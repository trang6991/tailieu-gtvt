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732F8" w14:textId="0D2CD77F" w:rsidR="00843413" w:rsidRPr="00EF1727" w:rsidRDefault="00B705EF" w:rsidP="0049277F">
      <w:pPr>
        <w:widowControl/>
        <w:spacing w:before="0"/>
        <w:ind w:left="0"/>
        <w:jc w:val="center"/>
        <w:rPr>
          <w:snapToGrid/>
          <w:szCs w:val="28"/>
          <w:lang w:val="en-AU"/>
        </w:rPr>
      </w:pPr>
      <w:r w:rsidRPr="00EF1727">
        <w:rPr>
          <w:noProof/>
        </w:rPr>
        <mc:AlternateContent>
          <mc:Choice Requires="wps">
            <w:drawing>
              <wp:anchor distT="0" distB="0" distL="114300" distR="114300" simplePos="0" relativeHeight="251657728" behindDoc="0" locked="0" layoutInCell="1" allowOverlap="1" wp14:anchorId="6CDC6C5F" wp14:editId="38BEDCE4">
                <wp:simplePos x="0" y="0"/>
                <wp:positionH relativeFrom="column">
                  <wp:posOffset>12700</wp:posOffset>
                </wp:positionH>
                <wp:positionV relativeFrom="paragraph">
                  <wp:posOffset>-542925</wp:posOffset>
                </wp:positionV>
                <wp:extent cx="5854065" cy="9030970"/>
                <wp:effectExtent l="19050" t="19050" r="0" b="0"/>
                <wp:wrapNone/>
                <wp:docPr id="2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4065" cy="9030970"/>
                        </a:xfrm>
                        <a:prstGeom prst="rect">
                          <a:avLst/>
                        </a:prstGeom>
                        <a:noFill/>
                        <a:ln w="38100" cap="flat" cmpd="thickThin"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6F7D979" id="Rectangle 1" o:spid="_x0000_s1026" style="position:absolute;margin-left:1pt;margin-top:-42.75pt;width:460.95pt;height:71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" filled="f" strokecolor="#385d8a" strokeweight="3pt">
                <v:stroke linestyle="thickThin"/>
                <v:path arrowok="t"/>
              </v:rect>
            </w:pict>
          </mc:Fallback>
        </mc:AlternateContent>
      </w:r>
      <w:r w:rsidRPr="00EF1727">
        <w:rPr>
          <w:noProof/>
          <w:snapToGrid/>
        </w:rPr>
        <w:drawing>
          <wp:inline distT="0" distB="0" distL="0" distR="0" wp14:anchorId="030F6E6B" wp14:editId="41C50A4F">
            <wp:extent cx="3044825" cy="1259205"/>
            <wp:effectExtent l="0" t="0" r="0" b="0"/>
            <wp:docPr id="25" name="Picture 1" descr="Logo Viettel mới - Ý nghĩa logo Viettel mới nhất năm 2021 (bài viết chi  t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Viettel mới - Ý nghĩa logo Viettel mới nhất năm 2021 (bài viết chi  tiế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4825" cy="1259205"/>
                    </a:xfrm>
                    <a:prstGeom prst="rect">
                      <a:avLst/>
                    </a:prstGeom>
                    <a:noFill/>
                    <a:ln>
                      <a:noFill/>
                    </a:ln>
                  </pic:spPr>
                </pic:pic>
              </a:graphicData>
            </a:graphic>
          </wp:inline>
        </w:drawing>
      </w:r>
    </w:p>
    <w:p w14:paraId="7D7D4BF0" w14:textId="77777777" w:rsidR="009963BF" w:rsidRPr="00EF1727" w:rsidRDefault="009963BF" w:rsidP="0049277F">
      <w:pPr>
        <w:pBdr>
          <w:top w:val="nil"/>
          <w:left w:val="nil"/>
          <w:bottom w:val="nil"/>
          <w:right w:val="nil"/>
          <w:between w:val="nil"/>
        </w:pBdr>
        <w:ind w:left="0"/>
        <w:jc w:val="center"/>
        <w:rPr>
          <w:color w:val="000000"/>
          <w:sz w:val="28"/>
          <w:szCs w:val="28"/>
        </w:rPr>
      </w:pPr>
      <w:r w:rsidRPr="00EF1727">
        <w:rPr>
          <w:b/>
          <w:color w:val="000000"/>
          <w:sz w:val="28"/>
          <w:szCs w:val="28"/>
        </w:rPr>
        <w:t>TẬP ĐOÀN CÔNG NGHIỆP – VIỄN THÔNG QUÂN ĐỘI</w:t>
      </w:r>
    </w:p>
    <w:p w14:paraId="4AD73F62" w14:textId="77777777" w:rsidR="009963BF" w:rsidRPr="00EF1727" w:rsidRDefault="009963BF" w:rsidP="0049277F">
      <w:pPr>
        <w:ind w:left="0"/>
        <w:jc w:val="center"/>
      </w:pPr>
      <w:r w:rsidRPr="00EF1727">
        <w:rPr>
          <w:b/>
          <w:sz w:val="28"/>
          <w:szCs w:val="28"/>
        </w:rPr>
        <w:t>TỔNG CÔNG TY GIẢI PHÁP DOANH NGHIỆP</w:t>
      </w:r>
    </w:p>
    <w:p w14:paraId="7B984001" w14:textId="77777777" w:rsidR="0037111F" w:rsidRPr="00EF1727" w:rsidRDefault="0037111F" w:rsidP="0049277F"/>
    <w:p w14:paraId="1ADC563C" w14:textId="31F5D8A0" w:rsidR="0037111F" w:rsidRPr="00EF1727" w:rsidRDefault="0037111F" w:rsidP="0049277F">
      <w:pPr>
        <w:ind w:left="0"/>
        <w:jc w:val="center"/>
        <w:rPr>
          <w:szCs w:val="24"/>
        </w:rPr>
      </w:pPr>
    </w:p>
    <w:p w14:paraId="11E50228" w14:textId="77777777" w:rsidR="0037111F" w:rsidRPr="00EF1727" w:rsidRDefault="0037111F" w:rsidP="0049277F">
      <w:pPr>
        <w:pStyle w:val="NormalTB"/>
        <w:spacing w:line="360" w:lineRule="auto"/>
        <w:rPr>
          <w:rFonts w:ascii="Times New Roman" w:hAnsi="Times New Roman"/>
          <w:sz w:val="24"/>
          <w:szCs w:val="24"/>
        </w:rPr>
      </w:pPr>
    </w:p>
    <w:p w14:paraId="19908184" w14:textId="77777777" w:rsidR="0037111F" w:rsidRPr="00EF1727" w:rsidRDefault="0037111F" w:rsidP="0049277F">
      <w:pPr>
        <w:ind w:left="0"/>
        <w:jc w:val="center"/>
        <w:rPr>
          <w:szCs w:val="24"/>
        </w:rPr>
      </w:pPr>
    </w:p>
    <w:p w14:paraId="57C55548" w14:textId="77777777" w:rsidR="0037111F" w:rsidRPr="00EF1727" w:rsidRDefault="00B601C6" w:rsidP="0049277F">
      <w:pPr>
        <w:tabs>
          <w:tab w:val="left" w:pos="6698"/>
        </w:tabs>
        <w:ind w:left="0"/>
        <w:rPr>
          <w:szCs w:val="24"/>
        </w:rPr>
      </w:pPr>
      <w:r w:rsidRPr="00EF1727">
        <w:rPr>
          <w:szCs w:val="24"/>
        </w:rPr>
        <w:tab/>
      </w:r>
    </w:p>
    <w:p w14:paraId="5F761266" w14:textId="2F626875" w:rsidR="005A21BE" w:rsidRPr="00EF1727" w:rsidRDefault="00CB64E6" w:rsidP="0049277F">
      <w:pPr>
        <w:spacing w:after="120"/>
        <w:ind w:left="0"/>
        <w:jc w:val="center"/>
        <w:rPr>
          <w:b/>
          <w:sz w:val="36"/>
          <w:szCs w:val="36"/>
        </w:rPr>
      </w:pPr>
      <w:r>
        <w:rPr>
          <w:b/>
          <w:sz w:val="36"/>
          <w:szCs w:val="36"/>
        </w:rPr>
        <w:t>TÀI LIỆU THỐNG NHẤT YÊU CẦU</w:t>
      </w:r>
    </w:p>
    <w:p w14:paraId="628F00F3" w14:textId="77777777" w:rsidR="00CB64E6" w:rsidRDefault="00CB64E6" w:rsidP="0049277F">
      <w:pPr>
        <w:spacing w:before="60" w:after="60"/>
        <w:ind w:left="0"/>
        <w:jc w:val="center"/>
        <w:rPr>
          <w:b/>
          <w:bCs/>
          <w:sz w:val="40"/>
          <w:szCs w:val="40"/>
        </w:rPr>
      </w:pPr>
      <w:r>
        <w:rPr>
          <w:b/>
          <w:bCs/>
          <w:sz w:val="40"/>
          <w:szCs w:val="40"/>
        </w:rPr>
        <w:t xml:space="preserve">HỒ SƠ SỨC KHỎE QUÂN NHÂN </w:t>
      </w:r>
    </w:p>
    <w:p w14:paraId="3A42BD3C" w14:textId="23245C9F" w:rsidR="0037111F" w:rsidRPr="00EF1727" w:rsidRDefault="00CB64E6" w:rsidP="0049277F">
      <w:pPr>
        <w:spacing w:before="60" w:after="60"/>
        <w:ind w:left="0"/>
        <w:jc w:val="center"/>
        <w:rPr>
          <w:b/>
          <w:bCs/>
          <w:sz w:val="40"/>
          <w:szCs w:val="40"/>
        </w:rPr>
      </w:pPr>
      <w:r>
        <w:rPr>
          <w:b/>
          <w:bCs/>
          <w:sz w:val="40"/>
          <w:szCs w:val="40"/>
        </w:rPr>
        <w:t>TỔNG CỤC HẬU CẦN</w:t>
      </w:r>
    </w:p>
    <w:p w14:paraId="2D626D28" w14:textId="77777777" w:rsidR="00354CF2" w:rsidRPr="00EF1727" w:rsidRDefault="00354CF2" w:rsidP="0049277F">
      <w:pPr>
        <w:ind w:left="1440"/>
        <w:rPr>
          <w:b/>
          <w:szCs w:val="24"/>
        </w:rPr>
      </w:pPr>
    </w:p>
    <w:p w14:paraId="34026083" w14:textId="77777777" w:rsidR="002E6929" w:rsidRPr="00EF1727" w:rsidRDefault="002E6929" w:rsidP="0049277F">
      <w:pPr>
        <w:ind w:left="1440"/>
        <w:rPr>
          <w:b/>
          <w:szCs w:val="24"/>
        </w:rPr>
      </w:pPr>
    </w:p>
    <w:p w14:paraId="01F2CC50" w14:textId="77777777" w:rsidR="0037111F" w:rsidRDefault="0037111F" w:rsidP="0049277F">
      <w:pPr>
        <w:ind w:left="0"/>
        <w:jc w:val="center"/>
        <w:rPr>
          <w:b/>
          <w:szCs w:val="24"/>
        </w:rPr>
      </w:pPr>
    </w:p>
    <w:p w14:paraId="743BBE81" w14:textId="77777777" w:rsidR="00CB64E6" w:rsidRDefault="00CB64E6" w:rsidP="0049277F">
      <w:pPr>
        <w:ind w:left="0"/>
        <w:jc w:val="center"/>
        <w:rPr>
          <w:b/>
          <w:szCs w:val="24"/>
        </w:rPr>
      </w:pPr>
    </w:p>
    <w:p w14:paraId="330853B9" w14:textId="77777777" w:rsidR="00CB64E6" w:rsidRDefault="00CB64E6" w:rsidP="0049277F">
      <w:pPr>
        <w:ind w:left="0"/>
        <w:jc w:val="center"/>
        <w:rPr>
          <w:b/>
          <w:szCs w:val="24"/>
        </w:rPr>
      </w:pPr>
    </w:p>
    <w:p w14:paraId="6180B998" w14:textId="77777777" w:rsidR="00CB64E6" w:rsidRPr="00EF1727" w:rsidRDefault="00CB64E6" w:rsidP="0049277F">
      <w:pPr>
        <w:ind w:left="0"/>
        <w:jc w:val="center"/>
        <w:rPr>
          <w:b/>
          <w:szCs w:val="24"/>
        </w:rPr>
      </w:pPr>
    </w:p>
    <w:p w14:paraId="5A94BFE0" w14:textId="77777777" w:rsidR="0037111F" w:rsidRPr="00EF1727" w:rsidRDefault="0037111F" w:rsidP="0049277F">
      <w:pPr>
        <w:ind w:left="0"/>
        <w:jc w:val="center"/>
        <w:rPr>
          <w:b/>
          <w:szCs w:val="24"/>
        </w:rPr>
      </w:pPr>
    </w:p>
    <w:p w14:paraId="1791D1AA" w14:textId="77777777" w:rsidR="0037111F" w:rsidRPr="00EF1727" w:rsidRDefault="0037111F" w:rsidP="0049277F">
      <w:pPr>
        <w:ind w:left="0"/>
        <w:jc w:val="center"/>
        <w:rPr>
          <w:b/>
          <w:szCs w:val="24"/>
        </w:rPr>
      </w:pPr>
    </w:p>
    <w:p w14:paraId="586C8DE6" w14:textId="74FC3720" w:rsidR="00963936" w:rsidRPr="00EF1727" w:rsidRDefault="00BA331E" w:rsidP="0049277F">
      <w:pPr>
        <w:widowControl/>
        <w:spacing w:before="0"/>
        <w:ind w:left="0"/>
        <w:jc w:val="center"/>
        <w:rPr>
          <w:bCs/>
          <w:snapToGrid/>
          <w:sz w:val="28"/>
          <w:szCs w:val="32"/>
          <w:lang w:val="en-AU"/>
        </w:rPr>
      </w:pPr>
      <w:r w:rsidRPr="00EF1727">
        <w:rPr>
          <w:b/>
          <w:snapToGrid/>
          <w:szCs w:val="24"/>
          <w:lang w:val="en-AU"/>
        </w:rPr>
        <w:t>&lt;</w:t>
      </w:r>
      <w:r w:rsidR="00B46717" w:rsidRPr="00EF1727">
        <w:rPr>
          <w:b/>
          <w:snapToGrid/>
          <w:szCs w:val="24"/>
          <w:lang w:val="en-AU"/>
        </w:rPr>
        <w:t>Hà nội</w:t>
      </w:r>
      <w:r w:rsidRPr="00EF1727">
        <w:rPr>
          <w:b/>
          <w:snapToGrid/>
          <w:szCs w:val="24"/>
          <w:lang w:val="en-AU"/>
        </w:rPr>
        <w:t xml:space="preserve">, </w:t>
      </w:r>
      <w:r w:rsidR="009963BF" w:rsidRPr="00EF1727">
        <w:rPr>
          <w:b/>
          <w:snapToGrid/>
          <w:szCs w:val="24"/>
          <w:lang w:val="en-AU"/>
        </w:rPr>
        <w:t>10</w:t>
      </w:r>
      <w:r w:rsidR="00B46717" w:rsidRPr="00EF1727">
        <w:rPr>
          <w:b/>
          <w:snapToGrid/>
          <w:szCs w:val="24"/>
          <w:lang w:val="en-AU"/>
        </w:rPr>
        <w:t>/20</w:t>
      </w:r>
      <w:r w:rsidR="009963BF" w:rsidRPr="00EF1727">
        <w:rPr>
          <w:b/>
          <w:snapToGrid/>
          <w:szCs w:val="24"/>
          <w:lang w:val="en-AU"/>
        </w:rPr>
        <w:t>21</w:t>
      </w:r>
      <w:r w:rsidRPr="00EF1727">
        <w:rPr>
          <w:b/>
          <w:snapToGrid/>
          <w:szCs w:val="24"/>
          <w:lang w:val="en-AU"/>
        </w:rPr>
        <w:t>&gt;</w:t>
      </w:r>
      <w:r w:rsidR="0037111F" w:rsidRPr="00EF1727">
        <w:rPr>
          <w:b/>
          <w:szCs w:val="24"/>
        </w:rPr>
        <w:br w:type="page"/>
      </w:r>
      <w:r w:rsidR="00963936" w:rsidRPr="00EF1727">
        <w:rPr>
          <w:b/>
          <w:bCs/>
          <w:snapToGrid/>
          <w:sz w:val="28"/>
          <w:szCs w:val="32"/>
          <w:lang w:val="en-AU"/>
        </w:rPr>
        <w:lastRenderedPageBreak/>
        <w:t>BẢNG GHI NHẬN THAY ĐỔI</w:t>
      </w:r>
    </w:p>
    <w:p w14:paraId="578C9EFF" w14:textId="77777777" w:rsidR="00963936" w:rsidRPr="00EF1727" w:rsidRDefault="00963936" w:rsidP="0049277F">
      <w:pPr>
        <w:widowControl/>
        <w:ind w:left="0" w:hanging="360"/>
        <w:rPr>
          <w:b/>
          <w:snapToGrid/>
          <w:szCs w:val="28"/>
          <w:lang w:val="en-AU"/>
        </w:rPr>
      </w:pPr>
    </w:p>
    <w:p w14:paraId="48BC92CC" w14:textId="77777777" w:rsidR="00963936" w:rsidRPr="00EF1727" w:rsidRDefault="00963936" w:rsidP="0049277F">
      <w:pPr>
        <w:widowControl/>
        <w:spacing w:before="0"/>
        <w:ind w:left="0" w:firstLine="720"/>
        <w:rPr>
          <w:snapToGrid/>
          <w:szCs w:val="28"/>
          <w:lang w:val="en-AU"/>
        </w:rPr>
      </w:pPr>
      <w:r w:rsidRPr="00EF1727">
        <w:rPr>
          <w:snapToGrid/>
          <w:szCs w:val="28"/>
          <w:lang w:val="en-AU"/>
        </w:rPr>
        <w:t>*A – Tạo mới, M – Sửa đổi, D – Xóa bỏ</w:t>
      </w:r>
    </w:p>
    <w:tbl>
      <w:tblPr>
        <w:tblW w:w="9356" w:type="dxa"/>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276"/>
        <w:gridCol w:w="992"/>
        <w:gridCol w:w="709"/>
        <w:gridCol w:w="1343"/>
        <w:gridCol w:w="900"/>
        <w:gridCol w:w="2700"/>
        <w:gridCol w:w="1436"/>
      </w:tblGrid>
      <w:tr w:rsidR="00963936" w:rsidRPr="00EF1727" w14:paraId="28D00BCE" w14:textId="77777777" w:rsidTr="009963BF">
        <w:tc>
          <w:tcPr>
            <w:tcW w:w="1276" w:type="dxa"/>
            <w:shd w:val="clear" w:color="auto" w:fill="C0C0C0"/>
          </w:tcPr>
          <w:p w14:paraId="0558871C" w14:textId="77777777" w:rsidR="00963936" w:rsidRPr="00EF1727" w:rsidRDefault="00963936" w:rsidP="0049277F">
            <w:pPr>
              <w:spacing w:before="60" w:after="60"/>
              <w:ind w:left="0"/>
              <w:jc w:val="center"/>
              <w:rPr>
                <w:b/>
                <w:snapToGrid/>
                <w:szCs w:val="24"/>
              </w:rPr>
            </w:pPr>
            <w:r w:rsidRPr="00EF1727">
              <w:rPr>
                <w:b/>
                <w:snapToGrid/>
                <w:szCs w:val="24"/>
              </w:rPr>
              <w:t>Ngày</w:t>
            </w:r>
          </w:p>
          <w:p w14:paraId="3043FF56" w14:textId="77777777" w:rsidR="00963936" w:rsidRPr="00EF1727" w:rsidRDefault="00963936" w:rsidP="0049277F">
            <w:pPr>
              <w:spacing w:before="60" w:after="60"/>
              <w:ind w:left="0"/>
              <w:jc w:val="center"/>
              <w:rPr>
                <w:b/>
                <w:snapToGrid/>
                <w:szCs w:val="24"/>
              </w:rPr>
            </w:pPr>
            <w:r w:rsidRPr="00EF1727">
              <w:rPr>
                <w:b/>
                <w:snapToGrid/>
                <w:szCs w:val="24"/>
              </w:rPr>
              <w:t>thay đổi</w:t>
            </w:r>
          </w:p>
        </w:tc>
        <w:tc>
          <w:tcPr>
            <w:tcW w:w="992" w:type="dxa"/>
            <w:shd w:val="clear" w:color="auto" w:fill="C0C0C0"/>
          </w:tcPr>
          <w:p w14:paraId="3BA748A1" w14:textId="77777777" w:rsidR="00963936" w:rsidRPr="00EF1727" w:rsidRDefault="00963936" w:rsidP="0049277F">
            <w:pPr>
              <w:spacing w:before="60" w:after="60"/>
              <w:ind w:left="0"/>
              <w:jc w:val="center"/>
              <w:rPr>
                <w:b/>
                <w:szCs w:val="24"/>
              </w:rPr>
            </w:pPr>
            <w:r w:rsidRPr="00EF1727">
              <w:rPr>
                <w:b/>
                <w:szCs w:val="24"/>
              </w:rPr>
              <w:t>Vị trí</w:t>
            </w:r>
          </w:p>
          <w:p w14:paraId="1B9A1FC8" w14:textId="77777777" w:rsidR="00963936" w:rsidRPr="00EF1727" w:rsidRDefault="00963936" w:rsidP="0049277F">
            <w:pPr>
              <w:spacing w:before="60" w:after="60"/>
              <w:ind w:left="0"/>
              <w:jc w:val="center"/>
              <w:rPr>
                <w:b/>
                <w:szCs w:val="24"/>
              </w:rPr>
            </w:pPr>
            <w:r w:rsidRPr="00EF1727">
              <w:rPr>
                <w:b/>
                <w:szCs w:val="24"/>
              </w:rPr>
              <w:t>thay đổi</w:t>
            </w:r>
          </w:p>
        </w:tc>
        <w:tc>
          <w:tcPr>
            <w:tcW w:w="709" w:type="dxa"/>
            <w:shd w:val="clear" w:color="auto" w:fill="C0C0C0"/>
          </w:tcPr>
          <w:p w14:paraId="02C20697" w14:textId="77777777" w:rsidR="00963936" w:rsidRPr="00EF1727" w:rsidRDefault="00963936" w:rsidP="0049277F">
            <w:pPr>
              <w:spacing w:before="60" w:after="60"/>
              <w:ind w:left="0"/>
              <w:jc w:val="center"/>
              <w:rPr>
                <w:b/>
                <w:snapToGrid/>
                <w:szCs w:val="24"/>
              </w:rPr>
            </w:pPr>
            <w:r w:rsidRPr="00EF1727">
              <w:rPr>
                <w:b/>
                <w:snapToGrid/>
                <w:szCs w:val="24"/>
              </w:rPr>
              <w:t>A*</w:t>
            </w:r>
          </w:p>
          <w:p w14:paraId="6883748B" w14:textId="77777777" w:rsidR="00963936" w:rsidRPr="00EF1727" w:rsidRDefault="00963936" w:rsidP="0049277F">
            <w:pPr>
              <w:spacing w:before="60" w:after="60"/>
              <w:ind w:left="0"/>
              <w:jc w:val="center"/>
              <w:rPr>
                <w:b/>
                <w:snapToGrid/>
                <w:szCs w:val="24"/>
              </w:rPr>
            </w:pPr>
            <w:r w:rsidRPr="00EF1727">
              <w:rPr>
                <w:b/>
                <w:snapToGrid/>
                <w:szCs w:val="24"/>
              </w:rPr>
              <w:t>M, D</w:t>
            </w:r>
          </w:p>
        </w:tc>
        <w:tc>
          <w:tcPr>
            <w:tcW w:w="1343" w:type="dxa"/>
            <w:shd w:val="clear" w:color="auto" w:fill="C0C0C0"/>
          </w:tcPr>
          <w:p w14:paraId="161AE05A" w14:textId="77777777" w:rsidR="00963936" w:rsidRPr="00EF1727" w:rsidRDefault="00963936" w:rsidP="0049277F">
            <w:pPr>
              <w:spacing w:before="60" w:after="60"/>
              <w:ind w:left="0"/>
              <w:jc w:val="center"/>
              <w:rPr>
                <w:b/>
                <w:snapToGrid/>
                <w:szCs w:val="24"/>
              </w:rPr>
            </w:pPr>
            <w:r w:rsidRPr="00EF1727">
              <w:rPr>
                <w:b/>
                <w:snapToGrid/>
                <w:szCs w:val="24"/>
              </w:rPr>
              <w:t>Nguồn gốc</w:t>
            </w:r>
          </w:p>
        </w:tc>
        <w:tc>
          <w:tcPr>
            <w:tcW w:w="900" w:type="dxa"/>
            <w:shd w:val="clear" w:color="auto" w:fill="C0C0C0"/>
          </w:tcPr>
          <w:p w14:paraId="201D9DBC" w14:textId="77777777" w:rsidR="00963936" w:rsidRPr="00EF1727" w:rsidRDefault="00963936" w:rsidP="0049277F">
            <w:pPr>
              <w:spacing w:before="60" w:after="60"/>
              <w:ind w:left="0"/>
              <w:jc w:val="center"/>
              <w:rPr>
                <w:b/>
                <w:snapToGrid/>
                <w:szCs w:val="24"/>
              </w:rPr>
            </w:pPr>
            <w:r w:rsidRPr="00EF1727">
              <w:rPr>
                <w:b/>
                <w:snapToGrid/>
                <w:szCs w:val="24"/>
              </w:rPr>
              <w:t>Phiên</w:t>
            </w:r>
          </w:p>
          <w:p w14:paraId="2B390240" w14:textId="77777777" w:rsidR="00963936" w:rsidRPr="00EF1727" w:rsidRDefault="00963936" w:rsidP="0049277F">
            <w:pPr>
              <w:spacing w:before="60" w:after="60"/>
              <w:ind w:left="0"/>
              <w:jc w:val="center"/>
              <w:rPr>
                <w:b/>
                <w:snapToGrid/>
                <w:szCs w:val="24"/>
              </w:rPr>
            </w:pPr>
            <w:r w:rsidRPr="00EF1727">
              <w:rPr>
                <w:b/>
                <w:snapToGrid/>
                <w:szCs w:val="24"/>
              </w:rPr>
              <w:t>bản cũ</w:t>
            </w:r>
          </w:p>
        </w:tc>
        <w:tc>
          <w:tcPr>
            <w:tcW w:w="2700" w:type="dxa"/>
            <w:shd w:val="clear" w:color="auto" w:fill="C0C0C0"/>
          </w:tcPr>
          <w:p w14:paraId="451819A1" w14:textId="77777777" w:rsidR="00963936" w:rsidRPr="00EF1727" w:rsidRDefault="00963936" w:rsidP="0049277F">
            <w:pPr>
              <w:spacing w:before="60" w:after="60"/>
              <w:ind w:left="0"/>
              <w:jc w:val="center"/>
              <w:rPr>
                <w:b/>
                <w:snapToGrid/>
                <w:szCs w:val="24"/>
              </w:rPr>
            </w:pPr>
            <w:r w:rsidRPr="00EF1727">
              <w:rPr>
                <w:b/>
                <w:snapToGrid/>
                <w:szCs w:val="24"/>
              </w:rPr>
              <w:t>Mô tả thay đổi</w:t>
            </w:r>
          </w:p>
        </w:tc>
        <w:tc>
          <w:tcPr>
            <w:tcW w:w="1436" w:type="dxa"/>
            <w:shd w:val="clear" w:color="auto" w:fill="C0C0C0"/>
          </w:tcPr>
          <w:p w14:paraId="489C2129" w14:textId="77777777" w:rsidR="00963936" w:rsidRPr="00EF1727" w:rsidRDefault="00963936" w:rsidP="0049277F">
            <w:pPr>
              <w:spacing w:before="60" w:after="60"/>
              <w:ind w:left="0"/>
              <w:jc w:val="center"/>
              <w:rPr>
                <w:b/>
                <w:snapToGrid/>
                <w:szCs w:val="24"/>
              </w:rPr>
            </w:pPr>
            <w:r w:rsidRPr="00EF1727">
              <w:rPr>
                <w:b/>
                <w:snapToGrid/>
                <w:szCs w:val="24"/>
              </w:rPr>
              <w:t>Phiên</w:t>
            </w:r>
          </w:p>
          <w:p w14:paraId="28B0FC69" w14:textId="77777777" w:rsidR="00963936" w:rsidRPr="00EF1727" w:rsidRDefault="00963936" w:rsidP="0049277F">
            <w:pPr>
              <w:spacing w:before="60" w:after="60"/>
              <w:ind w:left="0"/>
              <w:jc w:val="center"/>
              <w:rPr>
                <w:b/>
                <w:snapToGrid/>
                <w:szCs w:val="24"/>
              </w:rPr>
            </w:pPr>
            <w:r w:rsidRPr="00EF1727">
              <w:rPr>
                <w:b/>
                <w:snapToGrid/>
                <w:szCs w:val="24"/>
              </w:rPr>
              <w:t>bản mới</w:t>
            </w:r>
          </w:p>
        </w:tc>
      </w:tr>
      <w:tr w:rsidR="00963936" w:rsidRPr="00EF1727" w14:paraId="5ECF0FC0" w14:textId="77777777" w:rsidTr="009963BF">
        <w:tc>
          <w:tcPr>
            <w:tcW w:w="1276" w:type="dxa"/>
          </w:tcPr>
          <w:p w14:paraId="5061B880" w14:textId="170E2A6D" w:rsidR="00963936" w:rsidRPr="00EF1727" w:rsidRDefault="00CB64E6" w:rsidP="0049277F">
            <w:pPr>
              <w:spacing w:before="60" w:after="60"/>
              <w:ind w:left="0"/>
              <w:jc w:val="both"/>
              <w:rPr>
                <w:snapToGrid/>
                <w:szCs w:val="24"/>
              </w:rPr>
            </w:pPr>
            <w:r>
              <w:rPr>
                <w:snapToGrid/>
                <w:szCs w:val="24"/>
              </w:rPr>
              <w:t>13</w:t>
            </w:r>
            <w:r w:rsidR="009963BF" w:rsidRPr="00EF1727">
              <w:rPr>
                <w:snapToGrid/>
                <w:szCs w:val="24"/>
              </w:rPr>
              <w:t>/</w:t>
            </w:r>
            <w:r>
              <w:rPr>
                <w:snapToGrid/>
                <w:szCs w:val="24"/>
              </w:rPr>
              <w:t>07</w:t>
            </w:r>
            <w:r w:rsidR="00ED3DC2" w:rsidRPr="00EF1727">
              <w:rPr>
                <w:snapToGrid/>
                <w:szCs w:val="24"/>
              </w:rPr>
              <w:t>/20</w:t>
            </w:r>
            <w:r w:rsidR="009963BF" w:rsidRPr="00EF1727">
              <w:rPr>
                <w:snapToGrid/>
                <w:szCs w:val="24"/>
              </w:rPr>
              <w:t>2</w:t>
            </w:r>
            <w:r>
              <w:rPr>
                <w:snapToGrid/>
                <w:szCs w:val="24"/>
              </w:rPr>
              <w:t>2</w:t>
            </w:r>
          </w:p>
        </w:tc>
        <w:tc>
          <w:tcPr>
            <w:tcW w:w="992" w:type="dxa"/>
          </w:tcPr>
          <w:p w14:paraId="4FEFD819" w14:textId="61899D79" w:rsidR="00963936" w:rsidRPr="00EF1727" w:rsidRDefault="00ED3DC2" w:rsidP="0049277F">
            <w:pPr>
              <w:spacing w:before="60" w:after="60"/>
              <w:ind w:left="0"/>
              <w:jc w:val="both"/>
              <w:rPr>
                <w:snapToGrid/>
                <w:szCs w:val="24"/>
              </w:rPr>
            </w:pPr>
            <w:r w:rsidRPr="00EF1727">
              <w:rPr>
                <w:snapToGrid/>
                <w:szCs w:val="24"/>
              </w:rPr>
              <w:t xml:space="preserve">Toàn bộ </w:t>
            </w:r>
          </w:p>
        </w:tc>
        <w:tc>
          <w:tcPr>
            <w:tcW w:w="709" w:type="dxa"/>
          </w:tcPr>
          <w:p w14:paraId="3F420981" w14:textId="05C36857" w:rsidR="00963936" w:rsidRPr="00EF1727" w:rsidRDefault="00ED3DC2" w:rsidP="0049277F">
            <w:pPr>
              <w:spacing w:before="60" w:after="60"/>
              <w:ind w:left="0"/>
              <w:jc w:val="both"/>
              <w:rPr>
                <w:snapToGrid/>
                <w:szCs w:val="24"/>
              </w:rPr>
            </w:pPr>
            <w:r w:rsidRPr="00EF1727">
              <w:rPr>
                <w:snapToGrid/>
                <w:szCs w:val="24"/>
              </w:rPr>
              <w:t>A*</w:t>
            </w:r>
          </w:p>
        </w:tc>
        <w:tc>
          <w:tcPr>
            <w:tcW w:w="1343" w:type="dxa"/>
          </w:tcPr>
          <w:p w14:paraId="63736C35" w14:textId="77777777" w:rsidR="00963936" w:rsidRPr="00EF1727" w:rsidRDefault="00963936" w:rsidP="0049277F">
            <w:pPr>
              <w:spacing w:before="60" w:after="60"/>
              <w:ind w:left="0"/>
              <w:jc w:val="both"/>
              <w:rPr>
                <w:snapToGrid/>
                <w:szCs w:val="24"/>
              </w:rPr>
            </w:pPr>
          </w:p>
        </w:tc>
        <w:tc>
          <w:tcPr>
            <w:tcW w:w="900" w:type="dxa"/>
          </w:tcPr>
          <w:p w14:paraId="5E0B1EFE" w14:textId="77777777" w:rsidR="00963936" w:rsidRPr="00EF1727" w:rsidRDefault="00963936" w:rsidP="0049277F">
            <w:pPr>
              <w:spacing w:before="60" w:after="60"/>
              <w:ind w:left="0"/>
              <w:jc w:val="both"/>
              <w:rPr>
                <w:snapToGrid/>
                <w:szCs w:val="24"/>
              </w:rPr>
            </w:pPr>
          </w:p>
        </w:tc>
        <w:tc>
          <w:tcPr>
            <w:tcW w:w="2700" w:type="dxa"/>
          </w:tcPr>
          <w:p w14:paraId="6BB0EC22" w14:textId="77777777" w:rsidR="00963936" w:rsidRPr="00EF1727" w:rsidRDefault="00963936" w:rsidP="0049277F">
            <w:pPr>
              <w:spacing w:before="60" w:after="60"/>
              <w:ind w:left="0"/>
              <w:jc w:val="both"/>
              <w:rPr>
                <w:snapToGrid/>
                <w:szCs w:val="24"/>
              </w:rPr>
            </w:pPr>
          </w:p>
        </w:tc>
        <w:tc>
          <w:tcPr>
            <w:tcW w:w="1436" w:type="dxa"/>
          </w:tcPr>
          <w:p w14:paraId="7D5FC9D6" w14:textId="7F79E312" w:rsidR="00963936" w:rsidRPr="00EF1727" w:rsidRDefault="00ED3DC2" w:rsidP="0049277F">
            <w:pPr>
              <w:spacing w:before="60" w:after="60"/>
              <w:ind w:left="0"/>
              <w:jc w:val="both"/>
              <w:rPr>
                <w:snapToGrid/>
                <w:szCs w:val="24"/>
              </w:rPr>
            </w:pPr>
            <w:r w:rsidRPr="00EF1727">
              <w:rPr>
                <w:snapToGrid/>
                <w:szCs w:val="24"/>
              </w:rPr>
              <w:t>V1.0</w:t>
            </w:r>
          </w:p>
        </w:tc>
      </w:tr>
      <w:tr w:rsidR="00963936" w:rsidRPr="00EF1727" w14:paraId="39FFE2F4" w14:textId="77777777" w:rsidTr="009963BF">
        <w:tc>
          <w:tcPr>
            <w:tcW w:w="1276" w:type="dxa"/>
          </w:tcPr>
          <w:p w14:paraId="489C2013" w14:textId="77777777" w:rsidR="00963936" w:rsidRPr="00EF1727" w:rsidRDefault="00963936" w:rsidP="0049277F">
            <w:pPr>
              <w:spacing w:before="60" w:after="60"/>
              <w:ind w:left="0"/>
              <w:jc w:val="both"/>
              <w:rPr>
                <w:snapToGrid/>
                <w:szCs w:val="24"/>
              </w:rPr>
            </w:pPr>
          </w:p>
        </w:tc>
        <w:tc>
          <w:tcPr>
            <w:tcW w:w="992" w:type="dxa"/>
          </w:tcPr>
          <w:p w14:paraId="28876540" w14:textId="77777777" w:rsidR="00963936" w:rsidRPr="00EF1727" w:rsidRDefault="00963936" w:rsidP="0049277F">
            <w:pPr>
              <w:spacing w:before="60" w:after="60"/>
              <w:ind w:left="0"/>
              <w:jc w:val="both"/>
              <w:rPr>
                <w:snapToGrid/>
                <w:szCs w:val="24"/>
              </w:rPr>
            </w:pPr>
          </w:p>
        </w:tc>
        <w:tc>
          <w:tcPr>
            <w:tcW w:w="709" w:type="dxa"/>
          </w:tcPr>
          <w:p w14:paraId="6D4414C0" w14:textId="77777777" w:rsidR="00963936" w:rsidRPr="00EF1727" w:rsidRDefault="00963936" w:rsidP="0049277F">
            <w:pPr>
              <w:spacing w:before="60" w:after="60"/>
              <w:ind w:left="0"/>
              <w:jc w:val="both"/>
              <w:rPr>
                <w:snapToGrid/>
                <w:szCs w:val="24"/>
              </w:rPr>
            </w:pPr>
          </w:p>
        </w:tc>
        <w:tc>
          <w:tcPr>
            <w:tcW w:w="1343" w:type="dxa"/>
          </w:tcPr>
          <w:p w14:paraId="67DCF50C" w14:textId="77777777" w:rsidR="00963936" w:rsidRPr="00EF1727" w:rsidRDefault="00963936" w:rsidP="0049277F">
            <w:pPr>
              <w:spacing w:before="60" w:after="60"/>
              <w:ind w:left="0"/>
              <w:jc w:val="both"/>
              <w:rPr>
                <w:snapToGrid/>
                <w:szCs w:val="24"/>
              </w:rPr>
            </w:pPr>
          </w:p>
        </w:tc>
        <w:tc>
          <w:tcPr>
            <w:tcW w:w="900" w:type="dxa"/>
          </w:tcPr>
          <w:p w14:paraId="22B1AB66" w14:textId="77777777" w:rsidR="00963936" w:rsidRPr="00EF1727" w:rsidRDefault="00963936" w:rsidP="0049277F">
            <w:pPr>
              <w:spacing w:before="60" w:after="60"/>
              <w:ind w:left="0"/>
              <w:jc w:val="both"/>
              <w:rPr>
                <w:snapToGrid/>
                <w:szCs w:val="24"/>
              </w:rPr>
            </w:pPr>
          </w:p>
        </w:tc>
        <w:tc>
          <w:tcPr>
            <w:tcW w:w="2700" w:type="dxa"/>
          </w:tcPr>
          <w:p w14:paraId="150919F6" w14:textId="77777777" w:rsidR="00963936" w:rsidRPr="00EF1727" w:rsidRDefault="00963936" w:rsidP="0049277F">
            <w:pPr>
              <w:spacing w:before="60" w:after="60"/>
              <w:ind w:left="0"/>
              <w:jc w:val="both"/>
              <w:rPr>
                <w:snapToGrid/>
                <w:szCs w:val="24"/>
              </w:rPr>
            </w:pPr>
          </w:p>
        </w:tc>
        <w:tc>
          <w:tcPr>
            <w:tcW w:w="1436" w:type="dxa"/>
          </w:tcPr>
          <w:p w14:paraId="1935A4CC" w14:textId="77777777" w:rsidR="00963936" w:rsidRPr="00EF1727" w:rsidRDefault="00963936" w:rsidP="0049277F">
            <w:pPr>
              <w:spacing w:before="60" w:after="60"/>
              <w:ind w:left="0"/>
              <w:jc w:val="both"/>
              <w:rPr>
                <w:snapToGrid/>
                <w:szCs w:val="24"/>
              </w:rPr>
            </w:pPr>
          </w:p>
        </w:tc>
      </w:tr>
      <w:tr w:rsidR="00963936" w:rsidRPr="00EF1727" w14:paraId="7C0B607C" w14:textId="77777777" w:rsidTr="009963BF">
        <w:tc>
          <w:tcPr>
            <w:tcW w:w="1276" w:type="dxa"/>
          </w:tcPr>
          <w:p w14:paraId="28B27100" w14:textId="77777777" w:rsidR="00963936" w:rsidRPr="00EF1727" w:rsidRDefault="00963936" w:rsidP="0049277F">
            <w:pPr>
              <w:spacing w:before="60" w:after="60"/>
              <w:ind w:left="0"/>
              <w:jc w:val="both"/>
              <w:rPr>
                <w:snapToGrid/>
                <w:szCs w:val="24"/>
              </w:rPr>
            </w:pPr>
          </w:p>
        </w:tc>
        <w:tc>
          <w:tcPr>
            <w:tcW w:w="992" w:type="dxa"/>
          </w:tcPr>
          <w:p w14:paraId="60A5D5FA" w14:textId="77777777" w:rsidR="00963936" w:rsidRPr="00EF1727" w:rsidRDefault="00963936" w:rsidP="0049277F">
            <w:pPr>
              <w:spacing w:before="60" w:after="60"/>
              <w:ind w:left="0"/>
              <w:jc w:val="both"/>
              <w:rPr>
                <w:snapToGrid/>
                <w:szCs w:val="24"/>
              </w:rPr>
            </w:pPr>
          </w:p>
        </w:tc>
        <w:tc>
          <w:tcPr>
            <w:tcW w:w="709" w:type="dxa"/>
          </w:tcPr>
          <w:p w14:paraId="550ED4E0" w14:textId="77777777" w:rsidR="00963936" w:rsidRPr="00EF1727" w:rsidRDefault="00963936" w:rsidP="0049277F">
            <w:pPr>
              <w:spacing w:before="60" w:after="60"/>
              <w:ind w:left="0"/>
              <w:jc w:val="both"/>
              <w:rPr>
                <w:snapToGrid/>
                <w:szCs w:val="24"/>
              </w:rPr>
            </w:pPr>
          </w:p>
        </w:tc>
        <w:tc>
          <w:tcPr>
            <w:tcW w:w="1343" w:type="dxa"/>
          </w:tcPr>
          <w:p w14:paraId="35097549" w14:textId="77777777" w:rsidR="00963936" w:rsidRPr="00EF1727" w:rsidRDefault="00963936" w:rsidP="0049277F">
            <w:pPr>
              <w:spacing w:before="60" w:after="60"/>
              <w:ind w:left="0"/>
              <w:jc w:val="both"/>
              <w:rPr>
                <w:snapToGrid/>
                <w:szCs w:val="24"/>
              </w:rPr>
            </w:pPr>
          </w:p>
        </w:tc>
        <w:tc>
          <w:tcPr>
            <w:tcW w:w="900" w:type="dxa"/>
          </w:tcPr>
          <w:p w14:paraId="46E5382D" w14:textId="77777777" w:rsidR="00963936" w:rsidRPr="00EF1727" w:rsidRDefault="00963936" w:rsidP="0049277F">
            <w:pPr>
              <w:spacing w:before="60" w:after="60"/>
              <w:ind w:left="0"/>
              <w:jc w:val="both"/>
              <w:rPr>
                <w:snapToGrid/>
                <w:szCs w:val="24"/>
              </w:rPr>
            </w:pPr>
          </w:p>
        </w:tc>
        <w:tc>
          <w:tcPr>
            <w:tcW w:w="2700" w:type="dxa"/>
          </w:tcPr>
          <w:p w14:paraId="62A8FB33" w14:textId="77777777" w:rsidR="00963936" w:rsidRPr="00EF1727" w:rsidRDefault="00963936" w:rsidP="0049277F">
            <w:pPr>
              <w:spacing w:before="60" w:after="60"/>
              <w:ind w:left="0"/>
              <w:jc w:val="both"/>
              <w:rPr>
                <w:snapToGrid/>
                <w:szCs w:val="24"/>
              </w:rPr>
            </w:pPr>
          </w:p>
        </w:tc>
        <w:tc>
          <w:tcPr>
            <w:tcW w:w="1436" w:type="dxa"/>
          </w:tcPr>
          <w:p w14:paraId="07B9C01A" w14:textId="77777777" w:rsidR="00963936" w:rsidRPr="00EF1727" w:rsidRDefault="00963936" w:rsidP="0049277F">
            <w:pPr>
              <w:spacing w:before="60" w:after="60"/>
              <w:ind w:left="0"/>
              <w:jc w:val="both"/>
              <w:rPr>
                <w:snapToGrid/>
                <w:szCs w:val="24"/>
              </w:rPr>
            </w:pPr>
          </w:p>
        </w:tc>
      </w:tr>
      <w:tr w:rsidR="00963936" w:rsidRPr="00EF1727" w14:paraId="19FF1A74" w14:textId="77777777" w:rsidTr="009963BF">
        <w:tc>
          <w:tcPr>
            <w:tcW w:w="1276" w:type="dxa"/>
          </w:tcPr>
          <w:p w14:paraId="5B817A58" w14:textId="77777777" w:rsidR="00963936" w:rsidRPr="00EF1727" w:rsidRDefault="00963936" w:rsidP="0049277F">
            <w:pPr>
              <w:spacing w:before="60" w:after="60"/>
              <w:ind w:left="0"/>
              <w:jc w:val="both"/>
              <w:rPr>
                <w:snapToGrid/>
                <w:szCs w:val="24"/>
              </w:rPr>
            </w:pPr>
          </w:p>
        </w:tc>
        <w:tc>
          <w:tcPr>
            <w:tcW w:w="992" w:type="dxa"/>
          </w:tcPr>
          <w:p w14:paraId="113F6135" w14:textId="77777777" w:rsidR="00963936" w:rsidRPr="00EF1727" w:rsidRDefault="00963936" w:rsidP="0049277F">
            <w:pPr>
              <w:spacing w:before="60" w:after="60"/>
              <w:ind w:left="0"/>
              <w:jc w:val="both"/>
              <w:rPr>
                <w:snapToGrid/>
                <w:szCs w:val="24"/>
              </w:rPr>
            </w:pPr>
          </w:p>
        </w:tc>
        <w:tc>
          <w:tcPr>
            <w:tcW w:w="709" w:type="dxa"/>
          </w:tcPr>
          <w:p w14:paraId="4780DC8F" w14:textId="77777777" w:rsidR="00963936" w:rsidRPr="00EF1727" w:rsidRDefault="00963936" w:rsidP="0049277F">
            <w:pPr>
              <w:spacing w:before="60" w:after="60"/>
              <w:ind w:left="0"/>
              <w:jc w:val="both"/>
              <w:rPr>
                <w:snapToGrid/>
                <w:szCs w:val="24"/>
              </w:rPr>
            </w:pPr>
          </w:p>
        </w:tc>
        <w:tc>
          <w:tcPr>
            <w:tcW w:w="1343" w:type="dxa"/>
          </w:tcPr>
          <w:p w14:paraId="359A3D88" w14:textId="77777777" w:rsidR="00963936" w:rsidRPr="00EF1727" w:rsidRDefault="00963936" w:rsidP="0049277F">
            <w:pPr>
              <w:spacing w:before="60" w:after="60"/>
              <w:ind w:left="0"/>
              <w:jc w:val="both"/>
              <w:rPr>
                <w:snapToGrid/>
                <w:szCs w:val="24"/>
              </w:rPr>
            </w:pPr>
          </w:p>
        </w:tc>
        <w:tc>
          <w:tcPr>
            <w:tcW w:w="900" w:type="dxa"/>
          </w:tcPr>
          <w:p w14:paraId="79374D3D" w14:textId="77777777" w:rsidR="00963936" w:rsidRPr="00EF1727" w:rsidRDefault="00963936" w:rsidP="0049277F">
            <w:pPr>
              <w:spacing w:before="60" w:after="60"/>
              <w:ind w:left="0"/>
              <w:jc w:val="both"/>
              <w:rPr>
                <w:snapToGrid/>
                <w:szCs w:val="24"/>
              </w:rPr>
            </w:pPr>
          </w:p>
        </w:tc>
        <w:tc>
          <w:tcPr>
            <w:tcW w:w="2700" w:type="dxa"/>
          </w:tcPr>
          <w:p w14:paraId="599B1E43" w14:textId="77777777" w:rsidR="00963936" w:rsidRPr="00EF1727" w:rsidRDefault="00963936" w:rsidP="0049277F">
            <w:pPr>
              <w:spacing w:before="60" w:after="60"/>
              <w:ind w:left="0"/>
              <w:jc w:val="both"/>
              <w:rPr>
                <w:snapToGrid/>
                <w:szCs w:val="24"/>
              </w:rPr>
            </w:pPr>
          </w:p>
        </w:tc>
        <w:tc>
          <w:tcPr>
            <w:tcW w:w="1436" w:type="dxa"/>
          </w:tcPr>
          <w:p w14:paraId="2EE4C8FB" w14:textId="77777777" w:rsidR="00963936" w:rsidRPr="00EF1727" w:rsidRDefault="00963936" w:rsidP="0049277F">
            <w:pPr>
              <w:spacing w:before="60" w:after="60"/>
              <w:ind w:left="0"/>
              <w:jc w:val="both"/>
              <w:rPr>
                <w:snapToGrid/>
                <w:szCs w:val="24"/>
              </w:rPr>
            </w:pPr>
          </w:p>
        </w:tc>
      </w:tr>
      <w:tr w:rsidR="00963936" w:rsidRPr="00EF1727" w14:paraId="3E9D9588" w14:textId="77777777" w:rsidTr="009963BF">
        <w:tc>
          <w:tcPr>
            <w:tcW w:w="1276" w:type="dxa"/>
          </w:tcPr>
          <w:p w14:paraId="6AA6A2BD" w14:textId="77777777" w:rsidR="00963936" w:rsidRPr="00EF1727" w:rsidRDefault="00963936" w:rsidP="0049277F">
            <w:pPr>
              <w:spacing w:before="60" w:after="60"/>
              <w:ind w:left="0"/>
              <w:jc w:val="both"/>
              <w:rPr>
                <w:snapToGrid/>
                <w:szCs w:val="24"/>
              </w:rPr>
            </w:pPr>
          </w:p>
        </w:tc>
        <w:tc>
          <w:tcPr>
            <w:tcW w:w="992" w:type="dxa"/>
          </w:tcPr>
          <w:p w14:paraId="15BE1B42" w14:textId="77777777" w:rsidR="00963936" w:rsidRPr="00EF1727" w:rsidRDefault="00963936" w:rsidP="0049277F">
            <w:pPr>
              <w:spacing w:before="60" w:after="60"/>
              <w:ind w:left="0"/>
              <w:jc w:val="both"/>
              <w:rPr>
                <w:snapToGrid/>
                <w:szCs w:val="24"/>
              </w:rPr>
            </w:pPr>
          </w:p>
        </w:tc>
        <w:tc>
          <w:tcPr>
            <w:tcW w:w="709" w:type="dxa"/>
          </w:tcPr>
          <w:p w14:paraId="39286A59" w14:textId="77777777" w:rsidR="00963936" w:rsidRPr="00EF1727" w:rsidRDefault="00963936" w:rsidP="0049277F">
            <w:pPr>
              <w:spacing w:before="60" w:after="60"/>
              <w:ind w:left="0"/>
              <w:jc w:val="both"/>
              <w:rPr>
                <w:snapToGrid/>
                <w:szCs w:val="24"/>
              </w:rPr>
            </w:pPr>
          </w:p>
        </w:tc>
        <w:tc>
          <w:tcPr>
            <w:tcW w:w="1343" w:type="dxa"/>
          </w:tcPr>
          <w:p w14:paraId="5E84BB16" w14:textId="77777777" w:rsidR="00963936" w:rsidRPr="00EF1727" w:rsidRDefault="00963936" w:rsidP="0049277F">
            <w:pPr>
              <w:spacing w:before="60" w:after="60"/>
              <w:ind w:left="0"/>
              <w:jc w:val="both"/>
              <w:rPr>
                <w:snapToGrid/>
                <w:szCs w:val="24"/>
              </w:rPr>
            </w:pPr>
          </w:p>
        </w:tc>
        <w:tc>
          <w:tcPr>
            <w:tcW w:w="900" w:type="dxa"/>
          </w:tcPr>
          <w:p w14:paraId="250A2445" w14:textId="77777777" w:rsidR="00963936" w:rsidRPr="00EF1727" w:rsidRDefault="00963936" w:rsidP="0049277F">
            <w:pPr>
              <w:spacing w:before="60" w:after="60"/>
              <w:ind w:left="0"/>
              <w:jc w:val="both"/>
              <w:rPr>
                <w:snapToGrid/>
                <w:szCs w:val="24"/>
              </w:rPr>
            </w:pPr>
          </w:p>
        </w:tc>
        <w:tc>
          <w:tcPr>
            <w:tcW w:w="2700" w:type="dxa"/>
          </w:tcPr>
          <w:p w14:paraId="111E266A" w14:textId="77777777" w:rsidR="00963936" w:rsidRPr="00EF1727" w:rsidRDefault="00963936" w:rsidP="0049277F">
            <w:pPr>
              <w:spacing w:before="60" w:after="60"/>
              <w:ind w:left="0"/>
              <w:jc w:val="both"/>
              <w:rPr>
                <w:snapToGrid/>
                <w:szCs w:val="24"/>
              </w:rPr>
            </w:pPr>
          </w:p>
        </w:tc>
        <w:tc>
          <w:tcPr>
            <w:tcW w:w="1436" w:type="dxa"/>
          </w:tcPr>
          <w:p w14:paraId="4CB45E97" w14:textId="77777777" w:rsidR="00963936" w:rsidRPr="00EF1727" w:rsidRDefault="00963936" w:rsidP="0049277F">
            <w:pPr>
              <w:spacing w:before="60" w:after="60"/>
              <w:ind w:left="0"/>
              <w:jc w:val="both"/>
              <w:rPr>
                <w:snapToGrid/>
                <w:szCs w:val="24"/>
              </w:rPr>
            </w:pPr>
          </w:p>
        </w:tc>
      </w:tr>
      <w:tr w:rsidR="00963936" w:rsidRPr="00EF1727" w14:paraId="7AD9AE61" w14:textId="77777777" w:rsidTr="009963BF">
        <w:tc>
          <w:tcPr>
            <w:tcW w:w="1276" w:type="dxa"/>
          </w:tcPr>
          <w:p w14:paraId="3E7E519B" w14:textId="77777777" w:rsidR="00963936" w:rsidRPr="00EF1727" w:rsidRDefault="00963936" w:rsidP="0049277F">
            <w:pPr>
              <w:spacing w:before="60" w:after="60"/>
              <w:ind w:left="0"/>
              <w:jc w:val="both"/>
              <w:rPr>
                <w:snapToGrid/>
                <w:szCs w:val="24"/>
              </w:rPr>
            </w:pPr>
          </w:p>
        </w:tc>
        <w:tc>
          <w:tcPr>
            <w:tcW w:w="992" w:type="dxa"/>
          </w:tcPr>
          <w:p w14:paraId="0F0D80ED" w14:textId="77777777" w:rsidR="00963936" w:rsidRPr="00EF1727" w:rsidRDefault="00963936" w:rsidP="0049277F">
            <w:pPr>
              <w:spacing w:before="60" w:after="60"/>
              <w:ind w:left="0"/>
              <w:jc w:val="both"/>
              <w:rPr>
                <w:snapToGrid/>
                <w:szCs w:val="24"/>
              </w:rPr>
            </w:pPr>
          </w:p>
        </w:tc>
        <w:tc>
          <w:tcPr>
            <w:tcW w:w="709" w:type="dxa"/>
          </w:tcPr>
          <w:p w14:paraId="1417C0DE" w14:textId="77777777" w:rsidR="00963936" w:rsidRPr="00EF1727" w:rsidRDefault="00963936" w:rsidP="0049277F">
            <w:pPr>
              <w:spacing w:before="60" w:after="60"/>
              <w:ind w:left="0"/>
              <w:jc w:val="both"/>
              <w:rPr>
                <w:snapToGrid/>
                <w:szCs w:val="24"/>
              </w:rPr>
            </w:pPr>
          </w:p>
        </w:tc>
        <w:tc>
          <w:tcPr>
            <w:tcW w:w="1343" w:type="dxa"/>
          </w:tcPr>
          <w:p w14:paraId="6E4EC409" w14:textId="77777777" w:rsidR="00963936" w:rsidRPr="00EF1727" w:rsidRDefault="00963936" w:rsidP="0049277F">
            <w:pPr>
              <w:spacing w:before="60" w:after="60"/>
              <w:ind w:left="0"/>
              <w:jc w:val="both"/>
              <w:rPr>
                <w:snapToGrid/>
                <w:szCs w:val="24"/>
              </w:rPr>
            </w:pPr>
          </w:p>
        </w:tc>
        <w:tc>
          <w:tcPr>
            <w:tcW w:w="900" w:type="dxa"/>
          </w:tcPr>
          <w:p w14:paraId="5EC380BC" w14:textId="77777777" w:rsidR="00963936" w:rsidRPr="00EF1727" w:rsidRDefault="00963936" w:rsidP="0049277F">
            <w:pPr>
              <w:spacing w:before="60" w:after="60"/>
              <w:ind w:left="0"/>
              <w:jc w:val="both"/>
              <w:rPr>
                <w:snapToGrid/>
                <w:szCs w:val="24"/>
              </w:rPr>
            </w:pPr>
          </w:p>
        </w:tc>
        <w:tc>
          <w:tcPr>
            <w:tcW w:w="2700" w:type="dxa"/>
          </w:tcPr>
          <w:p w14:paraId="0D2E82B1" w14:textId="77777777" w:rsidR="00963936" w:rsidRPr="00EF1727" w:rsidRDefault="00963936" w:rsidP="0049277F">
            <w:pPr>
              <w:spacing w:before="60" w:after="60"/>
              <w:ind w:left="0"/>
              <w:jc w:val="both"/>
              <w:rPr>
                <w:snapToGrid/>
                <w:szCs w:val="24"/>
              </w:rPr>
            </w:pPr>
          </w:p>
        </w:tc>
        <w:tc>
          <w:tcPr>
            <w:tcW w:w="1436" w:type="dxa"/>
          </w:tcPr>
          <w:p w14:paraId="4C588456" w14:textId="77777777" w:rsidR="00963936" w:rsidRPr="00EF1727" w:rsidRDefault="00963936" w:rsidP="0049277F">
            <w:pPr>
              <w:spacing w:before="60" w:after="60"/>
              <w:ind w:left="0"/>
              <w:jc w:val="both"/>
              <w:rPr>
                <w:snapToGrid/>
                <w:szCs w:val="24"/>
              </w:rPr>
            </w:pPr>
          </w:p>
        </w:tc>
      </w:tr>
      <w:tr w:rsidR="00963936" w:rsidRPr="00EF1727" w14:paraId="02C315B8" w14:textId="77777777" w:rsidTr="009963BF">
        <w:tc>
          <w:tcPr>
            <w:tcW w:w="1276" w:type="dxa"/>
          </w:tcPr>
          <w:p w14:paraId="0C03C8F6" w14:textId="77777777" w:rsidR="00963936" w:rsidRPr="00EF1727" w:rsidRDefault="00963936" w:rsidP="0049277F">
            <w:pPr>
              <w:spacing w:before="60" w:after="60"/>
              <w:ind w:left="0"/>
              <w:jc w:val="both"/>
              <w:rPr>
                <w:snapToGrid/>
                <w:szCs w:val="24"/>
              </w:rPr>
            </w:pPr>
          </w:p>
        </w:tc>
        <w:tc>
          <w:tcPr>
            <w:tcW w:w="992" w:type="dxa"/>
          </w:tcPr>
          <w:p w14:paraId="08413374" w14:textId="77777777" w:rsidR="00963936" w:rsidRPr="00EF1727" w:rsidRDefault="00963936" w:rsidP="0049277F">
            <w:pPr>
              <w:spacing w:before="60" w:after="60"/>
              <w:ind w:left="0"/>
              <w:jc w:val="both"/>
              <w:rPr>
                <w:snapToGrid/>
                <w:szCs w:val="24"/>
              </w:rPr>
            </w:pPr>
          </w:p>
        </w:tc>
        <w:tc>
          <w:tcPr>
            <w:tcW w:w="709" w:type="dxa"/>
          </w:tcPr>
          <w:p w14:paraId="485F9174" w14:textId="77777777" w:rsidR="00963936" w:rsidRPr="00EF1727" w:rsidRDefault="00963936" w:rsidP="0049277F">
            <w:pPr>
              <w:spacing w:before="60" w:after="60"/>
              <w:ind w:left="0"/>
              <w:jc w:val="both"/>
              <w:rPr>
                <w:snapToGrid/>
                <w:szCs w:val="24"/>
              </w:rPr>
            </w:pPr>
          </w:p>
        </w:tc>
        <w:tc>
          <w:tcPr>
            <w:tcW w:w="1343" w:type="dxa"/>
          </w:tcPr>
          <w:p w14:paraId="155BDE58" w14:textId="77777777" w:rsidR="00963936" w:rsidRPr="00EF1727" w:rsidRDefault="00963936" w:rsidP="0049277F">
            <w:pPr>
              <w:spacing w:before="60" w:after="60"/>
              <w:ind w:left="0"/>
              <w:jc w:val="both"/>
              <w:rPr>
                <w:snapToGrid/>
                <w:szCs w:val="24"/>
              </w:rPr>
            </w:pPr>
          </w:p>
        </w:tc>
        <w:tc>
          <w:tcPr>
            <w:tcW w:w="900" w:type="dxa"/>
          </w:tcPr>
          <w:p w14:paraId="006D8939" w14:textId="77777777" w:rsidR="00963936" w:rsidRPr="00EF1727" w:rsidRDefault="00963936" w:rsidP="0049277F">
            <w:pPr>
              <w:spacing w:before="60" w:after="60"/>
              <w:ind w:left="0"/>
              <w:jc w:val="both"/>
              <w:rPr>
                <w:snapToGrid/>
                <w:szCs w:val="24"/>
              </w:rPr>
            </w:pPr>
          </w:p>
        </w:tc>
        <w:tc>
          <w:tcPr>
            <w:tcW w:w="2700" w:type="dxa"/>
          </w:tcPr>
          <w:p w14:paraId="05360C7A" w14:textId="77777777" w:rsidR="00963936" w:rsidRPr="00EF1727" w:rsidRDefault="00963936" w:rsidP="0049277F">
            <w:pPr>
              <w:spacing w:before="60" w:after="60"/>
              <w:ind w:left="0"/>
              <w:jc w:val="both"/>
              <w:rPr>
                <w:snapToGrid/>
                <w:szCs w:val="24"/>
              </w:rPr>
            </w:pPr>
          </w:p>
        </w:tc>
        <w:tc>
          <w:tcPr>
            <w:tcW w:w="1436" w:type="dxa"/>
          </w:tcPr>
          <w:p w14:paraId="058963B7" w14:textId="77777777" w:rsidR="00963936" w:rsidRPr="00EF1727" w:rsidRDefault="00963936" w:rsidP="0049277F">
            <w:pPr>
              <w:spacing w:before="60" w:after="60"/>
              <w:ind w:left="0"/>
              <w:jc w:val="both"/>
              <w:rPr>
                <w:snapToGrid/>
                <w:szCs w:val="24"/>
              </w:rPr>
            </w:pPr>
          </w:p>
        </w:tc>
      </w:tr>
      <w:tr w:rsidR="00963936" w:rsidRPr="00EF1727" w14:paraId="5DD45E36" w14:textId="77777777" w:rsidTr="009963BF">
        <w:tc>
          <w:tcPr>
            <w:tcW w:w="1276" w:type="dxa"/>
          </w:tcPr>
          <w:p w14:paraId="1124EAD2" w14:textId="77777777" w:rsidR="00963936" w:rsidRPr="00EF1727" w:rsidRDefault="00963936" w:rsidP="0049277F">
            <w:pPr>
              <w:spacing w:before="60" w:after="60"/>
              <w:ind w:left="0"/>
              <w:jc w:val="both"/>
              <w:rPr>
                <w:snapToGrid/>
                <w:szCs w:val="24"/>
              </w:rPr>
            </w:pPr>
          </w:p>
        </w:tc>
        <w:tc>
          <w:tcPr>
            <w:tcW w:w="992" w:type="dxa"/>
          </w:tcPr>
          <w:p w14:paraId="50513A6D" w14:textId="77777777" w:rsidR="00963936" w:rsidRPr="00EF1727" w:rsidRDefault="00963936" w:rsidP="0049277F">
            <w:pPr>
              <w:spacing w:before="60" w:after="60"/>
              <w:ind w:left="0"/>
              <w:jc w:val="both"/>
              <w:rPr>
                <w:snapToGrid/>
                <w:szCs w:val="24"/>
              </w:rPr>
            </w:pPr>
          </w:p>
        </w:tc>
        <w:tc>
          <w:tcPr>
            <w:tcW w:w="709" w:type="dxa"/>
          </w:tcPr>
          <w:p w14:paraId="573B3D04" w14:textId="77777777" w:rsidR="00963936" w:rsidRPr="00EF1727" w:rsidRDefault="00963936" w:rsidP="0049277F">
            <w:pPr>
              <w:spacing w:before="60" w:after="60"/>
              <w:ind w:left="0"/>
              <w:jc w:val="both"/>
              <w:rPr>
                <w:snapToGrid/>
                <w:szCs w:val="24"/>
              </w:rPr>
            </w:pPr>
          </w:p>
        </w:tc>
        <w:tc>
          <w:tcPr>
            <w:tcW w:w="1343" w:type="dxa"/>
          </w:tcPr>
          <w:p w14:paraId="16A09EFE" w14:textId="77777777" w:rsidR="00963936" w:rsidRPr="00EF1727" w:rsidRDefault="00963936" w:rsidP="0049277F">
            <w:pPr>
              <w:spacing w:before="60" w:after="60"/>
              <w:ind w:left="0"/>
              <w:jc w:val="both"/>
              <w:rPr>
                <w:snapToGrid/>
                <w:szCs w:val="24"/>
              </w:rPr>
            </w:pPr>
          </w:p>
        </w:tc>
        <w:tc>
          <w:tcPr>
            <w:tcW w:w="900" w:type="dxa"/>
          </w:tcPr>
          <w:p w14:paraId="2B003644" w14:textId="77777777" w:rsidR="00963936" w:rsidRPr="00EF1727" w:rsidRDefault="00963936" w:rsidP="0049277F">
            <w:pPr>
              <w:spacing w:before="60" w:after="60"/>
              <w:ind w:left="0"/>
              <w:jc w:val="both"/>
              <w:rPr>
                <w:snapToGrid/>
                <w:szCs w:val="24"/>
              </w:rPr>
            </w:pPr>
          </w:p>
        </w:tc>
        <w:tc>
          <w:tcPr>
            <w:tcW w:w="2700" w:type="dxa"/>
          </w:tcPr>
          <w:p w14:paraId="422E86D3" w14:textId="77777777" w:rsidR="00963936" w:rsidRPr="00EF1727" w:rsidRDefault="00963936" w:rsidP="0049277F">
            <w:pPr>
              <w:spacing w:before="60" w:after="60"/>
              <w:ind w:left="0"/>
              <w:jc w:val="both"/>
              <w:rPr>
                <w:snapToGrid/>
                <w:szCs w:val="24"/>
              </w:rPr>
            </w:pPr>
          </w:p>
        </w:tc>
        <w:tc>
          <w:tcPr>
            <w:tcW w:w="1436" w:type="dxa"/>
          </w:tcPr>
          <w:p w14:paraId="0DF7285E" w14:textId="77777777" w:rsidR="00963936" w:rsidRPr="00EF1727" w:rsidRDefault="00963936" w:rsidP="0049277F">
            <w:pPr>
              <w:spacing w:before="60" w:after="60"/>
              <w:ind w:left="0"/>
              <w:jc w:val="both"/>
              <w:rPr>
                <w:snapToGrid/>
                <w:szCs w:val="24"/>
              </w:rPr>
            </w:pPr>
          </w:p>
        </w:tc>
      </w:tr>
      <w:tr w:rsidR="00963936" w:rsidRPr="00EF1727" w14:paraId="56543849" w14:textId="77777777" w:rsidTr="009963BF">
        <w:tc>
          <w:tcPr>
            <w:tcW w:w="1276" w:type="dxa"/>
          </w:tcPr>
          <w:p w14:paraId="372F2312" w14:textId="77777777" w:rsidR="00963936" w:rsidRPr="00EF1727" w:rsidRDefault="00963936" w:rsidP="0049277F">
            <w:pPr>
              <w:spacing w:before="60" w:after="60"/>
              <w:ind w:left="0"/>
              <w:jc w:val="both"/>
              <w:rPr>
                <w:snapToGrid/>
                <w:szCs w:val="24"/>
              </w:rPr>
            </w:pPr>
          </w:p>
        </w:tc>
        <w:tc>
          <w:tcPr>
            <w:tcW w:w="992" w:type="dxa"/>
          </w:tcPr>
          <w:p w14:paraId="26614122" w14:textId="77777777" w:rsidR="00963936" w:rsidRPr="00EF1727" w:rsidRDefault="00963936" w:rsidP="0049277F">
            <w:pPr>
              <w:spacing w:before="60" w:after="60"/>
              <w:ind w:left="0"/>
              <w:jc w:val="both"/>
              <w:rPr>
                <w:snapToGrid/>
                <w:szCs w:val="24"/>
              </w:rPr>
            </w:pPr>
          </w:p>
        </w:tc>
        <w:tc>
          <w:tcPr>
            <w:tcW w:w="709" w:type="dxa"/>
          </w:tcPr>
          <w:p w14:paraId="7C0C75C9" w14:textId="77777777" w:rsidR="00963936" w:rsidRPr="00EF1727" w:rsidRDefault="00963936" w:rsidP="0049277F">
            <w:pPr>
              <w:spacing w:before="60" w:after="60"/>
              <w:ind w:left="0"/>
              <w:jc w:val="both"/>
              <w:rPr>
                <w:snapToGrid/>
                <w:szCs w:val="24"/>
              </w:rPr>
            </w:pPr>
          </w:p>
        </w:tc>
        <w:tc>
          <w:tcPr>
            <w:tcW w:w="1343" w:type="dxa"/>
          </w:tcPr>
          <w:p w14:paraId="050FA851" w14:textId="77777777" w:rsidR="00963936" w:rsidRPr="00EF1727" w:rsidRDefault="00963936" w:rsidP="0049277F">
            <w:pPr>
              <w:spacing w:before="60" w:after="60"/>
              <w:ind w:left="0"/>
              <w:jc w:val="both"/>
              <w:rPr>
                <w:snapToGrid/>
                <w:szCs w:val="24"/>
              </w:rPr>
            </w:pPr>
          </w:p>
        </w:tc>
        <w:tc>
          <w:tcPr>
            <w:tcW w:w="900" w:type="dxa"/>
          </w:tcPr>
          <w:p w14:paraId="44B8EE7D" w14:textId="77777777" w:rsidR="00963936" w:rsidRPr="00EF1727" w:rsidRDefault="00963936" w:rsidP="0049277F">
            <w:pPr>
              <w:spacing w:before="60" w:after="60"/>
              <w:ind w:left="0"/>
              <w:jc w:val="both"/>
              <w:rPr>
                <w:snapToGrid/>
                <w:szCs w:val="24"/>
              </w:rPr>
            </w:pPr>
          </w:p>
        </w:tc>
        <w:tc>
          <w:tcPr>
            <w:tcW w:w="2700" w:type="dxa"/>
          </w:tcPr>
          <w:p w14:paraId="05A1FAB2" w14:textId="77777777" w:rsidR="00963936" w:rsidRPr="00EF1727" w:rsidRDefault="00963936" w:rsidP="0049277F">
            <w:pPr>
              <w:spacing w:before="60" w:after="60"/>
              <w:ind w:left="0"/>
              <w:jc w:val="both"/>
              <w:rPr>
                <w:snapToGrid/>
                <w:szCs w:val="24"/>
              </w:rPr>
            </w:pPr>
          </w:p>
        </w:tc>
        <w:tc>
          <w:tcPr>
            <w:tcW w:w="1436" w:type="dxa"/>
          </w:tcPr>
          <w:p w14:paraId="321B2481" w14:textId="77777777" w:rsidR="00963936" w:rsidRPr="00EF1727" w:rsidRDefault="00963936" w:rsidP="0049277F">
            <w:pPr>
              <w:spacing w:before="60" w:after="60"/>
              <w:ind w:left="0"/>
              <w:jc w:val="both"/>
              <w:rPr>
                <w:snapToGrid/>
                <w:szCs w:val="24"/>
              </w:rPr>
            </w:pPr>
          </w:p>
        </w:tc>
      </w:tr>
      <w:tr w:rsidR="00963936" w:rsidRPr="00EF1727" w14:paraId="191F61D7" w14:textId="77777777" w:rsidTr="009963BF">
        <w:tc>
          <w:tcPr>
            <w:tcW w:w="1276" w:type="dxa"/>
          </w:tcPr>
          <w:p w14:paraId="78003709" w14:textId="77777777" w:rsidR="00963936" w:rsidRPr="00EF1727" w:rsidRDefault="00963936" w:rsidP="0049277F">
            <w:pPr>
              <w:spacing w:before="60" w:after="60"/>
              <w:ind w:left="0"/>
              <w:jc w:val="both"/>
              <w:rPr>
                <w:snapToGrid/>
                <w:szCs w:val="24"/>
              </w:rPr>
            </w:pPr>
          </w:p>
        </w:tc>
        <w:tc>
          <w:tcPr>
            <w:tcW w:w="992" w:type="dxa"/>
          </w:tcPr>
          <w:p w14:paraId="3B4C5167" w14:textId="77777777" w:rsidR="00963936" w:rsidRPr="00EF1727" w:rsidRDefault="00963936" w:rsidP="0049277F">
            <w:pPr>
              <w:spacing w:before="60" w:after="60"/>
              <w:ind w:left="0"/>
              <w:jc w:val="both"/>
              <w:rPr>
                <w:snapToGrid/>
                <w:szCs w:val="24"/>
              </w:rPr>
            </w:pPr>
          </w:p>
        </w:tc>
        <w:tc>
          <w:tcPr>
            <w:tcW w:w="709" w:type="dxa"/>
          </w:tcPr>
          <w:p w14:paraId="79DB9D14" w14:textId="77777777" w:rsidR="00963936" w:rsidRPr="00EF1727" w:rsidRDefault="00963936" w:rsidP="0049277F">
            <w:pPr>
              <w:spacing w:before="60" w:after="60"/>
              <w:ind w:left="0"/>
              <w:jc w:val="both"/>
              <w:rPr>
                <w:snapToGrid/>
                <w:szCs w:val="24"/>
              </w:rPr>
            </w:pPr>
          </w:p>
        </w:tc>
        <w:tc>
          <w:tcPr>
            <w:tcW w:w="1343" w:type="dxa"/>
          </w:tcPr>
          <w:p w14:paraId="7925FF19" w14:textId="77777777" w:rsidR="00963936" w:rsidRPr="00EF1727" w:rsidRDefault="00963936" w:rsidP="0049277F">
            <w:pPr>
              <w:spacing w:before="60" w:after="60"/>
              <w:ind w:left="0"/>
              <w:jc w:val="both"/>
              <w:rPr>
                <w:snapToGrid/>
                <w:szCs w:val="24"/>
              </w:rPr>
            </w:pPr>
          </w:p>
        </w:tc>
        <w:tc>
          <w:tcPr>
            <w:tcW w:w="900" w:type="dxa"/>
          </w:tcPr>
          <w:p w14:paraId="41B86595" w14:textId="77777777" w:rsidR="00963936" w:rsidRPr="00EF1727" w:rsidRDefault="00963936" w:rsidP="0049277F">
            <w:pPr>
              <w:spacing w:before="60" w:after="60"/>
              <w:ind w:left="0"/>
              <w:jc w:val="both"/>
              <w:rPr>
                <w:snapToGrid/>
                <w:szCs w:val="24"/>
              </w:rPr>
            </w:pPr>
          </w:p>
        </w:tc>
        <w:tc>
          <w:tcPr>
            <w:tcW w:w="2700" w:type="dxa"/>
          </w:tcPr>
          <w:p w14:paraId="5A1DD693" w14:textId="77777777" w:rsidR="00963936" w:rsidRPr="00EF1727" w:rsidRDefault="00963936" w:rsidP="0049277F">
            <w:pPr>
              <w:spacing w:before="60" w:after="60"/>
              <w:ind w:left="0"/>
              <w:jc w:val="both"/>
              <w:rPr>
                <w:snapToGrid/>
                <w:szCs w:val="24"/>
              </w:rPr>
            </w:pPr>
          </w:p>
        </w:tc>
        <w:tc>
          <w:tcPr>
            <w:tcW w:w="1436" w:type="dxa"/>
          </w:tcPr>
          <w:p w14:paraId="45BDB040" w14:textId="77777777" w:rsidR="00963936" w:rsidRPr="00EF1727" w:rsidRDefault="00963936" w:rsidP="0049277F">
            <w:pPr>
              <w:spacing w:before="60" w:after="60"/>
              <w:ind w:left="0"/>
              <w:jc w:val="both"/>
              <w:rPr>
                <w:snapToGrid/>
                <w:szCs w:val="24"/>
              </w:rPr>
            </w:pPr>
          </w:p>
        </w:tc>
      </w:tr>
      <w:tr w:rsidR="00963936" w:rsidRPr="00EF1727" w14:paraId="3F93E49B" w14:textId="77777777" w:rsidTr="009963BF">
        <w:tc>
          <w:tcPr>
            <w:tcW w:w="1276" w:type="dxa"/>
          </w:tcPr>
          <w:p w14:paraId="63F93FBB" w14:textId="77777777" w:rsidR="00963936" w:rsidRPr="00EF1727" w:rsidRDefault="00963936" w:rsidP="0049277F">
            <w:pPr>
              <w:spacing w:before="60" w:after="60"/>
              <w:ind w:left="0"/>
              <w:jc w:val="both"/>
              <w:rPr>
                <w:snapToGrid/>
                <w:szCs w:val="24"/>
              </w:rPr>
            </w:pPr>
          </w:p>
        </w:tc>
        <w:tc>
          <w:tcPr>
            <w:tcW w:w="992" w:type="dxa"/>
          </w:tcPr>
          <w:p w14:paraId="6C0EE5D6" w14:textId="77777777" w:rsidR="00963936" w:rsidRPr="00EF1727" w:rsidRDefault="00963936" w:rsidP="0049277F">
            <w:pPr>
              <w:spacing w:before="60" w:after="60"/>
              <w:ind w:left="0"/>
              <w:jc w:val="both"/>
              <w:rPr>
                <w:snapToGrid/>
                <w:szCs w:val="24"/>
              </w:rPr>
            </w:pPr>
          </w:p>
        </w:tc>
        <w:tc>
          <w:tcPr>
            <w:tcW w:w="709" w:type="dxa"/>
          </w:tcPr>
          <w:p w14:paraId="12943B15" w14:textId="77777777" w:rsidR="00963936" w:rsidRPr="00EF1727" w:rsidRDefault="00963936" w:rsidP="0049277F">
            <w:pPr>
              <w:spacing w:before="60" w:after="60"/>
              <w:ind w:left="0"/>
              <w:jc w:val="both"/>
              <w:rPr>
                <w:snapToGrid/>
                <w:szCs w:val="24"/>
              </w:rPr>
            </w:pPr>
          </w:p>
        </w:tc>
        <w:tc>
          <w:tcPr>
            <w:tcW w:w="1343" w:type="dxa"/>
          </w:tcPr>
          <w:p w14:paraId="5BAB3D50" w14:textId="77777777" w:rsidR="00963936" w:rsidRPr="00EF1727" w:rsidRDefault="00963936" w:rsidP="0049277F">
            <w:pPr>
              <w:spacing w:before="60" w:after="60"/>
              <w:ind w:left="0"/>
              <w:jc w:val="both"/>
              <w:rPr>
                <w:snapToGrid/>
                <w:szCs w:val="24"/>
              </w:rPr>
            </w:pPr>
          </w:p>
        </w:tc>
        <w:tc>
          <w:tcPr>
            <w:tcW w:w="900" w:type="dxa"/>
          </w:tcPr>
          <w:p w14:paraId="535C181A" w14:textId="77777777" w:rsidR="00963936" w:rsidRPr="00EF1727" w:rsidRDefault="00963936" w:rsidP="0049277F">
            <w:pPr>
              <w:spacing w:before="60" w:after="60"/>
              <w:ind w:left="0"/>
              <w:jc w:val="both"/>
              <w:rPr>
                <w:snapToGrid/>
                <w:szCs w:val="24"/>
              </w:rPr>
            </w:pPr>
          </w:p>
        </w:tc>
        <w:tc>
          <w:tcPr>
            <w:tcW w:w="2700" w:type="dxa"/>
          </w:tcPr>
          <w:p w14:paraId="0F1588D2" w14:textId="77777777" w:rsidR="00963936" w:rsidRPr="00EF1727" w:rsidRDefault="00963936" w:rsidP="0049277F">
            <w:pPr>
              <w:spacing w:before="60" w:after="60"/>
              <w:ind w:left="0"/>
              <w:jc w:val="both"/>
              <w:rPr>
                <w:snapToGrid/>
                <w:szCs w:val="24"/>
              </w:rPr>
            </w:pPr>
          </w:p>
        </w:tc>
        <w:tc>
          <w:tcPr>
            <w:tcW w:w="1436" w:type="dxa"/>
          </w:tcPr>
          <w:p w14:paraId="482E9EEE" w14:textId="77777777" w:rsidR="00963936" w:rsidRPr="00EF1727" w:rsidRDefault="00963936" w:rsidP="0049277F">
            <w:pPr>
              <w:spacing w:before="60" w:after="60"/>
              <w:ind w:left="0"/>
              <w:jc w:val="both"/>
              <w:rPr>
                <w:snapToGrid/>
                <w:szCs w:val="24"/>
              </w:rPr>
            </w:pPr>
          </w:p>
        </w:tc>
      </w:tr>
      <w:tr w:rsidR="00963936" w:rsidRPr="00EF1727" w14:paraId="43F2DE37" w14:textId="77777777" w:rsidTr="009963BF">
        <w:tc>
          <w:tcPr>
            <w:tcW w:w="1276" w:type="dxa"/>
          </w:tcPr>
          <w:p w14:paraId="27B5E77A" w14:textId="77777777" w:rsidR="00963936" w:rsidRPr="00EF1727" w:rsidRDefault="00963936" w:rsidP="0049277F">
            <w:pPr>
              <w:spacing w:before="60" w:after="60"/>
              <w:ind w:left="0"/>
              <w:jc w:val="both"/>
              <w:rPr>
                <w:snapToGrid/>
                <w:szCs w:val="24"/>
              </w:rPr>
            </w:pPr>
          </w:p>
        </w:tc>
        <w:tc>
          <w:tcPr>
            <w:tcW w:w="992" w:type="dxa"/>
          </w:tcPr>
          <w:p w14:paraId="087DECA5" w14:textId="77777777" w:rsidR="00963936" w:rsidRPr="00EF1727" w:rsidRDefault="00963936" w:rsidP="0049277F">
            <w:pPr>
              <w:spacing w:before="60" w:after="60"/>
              <w:ind w:left="0"/>
              <w:jc w:val="both"/>
              <w:rPr>
                <w:snapToGrid/>
                <w:szCs w:val="24"/>
              </w:rPr>
            </w:pPr>
          </w:p>
        </w:tc>
        <w:tc>
          <w:tcPr>
            <w:tcW w:w="709" w:type="dxa"/>
          </w:tcPr>
          <w:p w14:paraId="61EC27B1" w14:textId="77777777" w:rsidR="00963936" w:rsidRPr="00EF1727" w:rsidRDefault="00963936" w:rsidP="0049277F">
            <w:pPr>
              <w:spacing w:before="60" w:after="60"/>
              <w:ind w:left="0"/>
              <w:jc w:val="both"/>
              <w:rPr>
                <w:snapToGrid/>
                <w:szCs w:val="24"/>
              </w:rPr>
            </w:pPr>
          </w:p>
        </w:tc>
        <w:tc>
          <w:tcPr>
            <w:tcW w:w="1343" w:type="dxa"/>
          </w:tcPr>
          <w:p w14:paraId="3BBBA285" w14:textId="77777777" w:rsidR="00963936" w:rsidRPr="00EF1727" w:rsidRDefault="00963936" w:rsidP="0049277F">
            <w:pPr>
              <w:spacing w:before="60" w:after="60"/>
              <w:ind w:left="0"/>
              <w:jc w:val="both"/>
              <w:rPr>
                <w:snapToGrid/>
                <w:szCs w:val="24"/>
              </w:rPr>
            </w:pPr>
          </w:p>
        </w:tc>
        <w:tc>
          <w:tcPr>
            <w:tcW w:w="900" w:type="dxa"/>
          </w:tcPr>
          <w:p w14:paraId="28568D67" w14:textId="77777777" w:rsidR="00963936" w:rsidRPr="00EF1727" w:rsidRDefault="00963936" w:rsidP="0049277F">
            <w:pPr>
              <w:spacing w:before="60" w:after="60"/>
              <w:ind w:left="0"/>
              <w:jc w:val="both"/>
              <w:rPr>
                <w:snapToGrid/>
                <w:szCs w:val="24"/>
              </w:rPr>
            </w:pPr>
          </w:p>
        </w:tc>
        <w:tc>
          <w:tcPr>
            <w:tcW w:w="2700" w:type="dxa"/>
          </w:tcPr>
          <w:p w14:paraId="1B7B6E07" w14:textId="77777777" w:rsidR="00963936" w:rsidRPr="00EF1727" w:rsidRDefault="00963936" w:rsidP="0049277F">
            <w:pPr>
              <w:spacing w:before="60" w:after="60"/>
              <w:ind w:left="0"/>
              <w:jc w:val="both"/>
              <w:rPr>
                <w:snapToGrid/>
                <w:szCs w:val="24"/>
              </w:rPr>
            </w:pPr>
          </w:p>
        </w:tc>
        <w:tc>
          <w:tcPr>
            <w:tcW w:w="1436" w:type="dxa"/>
          </w:tcPr>
          <w:p w14:paraId="6938D290" w14:textId="77777777" w:rsidR="00963936" w:rsidRPr="00EF1727" w:rsidRDefault="00963936" w:rsidP="0049277F">
            <w:pPr>
              <w:spacing w:before="60" w:after="60"/>
              <w:ind w:left="0"/>
              <w:jc w:val="both"/>
              <w:rPr>
                <w:snapToGrid/>
                <w:szCs w:val="24"/>
              </w:rPr>
            </w:pPr>
          </w:p>
        </w:tc>
      </w:tr>
      <w:tr w:rsidR="00963936" w:rsidRPr="00EF1727" w14:paraId="0F44CE75" w14:textId="77777777" w:rsidTr="009963BF">
        <w:tc>
          <w:tcPr>
            <w:tcW w:w="1276" w:type="dxa"/>
          </w:tcPr>
          <w:p w14:paraId="5743C024" w14:textId="77777777" w:rsidR="00963936" w:rsidRPr="00EF1727" w:rsidRDefault="00963936" w:rsidP="0049277F">
            <w:pPr>
              <w:spacing w:before="60" w:after="60"/>
              <w:ind w:left="0"/>
              <w:jc w:val="both"/>
              <w:rPr>
                <w:snapToGrid/>
                <w:szCs w:val="24"/>
              </w:rPr>
            </w:pPr>
          </w:p>
        </w:tc>
        <w:tc>
          <w:tcPr>
            <w:tcW w:w="992" w:type="dxa"/>
          </w:tcPr>
          <w:p w14:paraId="5D2F0EF3" w14:textId="77777777" w:rsidR="00963936" w:rsidRPr="00EF1727" w:rsidRDefault="00963936" w:rsidP="0049277F">
            <w:pPr>
              <w:spacing w:before="60" w:after="60"/>
              <w:ind w:left="0"/>
              <w:jc w:val="both"/>
              <w:rPr>
                <w:snapToGrid/>
                <w:szCs w:val="24"/>
              </w:rPr>
            </w:pPr>
          </w:p>
        </w:tc>
        <w:tc>
          <w:tcPr>
            <w:tcW w:w="709" w:type="dxa"/>
          </w:tcPr>
          <w:p w14:paraId="715D735D" w14:textId="77777777" w:rsidR="00963936" w:rsidRPr="00EF1727" w:rsidRDefault="00963936" w:rsidP="0049277F">
            <w:pPr>
              <w:spacing w:before="60" w:after="60"/>
              <w:ind w:left="0"/>
              <w:jc w:val="both"/>
              <w:rPr>
                <w:snapToGrid/>
                <w:szCs w:val="24"/>
              </w:rPr>
            </w:pPr>
          </w:p>
        </w:tc>
        <w:tc>
          <w:tcPr>
            <w:tcW w:w="1343" w:type="dxa"/>
          </w:tcPr>
          <w:p w14:paraId="291FB6FD" w14:textId="77777777" w:rsidR="00963936" w:rsidRPr="00EF1727" w:rsidRDefault="00963936" w:rsidP="0049277F">
            <w:pPr>
              <w:spacing w:before="60" w:after="60"/>
              <w:ind w:left="0"/>
              <w:jc w:val="both"/>
              <w:rPr>
                <w:snapToGrid/>
                <w:szCs w:val="24"/>
              </w:rPr>
            </w:pPr>
          </w:p>
        </w:tc>
        <w:tc>
          <w:tcPr>
            <w:tcW w:w="900" w:type="dxa"/>
          </w:tcPr>
          <w:p w14:paraId="40BBD9A8" w14:textId="77777777" w:rsidR="00963936" w:rsidRPr="00EF1727" w:rsidRDefault="00963936" w:rsidP="0049277F">
            <w:pPr>
              <w:spacing w:before="60" w:after="60"/>
              <w:ind w:left="0"/>
              <w:jc w:val="both"/>
              <w:rPr>
                <w:snapToGrid/>
                <w:szCs w:val="24"/>
              </w:rPr>
            </w:pPr>
          </w:p>
        </w:tc>
        <w:tc>
          <w:tcPr>
            <w:tcW w:w="2700" w:type="dxa"/>
          </w:tcPr>
          <w:p w14:paraId="0199E265" w14:textId="77777777" w:rsidR="00963936" w:rsidRPr="00EF1727" w:rsidRDefault="00963936" w:rsidP="0049277F">
            <w:pPr>
              <w:spacing w:before="60" w:after="60"/>
              <w:ind w:left="0"/>
              <w:jc w:val="both"/>
              <w:rPr>
                <w:snapToGrid/>
                <w:szCs w:val="24"/>
              </w:rPr>
            </w:pPr>
          </w:p>
        </w:tc>
        <w:tc>
          <w:tcPr>
            <w:tcW w:w="1436" w:type="dxa"/>
          </w:tcPr>
          <w:p w14:paraId="078EE070" w14:textId="77777777" w:rsidR="00963936" w:rsidRPr="00EF1727" w:rsidRDefault="00963936" w:rsidP="0049277F">
            <w:pPr>
              <w:spacing w:before="60" w:after="60"/>
              <w:ind w:left="0"/>
              <w:jc w:val="both"/>
              <w:rPr>
                <w:snapToGrid/>
                <w:szCs w:val="24"/>
              </w:rPr>
            </w:pPr>
          </w:p>
        </w:tc>
      </w:tr>
      <w:tr w:rsidR="00963936" w:rsidRPr="00EF1727" w14:paraId="034322D2" w14:textId="77777777" w:rsidTr="009963BF">
        <w:tc>
          <w:tcPr>
            <w:tcW w:w="1276" w:type="dxa"/>
          </w:tcPr>
          <w:p w14:paraId="5DB10C19" w14:textId="77777777" w:rsidR="00963936" w:rsidRPr="00EF1727" w:rsidRDefault="00963936" w:rsidP="0049277F">
            <w:pPr>
              <w:spacing w:before="60" w:after="60"/>
              <w:ind w:left="0"/>
              <w:jc w:val="both"/>
              <w:rPr>
                <w:snapToGrid/>
                <w:szCs w:val="24"/>
              </w:rPr>
            </w:pPr>
          </w:p>
        </w:tc>
        <w:tc>
          <w:tcPr>
            <w:tcW w:w="992" w:type="dxa"/>
          </w:tcPr>
          <w:p w14:paraId="6C29F601" w14:textId="77777777" w:rsidR="00963936" w:rsidRPr="00EF1727" w:rsidRDefault="00963936" w:rsidP="0049277F">
            <w:pPr>
              <w:spacing w:before="60" w:after="60"/>
              <w:ind w:left="0"/>
              <w:jc w:val="both"/>
              <w:rPr>
                <w:snapToGrid/>
                <w:szCs w:val="24"/>
              </w:rPr>
            </w:pPr>
          </w:p>
        </w:tc>
        <w:tc>
          <w:tcPr>
            <w:tcW w:w="709" w:type="dxa"/>
          </w:tcPr>
          <w:p w14:paraId="20CF817F" w14:textId="77777777" w:rsidR="00963936" w:rsidRPr="00EF1727" w:rsidRDefault="00963936" w:rsidP="0049277F">
            <w:pPr>
              <w:spacing w:before="60" w:after="60"/>
              <w:ind w:left="0"/>
              <w:jc w:val="both"/>
              <w:rPr>
                <w:snapToGrid/>
                <w:szCs w:val="24"/>
              </w:rPr>
            </w:pPr>
          </w:p>
        </w:tc>
        <w:tc>
          <w:tcPr>
            <w:tcW w:w="1343" w:type="dxa"/>
          </w:tcPr>
          <w:p w14:paraId="53A7A5CD" w14:textId="77777777" w:rsidR="00963936" w:rsidRPr="00EF1727" w:rsidRDefault="00963936" w:rsidP="0049277F">
            <w:pPr>
              <w:spacing w:before="60" w:after="60"/>
              <w:ind w:left="0"/>
              <w:jc w:val="both"/>
              <w:rPr>
                <w:snapToGrid/>
                <w:szCs w:val="24"/>
              </w:rPr>
            </w:pPr>
          </w:p>
        </w:tc>
        <w:tc>
          <w:tcPr>
            <w:tcW w:w="900" w:type="dxa"/>
          </w:tcPr>
          <w:p w14:paraId="619079F2" w14:textId="77777777" w:rsidR="00963936" w:rsidRPr="00EF1727" w:rsidRDefault="00963936" w:rsidP="0049277F">
            <w:pPr>
              <w:spacing w:before="60" w:after="60"/>
              <w:ind w:left="0"/>
              <w:jc w:val="both"/>
              <w:rPr>
                <w:snapToGrid/>
                <w:szCs w:val="24"/>
              </w:rPr>
            </w:pPr>
          </w:p>
        </w:tc>
        <w:tc>
          <w:tcPr>
            <w:tcW w:w="2700" w:type="dxa"/>
          </w:tcPr>
          <w:p w14:paraId="7EA315E6" w14:textId="77777777" w:rsidR="00963936" w:rsidRPr="00EF1727" w:rsidRDefault="00963936" w:rsidP="0049277F">
            <w:pPr>
              <w:spacing w:before="60" w:after="60"/>
              <w:ind w:left="0"/>
              <w:jc w:val="both"/>
              <w:rPr>
                <w:snapToGrid/>
                <w:szCs w:val="24"/>
              </w:rPr>
            </w:pPr>
          </w:p>
        </w:tc>
        <w:tc>
          <w:tcPr>
            <w:tcW w:w="1436" w:type="dxa"/>
          </w:tcPr>
          <w:p w14:paraId="518C025A" w14:textId="77777777" w:rsidR="00963936" w:rsidRPr="00EF1727" w:rsidRDefault="00963936" w:rsidP="0049277F">
            <w:pPr>
              <w:spacing w:before="60" w:after="60"/>
              <w:ind w:left="0"/>
              <w:jc w:val="both"/>
              <w:rPr>
                <w:snapToGrid/>
                <w:szCs w:val="24"/>
              </w:rPr>
            </w:pPr>
          </w:p>
        </w:tc>
      </w:tr>
      <w:tr w:rsidR="00963936" w:rsidRPr="00EF1727" w14:paraId="7992A5F0" w14:textId="77777777" w:rsidTr="009963BF">
        <w:tc>
          <w:tcPr>
            <w:tcW w:w="1276" w:type="dxa"/>
          </w:tcPr>
          <w:p w14:paraId="419B89E3" w14:textId="77777777" w:rsidR="00963936" w:rsidRPr="00EF1727" w:rsidRDefault="00963936" w:rsidP="0049277F">
            <w:pPr>
              <w:spacing w:before="60" w:after="60"/>
              <w:ind w:left="0"/>
              <w:jc w:val="both"/>
              <w:rPr>
                <w:snapToGrid/>
                <w:szCs w:val="24"/>
              </w:rPr>
            </w:pPr>
          </w:p>
        </w:tc>
        <w:tc>
          <w:tcPr>
            <w:tcW w:w="992" w:type="dxa"/>
          </w:tcPr>
          <w:p w14:paraId="07059AC5" w14:textId="77777777" w:rsidR="00963936" w:rsidRPr="00EF1727" w:rsidRDefault="00963936" w:rsidP="0049277F">
            <w:pPr>
              <w:spacing w:before="60" w:after="60"/>
              <w:ind w:left="0"/>
              <w:jc w:val="both"/>
              <w:rPr>
                <w:snapToGrid/>
                <w:szCs w:val="24"/>
              </w:rPr>
            </w:pPr>
          </w:p>
        </w:tc>
        <w:tc>
          <w:tcPr>
            <w:tcW w:w="709" w:type="dxa"/>
          </w:tcPr>
          <w:p w14:paraId="7D0F1EC0" w14:textId="77777777" w:rsidR="00963936" w:rsidRPr="00EF1727" w:rsidRDefault="00963936" w:rsidP="0049277F">
            <w:pPr>
              <w:spacing w:before="60" w:after="60"/>
              <w:ind w:left="0"/>
              <w:jc w:val="both"/>
              <w:rPr>
                <w:snapToGrid/>
                <w:szCs w:val="24"/>
              </w:rPr>
            </w:pPr>
          </w:p>
        </w:tc>
        <w:tc>
          <w:tcPr>
            <w:tcW w:w="1343" w:type="dxa"/>
          </w:tcPr>
          <w:p w14:paraId="481BABE1" w14:textId="77777777" w:rsidR="00963936" w:rsidRPr="00EF1727" w:rsidRDefault="00963936" w:rsidP="0049277F">
            <w:pPr>
              <w:spacing w:before="60" w:after="60"/>
              <w:ind w:left="0"/>
              <w:jc w:val="both"/>
              <w:rPr>
                <w:snapToGrid/>
                <w:szCs w:val="24"/>
              </w:rPr>
            </w:pPr>
          </w:p>
        </w:tc>
        <w:tc>
          <w:tcPr>
            <w:tcW w:w="900" w:type="dxa"/>
          </w:tcPr>
          <w:p w14:paraId="689DA197" w14:textId="77777777" w:rsidR="00963936" w:rsidRPr="00EF1727" w:rsidRDefault="00963936" w:rsidP="0049277F">
            <w:pPr>
              <w:spacing w:before="60" w:after="60"/>
              <w:ind w:left="0"/>
              <w:jc w:val="both"/>
              <w:rPr>
                <w:snapToGrid/>
                <w:szCs w:val="24"/>
              </w:rPr>
            </w:pPr>
          </w:p>
        </w:tc>
        <w:tc>
          <w:tcPr>
            <w:tcW w:w="2700" w:type="dxa"/>
          </w:tcPr>
          <w:p w14:paraId="024D094F" w14:textId="77777777" w:rsidR="00963936" w:rsidRPr="00EF1727" w:rsidRDefault="00963936" w:rsidP="0049277F">
            <w:pPr>
              <w:spacing w:before="60" w:after="60"/>
              <w:ind w:left="0"/>
              <w:jc w:val="both"/>
              <w:rPr>
                <w:snapToGrid/>
                <w:szCs w:val="24"/>
              </w:rPr>
            </w:pPr>
          </w:p>
        </w:tc>
        <w:tc>
          <w:tcPr>
            <w:tcW w:w="1436" w:type="dxa"/>
          </w:tcPr>
          <w:p w14:paraId="606ABAF1" w14:textId="77777777" w:rsidR="00963936" w:rsidRPr="00EF1727" w:rsidRDefault="00963936" w:rsidP="0049277F">
            <w:pPr>
              <w:spacing w:before="60" w:after="60"/>
              <w:ind w:left="0"/>
              <w:jc w:val="both"/>
              <w:rPr>
                <w:snapToGrid/>
                <w:szCs w:val="24"/>
              </w:rPr>
            </w:pPr>
          </w:p>
        </w:tc>
      </w:tr>
      <w:tr w:rsidR="00963936" w:rsidRPr="00EF1727" w14:paraId="231B6CFE" w14:textId="77777777" w:rsidTr="009963BF">
        <w:tc>
          <w:tcPr>
            <w:tcW w:w="1276" w:type="dxa"/>
          </w:tcPr>
          <w:p w14:paraId="09F4D8BC" w14:textId="77777777" w:rsidR="00963936" w:rsidRPr="00EF1727" w:rsidRDefault="00963936" w:rsidP="0049277F">
            <w:pPr>
              <w:spacing w:before="60" w:after="60"/>
              <w:ind w:left="0"/>
              <w:jc w:val="both"/>
              <w:rPr>
                <w:snapToGrid/>
                <w:szCs w:val="24"/>
              </w:rPr>
            </w:pPr>
          </w:p>
        </w:tc>
        <w:tc>
          <w:tcPr>
            <w:tcW w:w="992" w:type="dxa"/>
          </w:tcPr>
          <w:p w14:paraId="112B512F" w14:textId="77777777" w:rsidR="00963936" w:rsidRPr="00EF1727" w:rsidRDefault="00963936" w:rsidP="0049277F">
            <w:pPr>
              <w:spacing w:before="60" w:after="60"/>
              <w:ind w:left="0"/>
              <w:jc w:val="both"/>
              <w:rPr>
                <w:snapToGrid/>
                <w:szCs w:val="24"/>
              </w:rPr>
            </w:pPr>
          </w:p>
        </w:tc>
        <w:tc>
          <w:tcPr>
            <w:tcW w:w="709" w:type="dxa"/>
          </w:tcPr>
          <w:p w14:paraId="45D623FB" w14:textId="77777777" w:rsidR="00963936" w:rsidRPr="00EF1727" w:rsidRDefault="00963936" w:rsidP="0049277F">
            <w:pPr>
              <w:spacing w:before="60" w:after="60"/>
              <w:ind w:left="0"/>
              <w:jc w:val="both"/>
              <w:rPr>
                <w:snapToGrid/>
                <w:szCs w:val="24"/>
              </w:rPr>
            </w:pPr>
          </w:p>
        </w:tc>
        <w:tc>
          <w:tcPr>
            <w:tcW w:w="1343" w:type="dxa"/>
          </w:tcPr>
          <w:p w14:paraId="432F3EF5" w14:textId="77777777" w:rsidR="00963936" w:rsidRPr="00EF1727" w:rsidRDefault="00963936" w:rsidP="0049277F">
            <w:pPr>
              <w:spacing w:before="60" w:after="60"/>
              <w:ind w:left="0"/>
              <w:jc w:val="both"/>
              <w:rPr>
                <w:snapToGrid/>
                <w:szCs w:val="24"/>
              </w:rPr>
            </w:pPr>
          </w:p>
        </w:tc>
        <w:tc>
          <w:tcPr>
            <w:tcW w:w="900" w:type="dxa"/>
          </w:tcPr>
          <w:p w14:paraId="068F10A1" w14:textId="77777777" w:rsidR="00963936" w:rsidRPr="00EF1727" w:rsidRDefault="00963936" w:rsidP="0049277F">
            <w:pPr>
              <w:spacing w:before="60" w:after="60"/>
              <w:ind w:left="0"/>
              <w:jc w:val="both"/>
              <w:rPr>
                <w:snapToGrid/>
                <w:szCs w:val="24"/>
              </w:rPr>
            </w:pPr>
          </w:p>
        </w:tc>
        <w:tc>
          <w:tcPr>
            <w:tcW w:w="2700" w:type="dxa"/>
          </w:tcPr>
          <w:p w14:paraId="397D98E0" w14:textId="77777777" w:rsidR="00963936" w:rsidRPr="00EF1727" w:rsidRDefault="00963936" w:rsidP="0049277F">
            <w:pPr>
              <w:spacing w:before="60" w:after="60"/>
              <w:ind w:left="0"/>
              <w:jc w:val="both"/>
              <w:rPr>
                <w:snapToGrid/>
                <w:szCs w:val="24"/>
              </w:rPr>
            </w:pPr>
          </w:p>
        </w:tc>
        <w:tc>
          <w:tcPr>
            <w:tcW w:w="1436" w:type="dxa"/>
          </w:tcPr>
          <w:p w14:paraId="225E9F8B" w14:textId="77777777" w:rsidR="00963936" w:rsidRPr="00EF1727" w:rsidRDefault="00963936" w:rsidP="0049277F">
            <w:pPr>
              <w:spacing w:before="60" w:after="60"/>
              <w:ind w:left="0"/>
              <w:jc w:val="both"/>
              <w:rPr>
                <w:snapToGrid/>
                <w:szCs w:val="24"/>
              </w:rPr>
            </w:pPr>
          </w:p>
        </w:tc>
      </w:tr>
    </w:tbl>
    <w:p w14:paraId="6E31096A" w14:textId="77777777" w:rsidR="00963936" w:rsidRPr="00EF1727" w:rsidRDefault="00963936" w:rsidP="0049277F">
      <w:pPr>
        <w:widowControl/>
        <w:spacing w:before="0"/>
        <w:ind w:left="0"/>
        <w:jc w:val="center"/>
        <w:rPr>
          <w:b/>
          <w:bCs/>
          <w:snapToGrid/>
          <w:sz w:val="28"/>
          <w:szCs w:val="32"/>
          <w:lang w:val="en-AU"/>
        </w:rPr>
      </w:pPr>
    </w:p>
    <w:p w14:paraId="6A4309BD" w14:textId="77777777" w:rsidR="0037111F" w:rsidRPr="00EF1727" w:rsidRDefault="0037111F" w:rsidP="0049277F">
      <w:pPr>
        <w:pStyle w:val="Footer"/>
        <w:tabs>
          <w:tab w:val="clear" w:pos="4320"/>
          <w:tab w:val="clear" w:pos="8640"/>
        </w:tabs>
        <w:rPr>
          <w:szCs w:val="24"/>
        </w:rPr>
      </w:pPr>
    </w:p>
    <w:p w14:paraId="28D97699" w14:textId="77777777" w:rsidR="00E72FF8" w:rsidRPr="00EF1727" w:rsidRDefault="0049112A" w:rsidP="0049277F">
      <w:pPr>
        <w:widowControl/>
        <w:spacing w:before="0"/>
        <w:ind w:left="0"/>
        <w:jc w:val="center"/>
        <w:rPr>
          <w:b/>
          <w:bCs/>
          <w:snapToGrid/>
          <w:sz w:val="28"/>
          <w:szCs w:val="32"/>
          <w:lang w:val="en-AU"/>
        </w:rPr>
      </w:pPr>
      <w:r w:rsidRPr="00EF1727">
        <w:rPr>
          <w:b/>
          <w:bCs/>
          <w:snapToGrid/>
          <w:sz w:val="28"/>
          <w:szCs w:val="32"/>
          <w:lang w:val="en-AU"/>
        </w:rPr>
        <w:br w:type="page"/>
      </w:r>
      <w:r w:rsidR="00E72FF8" w:rsidRPr="00EF1727">
        <w:rPr>
          <w:b/>
          <w:bCs/>
          <w:snapToGrid/>
          <w:sz w:val="28"/>
          <w:szCs w:val="32"/>
          <w:lang w:val="en-AU"/>
        </w:rPr>
        <w:lastRenderedPageBreak/>
        <w:t>TRANG KÝ</w:t>
      </w:r>
    </w:p>
    <w:tbl>
      <w:tblPr>
        <w:tblW w:w="5161" w:type="pct"/>
        <w:tblInd w:w="-318" w:type="dxa"/>
        <w:tblLook w:val="04A0" w:firstRow="1" w:lastRow="0" w:firstColumn="1" w:lastColumn="0" w:noHBand="0" w:noVBand="1"/>
      </w:tblPr>
      <w:tblGrid>
        <w:gridCol w:w="4817"/>
        <w:gridCol w:w="265"/>
        <w:gridCol w:w="4579"/>
      </w:tblGrid>
      <w:tr w:rsidR="00CB64E6" w:rsidRPr="00196BFD" w14:paraId="3522F413" w14:textId="77777777" w:rsidTr="009B7F7F">
        <w:tc>
          <w:tcPr>
            <w:tcW w:w="2493" w:type="pct"/>
            <w:shd w:val="clear" w:color="auto" w:fill="auto"/>
          </w:tcPr>
          <w:p w14:paraId="2353FAA4" w14:textId="21681F3E" w:rsidR="00CB64E6" w:rsidRPr="00196BFD" w:rsidRDefault="00CB64E6" w:rsidP="0049277F">
            <w:pPr>
              <w:jc w:val="center"/>
              <w:rPr>
                <w:b/>
                <w:sz w:val="26"/>
                <w:szCs w:val="26"/>
              </w:rPr>
            </w:pPr>
            <w:r>
              <w:rPr>
                <w:b/>
                <w:sz w:val="26"/>
                <w:szCs w:val="26"/>
              </w:rPr>
              <w:t>CỤC QUÂN Y</w:t>
            </w:r>
            <w:r w:rsidR="00954173">
              <w:rPr>
                <w:b/>
                <w:sz w:val="26"/>
                <w:szCs w:val="26"/>
              </w:rPr>
              <w:t>/TCHC</w:t>
            </w:r>
            <w:r>
              <w:rPr>
                <w:b/>
                <w:sz w:val="26"/>
                <w:szCs w:val="26"/>
              </w:rPr>
              <w:t xml:space="preserve"> </w:t>
            </w:r>
          </w:p>
        </w:tc>
        <w:tc>
          <w:tcPr>
            <w:tcW w:w="137" w:type="pct"/>
          </w:tcPr>
          <w:p w14:paraId="67C321D2" w14:textId="77777777" w:rsidR="00CB64E6" w:rsidRPr="00196BFD" w:rsidRDefault="00CB64E6" w:rsidP="0049277F">
            <w:pPr>
              <w:jc w:val="center"/>
              <w:rPr>
                <w:b/>
                <w:sz w:val="26"/>
                <w:szCs w:val="26"/>
              </w:rPr>
            </w:pPr>
          </w:p>
        </w:tc>
        <w:tc>
          <w:tcPr>
            <w:tcW w:w="2370" w:type="pct"/>
            <w:shd w:val="clear" w:color="auto" w:fill="auto"/>
          </w:tcPr>
          <w:p w14:paraId="43F550A0" w14:textId="77777777" w:rsidR="00CB64E6" w:rsidRPr="00196BFD" w:rsidRDefault="00CB64E6" w:rsidP="0049277F">
            <w:pPr>
              <w:jc w:val="center"/>
              <w:rPr>
                <w:b/>
                <w:sz w:val="26"/>
                <w:szCs w:val="26"/>
              </w:rPr>
            </w:pPr>
            <w:r w:rsidRPr="00196BFD">
              <w:rPr>
                <w:b/>
                <w:sz w:val="26"/>
                <w:szCs w:val="26"/>
              </w:rPr>
              <w:t>VIETTEL</w:t>
            </w:r>
          </w:p>
        </w:tc>
      </w:tr>
      <w:tr w:rsidR="00CB64E6" w:rsidRPr="00196BFD" w14:paraId="57345C93" w14:textId="77777777" w:rsidTr="009B7F7F">
        <w:tc>
          <w:tcPr>
            <w:tcW w:w="2493" w:type="pct"/>
            <w:shd w:val="clear" w:color="auto" w:fill="auto"/>
          </w:tcPr>
          <w:p w14:paraId="18FA509A" w14:textId="351D4A29" w:rsidR="00CB64E6" w:rsidRPr="00196BFD" w:rsidRDefault="00CB64E6" w:rsidP="0049277F">
            <w:pPr>
              <w:ind w:hanging="406"/>
              <w:jc w:val="center"/>
              <w:rPr>
                <w:b/>
                <w:sz w:val="26"/>
                <w:szCs w:val="26"/>
              </w:rPr>
            </w:pPr>
            <w:r w:rsidRPr="00196BFD">
              <w:rPr>
                <w:b/>
                <w:sz w:val="26"/>
                <w:szCs w:val="26"/>
              </w:rPr>
              <w:t xml:space="preserve">Người xem xét: </w:t>
            </w:r>
            <w:r w:rsidRPr="00CB64E6">
              <w:rPr>
                <w:sz w:val="26"/>
                <w:szCs w:val="26"/>
              </w:rPr>
              <w:t>…………………….</w:t>
            </w:r>
          </w:p>
          <w:p w14:paraId="55F2D34D" w14:textId="1628504C" w:rsidR="00CB64E6" w:rsidRPr="00196BFD" w:rsidRDefault="00CB64E6" w:rsidP="0049277F">
            <w:pPr>
              <w:ind w:hanging="406"/>
              <w:jc w:val="center"/>
              <w:rPr>
                <w:sz w:val="26"/>
                <w:szCs w:val="26"/>
              </w:rPr>
            </w:pPr>
            <w:r>
              <w:rPr>
                <w:sz w:val="26"/>
                <w:szCs w:val="26"/>
              </w:rPr>
              <w:t>………………………………………</w:t>
            </w:r>
          </w:p>
        </w:tc>
        <w:tc>
          <w:tcPr>
            <w:tcW w:w="137" w:type="pct"/>
          </w:tcPr>
          <w:p w14:paraId="5FA10304" w14:textId="77777777" w:rsidR="00CB64E6" w:rsidRPr="00196BFD" w:rsidRDefault="00CB64E6" w:rsidP="0049277F">
            <w:pPr>
              <w:jc w:val="center"/>
              <w:rPr>
                <w:b/>
                <w:sz w:val="26"/>
                <w:szCs w:val="26"/>
              </w:rPr>
            </w:pPr>
          </w:p>
        </w:tc>
        <w:tc>
          <w:tcPr>
            <w:tcW w:w="2370" w:type="pct"/>
            <w:shd w:val="clear" w:color="auto" w:fill="auto"/>
          </w:tcPr>
          <w:p w14:paraId="3EFDACAF" w14:textId="2CD56F94" w:rsidR="00CB64E6" w:rsidRPr="00196BFD" w:rsidRDefault="00CB64E6" w:rsidP="0049277F">
            <w:pPr>
              <w:ind w:hanging="383"/>
              <w:jc w:val="center"/>
              <w:rPr>
                <w:b/>
                <w:sz w:val="26"/>
                <w:szCs w:val="26"/>
              </w:rPr>
            </w:pPr>
            <w:r w:rsidRPr="00196BFD">
              <w:rPr>
                <w:b/>
                <w:sz w:val="26"/>
                <w:szCs w:val="26"/>
              </w:rPr>
              <w:t xml:space="preserve">Người lập: </w:t>
            </w:r>
            <w:r>
              <w:rPr>
                <w:b/>
                <w:sz w:val="26"/>
                <w:szCs w:val="26"/>
              </w:rPr>
              <w:t>Lê Thanh Phương</w:t>
            </w:r>
          </w:p>
          <w:p w14:paraId="24D6958F" w14:textId="055A3A97" w:rsidR="00CB64E6" w:rsidRPr="00196BFD" w:rsidRDefault="00CB64E6" w:rsidP="0049277F">
            <w:pPr>
              <w:ind w:hanging="383"/>
              <w:jc w:val="center"/>
              <w:rPr>
                <w:sz w:val="26"/>
                <w:szCs w:val="26"/>
              </w:rPr>
            </w:pPr>
            <w:r>
              <w:rPr>
                <w:sz w:val="26"/>
                <w:szCs w:val="26"/>
              </w:rPr>
              <w:t xml:space="preserve">Kỹ sư </w:t>
            </w:r>
            <w:r w:rsidR="007637F2">
              <w:rPr>
                <w:sz w:val="26"/>
                <w:szCs w:val="26"/>
              </w:rPr>
              <w:t>GPNV</w:t>
            </w:r>
            <w:r>
              <w:rPr>
                <w:sz w:val="26"/>
                <w:szCs w:val="26"/>
              </w:rPr>
              <w:t xml:space="preserve"> </w:t>
            </w:r>
            <w:r w:rsidRPr="00CB64E6">
              <w:rPr>
                <w:sz w:val="26"/>
                <w:szCs w:val="26"/>
              </w:rPr>
              <w:t xml:space="preserve">– </w:t>
            </w:r>
            <w:r>
              <w:rPr>
                <w:sz w:val="26"/>
                <w:szCs w:val="26"/>
              </w:rPr>
              <w:t>TT GPYTS</w:t>
            </w:r>
          </w:p>
        </w:tc>
      </w:tr>
      <w:tr w:rsidR="00CB64E6" w:rsidRPr="00196BFD" w14:paraId="1E1E0078" w14:textId="77777777" w:rsidTr="009B7F7F">
        <w:tc>
          <w:tcPr>
            <w:tcW w:w="2493" w:type="pct"/>
            <w:shd w:val="clear" w:color="auto" w:fill="auto"/>
          </w:tcPr>
          <w:p w14:paraId="0ED05423" w14:textId="77777777" w:rsidR="00CB64E6" w:rsidRPr="00196BFD" w:rsidRDefault="00CB64E6" w:rsidP="0049277F">
            <w:pPr>
              <w:ind w:hanging="406"/>
              <w:rPr>
                <w:sz w:val="26"/>
                <w:szCs w:val="26"/>
              </w:rPr>
            </w:pPr>
          </w:p>
        </w:tc>
        <w:tc>
          <w:tcPr>
            <w:tcW w:w="137" w:type="pct"/>
          </w:tcPr>
          <w:p w14:paraId="6938894C" w14:textId="77777777" w:rsidR="00CB64E6" w:rsidRPr="00196BFD" w:rsidRDefault="00CB64E6" w:rsidP="0049277F">
            <w:pPr>
              <w:rPr>
                <w:sz w:val="26"/>
                <w:szCs w:val="26"/>
              </w:rPr>
            </w:pPr>
          </w:p>
        </w:tc>
        <w:tc>
          <w:tcPr>
            <w:tcW w:w="2370" w:type="pct"/>
            <w:shd w:val="clear" w:color="auto" w:fill="auto"/>
          </w:tcPr>
          <w:p w14:paraId="38F8067F" w14:textId="77777777" w:rsidR="00CB64E6" w:rsidRPr="00196BFD" w:rsidRDefault="00CB64E6" w:rsidP="0049277F">
            <w:pPr>
              <w:ind w:hanging="383"/>
              <w:rPr>
                <w:sz w:val="26"/>
                <w:szCs w:val="26"/>
              </w:rPr>
            </w:pPr>
          </w:p>
        </w:tc>
      </w:tr>
      <w:tr w:rsidR="00CB64E6" w:rsidRPr="00196BFD" w14:paraId="5F7ED847" w14:textId="77777777" w:rsidTr="009B7F7F">
        <w:tc>
          <w:tcPr>
            <w:tcW w:w="2493" w:type="pct"/>
            <w:shd w:val="clear" w:color="auto" w:fill="auto"/>
          </w:tcPr>
          <w:p w14:paraId="0004B644" w14:textId="77777777" w:rsidR="00CB64E6" w:rsidRPr="00196BFD" w:rsidRDefault="00CB64E6" w:rsidP="0049277F">
            <w:pPr>
              <w:ind w:hanging="406"/>
              <w:rPr>
                <w:sz w:val="26"/>
                <w:szCs w:val="26"/>
              </w:rPr>
            </w:pPr>
          </w:p>
        </w:tc>
        <w:tc>
          <w:tcPr>
            <w:tcW w:w="137" w:type="pct"/>
          </w:tcPr>
          <w:p w14:paraId="4FD10ACC" w14:textId="77777777" w:rsidR="00CB64E6" w:rsidRPr="00196BFD" w:rsidRDefault="00CB64E6" w:rsidP="0049277F">
            <w:pPr>
              <w:rPr>
                <w:sz w:val="26"/>
                <w:szCs w:val="26"/>
              </w:rPr>
            </w:pPr>
          </w:p>
        </w:tc>
        <w:tc>
          <w:tcPr>
            <w:tcW w:w="2370" w:type="pct"/>
            <w:shd w:val="clear" w:color="auto" w:fill="auto"/>
          </w:tcPr>
          <w:p w14:paraId="21980184" w14:textId="77777777" w:rsidR="00CB64E6" w:rsidRPr="00196BFD" w:rsidRDefault="00CB64E6" w:rsidP="0049277F">
            <w:pPr>
              <w:ind w:hanging="383"/>
              <w:rPr>
                <w:sz w:val="26"/>
                <w:szCs w:val="26"/>
              </w:rPr>
            </w:pPr>
          </w:p>
        </w:tc>
      </w:tr>
      <w:tr w:rsidR="00CB64E6" w:rsidRPr="00196BFD" w14:paraId="302BE85E" w14:textId="77777777" w:rsidTr="009B7F7F">
        <w:tc>
          <w:tcPr>
            <w:tcW w:w="2493" w:type="pct"/>
            <w:shd w:val="clear" w:color="auto" w:fill="auto"/>
          </w:tcPr>
          <w:p w14:paraId="7511B96F" w14:textId="5F40582F" w:rsidR="00CB64E6" w:rsidRPr="00196BFD" w:rsidRDefault="00CB64E6" w:rsidP="0049277F">
            <w:pPr>
              <w:ind w:hanging="406"/>
              <w:jc w:val="center"/>
              <w:rPr>
                <w:b/>
                <w:sz w:val="26"/>
                <w:szCs w:val="26"/>
              </w:rPr>
            </w:pPr>
            <w:r w:rsidRPr="00196BFD">
              <w:rPr>
                <w:b/>
                <w:sz w:val="26"/>
                <w:szCs w:val="26"/>
              </w:rPr>
              <w:t xml:space="preserve">Người xem xét: </w:t>
            </w:r>
            <w:r w:rsidRPr="00CB64E6">
              <w:rPr>
                <w:sz w:val="26"/>
                <w:szCs w:val="26"/>
              </w:rPr>
              <w:t>…………………….</w:t>
            </w:r>
          </w:p>
          <w:p w14:paraId="4403C7F1" w14:textId="29B56ACE" w:rsidR="00CB64E6" w:rsidRPr="00196BFD" w:rsidRDefault="00CB64E6" w:rsidP="0049277F">
            <w:pPr>
              <w:ind w:hanging="406"/>
              <w:jc w:val="center"/>
              <w:rPr>
                <w:sz w:val="26"/>
                <w:szCs w:val="26"/>
              </w:rPr>
            </w:pPr>
            <w:r>
              <w:rPr>
                <w:sz w:val="26"/>
                <w:szCs w:val="26"/>
              </w:rPr>
              <w:t>………………………………………</w:t>
            </w:r>
          </w:p>
        </w:tc>
        <w:tc>
          <w:tcPr>
            <w:tcW w:w="137" w:type="pct"/>
          </w:tcPr>
          <w:p w14:paraId="601A42B0" w14:textId="77777777" w:rsidR="00CB64E6" w:rsidRPr="00196BFD" w:rsidRDefault="00CB64E6" w:rsidP="0049277F">
            <w:pPr>
              <w:jc w:val="center"/>
              <w:rPr>
                <w:b/>
                <w:sz w:val="26"/>
                <w:szCs w:val="26"/>
              </w:rPr>
            </w:pPr>
          </w:p>
        </w:tc>
        <w:tc>
          <w:tcPr>
            <w:tcW w:w="2370" w:type="pct"/>
            <w:shd w:val="clear" w:color="auto" w:fill="auto"/>
          </w:tcPr>
          <w:p w14:paraId="6A7D477B" w14:textId="4607976C" w:rsidR="00CB64E6" w:rsidRPr="00196BFD" w:rsidRDefault="00CB64E6" w:rsidP="0049277F">
            <w:pPr>
              <w:ind w:hanging="383"/>
              <w:jc w:val="center"/>
              <w:rPr>
                <w:b/>
                <w:sz w:val="26"/>
                <w:szCs w:val="26"/>
              </w:rPr>
            </w:pPr>
            <w:r w:rsidRPr="00196BFD">
              <w:rPr>
                <w:b/>
                <w:sz w:val="26"/>
                <w:szCs w:val="26"/>
              </w:rPr>
              <w:t xml:space="preserve">Người xem xét: </w:t>
            </w:r>
            <w:r>
              <w:rPr>
                <w:b/>
                <w:sz w:val="26"/>
                <w:szCs w:val="26"/>
              </w:rPr>
              <w:t>Lê Duy Minh</w:t>
            </w:r>
          </w:p>
          <w:p w14:paraId="632C28F3" w14:textId="54570AB5" w:rsidR="00CB64E6" w:rsidRPr="00196BFD" w:rsidRDefault="00CB64E6" w:rsidP="0049277F">
            <w:pPr>
              <w:ind w:hanging="383"/>
              <w:jc w:val="center"/>
              <w:rPr>
                <w:spacing w:val="-22"/>
                <w:sz w:val="26"/>
                <w:szCs w:val="26"/>
              </w:rPr>
            </w:pPr>
            <w:r w:rsidRPr="00CB64E6">
              <w:rPr>
                <w:sz w:val="26"/>
                <w:szCs w:val="26"/>
              </w:rPr>
              <w:t xml:space="preserve">Trưởng phòng phát triển – </w:t>
            </w:r>
            <w:r>
              <w:rPr>
                <w:sz w:val="26"/>
                <w:szCs w:val="26"/>
              </w:rPr>
              <w:t>TT GPYTS</w:t>
            </w:r>
          </w:p>
        </w:tc>
      </w:tr>
      <w:tr w:rsidR="00CB64E6" w:rsidRPr="00196BFD" w14:paraId="38D32F4D" w14:textId="77777777" w:rsidTr="009B7F7F">
        <w:tc>
          <w:tcPr>
            <w:tcW w:w="2493" w:type="pct"/>
            <w:shd w:val="clear" w:color="auto" w:fill="auto"/>
          </w:tcPr>
          <w:p w14:paraId="1F7E1BD1" w14:textId="77777777" w:rsidR="00CB64E6" w:rsidRPr="00196BFD" w:rsidRDefault="00CB64E6" w:rsidP="0049277F">
            <w:pPr>
              <w:ind w:hanging="406"/>
              <w:rPr>
                <w:sz w:val="26"/>
                <w:szCs w:val="26"/>
              </w:rPr>
            </w:pPr>
          </w:p>
        </w:tc>
        <w:tc>
          <w:tcPr>
            <w:tcW w:w="137" w:type="pct"/>
          </w:tcPr>
          <w:p w14:paraId="43FDE735" w14:textId="77777777" w:rsidR="00CB64E6" w:rsidRPr="00196BFD" w:rsidRDefault="00CB64E6" w:rsidP="0049277F">
            <w:pPr>
              <w:rPr>
                <w:sz w:val="26"/>
                <w:szCs w:val="26"/>
              </w:rPr>
            </w:pPr>
          </w:p>
        </w:tc>
        <w:tc>
          <w:tcPr>
            <w:tcW w:w="2370" w:type="pct"/>
            <w:shd w:val="clear" w:color="auto" w:fill="auto"/>
          </w:tcPr>
          <w:p w14:paraId="7E9BC4A0" w14:textId="77777777" w:rsidR="00CB64E6" w:rsidRPr="00196BFD" w:rsidRDefault="00CB64E6" w:rsidP="0049277F">
            <w:pPr>
              <w:ind w:hanging="383"/>
              <w:rPr>
                <w:sz w:val="26"/>
                <w:szCs w:val="26"/>
              </w:rPr>
            </w:pPr>
          </w:p>
        </w:tc>
      </w:tr>
      <w:tr w:rsidR="00CB64E6" w:rsidRPr="00196BFD" w14:paraId="270BDD13" w14:textId="77777777" w:rsidTr="009B7F7F">
        <w:tc>
          <w:tcPr>
            <w:tcW w:w="2493" w:type="pct"/>
            <w:shd w:val="clear" w:color="auto" w:fill="auto"/>
          </w:tcPr>
          <w:p w14:paraId="18CA7C82" w14:textId="77777777" w:rsidR="00CB64E6" w:rsidRPr="00196BFD" w:rsidRDefault="00CB64E6" w:rsidP="0049277F">
            <w:pPr>
              <w:ind w:hanging="406"/>
              <w:rPr>
                <w:sz w:val="26"/>
                <w:szCs w:val="26"/>
              </w:rPr>
            </w:pPr>
          </w:p>
        </w:tc>
        <w:tc>
          <w:tcPr>
            <w:tcW w:w="137" w:type="pct"/>
          </w:tcPr>
          <w:p w14:paraId="2B175168" w14:textId="77777777" w:rsidR="00CB64E6" w:rsidRPr="00196BFD" w:rsidRDefault="00CB64E6" w:rsidP="0049277F">
            <w:pPr>
              <w:rPr>
                <w:sz w:val="26"/>
                <w:szCs w:val="26"/>
              </w:rPr>
            </w:pPr>
          </w:p>
        </w:tc>
        <w:tc>
          <w:tcPr>
            <w:tcW w:w="2370" w:type="pct"/>
            <w:shd w:val="clear" w:color="auto" w:fill="auto"/>
          </w:tcPr>
          <w:p w14:paraId="389AD5E1" w14:textId="77777777" w:rsidR="00CB64E6" w:rsidRPr="00196BFD" w:rsidRDefault="00CB64E6" w:rsidP="0049277F">
            <w:pPr>
              <w:ind w:hanging="383"/>
              <w:rPr>
                <w:sz w:val="26"/>
                <w:szCs w:val="26"/>
              </w:rPr>
            </w:pPr>
          </w:p>
        </w:tc>
      </w:tr>
      <w:tr w:rsidR="00CB64E6" w:rsidRPr="00196BFD" w14:paraId="1AF17964" w14:textId="77777777" w:rsidTr="009B7F7F">
        <w:tc>
          <w:tcPr>
            <w:tcW w:w="2493" w:type="pct"/>
            <w:shd w:val="clear" w:color="auto" w:fill="auto"/>
          </w:tcPr>
          <w:p w14:paraId="72ED6A7F" w14:textId="69866D65" w:rsidR="00CB64E6" w:rsidRPr="00196BFD" w:rsidRDefault="001177B2" w:rsidP="0049277F">
            <w:pPr>
              <w:ind w:hanging="406"/>
              <w:jc w:val="center"/>
              <w:rPr>
                <w:b/>
                <w:sz w:val="26"/>
                <w:szCs w:val="26"/>
              </w:rPr>
            </w:pPr>
            <w:r w:rsidRPr="00196BFD">
              <w:rPr>
                <w:b/>
                <w:sz w:val="26"/>
                <w:szCs w:val="26"/>
              </w:rPr>
              <w:t>Người xem xét</w:t>
            </w:r>
            <w:r w:rsidR="00CB64E6" w:rsidRPr="00196BFD">
              <w:rPr>
                <w:b/>
                <w:sz w:val="26"/>
                <w:szCs w:val="26"/>
              </w:rPr>
              <w:t xml:space="preserve">: </w:t>
            </w:r>
            <w:r w:rsidR="00CB64E6" w:rsidRPr="00CB64E6">
              <w:rPr>
                <w:sz w:val="26"/>
                <w:szCs w:val="26"/>
              </w:rPr>
              <w:t>…………………….</w:t>
            </w:r>
          </w:p>
          <w:p w14:paraId="191B7CC8" w14:textId="2FCD34FD" w:rsidR="00CB64E6" w:rsidRPr="00196BFD" w:rsidRDefault="007637F2" w:rsidP="0049277F">
            <w:pPr>
              <w:ind w:hanging="406"/>
              <w:jc w:val="center"/>
              <w:rPr>
                <w:sz w:val="26"/>
                <w:szCs w:val="26"/>
              </w:rPr>
            </w:pPr>
            <w:r>
              <w:rPr>
                <w:sz w:val="26"/>
                <w:szCs w:val="26"/>
              </w:rPr>
              <w:t>………………………………………</w:t>
            </w:r>
          </w:p>
        </w:tc>
        <w:tc>
          <w:tcPr>
            <w:tcW w:w="137" w:type="pct"/>
          </w:tcPr>
          <w:p w14:paraId="4E8ECBC3" w14:textId="77777777" w:rsidR="00CB64E6" w:rsidRPr="00196BFD" w:rsidRDefault="00CB64E6" w:rsidP="0049277F">
            <w:pPr>
              <w:jc w:val="center"/>
              <w:rPr>
                <w:b/>
                <w:sz w:val="26"/>
                <w:szCs w:val="26"/>
              </w:rPr>
            </w:pPr>
          </w:p>
        </w:tc>
        <w:tc>
          <w:tcPr>
            <w:tcW w:w="2370" w:type="pct"/>
            <w:shd w:val="clear" w:color="auto" w:fill="auto"/>
          </w:tcPr>
          <w:p w14:paraId="572BE024" w14:textId="15E6EF90" w:rsidR="00CB64E6" w:rsidRPr="00196BFD" w:rsidRDefault="00CB64E6" w:rsidP="0049277F">
            <w:pPr>
              <w:ind w:hanging="383"/>
              <w:jc w:val="center"/>
              <w:rPr>
                <w:b/>
                <w:sz w:val="26"/>
                <w:szCs w:val="26"/>
              </w:rPr>
            </w:pPr>
            <w:r>
              <w:rPr>
                <w:b/>
                <w:sz w:val="26"/>
                <w:szCs w:val="26"/>
              </w:rPr>
              <w:t xml:space="preserve">Người xem xét: </w:t>
            </w:r>
          </w:p>
          <w:p w14:paraId="494298EC" w14:textId="50EF0ABB" w:rsidR="00CB64E6" w:rsidRPr="00196BFD" w:rsidRDefault="008E7230" w:rsidP="0049277F">
            <w:pPr>
              <w:ind w:hanging="383"/>
              <w:jc w:val="center"/>
              <w:rPr>
                <w:spacing w:val="-22"/>
                <w:sz w:val="26"/>
                <w:szCs w:val="26"/>
              </w:rPr>
            </w:pPr>
            <w:r>
              <w:rPr>
                <w:sz w:val="26"/>
                <w:szCs w:val="26"/>
              </w:rPr>
              <w:t xml:space="preserve">Phó giám đốc Trung tâm - </w:t>
            </w:r>
            <w:r w:rsidR="00CB64E6">
              <w:rPr>
                <w:sz w:val="26"/>
                <w:szCs w:val="26"/>
              </w:rPr>
              <w:t xml:space="preserve"> TT GPYTS</w:t>
            </w:r>
          </w:p>
        </w:tc>
      </w:tr>
      <w:tr w:rsidR="00CB64E6" w:rsidRPr="00196BFD" w14:paraId="2B82C00D" w14:textId="77777777" w:rsidTr="009B7F7F">
        <w:tc>
          <w:tcPr>
            <w:tcW w:w="2493" w:type="pct"/>
            <w:shd w:val="clear" w:color="auto" w:fill="auto"/>
          </w:tcPr>
          <w:p w14:paraId="3CCABB22" w14:textId="77777777" w:rsidR="00CB64E6" w:rsidRPr="00196BFD" w:rsidRDefault="00CB64E6" w:rsidP="0049277F">
            <w:pPr>
              <w:ind w:hanging="406"/>
              <w:rPr>
                <w:sz w:val="26"/>
                <w:szCs w:val="26"/>
              </w:rPr>
            </w:pPr>
          </w:p>
        </w:tc>
        <w:tc>
          <w:tcPr>
            <w:tcW w:w="137" w:type="pct"/>
          </w:tcPr>
          <w:p w14:paraId="4879DDF8" w14:textId="77777777" w:rsidR="00CB64E6" w:rsidRPr="00196BFD" w:rsidRDefault="00CB64E6" w:rsidP="0049277F">
            <w:pPr>
              <w:rPr>
                <w:sz w:val="26"/>
                <w:szCs w:val="26"/>
              </w:rPr>
            </w:pPr>
          </w:p>
        </w:tc>
        <w:tc>
          <w:tcPr>
            <w:tcW w:w="2370" w:type="pct"/>
            <w:shd w:val="clear" w:color="auto" w:fill="auto"/>
          </w:tcPr>
          <w:p w14:paraId="06454C0A" w14:textId="77777777" w:rsidR="00CB64E6" w:rsidRPr="00196BFD" w:rsidRDefault="00CB64E6" w:rsidP="0049277F">
            <w:pPr>
              <w:ind w:hanging="383"/>
              <w:rPr>
                <w:sz w:val="26"/>
                <w:szCs w:val="26"/>
              </w:rPr>
            </w:pPr>
          </w:p>
        </w:tc>
      </w:tr>
      <w:tr w:rsidR="00CB64E6" w:rsidRPr="00196BFD" w14:paraId="24AA8F64" w14:textId="77777777" w:rsidTr="009B7F7F">
        <w:tc>
          <w:tcPr>
            <w:tcW w:w="2493" w:type="pct"/>
            <w:shd w:val="clear" w:color="auto" w:fill="auto"/>
          </w:tcPr>
          <w:p w14:paraId="520E70D6" w14:textId="77777777" w:rsidR="00CB64E6" w:rsidRPr="00196BFD" w:rsidRDefault="00CB64E6" w:rsidP="0049277F">
            <w:pPr>
              <w:ind w:hanging="406"/>
              <w:rPr>
                <w:sz w:val="26"/>
                <w:szCs w:val="26"/>
              </w:rPr>
            </w:pPr>
          </w:p>
        </w:tc>
        <w:tc>
          <w:tcPr>
            <w:tcW w:w="137" w:type="pct"/>
          </w:tcPr>
          <w:p w14:paraId="0F0BB1D7" w14:textId="77777777" w:rsidR="00CB64E6" w:rsidRPr="00196BFD" w:rsidRDefault="00CB64E6" w:rsidP="0049277F">
            <w:pPr>
              <w:rPr>
                <w:sz w:val="26"/>
                <w:szCs w:val="26"/>
              </w:rPr>
            </w:pPr>
          </w:p>
        </w:tc>
        <w:tc>
          <w:tcPr>
            <w:tcW w:w="2370" w:type="pct"/>
            <w:shd w:val="clear" w:color="auto" w:fill="auto"/>
          </w:tcPr>
          <w:p w14:paraId="4EB22E64" w14:textId="77777777" w:rsidR="00CB64E6" w:rsidRPr="00196BFD" w:rsidRDefault="00CB64E6" w:rsidP="0049277F">
            <w:pPr>
              <w:ind w:hanging="383"/>
              <w:rPr>
                <w:sz w:val="26"/>
                <w:szCs w:val="26"/>
              </w:rPr>
            </w:pPr>
          </w:p>
        </w:tc>
      </w:tr>
      <w:tr w:rsidR="00CB64E6" w:rsidRPr="00196BFD" w14:paraId="4E4C77EC" w14:textId="77777777" w:rsidTr="009B7F7F">
        <w:tc>
          <w:tcPr>
            <w:tcW w:w="2493" w:type="pct"/>
            <w:shd w:val="clear" w:color="auto" w:fill="auto"/>
          </w:tcPr>
          <w:p w14:paraId="56009926" w14:textId="0DA60FCC" w:rsidR="001177B2" w:rsidRPr="00196BFD" w:rsidRDefault="001177B2" w:rsidP="0049277F">
            <w:pPr>
              <w:ind w:hanging="406"/>
              <w:jc w:val="center"/>
              <w:rPr>
                <w:b/>
                <w:sz w:val="26"/>
                <w:szCs w:val="26"/>
              </w:rPr>
            </w:pPr>
            <w:r w:rsidRPr="00196BFD">
              <w:rPr>
                <w:b/>
                <w:sz w:val="26"/>
                <w:szCs w:val="26"/>
              </w:rPr>
              <w:t xml:space="preserve">Người xem xét: </w:t>
            </w:r>
            <w:r w:rsidRPr="00CB64E6">
              <w:rPr>
                <w:sz w:val="26"/>
                <w:szCs w:val="26"/>
              </w:rPr>
              <w:t>…………………….</w:t>
            </w:r>
          </w:p>
          <w:p w14:paraId="679969A9" w14:textId="70001CD2" w:rsidR="00CB64E6" w:rsidRPr="00196BFD" w:rsidRDefault="001177B2" w:rsidP="0049277F">
            <w:pPr>
              <w:ind w:hanging="406"/>
              <w:rPr>
                <w:sz w:val="26"/>
                <w:szCs w:val="26"/>
              </w:rPr>
            </w:pPr>
            <w:r>
              <w:rPr>
                <w:sz w:val="26"/>
                <w:szCs w:val="26"/>
              </w:rPr>
              <w:t>………………………………………</w:t>
            </w:r>
          </w:p>
        </w:tc>
        <w:tc>
          <w:tcPr>
            <w:tcW w:w="137" w:type="pct"/>
          </w:tcPr>
          <w:p w14:paraId="03775922" w14:textId="77777777" w:rsidR="00CB64E6" w:rsidRPr="00196BFD" w:rsidRDefault="00CB64E6" w:rsidP="0049277F">
            <w:pPr>
              <w:rPr>
                <w:sz w:val="26"/>
                <w:szCs w:val="26"/>
              </w:rPr>
            </w:pPr>
          </w:p>
        </w:tc>
        <w:tc>
          <w:tcPr>
            <w:tcW w:w="2370" w:type="pct"/>
            <w:shd w:val="clear" w:color="auto" w:fill="auto"/>
          </w:tcPr>
          <w:p w14:paraId="61314B39" w14:textId="71639F66" w:rsidR="007637F2" w:rsidRPr="00196BFD" w:rsidRDefault="007637F2" w:rsidP="0049277F">
            <w:pPr>
              <w:ind w:hanging="383"/>
              <w:jc w:val="center"/>
              <w:rPr>
                <w:b/>
                <w:sz w:val="26"/>
                <w:szCs w:val="26"/>
              </w:rPr>
            </w:pPr>
            <w:r>
              <w:rPr>
                <w:b/>
                <w:sz w:val="26"/>
                <w:szCs w:val="26"/>
              </w:rPr>
              <w:t xml:space="preserve">Người xem xét: </w:t>
            </w:r>
          </w:p>
          <w:p w14:paraId="14A30D93" w14:textId="55B5B811" w:rsidR="00CB64E6" w:rsidRPr="00196BFD" w:rsidRDefault="007637F2" w:rsidP="0049277F">
            <w:pPr>
              <w:ind w:hanging="383"/>
              <w:jc w:val="center"/>
              <w:rPr>
                <w:sz w:val="26"/>
                <w:szCs w:val="26"/>
              </w:rPr>
            </w:pPr>
            <w:r>
              <w:rPr>
                <w:sz w:val="26"/>
                <w:szCs w:val="26"/>
              </w:rPr>
              <w:t>Chuyên viên kinh doanh - TTKHBQP</w:t>
            </w:r>
          </w:p>
        </w:tc>
      </w:tr>
      <w:tr w:rsidR="00CB64E6" w:rsidRPr="00196BFD" w14:paraId="39EBDE51" w14:textId="77777777" w:rsidTr="009B7F7F">
        <w:trPr>
          <w:trHeight w:val="280"/>
        </w:trPr>
        <w:tc>
          <w:tcPr>
            <w:tcW w:w="2493" w:type="pct"/>
            <w:shd w:val="clear" w:color="auto" w:fill="auto"/>
          </w:tcPr>
          <w:p w14:paraId="66A1896D" w14:textId="77777777" w:rsidR="00CB64E6" w:rsidRPr="00196BFD" w:rsidRDefault="00CB64E6" w:rsidP="0049277F">
            <w:pPr>
              <w:ind w:hanging="406"/>
              <w:jc w:val="center"/>
              <w:rPr>
                <w:sz w:val="26"/>
                <w:szCs w:val="26"/>
              </w:rPr>
            </w:pPr>
          </w:p>
        </w:tc>
        <w:tc>
          <w:tcPr>
            <w:tcW w:w="137" w:type="pct"/>
          </w:tcPr>
          <w:p w14:paraId="5E21FBA1" w14:textId="77777777" w:rsidR="00CB64E6" w:rsidRPr="00196BFD" w:rsidRDefault="00CB64E6" w:rsidP="0049277F">
            <w:pPr>
              <w:jc w:val="center"/>
              <w:rPr>
                <w:b/>
                <w:sz w:val="26"/>
                <w:szCs w:val="26"/>
              </w:rPr>
            </w:pPr>
          </w:p>
        </w:tc>
        <w:tc>
          <w:tcPr>
            <w:tcW w:w="2370" w:type="pct"/>
            <w:shd w:val="clear" w:color="auto" w:fill="auto"/>
          </w:tcPr>
          <w:p w14:paraId="58BF31F1" w14:textId="77777777" w:rsidR="00CB64E6" w:rsidRPr="00196BFD" w:rsidRDefault="00CB64E6" w:rsidP="0049277F">
            <w:pPr>
              <w:ind w:hanging="383"/>
              <w:jc w:val="center"/>
              <w:rPr>
                <w:sz w:val="26"/>
                <w:szCs w:val="26"/>
              </w:rPr>
            </w:pPr>
          </w:p>
        </w:tc>
      </w:tr>
      <w:tr w:rsidR="00CB64E6" w:rsidRPr="00196BFD" w14:paraId="59B6F602" w14:textId="77777777" w:rsidTr="009B7F7F">
        <w:trPr>
          <w:trHeight w:val="402"/>
        </w:trPr>
        <w:tc>
          <w:tcPr>
            <w:tcW w:w="2493" w:type="pct"/>
            <w:shd w:val="clear" w:color="auto" w:fill="auto"/>
          </w:tcPr>
          <w:p w14:paraId="28BC9541" w14:textId="77777777" w:rsidR="00CB64E6" w:rsidRPr="00196BFD" w:rsidRDefault="00CB64E6" w:rsidP="0049277F">
            <w:pPr>
              <w:rPr>
                <w:sz w:val="26"/>
                <w:szCs w:val="26"/>
              </w:rPr>
            </w:pPr>
          </w:p>
        </w:tc>
        <w:tc>
          <w:tcPr>
            <w:tcW w:w="137" w:type="pct"/>
          </w:tcPr>
          <w:p w14:paraId="65B6B18F" w14:textId="77777777" w:rsidR="00CB64E6" w:rsidRPr="00196BFD" w:rsidRDefault="00CB64E6" w:rsidP="0049277F">
            <w:pPr>
              <w:rPr>
                <w:sz w:val="26"/>
                <w:szCs w:val="26"/>
              </w:rPr>
            </w:pPr>
          </w:p>
        </w:tc>
        <w:tc>
          <w:tcPr>
            <w:tcW w:w="2370" w:type="pct"/>
            <w:shd w:val="clear" w:color="auto" w:fill="auto"/>
          </w:tcPr>
          <w:p w14:paraId="2CC697B6" w14:textId="77777777" w:rsidR="00CB64E6" w:rsidRPr="00196BFD" w:rsidRDefault="00CB64E6" w:rsidP="0049277F">
            <w:pPr>
              <w:rPr>
                <w:sz w:val="26"/>
                <w:szCs w:val="26"/>
              </w:rPr>
            </w:pPr>
          </w:p>
        </w:tc>
      </w:tr>
      <w:tr w:rsidR="001177B2" w:rsidRPr="00196BFD" w14:paraId="5A786D14" w14:textId="77777777" w:rsidTr="009B7F7F">
        <w:trPr>
          <w:trHeight w:val="963"/>
        </w:trPr>
        <w:tc>
          <w:tcPr>
            <w:tcW w:w="2493" w:type="pct"/>
            <w:shd w:val="clear" w:color="auto" w:fill="auto"/>
          </w:tcPr>
          <w:p w14:paraId="4FF41590" w14:textId="77777777" w:rsidR="009B7F7F" w:rsidRPr="00196BFD" w:rsidRDefault="009B7F7F" w:rsidP="0049277F">
            <w:pPr>
              <w:ind w:hanging="406"/>
              <w:jc w:val="center"/>
              <w:rPr>
                <w:b/>
                <w:sz w:val="26"/>
                <w:szCs w:val="26"/>
              </w:rPr>
            </w:pPr>
            <w:r w:rsidRPr="00196BFD">
              <w:rPr>
                <w:b/>
                <w:sz w:val="26"/>
                <w:szCs w:val="26"/>
              </w:rPr>
              <w:t xml:space="preserve">Người xem xét: </w:t>
            </w:r>
            <w:r w:rsidRPr="00CB64E6">
              <w:rPr>
                <w:sz w:val="26"/>
                <w:szCs w:val="26"/>
              </w:rPr>
              <w:t>…………………….</w:t>
            </w:r>
          </w:p>
          <w:p w14:paraId="7BDC2B65" w14:textId="61EC239B" w:rsidR="001177B2" w:rsidRPr="00196BFD" w:rsidRDefault="009B7F7F" w:rsidP="0049277F">
            <w:pPr>
              <w:rPr>
                <w:sz w:val="26"/>
                <w:szCs w:val="26"/>
              </w:rPr>
            </w:pPr>
            <w:r>
              <w:rPr>
                <w:sz w:val="26"/>
                <w:szCs w:val="26"/>
              </w:rPr>
              <w:t>………………………………………</w:t>
            </w:r>
          </w:p>
        </w:tc>
        <w:tc>
          <w:tcPr>
            <w:tcW w:w="137" w:type="pct"/>
          </w:tcPr>
          <w:p w14:paraId="4879B3BB" w14:textId="77777777" w:rsidR="001177B2" w:rsidRPr="00196BFD" w:rsidRDefault="001177B2" w:rsidP="0049277F">
            <w:pPr>
              <w:rPr>
                <w:sz w:val="26"/>
                <w:szCs w:val="26"/>
              </w:rPr>
            </w:pPr>
          </w:p>
        </w:tc>
        <w:tc>
          <w:tcPr>
            <w:tcW w:w="2370" w:type="pct"/>
            <w:shd w:val="clear" w:color="auto" w:fill="auto"/>
          </w:tcPr>
          <w:p w14:paraId="510F4353" w14:textId="3A448308" w:rsidR="009B7F7F" w:rsidRPr="00196BFD" w:rsidRDefault="009B7F7F" w:rsidP="0049277F">
            <w:pPr>
              <w:ind w:hanging="383"/>
              <w:jc w:val="center"/>
              <w:rPr>
                <w:b/>
                <w:sz w:val="26"/>
                <w:szCs w:val="26"/>
              </w:rPr>
            </w:pPr>
            <w:r>
              <w:rPr>
                <w:b/>
                <w:sz w:val="26"/>
                <w:szCs w:val="26"/>
              </w:rPr>
              <w:t xml:space="preserve">Người xem xét: </w:t>
            </w:r>
          </w:p>
          <w:p w14:paraId="7FF0F874" w14:textId="5497F0C4" w:rsidR="001177B2" w:rsidRPr="00196BFD" w:rsidRDefault="009B7F7F" w:rsidP="0049277F">
            <w:pPr>
              <w:ind w:left="0"/>
              <w:rPr>
                <w:sz w:val="26"/>
                <w:szCs w:val="26"/>
              </w:rPr>
            </w:pPr>
            <w:r>
              <w:rPr>
                <w:sz w:val="26"/>
                <w:szCs w:val="26"/>
              </w:rPr>
              <w:t>Trưởng phòng Giải pháp - TTKHBQP</w:t>
            </w:r>
          </w:p>
        </w:tc>
      </w:tr>
      <w:tr w:rsidR="009B7F7F" w:rsidRPr="00196BFD" w14:paraId="7D9E46E5" w14:textId="77777777" w:rsidTr="009B7F7F">
        <w:trPr>
          <w:trHeight w:val="386"/>
        </w:trPr>
        <w:tc>
          <w:tcPr>
            <w:tcW w:w="2493" w:type="pct"/>
            <w:shd w:val="clear" w:color="auto" w:fill="auto"/>
          </w:tcPr>
          <w:p w14:paraId="4C6E25BB" w14:textId="77777777" w:rsidR="009B7F7F" w:rsidRPr="00196BFD" w:rsidRDefault="009B7F7F" w:rsidP="0049277F">
            <w:pPr>
              <w:rPr>
                <w:sz w:val="26"/>
                <w:szCs w:val="26"/>
              </w:rPr>
            </w:pPr>
          </w:p>
        </w:tc>
        <w:tc>
          <w:tcPr>
            <w:tcW w:w="137" w:type="pct"/>
          </w:tcPr>
          <w:p w14:paraId="38AA55DE" w14:textId="77777777" w:rsidR="009B7F7F" w:rsidRPr="00196BFD" w:rsidRDefault="009B7F7F" w:rsidP="0049277F">
            <w:pPr>
              <w:rPr>
                <w:sz w:val="26"/>
                <w:szCs w:val="26"/>
              </w:rPr>
            </w:pPr>
          </w:p>
        </w:tc>
        <w:tc>
          <w:tcPr>
            <w:tcW w:w="2370" w:type="pct"/>
            <w:shd w:val="clear" w:color="auto" w:fill="auto"/>
          </w:tcPr>
          <w:p w14:paraId="79AD04CE" w14:textId="77777777" w:rsidR="009B7F7F" w:rsidRPr="00196BFD" w:rsidRDefault="009B7F7F" w:rsidP="0049277F">
            <w:pPr>
              <w:rPr>
                <w:sz w:val="26"/>
                <w:szCs w:val="26"/>
              </w:rPr>
            </w:pPr>
          </w:p>
        </w:tc>
      </w:tr>
      <w:tr w:rsidR="009B7F7F" w:rsidRPr="00196BFD" w14:paraId="7809902D" w14:textId="77777777" w:rsidTr="009B7F7F">
        <w:trPr>
          <w:trHeight w:val="378"/>
        </w:trPr>
        <w:tc>
          <w:tcPr>
            <w:tcW w:w="2493" w:type="pct"/>
            <w:shd w:val="clear" w:color="auto" w:fill="auto"/>
          </w:tcPr>
          <w:p w14:paraId="3C12CD55" w14:textId="77777777" w:rsidR="009B7F7F" w:rsidRPr="00196BFD" w:rsidRDefault="009B7F7F" w:rsidP="0049277F">
            <w:pPr>
              <w:rPr>
                <w:sz w:val="26"/>
                <w:szCs w:val="26"/>
              </w:rPr>
            </w:pPr>
          </w:p>
        </w:tc>
        <w:tc>
          <w:tcPr>
            <w:tcW w:w="137" w:type="pct"/>
          </w:tcPr>
          <w:p w14:paraId="385BFF62" w14:textId="77777777" w:rsidR="009B7F7F" w:rsidRPr="00196BFD" w:rsidRDefault="009B7F7F" w:rsidP="0049277F">
            <w:pPr>
              <w:rPr>
                <w:sz w:val="26"/>
                <w:szCs w:val="26"/>
              </w:rPr>
            </w:pPr>
          </w:p>
        </w:tc>
        <w:tc>
          <w:tcPr>
            <w:tcW w:w="2370" w:type="pct"/>
            <w:shd w:val="clear" w:color="auto" w:fill="auto"/>
          </w:tcPr>
          <w:p w14:paraId="3C6133B6" w14:textId="77777777" w:rsidR="009B7F7F" w:rsidRPr="00196BFD" w:rsidRDefault="009B7F7F" w:rsidP="0049277F">
            <w:pPr>
              <w:rPr>
                <w:sz w:val="26"/>
                <w:szCs w:val="26"/>
              </w:rPr>
            </w:pPr>
          </w:p>
        </w:tc>
      </w:tr>
      <w:tr w:rsidR="00CB64E6" w:rsidRPr="00196BFD" w14:paraId="42AE7702" w14:textId="77777777" w:rsidTr="009B7F7F">
        <w:tc>
          <w:tcPr>
            <w:tcW w:w="2493" w:type="pct"/>
            <w:shd w:val="clear" w:color="auto" w:fill="auto"/>
          </w:tcPr>
          <w:p w14:paraId="38407DBB" w14:textId="77777777" w:rsidR="007637F2" w:rsidRPr="00196BFD" w:rsidRDefault="007637F2" w:rsidP="0049277F">
            <w:pPr>
              <w:ind w:hanging="406"/>
              <w:jc w:val="center"/>
              <w:rPr>
                <w:b/>
                <w:sz w:val="26"/>
                <w:szCs w:val="26"/>
              </w:rPr>
            </w:pPr>
            <w:r w:rsidRPr="00196BFD">
              <w:rPr>
                <w:b/>
                <w:sz w:val="26"/>
                <w:szCs w:val="26"/>
              </w:rPr>
              <w:t xml:space="preserve">Người </w:t>
            </w:r>
            <w:r>
              <w:rPr>
                <w:b/>
                <w:sz w:val="26"/>
                <w:szCs w:val="26"/>
              </w:rPr>
              <w:t>phê duyệt</w:t>
            </w:r>
            <w:r w:rsidRPr="00196BFD">
              <w:rPr>
                <w:b/>
                <w:sz w:val="26"/>
                <w:szCs w:val="26"/>
              </w:rPr>
              <w:t xml:space="preserve">: </w:t>
            </w:r>
            <w:r w:rsidRPr="00CB64E6">
              <w:rPr>
                <w:sz w:val="26"/>
                <w:szCs w:val="26"/>
              </w:rPr>
              <w:t>…………………….</w:t>
            </w:r>
          </w:p>
          <w:p w14:paraId="37A90E96" w14:textId="67258142" w:rsidR="00CB64E6" w:rsidRPr="00196BFD" w:rsidRDefault="001177B2" w:rsidP="0049277F">
            <w:pPr>
              <w:rPr>
                <w:sz w:val="26"/>
                <w:szCs w:val="26"/>
              </w:rPr>
            </w:pPr>
            <w:r>
              <w:rPr>
                <w:sz w:val="26"/>
                <w:szCs w:val="26"/>
              </w:rPr>
              <w:t>………………………………………</w:t>
            </w:r>
          </w:p>
        </w:tc>
        <w:tc>
          <w:tcPr>
            <w:tcW w:w="137" w:type="pct"/>
          </w:tcPr>
          <w:p w14:paraId="6BA161F0" w14:textId="77777777" w:rsidR="00CB64E6" w:rsidRPr="00196BFD" w:rsidRDefault="00CB64E6" w:rsidP="0049277F">
            <w:pPr>
              <w:ind w:hanging="383"/>
              <w:jc w:val="center"/>
              <w:rPr>
                <w:sz w:val="26"/>
                <w:szCs w:val="26"/>
              </w:rPr>
            </w:pPr>
          </w:p>
        </w:tc>
        <w:tc>
          <w:tcPr>
            <w:tcW w:w="2370" w:type="pct"/>
            <w:shd w:val="clear" w:color="auto" w:fill="auto"/>
          </w:tcPr>
          <w:p w14:paraId="35CD4DBE" w14:textId="428C61E2" w:rsidR="007637F2" w:rsidRPr="007637F2" w:rsidRDefault="007637F2" w:rsidP="0049277F">
            <w:pPr>
              <w:ind w:hanging="383"/>
              <w:jc w:val="center"/>
              <w:rPr>
                <w:b/>
                <w:sz w:val="26"/>
                <w:szCs w:val="26"/>
              </w:rPr>
            </w:pPr>
            <w:r w:rsidRPr="007637F2">
              <w:rPr>
                <w:b/>
                <w:sz w:val="26"/>
                <w:szCs w:val="26"/>
              </w:rPr>
              <w:t xml:space="preserve">Người xem xét: </w:t>
            </w:r>
            <w:r w:rsidR="007A421F" w:rsidRPr="00CB64E6">
              <w:rPr>
                <w:sz w:val="26"/>
                <w:szCs w:val="26"/>
              </w:rPr>
              <w:t>………………….</w:t>
            </w:r>
          </w:p>
          <w:p w14:paraId="29371F09" w14:textId="24B03DD8" w:rsidR="00CB64E6" w:rsidRPr="00196BFD" w:rsidRDefault="008E7230" w:rsidP="0049277F">
            <w:pPr>
              <w:ind w:hanging="383"/>
              <w:jc w:val="center"/>
              <w:rPr>
                <w:sz w:val="26"/>
                <w:szCs w:val="26"/>
              </w:rPr>
            </w:pPr>
            <w:r>
              <w:rPr>
                <w:sz w:val="26"/>
                <w:szCs w:val="26"/>
              </w:rPr>
              <w:t xml:space="preserve">Phó giám đốc Trung tâm - </w:t>
            </w:r>
            <w:r w:rsidR="007637F2">
              <w:rPr>
                <w:sz w:val="26"/>
                <w:szCs w:val="26"/>
              </w:rPr>
              <w:t>TTKHBQP</w:t>
            </w:r>
          </w:p>
        </w:tc>
      </w:tr>
      <w:tr w:rsidR="00CB64E6" w:rsidRPr="00196BFD" w14:paraId="035217FD" w14:textId="77777777" w:rsidTr="009B7F7F">
        <w:tc>
          <w:tcPr>
            <w:tcW w:w="2493" w:type="pct"/>
            <w:shd w:val="clear" w:color="auto" w:fill="auto"/>
          </w:tcPr>
          <w:p w14:paraId="3A18604B" w14:textId="77777777" w:rsidR="00CB64E6" w:rsidRPr="00196BFD" w:rsidRDefault="00CB64E6" w:rsidP="0049277F">
            <w:pPr>
              <w:rPr>
                <w:sz w:val="26"/>
                <w:szCs w:val="26"/>
              </w:rPr>
            </w:pPr>
          </w:p>
        </w:tc>
        <w:tc>
          <w:tcPr>
            <w:tcW w:w="137" w:type="pct"/>
          </w:tcPr>
          <w:p w14:paraId="5432EB8C" w14:textId="77777777" w:rsidR="00CB64E6" w:rsidRPr="00196BFD" w:rsidRDefault="00CB64E6" w:rsidP="0049277F">
            <w:pPr>
              <w:rPr>
                <w:sz w:val="26"/>
                <w:szCs w:val="26"/>
              </w:rPr>
            </w:pPr>
          </w:p>
        </w:tc>
        <w:tc>
          <w:tcPr>
            <w:tcW w:w="2370" w:type="pct"/>
            <w:shd w:val="clear" w:color="auto" w:fill="auto"/>
          </w:tcPr>
          <w:p w14:paraId="40832C95" w14:textId="77777777" w:rsidR="00CB64E6" w:rsidRPr="00196BFD" w:rsidRDefault="00CB64E6" w:rsidP="0049277F">
            <w:pPr>
              <w:rPr>
                <w:sz w:val="26"/>
                <w:szCs w:val="26"/>
              </w:rPr>
            </w:pPr>
          </w:p>
        </w:tc>
      </w:tr>
      <w:tr w:rsidR="00CB64E6" w:rsidRPr="00196BFD" w14:paraId="2CF3E9E8" w14:textId="77777777" w:rsidTr="009B7F7F">
        <w:tc>
          <w:tcPr>
            <w:tcW w:w="2493" w:type="pct"/>
            <w:shd w:val="clear" w:color="auto" w:fill="auto"/>
          </w:tcPr>
          <w:p w14:paraId="7F6EFFCD" w14:textId="77777777" w:rsidR="00CB64E6" w:rsidRPr="00196BFD" w:rsidRDefault="00CB64E6" w:rsidP="0049277F">
            <w:pPr>
              <w:rPr>
                <w:sz w:val="26"/>
                <w:szCs w:val="26"/>
              </w:rPr>
            </w:pPr>
          </w:p>
        </w:tc>
        <w:tc>
          <w:tcPr>
            <w:tcW w:w="137" w:type="pct"/>
          </w:tcPr>
          <w:p w14:paraId="605852D6" w14:textId="77777777" w:rsidR="00CB64E6" w:rsidRPr="00196BFD" w:rsidRDefault="00CB64E6" w:rsidP="0049277F">
            <w:pPr>
              <w:rPr>
                <w:sz w:val="26"/>
                <w:szCs w:val="26"/>
              </w:rPr>
            </w:pPr>
          </w:p>
        </w:tc>
        <w:tc>
          <w:tcPr>
            <w:tcW w:w="2370" w:type="pct"/>
            <w:shd w:val="clear" w:color="auto" w:fill="auto"/>
          </w:tcPr>
          <w:p w14:paraId="376EB3C9" w14:textId="77777777" w:rsidR="00CB64E6" w:rsidRPr="00196BFD" w:rsidRDefault="00CB64E6" w:rsidP="0049277F">
            <w:pPr>
              <w:rPr>
                <w:sz w:val="26"/>
                <w:szCs w:val="26"/>
              </w:rPr>
            </w:pPr>
          </w:p>
        </w:tc>
      </w:tr>
    </w:tbl>
    <w:p w14:paraId="201E6D47" w14:textId="77777777" w:rsidR="0037111F" w:rsidRPr="00EF1727" w:rsidRDefault="0037111F" w:rsidP="0049277F">
      <w:pPr>
        <w:tabs>
          <w:tab w:val="left" w:pos="2160"/>
          <w:tab w:val="left" w:pos="5840"/>
        </w:tabs>
        <w:ind w:left="0"/>
        <w:rPr>
          <w:szCs w:val="24"/>
        </w:rPr>
      </w:pPr>
    </w:p>
    <w:p w14:paraId="59590DE9" w14:textId="4A9CBF7C" w:rsidR="0037111F" w:rsidRPr="00EF1727" w:rsidRDefault="0039473B" w:rsidP="00C927F3">
      <w:pPr>
        <w:tabs>
          <w:tab w:val="left" w:pos="2160"/>
          <w:tab w:val="left" w:pos="5840"/>
        </w:tabs>
        <w:ind w:left="0"/>
        <w:jc w:val="center"/>
        <w:rPr>
          <w:b/>
          <w:sz w:val="28"/>
          <w:szCs w:val="28"/>
        </w:rPr>
      </w:pPr>
      <w:r w:rsidRPr="00EF1727">
        <w:rPr>
          <w:b/>
          <w:sz w:val="28"/>
          <w:szCs w:val="28"/>
        </w:rPr>
        <w:t>MỤC LỤC</w:t>
      </w:r>
    </w:p>
    <w:bookmarkStart w:id="0" w:name="_Toc452446886"/>
    <w:p w14:paraId="28E02294" w14:textId="77777777" w:rsidR="00717F4E" w:rsidRDefault="009B503D" w:rsidP="0049277F">
      <w:pPr>
        <w:pStyle w:val="TOC1"/>
        <w:rPr>
          <w:rFonts w:asciiTheme="minorHAnsi" w:eastAsiaTheme="minorEastAsia" w:hAnsiTheme="minorHAnsi" w:cstheme="minorBidi"/>
          <w:b w:val="0"/>
          <w:snapToGrid/>
          <w:sz w:val="22"/>
          <w:szCs w:val="22"/>
        </w:rPr>
      </w:pPr>
      <w:r w:rsidRPr="00EF1727">
        <w:rPr>
          <w:sz w:val="28"/>
          <w:szCs w:val="28"/>
        </w:rPr>
        <w:fldChar w:fldCharType="begin"/>
      </w:r>
      <w:r w:rsidR="004D3B00" w:rsidRPr="00EF1727">
        <w:rPr>
          <w:sz w:val="28"/>
          <w:szCs w:val="28"/>
        </w:rPr>
        <w:instrText xml:space="preserve"> TOC \o "1-3" \h \z </w:instrText>
      </w:r>
      <w:r w:rsidRPr="00EF1727">
        <w:rPr>
          <w:sz w:val="28"/>
          <w:szCs w:val="28"/>
        </w:rPr>
        <w:fldChar w:fldCharType="separate"/>
      </w:r>
      <w:hyperlink w:anchor="_Toc109901536" w:history="1">
        <w:r w:rsidR="00717F4E" w:rsidRPr="00B37C8C">
          <w:rPr>
            <w:rStyle w:val="Hyperlink"/>
          </w:rPr>
          <w:t>1</w:t>
        </w:r>
        <w:r w:rsidR="00717F4E">
          <w:rPr>
            <w:rFonts w:asciiTheme="minorHAnsi" w:eastAsiaTheme="minorEastAsia" w:hAnsiTheme="minorHAnsi" w:cstheme="minorBidi"/>
            <w:b w:val="0"/>
            <w:snapToGrid/>
            <w:sz w:val="22"/>
            <w:szCs w:val="22"/>
          </w:rPr>
          <w:tab/>
        </w:r>
        <w:r w:rsidR="00717F4E" w:rsidRPr="00B37C8C">
          <w:rPr>
            <w:rStyle w:val="Hyperlink"/>
          </w:rPr>
          <w:t>GIỚI THIỆU</w:t>
        </w:r>
        <w:r w:rsidR="00717F4E">
          <w:rPr>
            <w:webHidden/>
          </w:rPr>
          <w:tab/>
        </w:r>
        <w:r w:rsidR="00717F4E">
          <w:rPr>
            <w:webHidden/>
          </w:rPr>
          <w:fldChar w:fldCharType="begin"/>
        </w:r>
        <w:r w:rsidR="00717F4E">
          <w:rPr>
            <w:webHidden/>
          </w:rPr>
          <w:instrText xml:space="preserve"> PAGEREF _Toc109901536 \h </w:instrText>
        </w:r>
        <w:r w:rsidR="00717F4E">
          <w:rPr>
            <w:webHidden/>
          </w:rPr>
        </w:r>
        <w:r w:rsidR="00717F4E">
          <w:rPr>
            <w:webHidden/>
          </w:rPr>
          <w:fldChar w:fldCharType="separate"/>
        </w:r>
        <w:r w:rsidR="00717F4E">
          <w:rPr>
            <w:webHidden/>
          </w:rPr>
          <w:t>7</w:t>
        </w:r>
        <w:r w:rsidR="00717F4E">
          <w:rPr>
            <w:webHidden/>
          </w:rPr>
          <w:fldChar w:fldCharType="end"/>
        </w:r>
      </w:hyperlink>
    </w:p>
    <w:p w14:paraId="399B4415" w14:textId="77777777" w:rsidR="00717F4E" w:rsidRDefault="002F1A60" w:rsidP="0049277F">
      <w:pPr>
        <w:pStyle w:val="TOC2"/>
        <w:rPr>
          <w:rFonts w:asciiTheme="minorHAnsi" w:eastAsiaTheme="minorEastAsia" w:hAnsiTheme="minorHAnsi" w:cstheme="minorBidi"/>
          <w:snapToGrid/>
          <w:sz w:val="22"/>
          <w:szCs w:val="22"/>
        </w:rPr>
      </w:pPr>
      <w:hyperlink w:anchor="_Toc109901537" w:history="1">
        <w:r w:rsidR="00717F4E" w:rsidRPr="00B37C8C">
          <w:rPr>
            <w:rStyle w:val="Hyperlink"/>
          </w:rPr>
          <w:t>1.1</w:t>
        </w:r>
        <w:r w:rsidR="00717F4E">
          <w:rPr>
            <w:rFonts w:asciiTheme="minorHAnsi" w:eastAsiaTheme="minorEastAsia" w:hAnsiTheme="minorHAnsi" w:cstheme="minorBidi"/>
            <w:snapToGrid/>
            <w:sz w:val="22"/>
            <w:szCs w:val="22"/>
          </w:rPr>
          <w:tab/>
        </w:r>
        <w:r w:rsidR="00717F4E" w:rsidRPr="00B37C8C">
          <w:rPr>
            <w:rStyle w:val="Hyperlink"/>
          </w:rPr>
          <w:t>Mục đích tài liệu</w:t>
        </w:r>
        <w:r w:rsidR="00717F4E">
          <w:rPr>
            <w:webHidden/>
          </w:rPr>
          <w:tab/>
        </w:r>
        <w:r w:rsidR="00717F4E">
          <w:rPr>
            <w:webHidden/>
          </w:rPr>
          <w:fldChar w:fldCharType="begin"/>
        </w:r>
        <w:r w:rsidR="00717F4E">
          <w:rPr>
            <w:webHidden/>
          </w:rPr>
          <w:instrText xml:space="preserve"> PAGEREF _Toc109901537 \h </w:instrText>
        </w:r>
        <w:r w:rsidR="00717F4E">
          <w:rPr>
            <w:webHidden/>
          </w:rPr>
        </w:r>
        <w:r w:rsidR="00717F4E">
          <w:rPr>
            <w:webHidden/>
          </w:rPr>
          <w:fldChar w:fldCharType="separate"/>
        </w:r>
        <w:r w:rsidR="00717F4E">
          <w:rPr>
            <w:webHidden/>
          </w:rPr>
          <w:t>7</w:t>
        </w:r>
        <w:r w:rsidR="00717F4E">
          <w:rPr>
            <w:webHidden/>
          </w:rPr>
          <w:fldChar w:fldCharType="end"/>
        </w:r>
      </w:hyperlink>
    </w:p>
    <w:p w14:paraId="148FBBF0" w14:textId="77777777" w:rsidR="00717F4E" w:rsidRDefault="002F1A60" w:rsidP="0049277F">
      <w:pPr>
        <w:pStyle w:val="TOC2"/>
        <w:rPr>
          <w:rFonts w:asciiTheme="minorHAnsi" w:eastAsiaTheme="minorEastAsia" w:hAnsiTheme="minorHAnsi" w:cstheme="minorBidi"/>
          <w:snapToGrid/>
          <w:sz w:val="22"/>
          <w:szCs w:val="22"/>
        </w:rPr>
      </w:pPr>
      <w:hyperlink w:anchor="_Toc109901538" w:history="1">
        <w:r w:rsidR="00717F4E" w:rsidRPr="00B37C8C">
          <w:rPr>
            <w:rStyle w:val="Hyperlink"/>
          </w:rPr>
          <w:t>1.2</w:t>
        </w:r>
        <w:r w:rsidR="00717F4E">
          <w:rPr>
            <w:rFonts w:asciiTheme="minorHAnsi" w:eastAsiaTheme="minorEastAsia" w:hAnsiTheme="minorHAnsi" w:cstheme="minorBidi"/>
            <w:snapToGrid/>
            <w:sz w:val="22"/>
            <w:szCs w:val="22"/>
          </w:rPr>
          <w:tab/>
        </w:r>
        <w:r w:rsidR="00717F4E" w:rsidRPr="00B37C8C">
          <w:rPr>
            <w:rStyle w:val="Hyperlink"/>
          </w:rPr>
          <w:t>Phạm vi tài liệu</w:t>
        </w:r>
        <w:r w:rsidR="00717F4E">
          <w:rPr>
            <w:webHidden/>
          </w:rPr>
          <w:tab/>
        </w:r>
        <w:r w:rsidR="00717F4E">
          <w:rPr>
            <w:webHidden/>
          </w:rPr>
          <w:fldChar w:fldCharType="begin"/>
        </w:r>
        <w:r w:rsidR="00717F4E">
          <w:rPr>
            <w:webHidden/>
          </w:rPr>
          <w:instrText xml:space="preserve"> PAGEREF _Toc109901538 \h </w:instrText>
        </w:r>
        <w:r w:rsidR="00717F4E">
          <w:rPr>
            <w:webHidden/>
          </w:rPr>
        </w:r>
        <w:r w:rsidR="00717F4E">
          <w:rPr>
            <w:webHidden/>
          </w:rPr>
          <w:fldChar w:fldCharType="separate"/>
        </w:r>
        <w:r w:rsidR="00717F4E">
          <w:rPr>
            <w:webHidden/>
          </w:rPr>
          <w:t>7</w:t>
        </w:r>
        <w:r w:rsidR="00717F4E">
          <w:rPr>
            <w:webHidden/>
          </w:rPr>
          <w:fldChar w:fldCharType="end"/>
        </w:r>
      </w:hyperlink>
    </w:p>
    <w:p w14:paraId="6929A5A6" w14:textId="77777777" w:rsidR="00717F4E" w:rsidRDefault="002F1A60" w:rsidP="0049277F">
      <w:pPr>
        <w:pStyle w:val="TOC2"/>
        <w:rPr>
          <w:rFonts w:asciiTheme="minorHAnsi" w:eastAsiaTheme="minorEastAsia" w:hAnsiTheme="minorHAnsi" w:cstheme="minorBidi"/>
          <w:snapToGrid/>
          <w:sz w:val="22"/>
          <w:szCs w:val="22"/>
        </w:rPr>
      </w:pPr>
      <w:hyperlink w:anchor="_Toc109901539" w:history="1">
        <w:r w:rsidR="00717F4E" w:rsidRPr="00B37C8C">
          <w:rPr>
            <w:rStyle w:val="Hyperlink"/>
          </w:rPr>
          <w:t>1.3</w:t>
        </w:r>
        <w:r w:rsidR="00717F4E">
          <w:rPr>
            <w:rFonts w:asciiTheme="minorHAnsi" w:eastAsiaTheme="minorEastAsia" w:hAnsiTheme="minorHAnsi" w:cstheme="minorBidi"/>
            <w:snapToGrid/>
            <w:sz w:val="22"/>
            <w:szCs w:val="22"/>
          </w:rPr>
          <w:tab/>
        </w:r>
        <w:r w:rsidR="00717F4E" w:rsidRPr="00B37C8C">
          <w:rPr>
            <w:rStyle w:val="Hyperlink"/>
          </w:rPr>
          <w:t>Định nghĩa thuật ngữ và các từ viết tắt</w:t>
        </w:r>
        <w:r w:rsidR="00717F4E">
          <w:rPr>
            <w:webHidden/>
          </w:rPr>
          <w:tab/>
        </w:r>
        <w:r w:rsidR="00717F4E">
          <w:rPr>
            <w:webHidden/>
          </w:rPr>
          <w:fldChar w:fldCharType="begin"/>
        </w:r>
        <w:r w:rsidR="00717F4E">
          <w:rPr>
            <w:webHidden/>
          </w:rPr>
          <w:instrText xml:space="preserve"> PAGEREF _Toc109901539 \h </w:instrText>
        </w:r>
        <w:r w:rsidR="00717F4E">
          <w:rPr>
            <w:webHidden/>
          </w:rPr>
        </w:r>
        <w:r w:rsidR="00717F4E">
          <w:rPr>
            <w:webHidden/>
          </w:rPr>
          <w:fldChar w:fldCharType="separate"/>
        </w:r>
        <w:r w:rsidR="00717F4E">
          <w:rPr>
            <w:webHidden/>
          </w:rPr>
          <w:t>7</w:t>
        </w:r>
        <w:r w:rsidR="00717F4E">
          <w:rPr>
            <w:webHidden/>
          </w:rPr>
          <w:fldChar w:fldCharType="end"/>
        </w:r>
      </w:hyperlink>
    </w:p>
    <w:p w14:paraId="7DC4CBBC" w14:textId="77777777" w:rsidR="00717F4E" w:rsidRDefault="002F1A60" w:rsidP="0049277F">
      <w:pPr>
        <w:pStyle w:val="TOC2"/>
        <w:rPr>
          <w:rFonts w:asciiTheme="minorHAnsi" w:eastAsiaTheme="minorEastAsia" w:hAnsiTheme="minorHAnsi" w:cstheme="minorBidi"/>
          <w:snapToGrid/>
          <w:sz w:val="22"/>
          <w:szCs w:val="22"/>
        </w:rPr>
      </w:pPr>
      <w:hyperlink w:anchor="_Toc109901540" w:history="1">
        <w:r w:rsidR="00717F4E" w:rsidRPr="00B37C8C">
          <w:rPr>
            <w:rStyle w:val="Hyperlink"/>
          </w:rPr>
          <w:t>1.4</w:t>
        </w:r>
        <w:r w:rsidR="00717F4E">
          <w:rPr>
            <w:rFonts w:asciiTheme="minorHAnsi" w:eastAsiaTheme="minorEastAsia" w:hAnsiTheme="minorHAnsi" w:cstheme="minorBidi"/>
            <w:snapToGrid/>
            <w:sz w:val="22"/>
            <w:szCs w:val="22"/>
          </w:rPr>
          <w:tab/>
        </w:r>
        <w:r w:rsidR="00717F4E" w:rsidRPr="00B37C8C">
          <w:rPr>
            <w:rStyle w:val="Hyperlink"/>
          </w:rPr>
          <w:t>Tài liệu tham khảo</w:t>
        </w:r>
        <w:r w:rsidR="00717F4E">
          <w:rPr>
            <w:webHidden/>
          </w:rPr>
          <w:tab/>
        </w:r>
        <w:r w:rsidR="00717F4E">
          <w:rPr>
            <w:webHidden/>
          </w:rPr>
          <w:fldChar w:fldCharType="begin"/>
        </w:r>
        <w:r w:rsidR="00717F4E">
          <w:rPr>
            <w:webHidden/>
          </w:rPr>
          <w:instrText xml:space="preserve"> PAGEREF _Toc109901540 \h </w:instrText>
        </w:r>
        <w:r w:rsidR="00717F4E">
          <w:rPr>
            <w:webHidden/>
          </w:rPr>
        </w:r>
        <w:r w:rsidR="00717F4E">
          <w:rPr>
            <w:webHidden/>
          </w:rPr>
          <w:fldChar w:fldCharType="separate"/>
        </w:r>
        <w:r w:rsidR="00717F4E">
          <w:rPr>
            <w:webHidden/>
          </w:rPr>
          <w:t>8</w:t>
        </w:r>
        <w:r w:rsidR="00717F4E">
          <w:rPr>
            <w:webHidden/>
          </w:rPr>
          <w:fldChar w:fldCharType="end"/>
        </w:r>
      </w:hyperlink>
    </w:p>
    <w:p w14:paraId="01C8E3DC" w14:textId="77777777" w:rsidR="00717F4E" w:rsidRDefault="002F1A60" w:rsidP="0049277F">
      <w:pPr>
        <w:pStyle w:val="TOC2"/>
        <w:rPr>
          <w:rFonts w:asciiTheme="minorHAnsi" w:eastAsiaTheme="minorEastAsia" w:hAnsiTheme="minorHAnsi" w:cstheme="minorBidi"/>
          <w:snapToGrid/>
          <w:sz w:val="22"/>
          <w:szCs w:val="22"/>
        </w:rPr>
      </w:pPr>
      <w:hyperlink w:anchor="_Toc109901541" w:history="1">
        <w:r w:rsidR="00717F4E" w:rsidRPr="00B37C8C">
          <w:rPr>
            <w:rStyle w:val="Hyperlink"/>
          </w:rPr>
          <w:t>1.5</w:t>
        </w:r>
        <w:r w:rsidR="00717F4E">
          <w:rPr>
            <w:rFonts w:asciiTheme="minorHAnsi" w:eastAsiaTheme="minorEastAsia" w:hAnsiTheme="minorHAnsi" w:cstheme="minorBidi"/>
            <w:snapToGrid/>
            <w:sz w:val="22"/>
            <w:szCs w:val="22"/>
          </w:rPr>
          <w:tab/>
        </w:r>
        <w:r w:rsidR="00717F4E" w:rsidRPr="00B37C8C">
          <w:rPr>
            <w:rStyle w:val="Hyperlink"/>
          </w:rPr>
          <w:t>Mô tả tài liệu</w:t>
        </w:r>
        <w:r w:rsidR="00717F4E">
          <w:rPr>
            <w:webHidden/>
          </w:rPr>
          <w:tab/>
        </w:r>
        <w:r w:rsidR="00717F4E">
          <w:rPr>
            <w:webHidden/>
          </w:rPr>
          <w:fldChar w:fldCharType="begin"/>
        </w:r>
        <w:r w:rsidR="00717F4E">
          <w:rPr>
            <w:webHidden/>
          </w:rPr>
          <w:instrText xml:space="preserve"> PAGEREF _Toc109901541 \h </w:instrText>
        </w:r>
        <w:r w:rsidR="00717F4E">
          <w:rPr>
            <w:webHidden/>
          </w:rPr>
        </w:r>
        <w:r w:rsidR="00717F4E">
          <w:rPr>
            <w:webHidden/>
          </w:rPr>
          <w:fldChar w:fldCharType="separate"/>
        </w:r>
        <w:r w:rsidR="00717F4E">
          <w:rPr>
            <w:webHidden/>
          </w:rPr>
          <w:t>9</w:t>
        </w:r>
        <w:r w:rsidR="00717F4E">
          <w:rPr>
            <w:webHidden/>
          </w:rPr>
          <w:fldChar w:fldCharType="end"/>
        </w:r>
      </w:hyperlink>
    </w:p>
    <w:p w14:paraId="12DA2C71" w14:textId="77777777" w:rsidR="00717F4E" w:rsidRDefault="002F1A60" w:rsidP="0049277F">
      <w:pPr>
        <w:pStyle w:val="TOC1"/>
        <w:rPr>
          <w:rFonts w:asciiTheme="minorHAnsi" w:eastAsiaTheme="minorEastAsia" w:hAnsiTheme="minorHAnsi" w:cstheme="minorBidi"/>
          <w:b w:val="0"/>
          <w:snapToGrid/>
          <w:sz w:val="22"/>
          <w:szCs w:val="22"/>
        </w:rPr>
      </w:pPr>
      <w:hyperlink w:anchor="_Toc109901542" w:history="1">
        <w:r w:rsidR="00717F4E" w:rsidRPr="00B37C8C">
          <w:rPr>
            <w:rStyle w:val="Hyperlink"/>
          </w:rPr>
          <w:t>2</w:t>
        </w:r>
        <w:r w:rsidR="00717F4E">
          <w:rPr>
            <w:rFonts w:asciiTheme="minorHAnsi" w:eastAsiaTheme="minorEastAsia" w:hAnsiTheme="minorHAnsi" w:cstheme="minorBidi"/>
            <w:b w:val="0"/>
            <w:snapToGrid/>
            <w:sz w:val="22"/>
            <w:szCs w:val="22"/>
          </w:rPr>
          <w:tab/>
        </w:r>
        <w:r w:rsidR="00717F4E" w:rsidRPr="00B37C8C">
          <w:rPr>
            <w:rStyle w:val="Hyperlink"/>
          </w:rPr>
          <w:t>TỔNG QUAN VỀ HỆ THỐNG</w:t>
        </w:r>
        <w:r w:rsidR="00717F4E">
          <w:rPr>
            <w:webHidden/>
          </w:rPr>
          <w:tab/>
        </w:r>
        <w:r w:rsidR="00717F4E">
          <w:rPr>
            <w:webHidden/>
          </w:rPr>
          <w:fldChar w:fldCharType="begin"/>
        </w:r>
        <w:r w:rsidR="00717F4E">
          <w:rPr>
            <w:webHidden/>
          </w:rPr>
          <w:instrText xml:space="preserve"> PAGEREF _Toc109901542 \h </w:instrText>
        </w:r>
        <w:r w:rsidR="00717F4E">
          <w:rPr>
            <w:webHidden/>
          </w:rPr>
        </w:r>
        <w:r w:rsidR="00717F4E">
          <w:rPr>
            <w:webHidden/>
          </w:rPr>
          <w:fldChar w:fldCharType="separate"/>
        </w:r>
        <w:r w:rsidR="00717F4E">
          <w:rPr>
            <w:webHidden/>
          </w:rPr>
          <w:t>9</w:t>
        </w:r>
        <w:r w:rsidR="00717F4E">
          <w:rPr>
            <w:webHidden/>
          </w:rPr>
          <w:fldChar w:fldCharType="end"/>
        </w:r>
      </w:hyperlink>
    </w:p>
    <w:p w14:paraId="56E7A366" w14:textId="77777777" w:rsidR="00717F4E" w:rsidRDefault="002F1A60" w:rsidP="0049277F">
      <w:pPr>
        <w:pStyle w:val="TOC2"/>
        <w:rPr>
          <w:rFonts w:asciiTheme="minorHAnsi" w:eastAsiaTheme="minorEastAsia" w:hAnsiTheme="minorHAnsi" w:cstheme="minorBidi"/>
          <w:snapToGrid/>
          <w:sz w:val="22"/>
          <w:szCs w:val="22"/>
        </w:rPr>
      </w:pPr>
      <w:hyperlink w:anchor="_Toc109901543" w:history="1">
        <w:r w:rsidR="00717F4E" w:rsidRPr="00B37C8C">
          <w:rPr>
            <w:rStyle w:val="Hyperlink"/>
          </w:rPr>
          <w:t>2.1</w:t>
        </w:r>
        <w:r w:rsidR="00717F4E">
          <w:rPr>
            <w:rFonts w:asciiTheme="minorHAnsi" w:eastAsiaTheme="minorEastAsia" w:hAnsiTheme="minorHAnsi" w:cstheme="minorBidi"/>
            <w:snapToGrid/>
            <w:sz w:val="22"/>
            <w:szCs w:val="22"/>
          </w:rPr>
          <w:tab/>
        </w:r>
        <w:r w:rsidR="00717F4E" w:rsidRPr="00B37C8C">
          <w:rPr>
            <w:rStyle w:val="Hyperlink"/>
          </w:rPr>
          <w:t>Phát biểu bài toán</w:t>
        </w:r>
        <w:r w:rsidR="00717F4E">
          <w:rPr>
            <w:webHidden/>
          </w:rPr>
          <w:tab/>
        </w:r>
        <w:r w:rsidR="00717F4E">
          <w:rPr>
            <w:webHidden/>
          </w:rPr>
          <w:fldChar w:fldCharType="begin"/>
        </w:r>
        <w:r w:rsidR="00717F4E">
          <w:rPr>
            <w:webHidden/>
          </w:rPr>
          <w:instrText xml:space="preserve"> PAGEREF _Toc109901543 \h </w:instrText>
        </w:r>
        <w:r w:rsidR="00717F4E">
          <w:rPr>
            <w:webHidden/>
          </w:rPr>
        </w:r>
        <w:r w:rsidR="00717F4E">
          <w:rPr>
            <w:webHidden/>
          </w:rPr>
          <w:fldChar w:fldCharType="separate"/>
        </w:r>
        <w:r w:rsidR="00717F4E">
          <w:rPr>
            <w:webHidden/>
          </w:rPr>
          <w:t>9</w:t>
        </w:r>
        <w:r w:rsidR="00717F4E">
          <w:rPr>
            <w:webHidden/>
          </w:rPr>
          <w:fldChar w:fldCharType="end"/>
        </w:r>
      </w:hyperlink>
    </w:p>
    <w:p w14:paraId="0F746151" w14:textId="77777777" w:rsidR="00717F4E" w:rsidRDefault="002F1A60" w:rsidP="0049277F">
      <w:pPr>
        <w:pStyle w:val="TOC2"/>
        <w:rPr>
          <w:rFonts w:asciiTheme="minorHAnsi" w:eastAsiaTheme="minorEastAsia" w:hAnsiTheme="minorHAnsi" w:cstheme="minorBidi"/>
          <w:snapToGrid/>
          <w:sz w:val="22"/>
          <w:szCs w:val="22"/>
        </w:rPr>
      </w:pPr>
      <w:hyperlink w:anchor="_Toc109901544" w:history="1">
        <w:r w:rsidR="00717F4E" w:rsidRPr="00B37C8C">
          <w:rPr>
            <w:rStyle w:val="Hyperlink"/>
          </w:rPr>
          <w:t>2.2</w:t>
        </w:r>
        <w:r w:rsidR="00717F4E">
          <w:rPr>
            <w:rFonts w:asciiTheme="minorHAnsi" w:eastAsiaTheme="minorEastAsia" w:hAnsiTheme="minorHAnsi" w:cstheme="minorBidi"/>
            <w:snapToGrid/>
            <w:sz w:val="22"/>
            <w:szCs w:val="22"/>
          </w:rPr>
          <w:tab/>
        </w:r>
        <w:r w:rsidR="00717F4E" w:rsidRPr="00B37C8C">
          <w:rPr>
            <w:rStyle w:val="Hyperlink"/>
          </w:rPr>
          <w:t>Căn cứ thực hiện</w:t>
        </w:r>
        <w:r w:rsidR="00717F4E">
          <w:rPr>
            <w:webHidden/>
          </w:rPr>
          <w:tab/>
        </w:r>
        <w:r w:rsidR="00717F4E">
          <w:rPr>
            <w:webHidden/>
          </w:rPr>
          <w:fldChar w:fldCharType="begin"/>
        </w:r>
        <w:r w:rsidR="00717F4E">
          <w:rPr>
            <w:webHidden/>
          </w:rPr>
          <w:instrText xml:space="preserve"> PAGEREF _Toc109901544 \h </w:instrText>
        </w:r>
        <w:r w:rsidR="00717F4E">
          <w:rPr>
            <w:webHidden/>
          </w:rPr>
        </w:r>
        <w:r w:rsidR="00717F4E">
          <w:rPr>
            <w:webHidden/>
          </w:rPr>
          <w:fldChar w:fldCharType="separate"/>
        </w:r>
        <w:r w:rsidR="00717F4E">
          <w:rPr>
            <w:webHidden/>
          </w:rPr>
          <w:t>9</w:t>
        </w:r>
        <w:r w:rsidR="00717F4E">
          <w:rPr>
            <w:webHidden/>
          </w:rPr>
          <w:fldChar w:fldCharType="end"/>
        </w:r>
      </w:hyperlink>
    </w:p>
    <w:p w14:paraId="7EC60B0E"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45" w:history="1">
        <w:r w:rsidR="00717F4E" w:rsidRPr="00B37C8C">
          <w:rPr>
            <w:rStyle w:val="Hyperlink"/>
          </w:rPr>
          <w:t>2.2.1</w:t>
        </w:r>
        <w:r w:rsidR="00717F4E">
          <w:rPr>
            <w:rFonts w:asciiTheme="minorHAnsi" w:eastAsiaTheme="minorEastAsia" w:hAnsiTheme="minorHAnsi" w:cstheme="minorBidi"/>
            <w:i w:val="0"/>
            <w:snapToGrid/>
            <w:sz w:val="22"/>
            <w:szCs w:val="22"/>
          </w:rPr>
          <w:tab/>
        </w:r>
        <w:r w:rsidR="00717F4E" w:rsidRPr="00B37C8C">
          <w:rPr>
            <w:rStyle w:val="Hyperlink"/>
          </w:rPr>
          <w:t>Văn bản của Chính phủ, Bộ Y tế</w:t>
        </w:r>
        <w:r w:rsidR="00717F4E">
          <w:rPr>
            <w:webHidden/>
          </w:rPr>
          <w:tab/>
        </w:r>
        <w:r w:rsidR="00717F4E">
          <w:rPr>
            <w:webHidden/>
          </w:rPr>
          <w:fldChar w:fldCharType="begin"/>
        </w:r>
        <w:r w:rsidR="00717F4E">
          <w:rPr>
            <w:webHidden/>
          </w:rPr>
          <w:instrText xml:space="preserve"> PAGEREF _Toc109901545 \h </w:instrText>
        </w:r>
        <w:r w:rsidR="00717F4E">
          <w:rPr>
            <w:webHidden/>
          </w:rPr>
        </w:r>
        <w:r w:rsidR="00717F4E">
          <w:rPr>
            <w:webHidden/>
          </w:rPr>
          <w:fldChar w:fldCharType="separate"/>
        </w:r>
        <w:r w:rsidR="00717F4E">
          <w:rPr>
            <w:webHidden/>
          </w:rPr>
          <w:t>9</w:t>
        </w:r>
        <w:r w:rsidR="00717F4E">
          <w:rPr>
            <w:webHidden/>
          </w:rPr>
          <w:fldChar w:fldCharType="end"/>
        </w:r>
      </w:hyperlink>
    </w:p>
    <w:p w14:paraId="0EA325DB"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46" w:history="1">
        <w:r w:rsidR="00717F4E" w:rsidRPr="00B37C8C">
          <w:rPr>
            <w:rStyle w:val="Hyperlink"/>
          </w:rPr>
          <w:t>2.2.2</w:t>
        </w:r>
        <w:r w:rsidR="00717F4E">
          <w:rPr>
            <w:rFonts w:asciiTheme="minorHAnsi" w:eastAsiaTheme="minorEastAsia" w:hAnsiTheme="minorHAnsi" w:cstheme="minorBidi"/>
            <w:i w:val="0"/>
            <w:snapToGrid/>
            <w:sz w:val="22"/>
            <w:szCs w:val="22"/>
          </w:rPr>
          <w:tab/>
        </w:r>
        <w:r w:rsidR="00717F4E" w:rsidRPr="00B37C8C">
          <w:rPr>
            <w:rStyle w:val="Hyperlink"/>
          </w:rPr>
          <w:t>Văn bản của Bộ Quốc phòng</w:t>
        </w:r>
        <w:r w:rsidR="00717F4E">
          <w:rPr>
            <w:webHidden/>
          </w:rPr>
          <w:tab/>
        </w:r>
        <w:r w:rsidR="00717F4E">
          <w:rPr>
            <w:webHidden/>
          </w:rPr>
          <w:fldChar w:fldCharType="begin"/>
        </w:r>
        <w:r w:rsidR="00717F4E">
          <w:rPr>
            <w:webHidden/>
          </w:rPr>
          <w:instrText xml:space="preserve"> PAGEREF _Toc109901546 \h </w:instrText>
        </w:r>
        <w:r w:rsidR="00717F4E">
          <w:rPr>
            <w:webHidden/>
          </w:rPr>
        </w:r>
        <w:r w:rsidR="00717F4E">
          <w:rPr>
            <w:webHidden/>
          </w:rPr>
          <w:fldChar w:fldCharType="separate"/>
        </w:r>
        <w:r w:rsidR="00717F4E">
          <w:rPr>
            <w:webHidden/>
          </w:rPr>
          <w:t>11</w:t>
        </w:r>
        <w:r w:rsidR="00717F4E">
          <w:rPr>
            <w:webHidden/>
          </w:rPr>
          <w:fldChar w:fldCharType="end"/>
        </w:r>
      </w:hyperlink>
    </w:p>
    <w:p w14:paraId="23EFE926" w14:textId="77777777" w:rsidR="00717F4E" w:rsidRDefault="002F1A60" w:rsidP="0049277F">
      <w:pPr>
        <w:pStyle w:val="TOC2"/>
        <w:rPr>
          <w:rFonts w:asciiTheme="minorHAnsi" w:eastAsiaTheme="minorEastAsia" w:hAnsiTheme="minorHAnsi" w:cstheme="minorBidi"/>
          <w:snapToGrid/>
          <w:sz w:val="22"/>
          <w:szCs w:val="22"/>
        </w:rPr>
      </w:pPr>
      <w:hyperlink w:anchor="_Toc109901547" w:history="1">
        <w:r w:rsidR="00717F4E" w:rsidRPr="00B37C8C">
          <w:rPr>
            <w:rStyle w:val="Hyperlink"/>
          </w:rPr>
          <w:t>2.3</w:t>
        </w:r>
        <w:r w:rsidR="00717F4E">
          <w:rPr>
            <w:rFonts w:asciiTheme="minorHAnsi" w:eastAsiaTheme="minorEastAsia" w:hAnsiTheme="minorHAnsi" w:cstheme="minorBidi"/>
            <w:snapToGrid/>
            <w:sz w:val="22"/>
            <w:szCs w:val="22"/>
          </w:rPr>
          <w:tab/>
        </w:r>
        <w:r w:rsidR="00717F4E" w:rsidRPr="00B37C8C">
          <w:rPr>
            <w:rStyle w:val="Hyperlink"/>
          </w:rPr>
          <w:t>Mục tiêu hệ thống</w:t>
        </w:r>
        <w:r w:rsidR="00717F4E">
          <w:rPr>
            <w:webHidden/>
          </w:rPr>
          <w:tab/>
        </w:r>
        <w:r w:rsidR="00717F4E">
          <w:rPr>
            <w:webHidden/>
          </w:rPr>
          <w:fldChar w:fldCharType="begin"/>
        </w:r>
        <w:r w:rsidR="00717F4E">
          <w:rPr>
            <w:webHidden/>
          </w:rPr>
          <w:instrText xml:space="preserve"> PAGEREF _Toc109901547 \h </w:instrText>
        </w:r>
        <w:r w:rsidR="00717F4E">
          <w:rPr>
            <w:webHidden/>
          </w:rPr>
        </w:r>
        <w:r w:rsidR="00717F4E">
          <w:rPr>
            <w:webHidden/>
          </w:rPr>
          <w:fldChar w:fldCharType="separate"/>
        </w:r>
        <w:r w:rsidR="00717F4E">
          <w:rPr>
            <w:webHidden/>
          </w:rPr>
          <w:t>11</w:t>
        </w:r>
        <w:r w:rsidR="00717F4E">
          <w:rPr>
            <w:webHidden/>
          </w:rPr>
          <w:fldChar w:fldCharType="end"/>
        </w:r>
      </w:hyperlink>
    </w:p>
    <w:p w14:paraId="45D01F2F"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48" w:history="1">
        <w:r w:rsidR="00717F4E" w:rsidRPr="00B37C8C">
          <w:rPr>
            <w:rStyle w:val="Hyperlink"/>
          </w:rPr>
          <w:t>2.3.1</w:t>
        </w:r>
        <w:r w:rsidR="00717F4E">
          <w:rPr>
            <w:rFonts w:asciiTheme="minorHAnsi" w:eastAsiaTheme="minorEastAsia" w:hAnsiTheme="minorHAnsi" w:cstheme="minorBidi"/>
            <w:i w:val="0"/>
            <w:snapToGrid/>
            <w:sz w:val="22"/>
            <w:szCs w:val="22"/>
          </w:rPr>
          <w:tab/>
        </w:r>
        <w:r w:rsidR="00717F4E" w:rsidRPr="00B37C8C">
          <w:rPr>
            <w:rStyle w:val="Hyperlink"/>
          </w:rPr>
          <w:t>Về nghiệp vụ</w:t>
        </w:r>
        <w:r w:rsidR="00717F4E">
          <w:rPr>
            <w:webHidden/>
          </w:rPr>
          <w:tab/>
        </w:r>
        <w:r w:rsidR="00717F4E">
          <w:rPr>
            <w:webHidden/>
          </w:rPr>
          <w:fldChar w:fldCharType="begin"/>
        </w:r>
        <w:r w:rsidR="00717F4E">
          <w:rPr>
            <w:webHidden/>
          </w:rPr>
          <w:instrText xml:space="preserve"> PAGEREF _Toc109901548 \h </w:instrText>
        </w:r>
        <w:r w:rsidR="00717F4E">
          <w:rPr>
            <w:webHidden/>
          </w:rPr>
        </w:r>
        <w:r w:rsidR="00717F4E">
          <w:rPr>
            <w:webHidden/>
          </w:rPr>
          <w:fldChar w:fldCharType="separate"/>
        </w:r>
        <w:r w:rsidR="00717F4E">
          <w:rPr>
            <w:webHidden/>
          </w:rPr>
          <w:t>11</w:t>
        </w:r>
        <w:r w:rsidR="00717F4E">
          <w:rPr>
            <w:webHidden/>
          </w:rPr>
          <w:fldChar w:fldCharType="end"/>
        </w:r>
      </w:hyperlink>
    </w:p>
    <w:p w14:paraId="5C4939BF"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49" w:history="1">
        <w:r w:rsidR="00717F4E" w:rsidRPr="00B37C8C">
          <w:rPr>
            <w:rStyle w:val="Hyperlink"/>
          </w:rPr>
          <w:t>2.3.2</w:t>
        </w:r>
        <w:r w:rsidR="00717F4E">
          <w:rPr>
            <w:rFonts w:asciiTheme="minorHAnsi" w:eastAsiaTheme="minorEastAsia" w:hAnsiTheme="minorHAnsi" w:cstheme="minorBidi"/>
            <w:i w:val="0"/>
            <w:snapToGrid/>
            <w:sz w:val="22"/>
            <w:szCs w:val="22"/>
          </w:rPr>
          <w:tab/>
        </w:r>
        <w:r w:rsidR="00717F4E" w:rsidRPr="00B37C8C">
          <w:rPr>
            <w:rStyle w:val="Hyperlink"/>
          </w:rPr>
          <w:t>Về công nghệ</w:t>
        </w:r>
        <w:r w:rsidR="00717F4E">
          <w:rPr>
            <w:webHidden/>
          </w:rPr>
          <w:tab/>
        </w:r>
        <w:r w:rsidR="00717F4E">
          <w:rPr>
            <w:webHidden/>
          </w:rPr>
          <w:fldChar w:fldCharType="begin"/>
        </w:r>
        <w:r w:rsidR="00717F4E">
          <w:rPr>
            <w:webHidden/>
          </w:rPr>
          <w:instrText xml:space="preserve"> PAGEREF _Toc109901549 \h </w:instrText>
        </w:r>
        <w:r w:rsidR="00717F4E">
          <w:rPr>
            <w:webHidden/>
          </w:rPr>
        </w:r>
        <w:r w:rsidR="00717F4E">
          <w:rPr>
            <w:webHidden/>
          </w:rPr>
          <w:fldChar w:fldCharType="separate"/>
        </w:r>
        <w:r w:rsidR="00717F4E">
          <w:rPr>
            <w:webHidden/>
          </w:rPr>
          <w:t>11</w:t>
        </w:r>
        <w:r w:rsidR="00717F4E">
          <w:rPr>
            <w:webHidden/>
          </w:rPr>
          <w:fldChar w:fldCharType="end"/>
        </w:r>
      </w:hyperlink>
    </w:p>
    <w:p w14:paraId="00392EE8" w14:textId="77777777" w:rsidR="00717F4E" w:rsidRDefault="002F1A60" w:rsidP="0049277F">
      <w:pPr>
        <w:pStyle w:val="TOC2"/>
        <w:rPr>
          <w:rFonts w:asciiTheme="minorHAnsi" w:eastAsiaTheme="minorEastAsia" w:hAnsiTheme="minorHAnsi" w:cstheme="minorBidi"/>
          <w:snapToGrid/>
          <w:sz w:val="22"/>
          <w:szCs w:val="22"/>
        </w:rPr>
      </w:pPr>
      <w:hyperlink w:anchor="_Toc109901550" w:history="1">
        <w:r w:rsidR="00717F4E" w:rsidRPr="00B37C8C">
          <w:rPr>
            <w:rStyle w:val="Hyperlink"/>
          </w:rPr>
          <w:t>2.4</w:t>
        </w:r>
        <w:r w:rsidR="00717F4E">
          <w:rPr>
            <w:rFonts w:asciiTheme="minorHAnsi" w:eastAsiaTheme="minorEastAsia" w:hAnsiTheme="minorHAnsi" w:cstheme="minorBidi"/>
            <w:snapToGrid/>
            <w:sz w:val="22"/>
            <w:szCs w:val="22"/>
          </w:rPr>
          <w:tab/>
        </w:r>
        <w:r w:rsidR="00717F4E" w:rsidRPr="00B37C8C">
          <w:rPr>
            <w:rStyle w:val="Hyperlink"/>
          </w:rPr>
          <w:t>Phạm vi hệ thống</w:t>
        </w:r>
        <w:r w:rsidR="00717F4E">
          <w:rPr>
            <w:webHidden/>
          </w:rPr>
          <w:tab/>
        </w:r>
        <w:r w:rsidR="00717F4E">
          <w:rPr>
            <w:webHidden/>
          </w:rPr>
          <w:fldChar w:fldCharType="begin"/>
        </w:r>
        <w:r w:rsidR="00717F4E">
          <w:rPr>
            <w:webHidden/>
          </w:rPr>
          <w:instrText xml:space="preserve"> PAGEREF _Toc109901550 \h </w:instrText>
        </w:r>
        <w:r w:rsidR="00717F4E">
          <w:rPr>
            <w:webHidden/>
          </w:rPr>
        </w:r>
        <w:r w:rsidR="00717F4E">
          <w:rPr>
            <w:webHidden/>
          </w:rPr>
          <w:fldChar w:fldCharType="separate"/>
        </w:r>
        <w:r w:rsidR="00717F4E">
          <w:rPr>
            <w:webHidden/>
          </w:rPr>
          <w:t>11</w:t>
        </w:r>
        <w:r w:rsidR="00717F4E">
          <w:rPr>
            <w:webHidden/>
          </w:rPr>
          <w:fldChar w:fldCharType="end"/>
        </w:r>
      </w:hyperlink>
    </w:p>
    <w:p w14:paraId="2CC91794"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51" w:history="1">
        <w:r w:rsidR="00717F4E" w:rsidRPr="00B37C8C">
          <w:rPr>
            <w:rStyle w:val="Hyperlink"/>
          </w:rPr>
          <w:t>2.4.1</w:t>
        </w:r>
        <w:r w:rsidR="00717F4E">
          <w:rPr>
            <w:rFonts w:asciiTheme="minorHAnsi" w:eastAsiaTheme="minorEastAsia" w:hAnsiTheme="minorHAnsi" w:cstheme="minorBidi"/>
            <w:i w:val="0"/>
            <w:snapToGrid/>
            <w:sz w:val="22"/>
            <w:szCs w:val="22"/>
          </w:rPr>
          <w:tab/>
        </w:r>
        <w:r w:rsidR="00717F4E" w:rsidRPr="00B37C8C">
          <w:rPr>
            <w:rStyle w:val="Hyperlink"/>
          </w:rPr>
          <w:t>Danh sách nhóm người sử dụng hệ thống</w:t>
        </w:r>
        <w:r w:rsidR="00717F4E">
          <w:rPr>
            <w:webHidden/>
          </w:rPr>
          <w:tab/>
        </w:r>
        <w:r w:rsidR="00717F4E">
          <w:rPr>
            <w:webHidden/>
          </w:rPr>
          <w:fldChar w:fldCharType="begin"/>
        </w:r>
        <w:r w:rsidR="00717F4E">
          <w:rPr>
            <w:webHidden/>
          </w:rPr>
          <w:instrText xml:space="preserve"> PAGEREF _Toc109901551 \h </w:instrText>
        </w:r>
        <w:r w:rsidR="00717F4E">
          <w:rPr>
            <w:webHidden/>
          </w:rPr>
        </w:r>
        <w:r w:rsidR="00717F4E">
          <w:rPr>
            <w:webHidden/>
          </w:rPr>
          <w:fldChar w:fldCharType="separate"/>
        </w:r>
        <w:r w:rsidR="00717F4E">
          <w:rPr>
            <w:webHidden/>
          </w:rPr>
          <w:t>11</w:t>
        </w:r>
        <w:r w:rsidR="00717F4E">
          <w:rPr>
            <w:webHidden/>
          </w:rPr>
          <w:fldChar w:fldCharType="end"/>
        </w:r>
      </w:hyperlink>
    </w:p>
    <w:p w14:paraId="399A636E"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52" w:history="1">
        <w:r w:rsidR="00717F4E" w:rsidRPr="00B37C8C">
          <w:rPr>
            <w:rStyle w:val="Hyperlink"/>
          </w:rPr>
          <w:t>2.4.2</w:t>
        </w:r>
        <w:r w:rsidR="00717F4E">
          <w:rPr>
            <w:rFonts w:asciiTheme="minorHAnsi" w:eastAsiaTheme="minorEastAsia" w:hAnsiTheme="minorHAnsi" w:cstheme="minorBidi"/>
            <w:i w:val="0"/>
            <w:snapToGrid/>
            <w:sz w:val="22"/>
            <w:szCs w:val="22"/>
          </w:rPr>
          <w:tab/>
        </w:r>
        <w:r w:rsidR="00717F4E" w:rsidRPr="00B37C8C">
          <w:rPr>
            <w:rStyle w:val="Hyperlink"/>
          </w:rPr>
          <w:t>Mô hình tổng thể hệ thống</w:t>
        </w:r>
        <w:r w:rsidR="00717F4E">
          <w:rPr>
            <w:webHidden/>
          </w:rPr>
          <w:tab/>
        </w:r>
        <w:r w:rsidR="00717F4E">
          <w:rPr>
            <w:webHidden/>
          </w:rPr>
          <w:fldChar w:fldCharType="begin"/>
        </w:r>
        <w:r w:rsidR="00717F4E">
          <w:rPr>
            <w:webHidden/>
          </w:rPr>
          <w:instrText xml:space="preserve"> PAGEREF _Toc109901552 \h </w:instrText>
        </w:r>
        <w:r w:rsidR="00717F4E">
          <w:rPr>
            <w:webHidden/>
          </w:rPr>
        </w:r>
        <w:r w:rsidR="00717F4E">
          <w:rPr>
            <w:webHidden/>
          </w:rPr>
          <w:fldChar w:fldCharType="separate"/>
        </w:r>
        <w:r w:rsidR="00717F4E">
          <w:rPr>
            <w:webHidden/>
          </w:rPr>
          <w:t>11</w:t>
        </w:r>
        <w:r w:rsidR="00717F4E">
          <w:rPr>
            <w:webHidden/>
          </w:rPr>
          <w:fldChar w:fldCharType="end"/>
        </w:r>
      </w:hyperlink>
    </w:p>
    <w:p w14:paraId="72E552F1"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53" w:history="1">
        <w:r w:rsidR="00717F4E" w:rsidRPr="00B37C8C">
          <w:rPr>
            <w:rStyle w:val="Hyperlink"/>
          </w:rPr>
          <w:t>2.4.3</w:t>
        </w:r>
        <w:r w:rsidR="00717F4E">
          <w:rPr>
            <w:rFonts w:asciiTheme="minorHAnsi" w:eastAsiaTheme="minorEastAsia" w:hAnsiTheme="minorHAnsi" w:cstheme="minorBidi"/>
            <w:i w:val="0"/>
            <w:snapToGrid/>
            <w:sz w:val="22"/>
            <w:szCs w:val="22"/>
          </w:rPr>
          <w:tab/>
        </w:r>
        <w:r w:rsidR="00717F4E" w:rsidRPr="00B37C8C">
          <w:rPr>
            <w:rStyle w:val="Hyperlink"/>
          </w:rPr>
          <w:t>Danh sách yêu cầu hệ thống</w:t>
        </w:r>
        <w:r w:rsidR="00717F4E">
          <w:rPr>
            <w:webHidden/>
          </w:rPr>
          <w:tab/>
        </w:r>
        <w:r w:rsidR="00717F4E">
          <w:rPr>
            <w:webHidden/>
          </w:rPr>
          <w:fldChar w:fldCharType="begin"/>
        </w:r>
        <w:r w:rsidR="00717F4E">
          <w:rPr>
            <w:webHidden/>
          </w:rPr>
          <w:instrText xml:space="preserve"> PAGEREF _Toc109901553 \h </w:instrText>
        </w:r>
        <w:r w:rsidR="00717F4E">
          <w:rPr>
            <w:webHidden/>
          </w:rPr>
        </w:r>
        <w:r w:rsidR="00717F4E">
          <w:rPr>
            <w:webHidden/>
          </w:rPr>
          <w:fldChar w:fldCharType="separate"/>
        </w:r>
        <w:r w:rsidR="00717F4E">
          <w:rPr>
            <w:webHidden/>
          </w:rPr>
          <w:t>12</w:t>
        </w:r>
        <w:r w:rsidR="00717F4E">
          <w:rPr>
            <w:webHidden/>
          </w:rPr>
          <w:fldChar w:fldCharType="end"/>
        </w:r>
      </w:hyperlink>
    </w:p>
    <w:p w14:paraId="62ABDB8A"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54" w:history="1">
        <w:r w:rsidR="00717F4E" w:rsidRPr="00B37C8C">
          <w:rPr>
            <w:rStyle w:val="Hyperlink"/>
          </w:rPr>
          <w:t>2.4.4</w:t>
        </w:r>
        <w:r w:rsidR="00717F4E">
          <w:rPr>
            <w:rFonts w:asciiTheme="minorHAnsi" w:eastAsiaTheme="minorEastAsia" w:hAnsiTheme="minorHAnsi" w:cstheme="minorBidi"/>
            <w:i w:val="0"/>
            <w:snapToGrid/>
            <w:sz w:val="22"/>
            <w:szCs w:val="22"/>
          </w:rPr>
          <w:tab/>
        </w:r>
        <w:r w:rsidR="00717F4E" w:rsidRPr="00B37C8C">
          <w:rPr>
            <w:rStyle w:val="Hyperlink"/>
          </w:rPr>
          <w:t>Phạm vi triển khai</w:t>
        </w:r>
        <w:r w:rsidR="00717F4E">
          <w:rPr>
            <w:webHidden/>
          </w:rPr>
          <w:tab/>
        </w:r>
        <w:r w:rsidR="00717F4E">
          <w:rPr>
            <w:webHidden/>
          </w:rPr>
          <w:fldChar w:fldCharType="begin"/>
        </w:r>
        <w:r w:rsidR="00717F4E">
          <w:rPr>
            <w:webHidden/>
          </w:rPr>
          <w:instrText xml:space="preserve"> PAGEREF _Toc109901554 \h </w:instrText>
        </w:r>
        <w:r w:rsidR="00717F4E">
          <w:rPr>
            <w:webHidden/>
          </w:rPr>
        </w:r>
        <w:r w:rsidR="00717F4E">
          <w:rPr>
            <w:webHidden/>
          </w:rPr>
          <w:fldChar w:fldCharType="separate"/>
        </w:r>
        <w:r w:rsidR="00717F4E">
          <w:rPr>
            <w:webHidden/>
          </w:rPr>
          <w:t>18</w:t>
        </w:r>
        <w:r w:rsidR="00717F4E">
          <w:rPr>
            <w:webHidden/>
          </w:rPr>
          <w:fldChar w:fldCharType="end"/>
        </w:r>
      </w:hyperlink>
    </w:p>
    <w:p w14:paraId="76121DDD" w14:textId="77777777" w:rsidR="00717F4E" w:rsidRDefault="002F1A60" w:rsidP="0049277F">
      <w:pPr>
        <w:pStyle w:val="TOC1"/>
        <w:rPr>
          <w:rFonts w:asciiTheme="minorHAnsi" w:eastAsiaTheme="minorEastAsia" w:hAnsiTheme="minorHAnsi" w:cstheme="minorBidi"/>
          <w:b w:val="0"/>
          <w:snapToGrid/>
          <w:sz w:val="22"/>
          <w:szCs w:val="22"/>
        </w:rPr>
      </w:pPr>
      <w:hyperlink w:anchor="_Toc109901555" w:history="1">
        <w:r w:rsidR="00717F4E" w:rsidRPr="00B37C8C">
          <w:rPr>
            <w:rStyle w:val="Hyperlink"/>
          </w:rPr>
          <w:t>3</w:t>
        </w:r>
        <w:r w:rsidR="00717F4E">
          <w:rPr>
            <w:rFonts w:asciiTheme="minorHAnsi" w:eastAsiaTheme="minorEastAsia" w:hAnsiTheme="minorHAnsi" w:cstheme="minorBidi"/>
            <w:b w:val="0"/>
            <w:snapToGrid/>
            <w:sz w:val="22"/>
            <w:szCs w:val="22"/>
          </w:rPr>
          <w:tab/>
        </w:r>
        <w:r w:rsidR="00717F4E" w:rsidRPr="00B37C8C">
          <w:rPr>
            <w:rStyle w:val="Hyperlink"/>
          </w:rPr>
          <w:t>THỐNG NHẤT YÊU CẦU CHỨC NĂNG/NGHIỆP VỤ</w:t>
        </w:r>
        <w:r w:rsidR="00717F4E">
          <w:rPr>
            <w:webHidden/>
          </w:rPr>
          <w:tab/>
        </w:r>
        <w:r w:rsidR="00717F4E">
          <w:rPr>
            <w:webHidden/>
          </w:rPr>
          <w:fldChar w:fldCharType="begin"/>
        </w:r>
        <w:r w:rsidR="00717F4E">
          <w:rPr>
            <w:webHidden/>
          </w:rPr>
          <w:instrText xml:space="preserve"> PAGEREF _Toc109901555 \h </w:instrText>
        </w:r>
        <w:r w:rsidR="00717F4E">
          <w:rPr>
            <w:webHidden/>
          </w:rPr>
        </w:r>
        <w:r w:rsidR="00717F4E">
          <w:rPr>
            <w:webHidden/>
          </w:rPr>
          <w:fldChar w:fldCharType="separate"/>
        </w:r>
        <w:r w:rsidR="00717F4E">
          <w:rPr>
            <w:webHidden/>
          </w:rPr>
          <w:t>18</w:t>
        </w:r>
        <w:r w:rsidR="00717F4E">
          <w:rPr>
            <w:webHidden/>
          </w:rPr>
          <w:fldChar w:fldCharType="end"/>
        </w:r>
      </w:hyperlink>
    </w:p>
    <w:p w14:paraId="3010943B" w14:textId="77777777" w:rsidR="00717F4E" w:rsidRDefault="002F1A60" w:rsidP="0049277F">
      <w:pPr>
        <w:pStyle w:val="TOC2"/>
        <w:rPr>
          <w:rFonts w:asciiTheme="minorHAnsi" w:eastAsiaTheme="minorEastAsia" w:hAnsiTheme="minorHAnsi" w:cstheme="minorBidi"/>
          <w:snapToGrid/>
          <w:sz w:val="22"/>
          <w:szCs w:val="22"/>
        </w:rPr>
      </w:pPr>
      <w:hyperlink w:anchor="_Toc109901556" w:history="1">
        <w:r w:rsidR="00717F4E" w:rsidRPr="00B37C8C">
          <w:rPr>
            <w:rStyle w:val="Hyperlink"/>
          </w:rPr>
          <w:t>3.1</w:t>
        </w:r>
        <w:r w:rsidR="00717F4E">
          <w:rPr>
            <w:rFonts w:asciiTheme="minorHAnsi" w:eastAsiaTheme="minorEastAsia" w:hAnsiTheme="minorHAnsi" w:cstheme="minorBidi"/>
            <w:snapToGrid/>
            <w:sz w:val="22"/>
            <w:szCs w:val="22"/>
          </w:rPr>
          <w:tab/>
        </w:r>
        <w:r w:rsidR="00717F4E" w:rsidRPr="00B37C8C">
          <w:rPr>
            <w:rStyle w:val="Hyperlink"/>
          </w:rPr>
          <w:t>Trang chủ/Dashboard</w:t>
        </w:r>
        <w:r w:rsidR="00717F4E">
          <w:rPr>
            <w:webHidden/>
          </w:rPr>
          <w:tab/>
        </w:r>
        <w:r w:rsidR="00717F4E">
          <w:rPr>
            <w:webHidden/>
          </w:rPr>
          <w:fldChar w:fldCharType="begin"/>
        </w:r>
        <w:r w:rsidR="00717F4E">
          <w:rPr>
            <w:webHidden/>
          </w:rPr>
          <w:instrText xml:space="preserve"> PAGEREF _Toc109901556 \h </w:instrText>
        </w:r>
        <w:r w:rsidR="00717F4E">
          <w:rPr>
            <w:webHidden/>
          </w:rPr>
        </w:r>
        <w:r w:rsidR="00717F4E">
          <w:rPr>
            <w:webHidden/>
          </w:rPr>
          <w:fldChar w:fldCharType="separate"/>
        </w:r>
        <w:r w:rsidR="00717F4E">
          <w:rPr>
            <w:webHidden/>
          </w:rPr>
          <w:t>18</w:t>
        </w:r>
        <w:r w:rsidR="00717F4E">
          <w:rPr>
            <w:webHidden/>
          </w:rPr>
          <w:fldChar w:fldCharType="end"/>
        </w:r>
      </w:hyperlink>
    </w:p>
    <w:p w14:paraId="07137979"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57" w:history="1">
        <w:r w:rsidR="00717F4E" w:rsidRPr="00B37C8C">
          <w:rPr>
            <w:rStyle w:val="Hyperlink"/>
          </w:rPr>
          <w:t>3.1.1</w:t>
        </w:r>
        <w:r w:rsidR="00717F4E">
          <w:rPr>
            <w:rFonts w:asciiTheme="minorHAnsi" w:eastAsiaTheme="minorEastAsia" w:hAnsiTheme="minorHAnsi" w:cstheme="minorBidi"/>
            <w:i w:val="0"/>
            <w:snapToGrid/>
            <w:sz w:val="22"/>
            <w:szCs w:val="22"/>
          </w:rPr>
          <w:tab/>
        </w:r>
        <w:r w:rsidR="00717F4E" w:rsidRPr="00B37C8C">
          <w:rPr>
            <w:rStyle w:val="Hyperlink"/>
          </w:rPr>
          <w:t>Thông tin chung chức năng</w:t>
        </w:r>
        <w:r w:rsidR="00717F4E">
          <w:rPr>
            <w:webHidden/>
          </w:rPr>
          <w:tab/>
        </w:r>
        <w:r w:rsidR="00717F4E">
          <w:rPr>
            <w:webHidden/>
          </w:rPr>
          <w:fldChar w:fldCharType="begin"/>
        </w:r>
        <w:r w:rsidR="00717F4E">
          <w:rPr>
            <w:webHidden/>
          </w:rPr>
          <w:instrText xml:space="preserve"> PAGEREF _Toc109901557 \h </w:instrText>
        </w:r>
        <w:r w:rsidR="00717F4E">
          <w:rPr>
            <w:webHidden/>
          </w:rPr>
        </w:r>
        <w:r w:rsidR="00717F4E">
          <w:rPr>
            <w:webHidden/>
          </w:rPr>
          <w:fldChar w:fldCharType="separate"/>
        </w:r>
        <w:r w:rsidR="00717F4E">
          <w:rPr>
            <w:webHidden/>
          </w:rPr>
          <w:t>18</w:t>
        </w:r>
        <w:r w:rsidR="00717F4E">
          <w:rPr>
            <w:webHidden/>
          </w:rPr>
          <w:fldChar w:fldCharType="end"/>
        </w:r>
      </w:hyperlink>
    </w:p>
    <w:p w14:paraId="1127C8DD"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58" w:history="1">
        <w:r w:rsidR="00717F4E" w:rsidRPr="00B37C8C">
          <w:rPr>
            <w:rStyle w:val="Hyperlink"/>
          </w:rPr>
          <w:t>3.1.2</w:t>
        </w:r>
        <w:r w:rsidR="00717F4E">
          <w:rPr>
            <w:rFonts w:asciiTheme="minorHAnsi" w:eastAsiaTheme="minorEastAsia" w:hAnsiTheme="minorHAnsi" w:cstheme="minorBidi"/>
            <w:i w:val="0"/>
            <w:snapToGrid/>
            <w:sz w:val="22"/>
            <w:szCs w:val="22"/>
          </w:rPr>
          <w:tab/>
        </w:r>
        <w:r w:rsidR="00717F4E" w:rsidRPr="00B37C8C">
          <w:rPr>
            <w:rStyle w:val="Hyperlink"/>
          </w:rPr>
          <w:t>Biểu đồ luồng xử lý chức năng</w:t>
        </w:r>
        <w:r w:rsidR="00717F4E">
          <w:rPr>
            <w:webHidden/>
          </w:rPr>
          <w:tab/>
        </w:r>
        <w:r w:rsidR="00717F4E">
          <w:rPr>
            <w:webHidden/>
          </w:rPr>
          <w:fldChar w:fldCharType="begin"/>
        </w:r>
        <w:r w:rsidR="00717F4E">
          <w:rPr>
            <w:webHidden/>
          </w:rPr>
          <w:instrText xml:space="preserve"> PAGEREF _Toc109901558 \h </w:instrText>
        </w:r>
        <w:r w:rsidR="00717F4E">
          <w:rPr>
            <w:webHidden/>
          </w:rPr>
        </w:r>
        <w:r w:rsidR="00717F4E">
          <w:rPr>
            <w:webHidden/>
          </w:rPr>
          <w:fldChar w:fldCharType="separate"/>
        </w:r>
        <w:r w:rsidR="00717F4E">
          <w:rPr>
            <w:webHidden/>
          </w:rPr>
          <w:t>19</w:t>
        </w:r>
        <w:r w:rsidR="00717F4E">
          <w:rPr>
            <w:webHidden/>
          </w:rPr>
          <w:fldChar w:fldCharType="end"/>
        </w:r>
      </w:hyperlink>
    </w:p>
    <w:p w14:paraId="3E5178B6"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59" w:history="1">
        <w:r w:rsidR="00717F4E" w:rsidRPr="00B37C8C">
          <w:rPr>
            <w:rStyle w:val="Hyperlink"/>
          </w:rPr>
          <w:t>3.1.3</w:t>
        </w:r>
        <w:r w:rsidR="00717F4E">
          <w:rPr>
            <w:rFonts w:asciiTheme="minorHAnsi" w:eastAsiaTheme="minorEastAsia" w:hAnsiTheme="minorHAnsi" w:cstheme="minorBidi"/>
            <w:i w:val="0"/>
            <w:snapToGrid/>
            <w:sz w:val="22"/>
            <w:szCs w:val="22"/>
          </w:rPr>
          <w:tab/>
        </w:r>
        <w:r w:rsidR="00717F4E" w:rsidRPr="00B37C8C">
          <w:rPr>
            <w:rStyle w:val="Hyperlink"/>
          </w:rPr>
          <w:t>Mô tả dòng sự kiện chính (Basic Flow)</w:t>
        </w:r>
        <w:r w:rsidR="00717F4E">
          <w:rPr>
            <w:webHidden/>
          </w:rPr>
          <w:tab/>
        </w:r>
        <w:r w:rsidR="00717F4E">
          <w:rPr>
            <w:webHidden/>
          </w:rPr>
          <w:fldChar w:fldCharType="begin"/>
        </w:r>
        <w:r w:rsidR="00717F4E">
          <w:rPr>
            <w:webHidden/>
          </w:rPr>
          <w:instrText xml:space="preserve"> PAGEREF _Toc109901559 \h </w:instrText>
        </w:r>
        <w:r w:rsidR="00717F4E">
          <w:rPr>
            <w:webHidden/>
          </w:rPr>
        </w:r>
        <w:r w:rsidR="00717F4E">
          <w:rPr>
            <w:webHidden/>
          </w:rPr>
          <w:fldChar w:fldCharType="separate"/>
        </w:r>
        <w:r w:rsidR="00717F4E">
          <w:rPr>
            <w:webHidden/>
          </w:rPr>
          <w:t>19</w:t>
        </w:r>
        <w:r w:rsidR="00717F4E">
          <w:rPr>
            <w:webHidden/>
          </w:rPr>
          <w:fldChar w:fldCharType="end"/>
        </w:r>
      </w:hyperlink>
    </w:p>
    <w:p w14:paraId="5690C152"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60" w:history="1">
        <w:r w:rsidR="00717F4E" w:rsidRPr="00B37C8C">
          <w:rPr>
            <w:rStyle w:val="Hyperlink"/>
          </w:rPr>
          <w:t>3.1.4</w:t>
        </w:r>
        <w:r w:rsidR="00717F4E">
          <w:rPr>
            <w:rFonts w:asciiTheme="minorHAnsi" w:eastAsiaTheme="minorEastAsia" w:hAnsiTheme="minorHAnsi" w:cstheme="minorBidi"/>
            <w:i w:val="0"/>
            <w:snapToGrid/>
            <w:sz w:val="22"/>
            <w:szCs w:val="22"/>
          </w:rPr>
          <w:tab/>
        </w:r>
        <w:r w:rsidR="00717F4E" w:rsidRPr="00B37C8C">
          <w:rPr>
            <w:rStyle w:val="Hyperlink"/>
          </w:rPr>
          <w:t>Mô tả dòng sự kiện phụ (Alternative Flow)</w:t>
        </w:r>
        <w:r w:rsidR="00717F4E">
          <w:rPr>
            <w:webHidden/>
          </w:rPr>
          <w:tab/>
        </w:r>
        <w:r w:rsidR="00717F4E">
          <w:rPr>
            <w:webHidden/>
          </w:rPr>
          <w:fldChar w:fldCharType="begin"/>
        </w:r>
        <w:r w:rsidR="00717F4E">
          <w:rPr>
            <w:webHidden/>
          </w:rPr>
          <w:instrText xml:space="preserve"> PAGEREF _Toc109901560 \h </w:instrText>
        </w:r>
        <w:r w:rsidR="00717F4E">
          <w:rPr>
            <w:webHidden/>
          </w:rPr>
        </w:r>
        <w:r w:rsidR="00717F4E">
          <w:rPr>
            <w:webHidden/>
          </w:rPr>
          <w:fldChar w:fldCharType="separate"/>
        </w:r>
        <w:r w:rsidR="00717F4E">
          <w:rPr>
            <w:webHidden/>
          </w:rPr>
          <w:t>20</w:t>
        </w:r>
        <w:r w:rsidR="00717F4E">
          <w:rPr>
            <w:webHidden/>
          </w:rPr>
          <w:fldChar w:fldCharType="end"/>
        </w:r>
      </w:hyperlink>
    </w:p>
    <w:p w14:paraId="0A555383"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61" w:history="1">
        <w:r w:rsidR="00717F4E" w:rsidRPr="00B37C8C">
          <w:rPr>
            <w:rStyle w:val="Hyperlink"/>
          </w:rPr>
          <w:t>3.1.5</w:t>
        </w:r>
        <w:r w:rsidR="00717F4E">
          <w:rPr>
            <w:rFonts w:asciiTheme="minorHAnsi" w:eastAsiaTheme="minorEastAsia" w:hAnsiTheme="minorHAnsi" w:cstheme="minorBidi"/>
            <w:i w:val="0"/>
            <w:snapToGrid/>
            <w:sz w:val="22"/>
            <w:szCs w:val="22"/>
          </w:rPr>
          <w:tab/>
        </w:r>
        <w:r w:rsidR="00717F4E" w:rsidRPr="00B37C8C">
          <w:rPr>
            <w:rStyle w:val="Hyperlink"/>
          </w:rPr>
          <w:t>Ghi chú</w:t>
        </w:r>
        <w:r w:rsidR="00717F4E">
          <w:rPr>
            <w:webHidden/>
          </w:rPr>
          <w:tab/>
        </w:r>
        <w:r w:rsidR="00717F4E">
          <w:rPr>
            <w:webHidden/>
          </w:rPr>
          <w:fldChar w:fldCharType="begin"/>
        </w:r>
        <w:r w:rsidR="00717F4E">
          <w:rPr>
            <w:webHidden/>
          </w:rPr>
          <w:instrText xml:space="preserve"> PAGEREF _Toc109901561 \h </w:instrText>
        </w:r>
        <w:r w:rsidR="00717F4E">
          <w:rPr>
            <w:webHidden/>
          </w:rPr>
        </w:r>
        <w:r w:rsidR="00717F4E">
          <w:rPr>
            <w:webHidden/>
          </w:rPr>
          <w:fldChar w:fldCharType="separate"/>
        </w:r>
        <w:r w:rsidR="00717F4E">
          <w:rPr>
            <w:webHidden/>
          </w:rPr>
          <w:t>21</w:t>
        </w:r>
        <w:r w:rsidR="00717F4E">
          <w:rPr>
            <w:webHidden/>
          </w:rPr>
          <w:fldChar w:fldCharType="end"/>
        </w:r>
      </w:hyperlink>
    </w:p>
    <w:p w14:paraId="06719193" w14:textId="77777777" w:rsidR="00717F4E" w:rsidRDefault="002F1A60" w:rsidP="0049277F">
      <w:pPr>
        <w:pStyle w:val="TOC2"/>
        <w:rPr>
          <w:rFonts w:asciiTheme="minorHAnsi" w:eastAsiaTheme="minorEastAsia" w:hAnsiTheme="minorHAnsi" w:cstheme="minorBidi"/>
          <w:snapToGrid/>
          <w:sz w:val="22"/>
          <w:szCs w:val="22"/>
        </w:rPr>
      </w:pPr>
      <w:hyperlink w:anchor="_Toc109901562" w:history="1">
        <w:r w:rsidR="00717F4E" w:rsidRPr="00B37C8C">
          <w:rPr>
            <w:rStyle w:val="Hyperlink"/>
          </w:rPr>
          <w:t>3.2</w:t>
        </w:r>
        <w:r w:rsidR="00717F4E">
          <w:rPr>
            <w:rFonts w:asciiTheme="minorHAnsi" w:eastAsiaTheme="minorEastAsia" w:hAnsiTheme="minorHAnsi" w:cstheme="minorBidi"/>
            <w:snapToGrid/>
            <w:sz w:val="22"/>
            <w:szCs w:val="22"/>
          </w:rPr>
          <w:tab/>
        </w:r>
        <w:r w:rsidR="00717F4E" w:rsidRPr="00B37C8C">
          <w:rPr>
            <w:rStyle w:val="Hyperlink"/>
            <w:bCs/>
          </w:rPr>
          <w:t>Danh sách Hồ sơ sức khỏe</w:t>
        </w:r>
        <w:r w:rsidR="00717F4E">
          <w:rPr>
            <w:webHidden/>
          </w:rPr>
          <w:tab/>
        </w:r>
        <w:r w:rsidR="00717F4E">
          <w:rPr>
            <w:webHidden/>
          </w:rPr>
          <w:fldChar w:fldCharType="begin"/>
        </w:r>
        <w:r w:rsidR="00717F4E">
          <w:rPr>
            <w:webHidden/>
          </w:rPr>
          <w:instrText xml:space="preserve"> PAGEREF _Toc109901562 \h </w:instrText>
        </w:r>
        <w:r w:rsidR="00717F4E">
          <w:rPr>
            <w:webHidden/>
          </w:rPr>
        </w:r>
        <w:r w:rsidR="00717F4E">
          <w:rPr>
            <w:webHidden/>
          </w:rPr>
          <w:fldChar w:fldCharType="separate"/>
        </w:r>
        <w:r w:rsidR="00717F4E">
          <w:rPr>
            <w:webHidden/>
          </w:rPr>
          <w:t>22</w:t>
        </w:r>
        <w:r w:rsidR="00717F4E">
          <w:rPr>
            <w:webHidden/>
          </w:rPr>
          <w:fldChar w:fldCharType="end"/>
        </w:r>
      </w:hyperlink>
    </w:p>
    <w:p w14:paraId="4DEA64BB"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63" w:history="1">
        <w:r w:rsidR="00717F4E" w:rsidRPr="00B37C8C">
          <w:rPr>
            <w:rStyle w:val="Hyperlink"/>
          </w:rPr>
          <w:t>3.2.1</w:t>
        </w:r>
        <w:r w:rsidR="00717F4E">
          <w:rPr>
            <w:rFonts w:asciiTheme="minorHAnsi" w:eastAsiaTheme="minorEastAsia" w:hAnsiTheme="minorHAnsi" w:cstheme="minorBidi"/>
            <w:i w:val="0"/>
            <w:snapToGrid/>
            <w:sz w:val="22"/>
            <w:szCs w:val="22"/>
          </w:rPr>
          <w:tab/>
        </w:r>
        <w:r w:rsidR="00717F4E" w:rsidRPr="00B37C8C">
          <w:rPr>
            <w:rStyle w:val="Hyperlink"/>
          </w:rPr>
          <w:t>Tìm kiếm nhanh Hồ sơ sức khỏe</w:t>
        </w:r>
        <w:r w:rsidR="00717F4E">
          <w:rPr>
            <w:webHidden/>
          </w:rPr>
          <w:tab/>
        </w:r>
        <w:r w:rsidR="00717F4E">
          <w:rPr>
            <w:webHidden/>
          </w:rPr>
          <w:fldChar w:fldCharType="begin"/>
        </w:r>
        <w:r w:rsidR="00717F4E">
          <w:rPr>
            <w:webHidden/>
          </w:rPr>
          <w:instrText xml:space="preserve"> PAGEREF _Toc109901563 \h </w:instrText>
        </w:r>
        <w:r w:rsidR="00717F4E">
          <w:rPr>
            <w:webHidden/>
          </w:rPr>
        </w:r>
        <w:r w:rsidR="00717F4E">
          <w:rPr>
            <w:webHidden/>
          </w:rPr>
          <w:fldChar w:fldCharType="separate"/>
        </w:r>
        <w:r w:rsidR="00717F4E">
          <w:rPr>
            <w:webHidden/>
          </w:rPr>
          <w:t>22</w:t>
        </w:r>
        <w:r w:rsidR="00717F4E">
          <w:rPr>
            <w:webHidden/>
          </w:rPr>
          <w:fldChar w:fldCharType="end"/>
        </w:r>
      </w:hyperlink>
    </w:p>
    <w:p w14:paraId="342739D8"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64" w:history="1">
        <w:r w:rsidR="00717F4E" w:rsidRPr="00B37C8C">
          <w:rPr>
            <w:rStyle w:val="Hyperlink"/>
          </w:rPr>
          <w:t>3.2.2</w:t>
        </w:r>
        <w:r w:rsidR="00717F4E">
          <w:rPr>
            <w:rFonts w:asciiTheme="minorHAnsi" w:eastAsiaTheme="minorEastAsia" w:hAnsiTheme="minorHAnsi" w:cstheme="minorBidi"/>
            <w:i w:val="0"/>
            <w:snapToGrid/>
            <w:sz w:val="22"/>
            <w:szCs w:val="22"/>
          </w:rPr>
          <w:tab/>
        </w:r>
        <w:r w:rsidR="00717F4E" w:rsidRPr="00B37C8C">
          <w:rPr>
            <w:rStyle w:val="Hyperlink"/>
          </w:rPr>
          <w:t>Tìm kiếm nâng cao Hồ sơ sức khỏe</w:t>
        </w:r>
        <w:r w:rsidR="00717F4E">
          <w:rPr>
            <w:webHidden/>
          </w:rPr>
          <w:tab/>
        </w:r>
        <w:r w:rsidR="00717F4E">
          <w:rPr>
            <w:webHidden/>
          </w:rPr>
          <w:fldChar w:fldCharType="begin"/>
        </w:r>
        <w:r w:rsidR="00717F4E">
          <w:rPr>
            <w:webHidden/>
          </w:rPr>
          <w:instrText xml:space="preserve"> PAGEREF _Toc109901564 \h </w:instrText>
        </w:r>
        <w:r w:rsidR="00717F4E">
          <w:rPr>
            <w:webHidden/>
          </w:rPr>
        </w:r>
        <w:r w:rsidR="00717F4E">
          <w:rPr>
            <w:webHidden/>
          </w:rPr>
          <w:fldChar w:fldCharType="separate"/>
        </w:r>
        <w:r w:rsidR="00717F4E">
          <w:rPr>
            <w:webHidden/>
          </w:rPr>
          <w:t>24</w:t>
        </w:r>
        <w:r w:rsidR="00717F4E">
          <w:rPr>
            <w:webHidden/>
          </w:rPr>
          <w:fldChar w:fldCharType="end"/>
        </w:r>
      </w:hyperlink>
    </w:p>
    <w:p w14:paraId="5FE2DA20" w14:textId="77777777" w:rsidR="00717F4E" w:rsidRDefault="002F1A60" w:rsidP="0049277F">
      <w:pPr>
        <w:pStyle w:val="TOC2"/>
        <w:rPr>
          <w:rFonts w:asciiTheme="minorHAnsi" w:eastAsiaTheme="minorEastAsia" w:hAnsiTheme="minorHAnsi" w:cstheme="minorBidi"/>
          <w:snapToGrid/>
          <w:sz w:val="22"/>
          <w:szCs w:val="22"/>
        </w:rPr>
      </w:pPr>
      <w:hyperlink w:anchor="_Toc109901565" w:history="1">
        <w:r w:rsidR="00717F4E" w:rsidRPr="00B37C8C">
          <w:rPr>
            <w:rStyle w:val="Hyperlink"/>
            <w:bCs/>
          </w:rPr>
          <w:t>3.3</w:t>
        </w:r>
        <w:r w:rsidR="00717F4E">
          <w:rPr>
            <w:rFonts w:asciiTheme="minorHAnsi" w:eastAsiaTheme="minorEastAsia" w:hAnsiTheme="minorHAnsi" w:cstheme="minorBidi"/>
            <w:snapToGrid/>
            <w:sz w:val="22"/>
            <w:szCs w:val="22"/>
          </w:rPr>
          <w:tab/>
        </w:r>
        <w:r w:rsidR="00717F4E" w:rsidRPr="00B37C8C">
          <w:rPr>
            <w:rStyle w:val="Hyperlink"/>
            <w:bCs/>
          </w:rPr>
          <w:t>Chi tiết hồ sơ sức khỏe quân nhân</w:t>
        </w:r>
        <w:r w:rsidR="00717F4E">
          <w:rPr>
            <w:webHidden/>
          </w:rPr>
          <w:tab/>
        </w:r>
        <w:r w:rsidR="00717F4E">
          <w:rPr>
            <w:webHidden/>
          </w:rPr>
          <w:fldChar w:fldCharType="begin"/>
        </w:r>
        <w:r w:rsidR="00717F4E">
          <w:rPr>
            <w:webHidden/>
          </w:rPr>
          <w:instrText xml:space="preserve"> PAGEREF _Toc109901565 \h </w:instrText>
        </w:r>
        <w:r w:rsidR="00717F4E">
          <w:rPr>
            <w:webHidden/>
          </w:rPr>
        </w:r>
        <w:r w:rsidR="00717F4E">
          <w:rPr>
            <w:webHidden/>
          </w:rPr>
          <w:fldChar w:fldCharType="separate"/>
        </w:r>
        <w:r w:rsidR="00717F4E">
          <w:rPr>
            <w:webHidden/>
          </w:rPr>
          <w:t>28</w:t>
        </w:r>
        <w:r w:rsidR="00717F4E">
          <w:rPr>
            <w:webHidden/>
          </w:rPr>
          <w:fldChar w:fldCharType="end"/>
        </w:r>
      </w:hyperlink>
    </w:p>
    <w:p w14:paraId="1CD6E27B"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66" w:history="1">
        <w:r w:rsidR="00717F4E" w:rsidRPr="00B37C8C">
          <w:rPr>
            <w:rStyle w:val="Hyperlink"/>
          </w:rPr>
          <w:t>3.3.1</w:t>
        </w:r>
        <w:r w:rsidR="00717F4E">
          <w:rPr>
            <w:rFonts w:asciiTheme="minorHAnsi" w:eastAsiaTheme="minorEastAsia" w:hAnsiTheme="minorHAnsi" w:cstheme="minorBidi"/>
            <w:i w:val="0"/>
            <w:snapToGrid/>
            <w:sz w:val="22"/>
            <w:szCs w:val="22"/>
          </w:rPr>
          <w:tab/>
        </w:r>
        <w:r w:rsidR="00717F4E" w:rsidRPr="00B37C8C">
          <w:rPr>
            <w:rStyle w:val="Hyperlink"/>
          </w:rPr>
          <w:t>Thông tin chi tiết hồ sơ quân nhân</w:t>
        </w:r>
        <w:r w:rsidR="00717F4E">
          <w:rPr>
            <w:webHidden/>
          </w:rPr>
          <w:tab/>
        </w:r>
        <w:r w:rsidR="00717F4E">
          <w:rPr>
            <w:webHidden/>
          </w:rPr>
          <w:fldChar w:fldCharType="begin"/>
        </w:r>
        <w:r w:rsidR="00717F4E">
          <w:rPr>
            <w:webHidden/>
          </w:rPr>
          <w:instrText xml:space="preserve"> PAGEREF _Toc109901566 \h </w:instrText>
        </w:r>
        <w:r w:rsidR="00717F4E">
          <w:rPr>
            <w:webHidden/>
          </w:rPr>
        </w:r>
        <w:r w:rsidR="00717F4E">
          <w:rPr>
            <w:webHidden/>
          </w:rPr>
          <w:fldChar w:fldCharType="separate"/>
        </w:r>
        <w:r w:rsidR="00717F4E">
          <w:rPr>
            <w:webHidden/>
          </w:rPr>
          <w:t>28</w:t>
        </w:r>
        <w:r w:rsidR="00717F4E">
          <w:rPr>
            <w:webHidden/>
          </w:rPr>
          <w:fldChar w:fldCharType="end"/>
        </w:r>
      </w:hyperlink>
    </w:p>
    <w:p w14:paraId="7ABB4EE3"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67" w:history="1">
        <w:r w:rsidR="00717F4E" w:rsidRPr="00B37C8C">
          <w:rPr>
            <w:rStyle w:val="Hyperlink"/>
          </w:rPr>
          <w:t>3.3.2</w:t>
        </w:r>
        <w:r w:rsidR="00717F4E">
          <w:rPr>
            <w:rFonts w:asciiTheme="minorHAnsi" w:eastAsiaTheme="minorEastAsia" w:hAnsiTheme="minorHAnsi" w:cstheme="minorBidi"/>
            <w:i w:val="0"/>
            <w:snapToGrid/>
            <w:sz w:val="22"/>
            <w:szCs w:val="22"/>
          </w:rPr>
          <w:tab/>
        </w:r>
        <w:r w:rsidR="00717F4E" w:rsidRPr="00B37C8C">
          <w:rPr>
            <w:rStyle w:val="Hyperlink"/>
          </w:rPr>
          <w:t>Tổng quan sức khỏe</w:t>
        </w:r>
        <w:r w:rsidR="00717F4E">
          <w:rPr>
            <w:webHidden/>
          </w:rPr>
          <w:tab/>
        </w:r>
        <w:r w:rsidR="00717F4E">
          <w:rPr>
            <w:webHidden/>
          </w:rPr>
          <w:fldChar w:fldCharType="begin"/>
        </w:r>
        <w:r w:rsidR="00717F4E">
          <w:rPr>
            <w:webHidden/>
          </w:rPr>
          <w:instrText xml:space="preserve"> PAGEREF _Toc109901567 \h </w:instrText>
        </w:r>
        <w:r w:rsidR="00717F4E">
          <w:rPr>
            <w:webHidden/>
          </w:rPr>
        </w:r>
        <w:r w:rsidR="00717F4E">
          <w:rPr>
            <w:webHidden/>
          </w:rPr>
          <w:fldChar w:fldCharType="separate"/>
        </w:r>
        <w:r w:rsidR="00717F4E">
          <w:rPr>
            <w:webHidden/>
          </w:rPr>
          <w:t>42</w:t>
        </w:r>
        <w:r w:rsidR="00717F4E">
          <w:rPr>
            <w:webHidden/>
          </w:rPr>
          <w:fldChar w:fldCharType="end"/>
        </w:r>
      </w:hyperlink>
    </w:p>
    <w:p w14:paraId="7ECE623B"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68" w:history="1">
        <w:r w:rsidR="00717F4E" w:rsidRPr="00B37C8C">
          <w:rPr>
            <w:rStyle w:val="Hyperlink"/>
          </w:rPr>
          <w:t>3.3.3</w:t>
        </w:r>
        <w:r w:rsidR="00717F4E">
          <w:rPr>
            <w:rFonts w:asciiTheme="minorHAnsi" w:eastAsiaTheme="minorEastAsia" w:hAnsiTheme="minorHAnsi" w:cstheme="minorBidi"/>
            <w:i w:val="0"/>
            <w:snapToGrid/>
            <w:sz w:val="22"/>
            <w:szCs w:val="22"/>
          </w:rPr>
          <w:tab/>
        </w:r>
        <w:r w:rsidR="00717F4E" w:rsidRPr="00B37C8C">
          <w:rPr>
            <w:rStyle w:val="Hyperlink"/>
          </w:rPr>
          <w:t>Tiền sử dị ứng</w:t>
        </w:r>
        <w:r w:rsidR="00717F4E">
          <w:rPr>
            <w:webHidden/>
          </w:rPr>
          <w:tab/>
        </w:r>
        <w:r w:rsidR="00717F4E">
          <w:rPr>
            <w:webHidden/>
          </w:rPr>
          <w:fldChar w:fldCharType="begin"/>
        </w:r>
        <w:r w:rsidR="00717F4E">
          <w:rPr>
            <w:webHidden/>
          </w:rPr>
          <w:instrText xml:space="preserve"> PAGEREF _Toc109901568 \h </w:instrText>
        </w:r>
        <w:r w:rsidR="00717F4E">
          <w:rPr>
            <w:webHidden/>
          </w:rPr>
        </w:r>
        <w:r w:rsidR="00717F4E">
          <w:rPr>
            <w:webHidden/>
          </w:rPr>
          <w:fldChar w:fldCharType="separate"/>
        </w:r>
        <w:r w:rsidR="00717F4E">
          <w:rPr>
            <w:webHidden/>
          </w:rPr>
          <w:t>45</w:t>
        </w:r>
        <w:r w:rsidR="00717F4E">
          <w:rPr>
            <w:webHidden/>
          </w:rPr>
          <w:fldChar w:fldCharType="end"/>
        </w:r>
      </w:hyperlink>
    </w:p>
    <w:p w14:paraId="4E9B76BB"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69" w:history="1">
        <w:r w:rsidR="00717F4E" w:rsidRPr="00B37C8C">
          <w:rPr>
            <w:rStyle w:val="Hyperlink"/>
          </w:rPr>
          <w:t>3.3.4</w:t>
        </w:r>
        <w:r w:rsidR="00717F4E">
          <w:rPr>
            <w:rFonts w:asciiTheme="minorHAnsi" w:eastAsiaTheme="minorEastAsia" w:hAnsiTheme="minorHAnsi" w:cstheme="minorBidi"/>
            <w:i w:val="0"/>
            <w:snapToGrid/>
            <w:sz w:val="22"/>
            <w:szCs w:val="22"/>
          </w:rPr>
          <w:tab/>
        </w:r>
        <w:r w:rsidR="00717F4E" w:rsidRPr="00B37C8C">
          <w:rPr>
            <w:rStyle w:val="Hyperlink"/>
          </w:rPr>
          <w:t>Tiền sử bệnh lý</w:t>
        </w:r>
        <w:r w:rsidR="00717F4E">
          <w:rPr>
            <w:webHidden/>
          </w:rPr>
          <w:tab/>
        </w:r>
        <w:r w:rsidR="00717F4E">
          <w:rPr>
            <w:webHidden/>
          </w:rPr>
          <w:fldChar w:fldCharType="begin"/>
        </w:r>
        <w:r w:rsidR="00717F4E">
          <w:rPr>
            <w:webHidden/>
          </w:rPr>
          <w:instrText xml:space="preserve"> PAGEREF _Toc109901569 \h </w:instrText>
        </w:r>
        <w:r w:rsidR="00717F4E">
          <w:rPr>
            <w:webHidden/>
          </w:rPr>
        </w:r>
        <w:r w:rsidR="00717F4E">
          <w:rPr>
            <w:webHidden/>
          </w:rPr>
          <w:fldChar w:fldCharType="separate"/>
        </w:r>
        <w:r w:rsidR="00717F4E">
          <w:rPr>
            <w:webHidden/>
          </w:rPr>
          <w:t>54</w:t>
        </w:r>
        <w:r w:rsidR="00717F4E">
          <w:rPr>
            <w:webHidden/>
          </w:rPr>
          <w:fldChar w:fldCharType="end"/>
        </w:r>
      </w:hyperlink>
    </w:p>
    <w:p w14:paraId="3D26C32B"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70" w:history="1">
        <w:r w:rsidR="00717F4E" w:rsidRPr="00B37C8C">
          <w:rPr>
            <w:rStyle w:val="Hyperlink"/>
            <w:highlight w:val="yellow"/>
          </w:rPr>
          <w:t>3.3.5</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thói quen</w:t>
        </w:r>
        <w:r w:rsidR="00717F4E">
          <w:rPr>
            <w:webHidden/>
          </w:rPr>
          <w:tab/>
        </w:r>
        <w:r w:rsidR="00717F4E">
          <w:rPr>
            <w:webHidden/>
          </w:rPr>
          <w:fldChar w:fldCharType="begin"/>
        </w:r>
        <w:r w:rsidR="00717F4E">
          <w:rPr>
            <w:webHidden/>
          </w:rPr>
          <w:instrText xml:space="preserve"> PAGEREF _Toc109901570 \h </w:instrText>
        </w:r>
        <w:r w:rsidR="00717F4E">
          <w:rPr>
            <w:webHidden/>
          </w:rPr>
        </w:r>
        <w:r w:rsidR="00717F4E">
          <w:rPr>
            <w:webHidden/>
          </w:rPr>
          <w:fldChar w:fldCharType="separate"/>
        </w:r>
        <w:r w:rsidR="00717F4E">
          <w:rPr>
            <w:webHidden/>
          </w:rPr>
          <w:t>62</w:t>
        </w:r>
        <w:r w:rsidR="00717F4E">
          <w:rPr>
            <w:webHidden/>
          </w:rPr>
          <w:fldChar w:fldCharType="end"/>
        </w:r>
      </w:hyperlink>
    </w:p>
    <w:p w14:paraId="131A1D4B"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71" w:history="1">
        <w:r w:rsidR="00717F4E" w:rsidRPr="00B37C8C">
          <w:rPr>
            <w:rStyle w:val="Hyperlink"/>
            <w:highlight w:val="yellow"/>
          </w:rPr>
          <w:t>3.3.6</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sức khỏe sinh sản</w:t>
        </w:r>
        <w:r w:rsidR="00717F4E">
          <w:rPr>
            <w:webHidden/>
          </w:rPr>
          <w:tab/>
        </w:r>
        <w:r w:rsidR="00717F4E">
          <w:rPr>
            <w:webHidden/>
          </w:rPr>
          <w:fldChar w:fldCharType="begin"/>
        </w:r>
        <w:r w:rsidR="00717F4E">
          <w:rPr>
            <w:webHidden/>
          </w:rPr>
          <w:instrText xml:space="preserve"> PAGEREF _Toc109901571 \h </w:instrText>
        </w:r>
        <w:r w:rsidR="00717F4E">
          <w:rPr>
            <w:webHidden/>
          </w:rPr>
        </w:r>
        <w:r w:rsidR="00717F4E">
          <w:rPr>
            <w:webHidden/>
          </w:rPr>
          <w:fldChar w:fldCharType="separate"/>
        </w:r>
        <w:r w:rsidR="00717F4E">
          <w:rPr>
            <w:webHidden/>
          </w:rPr>
          <w:t>62</w:t>
        </w:r>
        <w:r w:rsidR="00717F4E">
          <w:rPr>
            <w:webHidden/>
          </w:rPr>
          <w:fldChar w:fldCharType="end"/>
        </w:r>
      </w:hyperlink>
    </w:p>
    <w:p w14:paraId="6BE28376"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72" w:history="1">
        <w:r w:rsidR="00717F4E" w:rsidRPr="00B37C8C">
          <w:rPr>
            <w:rStyle w:val="Hyperlink"/>
            <w:highlight w:val="yellow"/>
          </w:rPr>
          <w:t>3.3.7</w:t>
        </w:r>
        <w:r w:rsidR="00717F4E">
          <w:rPr>
            <w:rFonts w:asciiTheme="minorHAnsi" w:eastAsiaTheme="minorEastAsia" w:hAnsiTheme="minorHAnsi" w:cstheme="minorBidi"/>
            <w:i w:val="0"/>
            <w:snapToGrid/>
            <w:sz w:val="22"/>
            <w:szCs w:val="22"/>
          </w:rPr>
          <w:tab/>
        </w:r>
        <w:r w:rsidR="00717F4E" w:rsidRPr="00B37C8C">
          <w:rPr>
            <w:rStyle w:val="Hyperlink"/>
            <w:highlight w:val="yellow"/>
          </w:rPr>
          <w:t>Chỉ số sức khỏe</w:t>
        </w:r>
        <w:r w:rsidR="00717F4E">
          <w:rPr>
            <w:webHidden/>
          </w:rPr>
          <w:tab/>
        </w:r>
        <w:r w:rsidR="00717F4E">
          <w:rPr>
            <w:webHidden/>
          </w:rPr>
          <w:fldChar w:fldCharType="begin"/>
        </w:r>
        <w:r w:rsidR="00717F4E">
          <w:rPr>
            <w:webHidden/>
          </w:rPr>
          <w:instrText xml:space="preserve"> PAGEREF _Toc109901572 \h </w:instrText>
        </w:r>
        <w:r w:rsidR="00717F4E">
          <w:rPr>
            <w:webHidden/>
          </w:rPr>
        </w:r>
        <w:r w:rsidR="00717F4E">
          <w:rPr>
            <w:webHidden/>
          </w:rPr>
          <w:fldChar w:fldCharType="separate"/>
        </w:r>
        <w:r w:rsidR="00717F4E">
          <w:rPr>
            <w:webHidden/>
          </w:rPr>
          <w:t>62</w:t>
        </w:r>
        <w:r w:rsidR="00717F4E">
          <w:rPr>
            <w:webHidden/>
          </w:rPr>
          <w:fldChar w:fldCharType="end"/>
        </w:r>
      </w:hyperlink>
    </w:p>
    <w:p w14:paraId="6BDA2F10"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73" w:history="1">
        <w:r w:rsidR="00717F4E" w:rsidRPr="00B37C8C">
          <w:rPr>
            <w:rStyle w:val="Hyperlink"/>
            <w:highlight w:val="yellow"/>
          </w:rPr>
          <w:t>3.3.8</w:t>
        </w:r>
        <w:r w:rsidR="00717F4E">
          <w:rPr>
            <w:rFonts w:asciiTheme="minorHAnsi" w:eastAsiaTheme="minorEastAsia" w:hAnsiTheme="minorHAnsi" w:cstheme="minorBidi"/>
            <w:i w:val="0"/>
            <w:snapToGrid/>
            <w:sz w:val="22"/>
            <w:szCs w:val="22"/>
          </w:rPr>
          <w:tab/>
        </w:r>
        <w:r w:rsidR="00717F4E" w:rsidRPr="00B37C8C">
          <w:rPr>
            <w:rStyle w:val="Hyperlink"/>
            <w:highlight w:val="yellow"/>
          </w:rPr>
          <w:t>Tiền sử bệnh gia đình</w:t>
        </w:r>
        <w:r w:rsidR="00717F4E">
          <w:rPr>
            <w:webHidden/>
          </w:rPr>
          <w:tab/>
        </w:r>
        <w:r w:rsidR="00717F4E">
          <w:rPr>
            <w:webHidden/>
          </w:rPr>
          <w:fldChar w:fldCharType="begin"/>
        </w:r>
        <w:r w:rsidR="00717F4E">
          <w:rPr>
            <w:webHidden/>
          </w:rPr>
          <w:instrText xml:space="preserve"> PAGEREF _Toc109901573 \h </w:instrText>
        </w:r>
        <w:r w:rsidR="00717F4E">
          <w:rPr>
            <w:webHidden/>
          </w:rPr>
        </w:r>
        <w:r w:rsidR="00717F4E">
          <w:rPr>
            <w:webHidden/>
          </w:rPr>
          <w:fldChar w:fldCharType="separate"/>
        </w:r>
        <w:r w:rsidR="00717F4E">
          <w:rPr>
            <w:webHidden/>
          </w:rPr>
          <w:t>80</w:t>
        </w:r>
        <w:r w:rsidR="00717F4E">
          <w:rPr>
            <w:webHidden/>
          </w:rPr>
          <w:fldChar w:fldCharType="end"/>
        </w:r>
      </w:hyperlink>
    </w:p>
    <w:p w14:paraId="2C4C79EA"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74" w:history="1">
        <w:r w:rsidR="00717F4E" w:rsidRPr="00B37C8C">
          <w:rPr>
            <w:rStyle w:val="Hyperlink"/>
            <w:highlight w:val="yellow"/>
          </w:rPr>
          <w:t>3.3.9</w:t>
        </w:r>
        <w:r w:rsidR="00717F4E">
          <w:rPr>
            <w:rFonts w:asciiTheme="minorHAnsi" w:eastAsiaTheme="minorEastAsia" w:hAnsiTheme="minorHAnsi" w:cstheme="minorBidi"/>
            <w:i w:val="0"/>
            <w:snapToGrid/>
            <w:sz w:val="22"/>
            <w:szCs w:val="22"/>
          </w:rPr>
          <w:tab/>
        </w:r>
        <w:r w:rsidR="00717F4E" w:rsidRPr="00B37C8C">
          <w:rPr>
            <w:rStyle w:val="Hyperlink"/>
            <w:highlight w:val="yellow"/>
          </w:rPr>
          <w:t>Tiêm chủng</w:t>
        </w:r>
        <w:r w:rsidR="00717F4E">
          <w:rPr>
            <w:webHidden/>
          </w:rPr>
          <w:tab/>
        </w:r>
        <w:r w:rsidR="00717F4E">
          <w:rPr>
            <w:webHidden/>
          </w:rPr>
          <w:fldChar w:fldCharType="begin"/>
        </w:r>
        <w:r w:rsidR="00717F4E">
          <w:rPr>
            <w:webHidden/>
          </w:rPr>
          <w:instrText xml:space="preserve"> PAGEREF _Toc109901574 \h </w:instrText>
        </w:r>
        <w:r w:rsidR="00717F4E">
          <w:rPr>
            <w:webHidden/>
          </w:rPr>
        </w:r>
        <w:r w:rsidR="00717F4E">
          <w:rPr>
            <w:webHidden/>
          </w:rPr>
          <w:fldChar w:fldCharType="separate"/>
        </w:r>
        <w:r w:rsidR="00717F4E">
          <w:rPr>
            <w:webHidden/>
          </w:rPr>
          <w:t>90</w:t>
        </w:r>
        <w:r w:rsidR="00717F4E">
          <w:rPr>
            <w:webHidden/>
          </w:rPr>
          <w:fldChar w:fldCharType="end"/>
        </w:r>
      </w:hyperlink>
    </w:p>
    <w:p w14:paraId="0CEDDEA7"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75" w:history="1">
        <w:r w:rsidR="00717F4E" w:rsidRPr="00B37C8C">
          <w:rPr>
            <w:rStyle w:val="Hyperlink"/>
          </w:rPr>
          <w:t>3.3.10</w:t>
        </w:r>
        <w:r w:rsidR="00717F4E">
          <w:rPr>
            <w:rFonts w:asciiTheme="minorHAnsi" w:eastAsiaTheme="minorEastAsia" w:hAnsiTheme="minorHAnsi" w:cstheme="minorBidi"/>
            <w:i w:val="0"/>
            <w:snapToGrid/>
            <w:sz w:val="22"/>
            <w:szCs w:val="22"/>
          </w:rPr>
          <w:tab/>
        </w:r>
        <w:r w:rsidR="00717F4E" w:rsidRPr="00B37C8C">
          <w:rPr>
            <w:rStyle w:val="Hyperlink"/>
          </w:rPr>
          <w:t>Khám sức khỏe định kỳ</w:t>
        </w:r>
        <w:r w:rsidR="00717F4E">
          <w:rPr>
            <w:webHidden/>
          </w:rPr>
          <w:tab/>
        </w:r>
        <w:r w:rsidR="00717F4E">
          <w:rPr>
            <w:webHidden/>
          </w:rPr>
          <w:fldChar w:fldCharType="begin"/>
        </w:r>
        <w:r w:rsidR="00717F4E">
          <w:rPr>
            <w:webHidden/>
          </w:rPr>
          <w:instrText xml:space="preserve"> PAGEREF _Toc109901575 \h </w:instrText>
        </w:r>
        <w:r w:rsidR="00717F4E">
          <w:rPr>
            <w:webHidden/>
          </w:rPr>
        </w:r>
        <w:r w:rsidR="00717F4E">
          <w:rPr>
            <w:webHidden/>
          </w:rPr>
          <w:fldChar w:fldCharType="separate"/>
        </w:r>
        <w:r w:rsidR="00717F4E">
          <w:rPr>
            <w:webHidden/>
          </w:rPr>
          <w:t>105</w:t>
        </w:r>
        <w:r w:rsidR="00717F4E">
          <w:rPr>
            <w:webHidden/>
          </w:rPr>
          <w:fldChar w:fldCharType="end"/>
        </w:r>
      </w:hyperlink>
    </w:p>
    <w:p w14:paraId="1C835B93"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76" w:history="1">
        <w:r w:rsidR="00717F4E" w:rsidRPr="00B37C8C">
          <w:rPr>
            <w:rStyle w:val="Hyperlink"/>
            <w:highlight w:val="red"/>
          </w:rPr>
          <w:t>3.3.11</w:t>
        </w:r>
        <w:r w:rsidR="00717F4E">
          <w:rPr>
            <w:rFonts w:asciiTheme="minorHAnsi" w:eastAsiaTheme="minorEastAsia" w:hAnsiTheme="minorHAnsi" w:cstheme="minorBidi"/>
            <w:i w:val="0"/>
            <w:snapToGrid/>
            <w:sz w:val="22"/>
            <w:szCs w:val="22"/>
          </w:rPr>
          <w:tab/>
        </w:r>
        <w:r w:rsidR="00717F4E" w:rsidRPr="00B37C8C">
          <w:rPr>
            <w:rStyle w:val="Hyperlink"/>
            <w:highlight w:val="red"/>
          </w:rPr>
          <w:t>Lịch sử Khám chữa bệnh</w:t>
        </w:r>
        <w:r w:rsidR="00717F4E">
          <w:rPr>
            <w:webHidden/>
          </w:rPr>
          <w:tab/>
        </w:r>
        <w:r w:rsidR="00717F4E">
          <w:rPr>
            <w:webHidden/>
          </w:rPr>
          <w:fldChar w:fldCharType="begin"/>
        </w:r>
        <w:r w:rsidR="00717F4E">
          <w:rPr>
            <w:webHidden/>
          </w:rPr>
          <w:instrText xml:space="preserve"> PAGEREF _Toc109901576 \h </w:instrText>
        </w:r>
        <w:r w:rsidR="00717F4E">
          <w:rPr>
            <w:webHidden/>
          </w:rPr>
        </w:r>
        <w:r w:rsidR="00717F4E">
          <w:rPr>
            <w:webHidden/>
          </w:rPr>
          <w:fldChar w:fldCharType="separate"/>
        </w:r>
        <w:r w:rsidR="00717F4E">
          <w:rPr>
            <w:webHidden/>
          </w:rPr>
          <w:t>126</w:t>
        </w:r>
        <w:r w:rsidR="00717F4E">
          <w:rPr>
            <w:webHidden/>
          </w:rPr>
          <w:fldChar w:fldCharType="end"/>
        </w:r>
      </w:hyperlink>
    </w:p>
    <w:p w14:paraId="765CE500" w14:textId="77777777" w:rsidR="00717F4E" w:rsidRDefault="002F1A60" w:rsidP="0049277F">
      <w:pPr>
        <w:pStyle w:val="TOC2"/>
        <w:rPr>
          <w:rFonts w:asciiTheme="minorHAnsi" w:eastAsiaTheme="minorEastAsia" w:hAnsiTheme="minorHAnsi" w:cstheme="minorBidi"/>
          <w:snapToGrid/>
          <w:sz w:val="22"/>
          <w:szCs w:val="22"/>
        </w:rPr>
      </w:pPr>
      <w:hyperlink w:anchor="_Toc109901577" w:history="1">
        <w:r w:rsidR="00717F4E" w:rsidRPr="00B37C8C">
          <w:rPr>
            <w:rStyle w:val="Hyperlink"/>
            <w:bCs/>
            <w:highlight w:val="yellow"/>
          </w:rPr>
          <w:t>3.4</w:t>
        </w:r>
        <w:r w:rsidR="00717F4E">
          <w:rPr>
            <w:rFonts w:asciiTheme="minorHAnsi" w:eastAsiaTheme="minorEastAsia" w:hAnsiTheme="minorHAnsi" w:cstheme="minorBidi"/>
            <w:snapToGrid/>
            <w:sz w:val="22"/>
            <w:szCs w:val="22"/>
          </w:rPr>
          <w:tab/>
        </w:r>
        <w:r w:rsidR="00717F4E" w:rsidRPr="00B37C8C">
          <w:rPr>
            <w:rStyle w:val="Hyperlink"/>
            <w:bCs/>
            <w:highlight w:val="yellow"/>
          </w:rPr>
          <w:t>Quản lý quân nhân</w:t>
        </w:r>
        <w:r w:rsidR="00717F4E">
          <w:rPr>
            <w:webHidden/>
          </w:rPr>
          <w:tab/>
        </w:r>
        <w:r w:rsidR="00717F4E">
          <w:rPr>
            <w:webHidden/>
          </w:rPr>
          <w:fldChar w:fldCharType="begin"/>
        </w:r>
        <w:r w:rsidR="00717F4E">
          <w:rPr>
            <w:webHidden/>
          </w:rPr>
          <w:instrText xml:space="preserve"> PAGEREF _Toc109901577 \h </w:instrText>
        </w:r>
        <w:r w:rsidR="00717F4E">
          <w:rPr>
            <w:webHidden/>
          </w:rPr>
        </w:r>
        <w:r w:rsidR="00717F4E">
          <w:rPr>
            <w:webHidden/>
          </w:rPr>
          <w:fldChar w:fldCharType="separate"/>
        </w:r>
        <w:r w:rsidR="00717F4E">
          <w:rPr>
            <w:webHidden/>
          </w:rPr>
          <w:t>134</w:t>
        </w:r>
        <w:r w:rsidR="00717F4E">
          <w:rPr>
            <w:webHidden/>
          </w:rPr>
          <w:fldChar w:fldCharType="end"/>
        </w:r>
      </w:hyperlink>
    </w:p>
    <w:p w14:paraId="64CA1F98"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78" w:history="1">
        <w:r w:rsidR="00717F4E" w:rsidRPr="00B37C8C">
          <w:rPr>
            <w:rStyle w:val="Hyperlink"/>
            <w:highlight w:val="yellow"/>
          </w:rPr>
          <w:t>3.4.1</w:t>
        </w:r>
        <w:r w:rsidR="00717F4E">
          <w:rPr>
            <w:rFonts w:asciiTheme="minorHAnsi" w:eastAsiaTheme="minorEastAsia" w:hAnsiTheme="minorHAnsi" w:cstheme="minorBidi"/>
            <w:i w:val="0"/>
            <w:snapToGrid/>
            <w:sz w:val="22"/>
            <w:szCs w:val="22"/>
          </w:rPr>
          <w:tab/>
        </w:r>
        <w:r w:rsidR="00717F4E" w:rsidRPr="00B37C8C">
          <w:rPr>
            <w:rStyle w:val="Hyperlink"/>
            <w:highlight w:val="yellow"/>
          </w:rPr>
          <w:t>Tìm kiếm quân nhân (Tìm nhanh, Nâng Cao)</w:t>
        </w:r>
        <w:r w:rsidR="00717F4E">
          <w:rPr>
            <w:webHidden/>
          </w:rPr>
          <w:tab/>
        </w:r>
        <w:r w:rsidR="00717F4E">
          <w:rPr>
            <w:webHidden/>
          </w:rPr>
          <w:fldChar w:fldCharType="begin"/>
        </w:r>
        <w:r w:rsidR="00717F4E">
          <w:rPr>
            <w:webHidden/>
          </w:rPr>
          <w:instrText xml:space="preserve"> PAGEREF _Toc109901578 \h </w:instrText>
        </w:r>
        <w:r w:rsidR="00717F4E">
          <w:rPr>
            <w:webHidden/>
          </w:rPr>
        </w:r>
        <w:r w:rsidR="00717F4E">
          <w:rPr>
            <w:webHidden/>
          </w:rPr>
          <w:fldChar w:fldCharType="separate"/>
        </w:r>
        <w:r w:rsidR="00717F4E">
          <w:rPr>
            <w:webHidden/>
          </w:rPr>
          <w:t>134</w:t>
        </w:r>
        <w:r w:rsidR="00717F4E">
          <w:rPr>
            <w:webHidden/>
          </w:rPr>
          <w:fldChar w:fldCharType="end"/>
        </w:r>
      </w:hyperlink>
    </w:p>
    <w:p w14:paraId="392AE7F4"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79" w:history="1">
        <w:r w:rsidR="00717F4E" w:rsidRPr="00B37C8C">
          <w:rPr>
            <w:rStyle w:val="Hyperlink"/>
            <w:highlight w:val="yellow"/>
          </w:rPr>
          <w:t>3.4.2</w:t>
        </w:r>
        <w:r w:rsidR="00717F4E">
          <w:rPr>
            <w:rFonts w:asciiTheme="minorHAnsi" w:eastAsiaTheme="minorEastAsia" w:hAnsiTheme="minorHAnsi" w:cstheme="minorBidi"/>
            <w:i w:val="0"/>
            <w:snapToGrid/>
            <w:sz w:val="22"/>
            <w:szCs w:val="22"/>
          </w:rPr>
          <w:tab/>
        </w:r>
        <w:r w:rsidR="00717F4E" w:rsidRPr="00B37C8C">
          <w:rPr>
            <w:rStyle w:val="Hyperlink"/>
            <w:highlight w:val="yellow"/>
          </w:rPr>
          <w:t>Tìm kiếm nâng cao</w:t>
        </w:r>
        <w:r w:rsidR="00717F4E">
          <w:rPr>
            <w:webHidden/>
          </w:rPr>
          <w:tab/>
        </w:r>
        <w:r w:rsidR="00717F4E">
          <w:rPr>
            <w:webHidden/>
          </w:rPr>
          <w:fldChar w:fldCharType="begin"/>
        </w:r>
        <w:r w:rsidR="00717F4E">
          <w:rPr>
            <w:webHidden/>
          </w:rPr>
          <w:instrText xml:space="preserve"> PAGEREF _Toc109901579 \h </w:instrText>
        </w:r>
        <w:r w:rsidR="00717F4E">
          <w:rPr>
            <w:webHidden/>
          </w:rPr>
        </w:r>
        <w:r w:rsidR="00717F4E">
          <w:rPr>
            <w:webHidden/>
          </w:rPr>
          <w:fldChar w:fldCharType="separate"/>
        </w:r>
        <w:r w:rsidR="00717F4E">
          <w:rPr>
            <w:webHidden/>
          </w:rPr>
          <w:t>142</w:t>
        </w:r>
        <w:r w:rsidR="00717F4E">
          <w:rPr>
            <w:webHidden/>
          </w:rPr>
          <w:fldChar w:fldCharType="end"/>
        </w:r>
      </w:hyperlink>
    </w:p>
    <w:p w14:paraId="3E115E66"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80" w:history="1">
        <w:r w:rsidR="00717F4E" w:rsidRPr="00B37C8C">
          <w:rPr>
            <w:rStyle w:val="Hyperlink"/>
            <w:highlight w:val="yellow"/>
          </w:rPr>
          <w:t>3.4.3</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quân nhân</w:t>
        </w:r>
        <w:r w:rsidR="00717F4E">
          <w:rPr>
            <w:webHidden/>
          </w:rPr>
          <w:tab/>
        </w:r>
        <w:r w:rsidR="00717F4E">
          <w:rPr>
            <w:webHidden/>
          </w:rPr>
          <w:fldChar w:fldCharType="begin"/>
        </w:r>
        <w:r w:rsidR="00717F4E">
          <w:rPr>
            <w:webHidden/>
          </w:rPr>
          <w:instrText xml:space="preserve"> PAGEREF _Toc109901580 \h </w:instrText>
        </w:r>
        <w:r w:rsidR="00717F4E">
          <w:rPr>
            <w:webHidden/>
          </w:rPr>
        </w:r>
        <w:r w:rsidR="00717F4E">
          <w:rPr>
            <w:webHidden/>
          </w:rPr>
          <w:fldChar w:fldCharType="separate"/>
        </w:r>
        <w:r w:rsidR="00717F4E">
          <w:rPr>
            <w:webHidden/>
          </w:rPr>
          <w:t>157</w:t>
        </w:r>
        <w:r w:rsidR="00717F4E">
          <w:rPr>
            <w:webHidden/>
          </w:rPr>
          <w:fldChar w:fldCharType="end"/>
        </w:r>
      </w:hyperlink>
    </w:p>
    <w:p w14:paraId="3B5F31F7"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81" w:history="1">
        <w:r w:rsidR="00717F4E" w:rsidRPr="00B37C8C">
          <w:rPr>
            <w:rStyle w:val="Hyperlink"/>
            <w:highlight w:val="yellow"/>
          </w:rPr>
          <w:t>3.4.4</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quân nhân</w:t>
        </w:r>
        <w:r w:rsidR="00717F4E">
          <w:rPr>
            <w:webHidden/>
          </w:rPr>
          <w:tab/>
        </w:r>
        <w:r w:rsidR="00717F4E">
          <w:rPr>
            <w:webHidden/>
          </w:rPr>
          <w:fldChar w:fldCharType="begin"/>
        </w:r>
        <w:r w:rsidR="00717F4E">
          <w:rPr>
            <w:webHidden/>
          </w:rPr>
          <w:instrText xml:space="preserve"> PAGEREF _Toc109901581 \h </w:instrText>
        </w:r>
        <w:r w:rsidR="00717F4E">
          <w:rPr>
            <w:webHidden/>
          </w:rPr>
        </w:r>
        <w:r w:rsidR="00717F4E">
          <w:rPr>
            <w:webHidden/>
          </w:rPr>
          <w:fldChar w:fldCharType="separate"/>
        </w:r>
        <w:r w:rsidR="00717F4E">
          <w:rPr>
            <w:webHidden/>
          </w:rPr>
          <w:t>180</w:t>
        </w:r>
        <w:r w:rsidR="00717F4E">
          <w:rPr>
            <w:webHidden/>
          </w:rPr>
          <w:fldChar w:fldCharType="end"/>
        </w:r>
      </w:hyperlink>
    </w:p>
    <w:p w14:paraId="4E0CB270"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82" w:history="1">
        <w:r w:rsidR="00717F4E" w:rsidRPr="00B37C8C">
          <w:rPr>
            <w:rStyle w:val="Hyperlink"/>
            <w:highlight w:val="yellow"/>
          </w:rPr>
          <w:t>3.4.5</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quân nhân</w:t>
        </w:r>
        <w:r w:rsidR="00717F4E">
          <w:rPr>
            <w:webHidden/>
          </w:rPr>
          <w:tab/>
        </w:r>
        <w:r w:rsidR="00717F4E">
          <w:rPr>
            <w:webHidden/>
          </w:rPr>
          <w:fldChar w:fldCharType="begin"/>
        </w:r>
        <w:r w:rsidR="00717F4E">
          <w:rPr>
            <w:webHidden/>
          </w:rPr>
          <w:instrText xml:space="preserve"> PAGEREF _Toc109901582 \h </w:instrText>
        </w:r>
        <w:r w:rsidR="00717F4E">
          <w:rPr>
            <w:webHidden/>
          </w:rPr>
        </w:r>
        <w:r w:rsidR="00717F4E">
          <w:rPr>
            <w:webHidden/>
          </w:rPr>
          <w:fldChar w:fldCharType="separate"/>
        </w:r>
        <w:r w:rsidR="00717F4E">
          <w:rPr>
            <w:webHidden/>
          </w:rPr>
          <w:t>180</w:t>
        </w:r>
        <w:r w:rsidR="00717F4E">
          <w:rPr>
            <w:webHidden/>
          </w:rPr>
          <w:fldChar w:fldCharType="end"/>
        </w:r>
      </w:hyperlink>
    </w:p>
    <w:p w14:paraId="58264721"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83" w:history="1">
        <w:r w:rsidR="00717F4E" w:rsidRPr="00B37C8C">
          <w:rPr>
            <w:rStyle w:val="Hyperlink"/>
            <w:highlight w:val="yellow"/>
          </w:rPr>
          <w:t>3.4.6</w:t>
        </w:r>
        <w:r w:rsidR="00717F4E">
          <w:rPr>
            <w:rFonts w:asciiTheme="minorHAnsi" w:eastAsiaTheme="minorEastAsia" w:hAnsiTheme="minorHAnsi" w:cstheme="minorBidi"/>
            <w:i w:val="0"/>
            <w:snapToGrid/>
            <w:sz w:val="22"/>
            <w:szCs w:val="22"/>
          </w:rPr>
          <w:tab/>
        </w:r>
        <w:r w:rsidR="00717F4E" w:rsidRPr="00B37C8C">
          <w:rPr>
            <w:rStyle w:val="Hyperlink"/>
            <w:highlight w:val="yellow"/>
          </w:rPr>
          <w:t>Xem chi tiết quân nhân</w:t>
        </w:r>
        <w:r w:rsidR="00717F4E">
          <w:rPr>
            <w:webHidden/>
          </w:rPr>
          <w:tab/>
        </w:r>
        <w:r w:rsidR="00717F4E">
          <w:rPr>
            <w:webHidden/>
          </w:rPr>
          <w:fldChar w:fldCharType="begin"/>
        </w:r>
        <w:r w:rsidR="00717F4E">
          <w:rPr>
            <w:webHidden/>
          </w:rPr>
          <w:instrText xml:space="preserve"> PAGEREF _Toc109901583 \h </w:instrText>
        </w:r>
        <w:r w:rsidR="00717F4E">
          <w:rPr>
            <w:webHidden/>
          </w:rPr>
        </w:r>
        <w:r w:rsidR="00717F4E">
          <w:rPr>
            <w:webHidden/>
          </w:rPr>
          <w:fldChar w:fldCharType="separate"/>
        </w:r>
        <w:r w:rsidR="00717F4E">
          <w:rPr>
            <w:webHidden/>
          </w:rPr>
          <w:t>191</w:t>
        </w:r>
        <w:r w:rsidR="00717F4E">
          <w:rPr>
            <w:webHidden/>
          </w:rPr>
          <w:fldChar w:fldCharType="end"/>
        </w:r>
      </w:hyperlink>
    </w:p>
    <w:p w14:paraId="4F83B207"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84" w:history="1">
        <w:r w:rsidR="00717F4E" w:rsidRPr="00B37C8C">
          <w:rPr>
            <w:rStyle w:val="Hyperlink"/>
            <w:highlight w:val="yellow"/>
          </w:rPr>
          <w:t>3.4.7</w:t>
        </w:r>
        <w:r w:rsidR="00717F4E">
          <w:rPr>
            <w:rFonts w:asciiTheme="minorHAnsi" w:eastAsiaTheme="minorEastAsia" w:hAnsiTheme="minorHAnsi" w:cstheme="minorBidi"/>
            <w:i w:val="0"/>
            <w:snapToGrid/>
            <w:sz w:val="22"/>
            <w:szCs w:val="22"/>
          </w:rPr>
          <w:tab/>
        </w:r>
        <w:r w:rsidR="00717F4E" w:rsidRPr="00B37C8C">
          <w:rPr>
            <w:rStyle w:val="Hyperlink"/>
            <w:highlight w:val="yellow"/>
          </w:rPr>
          <w:t>Chuyển trạng thái làm việc quân nhân</w:t>
        </w:r>
        <w:r w:rsidR="00717F4E">
          <w:rPr>
            <w:webHidden/>
          </w:rPr>
          <w:tab/>
        </w:r>
        <w:r w:rsidR="00717F4E">
          <w:rPr>
            <w:webHidden/>
          </w:rPr>
          <w:fldChar w:fldCharType="begin"/>
        </w:r>
        <w:r w:rsidR="00717F4E">
          <w:rPr>
            <w:webHidden/>
          </w:rPr>
          <w:instrText xml:space="preserve"> PAGEREF _Toc109901584 \h </w:instrText>
        </w:r>
        <w:r w:rsidR="00717F4E">
          <w:rPr>
            <w:webHidden/>
          </w:rPr>
        </w:r>
        <w:r w:rsidR="00717F4E">
          <w:rPr>
            <w:webHidden/>
          </w:rPr>
          <w:fldChar w:fldCharType="separate"/>
        </w:r>
        <w:r w:rsidR="00717F4E">
          <w:rPr>
            <w:webHidden/>
          </w:rPr>
          <w:t>191</w:t>
        </w:r>
        <w:r w:rsidR="00717F4E">
          <w:rPr>
            <w:webHidden/>
          </w:rPr>
          <w:fldChar w:fldCharType="end"/>
        </w:r>
      </w:hyperlink>
    </w:p>
    <w:p w14:paraId="0A5185BF"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85" w:history="1">
        <w:r w:rsidR="00717F4E" w:rsidRPr="00B37C8C">
          <w:rPr>
            <w:rStyle w:val="Hyperlink"/>
            <w:highlight w:val="yellow"/>
          </w:rPr>
          <w:t>3.4.8</w:t>
        </w:r>
        <w:r w:rsidR="00717F4E">
          <w:rPr>
            <w:rFonts w:asciiTheme="minorHAnsi" w:eastAsiaTheme="minorEastAsia" w:hAnsiTheme="minorHAnsi" w:cstheme="minorBidi"/>
            <w:i w:val="0"/>
            <w:snapToGrid/>
            <w:sz w:val="22"/>
            <w:szCs w:val="22"/>
          </w:rPr>
          <w:tab/>
        </w:r>
        <w:r w:rsidR="00717F4E" w:rsidRPr="00B37C8C">
          <w:rPr>
            <w:rStyle w:val="Hyperlink"/>
            <w:highlight w:val="yellow"/>
          </w:rPr>
          <w:t>Chuyển đơn vị quản lý quân nhân</w:t>
        </w:r>
        <w:r w:rsidR="00717F4E">
          <w:rPr>
            <w:webHidden/>
          </w:rPr>
          <w:tab/>
        </w:r>
        <w:r w:rsidR="00717F4E">
          <w:rPr>
            <w:webHidden/>
          </w:rPr>
          <w:fldChar w:fldCharType="begin"/>
        </w:r>
        <w:r w:rsidR="00717F4E">
          <w:rPr>
            <w:webHidden/>
          </w:rPr>
          <w:instrText xml:space="preserve"> PAGEREF _Toc109901585 \h </w:instrText>
        </w:r>
        <w:r w:rsidR="00717F4E">
          <w:rPr>
            <w:webHidden/>
          </w:rPr>
        </w:r>
        <w:r w:rsidR="00717F4E">
          <w:rPr>
            <w:webHidden/>
          </w:rPr>
          <w:fldChar w:fldCharType="separate"/>
        </w:r>
        <w:r w:rsidR="00717F4E">
          <w:rPr>
            <w:webHidden/>
          </w:rPr>
          <w:t>191</w:t>
        </w:r>
        <w:r w:rsidR="00717F4E">
          <w:rPr>
            <w:webHidden/>
          </w:rPr>
          <w:fldChar w:fldCharType="end"/>
        </w:r>
      </w:hyperlink>
    </w:p>
    <w:p w14:paraId="7484A3A3" w14:textId="77777777" w:rsidR="00717F4E" w:rsidRDefault="002F1A60" w:rsidP="0049277F">
      <w:pPr>
        <w:pStyle w:val="TOC2"/>
        <w:rPr>
          <w:rFonts w:asciiTheme="minorHAnsi" w:eastAsiaTheme="minorEastAsia" w:hAnsiTheme="minorHAnsi" w:cstheme="minorBidi"/>
          <w:snapToGrid/>
          <w:sz w:val="22"/>
          <w:szCs w:val="22"/>
        </w:rPr>
      </w:pPr>
      <w:hyperlink w:anchor="_Toc109901586" w:history="1">
        <w:r w:rsidR="00717F4E" w:rsidRPr="00B37C8C">
          <w:rPr>
            <w:rStyle w:val="Hyperlink"/>
            <w:bCs/>
            <w:highlight w:val="yellow"/>
          </w:rPr>
          <w:t>3.5</w:t>
        </w:r>
        <w:r w:rsidR="00717F4E">
          <w:rPr>
            <w:rFonts w:asciiTheme="minorHAnsi" w:eastAsiaTheme="minorEastAsia" w:hAnsiTheme="minorHAnsi" w:cstheme="minorBidi"/>
            <w:snapToGrid/>
            <w:sz w:val="22"/>
            <w:szCs w:val="22"/>
          </w:rPr>
          <w:tab/>
        </w:r>
        <w:r w:rsidR="00717F4E" w:rsidRPr="00B37C8C">
          <w:rPr>
            <w:rStyle w:val="Hyperlink"/>
            <w:bCs/>
            <w:highlight w:val="yellow"/>
          </w:rPr>
          <w:t>Quản lý bác sĩ</w:t>
        </w:r>
        <w:r w:rsidR="00717F4E">
          <w:rPr>
            <w:webHidden/>
          </w:rPr>
          <w:tab/>
        </w:r>
        <w:r w:rsidR="00717F4E">
          <w:rPr>
            <w:webHidden/>
          </w:rPr>
          <w:fldChar w:fldCharType="begin"/>
        </w:r>
        <w:r w:rsidR="00717F4E">
          <w:rPr>
            <w:webHidden/>
          </w:rPr>
          <w:instrText xml:space="preserve"> PAGEREF _Toc109901586 \h </w:instrText>
        </w:r>
        <w:r w:rsidR="00717F4E">
          <w:rPr>
            <w:webHidden/>
          </w:rPr>
        </w:r>
        <w:r w:rsidR="00717F4E">
          <w:rPr>
            <w:webHidden/>
          </w:rPr>
          <w:fldChar w:fldCharType="separate"/>
        </w:r>
        <w:r w:rsidR="00717F4E">
          <w:rPr>
            <w:webHidden/>
          </w:rPr>
          <w:t>191</w:t>
        </w:r>
        <w:r w:rsidR="00717F4E">
          <w:rPr>
            <w:webHidden/>
          </w:rPr>
          <w:fldChar w:fldCharType="end"/>
        </w:r>
      </w:hyperlink>
    </w:p>
    <w:p w14:paraId="1F868759"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87" w:history="1">
        <w:r w:rsidR="00717F4E" w:rsidRPr="00B37C8C">
          <w:rPr>
            <w:rStyle w:val="Hyperlink"/>
            <w:highlight w:val="yellow"/>
          </w:rPr>
          <w:t>3.5.1</w:t>
        </w:r>
        <w:r w:rsidR="00717F4E">
          <w:rPr>
            <w:rFonts w:asciiTheme="minorHAnsi" w:eastAsiaTheme="minorEastAsia" w:hAnsiTheme="minorHAnsi" w:cstheme="minorBidi"/>
            <w:i w:val="0"/>
            <w:snapToGrid/>
            <w:sz w:val="22"/>
            <w:szCs w:val="22"/>
          </w:rPr>
          <w:tab/>
        </w:r>
        <w:r w:rsidR="00717F4E" w:rsidRPr="00B37C8C">
          <w:rPr>
            <w:rStyle w:val="Hyperlink"/>
            <w:highlight w:val="yellow"/>
          </w:rPr>
          <w:t>Danh sách bác sĩ</w:t>
        </w:r>
        <w:r w:rsidR="00717F4E">
          <w:rPr>
            <w:webHidden/>
          </w:rPr>
          <w:tab/>
        </w:r>
        <w:r w:rsidR="00717F4E">
          <w:rPr>
            <w:webHidden/>
          </w:rPr>
          <w:fldChar w:fldCharType="begin"/>
        </w:r>
        <w:r w:rsidR="00717F4E">
          <w:rPr>
            <w:webHidden/>
          </w:rPr>
          <w:instrText xml:space="preserve"> PAGEREF _Toc109901587 \h </w:instrText>
        </w:r>
        <w:r w:rsidR="00717F4E">
          <w:rPr>
            <w:webHidden/>
          </w:rPr>
        </w:r>
        <w:r w:rsidR="00717F4E">
          <w:rPr>
            <w:webHidden/>
          </w:rPr>
          <w:fldChar w:fldCharType="separate"/>
        </w:r>
        <w:r w:rsidR="00717F4E">
          <w:rPr>
            <w:webHidden/>
          </w:rPr>
          <w:t>191</w:t>
        </w:r>
        <w:r w:rsidR="00717F4E">
          <w:rPr>
            <w:webHidden/>
          </w:rPr>
          <w:fldChar w:fldCharType="end"/>
        </w:r>
      </w:hyperlink>
    </w:p>
    <w:p w14:paraId="070320CD"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88" w:history="1">
        <w:r w:rsidR="00717F4E" w:rsidRPr="00B37C8C">
          <w:rPr>
            <w:rStyle w:val="Hyperlink"/>
            <w:highlight w:val="yellow"/>
          </w:rPr>
          <w:t>3.5.2</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bác sĩ</w:t>
        </w:r>
        <w:r w:rsidR="00717F4E">
          <w:rPr>
            <w:webHidden/>
          </w:rPr>
          <w:tab/>
        </w:r>
        <w:r w:rsidR="00717F4E">
          <w:rPr>
            <w:webHidden/>
          </w:rPr>
          <w:fldChar w:fldCharType="begin"/>
        </w:r>
        <w:r w:rsidR="00717F4E">
          <w:rPr>
            <w:webHidden/>
          </w:rPr>
          <w:instrText xml:space="preserve"> PAGEREF _Toc109901588 \h </w:instrText>
        </w:r>
        <w:r w:rsidR="00717F4E">
          <w:rPr>
            <w:webHidden/>
          </w:rPr>
        </w:r>
        <w:r w:rsidR="00717F4E">
          <w:rPr>
            <w:webHidden/>
          </w:rPr>
          <w:fldChar w:fldCharType="separate"/>
        </w:r>
        <w:r w:rsidR="00717F4E">
          <w:rPr>
            <w:webHidden/>
          </w:rPr>
          <w:t>200</w:t>
        </w:r>
        <w:r w:rsidR="00717F4E">
          <w:rPr>
            <w:webHidden/>
          </w:rPr>
          <w:fldChar w:fldCharType="end"/>
        </w:r>
      </w:hyperlink>
    </w:p>
    <w:p w14:paraId="1E0E062E"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89" w:history="1">
        <w:r w:rsidR="00717F4E" w:rsidRPr="00B37C8C">
          <w:rPr>
            <w:rStyle w:val="Hyperlink"/>
            <w:highlight w:val="yellow"/>
          </w:rPr>
          <w:t>3.5.3</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bác sĩ</w:t>
        </w:r>
        <w:r w:rsidR="00717F4E">
          <w:rPr>
            <w:webHidden/>
          </w:rPr>
          <w:tab/>
        </w:r>
        <w:r w:rsidR="00717F4E">
          <w:rPr>
            <w:webHidden/>
          </w:rPr>
          <w:fldChar w:fldCharType="begin"/>
        </w:r>
        <w:r w:rsidR="00717F4E">
          <w:rPr>
            <w:webHidden/>
          </w:rPr>
          <w:instrText xml:space="preserve"> PAGEREF _Toc109901589 \h </w:instrText>
        </w:r>
        <w:r w:rsidR="00717F4E">
          <w:rPr>
            <w:webHidden/>
          </w:rPr>
        </w:r>
        <w:r w:rsidR="00717F4E">
          <w:rPr>
            <w:webHidden/>
          </w:rPr>
          <w:fldChar w:fldCharType="separate"/>
        </w:r>
        <w:r w:rsidR="00717F4E">
          <w:rPr>
            <w:webHidden/>
          </w:rPr>
          <w:t>216</w:t>
        </w:r>
        <w:r w:rsidR="00717F4E">
          <w:rPr>
            <w:webHidden/>
          </w:rPr>
          <w:fldChar w:fldCharType="end"/>
        </w:r>
      </w:hyperlink>
    </w:p>
    <w:p w14:paraId="1B0FE4E9"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90" w:history="1">
        <w:r w:rsidR="00717F4E" w:rsidRPr="00B37C8C">
          <w:rPr>
            <w:rStyle w:val="Hyperlink"/>
            <w:highlight w:val="yellow"/>
          </w:rPr>
          <w:t>3.5.4</w:t>
        </w:r>
        <w:r w:rsidR="00717F4E">
          <w:rPr>
            <w:rFonts w:asciiTheme="minorHAnsi" w:eastAsiaTheme="minorEastAsia" w:hAnsiTheme="minorHAnsi" w:cstheme="minorBidi"/>
            <w:i w:val="0"/>
            <w:snapToGrid/>
            <w:sz w:val="22"/>
            <w:szCs w:val="22"/>
          </w:rPr>
          <w:tab/>
        </w:r>
        <w:r w:rsidR="00717F4E" w:rsidRPr="00B37C8C">
          <w:rPr>
            <w:rStyle w:val="Hyperlink"/>
            <w:highlight w:val="yellow"/>
          </w:rPr>
          <w:t>Xem chi tiết Thông tin chi tiết bác sĩ</w:t>
        </w:r>
        <w:r w:rsidR="00717F4E">
          <w:rPr>
            <w:webHidden/>
          </w:rPr>
          <w:tab/>
        </w:r>
        <w:r w:rsidR="00717F4E">
          <w:rPr>
            <w:webHidden/>
          </w:rPr>
          <w:fldChar w:fldCharType="begin"/>
        </w:r>
        <w:r w:rsidR="00717F4E">
          <w:rPr>
            <w:webHidden/>
          </w:rPr>
          <w:instrText xml:space="preserve"> PAGEREF _Toc109901590 \h </w:instrText>
        </w:r>
        <w:r w:rsidR="00717F4E">
          <w:rPr>
            <w:webHidden/>
          </w:rPr>
        </w:r>
        <w:r w:rsidR="00717F4E">
          <w:rPr>
            <w:webHidden/>
          </w:rPr>
          <w:fldChar w:fldCharType="separate"/>
        </w:r>
        <w:r w:rsidR="00717F4E">
          <w:rPr>
            <w:webHidden/>
          </w:rPr>
          <w:t>216</w:t>
        </w:r>
        <w:r w:rsidR="00717F4E">
          <w:rPr>
            <w:webHidden/>
          </w:rPr>
          <w:fldChar w:fldCharType="end"/>
        </w:r>
      </w:hyperlink>
    </w:p>
    <w:p w14:paraId="4BCD7C16"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91" w:history="1">
        <w:r w:rsidR="00717F4E" w:rsidRPr="00B37C8C">
          <w:rPr>
            <w:rStyle w:val="Hyperlink"/>
            <w:highlight w:val="yellow"/>
          </w:rPr>
          <w:t>3.5.5</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bác sĩ</w:t>
        </w:r>
        <w:r w:rsidR="00717F4E">
          <w:rPr>
            <w:webHidden/>
          </w:rPr>
          <w:tab/>
        </w:r>
        <w:r w:rsidR="00717F4E">
          <w:rPr>
            <w:webHidden/>
          </w:rPr>
          <w:fldChar w:fldCharType="begin"/>
        </w:r>
        <w:r w:rsidR="00717F4E">
          <w:rPr>
            <w:webHidden/>
          </w:rPr>
          <w:instrText xml:space="preserve"> PAGEREF _Toc109901591 \h </w:instrText>
        </w:r>
        <w:r w:rsidR="00717F4E">
          <w:rPr>
            <w:webHidden/>
          </w:rPr>
        </w:r>
        <w:r w:rsidR="00717F4E">
          <w:rPr>
            <w:webHidden/>
          </w:rPr>
          <w:fldChar w:fldCharType="separate"/>
        </w:r>
        <w:r w:rsidR="00717F4E">
          <w:rPr>
            <w:webHidden/>
          </w:rPr>
          <w:t>228</w:t>
        </w:r>
        <w:r w:rsidR="00717F4E">
          <w:rPr>
            <w:webHidden/>
          </w:rPr>
          <w:fldChar w:fldCharType="end"/>
        </w:r>
      </w:hyperlink>
    </w:p>
    <w:p w14:paraId="251E2FBC" w14:textId="77777777" w:rsidR="00717F4E" w:rsidRDefault="002F1A60" w:rsidP="0049277F">
      <w:pPr>
        <w:pStyle w:val="TOC2"/>
        <w:rPr>
          <w:rFonts w:asciiTheme="minorHAnsi" w:eastAsiaTheme="minorEastAsia" w:hAnsiTheme="minorHAnsi" w:cstheme="minorBidi"/>
          <w:snapToGrid/>
          <w:sz w:val="22"/>
          <w:szCs w:val="22"/>
        </w:rPr>
      </w:pPr>
      <w:hyperlink w:anchor="_Toc109901592" w:history="1">
        <w:r w:rsidR="00717F4E" w:rsidRPr="00B37C8C">
          <w:rPr>
            <w:rStyle w:val="Hyperlink"/>
            <w:bCs/>
            <w:highlight w:val="yellow"/>
          </w:rPr>
          <w:t>3.6</w:t>
        </w:r>
        <w:r w:rsidR="00717F4E">
          <w:rPr>
            <w:rFonts w:asciiTheme="minorHAnsi" w:eastAsiaTheme="minorEastAsia" w:hAnsiTheme="minorHAnsi" w:cstheme="minorBidi"/>
            <w:snapToGrid/>
            <w:sz w:val="22"/>
            <w:szCs w:val="22"/>
          </w:rPr>
          <w:tab/>
        </w:r>
        <w:r w:rsidR="00717F4E" w:rsidRPr="00B37C8C">
          <w:rPr>
            <w:rStyle w:val="Hyperlink"/>
            <w:bCs/>
            <w:highlight w:val="yellow"/>
          </w:rPr>
          <w:t>Báo cáo - Thống kê (TT37/2021/TT-BQP)</w:t>
        </w:r>
        <w:r w:rsidR="00717F4E">
          <w:rPr>
            <w:webHidden/>
          </w:rPr>
          <w:tab/>
        </w:r>
        <w:r w:rsidR="00717F4E">
          <w:rPr>
            <w:webHidden/>
          </w:rPr>
          <w:fldChar w:fldCharType="begin"/>
        </w:r>
        <w:r w:rsidR="00717F4E">
          <w:rPr>
            <w:webHidden/>
          </w:rPr>
          <w:instrText xml:space="preserve"> PAGEREF _Toc109901592 \h </w:instrText>
        </w:r>
        <w:r w:rsidR="00717F4E">
          <w:rPr>
            <w:webHidden/>
          </w:rPr>
        </w:r>
        <w:r w:rsidR="00717F4E">
          <w:rPr>
            <w:webHidden/>
          </w:rPr>
          <w:fldChar w:fldCharType="separate"/>
        </w:r>
        <w:r w:rsidR="00717F4E">
          <w:rPr>
            <w:webHidden/>
          </w:rPr>
          <w:t>231</w:t>
        </w:r>
        <w:r w:rsidR="00717F4E">
          <w:rPr>
            <w:webHidden/>
          </w:rPr>
          <w:fldChar w:fldCharType="end"/>
        </w:r>
      </w:hyperlink>
    </w:p>
    <w:p w14:paraId="121A0DAD"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93" w:history="1">
        <w:r w:rsidR="00717F4E" w:rsidRPr="00B37C8C">
          <w:rPr>
            <w:rStyle w:val="Hyperlink"/>
            <w:highlight w:val="yellow"/>
          </w:rPr>
          <w:t>3.6.1</w:t>
        </w:r>
        <w:r w:rsidR="00717F4E">
          <w:rPr>
            <w:rFonts w:asciiTheme="minorHAnsi" w:eastAsiaTheme="minorEastAsia" w:hAnsiTheme="minorHAnsi" w:cstheme="minorBidi"/>
            <w:i w:val="0"/>
            <w:snapToGrid/>
            <w:sz w:val="22"/>
            <w:szCs w:val="22"/>
          </w:rPr>
          <w:tab/>
        </w:r>
        <w:r w:rsidR="00717F4E" w:rsidRPr="00B37C8C">
          <w:rPr>
            <w:rStyle w:val="Hyperlink"/>
            <w:highlight w:val="yellow"/>
          </w:rPr>
          <w:t>Báo cáo khám sức khỏe định kỳ</w:t>
        </w:r>
        <w:r w:rsidR="00717F4E">
          <w:rPr>
            <w:webHidden/>
          </w:rPr>
          <w:tab/>
        </w:r>
        <w:r w:rsidR="00717F4E">
          <w:rPr>
            <w:webHidden/>
          </w:rPr>
          <w:fldChar w:fldCharType="begin"/>
        </w:r>
        <w:r w:rsidR="00717F4E">
          <w:rPr>
            <w:webHidden/>
          </w:rPr>
          <w:instrText xml:space="preserve"> PAGEREF _Toc109901593 \h </w:instrText>
        </w:r>
        <w:r w:rsidR="00717F4E">
          <w:rPr>
            <w:webHidden/>
          </w:rPr>
        </w:r>
        <w:r w:rsidR="00717F4E">
          <w:rPr>
            <w:webHidden/>
          </w:rPr>
          <w:fldChar w:fldCharType="separate"/>
        </w:r>
        <w:r w:rsidR="00717F4E">
          <w:rPr>
            <w:webHidden/>
          </w:rPr>
          <w:t>231</w:t>
        </w:r>
        <w:r w:rsidR="00717F4E">
          <w:rPr>
            <w:webHidden/>
          </w:rPr>
          <w:fldChar w:fldCharType="end"/>
        </w:r>
      </w:hyperlink>
    </w:p>
    <w:p w14:paraId="0C8B592D"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94" w:history="1">
        <w:r w:rsidR="00717F4E" w:rsidRPr="00B37C8C">
          <w:rPr>
            <w:rStyle w:val="Hyperlink"/>
            <w:highlight w:val="yellow"/>
          </w:rPr>
          <w:t>3.6.2</w:t>
        </w:r>
        <w:r w:rsidR="00717F4E">
          <w:rPr>
            <w:rFonts w:asciiTheme="minorHAnsi" w:eastAsiaTheme="minorEastAsia" w:hAnsiTheme="minorHAnsi" w:cstheme="minorBidi"/>
            <w:i w:val="0"/>
            <w:snapToGrid/>
            <w:sz w:val="22"/>
            <w:szCs w:val="22"/>
          </w:rPr>
          <w:tab/>
        </w:r>
        <w:r w:rsidR="00717F4E" w:rsidRPr="00B37C8C">
          <w:rPr>
            <w:rStyle w:val="Hyperlink"/>
            <w:highlight w:val="yellow"/>
          </w:rPr>
          <w:t>Danh sách sức khỏe loại 3,4</w:t>
        </w:r>
        <w:r w:rsidR="00717F4E">
          <w:rPr>
            <w:webHidden/>
          </w:rPr>
          <w:tab/>
        </w:r>
        <w:r w:rsidR="00717F4E">
          <w:rPr>
            <w:webHidden/>
          </w:rPr>
          <w:fldChar w:fldCharType="begin"/>
        </w:r>
        <w:r w:rsidR="00717F4E">
          <w:rPr>
            <w:webHidden/>
          </w:rPr>
          <w:instrText xml:space="preserve"> PAGEREF _Toc109901594 \h </w:instrText>
        </w:r>
        <w:r w:rsidR="00717F4E">
          <w:rPr>
            <w:webHidden/>
          </w:rPr>
        </w:r>
        <w:r w:rsidR="00717F4E">
          <w:rPr>
            <w:webHidden/>
          </w:rPr>
          <w:fldChar w:fldCharType="separate"/>
        </w:r>
        <w:r w:rsidR="00717F4E">
          <w:rPr>
            <w:webHidden/>
          </w:rPr>
          <w:t>231</w:t>
        </w:r>
        <w:r w:rsidR="00717F4E">
          <w:rPr>
            <w:webHidden/>
          </w:rPr>
          <w:fldChar w:fldCharType="end"/>
        </w:r>
      </w:hyperlink>
    </w:p>
    <w:p w14:paraId="58E8D715" w14:textId="77777777" w:rsidR="00717F4E" w:rsidRDefault="002F1A60" w:rsidP="0049277F">
      <w:pPr>
        <w:pStyle w:val="TOC2"/>
        <w:rPr>
          <w:rFonts w:asciiTheme="minorHAnsi" w:eastAsiaTheme="minorEastAsia" w:hAnsiTheme="minorHAnsi" w:cstheme="minorBidi"/>
          <w:snapToGrid/>
          <w:sz w:val="22"/>
          <w:szCs w:val="22"/>
        </w:rPr>
      </w:pPr>
      <w:hyperlink w:anchor="_Toc109901595" w:history="1">
        <w:r w:rsidR="00717F4E" w:rsidRPr="00B37C8C">
          <w:rPr>
            <w:rStyle w:val="Hyperlink"/>
            <w:bCs/>
            <w:highlight w:val="yellow"/>
          </w:rPr>
          <w:t>3.7</w:t>
        </w:r>
        <w:r w:rsidR="00717F4E">
          <w:rPr>
            <w:rFonts w:asciiTheme="minorHAnsi" w:eastAsiaTheme="minorEastAsia" w:hAnsiTheme="minorHAnsi" w:cstheme="minorBidi"/>
            <w:snapToGrid/>
            <w:sz w:val="22"/>
            <w:szCs w:val="22"/>
          </w:rPr>
          <w:tab/>
        </w:r>
        <w:r w:rsidR="00717F4E" w:rsidRPr="00B37C8C">
          <w:rPr>
            <w:rStyle w:val="Hyperlink"/>
            <w:bCs/>
            <w:highlight w:val="yellow"/>
          </w:rPr>
          <w:t>Danh mục đơn vị</w:t>
        </w:r>
        <w:r w:rsidR="00717F4E">
          <w:rPr>
            <w:webHidden/>
          </w:rPr>
          <w:tab/>
        </w:r>
        <w:r w:rsidR="00717F4E">
          <w:rPr>
            <w:webHidden/>
          </w:rPr>
          <w:fldChar w:fldCharType="begin"/>
        </w:r>
        <w:r w:rsidR="00717F4E">
          <w:rPr>
            <w:webHidden/>
          </w:rPr>
          <w:instrText xml:space="preserve"> PAGEREF _Toc109901595 \h </w:instrText>
        </w:r>
        <w:r w:rsidR="00717F4E">
          <w:rPr>
            <w:webHidden/>
          </w:rPr>
        </w:r>
        <w:r w:rsidR="00717F4E">
          <w:rPr>
            <w:webHidden/>
          </w:rPr>
          <w:fldChar w:fldCharType="separate"/>
        </w:r>
        <w:r w:rsidR="00717F4E">
          <w:rPr>
            <w:webHidden/>
          </w:rPr>
          <w:t>231</w:t>
        </w:r>
        <w:r w:rsidR="00717F4E">
          <w:rPr>
            <w:webHidden/>
          </w:rPr>
          <w:fldChar w:fldCharType="end"/>
        </w:r>
      </w:hyperlink>
    </w:p>
    <w:p w14:paraId="77902242"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96" w:history="1">
        <w:r w:rsidR="00717F4E" w:rsidRPr="00B37C8C">
          <w:rPr>
            <w:rStyle w:val="Hyperlink"/>
            <w:highlight w:val="yellow"/>
          </w:rPr>
          <w:t>3.7.1</w:t>
        </w:r>
        <w:r w:rsidR="00717F4E">
          <w:rPr>
            <w:rFonts w:asciiTheme="minorHAnsi" w:eastAsiaTheme="minorEastAsia" w:hAnsiTheme="minorHAnsi" w:cstheme="minorBidi"/>
            <w:i w:val="0"/>
            <w:snapToGrid/>
            <w:sz w:val="22"/>
            <w:szCs w:val="22"/>
          </w:rPr>
          <w:tab/>
        </w:r>
        <w:r w:rsidR="00717F4E" w:rsidRPr="00B37C8C">
          <w:rPr>
            <w:rStyle w:val="Hyperlink"/>
            <w:highlight w:val="yellow"/>
          </w:rPr>
          <w:t>Tra cứu danh mục đơn vị</w:t>
        </w:r>
        <w:r w:rsidR="00717F4E">
          <w:rPr>
            <w:webHidden/>
          </w:rPr>
          <w:tab/>
        </w:r>
        <w:r w:rsidR="00717F4E">
          <w:rPr>
            <w:webHidden/>
          </w:rPr>
          <w:fldChar w:fldCharType="begin"/>
        </w:r>
        <w:r w:rsidR="00717F4E">
          <w:rPr>
            <w:webHidden/>
          </w:rPr>
          <w:instrText xml:space="preserve"> PAGEREF _Toc109901596 \h </w:instrText>
        </w:r>
        <w:r w:rsidR="00717F4E">
          <w:rPr>
            <w:webHidden/>
          </w:rPr>
        </w:r>
        <w:r w:rsidR="00717F4E">
          <w:rPr>
            <w:webHidden/>
          </w:rPr>
          <w:fldChar w:fldCharType="separate"/>
        </w:r>
        <w:r w:rsidR="00717F4E">
          <w:rPr>
            <w:webHidden/>
          </w:rPr>
          <w:t>231</w:t>
        </w:r>
        <w:r w:rsidR="00717F4E">
          <w:rPr>
            <w:webHidden/>
          </w:rPr>
          <w:fldChar w:fldCharType="end"/>
        </w:r>
      </w:hyperlink>
    </w:p>
    <w:p w14:paraId="6F7F31D0"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97" w:history="1">
        <w:r w:rsidR="00717F4E" w:rsidRPr="00B37C8C">
          <w:rPr>
            <w:rStyle w:val="Hyperlink"/>
            <w:highlight w:val="yellow"/>
          </w:rPr>
          <w:t>3.7.2</w:t>
        </w:r>
        <w:r w:rsidR="00717F4E">
          <w:rPr>
            <w:rFonts w:asciiTheme="minorHAnsi" w:eastAsiaTheme="minorEastAsia" w:hAnsiTheme="minorHAnsi" w:cstheme="minorBidi"/>
            <w:i w:val="0"/>
            <w:snapToGrid/>
            <w:sz w:val="22"/>
            <w:szCs w:val="22"/>
          </w:rPr>
          <w:tab/>
        </w:r>
        <w:r w:rsidR="00717F4E" w:rsidRPr="00B37C8C">
          <w:rPr>
            <w:rStyle w:val="Hyperlink"/>
            <w:highlight w:val="yellow"/>
          </w:rPr>
          <w:t>Thêm mới đơn vị</w:t>
        </w:r>
        <w:r w:rsidR="00717F4E">
          <w:rPr>
            <w:webHidden/>
          </w:rPr>
          <w:tab/>
        </w:r>
        <w:r w:rsidR="00717F4E">
          <w:rPr>
            <w:webHidden/>
          </w:rPr>
          <w:fldChar w:fldCharType="begin"/>
        </w:r>
        <w:r w:rsidR="00717F4E">
          <w:rPr>
            <w:webHidden/>
          </w:rPr>
          <w:instrText xml:space="preserve"> PAGEREF _Toc109901597 \h </w:instrText>
        </w:r>
        <w:r w:rsidR="00717F4E">
          <w:rPr>
            <w:webHidden/>
          </w:rPr>
        </w:r>
        <w:r w:rsidR="00717F4E">
          <w:rPr>
            <w:webHidden/>
          </w:rPr>
          <w:fldChar w:fldCharType="separate"/>
        </w:r>
        <w:r w:rsidR="00717F4E">
          <w:rPr>
            <w:webHidden/>
          </w:rPr>
          <w:t>231</w:t>
        </w:r>
        <w:r w:rsidR="00717F4E">
          <w:rPr>
            <w:webHidden/>
          </w:rPr>
          <w:fldChar w:fldCharType="end"/>
        </w:r>
      </w:hyperlink>
    </w:p>
    <w:p w14:paraId="7DA6F1DE"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98" w:history="1">
        <w:r w:rsidR="00717F4E" w:rsidRPr="00B37C8C">
          <w:rPr>
            <w:rStyle w:val="Hyperlink"/>
            <w:highlight w:val="yellow"/>
          </w:rPr>
          <w:t>3.7.3</w:t>
        </w:r>
        <w:r w:rsidR="00717F4E">
          <w:rPr>
            <w:rFonts w:asciiTheme="minorHAnsi" w:eastAsiaTheme="minorEastAsia" w:hAnsiTheme="minorHAnsi" w:cstheme="minorBidi"/>
            <w:i w:val="0"/>
            <w:snapToGrid/>
            <w:sz w:val="22"/>
            <w:szCs w:val="22"/>
          </w:rPr>
          <w:tab/>
        </w:r>
        <w:r w:rsidR="00717F4E" w:rsidRPr="00B37C8C">
          <w:rPr>
            <w:rStyle w:val="Hyperlink"/>
            <w:highlight w:val="yellow"/>
          </w:rPr>
          <w:t>Sửa đơn vị</w:t>
        </w:r>
        <w:r w:rsidR="00717F4E">
          <w:rPr>
            <w:webHidden/>
          </w:rPr>
          <w:tab/>
        </w:r>
        <w:r w:rsidR="00717F4E">
          <w:rPr>
            <w:webHidden/>
          </w:rPr>
          <w:fldChar w:fldCharType="begin"/>
        </w:r>
        <w:r w:rsidR="00717F4E">
          <w:rPr>
            <w:webHidden/>
          </w:rPr>
          <w:instrText xml:space="preserve"> PAGEREF _Toc109901598 \h </w:instrText>
        </w:r>
        <w:r w:rsidR="00717F4E">
          <w:rPr>
            <w:webHidden/>
          </w:rPr>
        </w:r>
        <w:r w:rsidR="00717F4E">
          <w:rPr>
            <w:webHidden/>
          </w:rPr>
          <w:fldChar w:fldCharType="separate"/>
        </w:r>
        <w:r w:rsidR="00717F4E">
          <w:rPr>
            <w:webHidden/>
          </w:rPr>
          <w:t>231</w:t>
        </w:r>
        <w:r w:rsidR="00717F4E">
          <w:rPr>
            <w:webHidden/>
          </w:rPr>
          <w:fldChar w:fldCharType="end"/>
        </w:r>
      </w:hyperlink>
    </w:p>
    <w:p w14:paraId="0899D4DA" w14:textId="77777777" w:rsidR="00717F4E" w:rsidRDefault="002F1A60" w:rsidP="0049277F">
      <w:pPr>
        <w:pStyle w:val="TOC3"/>
        <w:rPr>
          <w:rFonts w:asciiTheme="minorHAnsi" w:eastAsiaTheme="minorEastAsia" w:hAnsiTheme="minorHAnsi" w:cstheme="minorBidi"/>
          <w:i w:val="0"/>
          <w:snapToGrid/>
          <w:sz w:val="22"/>
          <w:szCs w:val="22"/>
        </w:rPr>
      </w:pPr>
      <w:hyperlink w:anchor="_Toc109901599" w:history="1">
        <w:r w:rsidR="00717F4E" w:rsidRPr="00B37C8C">
          <w:rPr>
            <w:rStyle w:val="Hyperlink"/>
            <w:highlight w:val="yellow"/>
          </w:rPr>
          <w:t>3.7.4</w:t>
        </w:r>
        <w:r w:rsidR="00717F4E">
          <w:rPr>
            <w:rFonts w:asciiTheme="minorHAnsi" w:eastAsiaTheme="minorEastAsia" w:hAnsiTheme="minorHAnsi" w:cstheme="minorBidi"/>
            <w:i w:val="0"/>
            <w:snapToGrid/>
            <w:sz w:val="22"/>
            <w:szCs w:val="22"/>
          </w:rPr>
          <w:tab/>
        </w:r>
        <w:r w:rsidR="00717F4E" w:rsidRPr="00B37C8C">
          <w:rPr>
            <w:rStyle w:val="Hyperlink"/>
            <w:highlight w:val="yellow"/>
          </w:rPr>
          <w:t>Xóa đơn vị</w:t>
        </w:r>
        <w:r w:rsidR="00717F4E">
          <w:rPr>
            <w:webHidden/>
          </w:rPr>
          <w:tab/>
        </w:r>
        <w:r w:rsidR="00717F4E">
          <w:rPr>
            <w:webHidden/>
          </w:rPr>
          <w:fldChar w:fldCharType="begin"/>
        </w:r>
        <w:r w:rsidR="00717F4E">
          <w:rPr>
            <w:webHidden/>
          </w:rPr>
          <w:instrText xml:space="preserve"> PAGEREF _Toc109901599 \h </w:instrText>
        </w:r>
        <w:r w:rsidR="00717F4E">
          <w:rPr>
            <w:webHidden/>
          </w:rPr>
        </w:r>
        <w:r w:rsidR="00717F4E">
          <w:rPr>
            <w:webHidden/>
          </w:rPr>
          <w:fldChar w:fldCharType="separate"/>
        </w:r>
        <w:r w:rsidR="00717F4E">
          <w:rPr>
            <w:webHidden/>
          </w:rPr>
          <w:t>231</w:t>
        </w:r>
        <w:r w:rsidR="00717F4E">
          <w:rPr>
            <w:webHidden/>
          </w:rPr>
          <w:fldChar w:fldCharType="end"/>
        </w:r>
      </w:hyperlink>
    </w:p>
    <w:p w14:paraId="108764C6" w14:textId="77777777" w:rsidR="00717F4E" w:rsidRDefault="002F1A60" w:rsidP="0049277F">
      <w:pPr>
        <w:pStyle w:val="TOC2"/>
        <w:rPr>
          <w:rFonts w:asciiTheme="minorHAnsi" w:eastAsiaTheme="minorEastAsia" w:hAnsiTheme="minorHAnsi" w:cstheme="minorBidi"/>
          <w:snapToGrid/>
          <w:sz w:val="22"/>
          <w:szCs w:val="22"/>
        </w:rPr>
      </w:pPr>
      <w:hyperlink w:anchor="_Toc109901600" w:history="1">
        <w:r w:rsidR="00717F4E" w:rsidRPr="00B37C8C">
          <w:rPr>
            <w:rStyle w:val="Hyperlink"/>
          </w:rPr>
          <w:t>3.8</w:t>
        </w:r>
        <w:r w:rsidR="00717F4E">
          <w:rPr>
            <w:rFonts w:asciiTheme="minorHAnsi" w:eastAsiaTheme="minorEastAsia" w:hAnsiTheme="minorHAnsi" w:cstheme="minorBidi"/>
            <w:snapToGrid/>
            <w:sz w:val="22"/>
            <w:szCs w:val="22"/>
          </w:rPr>
          <w:tab/>
        </w:r>
        <w:r w:rsidR="00717F4E" w:rsidRPr="00B37C8C">
          <w:rPr>
            <w:rStyle w:val="Hyperlink"/>
            <w:bCs/>
            <w:highlight w:val="yellow"/>
          </w:rPr>
          <w:t>Quản trị hệ thống</w:t>
        </w:r>
        <w:r w:rsidR="00717F4E">
          <w:rPr>
            <w:webHidden/>
          </w:rPr>
          <w:tab/>
        </w:r>
        <w:r w:rsidR="00717F4E">
          <w:rPr>
            <w:webHidden/>
          </w:rPr>
          <w:fldChar w:fldCharType="begin"/>
        </w:r>
        <w:r w:rsidR="00717F4E">
          <w:rPr>
            <w:webHidden/>
          </w:rPr>
          <w:instrText xml:space="preserve"> PAGEREF _Toc109901600 \h </w:instrText>
        </w:r>
        <w:r w:rsidR="00717F4E">
          <w:rPr>
            <w:webHidden/>
          </w:rPr>
        </w:r>
        <w:r w:rsidR="00717F4E">
          <w:rPr>
            <w:webHidden/>
          </w:rPr>
          <w:fldChar w:fldCharType="separate"/>
        </w:r>
        <w:r w:rsidR="00717F4E">
          <w:rPr>
            <w:webHidden/>
          </w:rPr>
          <w:t>231</w:t>
        </w:r>
        <w:r w:rsidR="00717F4E">
          <w:rPr>
            <w:webHidden/>
          </w:rPr>
          <w:fldChar w:fldCharType="end"/>
        </w:r>
      </w:hyperlink>
    </w:p>
    <w:p w14:paraId="3531AE89" w14:textId="77777777" w:rsidR="00717F4E" w:rsidRDefault="002F1A60" w:rsidP="0049277F">
      <w:pPr>
        <w:pStyle w:val="TOC3"/>
        <w:rPr>
          <w:rFonts w:asciiTheme="minorHAnsi" w:eastAsiaTheme="minorEastAsia" w:hAnsiTheme="minorHAnsi" w:cstheme="minorBidi"/>
          <w:i w:val="0"/>
          <w:snapToGrid/>
          <w:sz w:val="22"/>
          <w:szCs w:val="22"/>
        </w:rPr>
      </w:pPr>
      <w:hyperlink w:anchor="_Toc109901601" w:history="1">
        <w:r w:rsidR="00717F4E" w:rsidRPr="00B37C8C">
          <w:rPr>
            <w:rStyle w:val="Hyperlink"/>
          </w:rPr>
          <w:t>3.8.1</w:t>
        </w:r>
        <w:r w:rsidR="00717F4E">
          <w:rPr>
            <w:rFonts w:asciiTheme="minorHAnsi" w:eastAsiaTheme="minorEastAsia" w:hAnsiTheme="minorHAnsi" w:cstheme="minorBidi"/>
            <w:i w:val="0"/>
            <w:snapToGrid/>
            <w:sz w:val="22"/>
            <w:szCs w:val="22"/>
          </w:rPr>
          <w:tab/>
        </w:r>
        <w:r w:rsidR="00717F4E" w:rsidRPr="00B37C8C">
          <w:rPr>
            <w:rStyle w:val="Hyperlink"/>
          </w:rPr>
          <w:t>Đăng nhập</w:t>
        </w:r>
        <w:r w:rsidR="00717F4E">
          <w:rPr>
            <w:webHidden/>
          </w:rPr>
          <w:tab/>
        </w:r>
        <w:r w:rsidR="00717F4E">
          <w:rPr>
            <w:webHidden/>
          </w:rPr>
          <w:fldChar w:fldCharType="begin"/>
        </w:r>
        <w:r w:rsidR="00717F4E">
          <w:rPr>
            <w:webHidden/>
          </w:rPr>
          <w:instrText xml:space="preserve"> PAGEREF _Toc109901601 \h </w:instrText>
        </w:r>
        <w:r w:rsidR="00717F4E">
          <w:rPr>
            <w:webHidden/>
          </w:rPr>
        </w:r>
        <w:r w:rsidR="00717F4E">
          <w:rPr>
            <w:webHidden/>
          </w:rPr>
          <w:fldChar w:fldCharType="separate"/>
        </w:r>
        <w:r w:rsidR="00717F4E">
          <w:rPr>
            <w:webHidden/>
          </w:rPr>
          <w:t>231</w:t>
        </w:r>
        <w:r w:rsidR="00717F4E">
          <w:rPr>
            <w:webHidden/>
          </w:rPr>
          <w:fldChar w:fldCharType="end"/>
        </w:r>
      </w:hyperlink>
    </w:p>
    <w:p w14:paraId="4E0196DC" w14:textId="77777777" w:rsidR="00717F4E" w:rsidRDefault="002F1A60" w:rsidP="0049277F">
      <w:pPr>
        <w:pStyle w:val="TOC3"/>
        <w:rPr>
          <w:rFonts w:asciiTheme="minorHAnsi" w:eastAsiaTheme="minorEastAsia" w:hAnsiTheme="minorHAnsi" w:cstheme="minorBidi"/>
          <w:i w:val="0"/>
          <w:snapToGrid/>
          <w:sz w:val="22"/>
          <w:szCs w:val="22"/>
        </w:rPr>
      </w:pPr>
      <w:hyperlink w:anchor="_Toc109901602" w:history="1">
        <w:r w:rsidR="00717F4E" w:rsidRPr="00B37C8C">
          <w:rPr>
            <w:rStyle w:val="Hyperlink"/>
          </w:rPr>
          <w:t>3.8.2</w:t>
        </w:r>
        <w:r w:rsidR="00717F4E">
          <w:rPr>
            <w:rFonts w:asciiTheme="minorHAnsi" w:eastAsiaTheme="minorEastAsia" w:hAnsiTheme="minorHAnsi" w:cstheme="minorBidi"/>
            <w:i w:val="0"/>
            <w:snapToGrid/>
            <w:sz w:val="22"/>
            <w:szCs w:val="22"/>
          </w:rPr>
          <w:tab/>
        </w:r>
        <w:r w:rsidR="00717F4E" w:rsidRPr="00B37C8C">
          <w:rPr>
            <w:rStyle w:val="Hyperlink"/>
          </w:rPr>
          <w:t>Đăng xuất</w:t>
        </w:r>
        <w:r w:rsidR="00717F4E">
          <w:rPr>
            <w:webHidden/>
          </w:rPr>
          <w:tab/>
        </w:r>
        <w:r w:rsidR="00717F4E">
          <w:rPr>
            <w:webHidden/>
          </w:rPr>
          <w:fldChar w:fldCharType="begin"/>
        </w:r>
        <w:r w:rsidR="00717F4E">
          <w:rPr>
            <w:webHidden/>
          </w:rPr>
          <w:instrText xml:space="preserve"> PAGEREF _Toc109901602 \h </w:instrText>
        </w:r>
        <w:r w:rsidR="00717F4E">
          <w:rPr>
            <w:webHidden/>
          </w:rPr>
        </w:r>
        <w:r w:rsidR="00717F4E">
          <w:rPr>
            <w:webHidden/>
          </w:rPr>
          <w:fldChar w:fldCharType="separate"/>
        </w:r>
        <w:r w:rsidR="00717F4E">
          <w:rPr>
            <w:webHidden/>
          </w:rPr>
          <w:t>235</w:t>
        </w:r>
        <w:r w:rsidR="00717F4E">
          <w:rPr>
            <w:webHidden/>
          </w:rPr>
          <w:fldChar w:fldCharType="end"/>
        </w:r>
      </w:hyperlink>
    </w:p>
    <w:p w14:paraId="2E054EA3" w14:textId="77777777" w:rsidR="00717F4E" w:rsidRDefault="002F1A60" w:rsidP="0049277F">
      <w:pPr>
        <w:pStyle w:val="TOC3"/>
        <w:rPr>
          <w:rFonts w:asciiTheme="minorHAnsi" w:eastAsiaTheme="minorEastAsia" w:hAnsiTheme="minorHAnsi" w:cstheme="minorBidi"/>
          <w:i w:val="0"/>
          <w:snapToGrid/>
          <w:sz w:val="22"/>
          <w:szCs w:val="22"/>
        </w:rPr>
      </w:pPr>
      <w:hyperlink w:anchor="_Toc109901603" w:history="1">
        <w:r w:rsidR="00717F4E" w:rsidRPr="00B37C8C">
          <w:rPr>
            <w:rStyle w:val="Hyperlink"/>
          </w:rPr>
          <w:t>3.8.3</w:t>
        </w:r>
        <w:r w:rsidR="00717F4E">
          <w:rPr>
            <w:rFonts w:asciiTheme="minorHAnsi" w:eastAsiaTheme="minorEastAsia" w:hAnsiTheme="minorHAnsi" w:cstheme="minorBidi"/>
            <w:i w:val="0"/>
            <w:snapToGrid/>
            <w:sz w:val="22"/>
            <w:szCs w:val="22"/>
          </w:rPr>
          <w:tab/>
        </w:r>
        <w:r w:rsidR="00717F4E" w:rsidRPr="00B37C8C">
          <w:rPr>
            <w:rStyle w:val="Hyperlink"/>
          </w:rPr>
          <w:t>Thông tin tài khoản</w:t>
        </w:r>
        <w:r w:rsidR="00717F4E">
          <w:rPr>
            <w:webHidden/>
          </w:rPr>
          <w:tab/>
        </w:r>
        <w:r w:rsidR="00717F4E">
          <w:rPr>
            <w:webHidden/>
          </w:rPr>
          <w:fldChar w:fldCharType="begin"/>
        </w:r>
        <w:r w:rsidR="00717F4E">
          <w:rPr>
            <w:webHidden/>
          </w:rPr>
          <w:instrText xml:space="preserve"> PAGEREF _Toc109901603 \h </w:instrText>
        </w:r>
        <w:r w:rsidR="00717F4E">
          <w:rPr>
            <w:webHidden/>
          </w:rPr>
        </w:r>
        <w:r w:rsidR="00717F4E">
          <w:rPr>
            <w:webHidden/>
          </w:rPr>
          <w:fldChar w:fldCharType="separate"/>
        </w:r>
        <w:r w:rsidR="00717F4E">
          <w:rPr>
            <w:webHidden/>
          </w:rPr>
          <w:t>235</w:t>
        </w:r>
        <w:r w:rsidR="00717F4E">
          <w:rPr>
            <w:webHidden/>
          </w:rPr>
          <w:fldChar w:fldCharType="end"/>
        </w:r>
      </w:hyperlink>
    </w:p>
    <w:p w14:paraId="1CA69F74" w14:textId="77777777" w:rsidR="00717F4E" w:rsidRDefault="002F1A60" w:rsidP="0049277F">
      <w:pPr>
        <w:pStyle w:val="TOC3"/>
        <w:rPr>
          <w:rFonts w:asciiTheme="minorHAnsi" w:eastAsiaTheme="minorEastAsia" w:hAnsiTheme="minorHAnsi" w:cstheme="minorBidi"/>
          <w:i w:val="0"/>
          <w:snapToGrid/>
          <w:sz w:val="22"/>
          <w:szCs w:val="22"/>
        </w:rPr>
      </w:pPr>
      <w:hyperlink w:anchor="_Toc109901604" w:history="1">
        <w:r w:rsidR="00717F4E" w:rsidRPr="00B37C8C">
          <w:rPr>
            <w:rStyle w:val="Hyperlink"/>
          </w:rPr>
          <w:t>3.8.4</w:t>
        </w:r>
        <w:r w:rsidR="00717F4E">
          <w:rPr>
            <w:rFonts w:asciiTheme="minorHAnsi" w:eastAsiaTheme="minorEastAsia" w:hAnsiTheme="minorHAnsi" w:cstheme="minorBidi"/>
            <w:i w:val="0"/>
            <w:snapToGrid/>
            <w:sz w:val="22"/>
            <w:szCs w:val="22"/>
          </w:rPr>
          <w:tab/>
        </w:r>
        <w:r w:rsidR="00717F4E" w:rsidRPr="00B37C8C">
          <w:rPr>
            <w:rStyle w:val="Hyperlink"/>
          </w:rPr>
          <w:t>Quản lý nhóm quyền</w:t>
        </w:r>
        <w:r w:rsidR="00717F4E">
          <w:rPr>
            <w:webHidden/>
          </w:rPr>
          <w:tab/>
        </w:r>
        <w:r w:rsidR="00717F4E">
          <w:rPr>
            <w:webHidden/>
          </w:rPr>
          <w:fldChar w:fldCharType="begin"/>
        </w:r>
        <w:r w:rsidR="00717F4E">
          <w:rPr>
            <w:webHidden/>
          </w:rPr>
          <w:instrText xml:space="preserve"> PAGEREF _Toc109901604 \h </w:instrText>
        </w:r>
        <w:r w:rsidR="00717F4E">
          <w:rPr>
            <w:webHidden/>
          </w:rPr>
        </w:r>
        <w:r w:rsidR="00717F4E">
          <w:rPr>
            <w:webHidden/>
          </w:rPr>
          <w:fldChar w:fldCharType="separate"/>
        </w:r>
        <w:r w:rsidR="00717F4E">
          <w:rPr>
            <w:webHidden/>
          </w:rPr>
          <w:t>235</w:t>
        </w:r>
        <w:r w:rsidR="00717F4E">
          <w:rPr>
            <w:webHidden/>
          </w:rPr>
          <w:fldChar w:fldCharType="end"/>
        </w:r>
      </w:hyperlink>
    </w:p>
    <w:p w14:paraId="3F3FEF9F" w14:textId="77777777" w:rsidR="00717F4E" w:rsidRDefault="002F1A60" w:rsidP="0049277F">
      <w:pPr>
        <w:pStyle w:val="TOC3"/>
        <w:rPr>
          <w:rFonts w:asciiTheme="minorHAnsi" w:eastAsiaTheme="minorEastAsia" w:hAnsiTheme="minorHAnsi" w:cstheme="minorBidi"/>
          <w:i w:val="0"/>
          <w:snapToGrid/>
          <w:sz w:val="22"/>
          <w:szCs w:val="22"/>
        </w:rPr>
      </w:pPr>
      <w:hyperlink w:anchor="_Toc109901605" w:history="1">
        <w:r w:rsidR="00717F4E" w:rsidRPr="00B37C8C">
          <w:rPr>
            <w:rStyle w:val="Hyperlink"/>
          </w:rPr>
          <w:t>3.8.5</w:t>
        </w:r>
        <w:r w:rsidR="00717F4E">
          <w:rPr>
            <w:rFonts w:asciiTheme="minorHAnsi" w:eastAsiaTheme="minorEastAsia" w:hAnsiTheme="minorHAnsi" w:cstheme="minorBidi"/>
            <w:i w:val="0"/>
            <w:snapToGrid/>
            <w:sz w:val="22"/>
            <w:szCs w:val="22"/>
          </w:rPr>
          <w:tab/>
        </w:r>
        <w:r w:rsidR="00717F4E" w:rsidRPr="00B37C8C">
          <w:rPr>
            <w:rStyle w:val="Hyperlink"/>
          </w:rPr>
          <w:t>Quản lý người dùng</w:t>
        </w:r>
        <w:r w:rsidR="00717F4E">
          <w:rPr>
            <w:webHidden/>
          </w:rPr>
          <w:tab/>
        </w:r>
        <w:r w:rsidR="00717F4E">
          <w:rPr>
            <w:webHidden/>
          </w:rPr>
          <w:fldChar w:fldCharType="begin"/>
        </w:r>
        <w:r w:rsidR="00717F4E">
          <w:rPr>
            <w:webHidden/>
          </w:rPr>
          <w:instrText xml:space="preserve"> PAGEREF _Toc109901605 \h </w:instrText>
        </w:r>
        <w:r w:rsidR="00717F4E">
          <w:rPr>
            <w:webHidden/>
          </w:rPr>
        </w:r>
        <w:r w:rsidR="00717F4E">
          <w:rPr>
            <w:webHidden/>
          </w:rPr>
          <w:fldChar w:fldCharType="separate"/>
        </w:r>
        <w:r w:rsidR="00717F4E">
          <w:rPr>
            <w:webHidden/>
          </w:rPr>
          <w:t>235</w:t>
        </w:r>
        <w:r w:rsidR="00717F4E">
          <w:rPr>
            <w:webHidden/>
          </w:rPr>
          <w:fldChar w:fldCharType="end"/>
        </w:r>
      </w:hyperlink>
    </w:p>
    <w:p w14:paraId="12D86F5F" w14:textId="77777777" w:rsidR="00717F4E" w:rsidRDefault="002F1A60" w:rsidP="0049277F">
      <w:pPr>
        <w:pStyle w:val="TOC1"/>
        <w:rPr>
          <w:rFonts w:asciiTheme="minorHAnsi" w:eastAsiaTheme="minorEastAsia" w:hAnsiTheme="minorHAnsi" w:cstheme="minorBidi"/>
          <w:b w:val="0"/>
          <w:snapToGrid/>
          <w:sz w:val="22"/>
          <w:szCs w:val="22"/>
        </w:rPr>
      </w:pPr>
      <w:hyperlink w:anchor="_Toc109901606" w:history="1">
        <w:r w:rsidR="00717F4E" w:rsidRPr="00B37C8C">
          <w:rPr>
            <w:rStyle w:val="Hyperlink"/>
          </w:rPr>
          <w:t>4</w:t>
        </w:r>
        <w:r w:rsidR="00717F4E">
          <w:rPr>
            <w:rFonts w:asciiTheme="minorHAnsi" w:eastAsiaTheme="minorEastAsia" w:hAnsiTheme="minorHAnsi" w:cstheme="minorBidi"/>
            <w:b w:val="0"/>
            <w:snapToGrid/>
            <w:sz w:val="22"/>
            <w:szCs w:val="22"/>
          </w:rPr>
          <w:tab/>
        </w:r>
        <w:r w:rsidR="00717F4E" w:rsidRPr="00B37C8C">
          <w:rPr>
            <w:rStyle w:val="Hyperlink"/>
          </w:rPr>
          <w:t>CÁC YÊU CẦU PHI CHỨC NĂNG</w:t>
        </w:r>
        <w:r w:rsidR="00717F4E">
          <w:rPr>
            <w:webHidden/>
          </w:rPr>
          <w:tab/>
        </w:r>
        <w:r w:rsidR="00717F4E">
          <w:rPr>
            <w:webHidden/>
          </w:rPr>
          <w:fldChar w:fldCharType="begin"/>
        </w:r>
        <w:r w:rsidR="00717F4E">
          <w:rPr>
            <w:webHidden/>
          </w:rPr>
          <w:instrText xml:space="preserve"> PAGEREF _Toc109901606 \h </w:instrText>
        </w:r>
        <w:r w:rsidR="00717F4E">
          <w:rPr>
            <w:webHidden/>
          </w:rPr>
        </w:r>
        <w:r w:rsidR="00717F4E">
          <w:rPr>
            <w:webHidden/>
          </w:rPr>
          <w:fldChar w:fldCharType="separate"/>
        </w:r>
        <w:r w:rsidR="00717F4E">
          <w:rPr>
            <w:webHidden/>
          </w:rPr>
          <w:t>235</w:t>
        </w:r>
        <w:r w:rsidR="00717F4E">
          <w:rPr>
            <w:webHidden/>
          </w:rPr>
          <w:fldChar w:fldCharType="end"/>
        </w:r>
      </w:hyperlink>
    </w:p>
    <w:p w14:paraId="1435435D" w14:textId="77777777" w:rsidR="00717F4E" w:rsidRDefault="002F1A60" w:rsidP="0049277F">
      <w:pPr>
        <w:pStyle w:val="TOC2"/>
        <w:rPr>
          <w:rFonts w:asciiTheme="minorHAnsi" w:eastAsiaTheme="minorEastAsia" w:hAnsiTheme="minorHAnsi" w:cstheme="minorBidi"/>
          <w:snapToGrid/>
          <w:sz w:val="22"/>
          <w:szCs w:val="22"/>
        </w:rPr>
      </w:pPr>
      <w:hyperlink w:anchor="_Toc109901607" w:history="1">
        <w:r w:rsidR="00717F4E" w:rsidRPr="00B37C8C">
          <w:rPr>
            <w:rStyle w:val="Hyperlink"/>
          </w:rPr>
          <w:t>4.1</w:t>
        </w:r>
        <w:r w:rsidR="00717F4E">
          <w:rPr>
            <w:rFonts w:asciiTheme="minorHAnsi" w:eastAsiaTheme="minorEastAsia" w:hAnsiTheme="minorHAnsi" w:cstheme="minorBidi"/>
            <w:snapToGrid/>
            <w:sz w:val="22"/>
            <w:szCs w:val="22"/>
          </w:rPr>
          <w:tab/>
        </w:r>
        <w:r w:rsidR="00717F4E" w:rsidRPr="00B37C8C">
          <w:rPr>
            <w:rStyle w:val="Hyperlink"/>
          </w:rPr>
          <w:t>Yêu cầu bảo mật</w:t>
        </w:r>
        <w:r w:rsidR="00717F4E">
          <w:rPr>
            <w:webHidden/>
          </w:rPr>
          <w:tab/>
        </w:r>
        <w:r w:rsidR="00717F4E">
          <w:rPr>
            <w:webHidden/>
          </w:rPr>
          <w:fldChar w:fldCharType="begin"/>
        </w:r>
        <w:r w:rsidR="00717F4E">
          <w:rPr>
            <w:webHidden/>
          </w:rPr>
          <w:instrText xml:space="preserve"> PAGEREF _Toc109901607 \h </w:instrText>
        </w:r>
        <w:r w:rsidR="00717F4E">
          <w:rPr>
            <w:webHidden/>
          </w:rPr>
        </w:r>
        <w:r w:rsidR="00717F4E">
          <w:rPr>
            <w:webHidden/>
          </w:rPr>
          <w:fldChar w:fldCharType="separate"/>
        </w:r>
        <w:r w:rsidR="00717F4E">
          <w:rPr>
            <w:webHidden/>
          </w:rPr>
          <w:t>235</w:t>
        </w:r>
        <w:r w:rsidR="00717F4E">
          <w:rPr>
            <w:webHidden/>
          </w:rPr>
          <w:fldChar w:fldCharType="end"/>
        </w:r>
      </w:hyperlink>
    </w:p>
    <w:p w14:paraId="5A6614EF" w14:textId="77777777" w:rsidR="00717F4E" w:rsidRDefault="002F1A60" w:rsidP="0049277F">
      <w:pPr>
        <w:pStyle w:val="TOC2"/>
        <w:rPr>
          <w:rFonts w:asciiTheme="minorHAnsi" w:eastAsiaTheme="minorEastAsia" w:hAnsiTheme="minorHAnsi" w:cstheme="minorBidi"/>
          <w:snapToGrid/>
          <w:sz w:val="22"/>
          <w:szCs w:val="22"/>
        </w:rPr>
      </w:pPr>
      <w:hyperlink w:anchor="_Toc109901608" w:history="1">
        <w:r w:rsidR="00717F4E" w:rsidRPr="00B37C8C">
          <w:rPr>
            <w:rStyle w:val="Hyperlink"/>
          </w:rPr>
          <w:t>4.2</w:t>
        </w:r>
        <w:r w:rsidR="00717F4E">
          <w:rPr>
            <w:rFonts w:asciiTheme="minorHAnsi" w:eastAsiaTheme="minorEastAsia" w:hAnsiTheme="minorHAnsi" w:cstheme="minorBidi"/>
            <w:snapToGrid/>
            <w:sz w:val="22"/>
            <w:szCs w:val="22"/>
          </w:rPr>
          <w:tab/>
        </w:r>
        <w:r w:rsidR="00717F4E" w:rsidRPr="00B37C8C">
          <w:rPr>
            <w:rStyle w:val="Hyperlink"/>
          </w:rPr>
          <w:t>Yêu cầu sao lưu</w:t>
        </w:r>
        <w:r w:rsidR="00717F4E">
          <w:rPr>
            <w:webHidden/>
          </w:rPr>
          <w:tab/>
        </w:r>
        <w:r w:rsidR="00717F4E">
          <w:rPr>
            <w:webHidden/>
          </w:rPr>
          <w:fldChar w:fldCharType="begin"/>
        </w:r>
        <w:r w:rsidR="00717F4E">
          <w:rPr>
            <w:webHidden/>
          </w:rPr>
          <w:instrText xml:space="preserve"> PAGEREF _Toc109901608 \h </w:instrText>
        </w:r>
        <w:r w:rsidR="00717F4E">
          <w:rPr>
            <w:webHidden/>
          </w:rPr>
        </w:r>
        <w:r w:rsidR="00717F4E">
          <w:rPr>
            <w:webHidden/>
          </w:rPr>
          <w:fldChar w:fldCharType="separate"/>
        </w:r>
        <w:r w:rsidR="00717F4E">
          <w:rPr>
            <w:webHidden/>
          </w:rPr>
          <w:t>236</w:t>
        </w:r>
        <w:r w:rsidR="00717F4E">
          <w:rPr>
            <w:webHidden/>
          </w:rPr>
          <w:fldChar w:fldCharType="end"/>
        </w:r>
      </w:hyperlink>
    </w:p>
    <w:p w14:paraId="193DFFF9" w14:textId="77777777" w:rsidR="00717F4E" w:rsidRDefault="002F1A60" w:rsidP="0049277F">
      <w:pPr>
        <w:pStyle w:val="TOC2"/>
        <w:rPr>
          <w:rFonts w:asciiTheme="minorHAnsi" w:eastAsiaTheme="minorEastAsia" w:hAnsiTheme="minorHAnsi" w:cstheme="minorBidi"/>
          <w:snapToGrid/>
          <w:sz w:val="22"/>
          <w:szCs w:val="22"/>
        </w:rPr>
      </w:pPr>
      <w:hyperlink w:anchor="_Toc109901609" w:history="1">
        <w:r w:rsidR="00717F4E" w:rsidRPr="00B37C8C">
          <w:rPr>
            <w:rStyle w:val="Hyperlink"/>
          </w:rPr>
          <w:t>4.3</w:t>
        </w:r>
        <w:r w:rsidR="00717F4E">
          <w:rPr>
            <w:rFonts w:asciiTheme="minorHAnsi" w:eastAsiaTheme="minorEastAsia" w:hAnsiTheme="minorHAnsi" w:cstheme="minorBidi"/>
            <w:snapToGrid/>
            <w:sz w:val="22"/>
            <w:szCs w:val="22"/>
          </w:rPr>
          <w:tab/>
        </w:r>
        <w:r w:rsidR="00717F4E" w:rsidRPr="00B37C8C">
          <w:rPr>
            <w:rStyle w:val="Hyperlink"/>
          </w:rPr>
          <w:t>Yêu cầu về tính ổn định</w:t>
        </w:r>
        <w:r w:rsidR="00717F4E">
          <w:rPr>
            <w:webHidden/>
          </w:rPr>
          <w:tab/>
        </w:r>
        <w:r w:rsidR="00717F4E">
          <w:rPr>
            <w:webHidden/>
          </w:rPr>
          <w:fldChar w:fldCharType="begin"/>
        </w:r>
        <w:r w:rsidR="00717F4E">
          <w:rPr>
            <w:webHidden/>
          </w:rPr>
          <w:instrText xml:space="preserve"> PAGEREF _Toc109901609 \h </w:instrText>
        </w:r>
        <w:r w:rsidR="00717F4E">
          <w:rPr>
            <w:webHidden/>
          </w:rPr>
        </w:r>
        <w:r w:rsidR="00717F4E">
          <w:rPr>
            <w:webHidden/>
          </w:rPr>
          <w:fldChar w:fldCharType="separate"/>
        </w:r>
        <w:r w:rsidR="00717F4E">
          <w:rPr>
            <w:webHidden/>
          </w:rPr>
          <w:t>236</w:t>
        </w:r>
        <w:r w:rsidR="00717F4E">
          <w:rPr>
            <w:webHidden/>
          </w:rPr>
          <w:fldChar w:fldCharType="end"/>
        </w:r>
      </w:hyperlink>
    </w:p>
    <w:p w14:paraId="7A91C38D" w14:textId="77777777" w:rsidR="00717F4E" w:rsidRDefault="002F1A60" w:rsidP="0049277F">
      <w:pPr>
        <w:pStyle w:val="TOC2"/>
        <w:rPr>
          <w:rFonts w:asciiTheme="minorHAnsi" w:eastAsiaTheme="minorEastAsia" w:hAnsiTheme="minorHAnsi" w:cstheme="minorBidi"/>
          <w:snapToGrid/>
          <w:sz w:val="22"/>
          <w:szCs w:val="22"/>
        </w:rPr>
      </w:pPr>
      <w:hyperlink w:anchor="_Toc109901610" w:history="1">
        <w:r w:rsidR="00717F4E" w:rsidRPr="00B37C8C">
          <w:rPr>
            <w:rStyle w:val="Hyperlink"/>
          </w:rPr>
          <w:t>4.4</w:t>
        </w:r>
        <w:r w:rsidR="00717F4E">
          <w:rPr>
            <w:rFonts w:asciiTheme="minorHAnsi" w:eastAsiaTheme="minorEastAsia" w:hAnsiTheme="minorHAnsi" w:cstheme="minorBidi"/>
            <w:snapToGrid/>
            <w:sz w:val="22"/>
            <w:szCs w:val="22"/>
          </w:rPr>
          <w:tab/>
        </w:r>
        <w:r w:rsidR="00717F4E" w:rsidRPr="00B37C8C">
          <w:rPr>
            <w:rStyle w:val="Hyperlink"/>
          </w:rPr>
          <w:t>Yêu cầu về hiệu năng</w:t>
        </w:r>
        <w:r w:rsidR="00717F4E">
          <w:rPr>
            <w:webHidden/>
          </w:rPr>
          <w:tab/>
        </w:r>
        <w:r w:rsidR="00717F4E">
          <w:rPr>
            <w:webHidden/>
          </w:rPr>
          <w:fldChar w:fldCharType="begin"/>
        </w:r>
        <w:r w:rsidR="00717F4E">
          <w:rPr>
            <w:webHidden/>
          </w:rPr>
          <w:instrText xml:space="preserve"> PAGEREF _Toc109901610 \h </w:instrText>
        </w:r>
        <w:r w:rsidR="00717F4E">
          <w:rPr>
            <w:webHidden/>
          </w:rPr>
        </w:r>
        <w:r w:rsidR="00717F4E">
          <w:rPr>
            <w:webHidden/>
          </w:rPr>
          <w:fldChar w:fldCharType="separate"/>
        </w:r>
        <w:r w:rsidR="00717F4E">
          <w:rPr>
            <w:webHidden/>
          </w:rPr>
          <w:t>236</w:t>
        </w:r>
        <w:r w:rsidR="00717F4E">
          <w:rPr>
            <w:webHidden/>
          </w:rPr>
          <w:fldChar w:fldCharType="end"/>
        </w:r>
      </w:hyperlink>
    </w:p>
    <w:p w14:paraId="4507FF18" w14:textId="77777777" w:rsidR="00717F4E" w:rsidRDefault="002F1A60" w:rsidP="0049277F">
      <w:pPr>
        <w:pStyle w:val="TOC2"/>
        <w:rPr>
          <w:rFonts w:asciiTheme="minorHAnsi" w:eastAsiaTheme="minorEastAsia" w:hAnsiTheme="minorHAnsi" w:cstheme="minorBidi"/>
          <w:snapToGrid/>
          <w:sz w:val="22"/>
          <w:szCs w:val="22"/>
        </w:rPr>
      </w:pPr>
      <w:hyperlink w:anchor="_Toc109901611" w:history="1">
        <w:r w:rsidR="00717F4E" w:rsidRPr="00B37C8C">
          <w:rPr>
            <w:rStyle w:val="Hyperlink"/>
          </w:rPr>
          <w:t>4.5</w:t>
        </w:r>
        <w:r w:rsidR="00717F4E">
          <w:rPr>
            <w:rFonts w:asciiTheme="minorHAnsi" w:eastAsiaTheme="minorEastAsia" w:hAnsiTheme="minorHAnsi" w:cstheme="minorBidi"/>
            <w:snapToGrid/>
            <w:sz w:val="22"/>
            <w:szCs w:val="22"/>
          </w:rPr>
          <w:tab/>
        </w:r>
        <w:r w:rsidR="00717F4E" w:rsidRPr="00B37C8C">
          <w:rPr>
            <w:rStyle w:val="Hyperlink"/>
          </w:rPr>
          <w:t>Yêu cầu về giao tiếp</w:t>
        </w:r>
        <w:r w:rsidR="00717F4E">
          <w:rPr>
            <w:webHidden/>
          </w:rPr>
          <w:tab/>
        </w:r>
        <w:r w:rsidR="00717F4E">
          <w:rPr>
            <w:webHidden/>
          </w:rPr>
          <w:fldChar w:fldCharType="begin"/>
        </w:r>
        <w:r w:rsidR="00717F4E">
          <w:rPr>
            <w:webHidden/>
          </w:rPr>
          <w:instrText xml:space="preserve"> PAGEREF _Toc109901611 \h </w:instrText>
        </w:r>
        <w:r w:rsidR="00717F4E">
          <w:rPr>
            <w:webHidden/>
          </w:rPr>
        </w:r>
        <w:r w:rsidR="00717F4E">
          <w:rPr>
            <w:webHidden/>
          </w:rPr>
          <w:fldChar w:fldCharType="separate"/>
        </w:r>
        <w:r w:rsidR="00717F4E">
          <w:rPr>
            <w:webHidden/>
          </w:rPr>
          <w:t>236</w:t>
        </w:r>
        <w:r w:rsidR="00717F4E">
          <w:rPr>
            <w:webHidden/>
          </w:rPr>
          <w:fldChar w:fldCharType="end"/>
        </w:r>
      </w:hyperlink>
    </w:p>
    <w:p w14:paraId="5ED213C2" w14:textId="77777777" w:rsidR="00717F4E" w:rsidRDefault="002F1A60" w:rsidP="0049277F">
      <w:pPr>
        <w:pStyle w:val="TOC3"/>
        <w:rPr>
          <w:rFonts w:asciiTheme="minorHAnsi" w:eastAsiaTheme="minorEastAsia" w:hAnsiTheme="minorHAnsi" w:cstheme="minorBidi"/>
          <w:i w:val="0"/>
          <w:snapToGrid/>
          <w:sz w:val="22"/>
          <w:szCs w:val="22"/>
        </w:rPr>
      </w:pPr>
      <w:hyperlink w:anchor="_Toc109901612" w:history="1">
        <w:r w:rsidR="00717F4E" w:rsidRPr="00B37C8C">
          <w:rPr>
            <w:rStyle w:val="Hyperlink"/>
          </w:rPr>
          <w:t>4.5.1</w:t>
        </w:r>
        <w:r w:rsidR="00717F4E">
          <w:rPr>
            <w:rFonts w:asciiTheme="minorHAnsi" w:eastAsiaTheme="minorEastAsia" w:hAnsiTheme="minorHAnsi" w:cstheme="minorBidi"/>
            <w:i w:val="0"/>
            <w:snapToGrid/>
            <w:sz w:val="22"/>
            <w:szCs w:val="22"/>
          </w:rPr>
          <w:tab/>
        </w:r>
        <w:r w:rsidR="00717F4E" w:rsidRPr="00B37C8C">
          <w:rPr>
            <w:rStyle w:val="Hyperlink"/>
          </w:rPr>
          <w:t>Giao diện người dùng</w:t>
        </w:r>
        <w:r w:rsidR="00717F4E">
          <w:rPr>
            <w:webHidden/>
          </w:rPr>
          <w:tab/>
        </w:r>
        <w:r w:rsidR="00717F4E">
          <w:rPr>
            <w:webHidden/>
          </w:rPr>
          <w:fldChar w:fldCharType="begin"/>
        </w:r>
        <w:r w:rsidR="00717F4E">
          <w:rPr>
            <w:webHidden/>
          </w:rPr>
          <w:instrText xml:space="preserve"> PAGEREF _Toc109901612 \h </w:instrText>
        </w:r>
        <w:r w:rsidR="00717F4E">
          <w:rPr>
            <w:webHidden/>
          </w:rPr>
        </w:r>
        <w:r w:rsidR="00717F4E">
          <w:rPr>
            <w:webHidden/>
          </w:rPr>
          <w:fldChar w:fldCharType="separate"/>
        </w:r>
        <w:r w:rsidR="00717F4E">
          <w:rPr>
            <w:webHidden/>
          </w:rPr>
          <w:t>236</w:t>
        </w:r>
        <w:r w:rsidR="00717F4E">
          <w:rPr>
            <w:webHidden/>
          </w:rPr>
          <w:fldChar w:fldCharType="end"/>
        </w:r>
      </w:hyperlink>
    </w:p>
    <w:p w14:paraId="3C4CE3BA" w14:textId="77777777" w:rsidR="00717F4E" w:rsidRDefault="002F1A60" w:rsidP="0049277F">
      <w:pPr>
        <w:pStyle w:val="TOC3"/>
        <w:rPr>
          <w:rFonts w:asciiTheme="minorHAnsi" w:eastAsiaTheme="minorEastAsia" w:hAnsiTheme="minorHAnsi" w:cstheme="minorBidi"/>
          <w:i w:val="0"/>
          <w:snapToGrid/>
          <w:sz w:val="22"/>
          <w:szCs w:val="22"/>
        </w:rPr>
      </w:pPr>
      <w:hyperlink w:anchor="_Toc109901613" w:history="1">
        <w:r w:rsidR="00717F4E" w:rsidRPr="00B37C8C">
          <w:rPr>
            <w:rStyle w:val="Hyperlink"/>
          </w:rPr>
          <w:t>4.5.2</w:t>
        </w:r>
        <w:r w:rsidR="00717F4E">
          <w:rPr>
            <w:rFonts w:asciiTheme="minorHAnsi" w:eastAsiaTheme="minorEastAsia" w:hAnsiTheme="minorHAnsi" w:cstheme="minorBidi"/>
            <w:i w:val="0"/>
            <w:snapToGrid/>
            <w:sz w:val="22"/>
            <w:szCs w:val="22"/>
          </w:rPr>
          <w:tab/>
        </w:r>
        <w:r w:rsidR="00717F4E" w:rsidRPr="00B37C8C">
          <w:rPr>
            <w:rStyle w:val="Hyperlink"/>
          </w:rPr>
          <w:t>Giao tiếp phần cứng</w:t>
        </w:r>
        <w:r w:rsidR="00717F4E">
          <w:rPr>
            <w:webHidden/>
          </w:rPr>
          <w:tab/>
        </w:r>
        <w:r w:rsidR="00717F4E">
          <w:rPr>
            <w:webHidden/>
          </w:rPr>
          <w:fldChar w:fldCharType="begin"/>
        </w:r>
        <w:r w:rsidR="00717F4E">
          <w:rPr>
            <w:webHidden/>
          </w:rPr>
          <w:instrText xml:space="preserve"> PAGEREF _Toc109901613 \h </w:instrText>
        </w:r>
        <w:r w:rsidR="00717F4E">
          <w:rPr>
            <w:webHidden/>
          </w:rPr>
        </w:r>
        <w:r w:rsidR="00717F4E">
          <w:rPr>
            <w:webHidden/>
          </w:rPr>
          <w:fldChar w:fldCharType="separate"/>
        </w:r>
        <w:r w:rsidR="00717F4E">
          <w:rPr>
            <w:webHidden/>
          </w:rPr>
          <w:t>237</w:t>
        </w:r>
        <w:r w:rsidR="00717F4E">
          <w:rPr>
            <w:webHidden/>
          </w:rPr>
          <w:fldChar w:fldCharType="end"/>
        </w:r>
      </w:hyperlink>
    </w:p>
    <w:p w14:paraId="6CC91FC6" w14:textId="77777777" w:rsidR="00717F4E" w:rsidRDefault="002F1A60" w:rsidP="0049277F">
      <w:pPr>
        <w:pStyle w:val="TOC3"/>
        <w:rPr>
          <w:rFonts w:asciiTheme="minorHAnsi" w:eastAsiaTheme="minorEastAsia" w:hAnsiTheme="minorHAnsi" w:cstheme="minorBidi"/>
          <w:i w:val="0"/>
          <w:snapToGrid/>
          <w:sz w:val="22"/>
          <w:szCs w:val="22"/>
        </w:rPr>
      </w:pPr>
      <w:hyperlink w:anchor="_Toc109901614" w:history="1">
        <w:r w:rsidR="00717F4E" w:rsidRPr="00B37C8C">
          <w:rPr>
            <w:rStyle w:val="Hyperlink"/>
          </w:rPr>
          <w:t>4.5.3</w:t>
        </w:r>
        <w:r w:rsidR="00717F4E">
          <w:rPr>
            <w:rFonts w:asciiTheme="minorHAnsi" w:eastAsiaTheme="minorEastAsia" w:hAnsiTheme="minorHAnsi" w:cstheme="minorBidi"/>
            <w:i w:val="0"/>
            <w:snapToGrid/>
            <w:sz w:val="22"/>
            <w:szCs w:val="22"/>
          </w:rPr>
          <w:tab/>
        </w:r>
        <w:r w:rsidR="00717F4E" w:rsidRPr="00B37C8C">
          <w:rPr>
            <w:rStyle w:val="Hyperlink"/>
          </w:rPr>
          <w:t>Giao tiếp phần mềm bên ngoài</w:t>
        </w:r>
        <w:r w:rsidR="00717F4E">
          <w:rPr>
            <w:webHidden/>
          </w:rPr>
          <w:tab/>
        </w:r>
        <w:r w:rsidR="00717F4E">
          <w:rPr>
            <w:webHidden/>
          </w:rPr>
          <w:fldChar w:fldCharType="begin"/>
        </w:r>
        <w:r w:rsidR="00717F4E">
          <w:rPr>
            <w:webHidden/>
          </w:rPr>
          <w:instrText xml:space="preserve"> PAGEREF _Toc109901614 \h </w:instrText>
        </w:r>
        <w:r w:rsidR="00717F4E">
          <w:rPr>
            <w:webHidden/>
          </w:rPr>
        </w:r>
        <w:r w:rsidR="00717F4E">
          <w:rPr>
            <w:webHidden/>
          </w:rPr>
          <w:fldChar w:fldCharType="separate"/>
        </w:r>
        <w:r w:rsidR="00717F4E">
          <w:rPr>
            <w:webHidden/>
          </w:rPr>
          <w:t>237</w:t>
        </w:r>
        <w:r w:rsidR="00717F4E">
          <w:rPr>
            <w:webHidden/>
          </w:rPr>
          <w:fldChar w:fldCharType="end"/>
        </w:r>
      </w:hyperlink>
    </w:p>
    <w:p w14:paraId="7AD4DA86" w14:textId="77777777" w:rsidR="00717F4E" w:rsidRDefault="002F1A60" w:rsidP="0049277F">
      <w:pPr>
        <w:pStyle w:val="TOC2"/>
        <w:rPr>
          <w:rFonts w:asciiTheme="minorHAnsi" w:eastAsiaTheme="minorEastAsia" w:hAnsiTheme="minorHAnsi" w:cstheme="minorBidi"/>
          <w:snapToGrid/>
          <w:sz w:val="22"/>
          <w:szCs w:val="22"/>
        </w:rPr>
      </w:pPr>
      <w:hyperlink w:anchor="_Toc109901615" w:history="1">
        <w:r w:rsidR="00717F4E" w:rsidRPr="00B37C8C">
          <w:rPr>
            <w:rStyle w:val="Hyperlink"/>
          </w:rPr>
          <w:t>4.6</w:t>
        </w:r>
        <w:r w:rsidR="00717F4E">
          <w:rPr>
            <w:rFonts w:asciiTheme="minorHAnsi" w:eastAsiaTheme="minorEastAsia" w:hAnsiTheme="minorHAnsi" w:cstheme="minorBidi"/>
            <w:snapToGrid/>
            <w:sz w:val="22"/>
            <w:szCs w:val="22"/>
          </w:rPr>
          <w:tab/>
        </w:r>
        <w:r w:rsidR="00717F4E" w:rsidRPr="00B37C8C">
          <w:rPr>
            <w:rStyle w:val="Hyperlink"/>
          </w:rPr>
          <w:t>Yêu cầu về tính hỗ trợ</w:t>
        </w:r>
        <w:r w:rsidR="00717F4E">
          <w:rPr>
            <w:webHidden/>
          </w:rPr>
          <w:tab/>
        </w:r>
        <w:r w:rsidR="00717F4E">
          <w:rPr>
            <w:webHidden/>
          </w:rPr>
          <w:fldChar w:fldCharType="begin"/>
        </w:r>
        <w:r w:rsidR="00717F4E">
          <w:rPr>
            <w:webHidden/>
          </w:rPr>
          <w:instrText xml:space="preserve"> PAGEREF _Toc109901615 \h </w:instrText>
        </w:r>
        <w:r w:rsidR="00717F4E">
          <w:rPr>
            <w:webHidden/>
          </w:rPr>
        </w:r>
        <w:r w:rsidR="00717F4E">
          <w:rPr>
            <w:webHidden/>
          </w:rPr>
          <w:fldChar w:fldCharType="separate"/>
        </w:r>
        <w:r w:rsidR="00717F4E">
          <w:rPr>
            <w:webHidden/>
          </w:rPr>
          <w:t>237</w:t>
        </w:r>
        <w:r w:rsidR="00717F4E">
          <w:rPr>
            <w:webHidden/>
          </w:rPr>
          <w:fldChar w:fldCharType="end"/>
        </w:r>
      </w:hyperlink>
    </w:p>
    <w:p w14:paraId="52D04096" w14:textId="77777777" w:rsidR="00717F4E" w:rsidRDefault="002F1A60" w:rsidP="0049277F">
      <w:pPr>
        <w:pStyle w:val="TOC2"/>
        <w:rPr>
          <w:rFonts w:asciiTheme="minorHAnsi" w:eastAsiaTheme="minorEastAsia" w:hAnsiTheme="minorHAnsi" w:cstheme="minorBidi"/>
          <w:snapToGrid/>
          <w:sz w:val="22"/>
          <w:szCs w:val="22"/>
        </w:rPr>
      </w:pPr>
      <w:hyperlink w:anchor="_Toc109901616" w:history="1">
        <w:r w:rsidR="00717F4E" w:rsidRPr="00B37C8C">
          <w:rPr>
            <w:rStyle w:val="Hyperlink"/>
          </w:rPr>
          <w:t>4.7</w:t>
        </w:r>
        <w:r w:rsidR="00717F4E">
          <w:rPr>
            <w:rFonts w:asciiTheme="minorHAnsi" w:eastAsiaTheme="minorEastAsia" w:hAnsiTheme="minorHAnsi" w:cstheme="minorBidi"/>
            <w:snapToGrid/>
            <w:sz w:val="22"/>
            <w:szCs w:val="22"/>
          </w:rPr>
          <w:tab/>
        </w:r>
        <w:r w:rsidR="00717F4E" w:rsidRPr="00B37C8C">
          <w:rPr>
            <w:rStyle w:val="Hyperlink"/>
          </w:rPr>
          <w:t>Yêu cầu về công nghệ và các ràng buộc</w:t>
        </w:r>
        <w:r w:rsidR="00717F4E">
          <w:rPr>
            <w:webHidden/>
          </w:rPr>
          <w:tab/>
        </w:r>
        <w:r w:rsidR="00717F4E">
          <w:rPr>
            <w:webHidden/>
          </w:rPr>
          <w:fldChar w:fldCharType="begin"/>
        </w:r>
        <w:r w:rsidR="00717F4E">
          <w:rPr>
            <w:webHidden/>
          </w:rPr>
          <w:instrText xml:space="preserve"> PAGEREF _Toc109901616 \h </w:instrText>
        </w:r>
        <w:r w:rsidR="00717F4E">
          <w:rPr>
            <w:webHidden/>
          </w:rPr>
        </w:r>
        <w:r w:rsidR="00717F4E">
          <w:rPr>
            <w:webHidden/>
          </w:rPr>
          <w:fldChar w:fldCharType="separate"/>
        </w:r>
        <w:r w:rsidR="00717F4E">
          <w:rPr>
            <w:webHidden/>
          </w:rPr>
          <w:t>237</w:t>
        </w:r>
        <w:r w:rsidR="00717F4E">
          <w:rPr>
            <w:webHidden/>
          </w:rPr>
          <w:fldChar w:fldCharType="end"/>
        </w:r>
      </w:hyperlink>
    </w:p>
    <w:p w14:paraId="1A4AA8B7" w14:textId="77777777" w:rsidR="00717F4E" w:rsidRDefault="002F1A60" w:rsidP="0049277F">
      <w:pPr>
        <w:pStyle w:val="TOC2"/>
        <w:rPr>
          <w:rFonts w:asciiTheme="minorHAnsi" w:eastAsiaTheme="minorEastAsia" w:hAnsiTheme="minorHAnsi" w:cstheme="minorBidi"/>
          <w:snapToGrid/>
          <w:sz w:val="22"/>
          <w:szCs w:val="22"/>
        </w:rPr>
      </w:pPr>
      <w:hyperlink w:anchor="_Toc109901617" w:history="1">
        <w:r w:rsidR="00717F4E" w:rsidRPr="00B37C8C">
          <w:rPr>
            <w:rStyle w:val="Hyperlink"/>
          </w:rPr>
          <w:t>4.8</w:t>
        </w:r>
        <w:r w:rsidR="00717F4E">
          <w:rPr>
            <w:rFonts w:asciiTheme="minorHAnsi" w:eastAsiaTheme="minorEastAsia" w:hAnsiTheme="minorHAnsi" w:cstheme="minorBidi"/>
            <w:snapToGrid/>
            <w:sz w:val="22"/>
            <w:szCs w:val="22"/>
          </w:rPr>
          <w:tab/>
        </w:r>
        <w:r w:rsidR="00717F4E" w:rsidRPr="00B37C8C">
          <w:rPr>
            <w:rStyle w:val="Hyperlink"/>
          </w:rPr>
          <w:t>Các yêu cầu tài liệu người dùng và hỗ trợ trực tuyến</w:t>
        </w:r>
        <w:r w:rsidR="00717F4E">
          <w:rPr>
            <w:webHidden/>
          </w:rPr>
          <w:tab/>
        </w:r>
        <w:r w:rsidR="00717F4E">
          <w:rPr>
            <w:webHidden/>
          </w:rPr>
          <w:fldChar w:fldCharType="begin"/>
        </w:r>
        <w:r w:rsidR="00717F4E">
          <w:rPr>
            <w:webHidden/>
          </w:rPr>
          <w:instrText xml:space="preserve"> PAGEREF _Toc109901617 \h </w:instrText>
        </w:r>
        <w:r w:rsidR="00717F4E">
          <w:rPr>
            <w:webHidden/>
          </w:rPr>
        </w:r>
        <w:r w:rsidR="00717F4E">
          <w:rPr>
            <w:webHidden/>
          </w:rPr>
          <w:fldChar w:fldCharType="separate"/>
        </w:r>
        <w:r w:rsidR="00717F4E">
          <w:rPr>
            <w:webHidden/>
          </w:rPr>
          <w:t>237</w:t>
        </w:r>
        <w:r w:rsidR="00717F4E">
          <w:rPr>
            <w:webHidden/>
          </w:rPr>
          <w:fldChar w:fldCharType="end"/>
        </w:r>
      </w:hyperlink>
    </w:p>
    <w:p w14:paraId="3D372F60" w14:textId="77777777" w:rsidR="00717F4E" w:rsidRDefault="002F1A60" w:rsidP="0049277F">
      <w:pPr>
        <w:pStyle w:val="TOC2"/>
        <w:rPr>
          <w:rFonts w:asciiTheme="minorHAnsi" w:eastAsiaTheme="minorEastAsia" w:hAnsiTheme="minorHAnsi" w:cstheme="minorBidi"/>
          <w:snapToGrid/>
          <w:sz w:val="22"/>
          <w:szCs w:val="22"/>
        </w:rPr>
      </w:pPr>
      <w:hyperlink w:anchor="_Toc109901618" w:history="1">
        <w:r w:rsidR="00717F4E" w:rsidRPr="00B37C8C">
          <w:rPr>
            <w:rStyle w:val="Hyperlink"/>
          </w:rPr>
          <w:t>4.9</w:t>
        </w:r>
        <w:r w:rsidR="00717F4E">
          <w:rPr>
            <w:rFonts w:asciiTheme="minorHAnsi" w:eastAsiaTheme="minorEastAsia" w:hAnsiTheme="minorHAnsi" w:cstheme="minorBidi"/>
            <w:snapToGrid/>
            <w:sz w:val="22"/>
            <w:szCs w:val="22"/>
          </w:rPr>
          <w:tab/>
        </w:r>
        <w:r w:rsidR="00717F4E" w:rsidRPr="00B37C8C">
          <w:rPr>
            <w:rStyle w:val="Hyperlink"/>
          </w:rPr>
          <w:t>Các thành phần mua ngoài</w:t>
        </w:r>
        <w:r w:rsidR="00717F4E">
          <w:rPr>
            <w:webHidden/>
          </w:rPr>
          <w:tab/>
        </w:r>
        <w:r w:rsidR="00717F4E">
          <w:rPr>
            <w:webHidden/>
          </w:rPr>
          <w:fldChar w:fldCharType="begin"/>
        </w:r>
        <w:r w:rsidR="00717F4E">
          <w:rPr>
            <w:webHidden/>
          </w:rPr>
          <w:instrText xml:space="preserve"> PAGEREF _Toc109901618 \h </w:instrText>
        </w:r>
        <w:r w:rsidR="00717F4E">
          <w:rPr>
            <w:webHidden/>
          </w:rPr>
        </w:r>
        <w:r w:rsidR="00717F4E">
          <w:rPr>
            <w:webHidden/>
          </w:rPr>
          <w:fldChar w:fldCharType="separate"/>
        </w:r>
        <w:r w:rsidR="00717F4E">
          <w:rPr>
            <w:webHidden/>
          </w:rPr>
          <w:t>237</w:t>
        </w:r>
        <w:r w:rsidR="00717F4E">
          <w:rPr>
            <w:webHidden/>
          </w:rPr>
          <w:fldChar w:fldCharType="end"/>
        </w:r>
      </w:hyperlink>
    </w:p>
    <w:p w14:paraId="092146E0" w14:textId="77777777" w:rsidR="00717F4E" w:rsidRDefault="002F1A60" w:rsidP="0049277F">
      <w:pPr>
        <w:pStyle w:val="TOC2"/>
        <w:rPr>
          <w:rFonts w:asciiTheme="minorHAnsi" w:eastAsiaTheme="minorEastAsia" w:hAnsiTheme="minorHAnsi" w:cstheme="minorBidi"/>
          <w:snapToGrid/>
          <w:sz w:val="22"/>
          <w:szCs w:val="22"/>
        </w:rPr>
      </w:pPr>
      <w:hyperlink w:anchor="_Toc109901619" w:history="1">
        <w:r w:rsidR="00717F4E" w:rsidRPr="00B37C8C">
          <w:rPr>
            <w:rStyle w:val="Hyperlink"/>
          </w:rPr>
          <w:t>4.10</w:t>
        </w:r>
        <w:r w:rsidR="00717F4E">
          <w:rPr>
            <w:rFonts w:asciiTheme="minorHAnsi" w:eastAsiaTheme="minorEastAsia" w:hAnsiTheme="minorHAnsi" w:cstheme="minorBidi"/>
            <w:snapToGrid/>
            <w:sz w:val="22"/>
            <w:szCs w:val="22"/>
          </w:rPr>
          <w:tab/>
        </w:r>
        <w:r w:rsidR="00717F4E" w:rsidRPr="00B37C8C">
          <w:rPr>
            <w:rStyle w:val="Hyperlink"/>
          </w:rPr>
          <w:t>Yêu cầu về vận hành khai thác</w:t>
        </w:r>
        <w:r w:rsidR="00717F4E">
          <w:rPr>
            <w:webHidden/>
          </w:rPr>
          <w:tab/>
        </w:r>
        <w:r w:rsidR="00717F4E">
          <w:rPr>
            <w:webHidden/>
          </w:rPr>
          <w:fldChar w:fldCharType="begin"/>
        </w:r>
        <w:r w:rsidR="00717F4E">
          <w:rPr>
            <w:webHidden/>
          </w:rPr>
          <w:instrText xml:space="preserve"> PAGEREF _Toc109901619 \h </w:instrText>
        </w:r>
        <w:r w:rsidR="00717F4E">
          <w:rPr>
            <w:webHidden/>
          </w:rPr>
        </w:r>
        <w:r w:rsidR="00717F4E">
          <w:rPr>
            <w:webHidden/>
          </w:rPr>
          <w:fldChar w:fldCharType="separate"/>
        </w:r>
        <w:r w:rsidR="00717F4E">
          <w:rPr>
            <w:webHidden/>
          </w:rPr>
          <w:t>237</w:t>
        </w:r>
        <w:r w:rsidR="00717F4E">
          <w:rPr>
            <w:webHidden/>
          </w:rPr>
          <w:fldChar w:fldCharType="end"/>
        </w:r>
      </w:hyperlink>
    </w:p>
    <w:p w14:paraId="5CA8C069" w14:textId="77777777" w:rsidR="00717F4E" w:rsidRDefault="002F1A60" w:rsidP="0049277F">
      <w:pPr>
        <w:pStyle w:val="TOC2"/>
        <w:rPr>
          <w:rFonts w:asciiTheme="minorHAnsi" w:eastAsiaTheme="minorEastAsia" w:hAnsiTheme="minorHAnsi" w:cstheme="minorBidi"/>
          <w:snapToGrid/>
          <w:sz w:val="22"/>
          <w:szCs w:val="22"/>
        </w:rPr>
      </w:pPr>
      <w:hyperlink w:anchor="_Toc109901620" w:history="1">
        <w:r w:rsidR="00717F4E" w:rsidRPr="00B37C8C">
          <w:rPr>
            <w:rStyle w:val="Hyperlink"/>
          </w:rPr>
          <w:t>4.11</w:t>
        </w:r>
        <w:r w:rsidR="00717F4E">
          <w:rPr>
            <w:rFonts w:asciiTheme="minorHAnsi" w:eastAsiaTheme="minorEastAsia" w:hAnsiTheme="minorHAnsi" w:cstheme="minorBidi"/>
            <w:snapToGrid/>
            <w:sz w:val="22"/>
            <w:szCs w:val="22"/>
          </w:rPr>
          <w:tab/>
        </w:r>
        <w:r w:rsidR="00717F4E" w:rsidRPr="00B37C8C">
          <w:rPr>
            <w:rStyle w:val="Hyperlink"/>
          </w:rPr>
          <w:t>Yêu cầu về giải pháp hạ tầng</w:t>
        </w:r>
        <w:r w:rsidR="00717F4E">
          <w:rPr>
            <w:webHidden/>
          </w:rPr>
          <w:tab/>
        </w:r>
        <w:r w:rsidR="00717F4E">
          <w:rPr>
            <w:webHidden/>
          </w:rPr>
          <w:fldChar w:fldCharType="begin"/>
        </w:r>
        <w:r w:rsidR="00717F4E">
          <w:rPr>
            <w:webHidden/>
          </w:rPr>
          <w:instrText xml:space="preserve"> PAGEREF _Toc109901620 \h </w:instrText>
        </w:r>
        <w:r w:rsidR="00717F4E">
          <w:rPr>
            <w:webHidden/>
          </w:rPr>
        </w:r>
        <w:r w:rsidR="00717F4E">
          <w:rPr>
            <w:webHidden/>
          </w:rPr>
          <w:fldChar w:fldCharType="separate"/>
        </w:r>
        <w:r w:rsidR="00717F4E">
          <w:rPr>
            <w:webHidden/>
          </w:rPr>
          <w:t>238</w:t>
        </w:r>
        <w:r w:rsidR="00717F4E">
          <w:rPr>
            <w:webHidden/>
          </w:rPr>
          <w:fldChar w:fldCharType="end"/>
        </w:r>
      </w:hyperlink>
    </w:p>
    <w:p w14:paraId="50EA6F75" w14:textId="77777777" w:rsidR="00717F4E" w:rsidRDefault="002F1A60" w:rsidP="0049277F">
      <w:pPr>
        <w:pStyle w:val="TOC2"/>
        <w:rPr>
          <w:rFonts w:asciiTheme="minorHAnsi" w:eastAsiaTheme="minorEastAsia" w:hAnsiTheme="minorHAnsi" w:cstheme="minorBidi"/>
          <w:snapToGrid/>
          <w:sz w:val="22"/>
          <w:szCs w:val="22"/>
        </w:rPr>
      </w:pPr>
      <w:hyperlink w:anchor="_Toc109901621" w:history="1">
        <w:r w:rsidR="00717F4E" w:rsidRPr="00B37C8C">
          <w:rPr>
            <w:rStyle w:val="Hyperlink"/>
          </w:rPr>
          <w:t>4.12</w:t>
        </w:r>
        <w:r w:rsidR="00717F4E">
          <w:rPr>
            <w:rFonts w:asciiTheme="minorHAnsi" w:eastAsiaTheme="minorEastAsia" w:hAnsiTheme="minorHAnsi" w:cstheme="minorBidi"/>
            <w:snapToGrid/>
            <w:sz w:val="22"/>
            <w:szCs w:val="22"/>
          </w:rPr>
          <w:tab/>
        </w:r>
        <w:r w:rsidR="00717F4E" w:rsidRPr="00B37C8C">
          <w:rPr>
            <w:rStyle w:val="Hyperlink"/>
          </w:rPr>
          <w:t>Yêu cầu về tính ghi log</w:t>
        </w:r>
        <w:r w:rsidR="00717F4E">
          <w:rPr>
            <w:webHidden/>
          </w:rPr>
          <w:tab/>
        </w:r>
        <w:r w:rsidR="00717F4E">
          <w:rPr>
            <w:webHidden/>
          </w:rPr>
          <w:fldChar w:fldCharType="begin"/>
        </w:r>
        <w:r w:rsidR="00717F4E">
          <w:rPr>
            <w:webHidden/>
          </w:rPr>
          <w:instrText xml:space="preserve"> PAGEREF _Toc109901621 \h </w:instrText>
        </w:r>
        <w:r w:rsidR="00717F4E">
          <w:rPr>
            <w:webHidden/>
          </w:rPr>
        </w:r>
        <w:r w:rsidR="00717F4E">
          <w:rPr>
            <w:webHidden/>
          </w:rPr>
          <w:fldChar w:fldCharType="separate"/>
        </w:r>
        <w:r w:rsidR="00717F4E">
          <w:rPr>
            <w:webHidden/>
          </w:rPr>
          <w:t>238</w:t>
        </w:r>
        <w:r w:rsidR="00717F4E">
          <w:rPr>
            <w:webHidden/>
          </w:rPr>
          <w:fldChar w:fldCharType="end"/>
        </w:r>
      </w:hyperlink>
    </w:p>
    <w:p w14:paraId="4CC2CA3F" w14:textId="77777777" w:rsidR="00717F4E" w:rsidRDefault="002F1A60" w:rsidP="0049277F">
      <w:pPr>
        <w:pStyle w:val="TOC1"/>
        <w:rPr>
          <w:rFonts w:asciiTheme="minorHAnsi" w:eastAsiaTheme="minorEastAsia" w:hAnsiTheme="minorHAnsi" w:cstheme="minorBidi"/>
          <w:b w:val="0"/>
          <w:snapToGrid/>
          <w:sz w:val="22"/>
          <w:szCs w:val="22"/>
        </w:rPr>
      </w:pPr>
      <w:hyperlink w:anchor="_Toc109901622" w:history="1">
        <w:r w:rsidR="00717F4E" w:rsidRPr="00B37C8C">
          <w:rPr>
            <w:rStyle w:val="Hyperlink"/>
          </w:rPr>
          <w:t>5</w:t>
        </w:r>
        <w:r w:rsidR="00717F4E">
          <w:rPr>
            <w:rFonts w:asciiTheme="minorHAnsi" w:eastAsiaTheme="minorEastAsia" w:hAnsiTheme="minorHAnsi" w:cstheme="minorBidi"/>
            <w:b w:val="0"/>
            <w:snapToGrid/>
            <w:sz w:val="22"/>
            <w:szCs w:val="22"/>
          </w:rPr>
          <w:tab/>
        </w:r>
        <w:r w:rsidR="00717F4E" w:rsidRPr="00B37C8C">
          <w:rPr>
            <w:rStyle w:val="Hyperlink"/>
          </w:rPr>
          <w:t>TIÊU CHUẨN NGHIỆM THU HỆ THỐNG</w:t>
        </w:r>
        <w:r w:rsidR="00717F4E">
          <w:rPr>
            <w:webHidden/>
          </w:rPr>
          <w:tab/>
        </w:r>
        <w:r w:rsidR="00717F4E">
          <w:rPr>
            <w:webHidden/>
          </w:rPr>
          <w:fldChar w:fldCharType="begin"/>
        </w:r>
        <w:r w:rsidR="00717F4E">
          <w:rPr>
            <w:webHidden/>
          </w:rPr>
          <w:instrText xml:space="preserve"> PAGEREF _Toc109901622 \h </w:instrText>
        </w:r>
        <w:r w:rsidR="00717F4E">
          <w:rPr>
            <w:webHidden/>
          </w:rPr>
        </w:r>
        <w:r w:rsidR="00717F4E">
          <w:rPr>
            <w:webHidden/>
          </w:rPr>
          <w:fldChar w:fldCharType="separate"/>
        </w:r>
        <w:r w:rsidR="00717F4E">
          <w:rPr>
            <w:webHidden/>
          </w:rPr>
          <w:t>238</w:t>
        </w:r>
        <w:r w:rsidR="00717F4E">
          <w:rPr>
            <w:webHidden/>
          </w:rPr>
          <w:fldChar w:fldCharType="end"/>
        </w:r>
      </w:hyperlink>
    </w:p>
    <w:p w14:paraId="67D5BE8E" w14:textId="77777777" w:rsidR="00717F4E" w:rsidRDefault="002F1A60" w:rsidP="0049277F">
      <w:pPr>
        <w:pStyle w:val="TOC1"/>
        <w:rPr>
          <w:rFonts w:asciiTheme="minorHAnsi" w:eastAsiaTheme="minorEastAsia" w:hAnsiTheme="minorHAnsi" w:cstheme="minorBidi"/>
          <w:b w:val="0"/>
          <w:snapToGrid/>
          <w:sz w:val="22"/>
          <w:szCs w:val="22"/>
        </w:rPr>
      </w:pPr>
      <w:hyperlink w:anchor="_Toc109901623" w:history="1">
        <w:r w:rsidR="00717F4E" w:rsidRPr="00B37C8C">
          <w:rPr>
            <w:rStyle w:val="Hyperlink"/>
          </w:rPr>
          <w:t>6</w:t>
        </w:r>
        <w:r w:rsidR="00717F4E">
          <w:rPr>
            <w:rFonts w:asciiTheme="minorHAnsi" w:eastAsiaTheme="minorEastAsia" w:hAnsiTheme="minorHAnsi" w:cstheme="minorBidi"/>
            <w:b w:val="0"/>
            <w:snapToGrid/>
            <w:sz w:val="22"/>
            <w:szCs w:val="22"/>
          </w:rPr>
          <w:tab/>
        </w:r>
        <w:r w:rsidR="00717F4E" w:rsidRPr="00B37C8C">
          <w:rPr>
            <w:rStyle w:val="Hyperlink"/>
          </w:rPr>
          <w:t>PHỤ LỤC</w:t>
        </w:r>
        <w:r w:rsidR="00717F4E">
          <w:rPr>
            <w:webHidden/>
          </w:rPr>
          <w:tab/>
        </w:r>
        <w:r w:rsidR="00717F4E">
          <w:rPr>
            <w:webHidden/>
          </w:rPr>
          <w:fldChar w:fldCharType="begin"/>
        </w:r>
        <w:r w:rsidR="00717F4E">
          <w:rPr>
            <w:webHidden/>
          </w:rPr>
          <w:instrText xml:space="preserve"> PAGEREF _Toc109901623 \h </w:instrText>
        </w:r>
        <w:r w:rsidR="00717F4E">
          <w:rPr>
            <w:webHidden/>
          </w:rPr>
        </w:r>
        <w:r w:rsidR="00717F4E">
          <w:rPr>
            <w:webHidden/>
          </w:rPr>
          <w:fldChar w:fldCharType="separate"/>
        </w:r>
        <w:r w:rsidR="00717F4E">
          <w:rPr>
            <w:webHidden/>
          </w:rPr>
          <w:t>238</w:t>
        </w:r>
        <w:r w:rsidR="00717F4E">
          <w:rPr>
            <w:webHidden/>
          </w:rPr>
          <w:fldChar w:fldCharType="end"/>
        </w:r>
      </w:hyperlink>
    </w:p>
    <w:p w14:paraId="0DFC4E77" w14:textId="77777777" w:rsidR="00717F4E" w:rsidRDefault="002F1A60" w:rsidP="0049277F">
      <w:pPr>
        <w:pStyle w:val="TOC2"/>
        <w:rPr>
          <w:rFonts w:asciiTheme="minorHAnsi" w:eastAsiaTheme="minorEastAsia" w:hAnsiTheme="minorHAnsi" w:cstheme="minorBidi"/>
          <w:snapToGrid/>
          <w:sz w:val="22"/>
          <w:szCs w:val="22"/>
        </w:rPr>
      </w:pPr>
      <w:hyperlink w:anchor="_Toc109901624" w:history="1">
        <w:r w:rsidR="00717F4E" w:rsidRPr="00B37C8C">
          <w:rPr>
            <w:rStyle w:val="Hyperlink"/>
          </w:rPr>
          <w:t>6.1</w:t>
        </w:r>
        <w:r w:rsidR="00717F4E">
          <w:rPr>
            <w:rFonts w:asciiTheme="minorHAnsi" w:eastAsiaTheme="minorEastAsia" w:hAnsiTheme="minorHAnsi" w:cstheme="minorBidi"/>
            <w:snapToGrid/>
            <w:sz w:val="22"/>
            <w:szCs w:val="22"/>
          </w:rPr>
          <w:tab/>
        </w:r>
        <w:r w:rsidR="00717F4E" w:rsidRPr="00B37C8C">
          <w:rPr>
            <w:rStyle w:val="Hyperlink"/>
          </w:rPr>
          <w:t>Phụ lục 01 – MẪU HỒ SƠ SỨC KHỎE QUÂN NHÂN</w:t>
        </w:r>
        <w:r w:rsidR="00717F4E">
          <w:rPr>
            <w:webHidden/>
          </w:rPr>
          <w:tab/>
        </w:r>
        <w:r w:rsidR="00717F4E">
          <w:rPr>
            <w:webHidden/>
          </w:rPr>
          <w:fldChar w:fldCharType="begin"/>
        </w:r>
        <w:r w:rsidR="00717F4E">
          <w:rPr>
            <w:webHidden/>
          </w:rPr>
          <w:instrText xml:space="preserve"> PAGEREF _Toc109901624 \h </w:instrText>
        </w:r>
        <w:r w:rsidR="00717F4E">
          <w:rPr>
            <w:webHidden/>
          </w:rPr>
        </w:r>
        <w:r w:rsidR="00717F4E">
          <w:rPr>
            <w:webHidden/>
          </w:rPr>
          <w:fldChar w:fldCharType="separate"/>
        </w:r>
        <w:r w:rsidR="00717F4E">
          <w:rPr>
            <w:webHidden/>
          </w:rPr>
          <w:t>238</w:t>
        </w:r>
        <w:r w:rsidR="00717F4E">
          <w:rPr>
            <w:webHidden/>
          </w:rPr>
          <w:fldChar w:fldCharType="end"/>
        </w:r>
      </w:hyperlink>
    </w:p>
    <w:p w14:paraId="291D4072" w14:textId="77777777" w:rsidR="0037111F" w:rsidRPr="00EF1727" w:rsidRDefault="009B503D" w:rsidP="0049277F">
      <w:pPr>
        <w:pStyle w:val="TOC4"/>
        <w:rPr>
          <w:i w:val="0"/>
          <w:szCs w:val="24"/>
        </w:rPr>
      </w:pPr>
      <w:r w:rsidRPr="00EF1727">
        <w:rPr>
          <w:sz w:val="28"/>
          <w:szCs w:val="28"/>
        </w:rPr>
        <w:fldChar w:fldCharType="end"/>
      </w:r>
    </w:p>
    <w:p w14:paraId="5E28A84C" w14:textId="79AF3D48" w:rsidR="008552AB" w:rsidRPr="00EF1727" w:rsidRDefault="006A3E70" w:rsidP="0049277F">
      <w:pPr>
        <w:spacing w:after="120"/>
        <w:ind w:left="0"/>
      </w:pPr>
      <w:bookmarkStart w:id="1" w:name="_Toc72062201"/>
      <w:bookmarkEnd w:id="0"/>
      <w:r w:rsidRPr="00EF1727">
        <w:rPr>
          <w:b/>
          <w:i/>
        </w:rPr>
        <w:br w:type="page"/>
      </w:r>
    </w:p>
    <w:p w14:paraId="58CD5BC7" w14:textId="6BFCF0A2" w:rsidR="0037111F" w:rsidRPr="00EF1727" w:rsidRDefault="0037111F" w:rsidP="0049277F">
      <w:pPr>
        <w:pStyle w:val="Heading1"/>
        <w:spacing w:before="120" w:after="120"/>
        <w:rPr>
          <w:szCs w:val="24"/>
        </w:rPr>
      </w:pPr>
      <w:bookmarkStart w:id="2" w:name="_Toc109901536"/>
      <w:r w:rsidRPr="00EF1727">
        <w:rPr>
          <w:szCs w:val="24"/>
        </w:rPr>
        <w:lastRenderedPageBreak/>
        <w:t>GIỚI THIỆU</w:t>
      </w:r>
      <w:bookmarkEnd w:id="1"/>
      <w:bookmarkEnd w:id="2"/>
    </w:p>
    <w:p w14:paraId="5946B7E9" w14:textId="77777777" w:rsidR="0037111F" w:rsidRPr="00EF1727" w:rsidRDefault="0037111F" w:rsidP="0049277F">
      <w:pPr>
        <w:pStyle w:val="Heading2"/>
        <w:rPr>
          <w:szCs w:val="24"/>
        </w:rPr>
      </w:pPr>
      <w:bookmarkStart w:id="3" w:name="_Toc66964156"/>
      <w:bookmarkStart w:id="4" w:name="_Toc72062202"/>
      <w:bookmarkStart w:id="5" w:name="_Toc109901537"/>
      <w:r w:rsidRPr="00EF1727">
        <w:rPr>
          <w:szCs w:val="24"/>
        </w:rPr>
        <w:t>Mục đích tài liệu</w:t>
      </w:r>
      <w:bookmarkEnd w:id="3"/>
      <w:bookmarkEnd w:id="4"/>
      <w:bookmarkEnd w:id="5"/>
    </w:p>
    <w:p w14:paraId="090A3E97" w14:textId="77777777" w:rsidR="00723CF1" w:rsidRPr="00EF1727" w:rsidRDefault="00723CF1" w:rsidP="0049277F">
      <w:pPr>
        <w:numPr>
          <w:ilvl w:val="0"/>
          <w:numId w:val="15"/>
        </w:numPr>
        <w:ind w:left="720" w:hanging="450"/>
        <w:jc w:val="both"/>
      </w:pPr>
      <w:r w:rsidRPr="00EF1727">
        <w:t>Tài liệu Phân tích yêu cầu người dùng (PTYC) nhằm trình bày một cách tường minh yêu cầu của người sử dụng về hệ thống, bao gồm mục tiêu và phạm vi của hệ thống, các quy trình nghiệp vụ tin học hóa, các yêu cầu chức năng và phi chức năng và các ràng buộc khác có liên quan và tiêu chuẩn nghiệm thu hệ thống.</w:t>
      </w:r>
    </w:p>
    <w:p w14:paraId="690FCB45" w14:textId="3200DE1C" w:rsidR="005F3B4D" w:rsidRPr="00EF1727" w:rsidRDefault="005F3B4D" w:rsidP="0049277F">
      <w:pPr>
        <w:numPr>
          <w:ilvl w:val="0"/>
          <w:numId w:val="15"/>
        </w:numPr>
        <w:ind w:left="720" w:hanging="450"/>
        <w:jc w:val="both"/>
      </w:pPr>
      <w:r w:rsidRPr="00EF1727">
        <w:t xml:space="preserve">Tài liệu là đầu vào cho quá trình phân tích, thiết kế xây dựng hệ thống và là cơ sở để lập trình xây dựng hệ thống, là cơ sở để nghiệm thu sản </w:t>
      </w:r>
      <w:r w:rsidR="008E3940" w:rsidRPr="00EF1727">
        <w:t>phẩm</w:t>
      </w:r>
    </w:p>
    <w:p w14:paraId="1DF5FA8C" w14:textId="77777777" w:rsidR="0037111F" w:rsidRPr="00EF1727" w:rsidRDefault="0037111F" w:rsidP="0049277F">
      <w:pPr>
        <w:pStyle w:val="Heading2"/>
        <w:rPr>
          <w:szCs w:val="24"/>
        </w:rPr>
      </w:pPr>
      <w:bookmarkStart w:id="6" w:name="_Toc66964157"/>
      <w:bookmarkStart w:id="7" w:name="_Toc72062203"/>
      <w:bookmarkStart w:id="8" w:name="_Toc109901538"/>
      <w:r w:rsidRPr="00EF1727">
        <w:rPr>
          <w:szCs w:val="24"/>
        </w:rPr>
        <w:t>Phạm vi tài liệu</w:t>
      </w:r>
      <w:bookmarkEnd w:id="6"/>
      <w:bookmarkEnd w:id="7"/>
      <w:bookmarkEnd w:id="8"/>
    </w:p>
    <w:p w14:paraId="00999698" w14:textId="20141AEF" w:rsidR="00723CF1" w:rsidRPr="00EF1727" w:rsidRDefault="00723CF1" w:rsidP="0049277F">
      <w:pPr>
        <w:numPr>
          <w:ilvl w:val="0"/>
          <w:numId w:val="15"/>
        </w:numPr>
        <w:ind w:left="720" w:hanging="450"/>
        <w:jc w:val="both"/>
      </w:pPr>
      <w:r w:rsidRPr="00EF1727">
        <w:t xml:space="preserve">Tài liệu chỉ bao gồm các yêu cầu liên quan đến hệ thống </w:t>
      </w:r>
      <w:r w:rsidR="007120E5">
        <w:t xml:space="preserve">Hồ sơ sức khỏe quân nhân được thu thập dựa trên kết quả khảo sát tại Phòng điều trị (B4) – Cục Quân Y – Tổng cục Hậu cần. Căn cứ vào kết quả khảo sát Viettel tiến hành xây dựng Prototype và PTYC thống nhất với Cục Quân Y. Tài liệu này </w:t>
      </w:r>
      <w:r w:rsidRPr="00EF1727">
        <w:t>bao gồm yêu cầu về mục tiêu, phạm vi hệ thống, yêu cầu về quy trình nghiệp vụ, yêu cầu chức năng và các yêu cầu phi chức năng cũng như các</w:t>
      </w:r>
      <w:r w:rsidR="007120E5">
        <w:t xml:space="preserve"> tiêu chuẩn nghiệm thu hệ thống giữa Cục Quân Y – TCHC với Viettel về Hồ sơ sức khỏe quân nhân</w:t>
      </w:r>
    </w:p>
    <w:p w14:paraId="1F32EE82" w14:textId="498A27CD" w:rsidR="00723CF1" w:rsidRPr="00EF1727" w:rsidRDefault="00723CF1" w:rsidP="0049277F">
      <w:pPr>
        <w:numPr>
          <w:ilvl w:val="0"/>
          <w:numId w:val="15"/>
        </w:numPr>
        <w:ind w:left="720" w:hanging="450"/>
        <w:jc w:val="both"/>
      </w:pPr>
      <w:r w:rsidRPr="00EF1727">
        <w:t xml:space="preserve">Các yêu cầu không thuộc các dạng kể trên hoặc yêu cầu không liên quan đến hệ thống </w:t>
      </w:r>
      <w:r w:rsidR="007120E5">
        <w:t>quản lý hồ sơ sức khỏe quân nhân và các nội dung khác nằm ngoài nội dung PTYC</w:t>
      </w:r>
      <w:r w:rsidRPr="00EF1727">
        <w:t xml:space="preserve"> đều không </w:t>
      </w:r>
      <w:r w:rsidR="00887468" w:rsidRPr="00EF1727">
        <w:t>thuộc phạm vi của tài liệu này.</w:t>
      </w:r>
    </w:p>
    <w:p w14:paraId="7FF4A7EC" w14:textId="77777777" w:rsidR="0037111F" w:rsidRPr="00EF1727" w:rsidRDefault="0037111F" w:rsidP="0049277F">
      <w:pPr>
        <w:pStyle w:val="Heading2"/>
        <w:rPr>
          <w:szCs w:val="24"/>
        </w:rPr>
      </w:pPr>
      <w:bookmarkStart w:id="9" w:name="_Toc40023090"/>
      <w:bookmarkStart w:id="10" w:name="_Toc40545062"/>
      <w:bookmarkStart w:id="11" w:name="_Toc43256392"/>
      <w:bookmarkStart w:id="12" w:name="_Toc47768301"/>
      <w:bookmarkStart w:id="13" w:name="_Toc48041132"/>
      <w:bookmarkStart w:id="14" w:name="_Toc66964158"/>
      <w:bookmarkStart w:id="15" w:name="_Toc72062204"/>
      <w:bookmarkStart w:id="16" w:name="_Toc109901539"/>
      <w:r w:rsidRPr="00EF1727">
        <w:rPr>
          <w:szCs w:val="24"/>
        </w:rPr>
        <w:t>Định nghĩa thuật ngữ và các từ viết tắt</w:t>
      </w:r>
      <w:bookmarkEnd w:id="9"/>
      <w:bookmarkEnd w:id="10"/>
      <w:bookmarkEnd w:id="11"/>
      <w:bookmarkEnd w:id="12"/>
      <w:bookmarkEnd w:id="13"/>
      <w:bookmarkEnd w:id="14"/>
      <w:bookmarkEnd w:id="15"/>
      <w:bookmarkEnd w:id="16"/>
    </w:p>
    <w:tbl>
      <w:tblPr>
        <w:tblW w:w="8748"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78"/>
        <w:gridCol w:w="4660"/>
        <w:gridCol w:w="1710"/>
      </w:tblGrid>
      <w:tr w:rsidR="0037111F" w:rsidRPr="00EF1727" w14:paraId="5283147A" w14:textId="77777777">
        <w:trPr>
          <w:tblHeader/>
          <w:jc w:val="center"/>
        </w:trPr>
        <w:tc>
          <w:tcPr>
            <w:tcW w:w="2378" w:type="dxa"/>
            <w:shd w:val="pct5" w:color="auto" w:fill="FFFFFF"/>
          </w:tcPr>
          <w:p w14:paraId="67DB0500" w14:textId="77777777" w:rsidR="0037111F" w:rsidRPr="00EF1727" w:rsidRDefault="0037111F" w:rsidP="0049277F">
            <w:pPr>
              <w:pStyle w:val="Bang"/>
              <w:jc w:val="center"/>
              <w:rPr>
                <w:sz w:val="24"/>
                <w:szCs w:val="24"/>
              </w:rPr>
            </w:pPr>
            <w:r w:rsidRPr="00EF1727">
              <w:rPr>
                <w:sz w:val="24"/>
                <w:szCs w:val="24"/>
              </w:rPr>
              <w:t>Thuật ngữ</w:t>
            </w:r>
          </w:p>
        </w:tc>
        <w:tc>
          <w:tcPr>
            <w:tcW w:w="4660" w:type="dxa"/>
            <w:shd w:val="pct5" w:color="auto" w:fill="FFFFFF"/>
          </w:tcPr>
          <w:p w14:paraId="585BC7C3" w14:textId="77777777" w:rsidR="0037111F" w:rsidRPr="00EF1727" w:rsidRDefault="0037111F" w:rsidP="0049277F">
            <w:pPr>
              <w:pStyle w:val="Bang"/>
              <w:jc w:val="center"/>
              <w:rPr>
                <w:sz w:val="24"/>
                <w:szCs w:val="24"/>
              </w:rPr>
            </w:pPr>
            <w:r w:rsidRPr="00EF1727">
              <w:rPr>
                <w:sz w:val="24"/>
                <w:szCs w:val="24"/>
              </w:rPr>
              <w:t>Định nghĩa</w:t>
            </w:r>
          </w:p>
        </w:tc>
        <w:tc>
          <w:tcPr>
            <w:tcW w:w="1710" w:type="dxa"/>
            <w:shd w:val="pct5" w:color="auto" w:fill="FFFFFF"/>
          </w:tcPr>
          <w:p w14:paraId="540B59DB" w14:textId="77777777" w:rsidR="0037111F" w:rsidRPr="00EF1727" w:rsidRDefault="0037111F" w:rsidP="0049277F">
            <w:pPr>
              <w:pStyle w:val="Bang"/>
              <w:jc w:val="center"/>
              <w:rPr>
                <w:sz w:val="24"/>
                <w:szCs w:val="24"/>
              </w:rPr>
            </w:pPr>
            <w:r w:rsidRPr="00EF1727">
              <w:rPr>
                <w:sz w:val="24"/>
                <w:szCs w:val="24"/>
              </w:rPr>
              <w:t>Ghi chú</w:t>
            </w:r>
          </w:p>
        </w:tc>
      </w:tr>
      <w:tr w:rsidR="0037111F" w:rsidRPr="00EF1727" w14:paraId="729222DC" w14:textId="77777777">
        <w:trPr>
          <w:jc w:val="center"/>
        </w:trPr>
        <w:tc>
          <w:tcPr>
            <w:tcW w:w="2378" w:type="dxa"/>
          </w:tcPr>
          <w:p w14:paraId="09B57812" w14:textId="77777777" w:rsidR="0037111F" w:rsidRPr="00EF1727" w:rsidRDefault="00887468" w:rsidP="0049277F">
            <w:pPr>
              <w:pStyle w:val="Bang"/>
              <w:rPr>
                <w:sz w:val="24"/>
                <w:szCs w:val="24"/>
              </w:rPr>
            </w:pPr>
            <w:r w:rsidRPr="00EF1727">
              <w:rPr>
                <w:sz w:val="24"/>
                <w:szCs w:val="24"/>
              </w:rPr>
              <w:t>CNTT</w:t>
            </w:r>
          </w:p>
        </w:tc>
        <w:tc>
          <w:tcPr>
            <w:tcW w:w="4660" w:type="dxa"/>
          </w:tcPr>
          <w:p w14:paraId="11CC05A9" w14:textId="77777777" w:rsidR="0037111F" w:rsidRPr="00EF1727" w:rsidRDefault="00887468" w:rsidP="0049277F">
            <w:pPr>
              <w:pStyle w:val="Bang"/>
              <w:rPr>
                <w:sz w:val="24"/>
                <w:szCs w:val="24"/>
              </w:rPr>
            </w:pPr>
            <w:r w:rsidRPr="00EF1727">
              <w:rPr>
                <w:sz w:val="24"/>
                <w:szCs w:val="24"/>
              </w:rPr>
              <w:t>Công nghệ thông tin</w:t>
            </w:r>
          </w:p>
        </w:tc>
        <w:tc>
          <w:tcPr>
            <w:tcW w:w="1710" w:type="dxa"/>
          </w:tcPr>
          <w:p w14:paraId="5B01E3EF" w14:textId="77777777" w:rsidR="0037111F" w:rsidRPr="00EF1727" w:rsidRDefault="0037111F" w:rsidP="0049277F">
            <w:pPr>
              <w:pStyle w:val="Bang"/>
              <w:rPr>
                <w:sz w:val="24"/>
                <w:szCs w:val="24"/>
              </w:rPr>
            </w:pPr>
          </w:p>
        </w:tc>
      </w:tr>
      <w:tr w:rsidR="0037111F" w:rsidRPr="00EF1727" w14:paraId="360A5A0B" w14:textId="77777777">
        <w:trPr>
          <w:jc w:val="center"/>
        </w:trPr>
        <w:tc>
          <w:tcPr>
            <w:tcW w:w="2378" w:type="dxa"/>
          </w:tcPr>
          <w:p w14:paraId="6B50465C" w14:textId="77777777" w:rsidR="0037111F" w:rsidRPr="00EF1727" w:rsidRDefault="00887468" w:rsidP="0049277F">
            <w:pPr>
              <w:pStyle w:val="Bang"/>
              <w:rPr>
                <w:sz w:val="24"/>
                <w:szCs w:val="24"/>
              </w:rPr>
            </w:pPr>
            <w:r w:rsidRPr="00EF1727">
              <w:rPr>
                <w:sz w:val="24"/>
                <w:szCs w:val="24"/>
              </w:rPr>
              <w:t>BS</w:t>
            </w:r>
          </w:p>
        </w:tc>
        <w:tc>
          <w:tcPr>
            <w:tcW w:w="4660" w:type="dxa"/>
          </w:tcPr>
          <w:p w14:paraId="01A81BC1" w14:textId="77777777" w:rsidR="0037111F" w:rsidRPr="00EF1727" w:rsidRDefault="00887468" w:rsidP="0049277F">
            <w:pPr>
              <w:pStyle w:val="Bang"/>
              <w:rPr>
                <w:sz w:val="24"/>
                <w:szCs w:val="24"/>
              </w:rPr>
            </w:pPr>
            <w:r w:rsidRPr="00EF1727">
              <w:rPr>
                <w:sz w:val="24"/>
                <w:szCs w:val="24"/>
              </w:rPr>
              <w:t>Bác sỹ</w:t>
            </w:r>
          </w:p>
        </w:tc>
        <w:tc>
          <w:tcPr>
            <w:tcW w:w="1710" w:type="dxa"/>
          </w:tcPr>
          <w:p w14:paraId="293D76FC" w14:textId="77777777" w:rsidR="0037111F" w:rsidRPr="00EF1727" w:rsidRDefault="0037111F" w:rsidP="0049277F">
            <w:pPr>
              <w:pStyle w:val="Bang"/>
              <w:rPr>
                <w:sz w:val="24"/>
                <w:szCs w:val="24"/>
              </w:rPr>
            </w:pPr>
          </w:p>
        </w:tc>
      </w:tr>
      <w:tr w:rsidR="0037111F" w:rsidRPr="00EF1727" w14:paraId="4836CC64" w14:textId="77777777">
        <w:trPr>
          <w:jc w:val="center"/>
        </w:trPr>
        <w:tc>
          <w:tcPr>
            <w:tcW w:w="2378" w:type="dxa"/>
          </w:tcPr>
          <w:p w14:paraId="462D3BB0" w14:textId="77777777" w:rsidR="0037111F" w:rsidRPr="00EF1727" w:rsidRDefault="00887468" w:rsidP="0049277F">
            <w:pPr>
              <w:pStyle w:val="Bang"/>
              <w:rPr>
                <w:sz w:val="24"/>
                <w:szCs w:val="24"/>
              </w:rPr>
            </w:pPr>
            <w:r w:rsidRPr="00EF1727">
              <w:rPr>
                <w:sz w:val="24"/>
                <w:szCs w:val="24"/>
              </w:rPr>
              <w:t>OS</w:t>
            </w:r>
          </w:p>
        </w:tc>
        <w:tc>
          <w:tcPr>
            <w:tcW w:w="4660" w:type="dxa"/>
          </w:tcPr>
          <w:p w14:paraId="5057AF72" w14:textId="77777777" w:rsidR="0037111F" w:rsidRPr="00EF1727" w:rsidRDefault="00887468" w:rsidP="0049277F">
            <w:pPr>
              <w:pStyle w:val="Bang"/>
              <w:rPr>
                <w:sz w:val="24"/>
                <w:szCs w:val="24"/>
              </w:rPr>
            </w:pPr>
            <w:r w:rsidRPr="00EF1727">
              <w:rPr>
                <w:sz w:val="24"/>
                <w:szCs w:val="24"/>
              </w:rPr>
              <w:t>Công ty Outsource dự án</w:t>
            </w:r>
          </w:p>
        </w:tc>
        <w:tc>
          <w:tcPr>
            <w:tcW w:w="1710" w:type="dxa"/>
          </w:tcPr>
          <w:p w14:paraId="4EF28074" w14:textId="77777777" w:rsidR="0037111F" w:rsidRPr="00EF1727" w:rsidRDefault="0037111F" w:rsidP="0049277F">
            <w:pPr>
              <w:pStyle w:val="Bang"/>
              <w:rPr>
                <w:sz w:val="24"/>
                <w:szCs w:val="24"/>
              </w:rPr>
            </w:pPr>
          </w:p>
        </w:tc>
      </w:tr>
      <w:tr w:rsidR="0037111F" w:rsidRPr="00EF1727" w14:paraId="4B1E0180" w14:textId="77777777">
        <w:trPr>
          <w:jc w:val="center"/>
        </w:trPr>
        <w:tc>
          <w:tcPr>
            <w:tcW w:w="2378" w:type="dxa"/>
            <w:tcBorders>
              <w:bottom w:val="dotted" w:sz="4" w:space="0" w:color="auto"/>
            </w:tcBorders>
          </w:tcPr>
          <w:p w14:paraId="794BE188" w14:textId="77777777" w:rsidR="0037111F" w:rsidRPr="00EF1727" w:rsidRDefault="00A01F98" w:rsidP="0049277F">
            <w:pPr>
              <w:pStyle w:val="Bang"/>
              <w:rPr>
                <w:sz w:val="24"/>
                <w:szCs w:val="24"/>
              </w:rPr>
            </w:pPr>
            <w:r w:rsidRPr="00EF1727">
              <w:rPr>
                <w:sz w:val="24"/>
                <w:szCs w:val="24"/>
              </w:rPr>
              <w:t>CSDL</w:t>
            </w:r>
          </w:p>
        </w:tc>
        <w:tc>
          <w:tcPr>
            <w:tcW w:w="4660" w:type="dxa"/>
            <w:tcBorders>
              <w:bottom w:val="dotted" w:sz="4" w:space="0" w:color="auto"/>
            </w:tcBorders>
          </w:tcPr>
          <w:p w14:paraId="6F180A00" w14:textId="77777777" w:rsidR="0037111F" w:rsidRPr="00EF1727" w:rsidRDefault="00A01F98" w:rsidP="0049277F">
            <w:pPr>
              <w:pStyle w:val="Bang"/>
              <w:rPr>
                <w:sz w:val="24"/>
                <w:szCs w:val="24"/>
              </w:rPr>
            </w:pPr>
            <w:r w:rsidRPr="00EF1727">
              <w:rPr>
                <w:sz w:val="24"/>
                <w:szCs w:val="24"/>
              </w:rPr>
              <w:t>Cơ sở dữ liệu</w:t>
            </w:r>
          </w:p>
        </w:tc>
        <w:tc>
          <w:tcPr>
            <w:tcW w:w="1710" w:type="dxa"/>
            <w:tcBorders>
              <w:bottom w:val="dotted" w:sz="4" w:space="0" w:color="auto"/>
            </w:tcBorders>
          </w:tcPr>
          <w:p w14:paraId="08449BE9" w14:textId="77777777" w:rsidR="0037111F" w:rsidRPr="00EF1727" w:rsidRDefault="0037111F" w:rsidP="0049277F">
            <w:pPr>
              <w:pStyle w:val="Bang"/>
              <w:rPr>
                <w:sz w:val="24"/>
                <w:szCs w:val="24"/>
              </w:rPr>
            </w:pPr>
          </w:p>
        </w:tc>
      </w:tr>
      <w:tr w:rsidR="00FE5053" w:rsidRPr="00EF1727" w14:paraId="6956A5C1" w14:textId="77777777">
        <w:trPr>
          <w:jc w:val="center"/>
        </w:trPr>
        <w:tc>
          <w:tcPr>
            <w:tcW w:w="2378" w:type="dxa"/>
            <w:tcBorders>
              <w:bottom w:val="dotted" w:sz="4" w:space="0" w:color="auto"/>
            </w:tcBorders>
          </w:tcPr>
          <w:p w14:paraId="454680C0" w14:textId="3C21C6FD" w:rsidR="00FE5053" w:rsidRPr="00EF1727" w:rsidRDefault="00FE5053" w:rsidP="0049277F">
            <w:pPr>
              <w:pStyle w:val="Bang"/>
              <w:rPr>
                <w:sz w:val="24"/>
                <w:szCs w:val="24"/>
              </w:rPr>
            </w:pPr>
            <w:r w:rsidRPr="00EF1727">
              <w:rPr>
                <w:sz w:val="24"/>
                <w:szCs w:val="24"/>
              </w:rPr>
              <w:t>CTV</w:t>
            </w:r>
          </w:p>
        </w:tc>
        <w:tc>
          <w:tcPr>
            <w:tcW w:w="4660" w:type="dxa"/>
            <w:tcBorders>
              <w:bottom w:val="dotted" w:sz="4" w:space="0" w:color="auto"/>
            </w:tcBorders>
          </w:tcPr>
          <w:p w14:paraId="3CC615C6" w14:textId="76DBA4A2" w:rsidR="00FE5053" w:rsidRPr="00EF1727" w:rsidRDefault="00FE5053" w:rsidP="0049277F">
            <w:pPr>
              <w:pStyle w:val="Bang"/>
              <w:rPr>
                <w:sz w:val="24"/>
                <w:szCs w:val="24"/>
              </w:rPr>
            </w:pPr>
            <w:r w:rsidRPr="00EF1727">
              <w:rPr>
                <w:sz w:val="24"/>
                <w:szCs w:val="24"/>
              </w:rPr>
              <w:t>Cộng tác viên</w:t>
            </w:r>
          </w:p>
        </w:tc>
        <w:tc>
          <w:tcPr>
            <w:tcW w:w="1710" w:type="dxa"/>
            <w:tcBorders>
              <w:bottom w:val="dotted" w:sz="4" w:space="0" w:color="auto"/>
            </w:tcBorders>
          </w:tcPr>
          <w:p w14:paraId="163E2679" w14:textId="77777777" w:rsidR="00FE5053" w:rsidRPr="00EF1727" w:rsidRDefault="00FE5053" w:rsidP="0049277F">
            <w:pPr>
              <w:pStyle w:val="Bang"/>
              <w:rPr>
                <w:sz w:val="24"/>
                <w:szCs w:val="24"/>
              </w:rPr>
            </w:pPr>
          </w:p>
        </w:tc>
      </w:tr>
      <w:tr w:rsidR="00FE5053" w:rsidRPr="00EF1727" w14:paraId="7E7F0F84" w14:textId="77777777">
        <w:trPr>
          <w:jc w:val="center"/>
        </w:trPr>
        <w:tc>
          <w:tcPr>
            <w:tcW w:w="2378" w:type="dxa"/>
            <w:tcBorders>
              <w:bottom w:val="dotted" w:sz="4" w:space="0" w:color="auto"/>
            </w:tcBorders>
          </w:tcPr>
          <w:p w14:paraId="0C87DCC5" w14:textId="6B8337B5" w:rsidR="00FE5053" w:rsidRPr="00EF1727" w:rsidRDefault="00FE5053" w:rsidP="0049277F">
            <w:pPr>
              <w:pStyle w:val="Bang"/>
              <w:rPr>
                <w:sz w:val="24"/>
                <w:szCs w:val="24"/>
              </w:rPr>
            </w:pPr>
            <w:r w:rsidRPr="00EF1727">
              <w:rPr>
                <w:sz w:val="24"/>
                <w:szCs w:val="24"/>
              </w:rPr>
              <w:t>CSYT</w:t>
            </w:r>
          </w:p>
        </w:tc>
        <w:tc>
          <w:tcPr>
            <w:tcW w:w="4660" w:type="dxa"/>
            <w:tcBorders>
              <w:bottom w:val="dotted" w:sz="4" w:space="0" w:color="auto"/>
            </w:tcBorders>
          </w:tcPr>
          <w:p w14:paraId="532D1754" w14:textId="23FD053B" w:rsidR="00FE5053" w:rsidRPr="00EF1727" w:rsidRDefault="00FE5053" w:rsidP="0049277F">
            <w:pPr>
              <w:pStyle w:val="Bang"/>
              <w:rPr>
                <w:sz w:val="24"/>
                <w:szCs w:val="24"/>
              </w:rPr>
            </w:pPr>
            <w:r w:rsidRPr="00EF1727">
              <w:rPr>
                <w:sz w:val="24"/>
                <w:szCs w:val="24"/>
              </w:rPr>
              <w:t>Cơ sở y tế</w:t>
            </w:r>
          </w:p>
        </w:tc>
        <w:tc>
          <w:tcPr>
            <w:tcW w:w="1710" w:type="dxa"/>
            <w:tcBorders>
              <w:bottom w:val="dotted" w:sz="4" w:space="0" w:color="auto"/>
            </w:tcBorders>
          </w:tcPr>
          <w:p w14:paraId="03E4E057" w14:textId="77777777" w:rsidR="00FE5053" w:rsidRPr="00EF1727" w:rsidRDefault="00FE5053" w:rsidP="0049277F">
            <w:pPr>
              <w:pStyle w:val="Bang"/>
              <w:rPr>
                <w:sz w:val="24"/>
                <w:szCs w:val="24"/>
              </w:rPr>
            </w:pPr>
          </w:p>
        </w:tc>
      </w:tr>
      <w:tr w:rsidR="008E7230" w:rsidRPr="00EF1727" w14:paraId="529ED15D" w14:textId="77777777">
        <w:trPr>
          <w:jc w:val="center"/>
        </w:trPr>
        <w:tc>
          <w:tcPr>
            <w:tcW w:w="2378" w:type="dxa"/>
            <w:tcBorders>
              <w:bottom w:val="dotted" w:sz="4" w:space="0" w:color="auto"/>
            </w:tcBorders>
          </w:tcPr>
          <w:p w14:paraId="6E2A6904" w14:textId="1BDF7D73" w:rsidR="008E7230" w:rsidRPr="00EF1727" w:rsidRDefault="007120E5" w:rsidP="0049277F">
            <w:pPr>
              <w:pStyle w:val="Bang"/>
              <w:rPr>
                <w:sz w:val="24"/>
                <w:szCs w:val="24"/>
              </w:rPr>
            </w:pPr>
            <w:r>
              <w:rPr>
                <w:sz w:val="24"/>
                <w:szCs w:val="24"/>
              </w:rPr>
              <w:lastRenderedPageBreak/>
              <w:t>PTYC</w:t>
            </w:r>
          </w:p>
        </w:tc>
        <w:tc>
          <w:tcPr>
            <w:tcW w:w="4660" w:type="dxa"/>
            <w:tcBorders>
              <w:bottom w:val="dotted" w:sz="4" w:space="0" w:color="auto"/>
            </w:tcBorders>
          </w:tcPr>
          <w:p w14:paraId="6C0BB357" w14:textId="0EECDC5A" w:rsidR="008E7230" w:rsidRPr="00EF1727" w:rsidRDefault="007120E5" w:rsidP="0049277F">
            <w:pPr>
              <w:pStyle w:val="Bang"/>
              <w:rPr>
                <w:sz w:val="24"/>
                <w:szCs w:val="24"/>
              </w:rPr>
            </w:pPr>
            <w:r>
              <w:rPr>
                <w:sz w:val="24"/>
                <w:szCs w:val="24"/>
              </w:rPr>
              <w:t>Phân tích yêu cầu</w:t>
            </w:r>
          </w:p>
        </w:tc>
        <w:tc>
          <w:tcPr>
            <w:tcW w:w="1710" w:type="dxa"/>
            <w:tcBorders>
              <w:bottom w:val="dotted" w:sz="4" w:space="0" w:color="auto"/>
            </w:tcBorders>
          </w:tcPr>
          <w:p w14:paraId="17EBF83C" w14:textId="77777777" w:rsidR="008E7230" w:rsidRPr="00EF1727" w:rsidRDefault="008E7230" w:rsidP="0049277F">
            <w:pPr>
              <w:pStyle w:val="Bang"/>
              <w:rPr>
                <w:sz w:val="24"/>
                <w:szCs w:val="24"/>
              </w:rPr>
            </w:pPr>
          </w:p>
        </w:tc>
      </w:tr>
      <w:tr w:rsidR="007120E5" w:rsidRPr="00EF1727" w14:paraId="232F4D3F" w14:textId="77777777">
        <w:trPr>
          <w:jc w:val="center"/>
        </w:trPr>
        <w:tc>
          <w:tcPr>
            <w:tcW w:w="2378" w:type="dxa"/>
            <w:tcBorders>
              <w:bottom w:val="dotted" w:sz="4" w:space="0" w:color="auto"/>
            </w:tcBorders>
          </w:tcPr>
          <w:p w14:paraId="6E8D08E8" w14:textId="3D93A6C3" w:rsidR="007120E5" w:rsidRDefault="007120E5" w:rsidP="0049277F">
            <w:pPr>
              <w:pStyle w:val="Bang"/>
              <w:rPr>
                <w:sz w:val="24"/>
                <w:szCs w:val="24"/>
              </w:rPr>
            </w:pPr>
            <w:r>
              <w:rPr>
                <w:sz w:val="24"/>
                <w:szCs w:val="24"/>
              </w:rPr>
              <w:t>TCHC</w:t>
            </w:r>
          </w:p>
        </w:tc>
        <w:tc>
          <w:tcPr>
            <w:tcW w:w="4660" w:type="dxa"/>
            <w:tcBorders>
              <w:bottom w:val="dotted" w:sz="4" w:space="0" w:color="auto"/>
            </w:tcBorders>
          </w:tcPr>
          <w:p w14:paraId="339BA391" w14:textId="7534925A" w:rsidR="007120E5" w:rsidRDefault="007120E5" w:rsidP="0049277F">
            <w:pPr>
              <w:pStyle w:val="Bang"/>
              <w:rPr>
                <w:sz w:val="24"/>
                <w:szCs w:val="24"/>
              </w:rPr>
            </w:pPr>
            <w:r>
              <w:rPr>
                <w:sz w:val="24"/>
                <w:szCs w:val="24"/>
              </w:rPr>
              <w:t>Tổng cục Hậu cần</w:t>
            </w:r>
          </w:p>
        </w:tc>
        <w:tc>
          <w:tcPr>
            <w:tcW w:w="1710" w:type="dxa"/>
            <w:tcBorders>
              <w:bottom w:val="dotted" w:sz="4" w:space="0" w:color="auto"/>
            </w:tcBorders>
          </w:tcPr>
          <w:p w14:paraId="74DED21B" w14:textId="77777777" w:rsidR="007120E5" w:rsidRPr="00EF1727" w:rsidRDefault="007120E5" w:rsidP="0049277F">
            <w:pPr>
              <w:pStyle w:val="Bang"/>
              <w:rPr>
                <w:sz w:val="24"/>
                <w:szCs w:val="24"/>
              </w:rPr>
            </w:pPr>
          </w:p>
        </w:tc>
      </w:tr>
      <w:tr w:rsidR="008C5B47" w:rsidRPr="00EF1727" w14:paraId="6FA3B3B3" w14:textId="77777777">
        <w:trPr>
          <w:jc w:val="center"/>
        </w:trPr>
        <w:tc>
          <w:tcPr>
            <w:tcW w:w="2378" w:type="dxa"/>
            <w:tcBorders>
              <w:bottom w:val="dotted" w:sz="4" w:space="0" w:color="auto"/>
            </w:tcBorders>
          </w:tcPr>
          <w:p w14:paraId="21C089E4" w14:textId="58806117" w:rsidR="008C5B47" w:rsidRDefault="008C5B47" w:rsidP="0049277F">
            <w:pPr>
              <w:pStyle w:val="Bang"/>
              <w:rPr>
                <w:sz w:val="24"/>
                <w:szCs w:val="24"/>
              </w:rPr>
            </w:pPr>
            <w:r>
              <w:rPr>
                <w:sz w:val="24"/>
                <w:szCs w:val="24"/>
              </w:rPr>
              <w:t>QNCN</w:t>
            </w:r>
          </w:p>
        </w:tc>
        <w:tc>
          <w:tcPr>
            <w:tcW w:w="4660" w:type="dxa"/>
            <w:tcBorders>
              <w:bottom w:val="dotted" w:sz="4" w:space="0" w:color="auto"/>
            </w:tcBorders>
          </w:tcPr>
          <w:p w14:paraId="7276A300" w14:textId="01463718" w:rsidR="008C5B47" w:rsidRDefault="008C5B47" w:rsidP="0049277F">
            <w:pPr>
              <w:pStyle w:val="Bang"/>
              <w:rPr>
                <w:sz w:val="24"/>
                <w:szCs w:val="24"/>
              </w:rPr>
            </w:pPr>
            <w:r>
              <w:rPr>
                <w:sz w:val="24"/>
                <w:szCs w:val="24"/>
              </w:rPr>
              <w:t>Quân nhân chuyên nghiệp</w:t>
            </w:r>
          </w:p>
        </w:tc>
        <w:tc>
          <w:tcPr>
            <w:tcW w:w="1710" w:type="dxa"/>
            <w:tcBorders>
              <w:bottom w:val="dotted" w:sz="4" w:space="0" w:color="auto"/>
            </w:tcBorders>
          </w:tcPr>
          <w:p w14:paraId="4C583986" w14:textId="77777777" w:rsidR="008C5B47" w:rsidRPr="00EF1727" w:rsidRDefault="008C5B47" w:rsidP="0049277F">
            <w:pPr>
              <w:pStyle w:val="Bang"/>
              <w:rPr>
                <w:sz w:val="24"/>
                <w:szCs w:val="24"/>
              </w:rPr>
            </w:pPr>
          </w:p>
        </w:tc>
      </w:tr>
      <w:tr w:rsidR="008C5B47" w:rsidRPr="00EF1727" w14:paraId="3B1CBCB6" w14:textId="77777777">
        <w:trPr>
          <w:jc w:val="center"/>
        </w:trPr>
        <w:tc>
          <w:tcPr>
            <w:tcW w:w="2378" w:type="dxa"/>
            <w:tcBorders>
              <w:bottom w:val="dotted" w:sz="4" w:space="0" w:color="auto"/>
            </w:tcBorders>
          </w:tcPr>
          <w:p w14:paraId="7631DB0D" w14:textId="7DBC51FB" w:rsidR="008C5B47" w:rsidRDefault="008C5B47" w:rsidP="0049277F">
            <w:pPr>
              <w:pStyle w:val="Bang"/>
              <w:rPr>
                <w:sz w:val="24"/>
                <w:szCs w:val="24"/>
              </w:rPr>
            </w:pPr>
            <w:r>
              <w:rPr>
                <w:sz w:val="24"/>
                <w:szCs w:val="24"/>
              </w:rPr>
              <w:t>CNVQP</w:t>
            </w:r>
          </w:p>
        </w:tc>
        <w:tc>
          <w:tcPr>
            <w:tcW w:w="4660" w:type="dxa"/>
            <w:tcBorders>
              <w:bottom w:val="dotted" w:sz="4" w:space="0" w:color="auto"/>
            </w:tcBorders>
          </w:tcPr>
          <w:p w14:paraId="71AD79D4" w14:textId="455778DC" w:rsidR="008C5B47" w:rsidRDefault="008C5B47" w:rsidP="0049277F">
            <w:pPr>
              <w:pStyle w:val="Bang"/>
              <w:rPr>
                <w:sz w:val="24"/>
                <w:szCs w:val="24"/>
              </w:rPr>
            </w:pPr>
            <w:r>
              <w:rPr>
                <w:sz w:val="24"/>
                <w:szCs w:val="24"/>
              </w:rPr>
              <w:t>Công nhân viên quốc phòng</w:t>
            </w:r>
          </w:p>
        </w:tc>
        <w:tc>
          <w:tcPr>
            <w:tcW w:w="1710" w:type="dxa"/>
            <w:tcBorders>
              <w:bottom w:val="dotted" w:sz="4" w:space="0" w:color="auto"/>
            </w:tcBorders>
          </w:tcPr>
          <w:p w14:paraId="2727C0D0" w14:textId="77777777" w:rsidR="008C5B47" w:rsidRPr="00EF1727" w:rsidRDefault="008C5B47" w:rsidP="0049277F">
            <w:pPr>
              <w:pStyle w:val="Bang"/>
              <w:rPr>
                <w:sz w:val="24"/>
                <w:szCs w:val="24"/>
              </w:rPr>
            </w:pPr>
          </w:p>
        </w:tc>
      </w:tr>
      <w:tr w:rsidR="008C5B47" w:rsidRPr="00EF1727" w14:paraId="3B7215E0" w14:textId="77777777">
        <w:trPr>
          <w:jc w:val="center"/>
        </w:trPr>
        <w:tc>
          <w:tcPr>
            <w:tcW w:w="2378" w:type="dxa"/>
            <w:tcBorders>
              <w:bottom w:val="dotted" w:sz="4" w:space="0" w:color="auto"/>
            </w:tcBorders>
          </w:tcPr>
          <w:p w14:paraId="25AFF707" w14:textId="0CB70843" w:rsidR="008C5B47" w:rsidRDefault="008C5B47" w:rsidP="0049277F">
            <w:pPr>
              <w:pStyle w:val="Bang"/>
              <w:rPr>
                <w:sz w:val="24"/>
                <w:szCs w:val="24"/>
              </w:rPr>
            </w:pPr>
            <w:r>
              <w:rPr>
                <w:sz w:val="24"/>
                <w:szCs w:val="24"/>
              </w:rPr>
              <w:t>SQ</w:t>
            </w:r>
          </w:p>
        </w:tc>
        <w:tc>
          <w:tcPr>
            <w:tcW w:w="4660" w:type="dxa"/>
            <w:tcBorders>
              <w:bottom w:val="dotted" w:sz="4" w:space="0" w:color="auto"/>
            </w:tcBorders>
          </w:tcPr>
          <w:p w14:paraId="6AA495B1" w14:textId="65F7C1A8" w:rsidR="008C5B47" w:rsidRDefault="008C5B47" w:rsidP="0049277F">
            <w:pPr>
              <w:pStyle w:val="Bang"/>
              <w:rPr>
                <w:sz w:val="24"/>
                <w:szCs w:val="24"/>
              </w:rPr>
            </w:pPr>
            <w:r>
              <w:rPr>
                <w:sz w:val="24"/>
                <w:szCs w:val="24"/>
              </w:rPr>
              <w:t>Sĩ quan</w:t>
            </w:r>
          </w:p>
        </w:tc>
        <w:tc>
          <w:tcPr>
            <w:tcW w:w="1710" w:type="dxa"/>
            <w:tcBorders>
              <w:bottom w:val="dotted" w:sz="4" w:space="0" w:color="auto"/>
            </w:tcBorders>
          </w:tcPr>
          <w:p w14:paraId="470F9273" w14:textId="77777777" w:rsidR="008C5B47" w:rsidRPr="00EF1727" w:rsidRDefault="008C5B47" w:rsidP="0049277F">
            <w:pPr>
              <w:pStyle w:val="Bang"/>
              <w:rPr>
                <w:sz w:val="24"/>
                <w:szCs w:val="24"/>
              </w:rPr>
            </w:pPr>
          </w:p>
        </w:tc>
      </w:tr>
      <w:tr w:rsidR="008C5B47" w:rsidRPr="00EF1727" w14:paraId="484B52DF" w14:textId="77777777">
        <w:trPr>
          <w:jc w:val="center"/>
        </w:trPr>
        <w:tc>
          <w:tcPr>
            <w:tcW w:w="2378" w:type="dxa"/>
            <w:tcBorders>
              <w:bottom w:val="dotted" w:sz="4" w:space="0" w:color="auto"/>
            </w:tcBorders>
          </w:tcPr>
          <w:p w14:paraId="22BE12E2" w14:textId="6CCD4403" w:rsidR="008C5B47" w:rsidRDefault="008C5B47" w:rsidP="0049277F">
            <w:pPr>
              <w:pStyle w:val="Bang"/>
              <w:rPr>
                <w:sz w:val="24"/>
                <w:szCs w:val="24"/>
              </w:rPr>
            </w:pPr>
            <w:r>
              <w:rPr>
                <w:sz w:val="24"/>
                <w:szCs w:val="24"/>
              </w:rPr>
              <w:t>CS</w:t>
            </w:r>
          </w:p>
        </w:tc>
        <w:tc>
          <w:tcPr>
            <w:tcW w:w="4660" w:type="dxa"/>
            <w:tcBorders>
              <w:bottom w:val="dotted" w:sz="4" w:space="0" w:color="auto"/>
            </w:tcBorders>
          </w:tcPr>
          <w:p w14:paraId="70E74024" w14:textId="20C1CD23" w:rsidR="008C5B47" w:rsidRDefault="008C5B47" w:rsidP="0049277F">
            <w:pPr>
              <w:pStyle w:val="Bang"/>
              <w:rPr>
                <w:sz w:val="24"/>
                <w:szCs w:val="24"/>
              </w:rPr>
            </w:pPr>
            <w:r>
              <w:rPr>
                <w:sz w:val="24"/>
                <w:szCs w:val="24"/>
              </w:rPr>
              <w:t>Chiến sĩ</w:t>
            </w:r>
          </w:p>
        </w:tc>
        <w:tc>
          <w:tcPr>
            <w:tcW w:w="1710" w:type="dxa"/>
            <w:tcBorders>
              <w:bottom w:val="dotted" w:sz="4" w:space="0" w:color="auto"/>
            </w:tcBorders>
          </w:tcPr>
          <w:p w14:paraId="72948F53" w14:textId="77777777" w:rsidR="008C5B47" w:rsidRPr="00EF1727" w:rsidRDefault="008C5B47" w:rsidP="0049277F">
            <w:pPr>
              <w:pStyle w:val="Bang"/>
              <w:rPr>
                <w:sz w:val="24"/>
                <w:szCs w:val="24"/>
              </w:rPr>
            </w:pPr>
          </w:p>
        </w:tc>
      </w:tr>
      <w:tr w:rsidR="00D4495F" w:rsidRPr="00EF1727" w14:paraId="33F345A3" w14:textId="77777777">
        <w:trPr>
          <w:jc w:val="center"/>
        </w:trPr>
        <w:tc>
          <w:tcPr>
            <w:tcW w:w="2378" w:type="dxa"/>
            <w:tcBorders>
              <w:bottom w:val="dotted" w:sz="4" w:space="0" w:color="auto"/>
            </w:tcBorders>
          </w:tcPr>
          <w:p w14:paraId="32A4A4C3" w14:textId="5911F449" w:rsidR="00D4495F" w:rsidRDefault="00D4495F" w:rsidP="0049277F">
            <w:pPr>
              <w:pStyle w:val="Bang"/>
              <w:rPr>
                <w:sz w:val="24"/>
                <w:szCs w:val="24"/>
              </w:rPr>
            </w:pPr>
            <w:r>
              <w:rPr>
                <w:sz w:val="24"/>
                <w:szCs w:val="24"/>
              </w:rPr>
              <w:t>BHXH</w:t>
            </w:r>
          </w:p>
        </w:tc>
        <w:tc>
          <w:tcPr>
            <w:tcW w:w="4660" w:type="dxa"/>
            <w:tcBorders>
              <w:bottom w:val="dotted" w:sz="4" w:space="0" w:color="auto"/>
            </w:tcBorders>
          </w:tcPr>
          <w:p w14:paraId="715190A6" w14:textId="3986F39C" w:rsidR="00D4495F" w:rsidRDefault="00D4495F" w:rsidP="0049277F">
            <w:pPr>
              <w:pStyle w:val="Bang"/>
              <w:rPr>
                <w:sz w:val="24"/>
                <w:szCs w:val="24"/>
              </w:rPr>
            </w:pPr>
            <w:r>
              <w:rPr>
                <w:sz w:val="24"/>
                <w:szCs w:val="24"/>
              </w:rPr>
              <w:t>Bảo hiểm xã hội</w:t>
            </w:r>
          </w:p>
        </w:tc>
        <w:tc>
          <w:tcPr>
            <w:tcW w:w="1710" w:type="dxa"/>
            <w:tcBorders>
              <w:bottom w:val="dotted" w:sz="4" w:space="0" w:color="auto"/>
            </w:tcBorders>
          </w:tcPr>
          <w:p w14:paraId="612718E7" w14:textId="77777777" w:rsidR="00D4495F" w:rsidRPr="00EF1727" w:rsidRDefault="00D4495F" w:rsidP="0049277F">
            <w:pPr>
              <w:pStyle w:val="Bang"/>
              <w:rPr>
                <w:sz w:val="24"/>
                <w:szCs w:val="24"/>
              </w:rPr>
            </w:pPr>
          </w:p>
        </w:tc>
      </w:tr>
      <w:tr w:rsidR="00D4495F" w:rsidRPr="00EF1727" w14:paraId="7ACB01D3" w14:textId="77777777">
        <w:trPr>
          <w:jc w:val="center"/>
        </w:trPr>
        <w:tc>
          <w:tcPr>
            <w:tcW w:w="2378" w:type="dxa"/>
            <w:tcBorders>
              <w:bottom w:val="dotted" w:sz="4" w:space="0" w:color="auto"/>
            </w:tcBorders>
          </w:tcPr>
          <w:p w14:paraId="16C35163" w14:textId="093C6E2F" w:rsidR="00D4495F" w:rsidRDefault="00D4495F" w:rsidP="0049277F">
            <w:pPr>
              <w:pStyle w:val="Bang"/>
              <w:rPr>
                <w:sz w:val="24"/>
                <w:szCs w:val="24"/>
              </w:rPr>
            </w:pPr>
            <w:r>
              <w:rPr>
                <w:sz w:val="24"/>
                <w:szCs w:val="24"/>
              </w:rPr>
              <w:t>BHYT</w:t>
            </w:r>
          </w:p>
        </w:tc>
        <w:tc>
          <w:tcPr>
            <w:tcW w:w="4660" w:type="dxa"/>
            <w:tcBorders>
              <w:bottom w:val="dotted" w:sz="4" w:space="0" w:color="auto"/>
            </w:tcBorders>
          </w:tcPr>
          <w:p w14:paraId="5E160E44" w14:textId="4EBA3BF0" w:rsidR="00D4495F" w:rsidRDefault="00D4495F" w:rsidP="0049277F">
            <w:pPr>
              <w:pStyle w:val="Bang"/>
              <w:rPr>
                <w:sz w:val="24"/>
                <w:szCs w:val="24"/>
              </w:rPr>
            </w:pPr>
            <w:r>
              <w:rPr>
                <w:sz w:val="24"/>
                <w:szCs w:val="24"/>
              </w:rPr>
              <w:t>Bảo hiểm y tế</w:t>
            </w:r>
          </w:p>
        </w:tc>
        <w:tc>
          <w:tcPr>
            <w:tcW w:w="1710" w:type="dxa"/>
            <w:tcBorders>
              <w:bottom w:val="dotted" w:sz="4" w:space="0" w:color="auto"/>
            </w:tcBorders>
          </w:tcPr>
          <w:p w14:paraId="0F2E359A" w14:textId="77777777" w:rsidR="00D4495F" w:rsidRPr="00EF1727" w:rsidRDefault="00D4495F" w:rsidP="0049277F">
            <w:pPr>
              <w:pStyle w:val="Bang"/>
              <w:rPr>
                <w:sz w:val="24"/>
                <w:szCs w:val="24"/>
              </w:rPr>
            </w:pPr>
          </w:p>
        </w:tc>
      </w:tr>
      <w:tr w:rsidR="005503D1" w:rsidRPr="00EF1727" w14:paraId="195C3FA1" w14:textId="77777777">
        <w:trPr>
          <w:jc w:val="center"/>
        </w:trPr>
        <w:tc>
          <w:tcPr>
            <w:tcW w:w="2378" w:type="dxa"/>
            <w:tcBorders>
              <w:bottom w:val="dotted" w:sz="4" w:space="0" w:color="auto"/>
            </w:tcBorders>
          </w:tcPr>
          <w:p w14:paraId="263B931E" w14:textId="41C19E55" w:rsidR="005503D1" w:rsidRDefault="005503D1" w:rsidP="0049277F">
            <w:pPr>
              <w:pStyle w:val="Bang"/>
              <w:rPr>
                <w:sz w:val="24"/>
                <w:szCs w:val="24"/>
              </w:rPr>
            </w:pPr>
            <w:r>
              <w:rPr>
                <w:sz w:val="24"/>
                <w:szCs w:val="24"/>
              </w:rPr>
              <w:t>Textbox</w:t>
            </w:r>
          </w:p>
        </w:tc>
        <w:tc>
          <w:tcPr>
            <w:tcW w:w="4660" w:type="dxa"/>
            <w:tcBorders>
              <w:bottom w:val="dotted" w:sz="4" w:space="0" w:color="auto"/>
            </w:tcBorders>
          </w:tcPr>
          <w:p w14:paraId="56879FF8" w14:textId="429C8F6D" w:rsidR="005503D1" w:rsidRDefault="005503D1" w:rsidP="0049277F">
            <w:pPr>
              <w:pStyle w:val="Bang"/>
              <w:rPr>
                <w:sz w:val="24"/>
                <w:szCs w:val="24"/>
              </w:rPr>
            </w:pPr>
          </w:p>
        </w:tc>
        <w:tc>
          <w:tcPr>
            <w:tcW w:w="1710" w:type="dxa"/>
            <w:tcBorders>
              <w:bottom w:val="dotted" w:sz="4" w:space="0" w:color="auto"/>
            </w:tcBorders>
          </w:tcPr>
          <w:p w14:paraId="2C10BE2B" w14:textId="77777777" w:rsidR="005503D1" w:rsidRPr="00EF1727" w:rsidRDefault="005503D1" w:rsidP="0049277F">
            <w:pPr>
              <w:pStyle w:val="Bang"/>
              <w:rPr>
                <w:sz w:val="24"/>
                <w:szCs w:val="24"/>
              </w:rPr>
            </w:pPr>
          </w:p>
        </w:tc>
      </w:tr>
      <w:tr w:rsidR="005503D1" w:rsidRPr="00EF1727" w14:paraId="49B1274A" w14:textId="77777777">
        <w:trPr>
          <w:jc w:val="center"/>
        </w:trPr>
        <w:tc>
          <w:tcPr>
            <w:tcW w:w="2378" w:type="dxa"/>
            <w:tcBorders>
              <w:bottom w:val="dotted" w:sz="4" w:space="0" w:color="auto"/>
            </w:tcBorders>
          </w:tcPr>
          <w:p w14:paraId="0301CC53" w14:textId="12FED746" w:rsidR="005503D1" w:rsidRDefault="005503D1" w:rsidP="0049277F">
            <w:pPr>
              <w:pStyle w:val="Bang"/>
              <w:rPr>
                <w:sz w:val="24"/>
                <w:szCs w:val="24"/>
              </w:rPr>
            </w:pPr>
            <w:r>
              <w:rPr>
                <w:sz w:val="24"/>
                <w:szCs w:val="24"/>
              </w:rPr>
              <w:t>DateTimePicker</w:t>
            </w:r>
          </w:p>
        </w:tc>
        <w:tc>
          <w:tcPr>
            <w:tcW w:w="4660" w:type="dxa"/>
            <w:tcBorders>
              <w:bottom w:val="dotted" w:sz="4" w:space="0" w:color="auto"/>
            </w:tcBorders>
          </w:tcPr>
          <w:p w14:paraId="77082E8B" w14:textId="77777777" w:rsidR="005503D1" w:rsidRDefault="005503D1" w:rsidP="0049277F">
            <w:pPr>
              <w:pStyle w:val="Bang"/>
              <w:rPr>
                <w:sz w:val="24"/>
                <w:szCs w:val="24"/>
              </w:rPr>
            </w:pPr>
          </w:p>
        </w:tc>
        <w:tc>
          <w:tcPr>
            <w:tcW w:w="1710" w:type="dxa"/>
            <w:tcBorders>
              <w:bottom w:val="dotted" w:sz="4" w:space="0" w:color="auto"/>
            </w:tcBorders>
          </w:tcPr>
          <w:p w14:paraId="0FEE72A7" w14:textId="77777777" w:rsidR="005503D1" w:rsidRPr="00EF1727" w:rsidRDefault="005503D1" w:rsidP="0049277F">
            <w:pPr>
              <w:pStyle w:val="Bang"/>
              <w:rPr>
                <w:sz w:val="24"/>
                <w:szCs w:val="24"/>
              </w:rPr>
            </w:pPr>
          </w:p>
        </w:tc>
      </w:tr>
      <w:tr w:rsidR="005503D1" w:rsidRPr="00EF1727" w14:paraId="514F4093" w14:textId="77777777">
        <w:trPr>
          <w:jc w:val="center"/>
        </w:trPr>
        <w:tc>
          <w:tcPr>
            <w:tcW w:w="2378" w:type="dxa"/>
            <w:tcBorders>
              <w:bottom w:val="dotted" w:sz="4" w:space="0" w:color="auto"/>
            </w:tcBorders>
          </w:tcPr>
          <w:p w14:paraId="4EEEBA65" w14:textId="23BAAC94" w:rsidR="005503D1" w:rsidRDefault="005503D1" w:rsidP="0049277F">
            <w:pPr>
              <w:pStyle w:val="Bang"/>
              <w:rPr>
                <w:sz w:val="24"/>
                <w:szCs w:val="24"/>
              </w:rPr>
            </w:pPr>
            <w:r>
              <w:rPr>
                <w:sz w:val="24"/>
                <w:szCs w:val="24"/>
              </w:rPr>
              <w:t>ComboBox</w:t>
            </w:r>
          </w:p>
        </w:tc>
        <w:tc>
          <w:tcPr>
            <w:tcW w:w="4660" w:type="dxa"/>
            <w:tcBorders>
              <w:bottom w:val="dotted" w:sz="4" w:space="0" w:color="auto"/>
            </w:tcBorders>
          </w:tcPr>
          <w:p w14:paraId="37718B29" w14:textId="77777777" w:rsidR="005503D1" w:rsidRDefault="005503D1" w:rsidP="0049277F">
            <w:pPr>
              <w:pStyle w:val="Bang"/>
              <w:rPr>
                <w:sz w:val="24"/>
                <w:szCs w:val="24"/>
              </w:rPr>
            </w:pPr>
          </w:p>
        </w:tc>
        <w:tc>
          <w:tcPr>
            <w:tcW w:w="1710" w:type="dxa"/>
            <w:tcBorders>
              <w:bottom w:val="dotted" w:sz="4" w:space="0" w:color="auto"/>
            </w:tcBorders>
          </w:tcPr>
          <w:p w14:paraId="19F46EE7" w14:textId="77777777" w:rsidR="005503D1" w:rsidRPr="00EF1727" w:rsidRDefault="005503D1" w:rsidP="0049277F">
            <w:pPr>
              <w:pStyle w:val="Bang"/>
              <w:rPr>
                <w:sz w:val="24"/>
                <w:szCs w:val="24"/>
              </w:rPr>
            </w:pPr>
          </w:p>
        </w:tc>
      </w:tr>
      <w:tr w:rsidR="005503D1" w:rsidRPr="00EF1727" w14:paraId="0D3DAC15" w14:textId="77777777">
        <w:trPr>
          <w:jc w:val="center"/>
        </w:trPr>
        <w:tc>
          <w:tcPr>
            <w:tcW w:w="2378" w:type="dxa"/>
            <w:tcBorders>
              <w:bottom w:val="dotted" w:sz="4" w:space="0" w:color="auto"/>
            </w:tcBorders>
          </w:tcPr>
          <w:p w14:paraId="593B3357" w14:textId="07822CE4" w:rsidR="005503D1" w:rsidRDefault="005503D1" w:rsidP="0049277F">
            <w:pPr>
              <w:pStyle w:val="Bang"/>
              <w:rPr>
                <w:sz w:val="24"/>
                <w:szCs w:val="24"/>
              </w:rPr>
            </w:pPr>
            <w:r>
              <w:rPr>
                <w:sz w:val="24"/>
                <w:szCs w:val="24"/>
              </w:rPr>
              <w:t>RadioButton</w:t>
            </w:r>
          </w:p>
        </w:tc>
        <w:tc>
          <w:tcPr>
            <w:tcW w:w="4660" w:type="dxa"/>
            <w:tcBorders>
              <w:bottom w:val="dotted" w:sz="4" w:space="0" w:color="auto"/>
            </w:tcBorders>
          </w:tcPr>
          <w:p w14:paraId="4F2D79BB" w14:textId="77777777" w:rsidR="005503D1" w:rsidRDefault="005503D1" w:rsidP="0049277F">
            <w:pPr>
              <w:pStyle w:val="Bang"/>
              <w:rPr>
                <w:sz w:val="24"/>
                <w:szCs w:val="24"/>
              </w:rPr>
            </w:pPr>
          </w:p>
        </w:tc>
        <w:tc>
          <w:tcPr>
            <w:tcW w:w="1710" w:type="dxa"/>
            <w:tcBorders>
              <w:bottom w:val="dotted" w:sz="4" w:space="0" w:color="auto"/>
            </w:tcBorders>
          </w:tcPr>
          <w:p w14:paraId="1EA3CEB5" w14:textId="77777777" w:rsidR="005503D1" w:rsidRPr="00EF1727" w:rsidRDefault="005503D1" w:rsidP="0049277F">
            <w:pPr>
              <w:pStyle w:val="Bang"/>
              <w:rPr>
                <w:sz w:val="24"/>
                <w:szCs w:val="24"/>
              </w:rPr>
            </w:pPr>
          </w:p>
        </w:tc>
      </w:tr>
      <w:tr w:rsidR="005503D1" w:rsidRPr="00EF1727" w14:paraId="3FF4905C" w14:textId="77777777">
        <w:trPr>
          <w:jc w:val="center"/>
        </w:trPr>
        <w:tc>
          <w:tcPr>
            <w:tcW w:w="2378" w:type="dxa"/>
            <w:tcBorders>
              <w:bottom w:val="dotted" w:sz="4" w:space="0" w:color="auto"/>
            </w:tcBorders>
          </w:tcPr>
          <w:p w14:paraId="00219508" w14:textId="326157E9" w:rsidR="005503D1" w:rsidRDefault="005503D1" w:rsidP="0049277F">
            <w:pPr>
              <w:pStyle w:val="Bang"/>
              <w:rPr>
                <w:sz w:val="24"/>
                <w:szCs w:val="24"/>
              </w:rPr>
            </w:pPr>
            <w:r>
              <w:rPr>
                <w:sz w:val="24"/>
                <w:szCs w:val="24"/>
              </w:rPr>
              <w:t>CheckBox</w:t>
            </w:r>
          </w:p>
        </w:tc>
        <w:tc>
          <w:tcPr>
            <w:tcW w:w="4660" w:type="dxa"/>
            <w:tcBorders>
              <w:bottom w:val="dotted" w:sz="4" w:space="0" w:color="auto"/>
            </w:tcBorders>
          </w:tcPr>
          <w:p w14:paraId="235EFFBE" w14:textId="77777777" w:rsidR="005503D1" w:rsidRDefault="005503D1" w:rsidP="0049277F">
            <w:pPr>
              <w:pStyle w:val="Bang"/>
              <w:rPr>
                <w:sz w:val="24"/>
                <w:szCs w:val="24"/>
              </w:rPr>
            </w:pPr>
          </w:p>
        </w:tc>
        <w:tc>
          <w:tcPr>
            <w:tcW w:w="1710" w:type="dxa"/>
            <w:tcBorders>
              <w:bottom w:val="dotted" w:sz="4" w:space="0" w:color="auto"/>
            </w:tcBorders>
          </w:tcPr>
          <w:p w14:paraId="0E85D978" w14:textId="77777777" w:rsidR="005503D1" w:rsidRPr="00EF1727" w:rsidRDefault="005503D1" w:rsidP="0049277F">
            <w:pPr>
              <w:pStyle w:val="Bang"/>
              <w:rPr>
                <w:sz w:val="24"/>
                <w:szCs w:val="24"/>
              </w:rPr>
            </w:pPr>
          </w:p>
        </w:tc>
      </w:tr>
      <w:tr w:rsidR="005503D1" w:rsidRPr="00EF1727" w14:paraId="032E77D5" w14:textId="77777777">
        <w:trPr>
          <w:jc w:val="center"/>
        </w:trPr>
        <w:tc>
          <w:tcPr>
            <w:tcW w:w="2378" w:type="dxa"/>
            <w:tcBorders>
              <w:bottom w:val="dotted" w:sz="4" w:space="0" w:color="auto"/>
            </w:tcBorders>
          </w:tcPr>
          <w:p w14:paraId="14E7F824" w14:textId="3197A7F0" w:rsidR="005503D1" w:rsidRDefault="005503D1" w:rsidP="0049277F">
            <w:pPr>
              <w:pStyle w:val="Bang"/>
              <w:rPr>
                <w:sz w:val="24"/>
                <w:szCs w:val="24"/>
              </w:rPr>
            </w:pPr>
            <w:r>
              <w:rPr>
                <w:sz w:val="24"/>
                <w:szCs w:val="24"/>
              </w:rPr>
              <w:t>Label</w:t>
            </w:r>
          </w:p>
        </w:tc>
        <w:tc>
          <w:tcPr>
            <w:tcW w:w="4660" w:type="dxa"/>
            <w:tcBorders>
              <w:bottom w:val="dotted" w:sz="4" w:space="0" w:color="auto"/>
            </w:tcBorders>
          </w:tcPr>
          <w:p w14:paraId="2227441D" w14:textId="5498D97A" w:rsidR="005503D1" w:rsidRDefault="005503D1" w:rsidP="0049277F">
            <w:pPr>
              <w:pStyle w:val="Bang"/>
              <w:rPr>
                <w:sz w:val="24"/>
                <w:szCs w:val="24"/>
              </w:rPr>
            </w:pPr>
          </w:p>
        </w:tc>
        <w:tc>
          <w:tcPr>
            <w:tcW w:w="1710" w:type="dxa"/>
            <w:tcBorders>
              <w:bottom w:val="dotted" w:sz="4" w:space="0" w:color="auto"/>
            </w:tcBorders>
          </w:tcPr>
          <w:p w14:paraId="576CC781" w14:textId="77777777" w:rsidR="005503D1" w:rsidRPr="00EF1727" w:rsidRDefault="005503D1" w:rsidP="0049277F">
            <w:pPr>
              <w:pStyle w:val="Bang"/>
              <w:rPr>
                <w:sz w:val="24"/>
                <w:szCs w:val="24"/>
              </w:rPr>
            </w:pPr>
          </w:p>
        </w:tc>
      </w:tr>
      <w:tr w:rsidR="0037111F" w:rsidRPr="00EF1727" w14:paraId="246F3260" w14:textId="77777777">
        <w:trPr>
          <w:jc w:val="center"/>
        </w:trPr>
        <w:tc>
          <w:tcPr>
            <w:tcW w:w="2378" w:type="dxa"/>
            <w:shd w:val="pct10" w:color="000000" w:fill="FFFFFF"/>
          </w:tcPr>
          <w:p w14:paraId="592C6CC1" w14:textId="77777777" w:rsidR="0037111F" w:rsidRPr="00EF1727" w:rsidRDefault="0037111F" w:rsidP="0049277F">
            <w:pPr>
              <w:widowControl/>
              <w:spacing w:before="0"/>
              <w:ind w:left="0"/>
              <w:rPr>
                <w:szCs w:val="24"/>
              </w:rPr>
            </w:pPr>
          </w:p>
        </w:tc>
        <w:tc>
          <w:tcPr>
            <w:tcW w:w="4660" w:type="dxa"/>
            <w:shd w:val="pct10" w:color="000000" w:fill="FFFFFF"/>
          </w:tcPr>
          <w:p w14:paraId="18551F7A" w14:textId="77777777" w:rsidR="0037111F" w:rsidRPr="00EF1727" w:rsidRDefault="0037111F" w:rsidP="0049277F">
            <w:pPr>
              <w:pStyle w:val="Bang"/>
              <w:rPr>
                <w:sz w:val="24"/>
                <w:szCs w:val="24"/>
              </w:rPr>
            </w:pPr>
          </w:p>
        </w:tc>
        <w:tc>
          <w:tcPr>
            <w:tcW w:w="1710" w:type="dxa"/>
            <w:shd w:val="pct10" w:color="000000" w:fill="FFFFFF"/>
          </w:tcPr>
          <w:p w14:paraId="14A54C5C" w14:textId="77777777" w:rsidR="0037111F" w:rsidRPr="00EF1727" w:rsidRDefault="0037111F" w:rsidP="0049277F">
            <w:pPr>
              <w:pStyle w:val="Bang"/>
              <w:rPr>
                <w:sz w:val="24"/>
                <w:szCs w:val="24"/>
              </w:rPr>
            </w:pPr>
          </w:p>
        </w:tc>
      </w:tr>
    </w:tbl>
    <w:p w14:paraId="58EC5541" w14:textId="77777777" w:rsidR="0037111F" w:rsidRPr="00EF1727" w:rsidRDefault="0037111F" w:rsidP="008B7EB4">
      <w:pPr>
        <w:pStyle w:val="NormalIndent"/>
      </w:pPr>
      <w:r w:rsidRPr="00EF1727">
        <w:t xml:space="preserve">Bảng </w:t>
      </w:r>
      <w:r w:rsidR="009B503D" w:rsidRPr="00EF1727">
        <w:fldChar w:fldCharType="begin"/>
      </w:r>
      <w:r w:rsidRPr="00EF1727">
        <w:instrText xml:space="preserve"> AUTONUMLGL \e </w:instrText>
      </w:r>
      <w:r w:rsidR="009B503D" w:rsidRPr="00EF1727">
        <w:fldChar w:fldCharType="end"/>
      </w:r>
      <w:r w:rsidRPr="00EF1727">
        <w:t>: Thuật ngữ và định nghĩa</w:t>
      </w:r>
    </w:p>
    <w:p w14:paraId="7D8F8A48" w14:textId="77777777" w:rsidR="0037111F" w:rsidRPr="00EF1727" w:rsidRDefault="0037111F" w:rsidP="0049277F">
      <w:pPr>
        <w:pStyle w:val="Heading2"/>
        <w:rPr>
          <w:szCs w:val="24"/>
        </w:rPr>
      </w:pPr>
      <w:bookmarkStart w:id="17" w:name="_Toc109901540"/>
      <w:r w:rsidRPr="00EF1727">
        <w:rPr>
          <w:szCs w:val="24"/>
        </w:rPr>
        <w:t>Tài liệu tham khảo</w:t>
      </w:r>
      <w:bookmarkEnd w:id="17"/>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430"/>
        <w:gridCol w:w="2340"/>
        <w:gridCol w:w="2340"/>
        <w:gridCol w:w="1710"/>
      </w:tblGrid>
      <w:tr w:rsidR="0037111F" w:rsidRPr="00EF1727" w14:paraId="19939BDF" w14:textId="77777777">
        <w:trPr>
          <w:jc w:val="center"/>
        </w:trPr>
        <w:tc>
          <w:tcPr>
            <w:tcW w:w="2430" w:type="dxa"/>
            <w:shd w:val="pct10" w:color="auto" w:fill="auto"/>
          </w:tcPr>
          <w:p w14:paraId="06B8ED09"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Tên tài liệu</w:t>
            </w:r>
          </w:p>
        </w:tc>
        <w:tc>
          <w:tcPr>
            <w:tcW w:w="2340" w:type="dxa"/>
            <w:shd w:val="pct10" w:color="auto" w:fill="auto"/>
          </w:tcPr>
          <w:p w14:paraId="7F6A35ED"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Ngày phát hành</w:t>
            </w:r>
          </w:p>
        </w:tc>
        <w:tc>
          <w:tcPr>
            <w:tcW w:w="2340" w:type="dxa"/>
            <w:shd w:val="pct10" w:color="auto" w:fill="auto"/>
          </w:tcPr>
          <w:p w14:paraId="28A3C620"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Nguồn</w:t>
            </w:r>
          </w:p>
        </w:tc>
        <w:tc>
          <w:tcPr>
            <w:tcW w:w="1710" w:type="dxa"/>
            <w:shd w:val="pct10" w:color="auto" w:fill="auto"/>
          </w:tcPr>
          <w:p w14:paraId="2DF48B60" w14:textId="77777777" w:rsidR="0037111F" w:rsidRPr="00EF1727" w:rsidRDefault="0037111F" w:rsidP="0049277F">
            <w:pPr>
              <w:pStyle w:val="BodyTextIndent"/>
              <w:ind w:left="0"/>
              <w:jc w:val="center"/>
              <w:rPr>
                <w:rFonts w:ascii="Times New Roman" w:hAnsi="Times New Roman"/>
                <w:szCs w:val="24"/>
              </w:rPr>
            </w:pPr>
            <w:r w:rsidRPr="00EF1727">
              <w:rPr>
                <w:rFonts w:ascii="Times New Roman" w:hAnsi="Times New Roman"/>
                <w:szCs w:val="24"/>
              </w:rPr>
              <w:t>Ghi chú</w:t>
            </w:r>
          </w:p>
        </w:tc>
      </w:tr>
      <w:tr w:rsidR="0037111F" w:rsidRPr="00EF1727" w14:paraId="64980E2F" w14:textId="77777777">
        <w:trPr>
          <w:jc w:val="center"/>
        </w:trPr>
        <w:tc>
          <w:tcPr>
            <w:tcW w:w="2430" w:type="dxa"/>
          </w:tcPr>
          <w:p w14:paraId="4ECF841D" w14:textId="77777777"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Prototype</w:t>
            </w:r>
          </w:p>
        </w:tc>
        <w:tc>
          <w:tcPr>
            <w:tcW w:w="2340" w:type="dxa"/>
          </w:tcPr>
          <w:p w14:paraId="0A0C3F07" w14:textId="0E2ECE4C"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0</w:t>
            </w:r>
            <w:r w:rsidR="00A36677">
              <w:rPr>
                <w:rFonts w:ascii="Times New Roman" w:hAnsi="Times New Roman"/>
                <w:szCs w:val="24"/>
              </w:rPr>
              <w:t>7</w:t>
            </w:r>
            <w:r w:rsidRPr="00EF1727">
              <w:rPr>
                <w:rFonts w:ascii="Times New Roman" w:hAnsi="Times New Roman"/>
                <w:szCs w:val="24"/>
              </w:rPr>
              <w:t>/20</w:t>
            </w:r>
            <w:r w:rsidR="00A36677">
              <w:rPr>
                <w:rFonts w:ascii="Times New Roman" w:hAnsi="Times New Roman"/>
                <w:szCs w:val="24"/>
              </w:rPr>
              <w:t>22</w:t>
            </w:r>
          </w:p>
        </w:tc>
        <w:tc>
          <w:tcPr>
            <w:tcW w:w="2340" w:type="dxa"/>
          </w:tcPr>
          <w:p w14:paraId="12DAB800" w14:textId="77777777" w:rsidR="0037111F" w:rsidRPr="00EF1727" w:rsidRDefault="00652286" w:rsidP="0049277F">
            <w:pPr>
              <w:pStyle w:val="BodyTextIndent"/>
              <w:ind w:left="0"/>
              <w:rPr>
                <w:rFonts w:ascii="Times New Roman" w:hAnsi="Times New Roman"/>
                <w:szCs w:val="24"/>
              </w:rPr>
            </w:pPr>
            <w:r w:rsidRPr="00EF1727">
              <w:rPr>
                <w:rFonts w:ascii="Times New Roman" w:hAnsi="Times New Roman"/>
                <w:szCs w:val="24"/>
              </w:rPr>
              <w:t>Đội dự án</w:t>
            </w:r>
          </w:p>
        </w:tc>
        <w:tc>
          <w:tcPr>
            <w:tcW w:w="1710" w:type="dxa"/>
          </w:tcPr>
          <w:p w14:paraId="6BD1A446" w14:textId="77777777" w:rsidR="0037111F" w:rsidRPr="00EF1727" w:rsidRDefault="0037111F" w:rsidP="0049277F">
            <w:pPr>
              <w:pStyle w:val="BodyTextIndent"/>
              <w:ind w:left="0"/>
              <w:rPr>
                <w:rFonts w:ascii="Times New Roman" w:hAnsi="Times New Roman"/>
                <w:szCs w:val="24"/>
              </w:rPr>
            </w:pPr>
          </w:p>
        </w:tc>
      </w:tr>
      <w:tr w:rsidR="0037111F" w:rsidRPr="00EF1727" w14:paraId="4D7411A7" w14:textId="77777777">
        <w:trPr>
          <w:jc w:val="center"/>
        </w:trPr>
        <w:tc>
          <w:tcPr>
            <w:tcW w:w="2430" w:type="dxa"/>
            <w:tcBorders>
              <w:bottom w:val="dotted" w:sz="4" w:space="0" w:color="auto"/>
            </w:tcBorders>
          </w:tcPr>
          <w:p w14:paraId="38650B8C" w14:textId="77777777" w:rsidR="0037111F" w:rsidRPr="00EF1727" w:rsidRDefault="0037111F" w:rsidP="0049277F">
            <w:pPr>
              <w:pStyle w:val="BodyTextIndent"/>
              <w:ind w:left="0"/>
              <w:rPr>
                <w:rFonts w:ascii="Times New Roman" w:hAnsi="Times New Roman"/>
                <w:szCs w:val="24"/>
              </w:rPr>
            </w:pPr>
          </w:p>
        </w:tc>
        <w:tc>
          <w:tcPr>
            <w:tcW w:w="2340" w:type="dxa"/>
            <w:tcBorders>
              <w:bottom w:val="dotted" w:sz="4" w:space="0" w:color="auto"/>
            </w:tcBorders>
          </w:tcPr>
          <w:p w14:paraId="1778D7F9" w14:textId="77777777" w:rsidR="0037111F" w:rsidRPr="00EF1727" w:rsidRDefault="0037111F" w:rsidP="0049277F">
            <w:pPr>
              <w:pStyle w:val="BodyTextIndent"/>
              <w:ind w:left="0"/>
              <w:rPr>
                <w:rFonts w:ascii="Times New Roman" w:hAnsi="Times New Roman"/>
                <w:szCs w:val="24"/>
              </w:rPr>
            </w:pPr>
          </w:p>
        </w:tc>
        <w:tc>
          <w:tcPr>
            <w:tcW w:w="2340" w:type="dxa"/>
            <w:tcBorders>
              <w:bottom w:val="dotted" w:sz="4" w:space="0" w:color="auto"/>
            </w:tcBorders>
          </w:tcPr>
          <w:p w14:paraId="12022455" w14:textId="77777777" w:rsidR="0037111F" w:rsidRPr="00EF1727" w:rsidRDefault="0037111F" w:rsidP="0049277F">
            <w:pPr>
              <w:pStyle w:val="BodyTextIndent"/>
              <w:ind w:left="0"/>
              <w:rPr>
                <w:rFonts w:ascii="Times New Roman" w:hAnsi="Times New Roman"/>
                <w:szCs w:val="24"/>
              </w:rPr>
            </w:pPr>
          </w:p>
        </w:tc>
        <w:tc>
          <w:tcPr>
            <w:tcW w:w="1710" w:type="dxa"/>
            <w:tcBorders>
              <w:bottom w:val="dotted" w:sz="4" w:space="0" w:color="auto"/>
            </w:tcBorders>
          </w:tcPr>
          <w:p w14:paraId="77387F2E" w14:textId="77777777" w:rsidR="0037111F" w:rsidRPr="00EF1727" w:rsidRDefault="0037111F" w:rsidP="0049277F">
            <w:pPr>
              <w:pStyle w:val="BodyTextIndent"/>
              <w:ind w:left="0"/>
              <w:rPr>
                <w:rFonts w:ascii="Times New Roman" w:hAnsi="Times New Roman"/>
                <w:szCs w:val="24"/>
              </w:rPr>
            </w:pPr>
          </w:p>
        </w:tc>
      </w:tr>
      <w:tr w:rsidR="0037111F" w:rsidRPr="00EF1727" w14:paraId="5D31F1D8" w14:textId="77777777">
        <w:trPr>
          <w:jc w:val="center"/>
        </w:trPr>
        <w:tc>
          <w:tcPr>
            <w:tcW w:w="2430" w:type="dxa"/>
            <w:shd w:val="pct10" w:color="auto" w:fill="auto"/>
          </w:tcPr>
          <w:p w14:paraId="78D61CF0" w14:textId="77777777" w:rsidR="0037111F" w:rsidRPr="00EF1727" w:rsidRDefault="0037111F" w:rsidP="0049277F">
            <w:pPr>
              <w:pStyle w:val="BodyTextIndent"/>
              <w:ind w:left="0"/>
              <w:rPr>
                <w:rFonts w:ascii="Times New Roman" w:hAnsi="Times New Roman"/>
                <w:szCs w:val="24"/>
              </w:rPr>
            </w:pPr>
          </w:p>
        </w:tc>
        <w:tc>
          <w:tcPr>
            <w:tcW w:w="2340" w:type="dxa"/>
            <w:shd w:val="pct10" w:color="auto" w:fill="auto"/>
          </w:tcPr>
          <w:p w14:paraId="49212B42" w14:textId="77777777" w:rsidR="0037111F" w:rsidRPr="00EF1727" w:rsidRDefault="0037111F" w:rsidP="0049277F">
            <w:pPr>
              <w:pStyle w:val="BodyTextIndent"/>
              <w:ind w:left="0"/>
              <w:rPr>
                <w:rFonts w:ascii="Times New Roman" w:hAnsi="Times New Roman"/>
                <w:szCs w:val="24"/>
              </w:rPr>
            </w:pPr>
          </w:p>
        </w:tc>
        <w:tc>
          <w:tcPr>
            <w:tcW w:w="2340" w:type="dxa"/>
            <w:shd w:val="pct10" w:color="auto" w:fill="auto"/>
          </w:tcPr>
          <w:p w14:paraId="1885576C" w14:textId="77777777" w:rsidR="0037111F" w:rsidRPr="00EF1727" w:rsidRDefault="0037111F" w:rsidP="0049277F">
            <w:pPr>
              <w:pStyle w:val="BodyTextIndent"/>
              <w:ind w:left="0"/>
              <w:rPr>
                <w:rFonts w:ascii="Times New Roman" w:hAnsi="Times New Roman"/>
                <w:szCs w:val="24"/>
              </w:rPr>
            </w:pPr>
          </w:p>
        </w:tc>
        <w:tc>
          <w:tcPr>
            <w:tcW w:w="1710" w:type="dxa"/>
            <w:shd w:val="pct10" w:color="auto" w:fill="auto"/>
          </w:tcPr>
          <w:p w14:paraId="4E7798E9" w14:textId="77777777" w:rsidR="0037111F" w:rsidRPr="00EF1727" w:rsidRDefault="0037111F" w:rsidP="0049277F">
            <w:pPr>
              <w:pStyle w:val="BodyTextIndent"/>
              <w:ind w:left="0"/>
              <w:rPr>
                <w:rFonts w:ascii="Times New Roman" w:hAnsi="Times New Roman"/>
                <w:szCs w:val="24"/>
              </w:rPr>
            </w:pPr>
          </w:p>
        </w:tc>
      </w:tr>
    </w:tbl>
    <w:p w14:paraId="6017C515" w14:textId="77777777" w:rsidR="009B10E0" w:rsidRPr="00EF1727" w:rsidRDefault="009B10E0" w:rsidP="0049277F">
      <w:pPr>
        <w:jc w:val="center"/>
        <w:rPr>
          <w:color w:val="993300"/>
          <w:szCs w:val="24"/>
        </w:rPr>
      </w:pPr>
      <w:r w:rsidRPr="00EF1727">
        <w:rPr>
          <w:color w:val="993300"/>
          <w:szCs w:val="24"/>
        </w:rPr>
        <w:t>Bảng 2: Tài liệu tham khảo</w:t>
      </w:r>
    </w:p>
    <w:p w14:paraId="0AF099C3" w14:textId="77777777" w:rsidR="009B10E0" w:rsidRPr="00EF1727" w:rsidRDefault="009B10E0" w:rsidP="0049277F">
      <w:pPr>
        <w:rPr>
          <w:color w:val="993300"/>
          <w:szCs w:val="24"/>
        </w:rPr>
      </w:pPr>
    </w:p>
    <w:p w14:paraId="4B478D3B" w14:textId="77777777" w:rsidR="0037111F" w:rsidRPr="00EF1727" w:rsidRDefault="0037111F" w:rsidP="0049277F">
      <w:pPr>
        <w:pStyle w:val="Heading2"/>
        <w:rPr>
          <w:szCs w:val="24"/>
        </w:rPr>
      </w:pPr>
      <w:bookmarkStart w:id="18" w:name="_Toc109901541"/>
      <w:r w:rsidRPr="00EF1727">
        <w:rPr>
          <w:szCs w:val="24"/>
        </w:rPr>
        <w:lastRenderedPageBreak/>
        <w:t>Mô tả tài liệu</w:t>
      </w:r>
      <w:bookmarkEnd w:id="18"/>
    </w:p>
    <w:p w14:paraId="1301DD8A" w14:textId="77777777" w:rsidR="00723CF1" w:rsidRPr="00EF1727" w:rsidRDefault="00723CF1" w:rsidP="0049277F">
      <w:r w:rsidRPr="00EF1727">
        <w:t>Tài liệu bao gồm 5 phần được tổ chức như sau:</w:t>
      </w:r>
    </w:p>
    <w:p w14:paraId="499CA716" w14:textId="77777777" w:rsidR="00723CF1" w:rsidRPr="00EF1727" w:rsidRDefault="00723CF1" w:rsidP="0049277F">
      <w:pPr>
        <w:numPr>
          <w:ilvl w:val="0"/>
          <w:numId w:val="15"/>
        </w:numPr>
        <w:ind w:left="720" w:hanging="450"/>
        <w:jc w:val="both"/>
      </w:pPr>
      <w:r w:rsidRPr="00EF1727">
        <w:t>Phần 1: Giới thiệu – Phần này sẽ trình bày về mục đích và phạm vi và ý nghĩa của tài liệu.</w:t>
      </w:r>
    </w:p>
    <w:p w14:paraId="19C2DA6D" w14:textId="27458422" w:rsidR="00723CF1" w:rsidRPr="00EF1727" w:rsidRDefault="00723CF1" w:rsidP="0049277F">
      <w:pPr>
        <w:numPr>
          <w:ilvl w:val="0"/>
          <w:numId w:val="15"/>
        </w:numPr>
        <w:ind w:left="720" w:hanging="450"/>
        <w:jc w:val="both"/>
      </w:pPr>
      <w:r w:rsidRPr="00EF1727">
        <w:t xml:space="preserve">Phần 2: Tổng quan về hệ thống – Phần này sẽ trình bày cái nhìn tổng quan về hệ thống </w:t>
      </w:r>
      <w:r w:rsidR="007120E5">
        <w:t>hồ sơ sức khỏe quân nhân</w:t>
      </w:r>
      <w:r w:rsidRPr="00EF1727">
        <w:t xml:space="preserve"> được xây dựng.</w:t>
      </w:r>
    </w:p>
    <w:p w14:paraId="63423C7F" w14:textId="6A32A2BF" w:rsidR="00723CF1" w:rsidRPr="00EF1727" w:rsidRDefault="00723CF1" w:rsidP="0049277F">
      <w:pPr>
        <w:numPr>
          <w:ilvl w:val="0"/>
          <w:numId w:val="15"/>
        </w:numPr>
        <w:ind w:left="720" w:hanging="450"/>
        <w:jc w:val="both"/>
      </w:pPr>
      <w:r w:rsidRPr="00EF1727">
        <w:t xml:space="preserve">Phần 3: </w:t>
      </w:r>
      <w:r w:rsidR="00A3563D" w:rsidRPr="00EF1727">
        <w:t>Thống nhất yêu cầu chức năng/nghiệp vụ</w:t>
      </w:r>
      <w:r w:rsidRPr="00EF1727">
        <w:t xml:space="preserve"> - Phần này là trọng tâm của tài liệu, trình bày các quy trình nghiệp vụ của Hệ thống sau khi tin học hóa và hợp lý hóa.</w:t>
      </w:r>
    </w:p>
    <w:p w14:paraId="7F17B71D" w14:textId="77777777" w:rsidR="00723CF1" w:rsidRPr="00EF1727" w:rsidRDefault="00723CF1" w:rsidP="0049277F">
      <w:pPr>
        <w:numPr>
          <w:ilvl w:val="0"/>
          <w:numId w:val="15"/>
        </w:numPr>
        <w:ind w:left="720" w:hanging="450"/>
        <w:jc w:val="both"/>
      </w:pPr>
      <w:r w:rsidRPr="00EF1727">
        <w:t>Phần</w:t>
      </w:r>
      <w:r w:rsidR="007F68F7" w:rsidRPr="00EF1727">
        <w:t xml:space="preserve"> </w:t>
      </w:r>
      <w:r w:rsidR="00A3563D" w:rsidRPr="00EF1727">
        <w:t>4</w:t>
      </w:r>
      <w:r w:rsidRPr="00EF1727">
        <w:t xml:space="preserve">: Các yêu cầu </w:t>
      </w:r>
      <w:r w:rsidR="00A3563D" w:rsidRPr="00EF1727">
        <w:t>phi chức năng</w:t>
      </w:r>
      <w:r w:rsidRPr="00EF1727">
        <w:t xml:space="preserve"> – Phần này trình bày về các yêu cầu phi chức năng và các ràng buộc của hệ thống.</w:t>
      </w:r>
    </w:p>
    <w:p w14:paraId="4BD8D1B7" w14:textId="77777777" w:rsidR="008552AB" w:rsidRPr="00EF1727" w:rsidRDefault="00723CF1" w:rsidP="0049277F">
      <w:pPr>
        <w:numPr>
          <w:ilvl w:val="0"/>
          <w:numId w:val="15"/>
        </w:numPr>
        <w:ind w:left="720" w:hanging="450"/>
        <w:jc w:val="both"/>
      </w:pPr>
      <w:r w:rsidRPr="00EF1727">
        <w:t xml:space="preserve">Phần </w:t>
      </w:r>
      <w:r w:rsidR="00AE2A62" w:rsidRPr="00EF1727">
        <w:t>5</w:t>
      </w:r>
      <w:r w:rsidRPr="00EF1727">
        <w:t>: Các tiêu chuẩn nghiệm thu hệ thống – Phần này trình bày các tiêu chuẩn sẽ được sử dụng để nghiệm thu hệ thống khi hệ thống được xây dựng xong và chuyển giao.</w:t>
      </w:r>
    </w:p>
    <w:p w14:paraId="57F22ED3" w14:textId="77777777" w:rsidR="0037111F" w:rsidRPr="00EF1727" w:rsidRDefault="0037111F" w:rsidP="0049277F">
      <w:pPr>
        <w:pStyle w:val="Heading1"/>
        <w:spacing w:before="120" w:after="120"/>
        <w:rPr>
          <w:szCs w:val="24"/>
        </w:rPr>
      </w:pPr>
      <w:bookmarkStart w:id="19" w:name="_Toc72062206"/>
      <w:bookmarkStart w:id="20" w:name="_Toc109901542"/>
      <w:bookmarkStart w:id="21" w:name="_Toc66964161"/>
      <w:r w:rsidRPr="00EF1727">
        <w:rPr>
          <w:szCs w:val="24"/>
        </w:rPr>
        <w:t>TỔNG QUAN VỀ HỆ THỐNG</w:t>
      </w:r>
      <w:bookmarkEnd w:id="19"/>
      <w:bookmarkEnd w:id="20"/>
    </w:p>
    <w:p w14:paraId="00FB2A3A" w14:textId="77777777" w:rsidR="001322F7" w:rsidRPr="00EF1727" w:rsidRDefault="0037111F" w:rsidP="0049277F">
      <w:pPr>
        <w:pStyle w:val="Heading2"/>
        <w:rPr>
          <w:szCs w:val="24"/>
        </w:rPr>
      </w:pPr>
      <w:bookmarkStart w:id="22" w:name="_Toc72062207"/>
      <w:bookmarkStart w:id="23" w:name="_Toc109901543"/>
      <w:r w:rsidRPr="00EF1727">
        <w:rPr>
          <w:szCs w:val="24"/>
        </w:rPr>
        <w:t>Phát biểu bài toán</w:t>
      </w:r>
      <w:bookmarkStart w:id="24" w:name="_Toc72062208"/>
      <w:bookmarkEnd w:id="22"/>
      <w:bookmarkEnd w:id="23"/>
    </w:p>
    <w:p w14:paraId="24B3800A" w14:textId="5CD7D0A7" w:rsidR="00AE2A62" w:rsidRDefault="00AE2A62" w:rsidP="0049277F">
      <w:pPr>
        <w:numPr>
          <w:ilvl w:val="0"/>
          <w:numId w:val="15"/>
        </w:numPr>
        <w:ind w:left="720" w:hanging="450"/>
        <w:jc w:val="both"/>
      </w:pPr>
      <w:r w:rsidRPr="00EF1727">
        <w:t>Cuộc cách mạng công nghiệp 4.0 đang đem lại cơ hội phát triển nhanh chóng cho nhiều lĩnh vực; tuy nhiên cũng đem lại nhiều thách thức cho những đơn vị chậm chân, chưa nhận thức một cách đúng đắn về sự đổi mới.</w:t>
      </w:r>
      <w:r w:rsidR="000206EB">
        <w:t xml:space="preserve"> </w:t>
      </w:r>
      <w:r w:rsidRPr="00EF1727">
        <w:t>Theo chủ trương của nhà nước trong việc đổi mới và hoàn thiện hệ thống y tế công bằng, hiệu quả và phát triển; trong đó lấy người bệnh làm trọng tâm, công nghệ thông tin làm nền tảng.</w:t>
      </w:r>
    </w:p>
    <w:p w14:paraId="33069A09" w14:textId="7212F657" w:rsidR="007120E5" w:rsidRPr="007120E5" w:rsidRDefault="007120E5" w:rsidP="0049277F">
      <w:pPr>
        <w:numPr>
          <w:ilvl w:val="0"/>
          <w:numId w:val="15"/>
        </w:numPr>
        <w:ind w:left="720" w:hanging="450"/>
        <w:jc w:val="both"/>
      </w:pPr>
      <w:r w:rsidRPr="007120E5">
        <w:t>Hồ sơ sức khỏe điện tử (EHR - Electric Health Record) là bản tin học hóa của hồ sơ sức khỏe được lập, hiển thị, cập nhật, lưu trữ và chia sẻ bằng phương tiện điện tử. Mỗi quân nhân sẽ có một hồ sơ sức khỏe điện tử được theo dõi và lưu trữ; hồ sơ sức khỏe điện tử được bảo mật, chỉ có những người có liên quan được tiếp cận thông tin; quân nhân có quyền quyết định chia sẻ hay không chia sẻ các thông tin cá nhân trong hồ sơ sức khỏe</w:t>
      </w:r>
      <w:r w:rsidR="000206EB">
        <w:t>. Như vậy cần có 1 hệ thống quản lý hồ sơ sức khỏe riêng cho quân nhân, thay vì cho việc quản lý thủ công rời rạc bằng giấy tờ bằng hình thức quản lý điện tử tập trung</w:t>
      </w:r>
    </w:p>
    <w:p w14:paraId="2BF7ED5B" w14:textId="4265C66B" w:rsidR="000206EB" w:rsidRDefault="000206EB" w:rsidP="0049277F">
      <w:pPr>
        <w:pStyle w:val="Heading2"/>
        <w:rPr>
          <w:szCs w:val="24"/>
        </w:rPr>
      </w:pPr>
      <w:bookmarkStart w:id="25" w:name="_Toc109901544"/>
      <w:r>
        <w:rPr>
          <w:szCs w:val="24"/>
        </w:rPr>
        <w:t>Căn cứ thực hiện</w:t>
      </w:r>
      <w:bookmarkEnd w:id="25"/>
    </w:p>
    <w:p w14:paraId="5E6C766D" w14:textId="357F1600" w:rsidR="000206EB" w:rsidRDefault="000206EB" w:rsidP="0049277F">
      <w:pPr>
        <w:pStyle w:val="Heading3"/>
        <w:rPr>
          <w:i w:val="0"/>
          <w:szCs w:val="24"/>
        </w:rPr>
      </w:pPr>
      <w:bookmarkStart w:id="26" w:name="_Toc109901545"/>
      <w:r w:rsidRPr="000206EB">
        <w:rPr>
          <w:i w:val="0"/>
          <w:szCs w:val="24"/>
        </w:rPr>
        <w:t>Văn bản của Chính phủ, Bộ Y tế</w:t>
      </w:r>
      <w:bookmarkEnd w:id="26"/>
    </w:p>
    <w:p w14:paraId="17FF3687" w14:textId="77777777" w:rsidR="009D4365" w:rsidRPr="000206EB" w:rsidRDefault="009D4365" w:rsidP="0049277F">
      <w:pPr>
        <w:numPr>
          <w:ilvl w:val="0"/>
          <w:numId w:val="15"/>
        </w:numPr>
        <w:tabs>
          <w:tab w:val="num" w:pos="2880"/>
        </w:tabs>
        <w:ind w:left="720" w:hanging="450"/>
        <w:jc w:val="both"/>
      </w:pPr>
      <w:r w:rsidRPr="000206EB">
        <w:t>Nghị quyết số 20-NQ/TW ngày 25/10/2017 của Ban Chấp hành Trung ương Khóa XII về tăng cường công tác bảo vệ, chăm sóc và nâng cao sức khỏe nhân dân trong tình hình mới.</w:t>
      </w:r>
    </w:p>
    <w:p w14:paraId="34DB88EC" w14:textId="77777777" w:rsidR="009D4365" w:rsidRPr="000206EB" w:rsidRDefault="009D4365" w:rsidP="0049277F">
      <w:pPr>
        <w:numPr>
          <w:ilvl w:val="0"/>
          <w:numId w:val="15"/>
        </w:numPr>
        <w:tabs>
          <w:tab w:val="num" w:pos="2880"/>
        </w:tabs>
        <w:ind w:left="720" w:hanging="450"/>
        <w:jc w:val="both"/>
      </w:pPr>
      <w:r w:rsidRPr="000206EB">
        <w:lastRenderedPageBreak/>
        <w:t xml:space="preserve">Quyết định số 2348/QĐ-TTg ngày 05/12/2016 của Thủ tướng Chính phủ về việc phê duyệt đề án xây dựng và phát triển mạng lưới Y tế cơ sở trong tình hình mới: Đến năm 2025: 100% dân số được quản lý, theo dõi sức khỏe. </w:t>
      </w:r>
    </w:p>
    <w:p w14:paraId="6520A232" w14:textId="77777777" w:rsidR="009D4365" w:rsidRPr="000206EB" w:rsidRDefault="009D4365" w:rsidP="0049277F">
      <w:pPr>
        <w:numPr>
          <w:ilvl w:val="0"/>
          <w:numId w:val="15"/>
        </w:numPr>
        <w:tabs>
          <w:tab w:val="num" w:pos="2880"/>
        </w:tabs>
        <w:ind w:left="720" w:hanging="450"/>
        <w:jc w:val="both"/>
      </w:pPr>
      <w:r w:rsidRPr="000206EB">
        <w:t>Quyết định số 831/QĐ-BYT ngày 11/3/2017 của Bộ Y tế về Ban hành mẫu HSSK cá nhân phục vụ chăm sóc sức khỏe ban đầu</w:t>
      </w:r>
    </w:p>
    <w:p w14:paraId="2FFB378D" w14:textId="77777777" w:rsidR="009D4365" w:rsidRPr="000206EB" w:rsidRDefault="009D4365" w:rsidP="0049277F">
      <w:pPr>
        <w:numPr>
          <w:ilvl w:val="0"/>
          <w:numId w:val="15"/>
        </w:numPr>
        <w:tabs>
          <w:tab w:val="num" w:pos="2880"/>
        </w:tabs>
        <w:ind w:left="720" w:hanging="450"/>
        <w:jc w:val="both"/>
      </w:pPr>
      <w:r w:rsidRPr="000206EB">
        <w:t>Quyết định số 4210/QĐ-BYT ngày 20/9/2017 của Bộ trưởng Bộ Y tế về việc quy định chuẩn và định dạng dữ liệu đầu ra sử dụng trong quản lý, giám định và thanh toán chi phí khám bệnh, chữa bệnh</w:t>
      </w:r>
    </w:p>
    <w:p w14:paraId="538ED877" w14:textId="77777777" w:rsidR="009D4365" w:rsidRPr="000206EB" w:rsidRDefault="009D4365" w:rsidP="0049277F">
      <w:pPr>
        <w:numPr>
          <w:ilvl w:val="0"/>
          <w:numId w:val="15"/>
        </w:numPr>
        <w:tabs>
          <w:tab w:val="num" w:pos="2880"/>
        </w:tabs>
        <w:ind w:left="720" w:hanging="450"/>
        <w:jc w:val="both"/>
      </w:pPr>
      <w:r w:rsidRPr="000206EB">
        <w:t>Quyết định số 5349/QĐ-BYT ngày 12/11/2019 về Phê duyệt kế hoạch triển khai hồ sơ sức khỏe điện tử của Bộ Y tế.</w:t>
      </w:r>
    </w:p>
    <w:p w14:paraId="2A132892" w14:textId="77777777" w:rsidR="009D4365" w:rsidRPr="000206EB" w:rsidRDefault="009D4365" w:rsidP="0049277F">
      <w:pPr>
        <w:numPr>
          <w:ilvl w:val="0"/>
          <w:numId w:val="15"/>
        </w:numPr>
        <w:tabs>
          <w:tab w:val="num" w:pos="2880"/>
        </w:tabs>
        <w:ind w:left="720" w:hanging="450"/>
        <w:jc w:val="both"/>
      </w:pPr>
      <w:r w:rsidRPr="000206EB">
        <w:t>Quyết định số 2153/QĐ-BYT ngày 25/5/2020 của Bộ Y tế ban hành quy chế xác lập, sử dụng và quản lý mã định danh Y tế</w:t>
      </w:r>
    </w:p>
    <w:p w14:paraId="3C082CA0" w14:textId="77777777" w:rsidR="009D4365" w:rsidRPr="000206EB" w:rsidRDefault="009D4365" w:rsidP="0049277F">
      <w:pPr>
        <w:numPr>
          <w:ilvl w:val="0"/>
          <w:numId w:val="15"/>
        </w:numPr>
        <w:tabs>
          <w:tab w:val="num" w:pos="2880"/>
        </w:tabs>
        <w:ind w:left="720" w:hanging="450"/>
        <w:jc w:val="both"/>
      </w:pPr>
      <w:r w:rsidRPr="000206EB">
        <w:t>Quyết định số 5316/QĐ-BYT ngày 22 tháng 12 năm 2020 của Bộ trưởng Bộ Y tế “Phê duyệt chương trình chuyển đổi số Y tế đến năm 2025, định hướng đến năm 2030” (mục tiêu đến năm 2025: 100% người dân được định danh y tế, 90% người dân có hồ sơ sức khỏe điện tử);</w:t>
      </w:r>
    </w:p>
    <w:p w14:paraId="20A4C9D2" w14:textId="77777777" w:rsidR="009D4365" w:rsidRPr="000206EB" w:rsidRDefault="009D4365" w:rsidP="0049277F">
      <w:pPr>
        <w:numPr>
          <w:ilvl w:val="0"/>
          <w:numId w:val="15"/>
        </w:numPr>
        <w:tabs>
          <w:tab w:val="num" w:pos="2880"/>
        </w:tabs>
        <w:ind w:left="720" w:hanging="450"/>
        <w:jc w:val="both"/>
      </w:pPr>
      <w:r w:rsidRPr="000206EB">
        <w:t>Quyết định số 186/QĐ-BTTTT ngày 11/02/2022 của Bộ trưởng Bộ TTTT “Phê duyệt chương trình thúc đẩy và sử dụng các nền tảng số Quốc gia phục vụ chuyển đổi số, phát triển chính phủ số, kinh tế số, xã hội số”, “Nền tảng hồ sơ sức khỏe điện tử” là một trong 35 nền tảng được Bộ Thông tin và Truyền thông phê duyệt là thành phần cốt lõi nhất trong phát triển y tế thông minh, thúc đẩy chuyển đổi số ngành Y tế</w:t>
      </w:r>
    </w:p>
    <w:p w14:paraId="6CDF5301" w14:textId="77777777" w:rsidR="009D4365" w:rsidRPr="000206EB" w:rsidRDefault="009D4365" w:rsidP="0049277F">
      <w:pPr>
        <w:numPr>
          <w:ilvl w:val="0"/>
          <w:numId w:val="15"/>
        </w:numPr>
        <w:tabs>
          <w:tab w:val="num" w:pos="2880"/>
        </w:tabs>
        <w:ind w:left="720" w:hanging="450"/>
        <w:jc w:val="both"/>
      </w:pPr>
      <w:r w:rsidRPr="000206EB">
        <w:t>Quyết định 318/QĐ-Ttg ngày 08/03/2022 của Thủ tướng Chính phủ “Ban hành bộ tiêu chí về xã nông thôn mới và Bộ tiêu chí về xã nông thôn mới giai đoạn 2021-2025</w:t>
      </w:r>
    </w:p>
    <w:p w14:paraId="4E8045C6" w14:textId="77777777" w:rsidR="009D4365" w:rsidRPr="000206EB" w:rsidRDefault="009D4365" w:rsidP="0049277F">
      <w:pPr>
        <w:numPr>
          <w:ilvl w:val="0"/>
          <w:numId w:val="15"/>
        </w:numPr>
        <w:tabs>
          <w:tab w:val="num" w:pos="2880"/>
        </w:tabs>
        <w:ind w:left="720" w:hanging="450"/>
        <w:jc w:val="both"/>
      </w:pPr>
      <w:r w:rsidRPr="000206EB">
        <w:t>Quyết định 27/QĐ-UBQGCĐS ngày 15/03/2022 của Thủ tướng Chính phủ về “Kế hoạch hoạt động của Ủy ban Quốc gia về chuyển đổi số năm 2022”, trong đó có nhiệm vụ “Phổ cập hồ sơ sức khỏe điện tử toàn dân”. Mục tiêu đến hết năm 2022 sẽ có trên 90% người dân Việt Nam có Hồ sơ sức khỏe điện tử, được sử dụng trong hoạt động khám chữa bệnh và theo dõi sức khỏe người dân, từng bước thay thế y bạ giấy</w:t>
      </w:r>
    </w:p>
    <w:p w14:paraId="2A0192E0" w14:textId="77777777" w:rsidR="009D4365" w:rsidRPr="000206EB" w:rsidRDefault="009D4365" w:rsidP="0049277F">
      <w:pPr>
        <w:numPr>
          <w:ilvl w:val="0"/>
          <w:numId w:val="15"/>
        </w:numPr>
        <w:tabs>
          <w:tab w:val="num" w:pos="2880"/>
        </w:tabs>
        <w:ind w:left="720" w:hanging="450"/>
        <w:jc w:val="both"/>
      </w:pPr>
      <w:r w:rsidRPr="000206EB">
        <w:t xml:space="preserve">Quyết định số 411/QĐ-TTgban hành ngày 31/03/2022: phê duyệt chiến lược quốc gia phát triển kinh tế số và xã hội số đến năm 2025, định hướng đến năm 2030. (2025: 30% dân số KCB từ xa, 90% có HSSKĐT; 2030: 50% dân số KCB từ xa, 95% có HSSKĐT) </w:t>
      </w:r>
    </w:p>
    <w:p w14:paraId="677BC6FA" w14:textId="2FBFE97D" w:rsidR="000206EB" w:rsidRDefault="000206EB" w:rsidP="0049277F">
      <w:pPr>
        <w:pStyle w:val="Heading3"/>
        <w:rPr>
          <w:i w:val="0"/>
          <w:szCs w:val="24"/>
        </w:rPr>
      </w:pPr>
      <w:bookmarkStart w:id="27" w:name="_Toc109901546"/>
      <w:r w:rsidRPr="000206EB">
        <w:rPr>
          <w:i w:val="0"/>
          <w:szCs w:val="24"/>
        </w:rPr>
        <w:lastRenderedPageBreak/>
        <w:t>Văn bản của Bộ Quốc phòng</w:t>
      </w:r>
      <w:bookmarkEnd w:id="27"/>
    </w:p>
    <w:p w14:paraId="77EB6E53" w14:textId="77777777" w:rsidR="009D4365" w:rsidRPr="000206EB" w:rsidRDefault="009D4365" w:rsidP="0049277F">
      <w:pPr>
        <w:numPr>
          <w:ilvl w:val="0"/>
          <w:numId w:val="15"/>
        </w:numPr>
        <w:tabs>
          <w:tab w:val="num" w:pos="2880"/>
        </w:tabs>
        <w:ind w:left="720" w:hanging="450"/>
        <w:jc w:val="both"/>
      </w:pPr>
      <w:r w:rsidRPr="000206EB">
        <w:t xml:space="preserve">Thông tư số 37/2021/TT-BQP ngày 15/04/2021 của Bộ Quốc phòng Quy định phân </w:t>
      </w:r>
      <w:proofErr w:type="gramStart"/>
      <w:r w:rsidRPr="000206EB">
        <w:t>loại ,</w:t>
      </w:r>
      <w:proofErr w:type="gramEnd"/>
      <w:r w:rsidRPr="000206EB">
        <w:t xml:space="preserve"> khám sức khỏe, phân cấp nhiệm vụ quản lý sức khỏe đối với quân nhân, công chức quốc phòng, công nhân và viên chức quốc phòng</w:t>
      </w:r>
    </w:p>
    <w:p w14:paraId="3F7A23E0" w14:textId="77777777" w:rsidR="0037111F" w:rsidRPr="00EF1727" w:rsidRDefault="0037111F" w:rsidP="0049277F">
      <w:pPr>
        <w:pStyle w:val="Heading2"/>
        <w:rPr>
          <w:szCs w:val="24"/>
        </w:rPr>
      </w:pPr>
      <w:bookmarkStart w:id="28" w:name="_Toc109901547"/>
      <w:r w:rsidRPr="00EF1727">
        <w:rPr>
          <w:szCs w:val="24"/>
        </w:rPr>
        <w:t>Mục tiêu hệ thống</w:t>
      </w:r>
      <w:bookmarkEnd w:id="24"/>
      <w:bookmarkEnd w:id="28"/>
    </w:p>
    <w:p w14:paraId="4BBF28BB" w14:textId="77777777" w:rsidR="00573DB0" w:rsidRPr="00EF1727" w:rsidRDefault="00573DB0" w:rsidP="0049277F">
      <w:pPr>
        <w:pStyle w:val="Heading3"/>
        <w:rPr>
          <w:i w:val="0"/>
          <w:szCs w:val="24"/>
        </w:rPr>
      </w:pPr>
      <w:bookmarkStart w:id="29" w:name="_Toc109901548"/>
      <w:r w:rsidRPr="00EF1727">
        <w:rPr>
          <w:i w:val="0"/>
          <w:szCs w:val="24"/>
        </w:rPr>
        <w:t>Về nghiệp vụ</w:t>
      </w:r>
      <w:bookmarkEnd w:id="29"/>
    </w:p>
    <w:p w14:paraId="7F8A7E66" w14:textId="7193C97B" w:rsidR="00AE2A62" w:rsidRPr="00EF1727" w:rsidRDefault="000206EB" w:rsidP="0049277F">
      <w:pPr>
        <w:numPr>
          <w:ilvl w:val="0"/>
          <w:numId w:val="15"/>
        </w:numPr>
        <w:ind w:left="720" w:hanging="450"/>
        <w:jc w:val="both"/>
      </w:pPr>
      <w:r>
        <w:t xml:space="preserve">Quản lý </w:t>
      </w:r>
      <w:r w:rsidR="007B1DEE">
        <w:t>tập trung toàn bộ hồ sơ sức khỏe quân nhân trên hệ thống Hồ sơ sức khỏe quân nhân</w:t>
      </w:r>
    </w:p>
    <w:p w14:paraId="462407D5" w14:textId="77777777" w:rsidR="00573DB0" w:rsidRPr="00EF1727" w:rsidRDefault="00573DB0" w:rsidP="0049277F">
      <w:pPr>
        <w:pStyle w:val="Heading3"/>
        <w:rPr>
          <w:i w:val="0"/>
          <w:szCs w:val="24"/>
        </w:rPr>
      </w:pPr>
      <w:bookmarkStart w:id="30" w:name="_Toc109901549"/>
      <w:r w:rsidRPr="00EF1727">
        <w:rPr>
          <w:i w:val="0"/>
          <w:szCs w:val="24"/>
        </w:rPr>
        <w:t>Về công nghệ</w:t>
      </w:r>
      <w:bookmarkEnd w:id="30"/>
    </w:p>
    <w:p w14:paraId="6F4D5EE7" w14:textId="77777777" w:rsidR="00AE2A62" w:rsidRPr="00EF1727" w:rsidRDefault="00573DB0" w:rsidP="0049277F">
      <w:pPr>
        <w:ind w:left="0"/>
        <w:jc w:val="both"/>
      </w:pPr>
      <w:r w:rsidRPr="00EF1727">
        <w:t xml:space="preserve">Xây dựng hệ thống trên nền tảng công nghệ mới </w:t>
      </w:r>
    </w:p>
    <w:p w14:paraId="063EACAC" w14:textId="571DD59B" w:rsidR="00A01F98" w:rsidRDefault="00A01F98" w:rsidP="0049277F">
      <w:pPr>
        <w:numPr>
          <w:ilvl w:val="0"/>
          <w:numId w:val="15"/>
        </w:numPr>
        <w:ind w:left="720" w:hanging="450"/>
        <w:jc w:val="both"/>
      </w:pPr>
      <w:r w:rsidRPr="00EF1727">
        <w:t>CSDL</w:t>
      </w:r>
      <w:r w:rsidR="000206EB">
        <w:t xml:space="preserve"> quan hệ</w:t>
      </w:r>
      <w:r w:rsidRPr="00EF1727">
        <w:t xml:space="preserve">: </w:t>
      </w:r>
      <w:r w:rsidR="000206EB">
        <w:t>MariaDB</w:t>
      </w:r>
    </w:p>
    <w:p w14:paraId="7781BEFA" w14:textId="1854D12A" w:rsidR="000206EB" w:rsidRDefault="000206EB" w:rsidP="0049277F">
      <w:pPr>
        <w:numPr>
          <w:ilvl w:val="0"/>
          <w:numId w:val="15"/>
        </w:numPr>
        <w:ind w:left="720" w:hanging="450"/>
        <w:jc w:val="both"/>
      </w:pPr>
      <w:r>
        <w:t>NoSQL:  ElasticSearch</w:t>
      </w:r>
    </w:p>
    <w:p w14:paraId="20F6A393" w14:textId="52A4A02E" w:rsidR="000206EB" w:rsidRDefault="000206EB" w:rsidP="0049277F">
      <w:pPr>
        <w:numPr>
          <w:ilvl w:val="0"/>
          <w:numId w:val="15"/>
        </w:numPr>
        <w:ind w:left="720" w:hanging="450"/>
        <w:jc w:val="both"/>
      </w:pPr>
      <w:r>
        <w:t>Cache: Redis</w:t>
      </w:r>
    </w:p>
    <w:p w14:paraId="52A9AED2" w14:textId="5F995B6D" w:rsidR="000206EB" w:rsidRPr="00EF1727" w:rsidRDefault="000206EB" w:rsidP="0049277F">
      <w:pPr>
        <w:numPr>
          <w:ilvl w:val="0"/>
          <w:numId w:val="15"/>
        </w:numPr>
        <w:ind w:left="720" w:hanging="450"/>
        <w:jc w:val="both"/>
      </w:pPr>
      <w:r w:rsidRPr="000206EB">
        <w:t>Message Queue</w:t>
      </w:r>
      <w:r>
        <w:t>: Kafka</w:t>
      </w:r>
    </w:p>
    <w:p w14:paraId="2D72F390" w14:textId="4B8C35F1" w:rsidR="00A01F98" w:rsidRDefault="008E3940" w:rsidP="0049277F">
      <w:pPr>
        <w:numPr>
          <w:ilvl w:val="0"/>
          <w:numId w:val="15"/>
        </w:numPr>
        <w:ind w:left="720" w:hanging="450"/>
        <w:jc w:val="both"/>
      </w:pPr>
      <w:r w:rsidRPr="00EF1727">
        <w:t>Nền tảng phát triển sản phẩm:  JAVA</w:t>
      </w:r>
      <w:r w:rsidR="000206EB">
        <w:t>, Angular</w:t>
      </w:r>
    </w:p>
    <w:p w14:paraId="5CFE35EA" w14:textId="6584CB93" w:rsidR="000206EB" w:rsidRPr="00EF1727" w:rsidRDefault="000206EB" w:rsidP="0049277F">
      <w:pPr>
        <w:numPr>
          <w:ilvl w:val="0"/>
          <w:numId w:val="15"/>
        </w:numPr>
        <w:ind w:left="720" w:hanging="450"/>
        <w:jc w:val="both"/>
      </w:pPr>
      <w:r>
        <w:t xml:space="preserve">Hệ thống phát triển theo mô hình </w:t>
      </w:r>
      <w:r w:rsidRPr="000206EB">
        <w:t>Kiến trúc Microservice</w:t>
      </w:r>
    </w:p>
    <w:p w14:paraId="2DF6B42E" w14:textId="77777777" w:rsidR="0037111F" w:rsidRPr="00EF1727" w:rsidRDefault="0037111F" w:rsidP="0049277F">
      <w:pPr>
        <w:pStyle w:val="Heading2"/>
        <w:rPr>
          <w:szCs w:val="24"/>
        </w:rPr>
      </w:pPr>
      <w:bookmarkStart w:id="31" w:name="_Toc109901550"/>
      <w:bookmarkStart w:id="32" w:name="_Toc72062209"/>
      <w:r w:rsidRPr="00EF1727">
        <w:rPr>
          <w:szCs w:val="24"/>
        </w:rPr>
        <w:t>Phạm vi hệ thống</w:t>
      </w:r>
      <w:bookmarkEnd w:id="31"/>
    </w:p>
    <w:p w14:paraId="6C6B0C85" w14:textId="77777777" w:rsidR="0037111F" w:rsidRPr="00EF1727" w:rsidRDefault="0037111F" w:rsidP="0049277F">
      <w:pPr>
        <w:pStyle w:val="Heading3"/>
        <w:rPr>
          <w:i w:val="0"/>
          <w:szCs w:val="24"/>
        </w:rPr>
      </w:pPr>
      <w:bookmarkStart w:id="33" w:name="_Toc109901551"/>
      <w:r w:rsidRPr="00EF1727">
        <w:rPr>
          <w:i w:val="0"/>
          <w:szCs w:val="24"/>
        </w:rPr>
        <w:t>Danh sách nhóm người sử dụng hệ thống</w:t>
      </w:r>
      <w:bookmarkEnd w:id="33"/>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7"/>
        <w:gridCol w:w="2610"/>
        <w:gridCol w:w="5863"/>
      </w:tblGrid>
      <w:tr w:rsidR="00AE2A62" w:rsidRPr="00EF1727" w14:paraId="721AE879" w14:textId="77777777" w:rsidTr="00573DB0">
        <w:trPr>
          <w:jc w:val="center"/>
        </w:trPr>
        <w:tc>
          <w:tcPr>
            <w:tcW w:w="597" w:type="dxa"/>
            <w:shd w:val="clear" w:color="auto" w:fill="FBE4D5"/>
            <w:vAlign w:val="center"/>
          </w:tcPr>
          <w:p w14:paraId="61CC32EA" w14:textId="77777777" w:rsidR="00AE2A62" w:rsidRPr="00EF1727" w:rsidRDefault="00AE2A62" w:rsidP="0049277F">
            <w:pPr>
              <w:spacing w:before="40"/>
              <w:ind w:left="0"/>
              <w:jc w:val="center"/>
              <w:rPr>
                <w:b/>
                <w:szCs w:val="24"/>
              </w:rPr>
            </w:pPr>
            <w:r w:rsidRPr="00EF1727">
              <w:rPr>
                <w:b/>
                <w:szCs w:val="24"/>
              </w:rPr>
              <w:t>Stt</w:t>
            </w:r>
          </w:p>
        </w:tc>
        <w:tc>
          <w:tcPr>
            <w:tcW w:w="2610" w:type="dxa"/>
            <w:shd w:val="clear" w:color="auto" w:fill="FBE4D5"/>
          </w:tcPr>
          <w:p w14:paraId="71CA2AB9" w14:textId="77777777" w:rsidR="00AE2A62" w:rsidRPr="00EF1727" w:rsidRDefault="00AE2A62" w:rsidP="0049277F">
            <w:pPr>
              <w:spacing w:before="40"/>
              <w:ind w:left="0"/>
              <w:jc w:val="center"/>
              <w:rPr>
                <w:b/>
                <w:szCs w:val="24"/>
              </w:rPr>
            </w:pPr>
            <w:r w:rsidRPr="00EF1727">
              <w:rPr>
                <w:b/>
                <w:szCs w:val="24"/>
              </w:rPr>
              <w:t>Nhóm người sử dụng</w:t>
            </w:r>
          </w:p>
        </w:tc>
        <w:tc>
          <w:tcPr>
            <w:tcW w:w="5863" w:type="dxa"/>
            <w:shd w:val="clear" w:color="auto" w:fill="FBE4D5"/>
          </w:tcPr>
          <w:p w14:paraId="73D5F4BD" w14:textId="77777777" w:rsidR="00AE2A62" w:rsidRPr="00EF1727" w:rsidRDefault="00AE2A62" w:rsidP="0049277F">
            <w:pPr>
              <w:spacing w:before="40"/>
              <w:ind w:left="0"/>
              <w:jc w:val="center"/>
              <w:rPr>
                <w:b/>
                <w:szCs w:val="24"/>
              </w:rPr>
            </w:pPr>
            <w:r w:rsidRPr="00EF1727">
              <w:rPr>
                <w:b/>
                <w:szCs w:val="24"/>
              </w:rPr>
              <w:t>Vai trò</w:t>
            </w:r>
          </w:p>
        </w:tc>
      </w:tr>
      <w:tr w:rsidR="00AE2A62" w:rsidRPr="00EF1727" w14:paraId="5525D824" w14:textId="77777777" w:rsidTr="00573DB0">
        <w:trPr>
          <w:jc w:val="center"/>
        </w:trPr>
        <w:tc>
          <w:tcPr>
            <w:tcW w:w="597" w:type="dxa"/>
            <w:shd w:val="clear" w:color="auto" w:fill="auto"/>
          </w:tcPr>
          <w:p w14:paraId="21E60104" w14:textId="65F5F48A" w:rsidR="00AE2A62" w:rsidRPr="00EF1727" w:rsidRDefault="00BD64EB" w:rsidP="0049277F">
            <w:pPr>
              <w:spacing w:before="40"/>
              <w:ind w:left="0"/>
              <w:jc w:val="center"/>
              <w:rPr>
                <w:szCs w:val="24"/>
              </w:rPr>
            </w:pPr>
            <w:r w:rsidRPr="00EF1727">
              <w:rPr>
                <w:szCs w:val="24"/>
              </w:rPr>
              <w:t>1</w:t>
            </w:r>
          </w:p>
        </w:tc>
        <w:tc>
          <w:tcPr>
            <w:tcW w:w="2610" w:type="dxa"/>
            <w:shd w:val="clear" w:color="auto" w:fill="auto"/>
          </w:tcPr>
          <w:p w14:paraId="0FC1B253" w14:textId="0CAD1040" w:rsidR="00AE2A62" w:rsidRPr="00EF1727" w:rsidRDefault="007B1DEE" w:rsidP="0049277F">
            <w:pPr>
              <w:spacing w:before="40"/>
              <w:ind w:left="0"/>
              <w:rPr>
                <w:szCs w:val="24"/>
              </w:rPr>
            </w:pPr>
            <w:r>
              <w:rPr>
                <w:szCs w:val="24"/>
              </w:rPr>
              <w:t>Quân y các đơn vị</w:t>
            </w:r>
          </w:p>
        </w:tc>
        <w:tc>
          <w:tcPr>
            <w:tcW w:w="5863" w:type="dxa"/>
            <w:shd w:val="clear" w:color="auto" w:fill="auto"/>
          </w:tcPr>
          <w:p w14:paraId="4A771322" w14:textId="66552045" w:rsidR="00AE2A62" w:rsidRPr="00EF1727" w:rsidRDefault="007B1DEE" w:rsidP="0049277F">
            <w:pPr>
              <w:numPr>
                <w:ilvl w:val="0"/>
                <w:numId w:val="16"/>
              </w:numPr>
              <w:spacing w:before="40"/>
              <w:ind w:left="342" w:hanging="270"/>
              <w:rPr>
                <w:szCs w:val="24"/>
              </w:rPr>
            </w:pPr>
            <w:r>
              <w:rPr>
                <w:szCs w:val="24"/>
              </w:rPr>
              <w:t>Quản lý hồ sơ sức khỏe tại đơn vị mình quản lý</w:t>
            </w:r>
          </w:p>
        </w:tc>
      </w:tr>
      <w:tr w:rsidR="007B1DEE" w:rsidRPr="00EF1727" w14:paraId="62512131" w14:textId="77777777" w:rsidTr="00573DB0">
        <w:trPr>
          <w:jc w:val="center"/>
        </w:trPr>
        <w:tc>
          <w:tcPr>
            <w:tcW w:w="597" w:type="dxa"/>
            <w:shd w:val="clear" w:color="auto" w:fill="auto"/>
          </w:tcPr>
          <w:p w14:paraId="784E3800" w14:textId="5D7352D4" w:rsidR="007B1DEE" w:rsidRPr="00EF1727" w:rsidRDefault="007B1DEE" w:rsidP="0049277F">
            <w:pPr>
              <w:spacing w:before="40"/>
              <w:ind w:left="0"/>
              <w:jc w:val="center"/>
              <w:rPr>
                <w:szCs w:val="24"/>
              </w:rPr>
            </w:pPr>
            <w:r>
              <w:rPr>
                <w:szCs w:val="24"/>
              </w:rPr>
              <w:t>2</w:t>
            </w:r>
          </w:p>
        </w:tc>
        <w:tc>
          <w:tcPr>
            <w:tcW w:w="2610" w:type="dxa"/>
            <w:shd w:val="clear" w:color="auto" w:fill="auto"/>
          </w:tcPr>
          <w:p w14:paraId="6BC76204" w14:textId="7E6227BC" w:rsidR="007B1DEE" w:rsidRDefault="007B1DEE" w:rsidP="0049277F">
            <w:pPr>
              <w:spacing w:before="40"/>
              <w:ind w:left="0"/>
              <w:rPr>
                <w:szCs w:val="24"/>
              </w:rPr>
            </w:pPr>
            <w:r>
              <w:rPr>
                <w:szCs w:val="24"/>
              </w:rPr>
              <w:t>Lãnh đạo đơn vị</w:t>
            </w:r>
          </w:p>
        </w:tc>
        <w:tc>
          <w:tcPr>
            <w:tcW w:w="5863" w:type="dxa"/>
            <w:shd w:val="clear" w:color="auto" w:fill="auto"/>
          </w:tcPr>
          <w:p w14:paraId="5B0823C5" w14:textId="553C3A8A" w:rsidR="007B1DEE" w:rsidRDefault="007B1DEE" w:rsidP="0049277F">
            <w:pPr>
              <w:numPr>
                <w:ilvl w:val="0"/>
                <w:numId w:val="16"/>
              </w:numPr>
              <w:spacing w:before="40"/>
              <w:ind w:left="342" w:hanging="270"/>
              <w:rPr>
                <w:szCs w:val="24"/>
              </w:rPr>
            </w:pPr>
            <w:r>
              <w:rPr>
                <w:szCs w:val="24"/>
              </w:rPr>
              <w:t>Quản lý hồ sơ sức khỏe tại đơn vị mình quản lý</w:t>
            </w:r>
          </w:p>
        </w:tc>
      </w:tr>
      <w:tr w:rsidR="007B1DEE" w:rsidRPr="00EF1727" w14:paraId="360D1CEB" w14:textId="77777777" w:rsidTr="00573DB0">
        <w:trPr>
          <w:jc w:val="center"/>
        </w:trPr>
        <w:tc>
          <w:tcPr>
            <w:tcW w:w="597" w:type="dxa"/>
            <w:shd w:val="clear" w:color="auto" w:fill="auto"/>
          </w:tcPr>
          <w:p w14:paraId="4FC34AB2" w14:textId="301B3EC9" w:rsidR="007B1DEE" w:rsidRDefault="007B1DEE" w:rsidP="0049277F">
            <w:pPr>
              <w:spacing w:before="40"/>
              <w:ind w:left="0"/>
              <w:jc w:val="center"/>
              <w:rPr>
                <w:szCs w:val="24"/>
              </w:rPr>
            </w:pPr>
            <w:r>
              <w:rPr>
                <w:szCs w:val="24"/>
              </w:rPr>
              <w:t>3</w:t>
            </w:r>
          </w:p>
        </w:tc>
        <w:tc>
          <w:tcPr>
            <w:tcW w:w="2610" w:type="dxa"/>
            <w:shd w:val="clear" w:color="auto" w:fill="auto"/>
          </w:tcPr>
          <w:p w14:paraId="12157A7D" w14:textId="4F4C31EA" w:rsidR="007B1DEE" w:rsidRDefault="007B1DEE" w:rsidP="0049277F">
            <w:pPr>
              <w:spacing w:before="40"/>
              <w:ind w:left="0"/>
              <w:rPr>
                <w:szCs w:val="24"/>
              </w:rPr>
            </w:pPr>
            <w:r>
              <w:rPr>
                <w:szCs w:val="24"/>
              </w:rPr>
              <w:t>Quản trị</w:t>
            </w:r>
          </w:p>
        </w:tc>
        <w:tc>
          <w:tcPr>
            <w:tcW w:w="5863" w:type="dxa"/>
            <w:shd w:val="clear" w:color="auto" w:fill="auto"/>
          </w:tcPr>
          <w:p w14:paraId="5D08CF7F" w14:textId="210350EF" w:rsidR="007B1DEE" w:rsidRDefault="007B1DEE" w:rsidP="0049277F">
            <w:pPr>
              <w:numPr>
                <w:ilvl w:val="0"/>
                <w:numId w:val="16"/>
              </w:numPr>
              <w:spacing w:before="40"/>
              <w:ind w:left="342" w:hanging="270"/>
              <w:rPr>
                <w:szCs w:val="24"/>
              </w:rPr>
            </w:pPr>
            <w:r>
              <w:rPr>
                <w:szCs w:val="24"/>
              </w:rPr>
              <w:t>Quản lý vận hành hệ thống (cấp tài khoản, khởi tạo danh mục, vận hành ứng dụng)</w:t>
            </w:r>
          </w:p>
        </w:tc>
      </w:tr>
    </w:tbl>
    <w:p w14:paraId="2F172A09" w14:textId="77777777" w:rsidR="0037111F" w:rsidRPr="00C75F57" w:rsidRDefault="0037111F" w:rsidP="0049277F">
      <w:pPr>
        <w:pStyle w:val="Heading3"/>
        <w:rPr>
          <w:i w:val="0"/>
          <w:szCs w:val="24"/>
        </w:rPr>
      </w:pPr>
      <w:bookmarkStart w:id="34" w:name="_Toc109901552"/>
      <w:r w:rsidRPr="00C75F57">
        <w:rPr>
          <w:i w:val="0"/>
          <w:szCs w:val="24"/>
        </w:rPr>
        <w:t>Mô hình tổng thể hệ thống</w:t>
      </w:r>
      <w:bookmarkEnd w:id="34"/>
    </w:p>
    <w:p w14:paraId="390EB060" w14:textId="741F7222" w:rsidR="008E3940" w:rsidRPr="00EF1727" w:rsidRDefault="008E3940" w:rsidP="0049277F">
      <w:r w:rsidRPr="00EF1727">
        <w:t>Hệ thống nằm trong giải pháp tổng thể của hệ thống hồ sơ sức khỏe</w:t>
      </w:r>
    </w:p>
    <w:p w14:paraId="26B46A2C" w14:textId="1E2D9929" w:rsidR="006058A1" w:rsidRPr="00EF1727" w:rsidRDefault="00021FF3" w:rsidP="008B7EB4">
      <w:pPr>
        <w:pStyle w:val="NormalIndent"/>
      </w:pPr>
      <w:r w:rsidRPr="00C0063A">
        <w:object w:dxaOrig="10560" w:dyaOrig="6721" w14:anchorId="3BC3D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4in" o:ole="">
            <v:imagedata r:id="rId9" o:title=""/>
          </v:shape>
          <o:OLEObject Type="Embed" ProgID="Visio.Drawing.11" ShapeID="_x0000_i1025" DrawAspect="Content" ObjectID="_1734617802" r:id="rId10"/>
        </w:object>
      </w:r>
    </w:p>
    <w:p w14:paraId="7259D7B9" w14:textId="77777777" w:rsidR="00F13EC7" w:rsidRPr="00EF1727" w:rsidRDefault="00F13EC7" w:rsidP="008B7EB4">
      <w:pPr>
        <w:pStyle w:val="NormalIndent"/>
      </w:pPr>
    </w:p>
    <w:p w14:paraId="7BB5C7D1" w14:textId="77777777" w:rsidR="0037111F" w:rsidRDefault="0037111F" w:rsidP="0049277F">
      <w:pPr>
        <w:pStyle w:val="Caption"/>
        <w:numPr>
          <w:ilvl w:val="0"/>
          <w:numId w:val="9"/>
        </w:numPr>
        <w:jc w:val="center"/>
        <w:rPr>
          <w:rFonts w:ascii="Times New Roman" w:hAnsi="Times New Roman"/>
          <w:bCs/>
          <w:snapToGrid/>
          <w:szCs w:val="24"/>
        </w:rPr>
      </w:pPr>
      <w:r w:rsidRPr="00EF1727">
        <w:rPr>
          <w:rFonts w:ascii="Times New Roman" w:hAnsi="Times New Roman"/>
          <w:bCs/>
          <w:snapToGrid/>
          <w:szCs w:val="24"/>
        </w:rPr>
        <w:t>Sơ đồ tổng thể hệ thống</w:t>
      </w:r>
    </w:p>
    <w:p w14:paraId="07F9D041" w14:textId="6988CBB8" w:rsidR="007B1DEE" w:rsidRPr="003E5CEA" w:rsidRDefault="007B1DEE" w:rsidP="0049277F">
      <w:pPr>
        <w:pStyle w:val="Heading3"/>
        <w:rPr>
          <w:i w:val="0"/>
          <w:szCs w:val="24"/>
        </w:rPr>
      </w:pPr>
      <w:bookmarkStart w:id="35" w:name="_Toc109901553"/>
      <w:r w:rsidRPr="003E5CEA">
        <w:rPr>
          <w:i w:val="0"/>
          <w:szCs w:val="24"/>
        </w:rPr>
        <w:t>Danh sách yêu cầu hệ thống</w:t>
      </w:r>
      <w:bookmarkEnd w:id="35"/>
    </w:p>
    <w:tbl>
      <w:tblPr>
        <w:tblW w:w="9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4251"/>
        <w:gridCol w:w="3330"/>
        <w:gridCol w:w="1130"/>
      </w:tblGrid>
      <w:tr w:rsidR="009D4365" w:rsidRPr="00DA7E64" w14:paraId="0764F53E" w14:textId="77777777" w:rsidTr="009D4365">
        <w:trPr>
          <w:trHeight w:val="780"/>
        </w:trPr>
        <w:tc>
          <w:tcPr>
            <w:tcW w:w="636" w:type="dxa"/>
            <w:shd w:val="clear" w:color="000000" w:fill="DDEBF7"/>
            <w:noWrap/>
            <w:vAlign w:val="center"/>
            <w:hideMark/>
          </w:tcPr>
          <w:p w14:paraId="22FCDE81" w14:textId="77777777" w:rsidR="009D4365" w:rsidRPr="009D4365" w:rsidRDefault="009D4365" w:rsidP="0049277F">
            <w:pPr>
              <w:spacing w:before="40"/>
              <w:ind w:left="0"/>
              <w:jc w:val="center"/>
              <w:rPr>
                <w:b/>
                <w:szCs w:val="24"/>
              </w:rPr>
            </w:pPr>
            <w:r w:rsidRPr="009D4365">
              <w:rPr>
                <w:b/>
                <w:szCs w:val="24"/>
              </w:rPr>
              <w:t>TT</w:t>
            </w:r>
          </w:p>
        </w:tc>
        <w:tc>
          <w:tcPr>
            <w:tcW w:w="4251" w:type="dxa"/>
            <w:shd w:val="clear" w:color="000000" w:fill="DDEBF7"/>
            <w:vAlign w:val="center"/>
            <w:hideMark/>
          </w:tcPr>
          <w:p w14:paraId="59F0B202" w14:textId="77777777" w:rsidR="009D4365" w:rsidRPr="009D4365" w:rsidRDefault="009D4365" w:rsidP="0049277F">
            <w:pPr>
              <w:spacing w:before="40"/>
              <w:ind w:left="0"/>
              <w:jc w:val="center"/>
              <w:rPr>
                <w:b/>
                <w:szCs w:val="24"/>
              </w:rPr>
            </w:pPr>
            <w:r w:rsidRPr="009D4365">
              <w:rPr>
                <w:b/>
                <w:szCs w:val="24"/>
              </w:rPr>
              <w:t>Yêu cầu</w:t>
            </w:r>
          </w:p>
        </w:tc>
        <w:tc>
          <w:tcPr>
            <w:tcW w:w="3330" w:type="dxa"/>
            <w:shd w:val="clear" w:color="000000" w:fill="DDEBF7"/>
            <w:vAlign w:val="center"/>
            <w:hideMark/>
          </w:tcPr>
          <w:p w14:paraId="01E9EAF2" w14:textId="77777777" w:rsidR="009D4365" w:rsidRPr="009D4365" w:rsidRDefault="009D4365" w:rsidP="0049277F">
            <w:pPr>
              <w:spacing w:before="40"/>
              <w:ind w:left="0"/>
              <w:jc w:val="center"/>
              <w:rPr>
                <w:b/>
                <w:szCs w:val="24"/>
              </w:rPr>
            </w:pPr>
            <w:r w:rsidRPr="009D4365">
              <w:rPr>
                <w:b/>
                <w:szCs w:val="24"/>
              </w:rPr>
              <w:t>Mô tả yêu cầu</w:t>
            </w:r>
          </w:p>
        </w:tc>
        <w:tc>
          <w:tcPr>
            <w:tcW w:w="1130" w:type="dxa"/>
            <w:shd w:val="clear" w:color="000000" w:fill="DDEBF7"/>
            <w:vAlign w:val="center"/>
            <w:hideMark/>
          </w:tcPr>
          <w:p w14:paraId="05E6EED4" w14:textId="77777777" w:rsidR="009D4365" w:rsidRPr="009D4365" w:rsidRDefault="009D4365" w:rsidP="0049277F">
            <w:pPr>
              <w:spacing w:before="40"/>
              <w:ind w:left="0"/>
              <w:jc w:val="center"/>
              <w:rPr>
                <w:b/>
                <w:szCs w:val="24"/>
              </w:rPr>
            </w:pPr>
            <w:r w:rsidRPr="009D4365">
              <w:rPr>
                <w:b/>
                <w:szCs w:val="24"/>
              </w:rPr>
              <w:t>Bắt buộc (M/O)</w:t>
            </w:r>
          </w:p>
        </w:tc>
      </w:tr>
      <w:tr w:rsidR="009D4365" w:rsidRPr="00DA7E64" w14:paraId="28CEB585" w14:textId="77777777" w:rsidTr="003E5CEA">
        <w:trPr>
          <w:trHeight w:val="375"/>
        </w:trPr>
        <w:tc>
          <w:tcPr>
            <w:tcW w:w="636" w:type="dxa"/>
            <w:shd w:val="clear" w:color="auto" w:fill="B8CCE4" w:themeFill="accent1" w:themeFillTint="66"/>
            <w:noWrap/>
            <w:vAlign w:val="center"/>
            <w:hideMark/>
          </w:tcPr>
          <w:p w14:paraId="4720F4CD" w14:textId="77777777" w:rsidR="009D4365" w:rsidRPr="009D4365" w:rsidRDefault="009D4365" w:rsidP="0049277F">
            <w:pPr>
              <w:spacing w:before="40"/>
              <w:ind w:left="0"/>
              <w:jc w:val="center"/>
              <w:rPr>
                <w:szCs w:val="24"/>
              </w:rPr>
            </w:pPr>
            <w:r w:rsidRPr="009D4365">
              <w:rPr>
                <w:szCs w:val="24"/>
              </w:rPr>
              <w:t>A</w:t>
            </w:r>
          </w:p>
        </w:tc>
        <w:tc>
          <w:tcPr>
            <w:tcW w:w="8711" w:type="dxa"/>
            <w:gridSpan w:val="3"/>
            <w:shd w:val="clear" w:color="auto" w:fill="B8CCE4" w:themeFill="accent1" w:themeFillTint="66"/>
            <w:noWrap/>
            <w:vAlign w:val="center"/>
            <w:hideMark/>
          </w:tcPr>
          <w:p w14:paraId="565C2A46" w14:textId="618F6AC5" w:rsidR="009D4365" w:rsidRPr="007814FF" w:rsidRDefault="009D4365" w:rsidP="0049277F">
            <w:pPr>
              <w:spacing w:before="60" w:after="60"/>
              <w:ind w:left="0"/>
              <w:rPr>
                <w:b/>
                <w:color w:val="000000"/>
                <w:szCs w:val="24"/>
              </w:rPr>
            </w:pPr>
            <w:r w:rsidRPr="007814FF">
              <w:rPr>
                <w:b/>
                <w:color w:val="000000"/>
                <w:szCs w:val="24"/>
              </w:rPr>
              <w:t xml:space="preserve">HỒ SƠ SỨC KHỎE QUÂN NHÂN CHO TỔNG CỤC HẬU CẦN </w:t>
            </w:r>
          </w:p>
        </w:tc>
      </w:tr>
      <w:tr w:rsidR="009D4365" w:rsidRPr="00DA7E64" w14:paraId="2DAD1C00" w14:textId="77777777" w:rsidTr="009D4365">
        <w:trPr>
          <w:trHeight w:val="375"/>
        </w:trPr>
        <w:tc>
          <w:tcPr>
            <w:tcW w:w="636" w:type="dxa"/>
            <w:shd w:val="clear" w:color="000000" w:fill="E2EFDA"/>
            <w:noWrap/>
            <w:vAlign w:val="center"/>
            <w:hideMark/>
          </w:tcPr>
          <w:p w14:paraId="1D166CFC" w14:textId="77777777" w:rsidR="009D4365" w:rsidRPr="009D4365" w:rsidRDefault="009D4365" w:rsidP="0049277F">
            <w:pPr>
              <w:spacing w:before="40"/>
              <w:ind w:left="0"/>
              <w:jc w:val="center"/>
              <w:rPr>
                <w:szCs w:val="24"/>
              </w:rPr>
            </w:pPr>
            <w:r w:rsidRPr="009D4365">
              <w:rPr>
                <w:szCs w:val="24"/>
              </w:rPr>
              <w:t>I</w:t>
            </w:r>
          </w:p>
        </w:tc>
        <w:tc>
          <w:tcPr>
            <w:tcW w:w="4251" w:type="dxa"/>
            <w:shd w:val="clear" w:color="000000" w:fill="E2EFDA"/>
            <w:vAlign w:val="center"/>
            <w:hideMark/>
          </w:tcPr>
          <w:p w14:paraId="005FC5D5" w14:textId="77777777" w:rsidR="009D4365" w:rsidRPr="007814FF" w:rsidRDefault="009D4365" w:rsidP="0049277F">
            <w:pPr>
              <w:spacing w:before="60" w:after="60"/>
              <w:ind w:left="0"/>
              <w:rPr>
                <w:b/>
                <w:color w:val="000000"/>
                <w:szCs w:val="24"/>
              </w:rPr>
            </w:pPr>
            <w:r w:rsidRPr="007814FF">
              <w:rPr>
                <w:b/>
                <w:color w:val="000000"/>
                <w:szCs w:val="24"/>
              </w:rPr>
              <w:t>Trang chủ/Dashboard</w:t>
            </w:r>
          </w:p>
        </w:tc>
        <w:tc>
          <w:tcPr>
            <w:tcW w:w="3330" w:type="dxa"/>
            <w:shd w:val="clear" w:color="000000" w:fill="E2EFDA"/>
            <w:vAlign w:val="center"/>
            <w:hideMark/>
          </w:tcPr>
          <w:p w14:paraId="75353E63" w14:textId="77777777" w:rsidR="009D4365" w:rsidRPr="007814FF" w:rsidRDefault="009D4365" w:rsidP="0049277F">
            <w:pPr>
              <w:spacing w:before="60" w:after="60"/>
              <w:rPr>
                <w:b/>
                <w:color w:val="000000"/>
                <w:szCs w:val="24"/>
              </w:rPr>
            </w:pPr>
            <w:r w:rsidRPr="007814FF">
              <w:rPr>
                <w:b/>
                <w:color w:val="000000"/>
                <w:szCs w:val="24"/>
              </w:rPr>
              <w:t> </w:t>
            </w:r>
          </w:p>
        </w:tc>
        <w:tc>
          <w:tcPr>
            <w:tcW w:w="1130" w:type="dxa"/>
            <w:shd w:val="clear" w:color="000000" w:fill="E2EFDA"/>
            <w:vAlign w:val="center"/>
            <w:hideMark/>
          </w:tcPr>
          <w:p w14:paraId="16A75D25" w14:textId="77777777" w:rsidR="009D4365" w:rsidRPr="007814FF" w:rsidRDefault="009D4365" w:rsidP="0049277F">
            <w:pPr>
              <w:spacing w:before="60" w:after="60"/>
              <w:rPr>
                <w:b/>
                <w:color w:val="000000"/>
                <w:szCs w:val="24"/>
              </w:rPr>
            </w:pPr>
            <w:r w:rsidRPr="007814FF">
              <w:rPr>
                <w:b/>
                <w:color w:val="000000"/>
                <w:szCs w:val="24"/>
              </w:rPr>
              <w:t> </w:t>
            </w:r>
          </w:p>
        </w:tc>
      </w:tr>
      <w:tr w:rsidR="009D4365" w:rsidRPr="00DA7E64" w14:paraId="1024E87E" w14:textId="77777777" w:rsidTr="009D4365">
        <w:trPr>
          <w:trHeight w:val="750"/>
        </w:trPr>
        <w:tc>
          <w:tcPr>
            <w:tcW w:w="636" w:type="dxa"/>
            <w:shd w:val="clear" w:color="auto" w:fill="auto"/>
            <w:noWrap/>
            <w:vAlign w:val="center"/>
            <w:hideMark/>
          </w:tcPr>
          <w:p w14:paraId="6517F162"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62941E15" w14:textId="77777777" w:rsidR="009D4365" w:rsidRPr="00DA7E64" w:rsidRDefault="009D4365" w:rsidP="0049277F">
            <w:pPr>
              <w:ind w:left="0"/>
              <w:rPr>
                <w:color w:val="000000"/>
                <w:szCs w:val="24"/>
              </w:rPr>
            </w:pPr>
            <w:r w:rsidRPr="00DA7E64">
              <w:rPr>
                <w:color w:val="000000"/>
                <w:szCs w:val="24"/>
              </w:rPr>
              <w:t>Thống kê số lượng quân nhân (Số lượng quản lý, Số lượng Nam, Nữ)</w:t>
            </w:r>
          </w:p>
        </w:tc>
        <w:tc>
          <w:tcPr>
            <w:tcW w:w="3330" w:type="dxa"/>
            <w:vMerge w:val="restart"/>
            <w:shd w:val="clear" w:color="auto" w:fill="auto"/>
            <w:vAlign w:val="center"/>
            <w:hideMark/>
          </w:tcPr>
          <w:p w14:paraId="6752F188" w14:textId="77777777" w:rsidR="009D4365" w:rsidRPr="00DA7E64" w:rsidRDefault="009D4365" w:rsidP="0049277F">
            <w:pPr>
              <w:ind w:left="0"/>
              <w:rPr>
                <w:color w:val="000000"/>
                <w:szCs w:val="24"/>
              </w:rPr>
            </w:pPr>
            <w:r w:rsidRPr="00DA7E64">
              <w:rPr>
                <w:color w:val="000000"/>
                <w:szCs w:val="24"/>
              </w:rPr>
              <w:t>Thông tin tổng quan dữ liệu quân nhân và sức khỏe quân nhân (Trong giai đoạn đầu triển khai khi không có số liệu thì các biểu đồ không hiển thị số liệu)</w:t>
            </w:r>
          </w:p>
        </w:tc>
        <w:tc>
          <w:tcPr>
            <w:tcW w:w="1130" w:type="dxa"/>
            <w:shd w:val="clear" w:color="auto" w:fill="auto"/>
            <w:vAlign w:val="center"/>
            <w:hideMark/>
          </w:tcPr>
          <w:p w14:paraId="7408C971" w14:textId="77777777" w:rsidR="009D4365" w:rsidRPr="009D4365" w:rsidRDefault="009D4365" w:rsidP="0049277F">
            <w:pPr>
              <w:spacing w:before="40"/>
              <w:ind w:left="0"/>
              <w:jc w:val="center"/>
              <w:rPr>
                <w:szCs w:val="24"/>
              </w:rPr>
            </w:pPr>
            <w:r w:rsidRPr="009D4365">
              <w:rPr>
                <w:szCs w:val="24"/>
              </w:rPr>
              <w:t>O</w:t>
            </w:r>
          </w:p>
        </w:tc>
      </w:tr>
      <w:tr w:rsidR="009D4365" w:rsidRPr="00DA7E64" w14:paraId="7B374B63" w14:textId="77777777" w:rsidTr="009D4365">
        <w:trPr>
          <w:trHeight w:val="750"/>
        </w:trPr>
        <w:tc>
          <w:tcPr>
            <w:tcW w:w="636" w:type="dxa"/>
            <w:shd w:val="clear" w:color="auto" w:fill="auto"/>
            <w:noWrap/>
            <w:vAlign w:val="center"/>
            <w:hideMark/>
          </w:tcPr>
          <w:p w14:paraId="72F7E7BD"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2B821FD1" w14:textId="77777777" w:rsidR="009D4365" w:rsidRPr="00DA7E64" w:rsidRDefault="009D4365" w:rsidP="0049277F">
            <w:pPr>
              <w:ind w:left="0"/>
              <w:rPr>
                <w:color w:val="000000"/>
                <w:szCs w:val="24"/>
              </w:rPr>
            </w:pPr>
            <w:r w:rsidRPr="00DA7E64">
              <w:rPr>
                <w:color w:val="000000"/>
                <w:szCs w:val="24"/>
              </w:rPr>
              <w:t>Tổng hợp lượt khám (Khám sức khỏe định kỳ và Khám chữa bệnh)</w:t>
            </w:r>
          </w:p>
        </w:tc>
        <w:tc>
          <w:tcPr>
            <w:tcW w:w="3330" w:type="dxa"/>
            <w:vMerge/>
            <w:vAlign w:val="center"/>
            <w:hideMark/>
          </w:tcPr>
          <w:p w14:paraId="3A0B6CF8" w14:textId="77777777" w:rsidR="009D4365" w:rsidRPr="00DA7E64" w:rsidRDefault="009D4365" w:rsidP="0049277F">
            <w:pPr>
              <w:rPr>
                <w:color w:val="000000"/>
                <w:szCs w:val="24"/>
              </w:rPr>
            </w:pPr>
          </w:p>
        </w:tc>
        <w:tc>
          <w:tcPr>
            <w:tcW w:w="1130" w:type="dxa"/>
            <w:shd w:val="clear" w:color="auto" w:fill="auto"/>
            <w:vAlign w:val="center"/>
            <w:hideMark/>
          </w:tcPr>
          <w:p w14:paraId="636029FA" w14:textId="77777777" w:rsidR="009D4365" w:rsidRPr="009D4365" w:rsidRDefault="009D4365" w:rsidP="0049277F">
            <w:pPr>
              <w:spacing w:before="40"/>
              <w:ind w:left="0"/>
              <w:jc w:val="center"/>
              <w:rPr>
                <w:szCs w:val="24"/>
              </w:rPr>
            </w:pPr>
            <w:r w:rsidRPr="009D4365">
              <w:rPr>
                <w:szCs w:val="24"/>
              </w:rPr>
              <w:t>O</w:t>
            </w:r>
          </w:p>
        </w:tc>
      </w:tr>
      <w:tr w:rsidR="009D4365" w:rsidRPr="00DA7E64" w14:paraId="60968954" w14:textId="77777777" w:rsidTr="009D4365">
        <w:trPr>
          <w:trHeight w:val="750"/>
        </w:trPr>
        <w:tc>
          <w:tcPr>
            <w:tcW w:w="636" w:type="dxa"/>
            <w:shd w:val="clear" w:color="auto" w:fill="auto"/>
            <w:noWrap/>
            <w:vAlign w:val="center"/>
            <w:hideMark/>
          </w:tcPr>
          <w:p w14:paraId="13540091"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8A667DC" w14:textId="77777777" w:rsidR="009D4365" w:rsidRPr="00DA7E64" w:rsidRDefault="009D4365" w:rsidP="0049277F">
            <w:pPr>
              <w:ind w:left="0"/>
              <w:rPr>
                <w:color w:val="000000"/>
                <w:szCs w:val="24"/>
              </w:rPr>
            </w:pPr>
            <w:r w:rsidRPr="00DA7E64">
              <w:rPr>
                <w:color w:val="000000"/>
                <w:szCs w:val="24"/>
              </w:rPr>
              <w:t>Biểu đồ tỉ lệ giới tính (Phân loại giới tính Nam, Nữ)</w:t>
            </w:r>
          </w:p>
        </w:tc>
        <w:tc>
          <w:tcPr>
            <w:tcW w:w="3330" w:type="dxa"/>
            <w:vMerge/>
            <w:vAlign w:val="center"/>
            <w:hideMark/>
          </w:tcPr>
          <w:p w14:paraId="42EB2AB4" w14:textId="77777777" w:rsidR="009D4365" w:rsidRPr="00DA7E64" w:rsidRDefault="009D4365" w:rsidP="0049277F">
            <w:pPr>
              <w:rPr>
                <w:color w:val="000000"/>
                <w:szCs w:val="24"/>
              </w:rPr>
            </w:pPr>
          </w:p>
        </w:tc>
        <w:tc>
          <w:tcPr>
            <w:tcW w:w="1130" w:type="dxa"/>
            <w:shd w:val="clear" w:color="auto" w:fill="auto"/>
            <w:vAlign w:val="center"/>
            <w:hideMark/>
          </w:tcPr>
          <w:p w14:paraId="52D215AE" w14:textId="77777777" w:rsidR="009D4365" w:rsidRPr="009D4365" w:rsidRDefault="009D4365" w:rsidP="0049277F">
            <w:pPr>
              <w:spacing w:before="40"/>
              <w:ind w:left="0"/>
              <w:jc w:val="center"/>
              <w:rPr>
                <w:szCs w:val="24"/>
              </w:rPr>
            </w:pPr>
            <w:r w:rsidRPr="009D4365">
              <w:rPr>
                <w:szCs w:val="24"/>
              </w:rPr>
              <w:t>O</w:t>
            </w:r>
          </w:p>
        </w:tc>
      </w:tr>
      <w:tr w:rsidR="009D4365" w:rsidRPr="00DA7E64" w14:paraId="61BD6BCE" w14:textId="77777777" w:rsidTr="009D4365">
        <w:trPr>
          <w:trHeight w:val="750"/>
        </w:trPr>
        <w:tc>
          <w:tcPr>
            <w:tcW w:w="636" w:type="dxa"/>
            <w:shd w:val="clear" w:color="auto" w:fill="auto"/>
            <w:noWrap/>
            <w:vAlign w:val="center"/>
            <w:hideMark/>
          </w:tcPr>
          <w:p w14:paraId="0A1F428C"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6C489EF7" w14:textId="7A34B3A3" w:rsidR="009D4365" w:rsidRPr="00DA7E64" w:rsidRDefault="009D4365" w:rsidP="0049277F">
            <w:pPr>
              <w:ind w:left="0"/>
              <w:rPr>
                <w:color w:val="000000"/>
                <w:szCs w:val="24"/>
              </w:rPr>
            </w:pPr>
            <w:r w:rsidRPr="00DA7E64">
              <w:rPr>
                <w:color w:val="000000"/>
                <w:szCs w:val="24"/>
              </w:rPr>
              <w:t>Biểu đồ theo nhóm tuổi (Tỷ lệ theo các nhóm 1</w:t>
            </w:r>
            <w:r w:rsidR="00C0063A">
              <w:rPr>
                <w:color w:val="000000"/>
                <w:szCs w:val="24"/>
              </w:rPr>
              <w:t>8</w:t>
            </w:r>
            <w:r w:rsidRPr="00DA7E64">
              <w:rPr>
                <w:color w:val="000000"/>
                <w:szCs w:val="24"/>
              </w:rPr>
              <w:t>-40, 41- 60 và trên 60)</w:t>
            </w:r>
          </w:p>
        </w:tc>
        <w:tc>
          <w:tcPr>
            <w:tcW w:w="3330" w:type="dxa"/>
            <w:vMerge/>
            <w:vAlign w:val="center"/>
            <w:hideMark/>
          </w:tcPr>
          <w:p w14:paraId="39076D15" w14:textId="77777777" w:rsidR="009D4365" w:rsidRPr="00DA7E64" w:rsidRDefault="009D4365" w:rsidP="0049277F">
            <w:pPr>
              <w:rPr>
                <w:color w:val="000000"/>
                <w:szCs w:val="24"/>
              </w:rPr>
            </w:pPr>
          </w:p>
        </w:tc>
        <w:tc>
          <w:tcPr>
            <w:tcW w:w="1130" w:type="dxa"/>
            <w:shd w:val="clear" w:color="auto" w:fill="auto"/>
            <w:vAlign w:val="center"/>
            <w:hideMark/>
          </w:tcPr>
          <w:p w14:paraId="6CF08223" w14:textId="77777777" w:rsidR="009D4365" w:rsidRPr="009D4365" w:rsidRDefault="009D4365" w:rsidP="0049277F">
            <w:pPr>
              <w:spacing w:before="40"/>
              <w:ind w:left="0"/>
              <w:jc w:val="center"/>
              <w:rPr>
                <w:szCs w:val="24"/>
              </w:rPr>
            </w:pPr>
            <w:r w:rsidRPr="009D4365">
              <w:rPr>
                <w:szCs w:val="24"/>
              </w:rPr>
              <w:t>O</w:t>
            </w:r>
          </w:p>
        </w:tc>
      </w:tr>
      <w:tr w:rsidR="009D4365" w:rsidRPr="00DA7E64" w14:paraId="5B63BDEF" w14:textId="77777777" w:rsidTr="009D4365">
        <w:trPr>
          <w:trHeight w:val="1125"/>
        </w:trPr>
        <w:tc>
          <w:tcPr>
            <w:tcW w:w="636" w:type="dxa"/>
            <w:shd w:val="clear" w:color="auto" w:fill="auto"/>
            <w:noWrap/>
            <w:vAlign w:val="center"/>
            <w:hideMark/>
          </w:tcPr>
          <w:p w14:paraId="3ADD97AD" w14:textId="77777777" w:rsidR="009D4365" w:rsidRPr="009D4365" w:rsidRDefault="009D4365" w:rsidP="0049277F">
            <w:pPr>
              <w:spacing w:before="40"/>
              <w:ind w:left="0"/>
              <w:jc w:val="center"/>
              <w:rPr>
                <w:szCs w:val="24"/>
              </w:rPr>
            </w:pPr>
            <w:r w:rsidRPr="009D4365">
              <w:rPr>
                <w:szCs w:val="24"/>
              </w:rPr>
              <w:lastRenderedPageBreak/>
              <w:t>5</w:t>
            </w:r>
          </w:p>
        </w:tc>
        <w:tc>
          <w:tcPr>
            <w:tcW w:w="4251" w:type="dxa"/>
            <w:shd w:val="clear" w:color="auto" w:fill="auto"/>
            <w:vAlign w:val="center"/>
            <w:hideMark/>
          </w:tcPr>
          <w:p w14:paraId="62109985" w14:textId="77777777" w:rsidR="009D4365" w:rsidRPr="00DA7E64" w:rsidRDefault="009D4365" w:rsidP="0049277F">
            <w:pPr>
              <w:ind w:left="0"/>
              <w:rPr>
                <w:color w:val="000000"/>
                <w:szCs w:val="24"/>
              </w:rPr>
            </w:pPr>
            <w:r w:rsidRPr="00DA7E64">
              <w:rPr>
                <w:color w:val="000000"/>
                <w:szCs w:val="24"/>
              </w:rPr>
              <w:t>Biểu đồ quản lý hồ sơ sức khỏe (Tỷ lệ quân nhân đã có hồ sơ sức khỏe và chưa khởi tạo hồ sơ sức khỏe)</w:t>
            </w:r>
          </w:p>
        </w:tc>
        <w:tc>
          <w:tcPr>
            <w:tcW w:w="3330" w:type="dxa"/>
            <w:vMerge/>
            <w:vAlign w:val="center"/>
            <w:hideMark/>
          </w:tcPr>
          <w:p w14:paraId="31DE5CB5" w14:textId="77777777" w:rsidR="009D4365" w:rsidRPr="00DA7E64" w:rsidRDefault="009D4365" w:rsidP="0049277F">
            <w:pPr>
              <w:rPr>
                <w:color w:val="000000"/>
                <w:szCs w:val="24"/>
              </w:rPr>
            </w:pPr>
          </w:p>
        </w:tc>
        <w:tc>
          <w:tcPr>
            <w:tcW w:w="1130" w:type="dxa"/>
            <w:shd w:val="clear" w:color="auto" w:fill="auto"/>
            <w:vAlign w:val="center"/>
            <w:hideMark/>
          </w:tcPr>
          <w:p w14:paraId="3A9759FB" w14:textId="77777777" w:rsidR="009D4365" w:rsidRPr="009D4365" w:rsidRDefault="009D4365" w:rsidP="0049277F">
            <w:pPr>
              <w:spacing w:before="40"/>
              <w:ind w:left="0"/>
              <w:jc w:val="center"/>
              <w:rPr>
                <w:szCs w:val="24"/>
              </w:rPr>
            </w:pPr>
            <w:r w:rsidRPr="009D4365">
              <w:rPr>
                <w:szCs w:val="24"/>
              </w:rPr>
              <w:t>O</w:t>
            </w:r>
          </w:p>
        </w:tc>
      </w:tr>
      <w:tr w:rsidR="009D4365" w:rsidRPr="00DA7E64" w14:paraId="498F1C26" w14:textId="77777777" w:rsidTr="009D4365">
        <w:trPr>
          <w:trHeight w:val="750"/>
        </w:trPr>
        <w:tc>
          <w:tcPr>
            <w:tcW w:w="636" w:type="dxa"/>
            <w:shd w:val="clear" w:color="auto" w:fill="auto"/>
            <w:noWrap/>
            <w:vAlign w:val="center"/>
            <w:hideMark/>
          </w:tcPr>
          <w:p w14:paraId="1C7A6C2B"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1F946824" w14:textId="77777777" w:rsidR="009D4365" w:rsidRPr="00DA7E64" w:rsidRDefault="009D4365" w:rsidP="0049277F">
            <w:pPr>
              <w:ind w:left="0"/>
              <w:rPr>
                <w:color w:val="000000"/>
                <w:szCs w:val="24"/>
              </w:rPr>
            </w:pPr>
            <w:r w:rsidRPr="00DA7E64">
              <w:rPr>
                <w:color w:val="000000"/>
                <w:szCs w:val="24"/>
              </w:rPr>
              <w:t>Biểu đồ phân loại sức khỏe sĩ quan, QNCN, CNVQP (4 loại sức khỏe  theo TT37/2021/TT-BQP)</w:t>
            </w:r>
          </w:p>
        </w:tc>
        <w:tc>
          <w:tcPr>
            <w:tcW w:w="3330" w:type="dxa"/>
            <w:vMerge/>
            <w:vAlign w:val="center"/>
            <w:hideMark/>
          </w:tcPr>
          <w:p w14:paraId="1B6C019A" w14:textId="77777777" w:rsidR="009D4365" w:rsidRPr="00DA7E64" w:rsidRDefault="009D4365" w:rsidP="0049277F">
            <w:pPr>
              <w:rPr>
                <w:color w:val="000000"/>
                <w:szCs w:val="24"/>
              </w:rPr>
            </w:pPr>
          </w:p>
        </w:tc>
        <w:tc>
          <w:tcPr>
            <w:tcW w:w="1130" w:type="dxa"/>
            <w:shd w:val="clear" w:color="auto" w:fill="auto"/>
            <w:vAlign w:val="center"/>
            <w:hideMark/>
          </w:tcPr>
          <w:p w14:paraId="1986203A" w14:textId="77777777" w:rsidR="009D4365" w:rsidRPr="009D4365" w:rsidRDefault="009D4365" w:rsidP="0049277F">
            <w:pPr>
              <w:spacing w:before="40"/>
              <w:ind w:left="0"/>
              <w:jc w:val="center"/>
              <w:rPr>
                <w:szCs w:val="24"/>
              </w:rPr>
            </w:pPr>
            <w:r w:rsidRPr="009D4365">
              <w:rPr>
                <w:szCs w:val="24"/>
              </w:rPr>
              <w:t>O</w:t>
            </w:r>
          </w:p>
        </w:tc>
      </w:tr>
      <w:tr w:rsidR="009D4365" w:rsidRPr="00DA7E64" w14:paraId="37192E04" w14:textId="77777777" w:rsidTr="003E5CEA">
        <w:trPr>
          <w:trHeight w:val="375"/>
        </w:trPr>
        <w:tc>
          <w:tcPr>
            <w:tcW w:w="636" w:type="dxa"/>
            <w:shd w:val="clear" w:color="000000" w:fill="E2EFDA"/>
            <w:noWrap/>
            <w:hideMark/>
          </w:tcPr>
          <w:p w14:paraId="1237B7CC" w14:textId="77777777" w:rsidR="009D4365" w:rsidRPr="009D4365" w:rsidRDefault="009D4365" w:rsidP="0049277F">
            <w:pPr>
              <w:spacing w:before="40"/>
              <w:ind w:left="0"/>
              <w:jc w:val="center"/>
              <w:rPr>
                <w:szCs w:val="24"/>
              </w:rPr>
            </w:pPr>
            <w:r w:rsidRPr="009D4365">
              <w:rPr>
                <w:szCs w:val="24"/>
              </w:rPr>
              <w:t>II</w:t>
            </w:r>
          </w:p>
        </w:tc>
        <w:tc>
          <w:tcPr>
            <w:tcW w:w="4251" w:type="dxa"/>
            <w:shd w:val="clear" w:color="000000" w:fill="E2EFDA"/>
            <w:hideMark/>
          </w:tcPr>
          <w:p w14:paraId="7E92C65A" w14:textId="77777777" w:rsidR="009D4365" w:rsidRPr="00DA7E64" w:rsidRDefault="009D4365" w:rsidP="0049277F">
            <w:pPr>
              <w:ind w:left="0"/>
              <w:rPr>
                <w:b/>
                <w:bCs/>
                <w:color w:val="000000"/>
                <w:szCs w:val="24"/>
              </w:rPr>
            </w:pPr>
            <w:r w:rsidRPr="00DA7E64">
              <w:rPr>
                <w:b/>
                <w:bCs/>
                <w:color w:val="000000"/>
                <w:szCs w:val="24"/>
              </w:rPr>
              <w:t>Hồ sơ sức khỏe</w:t>
            </w:r>
          </w:p>
        </w:tc>
        <w:tc>
          <w:tcPr>
            <w:tcW w:w="3330" w:type="dxa"/>
            <w:shd w:val="clear" w:color="000000" w:fill="E2EFDA"/>
            <w:hideMark/>
          </w:tcPr>
          <w:p w14:paraId="5FD06234" w14:textId="77777777" w:rsidR="009D4365" w:rsidRPr="00DA7E64" w:rsidRDefault="009D4365" w:rsidP="0049277F">
            <w:pPr>
              <w:rPr>
                <w:color w:val="000000"/>
                <w:szCs w:val="24"/>
              </w:rPr>
            </w:pPr>
            <w:r w:rsidRPr="00DA7E64">
              <w:rPr>
                <w:color w:val="000000"/>
                <w:szCs w:val="24"/>
              </w:rPr>
              <w:t> </w:t>
            </w:r>
          </w:p>
        </w:tc>
        <w:tc>
          <w:tcPr>
            <w:tcW w:w="1130" w:type="dxa"/>
            <w:shd w:val="clear" w:color="000000" w:fill="E2EFDA"/>
            <w:hideMark/>
          </w:tcPr>
          <w:p w14:paraId="58545A4D" w14:textId="77777777" w:rsidR="009D4365" w:rsidRPr="00DA7E64" w:rsidRDefault="009D4365" w:rsidP="0049277F">
            <w:pPr>
              <w:rPr>
                <w:b/>
                <w:bCs/>
                <w:color w:val="000000"/>
                <w:szCs w:val="24"/>
              </w:rPr>
            </w:pPr>
            <w:r w:rsidRPr="00DA7E64">
              <w:rPr>
                <w:b/>
                <w:bCs/>
                <w:color w:val="000000"/>
                <w:szCs w:val="24"/>
              </w:rPr>
              <w:t> </w:t>
            </w:r>
          </w:p>
        </w:tc>
      </w:tr>
      <w:tr w:rsidR="009D4365" w:rsidRPr="00DA7E64" w14:paraId="48005159" w14:textId="77777777" w:rsidTr="009D4365">
        <w:trPr>
          <w:trHeight w:val="375"/>
        </w:trPr>
        <w:tc>
          <w:tcPr>
            <w:tcW w:w="636" w:type="dxa"/>
            <w:shd w:val="clear" w:color="auto" w:fill="auto"/>
            <w:noWrap/>
            <w:vAlign w:val="center"/>
            <w:hideMark/>
          </w:tcPr>
          <w:p w14:paraId="5C071476"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16A8D7E0" w14:textId="77777777" w:rsidR="009D4365" w:rsidRPr="00DA7E64" w:rsidRDefault="009D4365" w:rsidP="0049277F">
            <w:pPr>
              <w:ind w:left="0"/>
              <w:rPr>
                <w:b/>
                <w:bCs/>
                <w:color w:val="000000"/>
                <w:szCs w:val="24"/>
              </w:rPr>
            </w:pPr>
            <w:r w:rsidRPr="00DA7E64">
              <w:rPr>
                <w:b/>
                <w:bCs/>
                <w:color w:val="000000"/>
                <w:szCs w:val="24"/>
              </w:rPr>
              <w:t>Quản lý danh sách quân nhân</w:t>
            </w:r>
          </w:p>
        </w:tc>
        <w:tc>
          <w:tcPr>
            <w:tcW w:w="3330" w:type="dxa"/>
            <w:shd w:val="clear" w:color="auto" w:fill="auto"/>
            <w:vAlign w:val="center"/>
            <w:hideMark/>
          </w:tcPr>
          <w:p w14:paraId="666E5A27" w14:textId="77777777" w:rsidR="009D4365" w:rsidRPr="00DA7E64" w:rsidRDefault="009D4365" w:rsidP="0049277F">
            <w:pPr>
              <w:ind w:left="0"/>
              <w:rPr>
                <w:b/>
                <w:bCs/>
                <w:color w:val="000000"/>
                <w:szCs w:val="24"/>
              </w:rPr>
            </w:pPr>
            <w:r w:rsidRPr="00DA7E64">
              <w:rPr>
                <w:b/>
                <w:bCs/>
                <w:color w:val="000000"/>
                <w:szCs w:val="24"/>
              </w:rPr>
              <w:t>Quản lý danh sách quân nhân</w:t>
            </w:r>
          </w:p>
        </w:tc>
        <w:tc>
          <w:tcPr>
            <w:tcW w:w="1130" w:type="dxa"/>
            <w:shd w:val="clear" w:color="auto" w:fill="auto"/>
            <w:vAlign w:val="center"/>
            <w:hideMark/>
          </w:tcPr>
          <w:p w14:paraId="328589B2" w14:textId="77777777" w:rsidR="009D4365" w:rsidRPr="009D4365" w:rsidRDefault="009D4365" w:rsidP="0049277F">
            <w:pPr>
              <w:spacing w:before="40"/>
              <w:ind w:left="0"/>
              <w:jc w:val="center"/>
              <w:rPr>
                <w:szCs w:val="24"/>
              </w:rPr>
            </w:pPr>
            <w:r w:rsidRPr="009D4365">
              <w:rPr>
                <w:szCs w:val="24"/>
              </w:rPr>
              <w:t>M</w:t>
            </w:r>
          </w:p>
        </w:tc>
      </w:tr>
      <w:tr w:rsidR="009D4365" w:rsidRPr="00DA7E64" w14:paraId="5EEAFA22" w14:textId="77777777" w:rsidTr="009D4365">
        <w:trPr>
          <w:trHeight w:val="750"/>
        </w:trPr>
        <w:tc>
          <w:tcPr>
            <w:tcW w:w="636" w:type="dxa"/>
            <w:shd w:val="clear" w:color="auto" w:fill="auto"/>
            <w:noWrap/>
            <w:vAlign w:val="center"/>
            <w:hideMark/>
          </w:tcPr>
          <w:p w14:paraId="4F3D9B72" w14:textId="77777777" w:rsidR="009D4365" w:rsidRPr="009D4365" w:rsidRDefault="009D4365" w:rsidP="0049277F">
            <w:pPr>
              <w:spacing w:before="40"/>
              <w:ind w:left="0"/>
              <w:jc w:val="center"/>
              <w:rPr>
                <w:szCs w:val="24"/>
              </w:rPr>
            </w:pPr>
            <w:r w:rsidRPr="009D4365">
              <w:rPr>
                <w:szCs w:val="24"/>
              </w:rPr>
              <w:t>1.1</w:t>
            </w:r>
          </w:p>
        </w:tc>
        <w:tc>
          <w:tcPr>
            <w:tcW w:w="4251" w:type="dxa"/>
            <w:shd w:val="clear" w:color="auto" w:fill="auto"/>
            <w:vAlign w:val="center"/>
            <w:hideMark/>
          </w:tcPr>
          <w:p w14:paraId="098155A2" w14:textId="77777777" w:rsidR="009D4365" w:rsidRPr="00DA7E64" w:rsidRDefault="009D4365" w:rsidP="0049277F">
            <w:pPr>
              <w:ind w:left="0"/>
              <w:rPr>
                <w:color w:val="000000"/>
                <w:szCs w:val="24"/>
              </w:rPr>
            </w:pPr>
            <w:r w:rsidRPr="00DA7E64">
              <w:rPr>
                <w:color w:val="000000"/>
                <w:szCs w:val="24"/>
              </w:rPr>
              <w:t>Tìm kiếm quân nhân (Tìm nhanh, Nâng Cao)</w:t>
            </w:r>
          </w:p>
        </w:tc>
        <w:tc>
          <w:tcPr>
            <w:tcW w:w="3330" w:type="dxa"/>
            <w:shd w:val="clear" w:color="auto" w:fill="auto"/>
            <w:vAlign w:val="center"/>
            <w:hideMark/>
          </w:tcPr>
          <w:p w14:paraId="41BEECF0" w14:textId="77777777" w:rsidR="009D4365" w:rsidRPr="00DA7E64" w:rsidRDefault="009D4365" w:rsidP="0049277F">
            <w:pPr>
              <w:ind w:left="0"/>
              <w:rPr>
                <w:color w:val="000000"/>
                <w:szCs w:val="24"/>
              </w:rPr>
            </w:pPr>
            <w:r w:rsidRPr="00DA7E64">
              <w:rPr>
                <w:color w:val="000000"/>
                <w:szCs w:val="24"/>
              </w:rPr>
              <w:t>Tìm kiếm quân nhân (Tìm nhanh, Nâng Cao) theo cây đơn vị tổ chức</w:t>
            </w:r>
          </w:p>
        </w:tc>
        <w:tc>
          <w:tcPr>
            <w:tcW w:w="1130" w:type="dxa"/>
            <w:shd w:val="clear" w:color="auto" w:fill="auto"/>
            <w:vAlign w:val="center"/>
            <w:hideMark/>
          </w:tcPr>
          <w:p w14:paraId="549478CC" w14:textId="77777777" w:rsidR="009D4365" w:rsidRPr="009D4365" w:rsidRDefault="009D4365" w:rsidP="0049277F">
            <w:pPr>
              <w:spacing w:before="40"/>
              <w:ind w:left="0"/>
              <w:jc w:val="center"/>
              <w:rPr>
                <w:szCs w:val="24"/>
              </w:rPr>
            </w:pPr>
            <w:r w:rsidRPr="009D4365">
              <w:rPr>
                <w:szCs w:val="24"/>
              </w:rPr>
              <w:t>M</w:t>
            </w:r>
          </w:p>
        </w:tc>
      </w:tr>
      <w:tr w:rsidR="009D4365" w:rsidRPr="00DA7E64" w14:paraId="0637A803" w14:textId="77777777" w:rsidTr="009D4365">
        <w:trPr>
          <w:trHeight w:val="375"/>
        </w:trPr>
        <w:tc>
          <w:tcPr>
            <w:tcW w:w="636" w:type="dxa"/>
            <w:shd w:val="clear" w:color="auto" w:fill="auto"/>
            <w:noWrap/>
            <w:vAlign w:val="center"/>
            <w:hideMark/>
          </w:tcPr>
          <w:p w14:paraId="778AC3E3" w14:textId="77777777" w:rsidR="009D4365" w:rsidRPr="009D4365" w:rsidRDefault="009D4365" w:rsidP="0049277F">
            <w:pPr>
              <w:spacing w:before="40"/>
              <w:ind w:left="0"/>
              <w:jc w:val="center"/>
              <w:rPr>
                <w:szCs w:val="24"/>
              </w:rPr>
            </w:pPr>
            <w:r w:rsidRPr="009D4365">
              <w:rPr>
                <w:szCs w:val="24"/>
              </w:rPr>
              <w:t>1.2</w:t>
            </w:r>
          </w:p>
        </w:tc>
        <w:tc>
          <w:tcPr>
            <w:tcW w:w="4251" w:type="dxa"/>
            <w:shd w:val="clear" w:color="auto" w:fill="auto"/>
            <w:vAlign w:val="center"/>
            <w:hideMark/>
          </w:tcPr>
          <w:p w14:paraId="2189DDFE" w14:textId="77777777" w:rsidR="009D4365" w:rsidRPr="00DA7E64" w:rsidRDefault="009D4365" w:rsidP="0049277F">
            <w:pPr>
              <w:ind w:left="0"/>
              <w:rPr>
                <w:color w:val="000000"/>
                <w:szCs w:val="24"/>
              </w:rPr>
            </w:pPr>
            <w:r w:rsidRPr="00DA7E64">
              <w:rPr>
                <w:color w:val="000000"/>
                <w:szCs w:val="24"/>
              </w:rPr>
              <w:t>Xem chi tiết quân nhân</w:t>
            </w:r>
          </w:p>
        </w:tc>
        <w:tc>
          <w:tcPr>
            <w:tcW w:w="3330" w:type="dxa"/>
            <w:shd w:val="clear" w:color="auto" w:fill="auto"/>
            <w:vAlign w:val="center"/>
            <w:hideMark/>
          </w:tcPr>
          <w:p w14:paraId="41161CEF" w14:textId="77777777" w:rsidR="009D4365" w:rsidRPr="00DA7E64" w:rsidRDefault="009D4365" w:rsidP="0049277F">
            <w:pPr>
              <w:ind w:left="0"/>
              <w:rPr>
                <w:color w:val="000000"/>
                <w:szCs w:val="24"/>
              </w:rPr>
            </w:pPr>
            <w:r w:rsidRPr="00DA7E64">
              <w:rPr>
                <w:color w:val="000000"/>
                <w:szCs w:val="24"/>
              </w:rPr>
              <w:t>Xem chi tiết quân nhân</w:t>
            </w:r>
          </w:p>
        </w:tc>
        <w:tc>
          <w:tcPr>
            <w:tcW w:w="1130" w:type="dxa"/>
            <w:shd w:val="clear" w:color="auto" w:fill="auto"/>
            <w:vAlign w:val="center"/>
            <w:hideMark/>
          </w:tcPr>
          <w:p w14:paraId="0860D77E" w14:textId="77777777" w:rsidR="009D4365" w:rsidRPr="009D4365" w:rsidRDefault="009D4365" w:rsidP="0049277F">
            <w:pPr>
              <w:spacing w:before="40"/>
              <w:ind w:left="0"/>
              <w:jc w:val="center"/>
              <w:rPr>
                <w:szCs w:val="24"/>
              </w:rPr>
            </w:pPr>
            <w:r w:rsidRPr="009D4365">
              <w:rPr>
                <w:szCs w:val="24"/>
              </w:rPr>
              <w:t>M</w:t>
            </w:r>
          </w:p>
        </w:tc>
      </w:tr>
      <w:tr w:rsidR="009D4365" w:rsidRPr="00DA7E64" w14:paraId="73E8608B" w14:textId="77777777" w:rsidTr="009D4365">
        <w:trPr>
          <w:trHeight w:val="750"/>
        </w:trPr>
        <w:tc>
          <w:tcPr>
            <w:tcW w:w="636" w:type="dxa"/>
            <w:shd w:val="clear" w:color="auto" w:fill="auto"/>
            <w:noWrap/>
            <w:vAlign w:val="center"/>
            <w:hideMark/>
          </w:tcPr>
          <w:p w14:paraId="20352726" w14:textId="77777777" w:rsidR="009D4365" w:rsidRPr="009D4365" w:rsidRDefault="009D4365" w:rsidP="0049277F">
            <w:pPr>
              <w:spacing w:before="40"/>
              <w:ind w:left="0"/>
              <w:jc w:val="center"/>
              <w:rPr>
                <w:szCs w:val="24"/>
              </w:rPr>
            </w:pPr>
            <w:r w:rsidRPr="009D4365">
              <w:rPr>
                <w:szCs w:val="24"/>
              </w:rPr>
              <w:t>1.3</w:t>
            </w:r>
          </w:p>
        </w:tc>
        <w:tc>
          <w:tcPr>
            <w:tcW w:w="4251" w:type="dxa"/>
            <w:shd w:val="clear" w:color="auto" w:fill="auto"/>
            <w:vAlign w:val="center"/>
            <w:hideMark/>
          </w:tcPr>
          <w:p w14:paraId="322BAF27" w14:textId="77777777" w:rsidR="009D4365" w:rsidRPr="00DA7E64" w:rsidRDefault="009D4365" w:rsidP="0049277F">
            <w:pPr>
              <w:ind w:left="0"/>
              <w:rPr>
                <w:color w:val="000000"/>
                <w:szCs w:val="24"/>
              </w:rPr>
            </w:pPr>
            <w:r w:rsidRPr="00DA7E64">
              <w:rPr>
                <w:color w:val="000000"/>
                <w:szCs w:val="24"/>
              </w:rPr>
              <w:t>Link khám sức khỏe định kỳ quân nhân</w:t>
            </w:r>
          </w:p>
        </w:tc>
        <w:tc>
          <w:tcPr>
            <w:tcW w:w="3330" w:type="dxa"/>
            <w:shd w:val="clear" w:color="auto" w:fill="auto"/>
            <w:vAlign w:val="center"/>
            <w:hideMark/>
          </w:tcPr>
          <w:p w14:paraId="50EB368C" w14:textId="77777777" w:rsidR="009D4365" w:rsidRPr="00DA7E64" w:rsidRDefault="009D4365" w:rsidP="0049277F">
            <w:pPr>
              <w:ind w:left="0"/>
              <w:rPr>
                <w:color w:val="000000"/>
                <w:szCs w:val="24"/>
              </w:rPr>
            </w:pPr>
            <w:r w:rsidRPr="00DA7E64">
              <w:rPr>
                <w:color w:val="000000"/>
                <w:szCs w:val="24"/>
              </w:rPr>
              <w:t>Link khám sức khỏe định kỳ quân nhân</w:t>
            </w:r>
          </w:p>
        </w:tc>
        <w:tc>
          <w:tcPr>
            <w:tcW w:w="1130" w:type="dxa"/>
            <w:shd w:val="clear" w:color="auto" w:fill="auto"/>
            <w:vAlign w:val="center"/>
            <w:hideMark/>
          </w:tcPr>
          <w:p w14:paraId="6A98685B" w14:textId="77777777" w:rsidR="009D4365" w:rsidRPr="009D4365" w:rsidRDefault="009D4365" w:rsidP="0049277F">
            <w:pPr>
              <w:spacing w:before="40"/>
              <w:ind w:left="0"/>
              <w:jc w:val="center"/>
              <w:rPr>
                <w:szCs w:val="24"/>
              </w:rPr>
            </w:pPr>
            <w:r w:rsidRPr="009D4365">
              <w:rPr>
                <w:szCs w:val="24"/>
              </w:rPr>
              <w:t>M</w:t>
            </w:r>
          </w:p>
        </w:tc>
      </w:tr>
      <w:tr w:rsidR="009D4365" w:rsidRPr="00DA7E64" w14:paraId="5703669D" w14:textId="77777777" w:rsidTr="009D4365">
        <w:trPr>
          <w:trHeight w:val="375"/>
        </w:trPr>
        <w:tc>
          <w:tcPr>
            <w:tcW w:w="636" w:type="dxa"/>
            <w:shd w:val="clear" w:color="auto" w:fill="auto"/>
            <w:noWrap/>
            <w:vAlign w:val="center"/>
            <w:hideMark/>
          </w:tcPr>
          <w:p w14:paraId="34CCAD82"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2B291531" w14:textId="77777777" w:rsidR="009D4365" w:rsidRPr="00DA7E64" w:rsidRDefault="009D4365" w:rsidP="0049277F">
            <w:pPr>
              <w:ind w:left="0"/>
              <w:rPr>
                <w:b/>
                <w:bCs/>
                <w:color w:val="000000"/>
                <w:szCs w:val="24"/>
              </w:rPr>
            </w:pPr>
            <w:r w:rsidRPr="00DA7E64">
              <w:rPr>
                <w:b/>
                <w:bCs/>
                <w:color w:val="000000"/>
                <w:szCs w:val="24"/>
              </w:rPr>
              <w:t>Chi tiết hồ sơ sức khỏe quân nhân</w:t>
            </w:r>
          </w:p>
        </w:tc>
        <w:tc>
          <w:tcPr>
            <w:tcW w:w="3330" w:type="dxa"/>
            <w:shd w:val="clear" w:color="auto" w:fill="auto"/>
            <w:vAlign w:val="center"/>
            <w:hideMark/>
          </w:tcPr>
          <w:p w14:paraId="621EBEC8" w14:textId="77777777" w:rsidR="009D4365" w:rsidRPr="00DA7E64" w:rsidRDefault="009D4365" w:rsidP="0049277F">
            <w:pPr>
              <w:ind w:left="0"/>
              <w:rPr>
                <w:b/>
                <w:bCs/>
                <w:color w:val="000000"/>
                <w:szCs w:val="24"/>
              </w:rPr>
            </w:pPr>
            <w:r w:rsidRPr="00DA7E64">
              <w:rPr>
                <w:b/>
                <w:bCs/>
                <w:color w:val="000000"/>
                <w:szCs w:val="24"/>
              </w:rPr>
              <w:t>Chi tiết hồ sơ sức khỏe quân nhân</w:t>
            </w:r>
          </w:p>
        </w:tc>
        <w:tc>
          <w:tcPr>
            <w:tcW w:w="1130" w:type="dxa"/>
            <w:shd w:val="clear" w:color="auto" w:fill="auto"/>
            <w:vAlign w:val="center"/>
            <w:hideMark/>
          </w:tcPr>
          <w:p w14:paraId="5089F185" w14:textId="77777777" w:rsidR="009D4365" w:rsidRPr="009D4365" w:rsidRDefault="009D4365" w:rsidP="0049277F">
            <w:pPr>
              <w:spacing w:before="40"/>
              <w:ind w:left="0"/>
              <w:jc w:val="center"/>
              <w:rPr>
                <w:szCs w:val="24"/>
              </w:rPr>
            </w:pPr>
            <w:r w:rsidRPr="009D4365">
              <w:rPr>
                <w:szCs w:val="24"/>
              </w:rPr>
              <w:t>M</w:t>
            </w:r>
          </w:p>
        </w:tc>
      </w:tr>
      <w:tr w:rsidR="009D4365" w:rsidRPr="00DA7E64" w14:paraId="4C3E103C" w14:textId="77777777" w:rsidTr="009D4365">
        <w:trPr>
          <w:trHeight w:val="375"/>
        </w:trPr>
        <w:tc>
          <w:tcPr>
            <w:tcW w:w="636" w:type="dxa"/>
            <w:shd w:val="clear" w:color="auto" w:fill="auto"/>
            <w:noWrap/>
            <w:vAlign w:val="center"/>
            <w:hideMark/>
          </w:tcPr>
          <w:p w14:paraId="38847312" w14:textId="77777777" w:rsidR="009D4365" w:rsidRPr="009D4365" w:rsidRDefault="009D4365" w:rsidP="0049277F">
            <w:pPr>
              <w:spacing w:before="40"/>
              <w:ind w:left="0"/>
              <w:jc w:val="center"/>
              <w:rPr>
                <w:szCs w:val="24"/>
              </w:rPr>
            </w:pPr>
            <w:r w:rsidRPr="009D4365">
              <w:rPr>
                <w:szCs w:val="24"/>
              </w:rPr>
              <w:t>2.1</w:t>
            </w:r>
          </w:p>
        </w:tc>
        <w:tc>
          <w:tcPr>
            <w:tcW w:w="4251" w:type="dxa"/>
            <w:shd w:val="clear" w:color="auto" w:fill="auto"/>
            <w:vAlign w:val="center"/>
            <w:hideMark/>
          </w:tcPr>
          <w:p w14:paraId="4C3F51CE" w14:textId="77777777" w:rsidR="009D4365" w:rsidRPr="00DA7E64" w:rsidRDefault="009D4365" w:rsidP="0049277F">
            <w:pPr>
              <w:ind w:left="0"/>
              <w:rPr>
                <w:b/>
                <w:bCs/>
                <w:color w:val="000000"/>
                <w:szCs w:val="24"/>
              </w:rPr>
            </w:pPr>
            <w:r w:rsidRPr="00DA7E64">
              <w:rPr>
                <w:b/>
                <w:bCs/>
                <w:color w:val="000000"/>
                <w:szCs w:val="24"/>
              </w:rPr>
              <w:t>Thông tin chi tiết hồ sơ quân nhân</w:t>
            </w:r>
          </w:p>
        </w:tc>
        <w:tc>
          <w:tcPr>
            <w:tcW w:w="3330" w:type="dxa"/>
            <w:shd w:val="clear" w:color="auto" w:fill="auto"/>
            <w:vAlign w:val="center"/>
            <w:hideMark/>
          </w:tcPr>
          <w:p w14:paraId="343224A1" w14:textId="77777777" w:rsidR="009D4365" w:rsidRPr="00DA7E64" w:rsidRDefault="009D4365" w:rsidP="0049277F">
            <w:pPr>
              <w:ind w:left="0"/>
              <w:rPr>
                <w:color w:val="000000"/>
                <w:szCs w:val="24"/>
              </w:rPr>
            </w:pPr>
            <w:r w:rsidRPr="00DA7E64">
              <w:rPr>
                <w:color w:val="000000"/>
                <w:szCs w:val="24"/>
              </w:rPr>
              <w:t>Thông tin chi tiết hồ sơ quân nhân</w:t>
            </w:r>
          </w:p>
        </w:tc>
        <w:tc>
          <w:tcPr>
            <w:tcW w:w="1130" w:type="dxa"/>
            <w:shd w:val="clear" w:color="auto" w:fill="auto"/>
            <w:vAlign w:val="center"/>
            <w:hideMark/>
          </w:tcPr>
          <w:p w14:paraId="02B3F156" w14:textId="77777777" w:rsidR="009D4365" w:rsidRPr="009D4365" w:rsidRDefault="009D4365" w:rsidP="0049277F">
            <w:pPr>
              <w:spacing w:before="40"/>
              <w:ind w:left="0"/>
              <w:jc w:val="center"/>
              <w:rPr>
                <w:szCs w:val="24"/>
              </w:rPr>
            </w:pPr>
            <w:r w:rsidRPr="009D4365">
              <w:rPr>
                <w:szCs w:val="24"/>
              </w:rPr>
              <w:t>M</w:t>
            </w:r>
          </w:p>
        </w:tc>
      </w:tr>
      <w:tr w:rsidR="009D4365" w:rsidRPr="00DA7E64" w14:paraId="00D660ED" w14:textId="77777777" w:rsidTr="009D4365">
        <w:trPr>
          <w:trHeight w:val="375"/>
        </w:trPr>
        <w:tc>
          <w:tcPr>
            <w:tcW w:w="636" w:type="dxa"/>
            <w:shd w:val="clear" w:color="auto" w:fill="auto"/>
            <w:noWrap/>
            <w:vAlign w:val="center"/>
            <w:hideMark/>
          </w:tcPr>
          <w:p w14:paraId="0401BD26"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51C1FBC6" w14:textId="77777777" w:rsidR="009D4365" w:rsidRPr="00DA7E64" w:rsidRDefault="009D4365" w:rsidP="0049277F">
            <w:pPr>
              <w:ind w:left="0"/>
              <w:rPr>
                <w:color w:val="000000"/>
                <w:szCs w:val="24"/>
              </w:rPr>
            </w:pPr>
            <w:r w:rsidRPr="00DA7E64">
              <w:rPr>
                <w:color w:val="000000"/>
                <w:szCs w:val="24"/>
              </w:rPr>
              <w:t>Thông tin hành chính quân nhân</w:t>
            </w:r>
          </w:p>
        </w:tc>
        <w:tc>
          <w:tcPr>
            <w:tcW w:w="3330" w:type="dxa"/>
            <w:shd w:val="clear" w:color="auto" w:fill="auto"/>
            <w:vAlign w:val="center"/>
            <w:hideMark/>
          </w:tcPr>
          <w:p w14:paraId="19E4B1C6" w14:textId="77777777" w:rsidR="009D4365" w:rsidRPr="00DA7E64" w:rsidRDefault="009D4365" w:rsidP="0049277F">
            <w:pPr>
              <w:ind w:left="0"/>
              <w:rPr>
                <w:color w:val="000000"/>
                <w:szCs w:val="24"/>
              </w:rPr>
            </w:pPr>
            <w:r w:rsidRPr="00DA7E64">
              <w:rPr>
                <w:color w:val="000000"/>
                <w:szCs w:val="24"/>
              </w:rPr>
              <w:t> Thông tin hành chính quân nhân</w:t>
            </w:r>
          </w:p>
        </w:tc>
        <w:tc>
          <w:tcPr>
            <w:tcW w:w="1130" w:type="dxa"/>
            <w:shd w:val="clear" w:color="auto" w:fill="auto"/>
            <w:vAlign w:val="center"/>
            <w:hideMark/>
          </w:tcPr>
          <w:p w14:paraId="7584C069" w14:textId="77777777" w:rsidR="009D4365" w:rsidRPr="009D4365" w:rsidRDefault="009D4365" w:rsidP="0049277F">
            <w:pPr>
              <w:spacing w:before="40"/>
              <w:ind w:left="0"/>
              <w:jc w:val="center"/>
              <w:rPr>
                <w:szCs w:val="24"/>
              </w:rPr>
            </w:pPr>
            <w:r w:rsidRPr="009D4365">
              <w:rPr>
                <w:szCs w:val="24"/>
              </w:rPr>
              <w:t>M</w:t>
            </w:r>
          </w:p>
        </w:tc>
      </w:tr>
      <w:tr w:rsidR="009D4365" w:rsidRPr="00DA7E64" w14:paraId="313EE849" w14:textId="77777777" w:rsidTr="009D4365">
        <w:trPr>
          <w:trHeight w:val="1436"/>
        </w:trPr>
        <w:tc>
          <w:tcPr>
            <w:tcW w:w="636" w:type="dxa"/>
            <w:shd w:val="clear" w:color="auto" w:fill="auto"/>
            <w:noWrap/>
            <w:vAlign w:val="center"/>
            <w:hideMark/>
          </w:tcPr>
          <w:p w14:paraId="3B51236A"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32C85FA5" w14:textId="77777777" w:rsidR="009D4365" w:rsidRPr="00DA7E64" w:rsidRDefault="009D4365" w:rsidP="0049277F">
            <w:pPr>
              <w:ind w:left="0"/>
              <w:rPr>
                <w:color w:val="000000"/>
                <w:szCs w:val="24"/>
              </w:rPr>
            </w:pPr>
            <w:r w:rsidRPr="00DA7E64">
              <w:rPr>
                <w:color w:val="000000"/>
                <w:szCs w:val="24"/>
              </w:rPr>
              <w:t xml:space="preserve">Thông tin thẻ BHYT </w:t>
            </w:r>
          </w:p>
        </w:tc>
        <w:tc>
          <w:tcPr>
            <w:tcW w:w="3330" w:type="dxa"/>
            <w:shd w:val="clear" w:color="auto" w:fill="auto"/>
            <w:vAlign w:val="center"/>
            <w:hideMark/>
          </w:tcPr>
          <w:p w14:paraId="4C09FC7B" w14:textId="77777777" w:rsidR="009D4365" w:rsidRPr="00DA7E64" w:rsidRDefault="009D4365" w:rsidP="0049277F">
            <w:pPr>
              <w:ind w:left="0"/>
              <w:rPr>
                <w:color w:val="000000"/>
                <w:szCs w:val="24"/>
              </w:rPr>
            </w:pPr>
            <w:r w:rsidRPr="00DA7E64">
              <w:rPr>
                <w:color w:val="000000"/>
                <w:szCs w:val="24"/>
              </w:rPr>
              <w:t xml:space="preserve">Thông tin thẻ BHYT </w:t>
            </w:r>
            <w:r w:rsidRPr="00DA7E64">
              <w:rPr>
                <w:color w:val="000000"/>
                <w:szCs w:val="24"/>
              </w:rPr>
              <w:br/>
              <w:t>- Danh sách thẻ BHYT</w:t>
            </w:r>
            <w:r w:rsidRPr="00DA7E64">
              <w:rPr>
                <w:color w:val="000000"/>
                <w:szCs w:val="24"/>
              </w:rPr>
              <w:br/>
              <w:t>- Thêm mới thẻ BHYT</w:t>
            </w:r>
            <w:r w:rsidRPr="00DA7E64">
              <w:rPr>
                <w:color w:val="000000"/>
                <w:szCs w:val="24"/>
              </w:rPr>
              <w:br/>
              <w:t>- Sửa thông tin thẻ BHYT</w:t>
            </w:r>
            <w:r w:rsidRPr="00DA7E64">
              <w:rPr>
                <w:color w:val="000000"/>
                <w:szCs w:val="24"/>
              </w:rPr>
              <w:br/>
              <w:t>- Xóa thông tin thẻ BHYT</w:t>
            </w:r>
          </w:p>
        </w:tc>
        <w:tc>
          <w:tcPr>
            <w:tcW w:w="1130" w:type="dxa"/>
            <w:shd w:val="clear" w:color="auto" w:fill="auto"/>
            <w:vAlign w:val="center"/>
            <w:hideMark/>
          </w:tcPr>
          <w:p w14:paraId="3627D5B9" w14:textId="77777777" w:rsidR="009D4365" w:rsidRPr="009D4365" w:rsidRDefault="009D4365" w:rsidP="0049277F">
            <w:pPr>
              <w:spacing w:before="40"/>
              <w:ind w:left="0"/>
              <w:jc w:val="center"/>
              <w:rPr>
                <w:szCs w:val="24"/>
              </w:rPr>
            </w:pPr>
            <w:r w:rsidRPr="009D4365">
              <w:rPr>
                <w:szCs w:val="24"/>
              </w:rPr>
              <w:t>M</w:t>
            </w:r>
          </w:p>
        </w:tc>
      </w:tr>
      <w:tr w:rsidR="009D4365" w:rsidRPr="00DA7E64" w14:paraId="354DABCE" w14:textId="77777777" w:rsidTr="009D4365">
        <w:trPr>
          <w:trHeight w:val="1484"/>
        </w:trPr>
        <w:tc>
          <w:tcPr>
            <w:tcW w:w="636" w:type="dxa"/>
            <w:shd w:val="clear" w:color="auto" w:fill="auto"/>
            <w:noWrap/>
            <w:vAlign w:val="center"/>
            <w:hideMark/>
          </w:tcPr>
          <w:p w14:paraId="5561F656"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2A341577" w14:textId="77777777" w:rsidR="009D4365" w:rsidRPr="00DA7E64" w:rsidRDefault="009D4365" w:rsidP="0049277F">
            <w:pPr>
              <w:ind w:left="0"/>
              <w:rPr>
                <w:color w:val="000000"/>
                <w:szCs w:val="24"/>
              </w:rPr>
            </w:pPr>
            <w:r w:rsidRPr="00DA7E64">
              <w:rPr>
                <w:color w:val="000000"/>
                <w:szCs w:val="24"/>
              </w:rPr>
              <w:t xml:space="preserve">Thông tin Giấy tờ tùy thân </w:t>
            </w:r>
          </w:p>
        </w:tc>
        <w:tc>
          <w:tcPr>
            <w:tcW w:w="3330" w:type="dxa"/>
            <w:shd w:val="clear" w:color="auto" w:fill="auto"/>
            <w:vAlign w:val="center"/>
            <w:hideMark/>
          </w:tcPr>
          <w:p w14:paraId="2B283000" w14:textId="77777777" w:rsidR="009D4365" w:rsidRPr="00DA7E64" w:rsidRDefault="009D4365" w:rsidP="0049277F">
            <w:pPr>
              <w:ind w:left="0"/>
              <w:rPr>
                <w:color w:val="000000"/>
                <w:szCs w:val="24"/>
              </w:rPr>
            </w:pPr>
            <w:r w:rsidRPr="00DA7E64">
              <w:rPr>
                <w:color w:val="000000"/>
                <w:szCs w:val="24"/>
              </w:rPr>
              <w:t xml:space="preserve">Thông tin Giấy tờ tùy thân </w:t>
            </w:r>
            <w:r w:rsidRPr="00DA7E64">
              <w:rPr>
                <w:color w:val="000000"/>
                <w:szCs w:val="24"/>
              </w:rPr>
              <w:br/>
              <w:t>- Danh sách giấy tờ tùy thân</w:t>
            </w:r>
            <w:r w:rsidRPr="00DA7E64">
              <w:rPr>
                <w:color w:val="000000"/>
                <w:szCs w:val="24"/>
              </w:rPr>
              <w:br/>
              <w:t>- Thêm mới giấy tờ tùy thân</w:t>
            </w:r>
            <w:r w:rsidRPr="00DA7E64">
              <w:rPr>
                <w:color w:val="000000"/>
                <w:szCs w:val="24"/>
              </w:rPr>
              <w:br/>
              <w:t>- Sửa giấy tờ tùy thân</w:t>
            </w:r>
            <w:r w:rsidRPr="00DA7E64">
              <w:rPr>
                <w:color w:val="000000"/>
                <w:szCs w:val="24"/>
              </w:rPr>
              <w:br/>
            </w:r>
            <w:r w:rsidRPr="00DA7E64">
              <w:rPr>
                <w:color w:val="000000"/>
                <w:szCs w:val="24"/>
              </w:rPr>
              <w:lastRenderedPageBreak/>
              <w:t>- Xóa giấy tờ tùy thân</w:t>
            </w:r>
          </w:p>
        </w:tc>
        <w:tc>
          <w:tcPr>
            <w:tcW w:w="1130" w:type="dxa"/>
            <w:shd w:val="clear" w:color="auto" w:fill="auto"/>
            <w:vAlign w:val="center"/>
            <w:hideMark/>
          </w:tcPr>
          <w:p w14:paraId="3FC64B90" w14:textId="77777777" w:rsidR="009D4365" w:rsidRPr="009D4365" w:rsidRDefault="009D4365" w:rsidP="0049277F">
            <w:pPr>
              <w:spacing w:before="40"/>
              <w:ind w:left="0"/>
              <w:jc w:val="center"/>
              <w:rPr>
                <w:szCs w:val="24"/>
              </w:rPr>
            </w:pPr>
            <w:r w:rsidRPr="009D4365">
              <w:rPr>
                <w:szCs w:val="24"/>
              </w:rPr>
              <w:lastRenderedPageBreak/>
              <w:t>M</w:t>
            </w:r>
          </w:p>
        </w:tc>
      </w:tr>
      <w:tr w:rsidR="009D4365" w:rsidRPr="00DA7E64" w14:paraId="30059BB0" w14:textId="77777777" w:rsidTr="009D4365">
        <w:trPr>
          <w:trHeight w:val="1875"/>
        </w:trPr>
        <w:tc>
          <w:tcPr>
            <w:tcW w:w="636" w:type="dxa"/>
            <w:shd w:val="clear" w:color="auto" w:fill="auto"/>
            <w:noWrap/>
            <w:vAlign w:val="center"/>
            <w:hideMark/>
          </w:tcPr>
          <w:p w14:paraId="7FC4C52A"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ACCD977" w14:textId="77777777" w:rsidR="009D4365" w:rsidRPr="00DA7E64" w:rsidRDefault="009D4365" w:rsidP="0049277F">
            <w:pPr>
              <w:ind w:left="0"/>
              <w:rPr>
                <w:color w:val="000000"/>
                <w:szCs w:val="24"/>
              </w:rPr>
            </w:pPr>
            <w:r w:rsidRPr="00DA7E64">
              <w:rPr>
                <w:color w:val="000000"/>
                <w:szCs w:val="24"/>
              </w:rPr>
              <w:t>Thông tin Danh sách đầu mối liên hệ</w:t>
            </w:r>
          </w:p>
        </w:tc>
        <w:tc>
          <w:tcPr>
            <w:tcW w:w="3330" w:type="dxa"/>
            <w:shd w:val="clear" w:color="auto" w:fill="auto"/>
            <w:vAlign w:val="center"/>
            <w:hideMark/>
          </w:tcPr>
          <w:p w14:paraId="5FBF71C9" w14:textId="77777777" w:rsidR="009D4365" w:rsidRPr="00DA7E64" w:rsidRDefault="009D4365" w:rsidP="0049277F">
            <w:pPr>
              <w:ind w:left="0"/>
              <w:rPr>
                <w:color w:val="000000"/>
                <w:szCs w:val="24"/>
              </w:rPr>
            </w:pPr>
            <w:r w:rsidRPr="00DA7E64">
              <w:rPr>
                <w:color w:val="000000"/>
                <w:szCs w:val="24"/>
              </w:rPr>
              <w:t>Thông tin Danh sách đầu mối liên hệ</w:t>
            </w:r>
            <w:r w:rsidRPr="00DA7E64">
              <w:rPr>
                <w:color w:val="000000"/>
                <w:szCs w:val="24"/>
              </w:rPr>
              <w:br/>
              <w:t>- Danh sách đầu mối liên hệ</w:t>
            </w:r>
            <w:r w:rsidRPr="00DA7E64">
              <w:rPr>
                <w:color w:val="000000"/>
                <w:szCs w:val="24"/>
              </w:rPr>
              <w:br/>
              <w:t>- Thêm mới đầu mối liên hệ</w:t>
            </w:r>
            <w:r w:rsidRPr="00DA7E64">
              <w:rPr>
                <w:color w:val="000000"/>
                <w:szCs w:val="24"/>
              </w:rPr>
              <w:br/>
              <w:t>- Sửa đầu mối liên hệ</w:t>
            </w:r>
            <w:r w:rsidRPr="00DA7E64">
              <w:rPr>
                <w:color w:val="000000"/>
                <w:szCs w:val="24"/>
              </w:rPr>
              <w:br/>
              <w:t>- Xóa đầu mối liên hệ</w:t>
            </w:r>
          </w:p>
        </w:tc>
        <w:tc>
          <w:tcPr>
            <w:tcW w:w="1130" w:type="dxa"/>
            <w:shd w:val="clear" w:color="auto" w:fill="auto"/>
            <w:vAlign w:val="center"/>
            <w:hideMark/>
          </w:tcPr>
          <w:p w14:paraId="4E7D17C4" w14:textId="77777777" w:rsidR="009D4365" w:rsidRPr="009D4365" w:rsidRDefault="009D4365" w:rsidP="0049277F">
            <w:pPr>
              <w:spacing w:before="40"/>
              <w:ind w:left="0"/>
              <w:jc w:val="center"/>
              <w:rPr>
                <w:szCs w:val="24"/>
              </w:rPr>
            </w:pPr>
            <w:r w:rsidRPr="009D4365">
              <w:rPr>
                <w:szCs w:val="24"/>
              </w:rPr>
              <w:t>M</w:t>
            </w:r>
          </w:p>
        </w:tc>
      </w:tr>
      <w:tr w:rsidR="009D4365" w:rsidRPr="00DA7E64" w14:paraId="2E76BFB9" w14:textId="77777777" w:rsidTr="009D4365">
        <w:trPr>
          <w:trHeight w:val="375"/>
        </w:trPr>
        <w:tc>
          <w:tcPr>
            <w:tcW w:w="636" w:type="dxa"/>
            <w:shd w:val="clear" w:color="auto" w:fill="auto"/>
            <w:noWrap/>
            <w:vAlign w:val="center"/>
            <w:hideMark/>
          </w:tcPr>
          <w:p w14:paraId="62326E7A" w14:textId="77777777" w:rsidR="009D4365" w:rsidRPr="009D4365" w:rsidRDefault="009D4365" w:rsidP="0049277F">
            <w:pPr>
              <w:spacing w:before="40"/>
              <w:ind w:left="0"/>
              <w:jc w:val="center"/>
              <w:rPr>
                <w:szCs w:val="24"/>
              </w:rPr>
            </w:pPr>
            <w:r w:rsidRPr="009D4365">
              <w:rPr>
                <w:szCs w:val="24"/>
              </w:rPr>
              <w:t>e)</w:t>
            </w:r>
          </w:p>
        </w:tc>
        <w:tc>
          <w:tcPr>
            <w:tcW w:w="4251" w:type="dxa"/>
            <w:shd w:val="clear" w:color="auto" w:fill="auto"/>
            <w:vAlign w:val="center"/>
            <w:hideMark/>
          </w:tcPr>
          <w:p w14:paraId="43C5195C" w14:textId="77777777" w:rsidR="009D4365" w:rsidRPr="00DA7E64" w:rsidRDefault="009D4365" w:rsidP="0049277F">
            <w:pPr>
              <w:ind w:left="0"/>
              <w:rPr>
                <w:color w:val="000000"/>
                <w:szCs w:val="24"/>
              </w:rPr>
            </w:pPr>
            <w:r w:rsidRPr="00DA7E64">
              <w:rPr>
                <w:color w:val="000000"/>
                <w:szCs w:val="24"/>
              </w:rPr>
              <w:t>Cập nhật thông tin quân nhân</w:t>
            </w:r>
          </w:p>
        </w:tc>
        <w:tc>
          <w:tcPr>
            <w:tcW w:w="3330" w:type="dxa"/>
            <w:shd w:val="clear" w:color="auto" w:fill="auto"/>
            <w:vAlign w:val="center"/>
            <w:hideMark/>
          </w:tcPr>
          <w:p w14:paraId="7B6AAC7E" w14:textId="77777777" w:rsidR="009D4365" w:rsidRPr="00DA7E64" w:rsidRDefault="009D4365" w:rsidP="0049277F">
            <w:pPr>
              <w:ind w:left="0"/>
              <w:rPr>
                <w:color w:val="000000"/>
                <w:szCs w:val="24"/>
              </w:rPr>
            </w:pPr>
            <w:r w:rsidRPr="00DA7E64">
              <w:rPr>
                <w:color w:val="000000"/>
                <w:szCs w:val="24"/>
              </w:rPr>
              <w:t>Chỉnh sửa thông tin quân nhân</w:t>
            </w:r>
          </w:p>
        </w:tc>
        <w:tc>
          <w:tcPr>
            <w:tcW w:w="1130" w:type="dxa"/>
            <w:shd w:val="clear" w:color="auto" w:fill="auto"/>
            <w:vAlign w:val="center"/>
            <w:hideMark/>
          </w:tcPr>
          <w:p w14:paraId="46686851" w14:textId="77777777" w:rsidR="009D4365" w:rsidRPr="009D4365" w:rsidRDefault="009D4365" w:rsidP="0049277F">
            <w:pPr>
              <w:spacing w:before="40"/>
              <w:ind w:left="0"/>
              <w:jc w:val="center"/>
              <w:rPr>
                <w:szCs w:val="24"/>
              </w:rPr>
            </w:pPr>
            <w:r w:rsidRPr="009D4365">
              <w:rPr>
                <w:szCs w:val="24"/>
              </w:rPr>
              <w:t>M</w:t>
            </w:r>
          </w:p>
        </w:tc>
      </w:tr>
      <w:tr w:rsidR="009D4365" w:rsidRPr="00DA7E64" w14:paraId="04D72DE3" w14:textId="77777777" w:rsidTr="009D4365">
        <w:trPr>
          <w:trHeight w:val="375"/>
        </w:trPr>
        <w:tc>
          <w:tcPr>
            <w:tcW w:w="636" w:type="dxa"/>
            <w:shd w:val="clear" w:color="auto" w:fill="auto"/>
            <w:noWrap/>
            <w:vAlign w:val="center"/>
            <w:hideMark/>
          </w:tcPr>
          <w:p w14:paraId="1CA5DCF3" w14:textId="77777777" w:rsidR="009D4365" w:rsidRPr="009D4365" w:rsidRDefault="009D4365" w:rsidP="0049277F">
            <w:pPr>
              <w:spacing w:before="40"/>
              <w:ind w:left="0"/>
              <w:jc w:val="center"/>
              <w:rPr>
                <w:szCs w:val="24"/>
              </w:rPr>
            </w:pPr>
            <w:r w:rsidRPr="009D4365">
              <w:rPr>
                <w:szCs w:val="24"/>
              </w:rPr>
              <w:t>f)</w:t>
            </w:r>
          </w:p>
        </w:tc>
        <w:tc>
          <w:tcPr>
            <w:tcW w:w="4251" w:type="dxa"/>
            <w:shd w:val="clear" w:color="auto" w:fill="auto"/>
            <w:vAlign w:val="center"/>
            <w:hideMark/>
          </w:tcPr>
          <w:p w14:paraId="221A075C" w14:textId="77777777" w:rsidR="009D4365" w:rsidRPr="00DA7E64" w:rsidRDefault="009D4365" w:rsidP="0049277F">
            <w:pPr>
              <w:ind w:left="0"/>
              <w:rPr>
                <w:color w:val="000000"/>
                <w:szCs w:val="24"/>
              </w:rPr>
            </w:pPr>
            <w:r w:rsidRPr="00DA7E64">
              <w:rPr>
                <w:color w:val="000000"/>
                <w:szCs w:val="24"/>
              </w:rPr>
              <w:t>Cập nhật thông tin nhóm máu quân nhân</w:t>
            </w:r>
          </w:p>
        </w:tc>
        <w:tc>
          <w:tcPr>
            <w:tcW w:w="3330" w:type="dxa"/>
            <w:shd w:val="clear" w:color="auto" w:fill="auto"/>
            <w:vAlign w:val="center"/>
            <w:hideMark/>
          </w:tcPr>
          <w:p w14:paraId="5B9906EC" w14:textId="77777777" w:rsidR="009D4365" w:rsidRPr="00DA7E64" w:rsidRDefault="009D4365" w:rsidP="0049277F">
            <w:pPr>
              <w:ind w:left="0"/>
              <w:rPr>
                <w:color w:val="000000"/>
                <w:szCs w:val="24"/>
              </w:rPr>
            </w:pPr>
            <w:r w:rsidRPr="00DA7E64">
              <w:rPr>
                <w:color w:val="000000"/>
                <w:szCs w:val="24"/>
              </w:rPr>
              <w:t>Bổ sung nhóm máu quân nhân</w:t>
            </w:r>
          </w:p>
        </w:tc>
        <w:tc>
          <w:tcPr>
            <w:tcW w:w="1130" w:type="dxa"/>
            <w:shd w:val="clear" w:color="auto" w:fill="auto"/>
            <w:vAlign w:val="center"/>
            <w:hideMark/>
          </w:tcPr>
          <w:p w14:paraId="18AB75E9" w14:textId="77777777" w:rsidR="009D4365" w:rsidRPr="009D4365" w:rsidRDefault="009D4365" w:rsidP="0049277F">
            <w:pPr>
              <w:spacing w:before="40"/>
              <w:ind w:left="0"/>
              <w:jc w:val="center"/>
              <w:rPr>
                <w:szCs w:val="24"/>
              </w:rPr>
            </w:pPr>
            <w:r w:rsidRPr="009D4365">
              <w:rPr>
                <w:szCs w:val="24"/>
              </w:rPr>
              <w:t>M</w:t>
            </w:r>
          </w:p>
        </w:tc>
      </w:tr>
      <w:tr w:rsidR="009D4365" w:rsidRPr="00DA7E64" w14:paraId="10220547" w14:textId="77777777" w:rsidTr="009D4365">
        <w:trPr>
          <w:trHeight w:val="375"/>
        </w:trPr>
        <w:tc>
          <w:tcPr>
            <w:tcW w:w="636" w:type="dxa"/>
            <w:shd w:val="clear" w:color="auto" w:fill="auto"/>
            <w:noWrap/>
            <w:vAlign w:val="center"/>
            <w:hideMark/>
          </w:tcPr>
          <w:p w14:paraId="4E080075" w14:textId="77777777" w:rsidR="009D4365" w:rsidRPr="009D4365" w:rsidRDefault="009D4365" w:rsidP="0049277F">
            <w:pPr>
              <w:spacing w:before="40"/>
              <w:ind w:left="0"/>
              <w:jc w:val="center"/>
              <w:rPr>
                <w:szCs w:val="24"/>
              </w:rPr>
            </w:pPr>
            <w:r w:rsidRPr="009D4365">
              <w:rPr>
                <w:szCs w:val="24"/>
              </w:rPr>
              <w:t>g)</w:t>
            </w:r>
          </w:p>
        </w:tc>
        <w:tc>
          <w:tcPr>
            <w:tcW w:w="4251" w:type="dxa"/>
            <w:shd w:val="clear" w:color="auto" w:fill="auto"/>
            <w:vAlign w:val="center"/>
            <w:hideMark/>
          </w:tcPr>
          <w:p w14:paraId="24065BAD" w14:textId="77777777" w:rsidR="009D4365" w:rsidRPr="00DA7E64" w:rsidRDefault="009D4365" w:rsidP="0049277F">
            <w:pPr>
              <w:ind w:left="0"/>
              <w:rPr>
                <w:color w:val="000000"/>
                <w:szCs w:val="24"/>
              </w:rPr>
            </w:pPr>
            <w:r w:rsidRPr="00DA7E64">
              <w:rPr>
                <w:color w:val="000000"/>
                <w:szCs w:val="24"/>
              </w:rPr>
              <w:t>Cập nhật cho phép thay đổi ảnh quân nhân</w:t>
            </w:r>
          </w:p>
        </w:tc>
        <w:tc>
          <w:tcPr>
            <w:tcW w:w="3330" w:type="dxa"/>
            <w:shd w:val="clear" w:color="auto" w:fill="auto"/>
            <w:vAlign w:val="center"/>
            <w:hideMark/>
          </w:tcPr>
          <w:p w14:paraId="22F7C727" w14:textId="77777777" w:rsidR="009D4365" w:rsidRPr="00DA7E64" w:rsidRDefault="009D4365" w:rsidP="0049277F">
            <w:pPr>
              <w:ind w:left="0"/>
              <w:rPr>
                <w:color w:val="000000"/>
                <w:szCs w:val="24"/>
              </w:rPr>
            </w:pPr>
            <w:r w:rsidRPr="00DA7E64">
              <w:rPr>
                <w:color w:val="000000"/>
                <w:szCs w:val="24"/>
              </w:rPr>
              <w:t>Thay đổi ảnh quân nhân</w:t>
            </w:r>
          </w:p>
        </w:tc>
        <w:tc>
          <w:tcPr>
            <w:tcW w:w="1130" w:type="dxa"/>
            <w:shd w:val="clear" w:color="auto" w:fill="auto"/>
            <w:vAlign w:val="center"/>
            <w:hideMark/>
          </w:tcPr>
          <w:p w14:paraId="169FEBB4" w14:textId="77777777" w:rsidR="009D4365" w:rsidRPr="009D4365" w:rsidRDefault="009D4365" w:rsidP="0049277F">
            <w:pPr>
              <w:spacing w:before="40"/>
              <w:ind w:left="0"/>
              <w:jc w:val="center"/>
              <w:rPr>
                <w:szCs w:val="24"/>
              </w:rPr>
            </w:pPr>
            <w:r w:rsidRPr="009D4365">
              <w:rPr>
                <w:szCs w:val="24"/>
              </w:rPr>
              <w:t>M</w:t>
            </w:r>
          </w:p>
        </w:tc>
      </w:tr>
      <w:tr w:rsidR="009D4365" w:rsidRPr="00DA7E64" w14:paraId="5954F9C3" w14:textId="77777777" w:rsidTr="009D4365">
        <w:trPr>
          <w:trHeight w:val="750"/>
        </w:trPr>
        <w:tc>
          <w:tcPr>
            <w:tcW w:w="636" w:type="dxa"/>
            <w:shd w:val="clear" w:color="auto" w:fill="auto"/>
            <w:noWrap/>
            <w:vAlign w:val="center"/>
            <w:hideMark/>
          </w:tcPr>
          <w:p w14:paraId="043120B4" w14:textId="77777777" w:rsidR="009D4365" w:rsidRPr="009D4365" w:rsidRDefault="009D4365" w:rsidP="0049277F">
            <w:pPr>
              <w:spacing w:before="40"/>
              <w:ind w:left="0"/>
              <w:jc w:val="center"/>
              <w:rPr>
                <w:szCs w:val="24"/>
              </w:rPr>
            </w:pPr>
            <w:r w:rsidRPr="009D4365">
              <w:rPr>
                <w:szCs w:val="24"/>
              </w:rPr>
              <w:t>h)</w:t>
            </w:r>
          </w:p>
        </w:tc>
        <w:tc>
          <w:tcPr>
            <w:tcW w:w="4251" w:type="dxa"/>
            <w:shd w:val="clear" w:color="auto" w:fill="auto"/>
            <w:vAlign w:val="center"/>
            <w:hideMark/>
          </w:tcPr>
          <w:p w14:paraId="6BC05DCC" w14:textId="77777777" w:rsidR="009D4365" w:rsidRPr="00DA7E64" w:rsidRDefault="009D4365" w:rsidP="0049277F">
            <w:pPr>
              <w:ind w:left="0"/>
              <w:rPr>
                <w:color w:val="000000"/>
                <w:szCs w:val="24"/>
              </w:rPr>
            </w:pPr>
            <w:r w:rsidRPr="00DA7E64">
              <w:rPr>
                <w:color w:val="000000"/>
                <w:szCs w:val="24"/>
              </w:rPr>
              <w:t>Kết xuất hồ sơ sức khỏe theo mẫu của Cục Quân Y</w:t>
            </w:r>
          </w:p>
        </w:tc>
        <w:tc>
          <w:tcPr>
            <w:tcW w:w="3330" w:type="dxa"/>
            <w:shd w:val="clear" w:color="auto" w:fill="auto"/>
            <w:vAlign w:val="center"/>
            <w:hideMark/>
          </w:tcPr>
          <w:p w14:paraId="4DDB5518" w14:textId="77777777" w:rsidR="009D4365" w:rsidRPr="00DA7E64" w:rsidRDefault="009D4365" w:rsidP="0049277F">
            <w:pPr>
              <w:ind w:left="0"/>
              <w:rPr>
                <w:color w:val="000000"/>
                <w:szCs w:val="24"/>
              </w:rPr>
            </w:pPr>
            <w:r w:rsidRPr="00DA7E64">
              <w:rPr>
                <w:color w:val="000000"/>
                <w:szCs w:val="24"/>
              </w:rPr>
              <w:t>Kết xuất hồ sơ sức khỏe theo mẫu hồ sơ sức khỏe của Cục Quân Y</w:t>
            </w:r>
          </w:p>
        </w:tc>
        <w:tc>
          <w:tcPr>
            <w:tcW w:w="1130" w:type="dxa"/>
            <w:shd w:val="clear" w:color="auto" w:fill="auto"/>
            <w:vAlign w:val="center"/>
            <w:hideMark/>
          </w:tcPr>
          <w:p w14:paraId="725C4877" w14:textId="77777777" w:rsidR="009D4365" w:rsidRPr="009D4365" w:rsidRDefault="009D4365" w:rsidP="0049277F">
            <w:pPr>
              <w:spacing w:before="40"/>
              <w:ind w:left="0"/>
              <w:jc w:val="center"/>
              <w:rPr>
                <w:szCs w:val="24"/>
              </w:rPr>
            </w:pPr>
            <w:r w:rsidRPr="009D4365">
              <w:rPr>
                <w:szCs w:val="24"/>
              </w:rPr>
              <w:t>O</w:t>
            </w:r>
          </w:p>
        </w:tc>
      </w:tr>
      <w:tr w:rsidR="009D4365" w:rsidRPr="00DA7E64" w14:paraId="1D48F917" w14:textId="77777777" w:rsidTr="009D4365">
        <w:trPr>
          <w:trHeight w:val="750"/>
        </w:trPr>
        <w:tc>
          <w:tcPr>
            <w:tcW w:w="636" w:type="dxa"/>
            <w:shd w:val="clear" w:color="auto" w:fill="auto"/>
            <w:noWrap/>
            <w:vAlign w:val="center"/>
            <w:hideMark/>
          </w:tcPr>
          <w:p w14:paraId="2BFE837C" w14:textId="77777777" w:rsidR="009D4365" w:rsidRPr="009D4365" w:rsidRDefault="009D4365" w:rsidP="0049277F">
            <w:pPr>
              <w:spacing w:before="40"/>
              <w:ind w:left="0"/>
              <w:jc w:val="center"/>
              <w:rPr>
                <w:szCs w:val="24"/>
              </w:rPr>
            </w:pPr>
            <w:r w:rsidRPr="009D4365">
              <w:rPr>
                <w:szCs w:val="24"/>
              </w:rPr>
              <w:t>i)</w:t>
            </w:r>
          </w:p>
        </w:tc>
        <w:tc>
          <w:tcPr>
            <w:tcW w:w="4251" w:type="dxa"/>
            <w:shd w:val="clear" w:color="auto" w:fill="auto"/>
            <w:vAlign w:val="center"/>
            <w:hideMark/>
          </w:tcPr>
          <w:p w14:paraId="5E06F720" w14:textId="77777777" w:rsidR="009D4365" w:rsidRPr="00DA7E64" w:rsidRDefault="009D4365" w:rsidP="0049277F">
            <w:pPr>
              <w:ind w:left="0"/>
              <w:rPr>
                <w:color w:val="000000"/>
                <w:szCs w:val="24"/>
              </w:rPr>
            </w:pPr>
            <w:r w:rsidRPr="00DA7E64">
              <w:rPr>
                <w:color w:val="000000"/>
                <w:szCs w:val="24"/>
              </w:rPr>
              <w:t>Nhập hồ sơ khám sức khỏe định kỳ</w:t>
            </w:r>
          </w:p>
        </w:tc>
        <w:tc>
          <w:tcPr>
            <w:tcW w:w="3330" w:type="dxa"/>
            <w:shd w:val="clear" w:color="auto" w:fill="auto"/>
            <w:vAlign w:val="center"/>
            <w:hideMark/>
          </w:tcPr>
          <w:p w14:paraId="4C43609D" w14:textId="77777777" w:rsidR="009D4365" w:rsidRPr="00DA7E64" w:rsidRDefault="009D4365" w:rsidP="0049277F">
            <w:pPr>
              <w:ind w:left="0"/>
              <w:rPr>
                <w:color w:val="000000"/>
                <w:szCs w:val="24"/>
              </w:rPr>
            </w:pPr>
            <w:r w:rsidRPr="00DA7E64">
              <w:rPr>
                <w:color w:val="000000"/>
                <w:szCs w:val="24"/>
              </w:rPr>
              <w:t>Link Nhập hồ sơ khám sức khỏe định kỳ</w:t>
            </w:r>
          </w:p>
        </w:tc>
        <w:tc>
          <w:tcPr>
            <w:tcW w:w="1130" w:type="dxa"/>
            <w:shd w:val="clear" w:color="auto" w:fill="auto"/>
            <w:vAlign w:val="center"/>
            <w:hideMark/>
          </w:tcPr>
          <w:p w14:paraId="4FDE46A5" w14:textId="77777777" w:rsidR="009D4365" w:rsidRPr="009D4365" w:rsidRDefault="009D4365" w:rsidP="0049277F">
            <w:pPr>
              <w:spacing w:before="40"/>
              <w:ind w:left="0"/>
              <w:jc w:val="center"/>
              <w:rPr>
                <w:szCs w:val="24"/>
              </w:rPr>
            </w:pPr>
            <w:r w:rsidRPr="009D4365">
              <w:rPr>
                <w:szCs w:val="24"/>
              </w:rPr>
              <w:t>M</w:t>
            </w:r>
          </w:p>
        </w:tc>
      </w:tr>
      <w:tr w:rsidR="009D4365" w:rsidRPr="00DA7E64" w14:paraId="46DB2A03" w14:textId="77777777" w:rsidTr="009D4365">
        <w:trPr>
          <w:trHeight w:val="375"/>
        </w:trPr>
        <w:tc>
          <w:tcPr>
            <w:tcW w:w="636" w:type="dxa"/>
            <w:shd w:val="clear" w:color="auto" w:fill="auto"/>
            <w:noWrap/>
            <w:vAlign w:val="center"/>
            <w:hideMark/>
          </w:tcPr>
          <w:p w14:paraId="1388B655" w14:textId="77777777" w:rsidR="009D4365" w:rsidRPr="009D4365" w:rsidRDefault="009D4365" w:rsidP="0049277F">
            <w:pPr>
              <w:spacing w:before="40"/>
              <w:ind w:left="0"/>
              <w:jc w:val="center"/>
              <w:rPr>
                <w:szCs w:val="24"/>
              </w:rPr>
            </w:pPr>
            <w:r w:rsidRPr="009D4365">
              <w:rPr>
                <w:szCs w:val="24"/>
              </w:rPr>
              <w:t>j)</w:t>
            </w:r>
          </w:p>
        </w:tc>
        <w:tc>
          <w:tcPr>
            <w:tcW w:w="4251" w:type="dxa"/>
            <w:shd w:val="clear" w:color="auto" w:fill="auto"/>
            <w:vAlign w:val="center"/>
            <w:hideMark/>
          </w:tcPr>
          <w:p w14:paraId="7EC79F96" w14:textId="77777777" w:rsidR="009D4365" w:rsidRPr="00DA7E64" w:rsidRDefault="009D4365" w:rsidP="0049277F">
            <w:pPr>
              <w:ind w:left="0"/>
              <w:rPr>
                <w:color w:val="000000"/>
                <w:szCs w:val="24"/>
              </w:rPr>
            </w:pPr>
            <w:r w:rsidRPr="00DA7E64">
              <w:rPr>
                <w:color w:val="000000"/>
                <w:szCs w:val="24"/>
              </w:rPr>
              <w:t>Nhập hồ sơ khám bệnh</w:t>
            </w:r>
          </w:p>
        </w:tc>
        <w:tc>
          <w:tcPr>
            <w:tcW w:w="3330" w:type="dxa"/>
            <w:shd w:val="clear" w:color="auto" w:fill="auto"/>
            <w:vAlign w:val="center"/>
            <w:hideMark/>
          </w:tcPr>
          <w:p w14:paraId="4B422CFC" w14:textId="77777777" w:rsidR="009D4365" w:rsidRPr="00DA7E64" w:rsidRDefault="009D4365" w:rsidP="0049277F">
            <w:pPr>
              <w:ind w:left="0"/>
              <w:rPr>
                <w:color w:val="000000"/>
                <w:szCs w:val="24"/>
              </w:rPr>
            </w:pPr>
            <w:r w:rsidRPr="00DA7E64">
              <w:rPr>
                <w:color w:val="000000"/>
                <w:szCs w:val="24"/>
              </w:rPr>
              <w:t>Link Nhập hồ sơ khám bệnh</w:t>
            </w:r>
          </w:p>
        </w:tc>
        <w:tc>
          <w:tcPr>
            <w:tcW w:w="1130" w:type="dxa"/>
            <w:shd w:val="clear" w:color="auto" w:fill="auto"/>
            <w:vAlign w:val="center"/>
            <w:hideMark/>
          </w:tcPr>
          <w:p w14:paraId="44C4A42D" w14:textId="77777777" w:rsidR="009D4365" w:rsidRPr="009D4365" w:rsidRDefault="009D4365" w:rsidP="0049277F">
            <w:pPr>
              <w:spacing w:before="40"/>
              <w:ind w:left="0"/>
              <w:jc w:val="center"/>
              <w:rPr>
                <w:szCs w:val="24"/>
              </w:rPr>
            </w:pPr>
            <w:r w:rsidRPr="009D4365">
              <w:rPr>
                <w:szCs w:val="24"/>
              </w:rPr>
              <w:t>M</w:t>
            </w:r>
          </w:p>
        </w:tc>
      </w:tr>
      <w:tr w:rsidR="009D4365" w:rsidRPr="00DA7E64" w14:paraId="6FC18927" w14:textId="77777777" w:rsidTr="009D4365">
        <w:trPr>
          <w:trHeight w:val="750"/>
        </w:trPr>
        <w:tc>
          <w:tcPr>
            <w:tcW w:w="636" w:type="dxa"/>
            <w:shd w:val="clear" w:color="auto" w:fill="auto"/>
            <w:noWrap/>
            <w:vAlign w:val="center"/>
            <w:hideMark/>
          </w:tcPr>
          <w:p w14:paraId="60E7A2DC" w14:textId="77777777" w:rsidR="009D4365" w:rsidRPr="009D4365" w:rsidRDefault="009D4365" w:rsidP="0049277F">
            <w:pPr>
              <w:spacing w:before="40"/>
              <w:ind w:left="0"/>
              <w:jc w:val="center"/>
              <w:rPr>
                <w:szCs w:val="24"/>
              </w:rPr>
            </w:pPr>
            <w:r w:rsidRPr="009D4365">
              <w:rPr>
                <w:szCs w:val="24"/>
              </w:rPr>
              <w:t>2.2</w:t>
            </w:r>
          </w:p>
        </w:tc>
        <w:tc>
          <w:tcPr>
            <w:tcW w:w="4251" w:type="dxa"/>
            <w:shd w:val="clear" w:color="auto" w:fill="auto"/>
            <w:vAlign w:val="center"/>
            <w:hideMark/>
          </w:tcPr>
          <w:p w14:paraId="315FAFBC" w14:textId="77777777" w:rsidR="009D4365" w:rsidRPr="00DA7E64" w:rsidRDefault="009D4365" w:rsidP="0049277F">
            <w:pPr>
              <w:ind w:left="0"/>
              <w:rPr>
                <w:b/>
                <w:bCs/>
                <w:color w:val="000000"/>
                <w:szCs w:val="24"/>
              </w:rPr>
            </w:pPr>
            <w:r w:rsidRPr="00DA7E64">
              <w:rPr>
                <w:b/>
                <w:bCs/>
                <w:color w:val="000000"/>
                <w:szCs w:val="24"/>
              </w:rPr>
              <w:t>Tổng quan sức khỏe</w:t>
            </w:r>
          </w:p>
        </w:tc>
        <w:tc>
          <w:tcPr>
            <w:tcW w:w="3330" w:type="dxa"/>
            <w:shd w:val="clear" w:color="auto" w:fill="auto"/>
            <w:vAlign w:val="center"/>
            <w:hideMark/>
          </w:tcPr>
          <w:p w14:paraId="3EE582A8" w14:textId="77777777" w:rsidR="009D4365" w:rsidRPr="00DA7E64" w:rsidRDefault="009D4365" w:rsidP="0049277F">
            <w:pPr>
              <w:ind w:left="0"/>
              <w:rPr>
                <w:b/>
                <w:bCs/>
                <w:color w:val="000000"/>
                <w:szCs w:val="24"/>
              </w:rPr>
            </w:pPr>
            <w:r w:rsidRPr="00DA7E64">
              <w:rPr>
                <w:b/>
                <w:bCs/>
                <w:color w:val="000000"/>
                <w:szCs w:val="24"/>
              </w:rPr>
              <w:t>Tổng quan hồ sơ sức khỏe quân nhân</w:t>
            </w:r>
          </w:p>
        </w:tc>
        <w:tc>
          <w:tcPr>
            <w:tcW w:w="1130" w:type="dxa"/>
            <w:shd w:val="clear" w:color="auto" w:fill="auto"/>
            <w:vAlign w:val="center"/>
            <w:hideMark/>
          </w:tcPr>
          <w:p w14:paraId="05D24C30" w14:textId="77777777" w:rsidR="009D4365" w:rsidRPr="009D4365" w:rsidRDefault="009D4365" w:rsidP="0049277F">
            <w:pPr>
              <w:spacing w:before="40"/>
              <w:ind w:left="0"/>
              <w:jc w:val="center"/>
              <w:rPr>
                <w:szCs w:val="24"/>
              </w:rPr>
            </w:pPr>
            <w:r w:rsidRPr="009D4365">
              <w:rPr>
                <w:szCs w:val="24"/>
              </w:rPr>
              <w:t>M</w:t>
            </w:r>
          </w:p>
        </w:tc>
      </w:tr>
      <w:tr w:rsidR="009D4365" w:rsidRPr="00DA7E64" w14:paraId="016F4F3E" w14:textId="77777777" w:rsidTr="009D4365">
        <w:trPr>
          <w:trHeight w:val="375"/>
        </w:trPr>
        <w:tc>
          <w:tcPr>
            <w:tcW w:w="636" w:type="dxa"/>
            <w:shd w:val="clear" w:color="auto" w:fill="auto"/>
            <w:noWrap/>
            <w:vAlign w:val="center"/>
            <w:hideMark/>
          </w:tcPr>
          <w:p w14:paraId="6EB79474" w14:textId="77777777" w:rsidR="009D4365" w:rsidRPr="009D4365" w:rsidRDefault="009D4365" w:rsidP="0049277F">
            <w:pPr>
              <w:spacing w:before="40"/>
              <w:ind w:left="0"/>
              <w:jc w:val="center"/>
              <w:rPr>
                <w:szCs w:val="24"/>
              </w:rPr>
            </w:pPr>
            <w:r w:rsidRPr="009D4365">
              <w:rPr>
                <w:szCs w:val="24"/>
              </w:rPr>
              <w:t>2.3</w:t>
            </w:r>
          </w:p>
        </w:tc>
        <w:tc>
          <w:tcPr>
            <w:tcW w:w="4251" w:type="dxa"/>
            <w:shd w:val="clear" w:color="auto" w:fill="auto"/>
            <w:vAlign w:val="center"/>
            <w:hideMark/>
          </w:tcPr>
          <w:p w14:paraId="13C70694" w14:textId="77777777" w:rsidR="009D4365" w:rsidRPr="00DA7E64" w:rsidRDefault="009D4365" w:rsidP="0049277F">
            <w:pPr>
              <w:ind w:left="0"/>
              <w:rPr>
                <w:b/>
                <w:bCs/>
                <w:color w:val="000000"/>
                <w:szCs w:val="24"/>
              </w:rPr>
            </w:pPr>
            <w:r w:rsidRPr="00DA7E64">
              <w:rPr>
                <w:b/>
                <w:bCs/>
                <w:color w:val="000000"/>
                <w:szCs w:val="24"/>
              </w:rPr>
              <w:t>Tiền sử dị ứng</w:t>
            </w:r>
          </w:p>
        </w:tc>
        <w:tc>
          <w:tcPr>
            <w:tcW w:w="3330" w:type="dxa"/>
            <w:shd w:val="clear" w:color="auto" w:fill="auto"/>
            <w:vAlign w:val="center"/>
            <w:hideMark/>
          </w:tcPr>
          <w:p w14:paraId="5554068C" w14:textId="77777777" w:rsidR="009D4365" w:rsidRPr="00DA7E64" w:rsidRDefault="009D4365" w:rsidP="0049277F">
            <w:pPr>
              <w:ind w:left="0"/>
              <w:rPr>
                <w:b/>
                <w:bCs/>
                <w:color w:val="000000"/>
                <w:szCs w:val="24"/>
              </w:rPr>
            </w:pPr>
            <w:r w:rsidRPr="00DA7E64">
              <w:rPr>
                <w:b/>
                <w:bCs/>
                <w:color w:val="000000"/>
                <w:szCs w:val="24"/>
              </w:rPr>
              <w:t>Tiền sử dị ứng</w:t>
            </w:r>
          </w:p>
        </w:tc>
        <w:tc>
          <w:tcPr>
            <w:tcW w:w="1130" w:type="dxa"/>
            <w:shd w:val="clear" w:color="auto" w:fill="auto"/>
            <w:vAlign w:val="center"/>
            <w:hideMark/>
          </w:tcPr>
          <w:p w14:paraId="138C1E33" w14:textId="77777777" w:rsidR="009D4365" w:rsidRPr="009D4365" w:rsidRDefault="009D4365" w:rsidP="0049277F">
            <w:pPr>
              <w:spacing w:before="40"/>
              <w:ind w:left="0"/>
              <w:jc w:val="center"/>
              <w:rPr>
                <w:szCs w:val="24"/>
              </w:rPr>
            </w:pPr>
            <w:r w:rsidRPr="009D4365">
              <w:rPr>
                <w:szCs w:val="24"/>
              </w:rPr>
              <w:t>M</w:t>
            </w:r>
          </w:p>
        </w:tc>
      </w:tr>
      <w:tr w:rsidR="009D4365" w:rsidRPr="00DA7E64" w14:paraId="73A92290" w14:textId="77777777" w:rsidTr="009D4365">
        <w:trPr>
          <w:trHeight w:val="375"/>
        </w:trPr>
        <w:tc>
          <w:tcPr>
            <w:tcW w:w="636" w:type="dxa"/>
            <w:shd w:val="clear" w:color="auto" w:fill="auto"/>
            <w:noWrap/>
            <w:vAlign w:val="center"/>
            <w:hideMark/>
          </w:tcPr>
          <w:p w14:paraId="263FA04B"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71F51B83" w14:textId="77777777" w:rsidR="009D4365" w:rsidRPr="00DA7E64" w:rsidRDefault="009D4365" w:rsidP="0049277F">
            <w:pPr>
              <w:ind w:left="0"/>
              <w:rPr>
                <w:color w:val="000000"/>
                <w:szCs w:val="24"/>
              </w:rPr>
            </w:pPr>
            <w:r w:rsidRPr="00DA7E64">
              <w:rPr>
                <w:color w:val="000000"/>
                <w:szCs w:val="24"/>
              </w:rPr>
              <w:t>Danh sách tiền sử dị ứng</w:t>
            </w:r>
          </w:p>
        </w:tc>
        <w:tc>
          <w:tcPr>
            <w:tcW w:w="3330" w:type="dxa"/>
            <w:shd w:val="clear" w:color="auto" w:fill="auto"/>
            <w:vAlign w:val="center"/>
            <w:hideMark/>
          </w:tcPr>
          <w:p w14:paraId="632D53C1" w14:textId="77777777" w:rsidR="009D4365" w:rsidRPr="00DA7E64" w:rsidRDefault="009D4365" w:rsidP="0049277F">
            <w:pPr>
              <w:ind w:left="0"/>
              <w:rPr>
                <w:color w:val="000000"/>
                <w:szCs w:val="24"/>
              </w:rPr>
            </w:pPr>
            <w:r w:rsidRPr="00DA7E64">
              <w:rPr>
                <w:color w:val="000000"/>
                <w:szCs w:val="24"/>
              </w:rPr>
              <w:t>Danh sách tiền sử dị ứng</w:t>
            </w:r>
          </w:p>
        </w:tc>
        <w:tc>
          <w:tcPr>
            <w:tcW w:w="1130" w:type="dxa"/>
            <w:shd w:val="clear" w:color="auto" w:fill="auto"/>
            <w:vAlign w:val="center"/>
            <w:hideMark/>
          </w:tcPr>
          <w:p w14:paraId="5CF30F91" w14:textId="77777777" w:rsidR="009D4365" w:rsidRPr="009D4365" w:rsidRDefault="009D4365" w:rsidP="0049277F">
            <w:pPr>
              <w:spacing w:before="40"/>
              <w:ind w:left="0"/>
              <w:jc w:val="center"/>
              <w:rPr>
                <w:szCs w:val="24"/>
              </w:rPr>
            </w:pPr>
            <w:r w:rsidRPr="009D4365">
              <w:rPr>
                <w:szCs w:val="24"/>
              </w:rPr>
              <w:t>M</w:t>
            </w:r>
          </w:p>
        </w:tc>
      </w:tr>
      <w:tr w:rsidR="009D4365" w:rsidRPr="00DA7E64" w14:paraId="4D9583A3" w14:textId="77777777" w:rsidTr="009D4365">
        <w:trPr>
          <w:trHeight w:val="375"/>
        </w:trPr>
        <w:tc>
          <w:tcPr>
            <w:tcW w:w="636" w:type="dxa"/>
            <w:shd w:val="clear" w:color="auto" w:fill="auto"/>
            <w:noWrap/>
            <w:vAlign w:val="center"/>
            <w:hideMark/>
          </w:tcPr>
          <w:p w14:paraId="3A9FD5F0"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0DF3A1F" w14:textId="77777777" w:rsidR="009D4365" w:rsidRPr="00DA7E64" w:rsidRDefault="009D4365" w:rsidP="0049277F">
            <w:pPr>
              <w:ind w:left="0"/>
              <w:rPr>
                <w:color w:val="000000"/>
                <w:szCs w:val="24"/>
              </w:rPr>
            </w:pPr>
            <w:r w:rsidRPr="00DA7E64">
              <w:rPr>
                <w:color w:val="000000"/>
                <w:szCs w:val="24"/>
              </w:rPr>
              <w:t>Thêm mới tiền sử dị ứng</w:t>
            </w:r>
          </w:p>
        </w:tc>
        <w:tc>
          <w:tcPr>
            <w:tcW w:w="3330" w:type="dxa"/>
            <w:shd w:val="clear" w:color="auto" w:fill="auto"/>
            <w:vAlign w:val="center"/>
            <w:hideMark/>
          </w:tcPr>
          <w:p w14:paraId="2EC57A40" w14:textId="77777777" w:rsidR="009D4365" w:rsidRPr="00DA7E64" w:rsidRDefault="009D4365" w:rsidP="0049277F">
            <w:pPr>
              <w:ind w:left="0"/>
              <w:rPr>
                <w:color w:val="000000"/>
                <w:szCs w:val="24"/>
              </w:rPr>
            </w:pPr>
            <w:r w:rsidRPr="00DA7E64">
              <w:rPr>
                <w:color w:val="000000"/>
                <w:szCs w:val="24"/>
              </w:rPr>
              <w:t>Thêm mới tiền sử dị ứng</w:t>
            </w:r>
          </w:p>
        </w:tc>
        <w:tc>
          <w:tcPr>
            <w:tcW w:w="1130" w:type="dxa"/>
            <w:shd w:val="clear" w:color="auto" w:fill="auto"/>
            <w:vAlign w:val="center"/>
            <w:hideMark/>
          </w:tcPr>
          <w:p w14:paraId="68EFAB8F" w14:textId="77777777" w:rsidR="009D4365" w:rsidRPr="009D4365" w:rsidRDefault="009D4365" w:rsidP="0049277F">
            <w:pPr>
              <w:spacing w:before="40"/>
              <w:ind w:left="0"/>
              <w:jc w:val="center"/>
              <w:rPr>
                <w:szCs w:val="24"/>
              </w:rPr>
            </w:pPr>
            <w:r w:rsidRPr="009D4365">
              <w:rPr>
                <w:szCs w:val="24"/>
              </w:rPr>
              <w:t>M</w:t>
            </w:r>
          </w:p>
        </w:tc>
      </w:tr>
      <w:tr w:rsidR="009D4365" w:rsidRPr="00DA7E64" w14:paraId="4DCBE8C6" w14:textId="77777777" w:rsidTr="009D4365">
        <w:trPr>
          <w:trHeight w:val="375"/>
        </w:trPr>
        <w:tc>
          <w:tcPr>
            <w:tcW w:w="636" w:type="dxa"/>
            <w:shd w:val="clear" w:color="auto" w:fill="auto"/>
            <w:noWrap/>
            <w:vAlign w:val="center"/>
            <w:hideMark/>
          </w:tcPr>
          <w:p w14:paraId="7BE7D343"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7A0A362" w14:textId="77777777" w:rsidR="009D4365" w:rsidRPr="00DA7E64" w:rsidRDefault="009D4365" w:rsidP="0049277F">
            <w:pPr>
              <w:ind w:left="0"/>
              <w:rPr>
                <w:color w:val="000000"/>
                <w:szCs w:val="24"/>
              </w:rPr>
            </w:pPr>
            <w:r w:rsidRPr="00DA7E64">
              <w:rPr>
                <w:color w:val="000000"/>
                <w:szCs w:val="24"/>
              </w:rPr>
              <w:t>Sửa tiền sử dị ứng</w:t>
            </w:r>
          </w:p>
        </w:tc>
        <w:tc>
          <w:tcPr>
            <w:tcW w:w="3330" w:type="dxa"/>
            <w:shd w:val="clear" w:color="auto" w:fill="auto"/>
            <w:vAlign w:val="center"/>
            <w:hideMark/>
          </w:tcPr>
          <w:p w14:paraId="38A8ABC3" w14:textId="77777777" w:rsidR="009D4365" w:rsidRPr="00DA7E64" w:rsidRDefault="009D4365" w:rsidP="0049277F">
            <w:pPr>
              <w:ind w:left="0"/>
              <w:rPr>
                <w:color w:val="000000"/>
                <w:szCs w:val="24"/>
              </w:rPr>
            </w:pPr>
            <w:r w:rsidRPr="00DA7E64">
              <w:rPr>
                <w:color w:val="000000"/>
                <w:szCs w:val="24"/>
              </w:rPr>
              <w:t>Sửa tiền sử dị ứng</w:t>
            </w:r>
          </w:p>
        </w:tc>
        <w:tc>
          <w:tcPr>
            <w:tcW w:w="1130" w:type="dxa"/>
            <w:shd w:val="clear" w:color="auto" w:fill="auto"/>
            <w:vAlign w:val="center"/>
            <w:hideMark/>
          </w:tcPr>
          <w:p w14:paraId="39D2246B" w14:textId="77777777" w:rsidR="009D4365" w:rsidRPr="009D4365" w:rsidRDefault="009D4365" w:rsidP="0049277F">
            <w:pPr>
              <w:spacing w:before="40"/>
              <w:ind w:left="0"/>
              <w:jc w:val="center"/>
              <w:rPr>
                <w:szCs w:val="24"/>
              </w:rPr>
            </w:pPr>
            <w:r w:rsidRPr="009D4365">
              <w:rPr>
                <w:szCs w:val="24"/>
              </w:rPr>
              <w:t>M</w:t>
            </w:r>
          </w:p>
        </w:tc>
      </w:tr>
      <w:tr w:rsidR="009D4365" w:rsidRPr="00DA7E64" w14:paraId="77C47266" w14:textId="77777777" w:rsidTr="009D4365">
        <w:trPr>
          <w:trHeight w:val="375"/>
        </w:trPr>
        <w:tc>
          <w:tcPr>
            <w:tcW w:w="636" w:type="dxa"/>
            <w:shd w:val="clear" w:color="auto" w:fill="auto"/>
            <w:noWrap/>
            <w:vAlign w:val="center"/>
            <w:hideMark/>
          </w:tcPr>
          <w:p w14:paraId="22ADCDD9"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00BEB01D" w14:textId="77777777" w:rsidR="009D4365" w:rsidRPr="00DA7E64" w:rsidRDefault="009D4365" w:rsidP="0049277F">
            <w:pPr>
              <w:ind w:left="0"/>
              <w:rPr>
                <w:color w:val="000000"/>
                <w:szCs w:val="24"/>
              </w:rPr>
            </w:pPr>
            <w:r w:rsidRPr="00DA7E64">
              <w:rPr>
                <w:color w:val="000000"/>
                <w:szCs w:val="24"/>
              </w:rPr>
              <w:t>Xóa tiền sử dị ứng</w:t>
            </w:r>
          </w:p>
        </w:tc>
        <w:tc>
          <w:tcPr>
            <w:tcW w:w="3330" w:type="dxa"/>
            <w:shd w:val="clear" w:color="auto" w:fill="auto"/>
            <w:vAlign w:val="center"/>
            <w:hideMark/>
          </w:tcPr>
          <w:p w14:paraId="2E76F771" w14:textId="77777777" w:rsidR="009D4365" w:rsidRPr="00DA7E64" w:rsidRDefault="009D4365" w:rsidP="0049277F">
            <w:pPr>
              <w:ind w:left="0"/>
              <w:rPr>
                <w:color w:val="000000"/>
                <w:szCs w:val="24"/>
              </w:rPr>
            </w:pPr>
            <w:r w:rsidRPr="00DA7E64">
              <w:rPr>
                <w:color w:val="000000"/>
                <w:szCs w:val="24"/>
              </w:rPr>
              <w:t>Xóa tiền sử dị ứng</w:t>
            </w:r>
          </w:p>
        </w:tc>
        <w:tc>
          <w:tcPr>
            <w:tcW w:w="1130" w:type="dxa"/>
            <w:shd w:val="clear" w:color="auto" w:fill="auto"/>
            <w:vAlign w:val="center"/>
            <w:hideMark/>
          </w:tcPr>
          <w:p w14:paraId="24FF78A7" w14:textId="77777777" w:rsidR="009D4365" w:rsidRPr="009D4365" w:rsidRDefault="009D4365" w:rsidP="0049277F">
            <w:pPr>
              <w:spacing w:before="40"/>
              <w:ind w:left="0"/>
              <w:jc w:val="center"/>
              <w:rPr>
                <w:szCs w:val="24"/>
              </w:rPr>
            </w:pPr>
            <w:r w:rsidRPr="009D4365">
              <w:rPr>
                <w:szCs w:val="24"/>
              </w:rPr>
              <w:t>M</w:t>
            </w:r>
          </w:p>
        </w:tc>
      </w:tr>
      <w:tr w:rsidR="009D4365" w:rsidRPr="00DA7E64" w14:paraId="297F28CA" w14:textId="77777777" w:rsidTr="009D4365">
        <w:trPr>
          <w:trHeight w:val="375"/>
        </w:trPr>
        <w:tc>
          <w:tcPr>
            <w:tcW w:w="636" w:type="dxa"/>
            <w:shd w:val="clear" w:color="auto" w:fill="auto"/>
            <w:noWrap/>
            <w:vAlign w:val="center"/>
            <w:hideMark/>
          </w:tcPr>
          <w:p w14:paraId="46659F70" w14:textId="77777777" w:rsidR="009D4365" w:rsidRPr="009D4365" w:rsidRDefault="009D4365" w:rsidP="0049277F">
            <w:pPr>
              <w:spacing w:before="40"/>
              <w:ind w:left="0"/>
              <w:jc w:val="center"/>
              <w:rPr>
                <w:szCs w:val="24"/>
              </w:rPr>
            </w:pPr>
            <w:r w:rsidRPr="009D4365">
              <w:rPr>
                <w:szCs w:val="24"/>
              </w:rPr>
              <w:t>2.4</w:t>
            </w:r>
          </w:p>
        </w:tc>
        <w:tc>
          <w:tcPr>
            <w:tcW w:w="4251" w:type="dxa"/>
            <w:shd w:val="clear" w:color="auto" w:fill="auto"/>
            <w:vAlign w:val="center"/>
            <w:hideMark/>
          </w:tcPr>
          <w:p w14:paraId="43A26EF8" w14:textId="77777777" w:rsidR="009D4365" w:rsidRPr="00DA7E64" w:rsidRDefault="009D4365" w:rsidP="0049277F">
            <w:pPr>
              <w:ind w:left="0"/>
              <w:rPr>
                <w:b/>
                <w:bCs/>
                <w:color w:val="000000"/>
                <w:szCs w:val="24"/>
              </w:rPr>
            </w:pPr>
            <w:r w:rsidRPr="00DA7E64">
              <w:rPr>
                <w:b/>
                <w:bCs/>
                <w:color w:val="000000"/>
                <w:szCs w:val="24"/>
              </w:rPr>
              <w:t>Tiền sử bệnh lý</w:t>
            </w:r>
          </w:p>
        </w:tc>
        <w:tc>
          <w:tcPr>
            <w:tcW w:w="3330" w:type="dxa"/>
            <w:shd w:val="clear" w:color="auto" w:fill="auto"/>
            <w:vAlign w:val="center"/>
            <w:hideMark/>
          </w:tcPr>
          <w:p w14:paraId="4987ED6B" w14:textId="77777777" w:rsidR="009D4365" w:rsidRPr="00DA7E64" w:rsidRDefault="009D4365" w:rsidP="0049277F">
            <w:pPr>
              <w:ind w:left="0"/>
              <w:rPr>
                <w:b/>
                <w:bCs/>
                <w:color w:val="000000"/>
                <w:szCs w:val="24"/>
              </w:rPr>
            </w:pPr>
            <w:r w:rsidRPr="00DA7E64">
              <w:rPr>
                <w:b/>
                <w:bCs/>
                <w:color w:val="000000"/>
                <w:szCs w:val="24"/>
              </w:rPr>
              <w:t>Tiền sử bệnh lý</w:t>
            </w:r>
          </w:p>
        </w:tc>
        <w:tc>
          <w:tcPr>
            <w:tcW w:w="1130" w:type="dxa"/>
            <w:shd w:val="clear" w:color="auto" w:fill="auto"/>
            <w:vAlign w:val="center"/>
            <w:hideMark/>
          </w:tcPr>
          <w:p w14:paraId="7EAC0D17" w14:textId="77777777" w:rsidR="009D4365" w:rsidRPr="009D4365" w:rsidRDefault="009D4365" w:rsidP="0049277F">
            <w:pPr>
              <w:spacing w:before="40"/>
              <w:ind w:left="0"/>
              <w:jc w:val="center"/>
              <w:rPr>
                <w:szCs w:val="24"/>
              </w:rPr>
            </w:pPr>
            <w:r w:rsidRPr="009D4365">
              <w:rPr>
                <w:szCs w:val="24"/>
              </w:rPr>
              <w:t>M</w:t>
            </w:r>
          </w:p>
        </w:tc>
      </w:tr>
      <w:tr w:rsidR="009D4365" w:rsidRPr="00DA7E64" w14:paraId="2CC04F98" w14:textId="77777777" w:rsidTr="009D4365">
        <w:trPr>
          <w:trHeight w:val="375"/>
        </w:trPr>
        <w:tc>
          <w:tcPr>
            <w:tcW w:w="636" w:type="dxa"/>
            <w:shd w:val="clear" w:color="auto" w:fill="auto"/>
            <w:noWrap/>
            <w:vAlign w:val="center"/>
            <w:hideMark/>
          </w:tcPr>
          <w:p w14:paraId="0E4C838F"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85FC4F1" w14:textId="77777777" w:rsidR="009D4365" w:rsidRPr="00DA7E64" w:rsidRDefault="009D4365" w:rsidP="0049277F">
            <w:pPr>
              <w:ind w:left="0"/>
              <w:rPr>
                <w:color w:val="000000"/>
                <w:szCs w:val="24"/>
              </w:rPr>
            </w:pPr>
            <w:r w:rsidRPr="00DA7E64">
              <w:rPr>
                <w:color w:val="000000"/>
                <w:szCs w:val="24"/>
              </w:rPr>
              <w:t>Danh sách tiền sử bệnh lý</w:t>
            </w:r>
          </w:p>
        </w:tc>
        <w:tc>
          <w:tcPr>
            <w:tcW w:w="3330" w:type="dxa"/>
            <w:shd w:val="clear" w:color="auto" w:fill="auto"/>
            <w:vAlign w:val="center"/>
            <w:hideMark/>
          </w:tcPr>
          <w:p w14:paraId="7D1309AB" w14:textId="77777777" w:rsidR="009D4365" w:rsidRPr="00DA7E64" w:rsidRDefault="009D4365" w:rsidP="0049277F">
            <w:pPr>
              <w:ind w:left="0"/>
              <w:rPr>
                <w:color w:val="000000"/>
                <w:szCs w:val="24"/>
              </w:rPr>
            </w:pPr>
            <w:r w:rsidRPr="00DA7E64">
              <w:rPr>
                <w:color w:val="000000"/>
                <w:szCs w:val="24"/>
              </w:rPr>
              <w:t>Danh sách tiền sử bệnh lý</w:t>
            </w:r>
          </w:p>
        </w:tc>
        <w:tc>
          <w:tcPr>
            <w:tcW w:w="1130" w:type="dxa"/>
            <w:shd w:val="clear" w:color="auto" w:fill="auto"/>
            <w:vAlign w:val="center"/>
            <w:hideMark/>
          </w:tcPr>
          <w:p w14:paraId="5E66E732" w14:textId="77777777" w:rsidR="009D4365" w:rsidRPr="009D4365" w:rsidRDefault="009D4365" w:rsidP="0049277F">
            <w:pPr>
              <w:spacing w:before="40"/>
              <w:ind w:left="0"/>
              <w:jc w:val="center"/>
              <w:rPr>
                <w:szCs w:val="24"/>
              </w:rPr>
            </w:pPr>
            <w:r w:rsidRPr="009D4365">
              <w:rPr>
                <w:szCs w:val="24"/>
              </w:rPr>
              <w:t>M</w:t>
            </w:r>
          </w:p>
        </w:tc>
      </w:tr>
      <w:tr w:rsidR="009D4365" w:rsidRPr="00DA7E64" w14:paraId="4B58A136" w14:textId="77777777" w:rsidTr="009D4365">
        <w:trPr>
          <w:trHeight w:val="375"/>
        </w:trPr>
        <w:tc>
          <w:tcPr>
            <w:tcW w:w="636" w:type="dxa"/>
            <w:shd w:val="clear" w:color="auto" w:fill="auto"/>
            <w:noWrap/>
            <w:vAlign w:val="center"/>
            <w:hideMark/>
          </w:tcPr>
          <w:p w14:paraId="68BA394E"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4B35634A" w14:textId="77777777" w:rsidR="009D4365" w:rsidRPr="00DA7E64" w:rsidRDefault="009D4365" w:rsidP="0049277F">
            <w:pPr>
              <w:ind w:left="0"/>
              <w:rPr>
                <w:color w:val="000000"/>
                <w:szCs w:val="24"/>
              </w:rPr>
            </w:pPr>
            <w:r w:rsidRPr="00DA7E64">
              <w:rPr>
                <w:color w:val="000000"/>
                <w:szCs w:val="24"/>
              </w:rPr>
              <w:t>Thêm mới tiền sử bệnh lý</w:t>
            </w:r>
          </w:p>
        </w:tc>
        <w:tc>
          <w:tcPr>
            <w:tcW w:w="3330" w:type="dxa"/>
            <w:shd w:val="clear" w:color="auto" w:fill="auto"/>
            <w:vAlign w:val="center"/>
            <w:hideMark/>
          </w:tcPr>
          <w:p w14:paraId="5A2EF4AF" w14:textId="77777777" w:rsidR="009D4365" w:rsidRPr="00DA7E64" w:rsidRDefault="009D4365" w:rsidP="0049277F">
            <w:pPr>
              <w:ind w:left="0"/>
              <w:rPr>
                <w:color w:val="000000"/>
                <w:szCs w:val="24"/>
              </w:rPr>
            </w:pPr>
            <w:r w:rsidRPr="00DA7E64">
              <w:rPr>
                <w:color w:val="000000"/>
                <w:szCs w:val="24"/>
              </w:rPr>
              <w:t>Thêm mới tiền sử bệnh lý theo ICD10</w:t>
            </w:r>
          </w:p>
        </w:tc>
        <w:tc>
          <w:tcPr>
            <w:tcW w:w="1130" w:type="dxa"/>
            <w:shd w:val="clear" w:color="auto" w:fill="auto"/>
            <w:vAlign w:val="center"/>
            <w:hideMark/>
          </w:tcPr>
          <w:p w14:paraId="566DBF81" w14:textId="77777777" w:rsidR="009D4365" w:rsidRPr="009D4365" w:rsidRDefault="009D4365" w:rsidP="0049277F">
            <w:pPr>
              <w:spacing w:before="40"/>
              <w:ind w:left="0"/>
              <w:jc w:val="center"/>
              <w:rPr>
                <w:szCs w:val="24"/>
              </w:rPr>
            </w:pPr>
            <w:r w:rsidRPr="009D4365">
              <w:rPr>
                <w:szCs w:val="24"/>
              </w:rPr>
              <w:t>M</w:t>
            </w:r>
          </w:p>
        </w:tc>
      </w:tr>
      <w:tr w:rsidR="009D4365" w:rsidRPr="00DA7E64" w14:paraId="70632247" w14:textId="77777777" w:rsidTr="009D4365">
        <w:trPr>
          <w:trHeight w:val="375"/>
        </w:trPr>
        <w:tc>
          <w:tcPr>
            <w:tcW w:w="636" w:type="dxa"/>
            <w:shd w:val="clear" w:color="auto" w:fill="auto"/>
            <w:noWrap/>
            <w:vAlign w:val="center"/>
            <w:hideMark/>
          </w:tcPr>
          <w:p w14:paraId="222D7D4B"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462C7692" w14:textId="77777777" w:rsidR="009D4365" w:rsidRPr="00DA7E64" w:rsidRDefault="009D4365" w:rsidP="0049277F">
            <w:pPr>
              <w:ind w:left="0"/>
              <w:rPr>
                <w:color w:val="000000"/>
                <w:szCs w:val="24"/>
              </w:rPr>
            </w:pPr>
            <w:r w:rsidRPr="00DA7E64">
              <w:rPr>
                <w:color w:val="000000"/>
                <w:szCs w:val="24"/>
              </w:rPr>
              <w:t>Sửa tiền sử bệnh lý</w:t>
            </w:r>
          </w:p>
        </w:tc>
        <w:tc>
          <w:tcPr>
            <w:tcW w:w="3330" w:type="dxa"/>
            <w:shd w:val="clear" w:color="auto" w:fill="auto"/>
            <w:vAlign w:val="center"/>
            <w:hideMark/>
          </w:tcPr>
          <w:p w14:paraId="32CD8E17" w14:textId="77777777" w:rsidR="009D4365" w:rsidRPr="00DA7E64" w:rsidRDefault="009D4365" w:rsidP="0049277F">
            <w:pPr>
              <w:ind w:left="0"/>
              <w:rPr>
                <w:color w:val="000000"/>
                <w:szCs w:val="24"/>
              </w:rPr>
            </w:pPr>
            <w:r w:rsidRPr="00DA7E64">
              <w:rPr>
                <w:color w:val="000000"/>
                <w:szCs w:val="24"/>
              </w:rPr>
              <w:t>Sửa tiền sử bệnh lý theo ICD10</w:t>
            </w:r>
          </w:p>
        </w:tc>
        <w:tc>
          <w:tcPr>
            <w:tcW w:w="1130" w:type="dxa"/>
            <w:shd w:val="clear" w:color="auto" w:fill="auto"/>
            <w:vAlign w:val="center"/>
            <w:hideMark/>
          </w:tcPr>
          <w:p w14:paraId="12D0D409" w14:textId="77777777" w:rsidR="009D4365" w:rsidRPr="009D4365" w:rsidRDefault="009D4365" w:rsidP="0049277F">
            <w:pPr>
              <w:spacing w:before="40"/>
              <w:ind w:left="0"/>
              <w:jc w:val="center"/>
              <w:rPr>
                <w:szCs w:val="24"/>
              </w:rPr>
            </w:pPr>
            <w:r w:rsidRPr="009D4365">
              <w:rPr>
                <w:szCs w:val="24"/>
              </w:rPr>
              <w:t>M</w:t>
            </w:r>
          </w:p>
        </w:tc>
      </w:tr>
      <w:tr w:rsidR="009D4365" w:rsidRPr="00DA7E64" w14:paraId="37A9E1F0" w14:textId="77777777" w:rsidTr="009D4365">
        <w:trPr>
          <w:trHeight w:val="375"/>
        </w:trPr>
        <w:tc>
          <w:tcPr>
            <w:tcW w:w="636" w:type="dxa"/>
            <w:shd w:val="clear" w:color="auto" w:fill="auto"/>
            <w:noWrap/>
            <w:vAlign w:val="center"/>
            <w:hideMark/>
          </w:tcPr>
          <w:p w14:paraId="2626E2CC"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CD78041" w14:textId="77777777" w:rsidR="009D4365" w:rsidRPr="00DA7E64" w:rsidRDefault="009D4365" w:rsidP="0049277F">
            <w:pPr>
              <w:ind w:left="0"/>
              <w:rPr>
                <w:color w:val="000000"/>
                <w:szCs w:val="24"/>
              </w:rPr>
            </w:pPr>
            <w:r w:rsidRPr="00DA7E64">
              <w:rPr>
                <w:color w:val="000000"/>
                <w:szCs w:val="24"/>
              </w:rPr>
              <w:t>Xóa tiền sử bệnh lý</w:t>
            </w:r>
          </w:p>
        </w:tc>
        <w:tc>
          <w:tcPr>
            <w:tcW w:w="3330" w:type="dxa"/>
            <w:shd w:val="clear" w:color="auto" w:fill="auto"/>
            <w:vAlign w:val="center"/>
            <w:hideMark/>
          </w:tcPr>
          <w:p w14:paraId="326016C7" w14:textId="77777777" w:rsidR="009D4365" w:rsidRPr="00DA7E64" w:rsidRDefault="009D4365" w:rsidP="0049277F">
            <w:pPr>
              <w:ind w:left="0"/>
              <w:rPr>
                <w:color w:val="000000"/>
                <w:szCs w:val="24"/>
              </w:rPr>
            </w:pPr>
            <w:r w:rsidRPr="00DA7E64">
              <w:rPr>
                <w:color w:val="000000"/>
                <w:szCs w:val="24"/>
              </w:rPr>
              <w:t>Xóa tiền sử bệnh lý</w:t>
            </w:r>
          </w:p>
        </w:tc>
        <w:tc>
          <w:tcPr>
            <w:tcW w:w="1130" w:type="dxa"/>
            <w:shd w:val="clear" w:color="auto" w:fill="auto"/>
            <w:vAlign w:val="center"/>
            <w:hideMark/>
          </w:tcPr>
          <w:p w14:paraId="2B56AFFA" w14:textId="77777777" w:rsidR="009D4365" w:rsidRPr="009D4365" w:rsidRDefault="009D4365" w:rsidP="0049277F">
            <w:pPr>
              <w:spacing w:before="40"/>
              <w:ind w:left="0"/>
              <w:jc w:val="center"/>
              <w:rPr>
                <w:szCs w:val="24"/>
              </w:rPr>
            </w:pPr>
            <w:r w:rsidRPr="009D4365">
              <w:rPr>
                <w:szCs w:val="24"/>
              </w:rPr>
              <w:t>M</w:t>
            </w:r>
          </w:p>
        </w:tc>
      </w:tr>
      <w:tr w:rsidR="009D4365" w:rsidRPr="00DA7E64" w14:paraId="4D81D19D" w14:textId="77777777" w:rsidTr="009D4365">
        <w:trPr>
          <w:trHeight w:val="375"/>
        </w:trPr>
        <w:tc>
          <w:tcPr>
            <w:tcW w:w="636" w:type="dxa"/>
            <w:shd w:val="clear" w:color="auto" w:fill="auto"/>
            <w:noWrap/>
            <w:vAlign w:val="center"/>
            <w:hideMark/>
          </w:tcPr>
          <w:p w14:paraId="0B4D7F0B" w14:textId="77777777" w:rsidR="009D4365" w:rsidRPr="009D4365" w:rsidRDefault="009D4365" w:rsidP="0049277F">
            <w:pPr>
              <w:spacing w:before="40"/>
              <w:ind w:left="0"/>
              <w:jc w:val="center"/>
              <w:rPr>
                <w:szCs w:val="24"/>
              </w:rPr>
            </w:pPr>
            <w:r w:rsidRPr="009D4365">
              <w:rPr>
                <w:szCs w:val="24"/>
              </w:rPr>
              <w:t>2.5</w:t>
            </w:r>
          </w:p>
        </w:tc>
        <w:tc>
          <w:tcPr>
            <w:tcW w:w="4251" w:type="dxa"/>
            <w:shd w:val="clear" w:color="auto" w:fill="auto"/>
            <w:vAlign w:val="center"/>
            <w:hideMark/>
          </w:tcPr>
          <w:p w14:paraId="370F8E15" w14:textId="77777777" w:rsidR="009D4365" w:rsidRPr="00DA7E64" w:rsidRDefault="009D4365" w:rsidP="0049277F">
            <w:pPr>
              <w:ind w:left="0"/>
              <w:rPr>
                <w:b/>
                <w:bCs/>
                <w:color w:val="000000"/>
                <w:szCs w:val="24"/>
              </w:rPr>
            </w:pPr>
            <w:r w:rsidRPr="00DA7E64">
              <w:rPr>
                <w:b/>
                <w:bCs/>
                <w:color w:val="000000"/>
                <w:szCs w:val="24"/>
              </w:rPr>
              <w:t xml:space="preserve">Tiền sử thói quen </w:t>
            </w:r>
          </w:p>
        </w:tc>
        <w:tc>
          <w:tcPr>
            <w:tcW w:w="3330" w:type="dxa"/>
            <w:shd w:val="clear" w:color="auto" w:fill="auto"/>
            <w:vAlign w:val="center"/>
            <w:hideMark/>
          </w:tcPr>
          <w:p w14:paraId="6ACA813C" w14:textId="77777777" w:rsidR="009D4365" w:rsidRPr="00DA7E64" w:rsidRDefault="009D4365" w:rsidP="0049277F">
            <w:pPr>
              <w:ind w:left="0"/>
              <w:rPr>
                <w:color w:val="000000"/>
                <w:szCs w:val="24"/>
              </w:rPr>
            </w:pPr>
            <w:r w:rsidRPr="00DA7E64">
              <w:rPr>
                <w:color w:val="000000"/>
                <w:szCs w:val="24"/>
              </w:rPr>
              <w:t>Cập nhật tiền sử thói quen quân nhân theo mẫu thống nhất với Cục Quân Y</w:t>
            </w:r>
          </w:p>
        </w:tc>
        <w:tc>
          <w:tcPr>
            <w:tcW w:w="1130" w:type="dxa"/>
            <w:shd w:val="clear" w:color="auto" w:fill="auto"/>
            <w:vAlign w:val="center"/>
            <w:hideMark/>
          </w:tcPr>
          <w:p w14:paraId="75CCD12E" w14:textId="77777777" w:rsidR="009D4365" w:rsidRPr="009D4365" w:rsidRDefault="009D4365" w:rsidP="0049277F">
            <w:pPr>
              <w:spacing w:before="40"/>
              <w:ind w:left="0"/>
              <w:jc w:val="center"/>
              <w:rPr>
                <w:szCs w:val="24"/>
              </w:rPr>
            </w:pPr>
            <w:r w:rsidRPr="009D4365">
              <w:rPr>
                <w:szCs w:val="24"/>
              </w:rPr>
              <w:t>M</w:t>
            </w:r>
          </w:p>
        </w:tc>
      </w:tr>
      <w:tr w:rsidR="009D4365" w:rsidRPr="00DA7E64" w14:paraId="70C9CE40" w14:textId="77777777" w:rsidTr="009D4365">
        <w:trPr>
          <w:trHeight w:val="750"/>
        </w:trPr>
        <w:tc>
          <w:tcPr>
            <w:tcW w:w="636" w:type="dxa"/>
            <w:shd w:val="clear" w:color="auto" w:fill="auto"/>
            <w:noWrap/>
            <w:vAlign w:val="center"/>
            <w:hideMark/>
          </w:tcPr>
          <w:p w14:paraId="08535047" w14:textId="77777777" w:rsidR="009D4365" w:rsidRPr="009D4365" w:rsidRDefault="009D4365" w:rsidP="0049277F">
            <w:pPr>
              <w:spacing w:before="40"/>
              <w:ind w:left="0"/>
              <w:jc w:val="center"/>
              <w:rPr>
                <w:szCs w:val="24"/>
              </w:rPr>
            </w:pPr>
            <w:r w:rsidRPr="009D4365">
              <w:rPr>
                <w:szCs w:val="24"/>
              </w:rPr>
              <w:t>2.6</w:t>
            </w:r>
          </w:p>
        </w:tc>
        <w:tc>
          <w:tcPr>
            <w:tcW w:w="4251" w:type="dxa"/>
            <w:shd w:val="clear" w:color="auto" w:fill="auto"/>
            <w:vAlign w:val="center"/>
            <w:hideMark/>
          </w:tcPr>
          <w:p w14:paraId="7F3B57E8" w14:textId="77777777" w:rsidR="009D4365" w:rsidRPr="00DA7E64" w:rsidRDefault="009D4365" w:rsidP="0049277F">
            <w:pPr>
              <w:ind w:left="0"/>
              <w:rPr>
                <w:b/>
                <w:bCs/>
                <w:color w:val="000000"/>
                <w:szCs w:val="24"/>
              </w:rPr>
            </w:pPr>
            <w:r w:rsidRPr="00DA7E64">
              <w:rPr>
                <w:b/>
                <w:bCs/>
                <w:color w:val="000000"/>
                <w:szCs w:val="24"/>
              </w:rPr>
              <w:t>Tiền sử sức khỏe sinh sản</w:t>
            </w:r>
          </w:p>
        </w:tc>
        <w:tc>
          <w:tcPr>
            <w:tcW w:w="3330" w:type="dxa"/>
            <w:shd w:val="clear" w:color="auto" w:fill="auto"/>
            <w:vAlign w:val="center"/>
            <w:hideMark/>
          </w:tcPr>
          <w:p w14:paraId="22A84E41" w14:textId="77777777" w:rsidR="009D4365" w:rsidRPr="00DA7E64" w:rsidRDefault="009D4365" w:rsidP="0049277F">
            <w:pPr>
              <w:ind w:left="0"/>
              <w:rPr>
                <w:color w:val="000000"/>
                <w:szCs w:val="24"/>
              </w:rPr>
            </w:pPr>
            <w:r w:rsidRPr="00DA7E64">
              <w:rPr>
                <w:color w:val="000000"/>
                <w:szCs w:val="24"/>
              </w:rPr>
              <w:t>Cập nhật tiền sử sức khỏe sinh sản quân nhân (theo mẫu tại quyết định số 831/QĐ-BYT)</w:t>
            </w:r>
          </w:p>
        </w:tc>
        <w:tc>
          <w:tcPr>
            <w:tcW w:w="1130" w:type="dxa"/>
            <w:shd w:val="clear" w:color="auto" w:fill="auto"/>
            <w:vAlign w:val="center"/>
            <w:hideMark/>
          </w:tcPr>
          <w:p w14:paraId="2DCEC78A" w14:textId="77777777" w:rsidR="009D4365" w:rsidRPr="009D4365" w:rsidRDefault="009D4365" w:rsidP="0049277F">
            <w:pPr>
              <w:spacing w:before="40"/>
              <w:ind w:left="0"/>
              <w:jc w:val="center"/>
              <w:rPr>
                <w:szCs w:val="24"/>
              </w:rPr>
            </w:pPr>
            <w:r w:rsidRPr="009D4365">
              <w:rPr>
                <w:szCs w:val="24"/>
              </w:rPr>
              <w:t>M</w:t>
            </w:r>
          </w:p>
        </w:tc>
      </w:tr>
      <w:tr w:rsidR="009D4365" w:rsidRPr="00DA7E64" w14:paraId="4F82FAB2" w14:textId="77777777" w:rsidTr="009D4365">
        <w:trPr>
          <w:trHeight w:val="375"/>
        </w:trPr>
        <w:tc>
          <w:tcPr>
            <w:tcW w:w="636" w:type="dxa"/>
            <w:shd w:val="clear" w:color="auto" w:fill="auto"/>
            <w:noWrap/>
            <w:vAlign w:val="center"/>
            <w:hideMark/>
          </w:tcPr>
          <w:p w14:paraId="08FA5448" w14:textId="77777777" w:rsidR="009D4365" w:rsidRPr="009D4365" w:rsidRDefault="009D4365" w:rsidP="0049277F">
            <w:pPr>
              <w:spacing w:before="40"/>
              <w:ind w:left="0"/>
              <w:jc w:val="center"/>
              <w:rPr>
                <w:szCs w:val="24"/>
              </w:rPr>
            </w:pPr>
            <w:r w:rsidRPr="009D4365">
              <w:rPr>
                <w:szCs w:val="24"/>
              </w:rPr>
              <w:t>2.7</w:t>
            </w:r>
          </w:p>
        </w:tc>
        <w:tc>
          <w:tcPr>
            <w:tcW w:w="4251" w:type="dxa"/>
            <w:shd w:val="clear" w:color="auto" w:fill="auto"/>
            <w:vAlign w:val="center"/>
            <w:hideMark/>
          </w:tcPr>
          <w:p w14:paraId="067FF858" w14:textId="77777777" w:rsidR="009D4365" w:rsidRPr="00DA7E64" w:rsidRDefault="009D4365" w:rsidP="0049277F">
            <w:pPr>
              <w:ind w:left="0"/>
              <w:rPr>
                <w:b/>
                <w:bCs/>
                <w:color w:val="000000"/>
                <w:szCs w:val="24"/>
              </w:rPr>
            </w:pPr>
            <w:r w:rsidRPr="00DA7E64">
              <w:rPr>
                <w:b/>
                <w:bCs/>
                <w:color w:val="000000"/>
                <w:szCs w:val="24"/>
              </w:rPr>
              <w:t>Chỉ số sức khỏe - Thể trạng</w:t>
            </w:r>
          </w:p>
        </w:tc>
        <w:tc>
          <w:tcPr>
            <w:tcW w:w="3330" w:type="dxa"/>
            <w:shd w:val="clear" w:color="auto" w:fill="auto"/>
            <w:vAlign w:val="center"/>
            <w:hideMark/>
          </w:tcPr>
          <w:p w14:paraId="7667058F" w14:textId="77777777" w:rsidR="009D4365" w:rsidRPr="00DA7E64" w:rsidRDefault="009D4365" w:rsidP="0049277F">
            <w:pPr>
              <w:ind w:left="0"/>
              <w:rPr>
                <w:b/>
                <w:bCs/>
                <w:color w:val="000000"/>
                <w:szCs w:val="24"/>
              </w:rPr>
            </w:pPr>
            <w:r w:rsidRPr="00DA7E64">
              <w:rPr>
                <w:b/>
                <w:bCs/>
                <w:color w:val="000000"/>
                <w:szCs w:val="24"/>
              </w:rPr>
              <w:t>Chỉ số sức khỏe - Thể trạng</w:t>
            </w:r>
          </w:p>
        </w:tc>
        <w:tc>
          <w:tcPr>
            <w:tcW w:w="1130" w:type="dxa"/>
            <w:shd w:val="clear" w:color="auto" w:fill="auto"/>
            <w:vAlign w:val="center"/>
            <w:hideMark/>
          </w:tcPr>
          <w:p w14:paraId="694D24A0" w14:textId="77777777" w:rsidR="009D4365" w:rsidRPr="009D4365" w:rsidRDefault="009D4365" w:rsidP="0049277F">
            <w:pPr>
              <w:spacing w:before="40"/>
              <w:ind w:left="0"/>
              <w:jc w:val="center"/>
              <w:rPr>
                <w:szCs w:val="24"/>
              </w:rPr>
            </w:pPr>
            <w:r w:rsidRPr="009D4365">
              <w:rPr>
                <w:szCs w:val="24"/>
              </w:rPr>
              <w:t>O</w:t>
            </w:r>
          </w:p>
        </w:tc>
      </w:tr>
      <w:tr w:rsidR="009D4365" w:rsidRPr="00DA7E64" w14:paraId="1EEEB90C" w14:textId="77777777" w:rsidTr="009D4365">
        <w:trPr>
          <w:trHeight w:val="750"/>
        </w:trPr>
        <w:tc>
          <w:tcPr>
            <w:tcW w:w="636" w:type="dxa"/>
            <w:shd w:val="clear" w:color="auto" w:fill="auto"/>
            <w:noWrap/>
            <w:vAlign w:val="center"/>
            <w:hideMark/>
          </w:tcPr>
          <w:p w14:paraId="6ED86011"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7DEA7178" w14:textId="77777777" w:rsidR="009D4365" w:rsidRPr="00DA7E64" w:rsidRDefault="009D4365" w:rsidP="0049277F">
            <w:pPr>
              <w:ind w:left="0"/>
              <w:rPr>
                <w:color w:val="000000"/>
                <w:szCs w:val="24"/>
              </w:rPr>
            </w:pPr>
            <w:r w:rsidRPr="00DA7E64">
              <w:rPr>
                <w:color w:val="000000"/>
                <w:szCs w:val="24"/>
              </w:rPr>
              <w:t>Danh sách thông tin lịch sử đo chiều cao, cân nặng</w:t>
            </w:r>
          </w:p>
        </w:tc>
        <w:tc>
          <w:tcPr>
            <w:tcW w:w="3330" w:type="dxa"/>
            <w:shd w:val="clear" w:color="auto" w:fill="auto"/>
            <w:vAlign w:val="center"/>
            <w:hideMark/>
          </w:tcPr>
          <w:p w14:paraId="26100E31" w14:textId="77777777" w:rsidR="009D4365" w:rsidRPr="00DA7E64" w:rsidRDefault="009D4365" w:rsidP="0049277F">
            <w:pPr>
              <w:ind w:left="0"/>
              <w:rPr>
                <w:color w:val="000000"/>
                <w:szCs w:val="24"/>
              </w:rPr>
            </w:pPr>
            <w:r w:rsidRPr="00DA7E64">
              <w:rPr>
                <w:color w:val="000000"/>
                <w:szCs w:val="24"/>
              </w:rPr>
              <w:t>Danh sách thông tin lịch sử đo chiều cao, cân nặng</w:t>
            </w:r>
          </w:p>
        </w:tc>
        <w:tc>
          <w:tcPr>
            <w:tcW w:w="1130" w:type="dxa"/>
            <w:shd w:val="clear" w:color="auto" w:fill="auto"/>
            <w:vAlign w:val="center"/>
            <w:hideMark/>
          </w:tcPr>
          <w:p w14:paraId="50FD428B" w14:textId="77777777" w:rsidR="009D4365" w:rsidRPr="009D4365" w:rsidRDefault="009D4365" w:rsidP="0049277F">
            <w:pPr>
              <w:spacing w:before="40"/>
              <w:ind w:left="0"/>
              <w:jc w:val="center"/>
              <w:rPr>
                <w:szCs w:val="24"/>
              </w:rPr>
            </w:pPr>
            <w:r w:rsidRPr="009D4365">
              <w:rPr>
                <w:szCs w:val="24"/>
              </w:rPr>
              <w:t>O</w:t>
            </w:r>
          </w:p>
        </w:tc>
      </w:tr>
      <w:tr w:rsidR="009D4365" w:rsidRPr="00DA7E64" w14:paraId="15753CC3" w14:textId="77777777" w:rsidTr="009D4365">
        <w:trPr>
          <w:trHeight w:val="750"/>
        </w:trPr>
        <w:tc>
          <w:tcPr>
            <w:tcW w:w="636" w:type="dxa"/>
            <w:shd w:val="clear" w:color="auto" w:fill="auto"/>
            <w:noWrap/>
            <w:vAlign w:val="center"/>
            <w:hideMark/>
          </w:tcPr>
          <w:p w14:paraId="473DC013"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6FE7404" w14:textId="77777777" w:rsidR="009D4365" w:rsidRPr="00DA7E64" w:rsidRDefault="009D4365" w:rsidP="0049277F">
            <w:pPr>
              <w:ind w:left="0"/>
              <w:rPr>
                <w:color w:val="000000"/>
                <w:szCs w:val="24"/>
              </w:rPr>
            </w:pPr>
            <w:r w:rsidRPr="00DA7E64">
              <w:rPr>
                <w:color w:val="000000"/>
                <w:szCs w:val="24"/>
              </w:rPr>
              <w:t>Thêm mới  thông tin lịch sử đo chiều cao, cân nặng</w:t>
            </w:r>
          </w:p>
        </w:tc>
        <w:tc>
          <w:tcPr>
            <w:tcW w:w="3330" w:type="dxa"/>
            <w:shd w:val="clear" w:color="auto" w:fill="auto"/>
            <w:vAlign w:val="center"/>
            <w:hideMark/>
          </w:tcPr>
          <w:p w14:paraId="0AB59280" w14:textId="77777777" w:rsidR="009D4365" w:rsidRPr="00DA7E64" w:rsidRDefault="009D4365" w:rsidP="0049277F">
            <w:pPr>
              <w:ind w:left="0"/>
              <w:rPr>
                <w:color w:val="000000"/>
                <w:szCs w:val="24"/>
              </w:rPr>
            </w:pPr>
            <w:r w:rsidRPr="00DA7E64">
              <w:rPr>
                <w:color w:val="000000"/>
                <w:szCs w:val="24"/>
              </w:rPr>
              <w:t>Thêm mới  thông tin lịch sử đo chiều cao, cân nặng</w:t>
            </w:r>
          </w:p>
        </w:tc>
        <w:tc>
          <w:tcPr>
            <w:tcW w:w="1130" w:type="dxa"/>
            <w:shd w:val="clear" w:color="auto" w:fill="auto"/>
            <w:vAlign w:val="center"/>
            <w:hideMark/>
          </w:tcPr>
          <w:p w14:paraId="72C1F231" w14:textId="77777777" w:rsidR="009D4365" w:rsidRPr="009D4365" w:rsidRDefault="009D4365" w:rsidP="0049277F">
            <w:pPr>
              <w:spacing w:before="40"/>
              <w:ind w:left="0"/>
              <w:jc w:val="center"/>
              <w:rPr>
                <w:szCs w:val="24"/>
              </w:rPr>
            </w:pPr>
            <w:r w:rsidRPr="009D4365">
              <w:rPr>
                <w:szCs w:val="24"/>
              </w:rPr>
              <w:t>O</w:t>
            </w:r>
          </w:p>
        </w:tc>
      </w:tr>
      <w:tr w:rsidR="009D4365" w:rsidRPr="00DA7E64" w14:paraId="2FBB57DA" w14:textId="77777777" w:rsidTr="009D4365">
        <w:trPr>
          <w:trHeight w:val="750"/>
        </w:trPr>
        <w:tc>
          <w:tcPr>
            <w:tcW w:w="636" w:type="dxa"/>
            <w:shd w:val="clear" w:color="auto" w:fill="auto"/>
            <w:noWrap/>
            <w:vAlign w:val="center"/>
            <w:hideMark/>
          </w:tcPr>
          <w:p w14:paraId="4DA8BB2A"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5D21082F" w14:textId="77777777" w:rsidR="009D4365" w:rsidRPr="00DA7E64" w:rsidRDefault="009D4365" w:rsidP="0049277F">
            <w:pPr>
              <w:ind w:left="0"/>
              <w:rPr>
                <w:color w:val="000000"/>
                <w:szCs w:val="24"/>
              </w:rPr>
            </w:pPr>
            <w:r w:rsidRPr="00DA7E64">
              <w:rPr>
                <w:color w:val="000000"/>
                <w:szCs w:val="24"/>
              </w:rPr>
              <w:t>Sửa  thông tin lịch sử đo chiều cao, cân nặng</w:t>
            </w:r>
          </w:p>
        </w:tc>
        <w:tc>
          <w:tcPr>
            <w:tcW w:w="3330" w:type="dxa"/>
            <w:shd w:val="clear" w:color="auto" w:fill="auto"/>
            <w:vAlign w:val="center"/>
            <w:hideMark/>
          </w:tcPr>
          <w:p w14:paraId="5743C951" w14:textId="77777777" w:rsidR="009D4365" w:rsidRPr="00DA7E64" w:rsidRDefault="009D4365" w:rsidP="0049277F">
            <w:pPr>
              <w:ind w:left="0"/>
              <w:rPr>
                <w:color w:val="000000"/>
                <w:szCs w:val="24"/>
              </w:rPr>
            </w:pPr>
            <w:r w:rsidRPr="00DA7E64">
              <w:rPr>
                <w:color w:val="000000"/>
                <w:szCs w:val="24"/>
              </w:rPr>
              <w:t>Sửa  thông tin lịch sử đo chiều cao, cân nặng</w:t>
            </w:r>
          </w:p>
        </w:tc>
        <w:tc>
          <w:tcPr>
            <w:tcW w:w="1130" w:type="dxa"/>
            <w:shd w:val="clear" w:color="auto" w:fill="auto"/>
            <w:vAlign w:val="center"/>
            <w:hideMark/>
          </w:tcPr>
          <w:p w14:paraId="5E8F04E3" w14:textId="77777777" w:rsidR="009D4365" w:rsidRPr="009D4365" w:rsidRDefault="009D4365" w:rsidP="0049277F">
            <w:pPr>
              <w:spacing w:before="40"/>
              <w:ind w:left="0"/>
              <w:jc w:val="center"/>
              <w:rPr>
                <w:szCs w:val="24"/>
              </w:rPr>
            </w:pPr>
            <w:r w:rsidRPr="009D4365">
              <w:rPr>
                <w:szCs w:val="24"/>
              </w:rPr>
              <w:t>O</w:t>
            </w:r>
          </w:p>
        </w:tc>
      </w:tr>
      <w:tr w:rsidR="009D4365" w:rsidRPr="00DA7E64" w14:paraId="4ACBC64B" w14:textId="77777777" w:rsidTr="009D4365">
        <w:trPr>
          <w:trHeight w:val="750"/>
        </w:trPr>
        <w:tc>
          <w:tcPr>
            <w:tcW w:w="636" w:type="dxa"/>
            <w:shd w:val="clear" w:color="auto" w:fill="auto"/>
            <w:noWrap/>
            <w:vAlign w:val="center"/>
            <w:hideMark/>
          </w:tcPr>
          <w:p w14:paraId="41260270"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A385E06" w14:textId="77777777" w:rsidR="009D4365" w:rsidRPr="00DA7E64" w:rsidRDefault="009D4365" w:rsidP="0049277F">
            <w:pPr>
              <w:ind w:left="0"/>
              <w:rPr>
                <w:color w:val="000000"/>
                <w:szCs w:val="24"/>
              </w:rPr>
            </w:pPr>
            <w:r w:rsidRPr="00DA7E64">
              <w:rPr>
                <w:color w:val="000000"/>
                <w:szCs w:val="24"/>
              </w:rPr>
              <w:t>Xóa thông tin lịch sử đo chiều cao, cân nặng</w:t>
            </w:r>
          </w:p>
        </w:tc>
        <w:tc>
          <w:tcPr>
            <w:tcW w:w="3330" w:type="dxa"/>
            <w:shd w:val="clear" w:color="auto" w:fill="auto"/>
            <w:vAlign w:val="center"/>
            <w:hideMark/>
          </w:tcPr>
          <w:p w14:paraId="0F7BF622" w14:textId="77777777" w:rsidR="009D4365" w:rsidRPr="00DA7E64" w:rsidRDefault="009D4365" w:rsidP="0049277F">
            <w:pPr>
              <w:ind w:left="0"/>
              <w:rPr>
                <w:color w:val="000000"/>
                <w:szCs w:val="24"/>
              </w:rPr>
            </w:pPr>
            <w:r w:rsidRPr="00DA7E64">
              <w:rPr>
                <w:color w:val="000000"/>
                <w:szCs w:val="24"/>
              </w:rPr>
              <w:t>Xóa thông tin lịch sử đo chiều cao, cân nặng</w:t>
            </w:r>
          </w:p>
        </w:tc>
        <w:tc>
          <w:tcPr>
            <w:tcW w:w="1130" w:type="dxa"/>
            <w:shd w:val="clear" w:color="auto" w:fill="auto"/>
            <w:vAlign w:val="center"/>
            <w:hideMark/>
          </w:tcPr>
          <w:p w14:paraId="219E23AF" w14:textId="77777777" w:rsidR="009D4365" w:rsidRPr="009D4365" w:rsidRDefault="009D4365" w:rsidP="0049277F">
            <w:pPr>
              <w:spacing w:before="40"/>
              <w:ind w:left="0"/>
              <w:jc w:val="center"/>
              <w:rPr>
                <w:szCs w:val="24"/>
              </w:rPr>
            </w:pPr>
            <w:r w:rsidRPr="009D4365">
              <w:rPr>
                <w:szCs w:val="24"/>
              </w:rPr>
              <w:t>O</w:t>
            </w:r>
          </w:p>
        </w:tc>
      </w:tr>
      <w:tr w:rsidR="009D4365" w:rsidRPr="00DA7E64" w14:paraId="34BFD149" w14:textId="77777777" w:rsidTr="009D4365">
        <w:trPr>
          <w:trHeight w:val="375"/>
        </w:trPr>
        <w:tc>
          <w:tcPr>
            <w:tcW w:w="636" w:type="dxa"/>
            <w:shd w:val="clear" w:color="auto" w:fill="auto"/>
            <w:noWrap/>
            <w:vAlign w:val="center"/>
            <w:hideMark/>
          </w:tcPr>
          <w:p w14:paraId="0682FD4C" w14:textId="77777777" w:rsidR="009D4365" w:rsidRPr="009D4365" w:rsidRDefault="009D4365" w:rsidP="0049277F">
            <w:pPr>
              <w:spacing w:before="40"/>
              <w:ind w:left="0"/>
              <w:jc w:val="center"/>
              <w:rPr>
                <w:szCs w:val="24"/>
              </w:rPr>
            </w:pPr>
            <w:r w:rsidRPr="009D4365">
              <w:rPr>
                <w:szCs w:val="24"/>
              </w:rPr>
              <w:t>2.8</w:t>
            </w:r>
          </w:p>
        </w:tc>
        <w:tc>
          <w:tcPr>
            <w:tcW w:w="4251" w:type="dxa"/>
            <w:shd w:val="clear" w:color="auto" w:fill="auto"/>
            <w:vAlign w:val="center"/>
            <w:hideMark/>
          </w:tcPr>
          <w:p w14:paraId="6A3BFC1D" w14:textId="77777777" w:rsidR="009D4365" w:rsidRPr="00DA7E64" w:rsidRDefault="009D4365" w:rsidP="0049277F">
            <w:pPr>
              <w:ind w:left="0"/>
              <w:rPr>
                <w:b/>
                <w:bCs/>
                <w:color w:val="000000"/>
                <w:szCs w:val="24"/>
              </w:rPr>
            </w:pPr>
            <w:r w:rsidRPr="00DA7E64">
              <w:rPr>
                <w:b/>
                <w:bCs/>
                <w:color w:val="000000"/>
                <w:szCs w:val="24"/>
              </w:rPr>
              <w:t>Chỉ số sức khỏe - Thông tin thị lực</w:t>
            </w:r>
          </w:p>
        </w:tc>
        <w:tc>
          <w:tcPr>
            <w:tcW w:w="3330" w:type="dxa"/>
            <w:shd w:val="clear" w:color="auto" w:fill="auto"/>
            <w:vAlign w:val="center"/>
            <w:hideMark/>
          </w:tcPr>
          <w:p w14:paraId="1A43C485" w14:textId="77777777" w:rsidR="009D4365" w:rsidRPr="00DA7E64" w:rsidRDefault="009D4365" w:rsidP="0049277F">
            <w:pPr>
              <w:ind w:left="0"/>
              <w:rPr>
                <w:b/>
                <w:bCs/>
                <w:color w:val="000000"/>
                <w:szCs w:val="24"/>
              </w:rPr>
            </w:pPr>
            <w:r w:rsidRPr="00DA7E64">
              <w:rPr>
                <w:b/>
                <w:bCs/>
                <w:color w:val="000000"/>
                <w:szCs w:val="24"/>
              </w:rPr>
              <w:t>Chỉ số sức khỏe - Thông tin thị lực</w:t>
            </w:r>
          </w:p>
        </w:tc>
        <w:tc>
          <w:tcPr>
            <w:tcW w:w="1130" w:type="dxa"/>
            <w:shd w:val="clear" w:color="auto" w:fill="auto"/>
            <w:vAlign w:val="center"/>
            <w:hideMark/>
          </w:tcPr>
          <w:p w14:paraId="34D6EFF1" w14:textId="77777777" w:rsidR="009D4365" w:rsidRPr="009D4365" w:rsidRDefault="009D4365" w:rsidP="0049277F">
            <w:pPr>
              <w:spacing w:before="40"/>
              <w:ind w:left="0"/>
              <w:jc w:val="center"/>
              <w:rPr>
                <w:szCs w:val="24"/>
              </w:rPr>
            </w:pPr>
            <w:r w:rsidRPr="009D4365">
              <w:rPr>
                <w:szCs w:val="24"/>
              </w:rPr>
              <w:t>O</w:t>
            </w:r>
          </w:p>
        </w:tc>
      </w:tr>
      <w:tr w:rsidR="009D4365" w:rsidRPr="00DA7E64" w14:paraId="0443CEFB" w14:textId="77777777" w:rsidTr="009D4365">
        <w:trPr>
          <w:trHeight w:val="375"/>
        </w:trPr>
        <w:tc>
          <w:tcPr>
            <w:tcW w:w="636" w:type="dxa"/>
            <w:shd w:val="clear" w:color="auto" w:fill="auto"/>
            <w:noWrap/>
            <w:vAlign w:val="center"/>
            <w:hideMark/>
          </w:tcPr>
          <w:p w14:paraId="3DCCA41A"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6EC05754" w14:textId="77777777" w:rsidR="009D4365" w:rsidRPr="00DA7E64" w:rsidRDefault="009D4365" w:rsidP="0049277F">
            <w:pPr>
              <w:ind w:left="0"/>
              <w:rPr>
                <w:color w:val="000000"/>
                <w:szCs w:val="24"/>
              </w:rPr>
            </w:pPr>
            <w:r w:rsidRPr="00DA7E64">
              <w:rPr>
                <w:color w:val="000000"/>
                <w:szCs w:val="24"/>
              </w:rPr>
              <w:t>Danh sách Thông tin thị lực</w:t>
            </w:r>
          </w:p>
        </w:tc>
        <w:tc>
          <w:tcPr>
            <w:tcW w:w="3330" w:type="dxa"/>
            <w:shd w:val="clear" w:color="auto" w:fill="auto"/>
            <w:vAlign w:val="center"/>
            <w:hideMark/>
          </w:tcPr>
          <w:p w14:paraId="63E32235" w14:textId="77777777" w:rsidR="009D4365" w:rsidRPr="00DA7E64" w:rsidRDefault="009D4365" w:rsidP="0049277F">
            <w:pPr>
              <w:ind w:left="0"/>
              <w:rPr>
                <w:color w:val="000000"/>
                <w:szCs w:val="24"/>
              </w:rPr>
            </w:pPr>
            <w:r w:rsidRPr="00DA7E64">
              <w:rPr>
                <w:color w:val="000000"/>
                <w:szCs w:val="24"/>
              </w:rPr>
              <w:t>Danh sách Thông tin thị lực</w:t>
            </w:r>
          </w:p>
        </w:tc>
        <w:tc>
          <w:tcPr>
            <w:tcW w:w="1130" w:type="dxa"/>
            <w:shd w:val="clear" w:color="auto" w:fill="auto"/>
            <w:vAlign w:val="center"/>
            <w:hideMark/>
          </w:tcPr>
          <w:p w14:paraId="1BA42C4A" w14:textId="77777777" w:rsidR="009D4365" w:rsidRPr="009D4365" w:rsidRDefault="009D4365" w:rsidP="0049277F">
            <w:pPr>
              <w:spacing w:before="40"/>
              <w:ind w:left="0"/>
              <w:jc w:val="center"/>
              <w:rPr>
                <w:szCs w:val="24"/>
              </w:rPr>
            </w:pPr>
            <w:r w:rsidRPr="009D4365">
              <w:rPr>
                <w:szCs w:val="24"/>
              </w:rPr>
              <w:t>O</w:t>
            </w:r>
          </w:p>
        </w:tc>
      </w:tr>
      <w:tr w:rsidR="009D4365" w:rsidRPr="00DA7E64" w14:paraId="4A3E366B" w14:textId="77777777" w:rsidTr="009D4365">
        <w:trPr>
          <w:trHeight w:val="375"/>
        </w:trPr>
        <w:tc>
          <w:tcPr>
            <w:tcW w:w="636" w:type="dxa"/>
            <w:shd w:val="clear" w:color="auto" w:fill="auto"/>
            <w:noWrap/>
            <w:vAlign w:val="center"/>
            <w:hideMark/>
          </w:tcPr>
          <w:p w14:paraId="38681A39"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0CC2C88A" w14:textId="77777777" w:rsidR="009D4365" w:rsidRPr="00DA7E64" w:rsidRDefault="009D4365" w:rsidP="0049277F">
            <w:pPr>
              <w:ind w:left="0"/>
              <w:rPr>
                <w:color w:val="000000"/>
                <w:szCs w:val="24"/>
              </w:rPr>
            </w:pPr>
            <w:r w:rsidRPr="00DA7E64">
              <w:rPr>
                <w:color w:val="000000"/>
                <w:szCs w:val="24"/>
              </w:rPr>
              <w:t>Thêm mới  Thông tin thị lực</w:t>
            </w:r>
          </w:p>
        </w:tc>
        <w:tc>
          <w:tcPr>
            <w:tcW w:w="3330" w:type="dxa"/>
            <w:shd w:val="clear" w:color="auto" w:fill="auto"/>
            <w:vAlign w:val="center"/>
            <w:hideMark/>
          </w:tcPr>
          <w:p w14:paraId="279402B8" w14:textId="77777777" w:rsidR="009D4365" w:rsidRPr="00DA7E64" w:rsidRDefault="009D4365" w:rsidP="0049277F">
            <w:pPr>
              <w:ind w:left="0"/>
              <w:rPr>
                <w:color w:val="000000"/>
                <w:szCs w:val="24"/>
              </w:rPr>
            </w:pPr>
            <w:r w:rsidRPr="00DA7E64">
              <w:rPr>
                <w:color w:val="000000"/>
                <w:szCs w:val="24"/>
              </w:rPr>
              <w:t>Thêm mới  Thông tin thị lực</w:t>
            </w:r>
          </w:p>
        </w:tc>
        <w:tc>
          <w:tcPr>
            <w:tcW w:w="1130" w:type="dxa"/>
            <w:shd w:val="clear" w:color="auto" w:fill="auto"/>
            <w:vAlign w:val="center"/>
            <w:hideMark/>
          </w:tcPr>
          <w:p w14:paraId="7439033D" w14:textId="77777777" w:rsidR="009D4365" w:rsidRPr="009D4365" w:rsidRDefault="009D4365" w:rsidP="0049277F">
            <w:pPr>
              <w:spacing w:before="40"/>
              <w:ind w:left="0"/>
              <w:jc w:val="center"/>
              <w:rPr>
                <w:szCs w:val="24"/>
              </w:rPr>
            </w:pPr>
            <w:r w:rsidRPr="009D4365">
              <w:rPr>
                <w:szCs w:val="24"/>
              </w:rPr>
              <w:t>O</w:t>
            </w:r>
          </w:p>
        </w:tc>
      </w:tr>
      <w:tr w:rsidR="009D4365" w:rsidRPr="00DA7E64" w14:paraId="1F0ACDA6" w14:textId="77777777" w:rsidTr="009D4365">
        <w:trPr>
          <w:trHeight w:val="375"/>
        </w:trPr>
        <w:tc>
          <w:tcPr>
            <w:tcW w:w="636" w:type="dxa"/>
            <w:shd w:val="clear" w:color="auto" w:fill="auto"/>
            <w:noWrap/>
            <w:vAlign w:val="center"/>
            <w:hideMark/>
          </w:tcPr>
          <w:p w14:paraId="4FBA7911"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3FC364FB" w14:textId="77777777" w:rsidR="009D4365" w:rsidRPr="00DA7E64" w:rsidRDefault="009D4365" w:rsidP="0049277F">
            <w:pPr>
              <w:ind w:left="0"/>
              <w:rPr>
                <w:color w:val="000000"/>
                <w:szCs w:val="24"/>
              </w:rPr>
            </w:pPr>
            <w:r w:rsidRPr="00DA7E64">
              <w:rPr>
                <w:color w:val="000000"/>
                <w:szCs w:val="24"/>
              </w:rPr>
              <w:t>Sửa Thông tin thị lực</w:t>
            </w:r>
          </w:p>
        </w:tc>
        <w:tc>
          <w:tcPr>
            <w:tcW w:w="3330" w:type="dxa"/>
            <w:shd w:val="clear" w:color="auto" w:fill="auto"/>
            <w:vAlign w:val="center"/>
            <w:hideMark/>
          </w:tcPr>
          <w:p w14:paraId="4605C8ED" w14:textId="77777777" w:rsidR="009D4365" w:rsidRPr="00DA7E64" w:rsidRDefault="009D4365" w:rsidP="0049277F">
            <w:pPr>
              <w:ind w:left="0"/>
              <w:rPr>
                <w:color w:val="000000"/>
                <w:szCs w:val="24"/>
              </w:rPr>
            </w:pPr>
            <w:r w:rsidRPr="00DA7E64">
              <w:rPr>
                <w:color w:val="000000"/>
                <w:szCs w:val="24"/>
              </w:rPr>
              <w:t>Sửa Thông tin thị lực</w:t>
            </w:r>
          </w:p>
        </w:tc>
        <w:tc>
          <w:tcPr>
            <w:tcW w:w="1130" w:type="dxa"/>
            <w:shd w:val="clear" w:color="auto" w:fill="auto"/>
            <w:vAlign w:val="center"/>
            <w:hideMark/>
          </w:tcPr>
          <w:p w14:paraId="66F9FA78" w14:textId="77777777" w:rsidR="009D4365" w:rsidRPr="009D4365" w:rsidRDefault="009D4365" w:rsidP="0049277F">
            <w:pPr>
              <w:spacing w:before="40"/>
              <w:ind w:left="0"/>
              <w:jc w:val="center"/>
              <w:rPr>
                <w:szCs w:val="24"/>
              </w:rPr>
            </w:pPr>
            <w:r w:rsidRPr="009D4365">
              <w:rPr>
                <w:szCs w:val="24"/>
              </w:rPr>
              <w:t>O</w:t>
            </w:r>
          </w:p>
        </w:tc>
      </w:tr>
      <w:tr w:rsidR="009D4365" w:rsidRPr="00DA7E64" w14:paraId="13A02EF2" w14:textId="77777777" w:rsidTr="009D4365">
        <w:trPr>
          <w:trHeight w:val="375"/>
        </w:trPr>
        <w:tc>
          <w:tcPr>
            <w:tcW w:w="636" w:type="dxa"/>
            <w:shd w:val="clear" w:color="auto" w:fill="auto"/>
            <w:noWrap/>
            <w:vAlign w:val="center"/>
            <w:hideMark/>
          </w:tcPr>
          <w:p w14:paraId="7C801D09"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59E6EA43" w14:textId="77777777" w:rsidR="009D4365" w:rsidRPr="00DA7E64" w:rsidRDefault="009D4365" w:rsidP="0049277F">
            <w:pPr>
              <w:ind w:left="0"/>
              <w:rPr>
                <w:color w:val="000000"/>
                <w:szCs w:val="24"/>
              </w:rPr>
            </w:pPr>
            <w:r w:rsidRPr="00DA7E64">
              <w:rPr>
                <w:color w:val="000000"/>
                <w:szCs w:val="24"/>
              </w:rPr>
              <w:t>Xóa Thông tin thị lực</w:t>
            </w:r>
          </w:p>
        </w:tc>
        <w:tc>
          <w:tcPr>
            <w:tcW w:w="3330" w:type="dxa"/>
            <w:shd w:val="clear" w:color="auto" w:fill="auto"/>
            <w:vAlign w:val="center"/>
            <w:hideMark/>
          </w:tcPr>
          <w:p w14:paraId="0AB60042" w14:textId="77777777" w:rsidR="009D4365" w:rsidRPr="00DA7E64" w:rsidRDefault="009D4365" w:rsidP="0049277F">
            <w:pPr>
              <w:ind w:left="0"/>
              <w:rPr>
                <w:color w:val="000000"/>
                <w:szCs w:val="24"/>
              </w:rPr>
            </w:pPr>
            <w:r w:rsidRPr="00DA7E64">
              <w:rPr>
                <w:color w:val="000000"/>
                <w:szCs w:val="24"/>
              </w:rPr>
              <w:t>Xóa Thông tin thị lực</w:t>
            </w:r>
          </w:p>
        </w:tc>
        <w:tc>
          <w:tcPr>
            <w:tcW w:w="1130" w:type="dxa"/>
            <w:shd w:val="clear" w:color="auto" w:fill="auto"/>
            <w:vAlign w:val="center"/>
            <w:hideMark/>
          </w:tcPr>
          <w:p w14:paraId="03349762" w14:textId="77777777" w:rsidR="009D4365" w:rsidRPr="009D4365" w:rsidRDefault="009D4365" w:rsidP="0049277F">
            <w:pPr>
              <w:spacing w:before="40"/>
              <w:ind w:left="0"/>
              <w:jc w:val="center"/>
              <w:rPr>
                <w:szCs w:val="24"/>
              </w:rPr>
            </w:pPr>
            <w:r w:rsidRPr="009D4365">
              <w:rPr>
                <w:szCs w:val="24"/>
              </w:rPr>
              <w:t>O</w:t>
            </w:r>
          </w:p>
        </w:tc>
      </w:tr>
      <w:tr w:rsidR="009D4365" w:rsidRPr="00DA7E64" w14:paraId="5329F90A" w14:textId="77777777" w:rsidTr="009D4365">
        <w:trPr>
          <w:trHeight w:val="750"/>
        </w:trPr>
        <w:tc>
          <w:tcPr>
            <w:tcW w:w="636" w:type="dxa"/>
            <w:shd w:val="clear" w:color="auto" w:fill="auto"/>
            <w:noWrap/>
            <w:vAlign w:val="center"/>
            <w:hideMark/>
          </w:tcPr>
          <w:p w14:paraId="0335B111" w14:textId="77777777" w:rsidR="009D4365" w:rsidRPr="009D4365" w:rsidRDefault="009D4365" w:rsidP="0049277F">
            <w:pPr>
              <w:spacing w:before="40"/>
              <w:ind w:left="0"/>
              <w:jc w:val="center"/>
              <w:rPr>
                <w:szCs w:val="24"/>
              </w:rPr>
            </w:pPr>
            <w:r w:rsidRPr="009D4365">
              <w:rPr>
                <w:szCs w:val="24"/>
              </w:rPr>
              <w:t>2.9</w:t>
            </w:r>
          </w:p>
        </w:tc>
        <w:tc>
          <w:tcPr>
            <w:tcW w:w="4251" w:type="dxa"/>
            <w:shd w:val="clear" w:color="auto" w:fill="auto"/>
            <w:vAlign w:val="center"/>
            <w:hideMark/>
          </w:tcPr>
          <w:p w14:paraId="3DD697AB" w14:textId="77777777" w:rsidR="009D4365" w:rsidRPr="00DA7E64" w:rsidRDefault="009D4365" w:rsidP="0049277F">
            <w:pPr>
              <w:ind w:left="0"/>
              <w:rPr>
                <w:b/>
                <w:bCs/>
                <w:color w:val="000000"/>
                <w:szCs w:val="24"/>
              </w:rPr>
            </w:pPr>
            <w:r w:rsidRPr="00DA7E64">
              <w:rPr>
                <w:b/>
                <w:bCs/>
                <w:color w:val="000000"/>
                <w:szCs w:val="24"/>
              </w:rPr>
              <w:t>Chỉ số sức khỏe - Thông tin sinh hiệu</w:t>
            </w:r>
          </w:p>
        </w:tc>
        <w:tc>
          <w:tcPr>
            <w:tcW w:w="3330" w:type="dxa"/>
            <w:shd w:val="clear" w:color="auto" w:fill="auto"/>
            <w:vAlign w:val="center"/>
            <w:hideMark/>
          </w:tcPr>
          <w:p w14:paraId="6C854154" w14:textId="77777777" w:rsidR="009D4365" w:rsidRPr="00DA7E64" w:rsidRDefault="009D4365" w:rsidP="0049277F">
            <w:pPr>
              <w:ind w:left="0"/>
              <w:rPr>
                <w:b/>
                <w:bCs/>
                <w:color w:val="000000"/>
                <w:szCs w:val="24"/>
              </w:rPr>
            </w:pPr>
            <w:r w:rsidRPr="00DA7E64">
              <w:rPr>
                <w:b/>
                <w:bCs/>
                <w:color w:val="000000"/>
                <w:szCs w:val="24"/>
              </w:rPr>
              <w:t>Chỉ số sức khỏe - Thông tin sinh hiệu</w:t>
            </w:r>
          </w:p>
        </w:tc>
        <w:tc>
          <w:tcPr>
            <w:tcW w:w="1130" w:type="dxa"/>
            <w:shd w:val="clear" w:color="auto" w:fill="auto"/>
            <w:vAlign w:val="center"/>
            <w:hideMark/>
          </w:tcPr>
          <w:p w14:paraId="4F282BED" w14:textId="77777777" w:rsidR="009D4365" w:rsidRPr="009D4365" w:rsidRDefault="009D4365" w:rsidP="0049277F">
            <w:pPr>
              <w:spacing w:before="40"/>
              <w:ind w:left="0"/>
              <w:jc w:val="center"/>
              <w:rPr>
                <w:szCs w:val="24"/>
              </w:rPr>
            </w:pPr>
            <w:r w:rsidRPr="009D4365">
              <w:rPr>
                <w:szCs w:val="24"/>
              </w:rPr>
              <w:t>O</w:t>
            </w:r>
          </w:p>
        </w:tc>
      </w:tr>
      <w:tr w:rsidR="009D4365" w:rsidRPr="00DA7E64" w14:paraId="5755C80E" w14:textId="77777777" w:rsidTr="009D4365">
        <w:trPr>
          <w:trHeight w:val="375"/>
        </w:trPr>
        <w:tc>
          <w:tcPr>
            <w:tcW w:w="636" w:type="dxa"/>
            <w:shd w:val="clear" w:color="auto" w:fill="auto"/>
            <w:noWrap/>
            <w:vAlign w:val="center"/>
            <w:hideMark/>
          </w:tcPr>
          <w:p w14:paraId="0C43DB96"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24BD300" w14:textId="77777777" w:rsidR="009D4365" w:rsidRPr="00DA7E64" w:rsidRDefault="009D4365" w:rsidP="0049277F">
            <w:pPr>
              <w:ind w:left="0"/>
              <w:rPr>
                <w:color w:val="000000"/>
                <w:szCs w:val="24"/>
              </w:rPr>
            </w:pPr>
            <w:r w:rsidRPr="00DA7E64">
              <w:rPr>
                <w:color w:val="000000"/>
                <w:szCs w:val="24"/>
              </w:rPr>
              <w:t>Danh sách Thông tin sinh hiệu</w:t>
            </w:r>
          </w:p>
        </w:tc>
        <w:tc>
          <w:tcPr>
            <w:tcW w:w="3330" w:type="dxa"/>
            <w:shd w:val="clear" w:color="auto" w:fill="auto"/>
            <w:vAlign w:val="center"/>
            <w:hideMark/>
          </w:tcPr>
          <w:p w14:paraId="51EA61BE" w14:textId="77777777" w:rsidR="009D4365" w:rsidRPr="00DA7E64" w:rsidRDefault="009D4365" w:rsidP="0049277F">
            <w:pPr>
              <w:ind w:left="0"/>
              <w:rPr>
                <w:color w:val="000000"/>
                <w:szCs w:val="24"/>
              </w:rPr>
            </w:pPr>
            <w:r w:rsidRPr="00DA7E64">
              <w:rPr>
                <w:color w:val="000000"/>
                <w:szCs w:val="24"/>
              </w:rPr>
              <w:t>Danh sách Thông tin sinh hiệu</w:t>
            </w:r>
          </w:p>
        </w:tc>
        <w:tc>
          <w:tcPr>
            <w:tcW w:w="1130" w:type="dxa"/>
            <w:shd w:val="clear" w:color="auto" w:fill="auto"/>
            <w:vAlign w:val="center"/>
            <w:hideMark/>
          </w:tcPr>
          <w:p w14:paraId="27B49F73" w14:textId="77777777" w:rsidR="009D4365" w:rsidRPr="009D4365" w:rsidRDefault="009D4365" w:rsidP="0049277F">
            <w:pPr>
              <w:spacing w:before="40"/>
              <w:ind w:left="0"/>
              <w:jc w:val="center"/>
              <w:rPr>
                <w:szCs w:val="24"/>
              </w:rPr>
            </w:pPr>
            <w:r w:rsidRPr="009D4365">
              <w:rPr>
                <w:szCs w:val="24"/>
              </w:rPr>
              <w:t>O</w:t>
            </w:r>
          </w:p>
        </w:tc>
      </w:tr>
      <w:tr w:rsidR="009D4365" w:rsidRPr="00DA7E64" w14:paraId="1C05C4F5" w14:textId="77777777" w:rsidTr="009D4365">
        <w:trPr>
          <w:trHeight w:val="375"/>
        </w:trPr>
        <w:tc>
          <w:tcPr>
            <w:tcW w:w="636" w:type="dxa"/>
            <w:shd w:val="clear" w:color="auto" w:fill="auto"/>
            <w:noWrap/>
            <w:vAlign w:val="center"/>
            <w:hideMark/>
          </w:tcPr>
          <w:p w14:paraId="10E8B3A8"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4A40DD17" w14:textId="77777777" w:rsidR="009D4365" w:rsidRPr="00DA7E64" w:rsidRDefault="009D4365" w:rsidP="0049277F">
            <w:pPr>
              <w:ind w:left="0"/>
              <w:rPr>
                <w:color w:val="000000"/>
                <w:szCs w:val="24"/>
              </w:rPr>
            </w:pPr>
            <w:r w:rsidRPr="00DA7E64">
              <w:rPr>
                <w:color w:val="000000"/>
                <w:szCs w:val="24"/>
              </w:rPr>
              <w:t>Thêm mới  Thông tin sinh hiệu</w:t>
            </w:r>
          </w:p>
        </w:tc>
        <w:tc>
          <w:tcPr>
            <w:tcW w:w="3330" w:type="dxa"/>
            <w:shd w:val="clear" w:color="auto" w:fill="auto"/>
            <w:vAlign w:val="center"/>
            <w:hideMark/>
          </w:tcPr>
          <w:p w14:paraId="356EA9E0" w14:textId="77777777" w:rsidR="009D4365" w:rsidRPr="00DA7E64" w:rsidRDefault="009D4365" w:rsidP="0049277F">
            <w:pPr>
              <w:ind w:left="0"/>
              <w:rPr>
                <w:color w:val="000000"/>
                <w:szCs w:val="24"/>
              </w:rPr>
            </w:pPr>
            <w:r w:rsidRPr="00DA7E64">
              <w:rPr>
                <w:color w:val="000000"/>
                <w:szCs w:val="24"/>
              </w:rPr>
              <w:t>Thêm mới  Thông tin sinh hiệu</w:t>
            </w:r>
          </w:p>
        </w:tc>
        <w:tc>
          <w:tcPr>
            <w:tcW w:w="1130" w:type="dxa"/>
            <w:shd w:val="clear" w:color="auto" w:fill="auto"/>
            <w:vAlign w:val="center"/>
            <w:hideMark/>
          </w:tcPr>
          <w:p w14:paraId="7177CD24" w14:textId="77777777" w:rsidR="009D4365" w:rsidRPr="009D4365" w:rsidRDefault="009D4365" w:rsidP="0049277F">
            <w:pPr>
              <w:spacing w:before="40"/>
              <w:ind w:left="0"/>
              <w:jc w:val="center"/>
              <w:rPr>
                <w:szCs w:val="24"/>
              </w:rPr>
            </w:pPr>
            <w:r w:rsidRPr="009D4365">
              <w:rPr>
                <w:szCs w:val="24"/>
              </w:rPr>
              <w:t>O</w:t>
            </w:r>
          </w:p>
        </w:tc>
      </w:tr>
      <w:tr w:rsidR="009D4365" w:rsidRPr="00DA7E64" w14:paraId="6A941EA7" w14:textId="77777777" w:rsidTr="009D4365">
        <w:trPr>
          <w:trHeight w:val="375"/>
        </w:trPr>
        <w:tc>
          <w:tcPr>
            <w:tcW w:w="636" w:type="dxa"/>
            <w:shd w:val="clear" w:color="auto" w:fill="auto"/>
            <w:noWrap/>
            <w:vAlign w:val="center"/>
            <w:hideMark/>
          </w:tcPr>
          <w:p w14:paraId="2461AD9E"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524E4C3B" w14:textId="77777777" w:rsidR="009D4365" w:rsidRPr="00DA7E64" w:rsidRDefault="009D4365" w:rsidP="0049277F">
            <w:pPr>
              <w:ind w:left="0"/>
              <w:rPr>
                <w:color w:val="000000"/>
                <w:szCs w:val="24"/>
              </w:rPr>
            </w:pPr>
            <w:r w:rsidRPr="00DA7E64">
              <w:rPr>
                <w:color w:val="000000"/>
                <w:szCs w:val="24"/>
              </w:rPr>
              <w:t>Sửa Thông tin sinh hiệu</w:t>
            </w:r>
          </w:p>
        </w:tc>
        <w:tc>
          <w:tcPr>
            <w:tcW w:w="3330" w:type="dxa"/>
            <w:shd w:val="clear" w:color="auto" w:fill="auto"/>
            <w:vAlign w:val="center"/>
            <w:hideMark/>
          </w:tcPr>
          <w:p w14:paraId="20CF585D" w14:textId="77777777" w:rsidR="009D4365" w:rsidRPr="00DA7E64" w:rsidRDefault="009D4365" w:rsidP="0049277F">
            <w:pPr>
              <w:ind w:left="0"/>
              <w:rPr>
                <w:color w:val="000000"/>
                <w:szCs w:val="24"/>
              </w:rPr>
            </w:pPr>
            <w:r w:rsidRPr="00DA7E64">
              <w:rPr>
                <w:color w:val="000000"/>
                <w:szCs w:val="24"/>
              </w:rPr>
              <w:t>Sửa Thông tin sinh hiệu</w:t>
            </w:r>
          </w:p>
        </w:tc>
        <w:tc>
          <w:tcPr>
            <w:tcW w:w="1130" w:type="dxa"/>
            <w:shd w:val="clear" w:color="auto" w:fill="auto"/>
            <w:vAlign w:val="center"/>
            <w:hideMark/>
          </w:tcPr>
          <w:p w14:paraId="4D7DB4F6" w14:textId="77777777" w:rsidR="009D4365" w:rsidRPr="009D4365" w:rsidRDefault="009D4365" w:rsidP="0049277F">
            <w:pPr>
              <w:spacing w:before="40"/>
              <w:ind w:left="0"/>
              <w:jc w:val="center"/>
              <w:rPr>
                <w:szCs w:val="24"/>
              </w:rPr>
            </w:pPr>
            <w:r w:rsidRPr="009D4365">
              <w:rPr>
                <w:szCs w:val="24"/>
              </w:rPr>
              <w:t>O</w:t>
            </w:r>
          </w:p>
        </w:tc>
      </w:tr>
      <w:tr w:rsidR="009D4365" w:rsidRPr="00DA7E64" w14:paraId="41DA2DC5" w14:textId="77777777" w:rsidTr="009D4365">
        <w:trPr>
          <w:trHeight w:val="375"/>
        </w:trPr>
        <w:tc>
          <w:tcPr>
            <w:tcW w:w="636" w:type="dxa"/>
            <w:shd w:val="clear" w:color="auto" w:fill="auto"/>
            <w:noWrap/>
            <w:vAlign w:val="center"/>
            <w:hideMark/>
          </w:tcPr>
          <w:p w14:paraId="4F68CBFA"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02661176" w14:textId="77777777" w:rsidR="009D4365" w:rsidRPr="00DA7E64" w:rsidRDefault="009D4365" w:rsidP="0049277F">
            <w:pPr>
              <w:ind w:left="0"/>
              <w:rPr>
                <w:color w:val="000000"/>
                <w:szCs w:val="24"/>
              </w:rPr>
            </w:pPr>
            <w:r w:rsidRPr="00DA7E64">
              <w:rPr>
                <w:color w:val="000000"/>
                <w:szCs w:val="24"/>
              </w:rPr>
              <w:t>Xóa Thông tin sinh hiệu</w:t>
            </w:r>
          </w:p>
        </w:tc>
        <w:tc>
          <w:tcPr>
            <w:tcW w:w="3330" w:type="dxa"/>
            <w:shd w:val="clear" w:color="auto" w:fill="auto"/>
            <w:vAlign w:val="center"/>
            <w:hideMark/>
          </w:tcPr>
          <w:p w14:paraId="20B894F7" w14:textId="77777777" w:rsidR="009D4365" w:rsidRPr="00DA7E64" w:rsidRDefault="009D4365" w:rsidP="0049277F">
            <w:pPr>
              <w:ind w:left="0"/>
              <w:rPr>
                <w:color w:val="000000"/>
                <w:szCs w:val="24"/>
              </w:rPr>
            </w:pPr>
            <w:r w:rsidRPr="00DA7E64">
              <w:rPr>
                <w:color w:val="000000"/>
                <w:szCs w:val="24"/>
              </w:rPr>
              <w:t>Xóa Thông tin sinh hiệu</w:t>
            </w:r>
          </w:p>
        </w:tc>
        <w:tc>
          <w:tcPr>
            <w:tcW w:w="1130" w:type="dxa"/>
            <w:shd w:val="clear" w:color="auto" w:fill="auto"/>
            <w:vAlign w:val="center"/>
            <w:hideMark/>
          </w:tcPr>
          <w:p w14:paraId="64378AF1" w14:textId="77777777" w:rsidR="009D4365" w:rsidRPr="009D4365" w:rsidRDefault="009D4365" w:rsidP="0049277F">
            <w:pPr>
              <w:spacing w:before="40"/>
              <w:ind w:left="0"/>
              <w:jc w:val="center"/>
              <w:rPr>
                <w:szCs w:val="24"/>
              </w:rPr>
            </w:pPr>
            <w:r w:rsidRPr="009D4365">
              <w:rPr>
                <w:szCs w:val="24"/>
              </w:rPr>
              <w:t>O</w:t>
            </w:r>
          </w:p>
        </w:tc>
      </w:tr>
      <w:tr w:rsidR="009D4365" w:rsidRPr="00DA7E64" w14:paraId="1189FD23" w14:textId="77777777" w:rsidTr="009D4365">
        <w:trPr>
          <w:trHeight w:val="375"/>
        </w:trPr>
        <w:tc>
          <w:tcPr>
            <w:tcW w:w="636" w:type="dxa"/>
            <w:shd w:val="clear" w:color="auto" w:fill="auto"/>
            <w:noWrap/>
            <w:vAlign w:val="center"/>
            <w:hideMark/>
          </w:tcPr>
          <w:p w14:paraId="6A1ABFD2" w14:textId="77777777" w:rsidR="009D4365" w:rsidRPr="009D4365" w:rsidRDefault="009D4365" w:rsidP="0049277F">
            <w:pPr>
              <w:spacing w:before="40"/>
              <w:ind w:left="0"/>
              <w:jc w:val="center"/>
              <w:rPr>
                <w:szCs w:val="24"/>
              </w:rPr>
            </w:pPr>
            <w:r w:rsidRPr="009D4365">
              <w:rPr>
                <w:szCs w:val="24"/>
              </w:rPr>
              <w:t>2.10</w:t>
            </w:r>
          </w:p>
        </w:tc>
        <w:tc>
          <w:tcPr>
            <w:tcW w:w="4251" w:type="dxa"/>
            <w:shd w:val="clear" w:color="auto" w:fill="auto"/>
            <w:vAlign w:val="center"/>
            <w:hideMark/>
          </w:tcPr>
          <w:p w14:paraId="1F3DD2A7" w14:textId="77777777" w:rsidR="009D4365" w:rsidRPr="00DA7E64" w:rsidRDefault="009D4365" w:rsidP="0049277F">
            <w:pPr>
              <w:ind w:left="0"/>
              <w:rPr>
                <w:b/>
                <w:bCs/>
                <w:color w:val="000000"/>
                <w:szCs w:val="24"/>
              </w:rPr>
            </w:pPr>
            <w:r w:rsidRPr="00DA7E64">
              <w:rPr>
                <w:b/>
                <w:bCs/>
                <w:color w:val="000000"/>
                <w:szCs w:val="24"/>
              </w:rPr>
              <w:t>Tiền sử bệnh gia đình</w:t>
            </w:r>
          </w:p>
        </w:tc>
        <w:tc>
          <w:tcPr>
            <w:tcW w:w="3330" w:type="dxa"/>
            <w:shd w:val="clear" w:color="auto" w:fill="auto"/>
            <w:vAlign w:val="center"/>
            <w:hideMark/>
          </w:tcPr>
          <w:p w14:paraId="21C711B5" w14:textId="77777777" w:rsidR="009D4365" w:rsidRPr="00DA7E64" w:rsidRDefault="009D4365" w:rsidP="0049277F">
            <w:pPr>
              <w:ind w:left="0"/>
              <w:rPr>
                <w:b/>
                <w:bCs/>
                <w:color w:val="000000"/>
                <w:szCs w:val="24"/>
              </w:rPr>
            </w:pPr>
            <w:r w:rsidRPr="00DA7E64">
              <w:rPr>
                <w:b/>
                <w:bCs/>
                <w:color w:val="000000"/>
                <w:szCs w:val="24"/>
              </w:rPr>
              <w:t>Tiền sử bệnh gia đình</w:t>
            </w:r>
          </w:p>
        </w:tc>
        <w:tc>
          <w:tcPr>
            <w:tcW w:w="1130" w:type="dxa"/>
            <w:shd w:val="clear" w:color="auto" w:fill="auto"/>
            <w:vAlign w:val="center"/>
            <w:hideMark/>
          </w:tcPr>
          <w:p w14:paraId="6CFF19B4" w14:textId="77777777" w:rsidR="009D4365" w:rsidRPr="009D4365" w:rsidRDefault="009D4365" w:rsidP="0049277F">
            <w:pPr>
              <w:spacing w:before="40"/>
              <w:ind w:left="0"/>
              <w:jc w:val="center"/>
              <w:rPr>
                <w:szCs w:val="24"/>
              </w:rPr>
            </w:pPr>
            <w:r w:rsidRPr="009D4365">
              <w:rPr>
                <w:szCs w:val="24"/>
              </w:rPr>
              <w:t>M</w:t>
            </w:r>
          </w:p>
        </w:tc>
      </w:tr>
      <w:tr w:rsidR="009D4365" w:rsidRPr="00DA7E64" w14:paraId="04EEB50C" w14:textId="77777777" w:rsidTr="009D4365">
        <w:trPr>
          <w:trHeight w:val="375"/>
        </w:trPr>
        <w:tc>
          <w:tcPr>
            <w:tcW w:w="636" w:type="dxa"/>
            <w:shd w:val="clear" w:color="auto" w:fill="auto"/>
            <w:noWrap/>
            <w:vAlign w:val="center"/>
            <w:hideMark/>
          </w:tcPr>
          <w:p w14:paraId="75C0ED2C"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05579970" w14:textId="77777777" w:rsidR="009D4365" w:rsidRPr="00DA7E64" w:rsidRDefault="009D4365" w:rsidP="0049277F">
            <w:pPr>
              <w:ind w:left="0"/>
              <w:rPr>
                <w:color w:val="000000"/>
                <w:szCs w:val="24"/>
              </w:rPr>
            </w:pPr>
            <w:r w:rsidRPr="00DA7E64">
              <w:rPr>
                <w:color w:val="000000"/>
                <w:szCs w:val="24"/>
              </w:rPr>
              <w:t>Danh sách Tiền sử bệnh gia đình</w:t>
            </w:r>
          </w:p>
        </w:tc>
        <w:tc>
          <w:tcPr>
            <w:tcW w:w="3330" w:type="dxa"/>
            <w:shd w:val="clear" w:color="auto" w:fill="auto"/>
            <w:vAlign w:val="center"/>
            <w:hideMark/>
          </w:tcPr>
          <w:p w14:paraId="0CA61942" w14:textId="77777777" w:rsidR="009D4365" w:rsidRPr="00DA7E64" w:rsidRDefault="009D4365" w:rsidP="0049277F">
            <w:pPr>
              <w:ind w:left="0"/>
              <w:rPr>
                <w:color w:val="000000"/>
                <w:szCs w:val="24"/>
              </w:rPr>
            </w:pPr>
            <w:r w:rsidRPr="00DA7E64">
              <w:rPr>
                <w:color w:val="000000"/>
                <w:szCs w:val="24"/>
              </w:rPr>
              <w:t>Danh sách Tiền sử bệnh gia đình</w:t>
            </w:r>
          </w:p>
        </w:tc>
        <w:tc>
          <w:tcPr>
            <w:tcW w:w="1130" w:type="dxa"/>
            <w:shd w:val="clear" w:color="auto" w:fill="auto"/>
            <w:vAlign w:val="center"/>
            <w:hideMark/>
          </w:tcPr>
          <w:p w14:paraId="5B23BBF6" w14:textId="77777777" w:rsidR="009D4365" w:rsidRPr="009D4365" w:rsidRDefault="009D4365" w:rsidP="0049277F">
            <w:pPr>
              <w:spacing w:before="40"/>
              <w:ind w:left="0"/>
              <w:jc w:val="center"/>
              <w:rPr>
                <w:szCs w:val="24"/>
              </w:rPr>
            </w:pPr>
            <w:r w:rsidRPr="009D4365">
              <w:rPr>
                <w:szCs w:val="24"/>
              </w:rPr>
              <w:t>M</w:t>
            </w:r>
          </w:p>
        </w:tc>
      </w:tr>
      <w:tr w:rsidR="009D4365" w:rsidRPr="00DA7E64" w14:paraId="1C787F8C" w14:textId="77777777" w:rsidTr="009D4365">
        <w:trPr>
          <w:trHeight w:val="375"/>
        </w:trPr>
        <w:tc>
          <w:tcPr>
            <w:tcW w:w="636" w:type="dxa"/>
            <w:shd w:val="clear" w:color="auto" w:fill="auto"/>
            <w:noWrap/>
            <w:vAlign w:val="center"/>
            <w:hideMark/>
          </w:tcPr>
          <w:p w14:paraId="54A43751"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3AEB13D7" w14:textId="77777777" w:rsidR="009D4365" w:rsidRPr="00DA7E64" w:rsidRDefault="009D4365" w:rsidP="0049277F">
            <w:pPr>
              <w:ind w:left="0"/>
              <w:rPr>
                <w:color w:val="000000"/>
                <w:szCs w:val="24"/>
              </w:rPr>
            </w:pPr>
            <w:r w:rsidRPr="00DA7E64">
              <w:rPr>
                <w:color w:val="000000"/>
                <w:szCs w:val="24"/>
              </w:rPr>
              <w:t>Thêm mới  Tiền sử bệnh gia đình</w:t>
            </w:r>
          </w:p>
        </w:tc>
        <w:tc>
          <w:tcPr>
            <w:tcW w:w="3330" w:type="dxa"/>
            <w:shd w:val="clear" w:color="auto" w:fill="auto"/>
            <w:vAlign w:val="center"/>
            <w:hideMark/>
          </w:tcPr>
          <w:p w14:paraId="6764EAC8" w14:textId="77777777" w:rsidR="009D4365" w:rsidRPr="00DA7E64" w:rsidRDefault="009D4365" w:rsidP="0049277F">
            <w:pPr>
              <w:ind w:left="0"/>
              <w:rPr>
                <w:color w:val="000000"/>
                <w:szCs w:val="24"/>
              </w:rPr>
            </w:pPr>
            <w:r w:rsidRPr="00DA7E64">
              <w:rPr>
                <w:color w:val="000000"/>
                <w:szCs w:val="24"/>
              </w:rPr>
              <w:t>Thêm mới  Tiền sử bệnh gia đình theo ICD10</w:t>
            </w:r>
          </w:p>
        </w:tc>
        <w:tc>
          <w:tcPr>
            <w:tcW w:w="1130" w:type="dxa"/>
            <w:shd w:val="clear" w:color="auto" w:fill="auto"/>
            <w:vAlign w:val="center"/>
            <w:hideMark/>
          </w:tcPr>
          <w:p w14:paraId="258FE608" w14:textId="77777777" w:rsidR="009D4365" w:rsidRPr="009D4365" w:rsidRDefault="009D4365" w:rsidP="0049277F">
            <w:pPr>
              <w:spacing w:before="40"/>
              <w:ind w:left="0"/>
              <w:jc w:val="center"/>
              <w:rPr>
                <w:szCs w:val="24"/>
              </w:rPr>
            </w:pPr>
            <w:r w:rsidRPr="009D4365">
              <w:rPr>
                <w:szCs w:val="24"/>
              </w:rPr>
              <w:t>M</w:t>
            </w:r>
          </w:p>
        </w:tc>
      </w:tr>
      <w:tr w:rsidR="009D4365" w:rsidRPr="00DA7E64" w14:paraId="4E789CCA" w14:textId="77777777" w:rsidTr="009D4365">
        <w:trPr>
          <w:trHeight w:val="375"/>
        </w:trPr>
        <w:tc>
          <w:tcPr>
            <w:tcW w:w="636" w:type="dxa"/>
            <w:shd w:val="clear" w:color="auto" w:fill="auto"/>
            <w:noWrap/>
            <w:vAlign w:val="center"/>
            <w:hideMark/>
          </w:tcPr>
          <w:p w14:paraId="55C1F201"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C6DE988" w14:textId="77777777" w:rsidR="009D4365" w:rsidRPr="00DA7E64" w:rsidRDefault="009D4365" w:rsidP="0049277F">
            <w:pPr>
              <w:ind w:left="0"/>
              <w:rPr>
                <w:color w:val="000000"/>
                <w:szCs w:val="24"/>
              </w:rPr>
            </w:pPr>
            <w:r w:rsidRPr="00DA7E64">
              <w:rPr>
                <w:color w:val="000000"/>
                <w:szCs w:val="24"/>
              </w:rPr>
              <w:t>Sửa Tiền sử bệnh gia đình</w:t>
            </w:r>
          </w:p>
        </w:tc>
        <w:tc>
          <w:tcPr>
            <w:tcW w:w="3330" w:type="dxa"/>
            <w:shd w:val="clear" w:color="auto" w:fill="auto"/>
            <w:vAlign w:val="center"/>
            <w:hideMark/>
          </w:tcPr>
          <w:p w14:paraId="6FA4BFB9" w14:textId="77777777" w:rsidR="009D4365" w:rsidRPr="00DA7E64" w:rsidRDefault="009D4365" w:rsidP="0049277F">
            <w:pPr>
              <w:ind w:left="0"/>
              <w:rPr>
                <w:color w:val="000000"/>
                <w:szCs w:val="24"/>
              </w:rPr>
            </w:pPr>
            <w:r w:rsidRPr="00DA7E64">
              <w:rPr>
                <w:color w:val="000000"/>
                <w:szCs w:val="24"/>
              </w:rPr>
              <w:t>Sửa Tiền sử bệnh gia đình theo ICD10</w:t>
            </w:r>
          </w:p>
        </w:tc>
        <w:tc>
          <w:tcPr>
            <w:tcW w:w="1130" w:type="dxa"/>
            <w:shd w:val="clear" w:color="auto" w:fill="auto"/>
            <w:vAlign w:val="center"/>
            <w:hideMark/>
          </w:tcPr>
          <w:p w14:paraId="1E5C1AB0" w14:textId="77777777" w:rsidR="009D4365" w:rsidRPr="009D4365" w:rsidRDefault="009D4365" w:rsidP="0049277F">
            <w:pPr>
              <w:spacing w:before="40"/>
              <w:ind w:left="0"/>
              <w:jc w:val="center"/>
              <w:rPr>
                <w:szCs w:val="24"/>
              </w:rPr>
            </w:pPr>
            <w:r w:rsidRPr="009D4365">
              <w:rPr>
                <w:szCs w:val="24"/>
              </w:rPr>
              <w:t>M</w:t>
            </w:r>
          </w:p>
        </w:tc>
      </w:tr>
      <w:tr w:rsidR="009D4365" w:rsidRPr="00DA7E64" w14:paraId="5996DB05" w14:textId="77777777" w:rsidTr="009D4365">
        <w:trPr>
          <w:trHeight w:val="375"/>
        </w:trPr>
        <w:tc>
          <w:tcPr>
            <w:tcW w:w="636" w:type="dxa"/>
            <w:shd w:val="clear" w:color="auto" w:fill="auto"/>
            <w:noWrap/>
            <w:vAlign w:val="center"/>
            <w:hideMark/>
          </w:tcPr>
          <w:p w14:paraId="0423DCD5"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EDB9CFC" w14:textId="77777777" w:rsidR="009D4365" w:rsidRPr="00DA7E64" w:rsidRDefault="009D4365" w:rsidP="0049277F">
            <w:pPr>
              <w:ind w:left="0"/>
              <w:rPr>
                <w:color w:val="000000"/>
                <w:szCs w:val="24"/>
              </w:rPr>
            </w:pPr>
            <w:r w:rsidRPr="00DA7E64">
              <w:rPr>
                <w:color w:val="000000"/>
                <w:szCs w:val="24"/>
              </w:rPr>
              <w:t>Xóa Tiền sử bệnh gia đình</w:t>
            </w:r>
          </w:p>
        </w:tc>
        <w:tc>
          <w:tcPr>
            <w:tcW w:w="3330" w:type="dxa"/>
            <w:shd w:val="clear" w:color="auto" w:fill="auto"/>
            <w:vAlign w:val="center"/>
            <w:hideMark/>
          </w:tcPr>
          <w:p w14:paraId="7A2265EE" w14:textId="77777777" w:rsidR="009D4365" w:rsidRPr="00DA7E64" w:rsidRDefault="009D4365" w:rsidP="0049277F">
            <w:pPr>
              <w:ind w:left="0"/>
              <w:rPr>
                <w:color w:val="000000"/>
                <w:szCs w:val="24"/>
              </w:rPr>
            </w:pPr>
            <w:r w:rsidRPr="00DA7E64">
              <w:rPr>
                <w:color w:val="000000"/>
                <w:szCs w:val="24"/>
              </w:rPr>
              <w:t>Xóa Tiền sử bệnh gia đình</w:t>
            </w:r>
          </w:p>
        </w:tc>
        <w:tc>
          <w:tcPr>
            <w:tcW w:w="1130" w:type="dxa"/>
            <w:shd w:val="clear" w:color="auto" w:fill="auto"/>
            <w:vAlign w:val="center"/>
            <w:hideMark/>
          </w:tcPr>
          <w:p w14:paraId="14AD5B5E" w14:textId="77777777" w:rsidR="009D4365" w:rsidRPr="009D4365" w:rsidRDefault="009D4365" w:rsidP="0049277F">
            <w:pPr>
              <w:spacing w:before="40"/>
              <w:ind w:left="0"/>
              <w:jc w:val="center"/>
              <w:rPr>
                <w:szCs w:val="24"/>
              </w:rPr>
            </w:pPr>
            <w:r w:rsidRPr="009D4365">
              <w:rPr>
                <w:szCs w:val="24"/>
              </w:rPr>
              <w:t>M</w:t>
            </w:r>
          </w:p>
        </w:tc>
      </w:tr>
      <w:tr w:rsidR="009D4365" w:rsidRPr="00DA7E64" w14:paraId="7EA05E22" w14:textId="77777777" w:rsidTr="009D4365">
        <w:trPr>
          <w:trHeight w:val="1500"/>
        </w:trPr>
        <w:tc>
          <w:tcPr>
            <w:tcW w:w="636" w:type="dxa"/>
            <w:shd w:val="clear" w:color="auto" w:fill="auto"/>
            <w:noWrap/>
            <w:vAlign w:val="center"/>
            <w:hideMark/>
          </w:tcPr>
          <w:p w14:paraId="0B5D3FA9" w14:textId="77777777" w:rsidR="009D4365" w:rsidRPr="009D4365" w:rsidRDefault="009D4365" w:rsidP="0049277F">
            <w:pPr>
              <w:spacing w:before="40"/>
              <w:ind w:left="0"/>
              <w:jc w:val="center"/>
              <w:rPr>
                <w:szCs w:val="24"/>
              </w:rPr>
            </w:pPr>
            <w:r w:rsidRPr="009D4365">
              <w:rPr>
                <w:szCs w:val="24"/>
              </w:rPr>
              <w:t>2.11</w:t>
            </w:r>
          </w:p>
        </w:tc>
        <w:tc>
          <w:tcPr>
            <w:tcW w:w="4251" w:type="dxa"/>
            <w:shd w:val="clear" w:color="auto" w:fill="auto"/>
            <w:vAlign w:val="center"/>
            <w:hideMark/>
          </w:tcPr>
          <w:p w14:paraId="135FFF01" w14:textId="77777777" w:rsidR="009D4365" w:rsidRPr="00DA7E64" w:rsidRDefault="009D4365" w:rsidP="0049277F">
            <w:pPr>
              <w:ind w:left="0"/>
              <w:rPr>
                <w:b/>
                <w:bCs/>
                <w:color w:val="000000"/>
                <w:szCs w:val="24"/>
              </w:rPr>
            </w:pPr>
            <w:r w:rsidRPr="00DA7E64">
              <w:rPr>
                <w:b/>
                <w:bCs/>
                <w:color w:val="000000"/>
                <w:szCs w:val="24"/>
              </w:rPr>
              <w:t>Tiền sử Đột tử, tử vong khi còn trẻ (&lt; 60 tuổi) do bệnh lý hoặc chưa rõ nguyên nhân</w:t>
            </w:r>
          </w:p>
        </w:tc>
        <w:tc>
          <w:tcPr>
            <w:tcW w:w="3330" w:type="dxa"/>
            <w:shd w:val="clear" w:color="auto" w:fill="auto"/>
            <w:vAlign w:val="center"/>
            <w:hideMark/>
          </w:tcPr>
          <w:p w14:paraId="64C67D36" w14:textId="77777777" w:rsidR="009D4365" w:rsidRPr="00DA7E64" w:rsidRDefault="009D4365" w:rsidP="0049277F">
            <w:pPr>
              <w:ind w:left="0"/>
              <w:rPr>
                <w:color w:val="000000"/>
                <w:szCs w:val="24"/>
              </w:rPr>
            </w:pPr>
            <w:r w:rsidRPr="00DA7E64">
              <w:rPr>
                <w:color w:val="000000"/>
                <w:szCs w:val="24"/>
              </w:rPr>
              <w:t>Cập nhật thông tin Tiền sử Đột tử, tử vong của gia đình khi còn trẻ (&lt; 60 tuổi) do bệnh lý hoặc chưa rõ nguyên nhân theo mẫu của Cục Quân Y</w:t>
            </w:r>
          </w:p>
        </w:tc>
        <w:tc>
          <w:tcPr>
            <w:tcW w:w="1130" w:type="dxa"/>
            <w:shd w:val="clear" w:color="auto" w:fill="auto"/>
            <w:vAlign w:val="center"/>
            <w:hideMark/>
          </w:tcPr>
          <w:p w14:paraId="2DBE7522" w14:textId="77777777" w:rsidR="009D4365" w:rsidRPr="009D4365" w:rsidRDefault="009D4365" w:rsidP="0049277F">
            <w:pPr>
              <w:spacing w:before="40"/>
              <w:ind w:left="0"/>
              <w:jc w:val="center"/>
              <w:rPr>
                <w:szCs w:val="24"/>
              </w:rPr>
            </w:pPr>
            <w:r w:rsidRPr="009D4365">
              <w:rPr>
                <w:szCs w:val="24"/>
              </w:rPr>
              <w:t>M</w:t>
            </w:r>
          </w:p>
        </w:tc>
      </w:tr>
      <w:tr w:rsidR="009D4365" w:rsidRPr="00DA7E64" w14:paraId="33D974DD" w14:textId="77777777" w:rsidTr="009D4365">
        <w:trPr>
          <w:trHeight w:val="375"/>
        </w:trPr>
        <w:tc>
          <w:tcPr>
            <w:tcW w:w="636" w:type="dxa"/>
            <w:shd w:val="clear" w:color="auto" w:fill="auto"/>
            <w:noWrap/>
            <w:vAlign w:val="center"/>
            <w:hideMark/>
          </w:tcPr>
          <w:p w14:paraId="694834D0" w14:textId="77777777" w:rsidR="009D4365" w:rsidRPr="009D4365" w:rsidRDefault="009D4365" w:rsidP="0049277F">
            <w:pPr>
              <w:spacing w:before="40"/>
              <w:ind w:left="0"/>
              <w:jc w:val="center"/>
              <w:rPr>
                <w:szCs w:val="24"/>
              </w:rPr>
            </w:pPr>
            <w:r w:rsidRPr="009D4365">
              <w:rPr>
                <w:szCs w:val="24"/>
              </w:rPr>
              <w:t>2.12</w:t>
            </w:r>
          </w:p>
        </w:tc>
        <w:tc>
          <w:tcPr>
            <w:tcW w:w="4251" w:type="dxa"/>
            <w:shd w:val="clear" w:color="auto" w:fill="auto"/>
            <w:vAlign w:val="center"/>
            <w:hideMark/>
          </w:tcPr>
          <w:p w14:paraId="121EF026" w14:textId="77777777" w:rsidR="009D4365" w:rsidRPr="00DA7E64" w:rsidRDefault="009D4365" w:rsidP="0049277F">
            <w:pPr>
              <w:ind w:left="0"/>
              <w:rPr>
                <w:b/>
                <w:bCs/>
                <w:color w:val="000000"/>
                <w:szCs w:val="24"/>
              </w:rPr>
            </w:pPr>
            <w:r w:rsidRPr="00DA7E64">
              <w:rPr>
                <w:b/>
                <w:bCs/>
                <w:color w:val="000000"/>
                <w:szCs w:val="24"/>
              </w:rPr>
              <w:t>Tiêm chủng</w:t>
            </w:r>
          </w:p>
        </w:tc>
        <w:tc>
          <w:tcPr>
            <w:tcW w:w="3330" w:type="dxa"/>
            <w:shd w:val="clear" w:color="auto" w:fill="auto"/>
            <w:vAlign w:val="center"/>
            <w:hideMark/>
          </w:tcPr>
          <w:p w14:paraId="47EF9A73" w14:textId="77777777" w:rsidR="009D4365" w:rsidRPr="00DA7E64" w:rsidRDefault="009D4365" w:rsidP="0049277F">
            <w:pPr>
              <w:ind w:left="0"/>
              <w:rPr>
                <w:b/>
                <w:bCs/>
                <w:color w:val="000000"/>
                <w:szCs w:val="24"/>
              </w:rPr>
            </w:pPr>
            <w:r w:rsidRPr="00DA7E64">
              <w:rPr>
                <w:b/>
                <w:bCs/>
                <w:color w:val="000000"/>
                <w:szCs w:val="24"/>
              </w:rPr>
              <w:t>Tiêm chủng</w:t>
            </w:r>
          </w:p>
        </w:tc>
        <w:tc>
          <w:tcPr>
            <w:tcW w:w="1130" w:type="dxa"/>
            <w:shd w:val="clear" w:color="auto" w:fill="auto"/>
            <w:vAlign w:val="center"/>
            <w:hideMark/>
          </w:tcPr>
          <w:p w14:paraId="4E0513E7" w14:textId="77777777" w:rsidR="009D4365" w:rsidRPr="009D4365" w:rsidRDefault="009D4365" w:rsidP="0049277F">
            <w:pPr>
              <w:spacing w:before="40"/>
              <w:ind w:left="0"/>
              <w:jc w:val="center"/>
              <w:rPr>
                <w:szCs w:val="24"/>
              </w:rPr>
            </w:pPr>
            <w:r w:rsidRPr="009D4365">
              <w:rPr>
                <w:szCs w:val="24"/>
              </w:rPr>
              <w:t>M</w:t>
            </w:r>
          </w:p>
        </w:tc>
      </w:tr>
      <w:tr w:rsidR="009D4365" w:rsidRPr="00DA7E64" w14:paraId="16E24002" w14:textId="77777777" w:rsidTr="009D4365">
        <w:trPr>
          <w:trHeight w:val="375"/>
        </w:trPr>
        <w:tc>
          <w:tcPr>
            <w:tcW w:w="636" w:type="dxa"/>
            <w:shd w:val="clear" w:color="auto" w:fill="auto"/>
            <w:noWrap/>
            <w:vAlign w:val="center"/>
            <w:hideMark/>
          </w:tcPr>
          <w:p w14:paraId="38650400"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165732F1" w14:textId="77777777" w:rsidR="009D4365" w:rsidRPr="00DA7E64" w:rsidRDefault="009D4365" w:rsidP="0049277F">
            <w:pPr>
              <w:ind w:left="0"/>
              <w:rPr>
                <w:color w:val="000000"/>
                <w:szCs w:val="24"/>
              </w:rPr>
            </w:pPr>
            <w:r w:rsidRPr="00DA7E64">
              <w:rPr>
                <w:color w:val="000000"/>
                <w:szCs w:val="24"/>
              </w:rPr>
              <w:t>Tổng quan tiêm chủng</w:t>
            </w:r>
          </w:p>
        </w:tc>
        <w:tc>
          <w:tcPr>
            <w:tcW w:w="3330" w:type="dxa"/>
            <w:shd w:val="clear" w:color="auto" w:fill="auto"/>
            <w:vAlign w:val="center"/>
            <w:hideMark/>
          </w:tcPr>
          <w:p w14:paraId="2A4A1135" w14:textId="77777777" w:rsidR="009D4365" w:rsidRPr="00DA7E64" w:rsidRDefault="009D4365" w:rsidP="0049277F">
            <w:pPr>
              <w:ind w:left="0"/>
              <w:rPr>
                <w:color w:val="000000"/>
                <w:szCs w:val="24"/>
              </w:rPr>
            </w:pPr>
            <w:r w:rsidRPr="00DA7E64">
              <w:rPr>
                <w:color w:val="000000"/>
                <w:szCs w:val="24"/>
              </w:rPr>
              <w:t>Tổng quan tiêm chủng</w:t>
            </w:r>
          </w:p>
        </w:tc>
        <w:tc>
          <w:tcPr>
            <w:tcW w:w="1130" w:type="dxa"/>
            <w:shd w:val="clear" w:color="auto" w:fill="auto"/>
            <w:vAlign w:val="center"/>
            <w:hideMark/>
          </w:tcPr>
          <w:p w14:paraId="7682E6EE" w14:textId="77777777" w:rsidR="009D4365" w:rsidRPr="009D4365" w:rsidRDefault="009D4365" w:rsidP="0049277F">
            <w:pPr>
              <w:spacing w:before="40"/>
              <w:ind w:left="0"/>
              <w:jc w:val="center"/>
              <w:rPr>
                <w:szCs w:val="24"/>
              </w:rPr>
            </w:pPr>
            <w:r w:rsidRPr="009D4365">
              <w:rPr>
                <w:szCs w:val="24"/>
              </w:rPr>
              <w:t>M</w:t>
            </w:r>
          </w:p>
        </w:tc>
      </w:tr>
      <w:tr w:rsidR="009D4365" w:rsidRPr="00DA7E64" w14:paraId="1B72F2B4" w14:textId="77777777" w:rsidTr="009D4365">
        <w:trPr>
          <w:trHeight w:val="375"/>
        </w:trPr>
        <w:tc>
          <w:tcPr>
            <w:tcW w:w="636" w:type="dxa"/>
            <w:shd w:val="clear" w:color="auto" w:fill="auto"/>
            <w:noWrap/>
            <w:vAlign w:val="center"/>
            <w:hideMark/>
          </w:tcPr>
          <w:p w14:paraId="00BE56D6"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2115F582" w14:textId="77777777" w:rsidR="009D4365" w:rsidRPr="00DA7E64" w:rsidRDefault="009D4365" w:rsidP="0049277F">
            <w:pPr>
              <w:ind w:left="0"/>
              <w:rPr>
                <w:color w:val="000000"/>
                <w:szCs w:val="24"/>
              </w:rPr>
            </w:pPr>
            <w:r w:rsidRPr="00DA7E64">
              <w:rPr>
                <w:color w:val="000000"/>
                <w:szCs w:val="24"/>
              </w:rPr>
              <w:t>Lịch sử tiêm chủng</w:t>
            </w:r>
          </w:p>
        </w:tc>
        <w:tc>
          <w:tcPr>
            <w:tcW w:w="3330" w:type="dxa"/>
            <w:shd w:val="clear" w:color="auto" w:fill="auto"/>
            <w:vAlign w:val="center"/>
            <w:hideMark/>
          </w:tcPr>
          <w:p w14:paraId="627844AE" w14:textId="77777777" w:rsidR="009D4365" w:rsidRPr="00DA7E64" w:rsidRDefault="009D4365" w:rsidP="0049277F">
            <w:pPr>
              <w:ind w:left="0"/>
              <w:rPr>
                <w:color w:val="000000"/>
                <w:szCs w:val="24"/>
              </w:rPr>
            </w:pPr>
            <w:r w:rsidRPr="00DA7E64">
              <w:rPr>
                <w:color w:val="000000"/>
                <w:szCs w:val="24"/>
              </w:rPr>
              <w:t>Lịch sử tiêm chủng</w:t>
            </w:r>
          </w:p>
        </w:tc>
        <w:tc>
          <w:tcPr>
            <w:tcW w:w="1130" w:type="dxa"/>
            <w:shd w:val="clear" w:color="auto" w:fill="auto"/>
            <w:vAlign w:val="center"/>
            <w:hideMark/>
          </w:tcPr>
          <w:p w14:paraId="3AEFC55A" w14:textId="77777777" w:rsidR="009D4365" w:rsidRPr="009D4365" w:rsidRDefault="009D4365" w:rsidP="0049277F">
            <w:pPr>
              <w:spacing w:before="40"/>
              <w:ind w:left="0"/>
              <w:jc w:val="center"/>
              <w:rPr>
                <w:szCs w:val="24"/>
              </w:rPr>
            </w:pPr>
            <w:r w:rsidRPr="009D4365">
              <w:rPr>
                <w:szCs w:val="24"/>
              </w:rPr>
              <w:t>M</w:t>
            </w:r>
          </w:p>
        </w:tc>
      </w:tr>
      <w:tr w:rsidR="009D4365" w:rsidRPr="00DA7E64" w14:paraId="7467DBE5" w14:textId="77777777" w:rsidTr="009D4365">
        <w:trPr>
          <w:trHeight w:val="375"/>
        </w:trPr>
        <w:tc>
          <w:tcPr>
            <w:tcW w:w="636" w:type="dxa"/>
            <w:shd w:val="clear" w:color="auto" w:fill="auto"/>
            <w:noWrap/>
            <w:vAlign w:val="center"/>
          </w:tcPr>
          <w:p w14:paraId="23D5912D"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532F1E26" w14:textId="77777777" w:rsidR="009D4365" w:rsidRPr="00DA7E64" w:rsidRDefault="009D4365" w:rsidP="0049277F">
            <w:pPr>
              <w:ind w:left="0"/>
              <w:rPr>
                <w:color w:val="000000"/>
                <w:szCs w:val="24"/>
              </w:rPr>
            </w:pPr>
            <w:r w:rsidRPr="00DA7E64">
              <w:rPr>
                <w:color w:val="000000"/>
                <w:szCs w:val="24"/>
              </w:rPr>
              <w:t>Danh sách Lịch sử tiêm chủng</w:t>
            </w:r>
          </w:p>
        </w:tc>
        <w:tc>
          <w:tcPr>
            <w:tcW w:w="3330" w:type="dxa"/>
            <w:shd w:val="clear" w:color="auto" w:fill="auto"/>
            <w:vAlign w:val="center"/>
            <w:hideMark/>
          </w:tcPr>
          <w:p w14:paraId="51A4777D" w14:textId="77777777" w:rsidR="009D4365" w:rsidRPr="00DA7E64" w:rsidRDefault="009D4365" w:rsidP="0049277F">
            <w:pPr>
              <w:ind w:left="0"/>
              <w:rPr>
                <w:color w:val="000000"/>
                <w:szCs w:val="24"/>
              </w:rPr>
            </w:pPr>
            <w:r w:rsidRPr="00DA7E64">
              <w:rPr>
                <w:color w:val="000000"/>
                <w:szCs w:val="24"/>
              </w:rPr>
              <w:t>Danh sách Lịch sử tiêm chủng</w:t>
            </w:r>
          </w:p>
        </w:tc>
        <w:tc>
          <w:tcPr>
            <w:tcW w:w="1130" w:type="dxa"/>
            <w:shd w:val="clear" w:color="auto" w:fill="auto"/>
            <w:vAlign w:val="center"/>
            <w:hideMark/>
          </w:tcPr>
          <w:p w14:paraId="2D88CE87" w14:textId="77777777" w:rsidR="009D4365" w:rsidRPr="009D4365" w:rsidRDefault="009D4365" w:rsidP="0049277F">
            <w:pPr>
              <w:spacing w:before="40"/>
              <w:ind w:left="0"/>
              <w:jc w:val="center"/>
              <w:rPr>
                <w:szCs w:val="24"/>
              </w:rPr>
            </w:pPr>
            <w:r w:rsidRPr="009D4365">
              <w:rPr>
                <w:szCs w:val="24"/>
              </w:rPr>
              <w:t>M</w:t>
            </w:r>
          </w:p>
        </w:tc>
      </w:tr>
      <w:tr w:rsidR="009D4365" w:rsidRPr="00DA7E64" w14:paraId="70647B16" w14:textId="77777777" w:rsidTr="009D4365">
        <w:trPr>
          <w:trHeight w:val="375"/>
        </w:trPr>
        <w:tc>
          <w:tcPr>
            <w:tcW w:w="636" w:type="dxa"/>
            <w:shd w:val="clear" w:color="auto" w:fill="auto"/>
            <w:noWrap/>
            <w:vAlign w:val="center"/>
          </w:tcPr>
          <w:p w14:paraId="4F6BCBA3"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75701855" w14:textId="77777777" w:rsidR="009D4365" w:rsidRPr="00DA7E64" w:rsidRDefault="009D4365" w:rsidP="0049277F">
            <w:pPr>
              <w:ind w:left="0"/>
              <w:rPr>
                <w:color w:val="000000"/>
                <w:szCs w:val="24"/>
              </w:rPr>
            </w:pPr>
            <w:r w:rsidRPr="00DA7E64">
              <w:rPr>
                <w:color w:val="000000"/>
                <w:szCs w:val="24"/>
              </w:rPr>
              <w:t>Thêm mới Lịch sử tiêm chủng</w:t>
            </w:r>
          </w:p>
        </w:tc>
        <w:tc>
          <w:tcPr>
            <w:tcW w:w="3330" w:type="dxa"/>
            <w:shd w:val="clear" w:color="auto" w:fill="auto"/>
            <w:vAlign w:val="center"/>
            <w:hideMark/>
          </w:tcPr>
          <w:p w14:paraId="68627933" w14:textId="77777777" w:rsidR="009D4365" w:rsidRPr="00DA7E64" w:rsidRDefault="009D4365" w:rsidP="0049277F">
            <w:pPr>
              <w:ind w:left="0"/>
              <w:rPr>
                <w:color w:val="000000"/>
                <w:szCs w:val="24"/>
              </w:rPr>
            </w:pPr>
            <w:r w:rsidRPr="00DA7E64">
              <w:rPr>
                <w:color w:val="000000"/>
                <w:szCs w:val="24"/>
              </w:rPr>
              <w:t>Thêm mới Lịch sử tiêm chủng</w:t>
            </w:r>
          </w:p>
        </w:tc>
        <w:tc>
          <w:tcPr>
            <w:tcW w:w="1130" w:type="dxa"/>
            <w:shd w:val="clear" w:color="auto" w:fill="auto"/>
            <w:vAlign w:val="center"/>
            <w:hideMark/>
          </w:tcPr>
          <w:p w14:paraId="24D09157" w14:textId="77777777" w:rsidR="009D4365" w:rsidRPr="009D4365" w:rsidRDefault="009D4365" w:rsidP="0049277F">
            <w:pPr>
              <w:spacing w:before="40"/>
              <w:ind w:left="0"/>
              <w:jc w:val="center"/>
              <w:rPr>
                <w:szCs w:val="24"/>
              </w:rPr>
            </w:pPr>
            <w:r w:rsidRPr="009D4365">
              <w:rPr>
                <w:szCs w:val="24"/>
              </w:rPr>
              <w:t>M</w:t>
            </w:r>
          </w:p>
        </w:tc>
      </w:tr>
      <w:tr w:rsidR="009D4365" w:rsidRPr="00DA7E64" w14:paraId="4D793A69" w14:textId="77777777" w:rsidTr="009D4365">
        <w:trPr>
          <w:trHeight w:val="375"/>
        </w:trPr>
        <w:tc>
          <w:tcPr>
            <w:tcW w:w="636" w:type="dxa"/>
            <w:shd w:val="clear" w:color="auto" w:fill="auto"/>
            <w:noWrap/>
            <w:vAlign w:val="center"/>
          </w:tcPr>
          <w:p w14:paraId="59D2FBF1"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0E183D9F" w14:textId="77777777" w:rsidR="009D4365" w:rsidRPr="00DA7E64" w:rsidRDefault="009D4365" w:rsidP="0049277F">
            <w:pPr>
              <w:ind w:left="0"/>
              <w:rPr>
                <w:color w:val="000000"/>
                <w:szCs w:val="24"/>
              </w:rPr>
            </w:pPr>
            <w:r w:rsidRPr="00DA7E64">
              <w:rPr>
                <w:color w:val="000000"/>
                <w:szCs w:val="24"/>
              </w:rPr>
              <w:t>Sửa Lịch sử tiêm chủng</w:t>
            </w:r>
          </w:p>
        </w:tc>
        <w:tc>
          <w:tcPr>
            <w:tcW w:w="3330" w:type="dxa"/>
            <w:shd w:val="clear" w:color="auto" w:fill="auto"/>
            <w:vAlign w:val="center"/>
            <w:hideMark/>
          </w:tcPr>
          <w:p w14:paraId="5300B3E8" w14:textId="77777777" w:rsidR="009D4365" w:rsidRPr="00DA7E64" w:rsidRDefault="009D4365" w:rsidP="0049277F">
            <w:pPr>
              <w:ind w:left="0"/>
              <w:rPr>
                <w:color w:val="000000"/>
                <w:szCs w:val="24"/>
              </w:rPr>
            </w:pPr>
            <w:r w:rsidRPr="00DA7E64">
              <w:rPr>
                <w:color w:val="000000"/>
                <w:szCs w:val="24"/>
              </w:rPr>
              <w:t>Sửa Lịch sử tiêm chủng</w:t>
            </w:r>
          </w:p>
        </w:tc>
        <w:tc>
          <w:tcPr>
            <w:tcW w:w="1130" w:type="dxa"/>
            <w:shd w:val="clear" w:color="auto" w:fill="auto"/>
            <w:vAlign w:val="center"/>
            <w:hideMark/>
          </w:tcPr>
          <w:p w14:paraId="5D02BF7E" w14:textId="77777777" w:rsidR="009D4365" w:rsidRPr="009D4365" w:rsidRDefault="009D4365" w:rsidP="0049277F">
            <w:pPr>
              <w:spacing w:before="40"/>
              <w:ind w:left="0"/>
              <w:jc w:val="center"/>
              <w:rPr>
                <w:szCs w:val="24"/>
              </w:rPr>
            </w:pPr>
            <w:r w:rsidRPr="009D4365">
              <w:rPr>
                <w:szCs w:val="24"/>
              </w:rPr>
              <w:t>M</w:t>
            </w:r>
          </w:p>
        </w:tc>
      </w:tr>
      <w:tr w:rsidR="009D4365" w:rsidRPr="00DA7E64" w14:paraId="20E18EA5" w14:textId="77777777" w:rsidTr="009D4365">
        <w:trPr>
          <w:trHeight w:val="375"/>
        </w:trPr>
        <w:tc>
          <w:tcPr>
            <w:tcW w:w="636" w:type="dxa"/>
            <w:shd w:val="clear" w:color="auto" w:fill="auto"/>
            <w:noWrap/>
            <w:vAlign w:val="center"/>
          </w:tcPr>
          <w:p w14:paraId="3EC2AEBA"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4DB5F494" w14:textId="77777777" w:rsidR="009D4365" w:rsidRPr="00DA7E64" w:rsidRDefault="009D4365" w:rsidP="0049277F">
            <w:pPr>
              <w:ind w:left="0"/>
              <w:rPr>
                <w:color w:val="000000"/>
                <w:szCs w:val="24"/>
              </w:rPr>
            </w:pPr>
            <w:r w:rsidRPr="00DA7E64">
              <w:rPr>
                <w:color w:val="000000"/>
                <w:szCs w:val="24"/>
              </w:rPr>
              <w:t>Xóa Lịch sử tiêm chủng</w:t>
            </w:r>
          </w:p>
        </w:tc>
        <w:tc>
          <w:tcPr>
            <w:tcW w:w="3330" w:type="dxa"/>
            <w:shd w:val="clear" w:color="auto" w:fill="auto"/>
            <w:vAlign w:val="center"/>
            <w:hideMark/>
          </w:tcPr>
          <w:p w14:paraId="5874B7E4" w14:textId="77777777" w:rsidR="009D4365" w:rsidRPr="00DA7E64" w:rsidRDefault="009D4365" w:rsidP="0049277F">
            <w:pPr>
              <w:ind w:left="0"/>
              <w:rPr>
                <w:color w:val="000000"/>
                <w:szCs w:val="24"/>
              </w:rPr>
            </w:pPr>
            <w:r w:rsidRPr="00DA7E64">
              <w:rPr>
                <w:color w:val="000000"/>
                <w:szCs w:val="24"/>
              </w:rPr>
              <w:t>Xóa Lịch sử tiêm chủng</w:t>
            </w:r>
          </w:p>
        </w:tc>
        <w:tc>
          <w:tcPr>
            <w:tcW w:w="1130" w:type="dxa"/>
            <w:shd w:val="clear" w:color="auto" w:fill="auto"/>
            <w:vAlign w:val="center"/>
            <w:hideMark/>
          </w:tcPr>
          <w:p w14:paraId="10BF95C6" w14:textId="77777777" w:rsidR="009D4365" w:rsidRPr="009D4365" w:rsidRDefault="009D4365" w:rsidP="0049277F">
            <w:pPr>
              <w:spacing w:before="40"/>
              <w:ind w:left="0"/>
              <w:jc w:val="center"/>
              <w:rPr>
                <w:szCs w:val="24"/>
              </w:rPr>
            </w:pPr>
            <w:r w:rsidRPr="009D4365">
              <w:rPr>
                <w:szCs w:val="24"/>
              </w:rPr>
              <w:t>M</w:t>
            </w:r>
          </w:p>
        </w:tc>
      </w:tr>
      <w:tr w:rsidR="009D4365" w:rsidRPr="00DA7E64" w14:paraId="5301DD82" w14:textId="77777777" w:rsidTr="009D4365">
        <w:trPr>
          <w:trHeight w:val="375"/>
        </w:trPr>
        <w:tc>
          <w:tcPr>
            <w:tcW w:w="636" w:type="dxa"/>
            <w:shd w:val="clear" w:color="auto" w:fill="auto"/>
            <w:noWrap/>
            <w:vAlign w:val="center"/>
          </w:tcPr>
          <w:p w14:paraId="082A0EE3" w14:textId="77777777" w:rsidR="009D4365" w:rsidRPr="009D4365" w:rsidRDefault="009D4365" w:rsidP="0049277F">
            <w:pPr>
              <w:spacing w:before="40"/>
              <w:ind w:left="0"/>
              <w:jc w:val="center"/>
              <w:rPr>
                <w:szCs w:val="24"/>
              </w:rPr>
            </w:pPr>
            <w:r w:rsidRPr="009D4365">
              <w:rPr>
                <w:szCs w:val="24"/>
              </w:rPr>
              <w:t>-</w:t>
            </w:r>
          </w:p>
        </w:tc>
        <w:tc>
          <w:tcPr>
            <w:tcW w:w="4251" w:type="dxa"/>
            <w:shd w:val="clear" w:color="auto" w:fill="auto"/>
            <w:vAlign w:val="center"/>
            <w:hideMark/>
          </w:tcPr>
          <w:p w14:paraId="5089BDC1" w14:textId="77777777" w:rsidR="009D4365" w:rsidRPr="00DA7E64" w:rsidRDefault="009D4365" w:rsidP="0049277F">
            <w:pPr>
              <w:ind w:left="0"/>
              <w:rPr>
                <w:color w:val="000000"/>
                <w:szCs w:val="24"/>
              </w:rPr>
            </w:pPr>
            <w:r w:rsidRPr="00DA7E64">
              <w:rPr>
                <w:color w:val="000000"/>
                <w:szCs w:val="24"/>
              </w:rPr>
              <w:t>Xem chi tiết Lịch sử tiêm chủng</w:t>
            </w:r>
          </w:p>
        </w:tc>
        <w:tc>
          <w:tcPr>
            <w:tcW w:w="3330" w:type="dxa"/>
            <w:shd w:val="clear" w:color="auto" w:fill="auto"/>
            <w:vAlign w:val="center"/>
            <w:hideMark/>
          </w:tcPr>
          <w:p w14:paraId="4F418428" w14:textId="77777777" w:rsidR="009D4365" w:rsidRPr="00DA7E64" w:rsidRDefault="009D4365" w:rsidP="0049277F">
            <w:pPr>
              <w:ind w:left="0"/>
              <w:rPr>
                <w:color w:val="000000"/>
                <w:szCs w:val="24"/>
              </w:rPr>
            </w:pPr>
            <w:r w:rsidRPr="00DA7E64">
              <w:rPr>
                <w:color w:val="000000"/>
                <w:szCs w:val="24"/>
              </w:rPr>
              <w:t>Xem chi tiết Lịch sử tiêm chủng</w:t>
            </w:r>
          </w:p>
        </w:tc>
        <w:tc>
          <w:tcPr>
            <w:tcW w:w="1130" w:type="dxa"/>
            <w:shd w:val="clear" w:color="auto" w:fill="auto"/>
            <w:vAlign w:val="center"/>
            <w:hideMark/>
          </w:tcPr>
          <w:p w14:paraId="1F77D3B7" w14:textId="77777777" w:rsidR="009D4365" w:rsidRPr="009D4365" w:rsidRDefault="009D4365" w:rsidP="0049277F">
            <w:pPr>
              <w:spacing w:before="40"/>
              <w:ind w:left="0"/>
              <w:jc w:val="center"/>
              <w:rPr>
                <w:szCs w:val="24"/>
              </w:rPr>
            </w:pPr>
            <w:r w:rsidRPr="009D4365">
              <w:rPr>
                <w:szCs w:val="24"/>
              </w:rPr>
              <w:t>M</w:t>
            </w:r>
          </w:p>
        </w:tc>
      </w:tr>
      <w:tr w:rsidR="009D4365" w:rsidRPr="00DA7E64" w14:paraId="13DFBCAA" w14:textId="77777777" w:rsidTr="009D4365">
        <w:trPr>
          <w:trHeight w:val="375"/>
        </w:trPr>
        <w:tc>
          <w:tcPr>
            <w:tcW w:w="636" w:type="dxa"/>
            <w:shd w:val="clear" w:color="auto" w:fill="auto"/>
            <w:noWrap/>
            <w:vAlign w:val="center"/>
            <w:hideMark/>
          </w:tcPr>
          <w:p w14:paraId="099BAFC1" w14:textId="77777777" w:rsidR="009D4365" w:rsidRPr="009D4365" w:rsidRDefault="009D4365" w:rsidP="0049277F">
            <w:pPr>
              <w:spacing w:before="40"/>
              <w:ind w:left="0"/>
              <w:jc w:val="center"/>
              <w:rPr>
                <w:szCs w:val="24"/>
              </w:rPr>
            </w:pPr>
            <w:r w:rsidRPr="009D4365">
              <w:rPr>
                <w:szCs w:val="24"/>
              </w:rPr>
              <w:t>2.13</w:t>
            </w:r>
          </w:p>
        </w:tc>
        <w:tc>
          <w:tcPr>
            <w:tcW w:w="4251" w:type="dxa"/>
            <w:shd w:val="clear" w:color="auto" w:fill="auto"/>
            <w:vAlign w:val="center"/>
            <w:hideMark/>
          </w:tcPr>
          <w:p w14:paraId="34B22554" w14:textId="77777777" w:rsidR="009D4365" w:rsidRPr="00DA7E64" w:rsidRDefault="009D4365" w:rsidP="0049277F">
            <w:pPr>
              <w:ind w:left="0"/>
              <w:rPr>
                <w:b/>
                <w:bCs/>
                <w:color w:val="000000"/>
                <w:szCs w:val="24"/>
              </w:rPr>
            </w:pPr>
            <w:r w:rsidRPr="00DA7E64">
              <w:rPr>
                <w:b/>
                <w:bCs/>
                <w:color w:val="000000"/>
                <w:szCs w:val="24"/>
              </w:rPr>
              <w:t>Khám sức khỏe định kỳ</w:t>
            </w:r>
          </w:p>
        </w:tc>
        <w:tc>
          <w:tcPr>
            <w:tcW w:w="3330" w:type="dxa"/>
            <w:shd w:val="clear" w:color="auto" w:fill="auto"/>
            <w:vAlign w:val="center"/>
            <w:hideMark/>
          </w:tcPr>
          <w:p w14:paraId="314ED36B" w14:textId="77777777" w:rsidR="009D4365" w:rsidRPr="00DA7E64" w:rsidRDefault="009D4365" w:rsidP="0049277F">
            <w:pPr>
              <w:ind w:left="0"/>
              <w:rPr>
                <w:b/>
                <w:bCs/>
                <w:color w:val="000000"/>
                <w:szCs w:val="24"/>
              </w:rPr>
            </w:pPr>
            <w:r w:rsidRPr="00DA7E64">
              <w:rPr>
                <w:b/>
                <w:bCs/>
                <w:color w:val="000000"/>
                <w:szCs w:val="24"/>
              </w:rPr>
              <w:t>Khám sức khỏe định kỳ</w:t>
            </w:r>
          </w:p>
        </w:tc>
        <w:tc>
          <w:tcPr>
            <w:tcW w:w="1130" w:type="dxa"/>
            <w:shd w:val="clear" w:color="auto" w:fill="auto"/>
            <w:vAlign w:val="center"/>
            <w:hideMark/>
          </w:tcPr>
          <w:p w14:paraId="381189C9" w14:textId="77777777" w:rsidR="009D4365" w:rsidRPr="009D4365" w:rsidRDefault="009D4365" w:rsidP="0049277F">
            <w:pPr>
              <w:spacing w:before="40"/>
              <w:ind w:left="0"/>
              <w:jc w:val="center"/>
              <w:rPr>
                <w:szCs w:val="24"/>
              </w:rPr>
            </w:pPr>
            <w:r w:rsidRPr="009D4365">
              <w:rPr>
                <w:szCs w:val="24"/>
              </w:rPr>
              <w:t>M</w:t>
            </w:r>
          </w:p>
        </w:tc>
      </w:tr>
      <w:tr w:rsidR="009D4365" w:rsidRPr="00DA7E64" w14:paraId="74101B2C" w14:textId="77777777" w:rsidTr="009D4365">
        <w:trPr>
          <w:trHeight w:val="750"/>
        </w:trPr>
        <w:tc>
          <w:tcPr>
            <w:tcW w:w="636" w:type="dxa"/>
            <w:shd w:val="clear" w:color="auto" w:fill="auto"/>
            <w:noWrap/>
            <w:vAlign w:val="center"/>
            <w:hideMark/>
          </w:tcPr>
          <w:p w14:paraId="095574AB"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2E696C5C" w14:textId="77777777" w:rsidR="009D4365" w:rsidRPr="00DA7E64" w:rsidRDefault="009D4365" w:rsidP="0049277F">
            <w:pPr>
              <w:ind w:left="0"/>
              <w:rPr>
                <w:color w:val="000000"/>
                <w:szCs w:val="24"/>
              </w:rPr>
            </w:pPr>
            <w:r w:rsidRPr="00DA7E64">
              <w:rPr>
                <w:color w:val="000000"/>
                <w:szCs w:val="24"/>
              </w:rPr>
              <w:t>Danh sách kết quả khám sức khỏe định kỳ</w:t>
            </w:r>
          </w:p>
        </w:tc>
        <w:tc>
          <w:tcPr>
            <w:tcW w:w="3330" w:type="dxa"/>
            <w:shd w:val="clear" w:color="auto" w:fill="auto"/>
            <w:vAlign w:val="center"/>
            <w:hideMark/>
          </w:tcPr>
          <w:p w14:paraId="1D6ECDA8" w14:textId="77777777" w:rsidR="009D4365" w:rsidRPr="00DA7E64" w:rsidRDefault="009D4365" w:rsidP="0049277F">
            <w:pPr>
              <w:ind w:left="0"/>
              <w:rPr>
                <w:color w:val="000000"/>
                <w:szCs w:val="24"/>
              </w:rPr>
            </w:pPr>
            <w:r w:rsidRPr="00DA7E64">
              <w:rPr>
                <w:color w:val="000000"/>
                <w:szCs w:val="24"/>
              </w:rPr>
              <w:t>Danh sách kết quả khám sức khỏe định kỳ</w:t>
            </w:r>
          </w:p>
        </w:tc>
        <w:tc>
          <w:tcPr>
            <w:tcW w:w="1130" w:type="dxa"/>
            <w:shd w:val="clear" w:color="auto" w:fill="auto"/>
            <w:vAlign w:val="center"/>
            <w:hideMark/>
          </w:tcPr>
          <w:p w14:paraId="3ED45D67" w14:textId="77777777" w:rsidR="009D4365" w:rsidRPr="009D4365" w:rsidRDefault="009D4365" w:rsidP="0049277F">
            <w:pPr>
              <w:spacing w:before="40"/>
              <w:ind w:left="0"/>
              <w:jc w:val="center"/>
              <w:rPr>
                <w:szCs w:val="24"/>
              </w:rPr>
            </w:pPr>
            <w:r w:rsidRPr="009D4365">
              <w:rPr>
                <w:szCs w:val="24"/>
              </w:rPr>
              <w:t>M</w:t>
            </w:r>
          </w:p>
        </w:tc>
      </w:tr>
      <w:tr w:rsidR="009D4365" w:rsidRPr="00DA7E64" w14:paraId="7356BE2C" w14:textId="77777777" w:rsidTr="009D4365">
        <w:trPr>
          <w:trHeight w:val="1875"/>
        </w:trPr>
        <w:tc>
          <w:tcPr>
            <w:tcW w:w="636" w:type="dxa"/>
            <w:shd w:val="clear" w:color="auto" w:fill="auto"/>
            <w:noWrap/>
            <w:vAlign w:val="center"/>
            <w:hideMark/>
          </w:tcPr>
          <w:p w14:paraId="28EF5043" w14:textId="77777777" w:rsidR="009D4365" w:rsidRPr="009D4365" w:rsidRDefault="009D4365" w:rsidP="0049277F">
            <w:pPr>
              <w:spacing w:before="40"/>
              <w:ind w:left="0"/>
              <w:jc w:val="center"/>
              <w:rPr>
                <w:szCs w:val="24"/>
              </w:rPr>
            </w:pPr>
            <w:r w:rsidRPr="009D4365">
              <w:rPr>
                <w:szCs w:val="24"/>
              </w:rPr>
              <w:lastRenderedPageBreak/>
              <w:t>b)</w:t>
            </w:r>
          </w:p>
        </w:tc>
        <w:tc>
          <w:tcPr>
            <w:tcW w:w="4251" w:type="dxa"/>
            <w:shd w:val="clear" w:color="auto" w:fill="auto"/>
            <w:vAlign w:val="center"/>
            <w:hideMark/>
          </w:tcPr>
          <w:p w14:paraId="7FE6D5C1" w14:textId="77777777" w:rsidR="009D4365" w:rsidRPr="00DA7E64" w:rsidRDefault="009D4365" w:rsidP="0049277F">
            <w:pPr>
              <w:ind w:left="0"/>
              <w:rPr>
                <w:color w:val="000000"/>
                <w:szCs w:val="24"/>
              </w:rPr>
            </w:pPr>
            <w:r w:rsidRPr="00DA7E64">
              <w:rPr>
                <w:color w:val="000000"/>
                <w:szCs w:val="24"/>
              </w:rPr>
              <w:t>Thêm mới kết quả khám sức khỏe định kỳ (Theo TT37/2021/TT-BQP)</w:t>
            </w:r>
          </w:p>
        </w:tc>
        <w:tc>
          <w:tcPr>
            <w:tcW w:w="3330" w:type="dxa"/>
            <w:shd w:val="clear" w:color="auto" w:fill="auto"/>
            <w:vAlign w:val="center"/>
            <w:hideMark/>
          </w:tcPr>
          <w:p w14:paraId="55A34EE3" w14:textId="77777777" w:rsidR="009D4365" w:rsidRPr="00DA7E64" w:rsidRDefault="009D4365" w:rsidP="0049277F">
            <w:pPr>
              <w:ind w:left="0"/>
              <w:rPr>
                <w:color w:val="000000"/>
                <w:szCs w:val="24"/>
              </w:rPr>
            </w:pPr>
            <w:r w:rsidRPr="00DA7E64">
              <w:rPr>
                <w:color w:val="000000"/>
                <w:szCs w:val="24"/>
              </w:rPr>
              <w:t>Thêm mới kết quả khám sức khỏe định kỳ (Theo TT37/2021/TT-BQP) mẫu dành cho sĩ quan, QNCN, công chức quốc phòng, công nhân và viên chức quốc phòng (Cho phép đính kèm ảnh JPEG theo chẩn đoán hình ảnh)</w:t>
            </w:r>
          </w:p>
        </w:tc>
        <w:tc>
          <w:tcPr>
            <w:tcW w:w="1130" w:type="dxa"/>
            <w:shd w:val="clear" w:color="auto" w:fill="auto"/>
            <w:vAlign w:val="center"/>
            <w:hideMark/>
          </w:tcPr>
          <w:p w14:paraId="75164B61" w14:textId="77777777" w:rsidR="009D4365" w:rsidRPr="009D4365" w:rsidRDefault="009D4365" w:rsidP="0049277F">
            <w:pPr>
              <w:spacing w:before="40"/>
              <w:ind w:left="0"/>
              <w:jc w:val="center"/>
              <w:rPr>
                <w:szCs w:val="24"/>
              </w:rPr>
            </w:pPr>
            <w:r w:rsidRPr="009D4365">
              <w:rPr>
                <w:szCs w:val="24"/>
              </w:rPr>
              <w:t>M</w:t>
            </w:r>
          </w:p>
        </w:tc>
      </w:tr>
      <w:tr w:rsidR="009D4365" w:rsidRPr="00DA7E64" w14:paraId="1F88B274" w14:textId="77777777" w:rsidTr="009D4365">
        <w:trPr>
          <w:trHeight w:val="1875"/>
        </w:trPr>
        <w:tc>
          <w:tcPr>
            <w:tcW w:w="636" w:type="dxa"/>
            <w:shd w:val="clear" w:color="auto" w:fill="auto"/>
            <w:noWrap/>
            <w:vAlign w:val="center"/>
            <w:hideMark/>
          </w:tcPr>
          <w:p w14:paraId="61CA9A97"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34996F65" w14:textId="77777777" w:rsidR="009D4365" w:rsidRPr="00DA7E64" w:rsidRDefault="009D4365" w:rsidP="0049277F">
            <w:pPr>
              <w:ind w:left="0"/>
              <w:rPr>
                <w:color w:val="000000"/>
                <w:szCs w:val="24"/>
              </w:rPr>
            </w:pPr>
            <w:r w:rsidRPr="00DA7E64">
              <w:rPr>
                <w:color w:val="000000"/>
                <w:szCs w:val="24"/>
              </w:rPr>
              <w:t>Sửa kết quả khám sức khỏe định kỳ (Theo TT37/2021/TT-BQP)</w:t>
            </w:r>
          </w:p>
        </w:tc>
        <w:tc>
          <w:tcPr>
            <w:tcW w:w="3330" w:type="dxa"/>
            <w:shd w:val="clear" w:color="auto" w:fill="auto"/>
            <w:vAlign w:val="center"/>
            <w:hideMark/>
          </w:tcPr>
          <w:p w14:paraId="7D5335AD" w14:textId="77777777" w:rsidR="009D4365" w:rsidRPr="00DA7E64" w:rsidRDefault="009D4365" w:rsidP="0049277F">
            <w:pPr>
              <w:ind w:left="0"/>
              <w:rPr>
                <w:color w:val="000000"/>
                <w:szCs w:val="24"/>
              </w:rPr>
            </w:pPr>
            <w:r w:rsidRPr="00DA7E64">
              <w:rPr>
                <w:color w:val="000000"/>
                <w:szCs w:val="24"/>
              </w:rPr>
              <w:t>Sửa kết quả khám sức khỏe định kỳ (Theo TT37/2021/TT-BQP) mẫu dành cho sĩ quan, QNCN, công chức quốc phòng, công nhân và viên chức quốc phòng (Cho phép đính kèm ảnh JPEG theo chẩn đoán hình ảnh)</w:t>
            </w:r>
          </w:p>
        </w:tc>
        <w:tc>
          <w:tcPr>
            <w:tcW w:w="1130" w:type="dxa"/>
            <w:shd w:val="clear" w:color="auto" w:fill="auto"/>
            <w:vAlign w:val="center"/>
            <w:hideMark/>
          </w:tcPr>
          <w:p w14:paraId="7C3F32B1" w14:textId="77777777" w:rsidR="009D4365" w:rsidRPr="009D4365" w:rsidRDefault="009D4365" w:rsidP="0049277F">
            <w:pPr>
              <w:spacing w:before="40"/>
              <w:ind w:left="0"/>
              <w:jc w:val="center"/>
              <w:rPr>
                <w:szCs w:val="24"/>
              </w:rPr>
            </w:pPr>
            <w:r w:rsidRPr="009D4365">
              <w:rPr>
                <w:szCs w:val="24"/>
              </w:rPr>
              <w:t>M</w:t>
            </w:r>
          </w:p>
        </w:tc>
      </w:tr>
      <w:tr w:rsidR="009D4365" w:rsidRPr="00DA7E64" w14:paraId="0A3A9B3E" w14:textId="77777777" w:rsidTr="009D4365">
        <w:trPr>
          <w:trHeight w:val="375"/>
        </w:trPr>
        <w:tc>
          <w:tcPr>
            <w:tcW w:w="636" w:type="dxa"/>
            <w:shd w:val="clear" w:color="auto" w:fill="auto"/>
            <w:noWrap/>
            <w:vAlign w:val="center"/>
            <w:hideMark/>
          </w:tcPr>
          <w:p w14:paraId="5A32D33F"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6ADF002F" w14:textId="77777777" w:rsidR="009D4365" w:rsidRPr="00DA7E64" w:rsidRDefault="009D4365" w:rsidP="0049277F">
            <w:pPr>
              <w:ind w:left="0"/>
              <w:rPr>
                <w:color w:val="000000"/>
                <w:szCs w:val="24"/>
              </w:rPr>
            </w:pPr>
            <w:r w:rsidRPr="00DA7E64">
              <w:rPr>
                <w:color w:val="000000"/>
                <w:szCs w:val="24"/>
              </w:rPr>
              <w:t>Xóa kết quả khám sức khỏe định kỳ</w:t>
            </w:r>
          </w:p>
        </w:tc>
        <w:tc>
          <w:tcPr>
            <w:tcW w:w="3330" w:type="dxa"/>
            <w:shd w:val="clear" w:color="auto" w:fill="auto"/>
            <w:vAlign w:val="center"/>
            <w:hideMark/>
          </w:tcPr>
          <w:p w14:paraId="08170549" w14:textId="77777777" w:rsidR="009D4365" w:rsidRPr="00DA7E64" w:rsidRDefault="009D4365" w:rsidP="0049277F">
            <w:pPr>
              <w:ind w:left="0"/>
              <w:rPr>
                <w:color w:val="000000"/>
                <w:szCs w:val="24"/>
              </w:rPr>
            </w:pPr>
            <w:r w:rsidRPr="00DA7E64">
              <w:rPr>
                <w:color w:val="000000"/>
                <w:szCs w:val="24"/>
              </w:rPr>
              <w:t>Xóa kết quả khám sức khỏe định kỳ</w:t>
            </w:r>
          </w:p>
        </w:tc>
        <w:tc>
          <w:tcPr>
            <w:tcW w:w="1130" w:type="dxa"/>
            <w:shd w:val="clear" w:color="auto" w:fill="auto"/>
            <w:vAlign w:val="center"/>
            <w:hideMark/>
          </w:tcPr>
          <w:p w14:paraId="76327EE2" w14:textId="77777777" w:rsidR="009D4365" w:rsidRPr="009D4365" w:rsidRDefault="009D4365" w:rsidP="0049277F">
            <w:pPr>
              <w:spacing w:before="40"/>
              <w:ind w:left="0"/>
              <w:jc w:val="center"/>
              <w:rPr>
                <w:szCs w:val="24"/>
              </w:rPr>
            </w:pPr>
            <w:r w:rsidRPr="009D4365">
              <w:rPr>
                <w:szCs w:val="24"/>
              </w:rPr>
              <w:t>M</w:t>
            </w:r>
          </w:p>
        </w:tc>
      </w:tr>
      <w:tr w:rsidR="009D4365" w:rsidRPr="00DA7E64" w14:paraId="363F6846" w14:textId="77777777" w:rsidTr="009D4365">
        <w:trPr>
          <w:trHeight w:val="1875"/>
        </w:trPr>
        <w:tc>
          <w:tcPr>
            <w:tcW w:w="636" w:type="dxa"/>
            <w:shd w:val="clear" w:color="auto" w:fill="auto"/>
            <w:noWrap/>
            <w:vAlign w:val="center"/>
            <w:hideMark/>
          </w:tcPr>
          <w:p w14:paraId="056245CF" w14:textId="77777777" w:rsidR="009D4365" w:rsidRPr="009D4365" w:rsidRDefault="009D4365" w:rsidP="0049277F">
            <w:pPr>
              <w:spacing w:before="40"/>
              <w:ind w:left="0"/>
              <w:jc w:val="center"/>
              <w:rPr>
                <w:szCs w:val="24"/>
              </w:rPr>
            </w:pPr>
            <w:r w:rsidRPr="009D4365">
              <w:rPr>
                <w:szCs w:val="24"/>
              </w:rPr>
              <w:t>e)</w:t>
            </w:r>
          </w:p>
        </w:tc>
        <w:tc>
          <w:tcPr>
            <w:tcW w:w="4251" w:type="dxa"/>
            <w:shd w:val="clear" w:color="auto" w:fill="auto"/>
            <w:vAlign w:val="center"/>
            <w:hideMark/>
          </w:tcPr>
          <w:p w14:paraId="261CD717" w14:textId="77777777" w:rsidR="009D4365" w:rsidRPr="00DA7E64" w:rsidRDefault="009D4365" w:rsidP="0049277F">
            <w:pPr>
              <w:ind w:left="0"/>
              <w:rPr>
                <w:color w:val="000000"/>
                <w:szCs w:val="24"/>
              </w:rPr>
            </w:pPr>
            <w:r w:rsidRPr="00DA7E64">
              <w:rPr>
                <w:color w:val="000000"/>
                <w:szCs w:val="24"/>
              </w:rPr>
              <w:t>Xem chi tiết kết quả khám sức khỏe định kỳ (Theo TT37/2021/TT-BQP)</w:t>
            </w:r>
          </w:p>
        </w:tc>
        <w:tc>
          <w:tcPr>
            <w:tcW w:w="3330" w:type="dxa"/>
            <w:shd w:val="clear" w:color="auto" w:fill="auto"/>
            <w:vAlign w:val="center"/>
            <w:hideMark/>
          </w:tcPr>
          <w:p w14:paraId="3B744C5F" w14:textId="77777777" w:rsidR="009D4365" w:rsidRPr="00DA7E64" w:rsidRDefault="009D4365" w:rsidP="0049277F">
            <w:pPr>
              <w:ind w:left="0"/>
              <w:rPr>
                <w:color w:val="000000"/>
                <w:szCs w:val="24"/>
              </w:rPr>
            </w:pPr>
            <w:r w:rsidRPr="00DA7E64">
              <w:rPr>
                <w:color w:val="000000"/>
                <w:szCs w:val="24"/>
              </w:rPr>
              <w:t>Xem chi tiết kết quả khám sức khỏe định kỳ (Theo TT37/2021/TT-BQP) mẫu dành cho sĩ quan, QNCN, công chức quốc phòng, công nhân và viên chức quốc phòng</w:t>
            </w:r>
          </w:p>
        </w:tc>
        <w:tc>
          <w:tcPr>
            <w:tcW w:w="1130" w:type="dxa"/>
            <w:shd w:val="clear" w:color="auto" w:fill="auto"/>
            <w:vAlign w:val="center"/>
            <w:hideMark/>
          </w:tcPr>
          <w:p w14:paraId="77A2A922" w14:textId="77777777" w:rsidR="009D4365" w:rsidRPr="009D4365" w:rsidRDefault="009D4365" w:rsidP="0049277F">
            <w:pPr>
              <w:spacing w:before="40"/>
              <w:ind w:left="0"/>
              <w:jc w:val="center"/>
              <w:rPr>
                <w:szCs w:val="24"/>
              </w:rPr>
            </w:pPr>
            <w:r w:rsidRPr="009D4365">
              <w:rPr>
                <w:szCs w:val="24"/>
              </w:rPr>
              <w:t>M</w:t>
            </w:r>
          </w:p>
        </w:tc>
      </w:tr>
      <w:tr w:rsidR="009D4365" w:rsidRPr="00DA7E64" w14:paraId="500A1768" w14:textId="77777777" w:rsidTr="009D4365">
        <w:trPr>
          <w:trHeight w:val="375"/>
        </w:trPr>
        <w:tc>
          <w:tcPr>
            <w:tcW w:w="636" w:type="dxa"/>
            <w:shd w:val="clear" w:color="auto" w:fill="auto"/>
            <w:noWrap/>
            <w:vAlign w:val="center"/>
            <w:hideMark/>
          </w:tcPr>
          <w:p w14:paraId="39902710" w14:textId="77777777" w:rsidR="009D4365" w:rsidRPr="009D4365" w:rsidRDefault="009D4365" w:rsidP="0049277F">
            <w:pPr>
              <w:spacing w:before="40"/>
              <w:ind w:left="0"/>
              <w:jc w:val="center"/>
              <w:rPr>
                <w:szCs w:val="24"/>
              </w:rPr>
            </w:pPr>
            <w:r w:rsidRPr="009D4365">
              <w:rPr>
                <w:szCs w:val="24"/>
              </w:rPr>
              <w:t>2.14</w:t>
            </w:r>
          </w:p>
        </w:tc>
        <w:tc>
          <w:tcPr>
            <w:tcW w:w="4251" w:type="dxa"/>
            <w:shd w:val="clear" w:color="auto" w:fill="auto"/>
            <w:vAlign w:val="center"/>
            <w:hideMark/>
          </w:tcPr>
          <w:p w14:paraId="6A375E49" w14:textId="77777777" w:rsidR="009D4365" w:rsidRPr="00DA7E64" w:rsidRDefault="009D4365" w:rsidP="0049277F">
            <w:pPr>
              <w:ind w:left="0"/>
              <w:rPr>
                <w:b/>
                <w:bCs/>
                <w:color w:val="000000"/>
                <w:szCs w:val="24"/>
              </w:rPr>
            </w:pPr>
            <w:r w:rsidRPr="00DA7E64">
              <w:rPr>
                <w:b/>
                <w:bCs/>
                <w:color w:val="000000"/>
                <w:szCs w:val="24"/>
              </w:rPr>
              <w:t>Lịch sử Khám chữa bệnh</w:t>
            </w:r>
          </w:p>
        </w:tc>
        <w:tc>
          <w:tcPr>
            <w:tcW w:w="3330" w:type="dxa"/>
            <w:shd w:val="clear" w:color="auto" w:fill="auto"/>
            <w:vAlign w:val="center"/>
            <w:hideMark/>
          </w:tcPr>
          <w:p w14:paraId="69290FAD" w14:textId="77777777" w:rsidR="009D4365" w:rsidRPr="00DA7E64" w:rsidRDefault="009D4365" w:rsidP="0049277F">
            <w:pPr>
              <w:ind w:left="0"/>
              <w:rPr>
                <w:b/>
                <w:bCs/>
                <w:color w:val="000000"/>
                <w:szCs w:val="24"/>
              </w:rPr>
            </w:pPr>
            <w:r w:rsidRPr="00DA7E64">
              <w:rPr>
                <w:b/>
                <w:bCs/>
                <w:color w:val="000000"/>
                <w:szCs w:val="24"/>
              </w:rPr>
              <w:t>Lịch sử Khám chữa bệnh</w:t>
            </w:r>
          </w:p>
        </w:tc>
        <w:tc>
          <w:tcPr>
            <w:tcW w:w="1130" w:type="dxa"/>
            <w:shd w:val="clear" w:color="auto" w:fill="auto"/>
            <w:vAlign w:val="center"/>
            <w:hideMark/>
          </w:tcPr>
          <w:p w14:paraId="674B5509" w14:textId="77777777" w:rsidR="009D4365" w:rsidRPr="009D4365" w:rsidRDefault="009D4365" w:rsidP="0049277F">
            <w:pPr>
              <w:spacing w:before="40"/>
              <w:ind w:left="0"/>
              <w:jc w:val="center"/>
              <w:rPr>
                <w:szCs w:val="24"/>
              </w:rPr>
            </w:pPr>
            <w:r w:rsidRPr="009D4365">
              <w:rPr>
                <w:szCs w:val="24"/>
              </w:rPr>
              <w:t>M</w:t>
            </w:r>
          </w:p>
        </w:tc>
      </w:tr>
      <w:tr w:rsidR="009D4365" w:rsidRPr="00DA7E64" w14:paraId="1610A2D0" w14:textId="77777777" w:rsidTr="009D4365">
        <w:trPr>
          <w:trHeight w:val="750"/>
        </w:trPr>
        <w:tc>
          <w:tcPr>
            <w:tcW w:w="636" w:type="dxa"/>
            <w:shd w:val="clear" w:color="auto" w:fill="auto"/>
            <w:noWrap/>
            <w:vAlign w:val="center"/>
            <w:hideMark/>
          </w:tcPr>
          <w:p w14:paraId="2E30C228" w14:textId="77777777" w:rsidR="009D4365" w:rsidRPr="009D4365" w:rsidRDefault="009D4365" w:rsidP="0049277F">
            <w:pPr>
              <w:spacing w:before="40"/>
              <w:ind w:left="0"/>
              <w:jc w:val="center"/>
              <w:rPr>
                <w:szCs w:val="24"/>
              </w:rPr>
            </w:pPr>
            <w:r w:rsidRPr="009D4365">
              <w:rPr>
                <w:szCs w:val="24"/>
              </w:rPr>
              <w:t>a)</w:t>
            </w:r>
          </w:p>
        </w:tc>
        <w:tc>
          <w:tcPr>
            <w:tcW w:w="4251" w:type="dxa"/>
            <w:shd w:val="clear" w:color="auto" w:fill="auto"/>
            <w:vAlign w:val="center"/>
            <w:hideMark/>
          </w:tcPr>
          <w:p w14:paraId="1F95360D" w14:textId="77777777" w:rsidR="009D4365" w:rsidRPr="00DA7E64" w:rsidRDefault="009D4365" w:rsidP="0049277F">
            <w:pPr>
              <w:ind w:left="0"/>
              <w:rPr>
                <w:color w:val="000000"/>
                <w:szCs w:val="24"/>
              </w:rPr>
            </w:pPr>
            <w:r w:rsidRPr="00DA7E64">
              <w:rPr>
                <w:color w:val="000000"/>
                <w:szCs w:val="24"/>
              </w:rPr>
              <w:t>Tra cứu danh sách lịch sử khám chữa bệnh</w:t>
            </w:r>
          </w:p>
        </w:tc>
        <w:tc>
          <w:tcPr>
            <w:tcW w:w="3330" w:type="dxa"/>
            <w:shd w:val="clear" w:color="auto" w:fill="auto"/>
            <w:vAlign w:val="center"/>
            <w:hideMark/>
          </w:tcPr>
          <w:p w14:paraId="3A474912" w14:textId="77777777" w:rsidR="009D4365" w:rsidRPr="00DA7E64" w:rsidRDefault="009D4365" w:rsidP="0049277F">
            <w:pPr>
              <w:ind w:left="0"/>
              <w:rPr>
                <w:color w:val="000000"/>
                <w:szCs w:val="24"/>
              </w:rPr>
            </w:pPr>
            <w:r w:rsidRPr="00DA7E64">
              <w:rPr>
                <w:color w:val="000000"/>
                <w:szCs w:val="24"/>
              </w:rPr>
              <w:t>Tra cứu danh sách lịch sử khám chữa bệnh</w:t>
            </w:r>
          </w:p>
        </w:tc>
        <w:tc>
          <w:tcPr>
            <w:tcW w:w="1130" w:type="dxa"/>
            <w:shd w:val="clear" w:color="auto" w:fill="auto"/>
            <w:vAlign w:val="center"/>
            <w:hideMark/>
          </w:tcPr>
          <w:p w14:paraId="5BCB01CB" w14:textId="77777777" w:rsidR="009D4365" w:rsidRPr="009D4365" w:rsidRDefault="009D4365" w:rsidP="0049277F">
            <w:pPr>
              <w:spacing w:before="40"/>
              <w:ind w:left="0"/>
              <w:jc w:val="center"/>
              <w:rPr>
                <w:szCs w:val="24"/>
              </w:rPr>
            </w:pPr>
            <w:r w:rsidRPr="009D4365">
              <w:rPr>
                <w:szCs w:val="24"/>
              </w:rPr>
              <w:t>M</w:t>
            </w:r>
          </w:p>
        </w:tc>
      </w:tr>
      <w:tr w:rsidR="009D4365" w:rsidRPr="00DA7E64" w14:paraId="73524A76" w14:textId="77777777" w:rsidTr="009D4365">
        <w:trPr>
          <w:trHeight w:val="390"/>
        </w:trPr>
        <w:tc>
          <w:tcPr>
            <w:tcW w:w="636" w:type="dxa"/>
            <w:shd w:val="clear" w:color="auto" w:fill="auto"/>
            <w:noWrap/>
            <w:vAlign w:val="center"/>
            <w:hideMark/>
          </w:tcPr>
          <w:p w14:paraId="1742C5C7" w14:textId="77777777" w:rsidR="009D4365" w:rsidRPr="009D4365" w:rsidRDefault="009D4365" w:rsidP="0049277F">
            <w:pPr>
              <w:spacing w:before="40"/>
              <w:ind w:left="0"/>
              <w:jc w:val="center"/>
              <w:rPr>
                <w:szCs w:val="24"/>
              </w:rPr>
            </w:pPr>
            <w:r w:rsidRPr="009D4365">
              <w:rPr>
                <w:szCs w:val="24"/>
              </w:rPr>
              <w:t>b)</w:t>
            </w:r>
          </w:p>
        </w:tc>
        <w:tc>
          <w:tcPr>
            <w:tcW w:w="4251" w:type="dxa"/>
            <w:shd w:val="clear" w:color="auto" w:fill="auto"/>
            <w:vAlign w:val="center"/>
            <w:hideMark/>
          </w:tcPr>
          <w:p w14:paraId="77AA3051" w14:textId="77777777" w:rsidR="009D4365" w:rsidRPr="00DA7E64" w:rsidRDefault="009D4365" w:rsidP="0049277F">
            <w:pPr>
              <w:ind w:left="0"/>
              <w:rPr>
                <w:color w:val="000000"/>
                <w:szCs w:val="24"/>
              </w:rPr>
            </w:pPr>
            <w:r w:rsidRPr="00DA7E64">
              <w:rPr>
                <w:color w:val="000000"/>
                <w:szCs w:val="24"/>
              </w:rPr>
              <w:t>Thêm mới lịch sử khám chữa bệnh</w:t>
            </w:r>
          </w:p>
        </w:tc>
        <w:tc>
          <w:tcPr>
            <w:tcW w:w="3330" w:type="dxa"/>
            <w:shd w:val="clear" w:color="auto" w:fill="auto"/>
            <w:vAlign w:val="center"/>
            <w:hideMark/>
          </w:tcPr>
          <w:p w14:paraId="570C8923" w14:textId="77777777" w:rsidR="009D4365" w:rsidRPr="00DA7E64" w:rsidRDefault="009D4365" w:rsidP="0049277F">
            <w:pPr>
              <w:ind w:left="0"/>
              <w:rPr>
                <w:color w:val="000000"/>
                <w:szCs w:val="24"/>
              </w:rPr>
            </w:pPr>
            <w:r w:rsidRPr="00DA7E64">
              <w:rPr>
                <w:color w:val="000000"/>
                <w:szCs w:val="24"/>
              </w:rPr>
              <w:t>Thêm mới lịch sử khám chữa bệnh</w:t>
            </w:r>
          </w:p>
        </w:tc>
        <w:tc>
          <w:tcPr>
            <w:tcW w:w="1130" w:type="dxa"/>
            <w:shd w:val="clear" w:color="auto" w:fill="auto"/>
            <w:vAlign w:val="center"/>
            <w:hideMark/>
          </w:tcPr>
          <w:p w14:paraId="16F5EB58" w14:textId="77777777" w:rsidR="009D4365" w:rsidRPr="009D4365" w:rsidRDefault="009D4365" w:rsidP="0049277F">
            <w:pPr>
              <w:spacing w:before="40"/>
              <w:ind w:left="0"/>
              <w:jc w:val="center"/>
              <w:rPr>
                <w:szCs w:val="24"/>
              </w:rPr>
            </w:pPr>
            <w:r w:rsidRPr="009D4365">
              <w:rPr>
                <w:szCs w:val="24"/>
              </w:rPr>
              <w:t>M</w:t>
            </w:r>
          </w:p>
        </w:tc>
      </w:tr>
      <w:tr w:rsidR="009D4365" w:rsidRPr="00DA7E64" w14:paraId="6AD58333" w14:textId="77777777" w:rsidTr="009D4365">
        <w:trPr>
          <w:trHeight w:val="375"/>
        </w:trPr>
        <w:tc>
          <w:tcPr>
            <w:tcW w:w="636" w:type="dxa"/>
            <w:shd w:val="clear" w:color="auto" w:fill="auto"/>
            <w:noWrap/>
            <w:vAlign w:val="center"/>
            <w:hideMark/>
          </w:tcPr>
          <w:p w14:paraId="36FF7340" w14:textId="77777777" w:rsidR="009D4365" w:rsidRPr="009D4365" w:rsidRDefault="009D4365" w:rsidP="0049277F">
            <w:pPr>
              <w:spacing w:before="40"/>
              <w:ind w:left="0"/>
              <w:jc w:val="center"/>
              <w:rPr>
                <w:szCs w:val="24"/>
              </w:rPr>
            </w:pPr>
            <w:r w:rsidRPr="009D4365">
              <w:rPr>
                <w:szCs w:val="24"/>
              </w:rPr>
              <w:t>c)</w:t>
            </w:r>
          </w:p>
        </w:tc>
        <w:tc>
          <w:tcPr>
            <w:tcW w:w="4251" w:type="dxa"/>
            <w:shd w:val="clear" w:color="auto" w:fill="auto"/>
            <w:vAlign w:val="center"/>
            <w:hideMark/>
          </w:tcPr>
          <w:p w14:paraId="00F524C3" w14:textId="77777777" w:rsidR="009D4365" w:rsidRPr="00DA7E64" w:rsidRDefault="009D4365" w:rsidP="0049277F">
            <w:pPr>
              <w:ind w:left="0"/>
              <w:rPr>
                <w:color w:val="000000"/>
                <w:szCs w:val="24"/>
              </w:rPr>
            </w:pPr>
            <w:r w:rsidRPr="00DA7E64">
              <w:rPr>
                <w:color w:val="000000"/>
                <w:szCs w:val="24"/>
              </w:rPr>
              <w:t>Sửa lịch sử khám chữa bệnh</w:t>
            </w:r>
          </w:p>
        </w:tc>
        <w:tc>
          <w:tcPr>
            <w:tcW w:w="3330" w:type="dxa"/>
            <w:shd w:val="clear" w:color="auto" w:fill="auto"/>
            <w:vAlign w:val="center"/>
            <w:hideMark/>
          </w:tcPr>
          <w:p w14:paraId="578FFD64" w14:textId="77777777" w:rsidR="009D4365" w:rsidRPr="00DA7E64" w:rsidRDefault="009D4365" w:rsidP="0049277F">
            <w:pPr>
              <w:ind w:left="0"/>
              <w:rPr>
                <w:color w:val="000000"/>
                <w:szCs w:val="24"/>
              </w:rPr>
            </w:pPr>
            <w:r w:rsidRPr="00DA7E64">
              <w:rPr>
                <w:color w:val="000000"/>
                <w:szCs w:val="24"/>
              </w:rPr>
              <w:t>Sửa lịch sử khám chữa bệnh</w:t>
            </w:r>
          </w:p>
        </w:tc>
        <w:tc>
          <w:tcPr>
            <w:tcW w:w="1130" w:type="dxa"/>
            <w:shd w:val="clear" w:color="auto" w:fill="auto"/>
            <w:vAlign w:val="center"/>
            <w:hideMark/>
          </w:tcPr>
          <w:p w14:paraId="49F8DA24" w14:textId="77777777" w:rsidR="009D4365" w:rsidRPr="009D4365" w:rsidRDefault="009D4365" w:rsidP="0049277F">
            <w:pPr>
              <w:spacing w:before="40"/>
              <w:ind w:left="0"/>
              <w:jc w:val="center"/>
              <w:rPr>
                <w:szCs w:val="24"/>
              </w:rPr>
            </w:pPr>
            <w:r w:rsidRPr="009D4365">
              <w:rPr>
                <w:szCs w:val="24"/>
              </w:rPr>
              <w:t>M</w:t>
            </w:r>
          </w:p>
        </w:tc>
      </w:tr>
      <w:tr w:rsidR="009D4365" w:rsidRPr="00DA7E64" w14:paraId="76AC7823" w14:textId="77777777" w:rsidTr="009D4365">
        <w:trPr>
          <w:trHeight w:val="375"/>
        </w:trPr>
        <w:tc>
          <w:tcPr>
            <w:tcW w:w="636" w:type="dxa"/>
            <w:shd w:val="clear" w:color="auto" w:fill="auto"/>
            <w:noWrap/>
            <w:vAlign w:val="center"/>
            <w:hideMark/>
          </w:tcPr>
          <w:p w14:paraId="1C17197D" w14:textId="77777777" w:rsidR="009D4365" w:rsidRPr="009D4365" w:rsidRDefault="009D4365" w:rsidP="0049277F">
            <w:pPr>
              <w:spacing w:before="40"/>
              <w:ind w:left="0"/>
              <w:jc w:val="center"/>
              <w:rPr>
                <w:szCs w:val="24"/>
              </w:rPr>
            </w:pPr>
            <w:r w:rsidRPr="009D4365">
              <w:rPr>
                <w:szCs w:val="24"/>
              </w:rPr>
              <w:t>d)</w:t>
            </w:r>
          </w:p>
        </w:tc>
        <w:tc>
          <w:tcPr>
            <w:tcW w:w="4251" w:type="dxa"/>
            <w:shd w:val="clear" w:color="auto" w:fill="auto"/>
            <w:vAlign w:val="center"/>
            <w:hideMark/>
          </w:tcPr>
          <w:p w14:paraId="3D39A1DC" w14:textId="77777777" w:rsidR="009D4365" w:rsidRPr="00DA7E64" w:rsidRDefault="009D4365" w:rsidP="0049277F">
            <w:pPr>
              <w:ind w:left="0"/>
              <w:rPr>
                <w:color w:val="000000"/>
                <w:szCs w:val="24"/>
              </w:rPr>
            </w:pPr>
            <w:r w:rsidRPr="00DA7E64">
              <w:rPr>
                <w:color w:val="000000"/>
                <w:szCs w:val="24"/>
              </w:rPr>
              <w:t>Xóa lịch sử khám chữa bệnh</w:t>
            </w:r>
          </w:p>
        </w:tc>
        <w:tc>
          <w:tcPr>
            <w:tcW w:w="3330" w:type="dxa"/>
            <w:shd w:val="clear" w:color="auto" w:fill="auto"/>
            <w:vAlign w:val="center"/>
            <w:hideMark/>
          </w:tcPr>
          <w:p w14:paraId="67033967" w14:textId="77777777" w:rsidR="009D4365" w:rsidRPr="00DA7E64" w:rsidRDefault="009D4365" w:rsidP="0049277F">
            <w:pPr>
              <w:ind w:left="0"/>
              <w:rPr>
                <w:color w:val="000000"/>
                <w:szCs w:val="24"/>
              </w:rPr>
            </w:pPr>
            <w:r w:rsidRPr="00DA7E64">
              <w:rPr>
                <w:color w:val="000000"/>
                <w:szCs w:val="24"/>
              </w:rPr>
              <w:t>Xóa lịch sử khám chữa bệnh</w:t>
            </w:r>
          </w:p>
        </w:tc>
        <w:tc>
          <w:tcPr>
            <w:tcW w:w="1130" w:type="dxa"/>
            <w:shd w:val="clear" w:color="auto" w:fill="auto"/>
            <w:vAlign w:val="center"/>
            <w:hideMark/>
          </w:tcPr>
          <w:p w14:paraId="01BE2560" w14:textId="77777777" w:rsidR="009D4365" w:rsidRPr="009D4365" w:rsidRDefault="009D4365" w:rsidP="0049277F">
            <w:pPr>
              <w:spacing w:before="40"/>
              <w:ind w:left="0"/>
              <w:jc w:val="center"/>
              <w:rPr>
                <w:szCs w:val="24"/>
              </w:rPr>
            </w:pPr>
            <w:r w:rsidRPr="009D4365">
              <w:rPr>
                <w:szCs w:val="24"/>
              </w:rPr>
              <w:t>M</w:t>
            </w:r>
          </w:p>
        </w:tc>
      </w:tr>
      <w:tr w:rsidR="009D4365" w:rsidRPr="00DA7E64" w14:paraId="53147B91" w14:textId="77777777" w:rsidTr="009D4365">
        <w:trPr>
          <w:trHeight w:val="465"/>
        </w:trPr>
        <w:tc>
          <w:tcPr>
            <w:tcW w:w="636" w:type="dxa"/>
            <w:shd w:val="clear" w:color="auto" w:fill="auto"/>
            <w:noWrap/>
            <w:vAlign w:val="center"/>
            <w:hideMark/>
          </w:tcPr>
          <w:p w14:paraId="5189D39F" w14:textId="77777777" w:rsidR="009D4365" w:rsidRPr="009D4365" w:rsidRDefault="009D4365" w:rsidP="0049277F">
            <w:pPr>
              <w:spacing w:before="40"/>
              <w:ind w:left="0"/>
              <w:jc w:val="center"/>
              <w:rPr>
                <w:szCs w:val="24"/>
              </w:rPr>
            </w:pPr>
            <w:r w:rsidRPr="009D4365">
              <w:rPr>
                <w:szCs w:val="24"/>
              </w:rPr>
              <w:lastRenderedPageBreak/>
              <w:t>e)</w:t>
            </w:r>
          </w:p>
        </w:tc>
        <w:tc>
          <w:tcPr>
            <w:tcW w:w="4251" w:type="dxa"/>
            <w:shd w:val="clear" w:color="auto" w:fill="auto"/>
            <w:vAlign w:val="center"/>
            <w:hideMark/>
          </w:tcPr>
          <w:p w14:paraId="2F8863BD" w14:textId="77777777" w:rsidR="009D4365" w:rsidRPr="00DA7E64" w:rsidRDefault="009D4365" w:rsidP="0049277F">
            <w:pPr>
              <w:ind w:left="0"/>
              <w:rPr>
                <w:color w:val="000000"/>
                <w:szCs w:val="24"/>
              </w:rPr>
            </w:pPr>
            <w:r w:rsidRPr="00DA7E64">
              <w:rPr>
                <w:color w:val="000000"/>
                <w:szCs w:val="24"/>
              </w:rPr>
              <w:t>Xem lịch sử khám chữa bệnh</w:t>
            </w:r>
          </w:p>
        </w:tc>
        <w:tc>
          <w:tcPr>
            <w:tcW w:w="3330" w:type="dxa"/>
            <w:shd w:val="clear" w:color="auto" w:fill="auto"/>
            <w:vAlign w:val="center"/>
            <w:hideMark/>
          </w:tcPr>
          <w:p w14:paraId="1E670F7F" w14:textId="77777777" w:rsidR="009D4365" w:rsidRPr="00DA7E64" w:rsidRDefault="009D4365" w:rsidP="0049277F">
            <w:pPr>
              <w:ind w:left="0"/>
              <w:rPr>
                <w:color w:val="000000"/>
                <w:szCs w:val="24"/>
              </w:rPr>
            </w:pPr>
            <w:r w:rsidRPr="00DA7E64">
              <w:rPr>
                <w:color w:val="000000"/>
                <w:szCs w:val="24"/>
              </w:rPr>
              <w:t>Xem lịch sử khám chữa bệnh</w:t>
            </w:r>
          </w:p>
        </w:tc>
        <w:tc>
          <w:tcPr>
            <w:tcW w:w="1130" w:type="dxa"/>
            <w:shd w:val="clear" w:color="auto" w:fill="auto"/>
            <w:vAlign w:val="center"/>
            <w:hideMark/>
          </w:tcPr>
          <w:p w14:paraId="72CA39B3" w14:textId="77777777" w:rsidR="009D4365" w:rsidRPr="009D4365" w:rsidRDefault="009D4365" w:rsidP="0049277F">
            <w:pPr>
              <w:spacing w:before="40"/>
              <w:ind w:left="0"/>
              <w:jc w:val="center"/>
              <w:rPr>
                <w:szCs w:val="24"/>
              </w:rPr>
            </w:pPr>
            <w:r w:rsidRPr="009D4365">
              <w:rPr>
                <w:szCs w:val="24"/>
              </w:rPr>
              <w:t>M</w:t>
            </w:r>
          </w:p>
        </w:tc>
      </w:tr>
      <w:tr w:rsidR="009D4365" w:rsidRPr="00A113ED" w14:paraId="3042EB2D" w14:textId="77777777" w:rsidTr="009D4365">
        <w:trPr>
          <w:trHeight w:val="375"/>
        </w:trPr>
        <w:tc>
          <w:tcPr>
            <w:tcW w:w="636" w:type="dxa"/>
            <w:shd w:val="clear" w:color="000000" w:fill="FFFF00"/>
            <w:noWrap/>
            <w:vAlign w:val="center"/>
            <w:hideMark/>
          </w:tcPr>
          <w:p w14:paraId="53D5471C" w14:textId="77777777" w:rsidR="009D4365" w:rsidRPr="003E5CEA" w:rsidRDefault="009D4365" w:rsidP="0049277F">
            <w:pPr>
              <w:spacing w:before="40"/>
              <w:ind w:left="0"/>
              <w:jc w:val="center"/>
              <w:rPr>
                <w:b/>
                <w:szCs w:val="24"/>
              </w:rPr>
            </w:pPr>
            <w:r w:rsidRPr="003E5CEA">
              <w:rPr>
                <w:b/>
                <w:szCs w:val="24"/>
              </w:rPr>
              <w:t>III</w:t>
            </w:r>
          </w:p>
        </w:tc>
        <w:tc>
          <w:tcPr>
            <w:tcW w:w="4251" w:type="dxa"/>
            <w:shd w:val="clear" w:color="000000" w:fill="FFFF00"/>
            <w:vAlign w:val="center"/>
            <w:hideMark/>
          </w:tcPr>
          <w:p w14:paraId="3815EA6B" w14:textId="77777777" w:rsidR="009D4365" w:rsidRPr="003E5CEA" w:rsidRDefault="009D4365" w:rsidP="0049277F">
            <w:pPr>
              <w:spacing w:before="40"/>
              <w:ind w:left="0"/>
              <w:rPr>
                <w:b/>
                <w:szCs w:val="24"/>
              </w:rPr>
            </w:pPr>
            <w:r w:rsidRPr="003E5CEA">
              <w:rPr>
                <w:b/>
                <w:szCs w:val="24"/>
              </w:rPr>
              <w:t>Quản lý quân nhân</w:t>
            </w:r>
          </w:p>
        </w:tc>
        <w:tc>
          <w:tcPr>
            <w:tcW w:w="3330" w:type="dxa"/>
            <w:shd w:val="clear" w:color="000000" w:fill="FFFF00"/>
            <w:vAlign w:val="center"/>
            <w:hideMark/>
          </w:tcPr>
          <w:p w14:paraId="3BCEDE44" w14:textId="77777777" w:rsidR="009D4365" w:rsidRPr="003E5CEA" w:rsidRDefault="009D4365" w:rsidP="0049277F">
            <w:pPr>
              <w:spacing w:before="40"/>
              <w:ind w:left="0"/>
              <w:rPr>
                <w:b/>
                <w:szCs w:val="24"/>
              </w:rPr>
            </w:pPr>
            <w:r w:rsidRPr="003E5CEA">
              <w:rPr>
                <w:b/>
                <w:szCs w:val="24"/>
              </w:rPr>
              <w:t>Quản lý quân nhân</w:t>
            </w:r>
          </w:p>
        </w:tc>
        <w:tc>
          <w:tcPr>
            <w:tcW w:w="1130" w:type="dxa"/>
            <w:shd w:val="clear" w:color="000000" w:fill="FFFF00"/>
            <w:vAlign w:val="center"/>
            <w:hideMark/>
          </w:tcPr>
          <w:p w14:paraId="0A31B6EA" w14:textId="77777777" w:rsidR="009D4365" w:rsidRPr="003E5CEA" w:rsidRDefault="009D4365" w:rsidP="0049277F">
            <w:pPr>
              <w:spacing w:before="40"/>
              <w:jc w:val="center"/>
              <w:rPr>
                <w:b/>
                <w:szCs w:val="24"/>
              </w:rPr>
            </w:pPr>
            <w:r w:rsidRPr="003E5CEA">
              <w:rPr>
                <w:b/>
                <w:szCs w:val="24"/>
              </w:rPr>
              <w:t> </w:t>
            </w:r>
          </w:p>
        </w:tc>
      </w:tr>
      <w:tr w:rsidR="009D4365" w:rsidRPr="00A113ED" w14:paraId="643902F3" w14:textId="77777777" w:rsidTr="009D4365">
        <w:trPr>
          <w:trHeight w:val="750"/>
        </w:trPr>
        <w:tc>
          <w:tcPr>
            <w:tcW w:w="636" w:type="dxa"/>
            <w:shd w:val="clear" w:color="auto" w:fill="auto"/>
            <w:noWrap/>
            <w:vAlign w:val="center"/>
            <w:hideMark/>
          </w:tcPr>
          <w:p w14:paraId="1244F1B8"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79F9E78C" w14:textId="77777777" w:rsidR="009D4365" w:rsidRPr="00A113ED" w:rsidRDefault="009D4365" w:rsidP="0049277F">
            <w:pPr>
              <w:ind w:left="0"/>
              <w:rPr>
                <w:color w:val="000000"/>
                <w:szCs w:val="24"/>
              </w:rPr>
            </w:pPr>
            <w:r w:rsidRPr="00A113ED">
              <w:rPr>
                <w:color w:val="000000"/>
                <w:szCs w:val="24"/>
              </w:rPr>
              <w:t>Tìm kiếm quân nhân (Tìm nhanh, Nâng Cao)</w:t>
            </w:r>
          </w:p>
        </w:tc>
        <w:tc>
          <w:tcPr>
            <w:tcW w:w="3330" w:type="dxa"/>
            <w:shd w:val="clear" w:color="auto" w:fill="auto"/>
            <w:vAlign w:val="center"/>
            <w:hideMark/>
          </w:tcPr>
          <w:p w14:paraId="0334DF8C" w14:textId="77777777" w:rsidR="009D4365" w:rsidRPr="00A113ED" w:rsidRDefault="009D4365" w:rsidP="0049277F">
            <w:pPr>
              <w:ind w:left="0"/>
              <w:rPr>
                <w:color w:val="000000"/>
                <w:szCs w:val="24"/>
              </w:rPr>
            </w:pPr>
            <w:r w:rsidRPr="00A113ED">
              <w:rPr>
                <w:color w:val="000000"/>
                <w:szCs w:val="24"/>
              </w:rPr>
              <w:t>Tìm kiếm quân nhân (Tìm nhanh, Nâng Cao)</w:t>
            </w:r>
          </w:p>
        </w:tc>
        <w:tc>
          <w:tcPr>
            <w:tcW w:w="1130" w:type="dxa"/>
            <w:shd w:val="clear" w:color="auto" w:fill="auto"/>
            <w:vAlign w:val="center"/>
            <w:hideMark/>
          </w:tcPr>
          <w:p w14:paraId="1E70B0BD" w14:textId="77777777" w:rsidR="009D4365" w:rsidRPr="009D4365" w:rsidRDefault="009D4365" w:rsidP="0049277F">
            <w:pPr>
              <w:spacing w:before="40"/>
              <w:ind w:left="0"/>
              <w:jc w:val="center"/>
              <w:rPr>
                <w:szCs w:val="24"/>
              </w:rPr>
            </w:pPr>
            <w:r w:rsidRPr="009D4365">
              <w:rPr>
                <w:szCs w:val="24"/>
              </w:rPr>
              <w:t>M</w:t>
            </w:r>
          </w:p>
        </w:tc>
      </w:tr>
      <w:tr w:rsidR="009D4365" w:rsidRPr="00A113ED" w14:paraId="671AE894" w14:textId="77777777" w:rsidTr="009D4365">
        <w:trPr>
          <w:trHeight w:val="375"/>
        </w:trPr>
        <w:tc>
          <w:tcPr>
            <w:tcW w:w="636" w:type="dxa"/>
            <w:shd w:val="clear" w:color="auto" w:fill="auto"/>
            <w:noWrap/>
            <w:vAlign w:val="center"/>
            <w:hideMark/>
          </w:tcPr>
          <w:p w14:paraId="7A330F46"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13DDD8F5" w14:textId="77777777" w:rsidR="009D4365" w:rsidRPr="00A113ED" w:rsidRDefault="009D4365" w:rsidP="0049277F">
            <w:pPr>
              <w:ind w:left="0"/>
              <w:rPr>
                <w:color w:val="000000"/>
                <w:szCs w:val="24"/>
              </w:rPr>
            </w:pPr>
            <w:r w:rsidRPr="00A113ED">
              <w:rPr>
                <w:color w:val="000000"/>
                <w:szCs w:val="24"/>
              </w:rPr>
              <w:t>Thêm mới quân nhân</w:t>
            </w:r>
          </w:p>
        </w:tc>
        <w:tc>
          <w:tcPr>
            <w:tcW w:w="3330" w:type="dxa"/>
            <w:shd w:val="clear" w:color="auto" w:fill="auto"/>
            <w:vAlign w:val="center"/>
            <w:hideMark/>
          </w:tcPr>
          <w:p w14:paraId="40D8F177" w14:textId="77777777" w:rsidR="009D4365" w:rsidRPr="00A113ED" w:rsidRDefault="009D4365" w:rsidP="0049277F">
            <w:pPr>
              <w:ind w:left="0"/>
              <w:rPr>
                <w:color w:val="000000"/>
                <w:szCs w:val="24"/>
              </w:rPr>
            </w:pPr>
            <w:r w:rsidRPr="00A113ED">
              <w:rPr>
                <w:color w:val="000000"/>
                <w:szCs w:val="24"/>
              </w:rPr>
              <w:t>Thêm mới quân nhân</w:t>
            </w:r>
          </w:p>
        </w:tc>
        <w:tc>
          <w:tcPr>
            <w:tcW w:w="1130" w:type="dxa"/>
            <w:shd w:val="clear" w:color="auto" w:fill="auto"/>
            <w:vAlign w:val="center"/>
            <w:hideMark/>
          </w:tcPr>
          <w:p w14:paraId="5DB4407D" w14:textId="77777777" w:rsidR="009D4365" w:rsidRPr="009D4365" w:rsidRDefault="009D4365" w:rsidP="0049277F">
            <w:pPr>
              <w:spacing w:before="40"/>
              <w:ind w:left="0"/>
              <w:jc w:val="center"/>
              <w:rPr>
                <w:szCs w:val="24"/>
              </w:rPr>
            </w:pPr>
            <w:r w:rsidRPr="009D4365">
              <w:rPr>
                <w:szCs w:val="24"/>
              </w:rPr>
              <w:t>M</w:t>
            </w:r>
          </w:p>
        </w:tc>
      </w:tr>
      <w:tr w:rsidR="009D4365" w:rsidRPr="00A113ED" w14:paraId="2E5DCF1E" w14:textId="77777777" w:rsidTr="009D4365">
        <w:trPr>
          <w:trHeight w:val="375"/>
        </w:trPr>
        <w:tc>
          <w:tcPr>
            <w:tcW w:w="636" w:type="dxa"/>
            <w:shd w:val="clear" w:color="auto" w:fill="auto"/>
            <w:noWrap/>
            <w:vAlign w:val="center"/>
            <w:hideMark/>
          </w:tcPr>
          <w:p w14:paraId="0E59688F"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70CF3EB" w14:textId="77777777" w:rsidR="009D4365" w:rsidRPr="00A113ED" w:rsidRDefault="009D4365" w:rsidP="0049277F">
            <w:pPr>
              <w:ind w:left="0"/>
              <w:rPr>
                <w:color w:val="000000"/>
                <w:szCs w:val="24"/>
              </w:rPr>
            </w:pPr>
            <w:r w:rsidRPr="00A113ED">
              <w:rPr>
                <w:color w:val="000000"/>
                <w:szCs w:val="24"/>
              </w:rPr>
              <w:t>Sửa quân nhân</w:t>
            </w:r>
          </w:p>
        </w:tc>
        <w:tc>
          <w:tcPr>
            <w:tcW w:w="3330" w:type="dxa"/>
            <w:shd w:val="clear" w:color="auto" w:fill="auto"/>
            <w:vAlign w:val="center"/>
            <w:hideMark/>
          </w:tcPr>
          <w:p w14:paraId="66F63A29" w14:textId="77777777" w:rsidR="009D4365" w:rsidRPr="00A113ED" w:rsidRDefault="009D4365" w:rsidP="0049277F">
            <w:pPr>
              <w:ind w:left="0"/>
              <w:rPr>
                <w:color w:val="000000"/>
                <w:szCs w:val="24"/>
              </w:rPr>
            </w:pPr>
            <w:r w:rsidRPr="00A113ED">
              <w:rPr>
                <w:color w:val="000000"/>
                <w:szCs w:val="24"/>
              </w:rPr>
              <w:t>Sửa quân nhân</w:t>
            </w:r>
          </w:p>
        </w:tc>
        <w:tc>
          <w:tcPr>
            <w:tcW w:w="1130" w:type="dxa"/>
            <w:shd w:val="clear" w:color="auto" w:fill="auto"/>
            <w:vAlign w:val="center"/>
            <w:hideMark/>
          </w:tcPr>
          <w:p w14:paraId="0F223527" w14:textId="77777777" w:rsidR="009D4365" w:rsidRPr="009D4365" w:rsidRDefault="009D4365" w:rsidP="0049277F">
            <w:pPr>
              <w:spacing w:before="40"/>
              <w:ind w:left="0"/>
              <w:jc w:val="center"/>
              <w:rPr>
                <w:szCs w:val="24"/>
              </w:rPr>
            </w:pPr>
            <w:r w:rsidRPr="009D4365">
              <w:rPr>
                <w:szCs w:val="24"/>
              </w:rPr>
              <w:t>M</w:t>
            </w:r>
          </w:p>
        </w:tc>
      </w:tr>
      <w:tr w:rsidR="009D4365" w:rsidRPr="00A113ED" w14:paraId="7ED035AB" w14:textId="77777777" w:rsidTr="009D4365">
        <w:trPr>
          <w:trHeight w:val="375"/>
        </w:trPr>
        <w:tc>
          <w:tcPr>
            <w:tcW w:w="636" w:type="dxa"/>
            <w:shd w:val="clear" w:color="auto" w:fill="auto"/>
            <w:noWrap/>
            <w:vAlign w:val="center"/>
            <w:hideMark/>
          </w:tcPr>
          <w:p w14:paraId="5FDF8358"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1CBEB1D2" w14:textId="77777777" w:rsidR="009D4365" w:rsidRPr="00A113ED" w:rsidRDefault="009D4365" w:rsidP="0049277F">
            <w:pPr>
              <w:ind w:left="0"/>
              <w:rPr>
                <w:color w:val="000000"/>
                <w:szCs w:val="24"/>
              </w:rPr>
            </w:pPr>
            <w:r w:rsidRPr="00A113ED">
              <w:rPr>
                <w:color w:val="000000"/>
                <w:szCs w:val="24"/>
              </w:rPr>
              <w:t>Xóa quân nhân</w:t>
            </w:r>
          </w:p>
        </w:tc>
        <w:tc>
          <w:tcPr>
            <w:tcW w:w="3330" w:type="dxa"/>
            <w:shd w:val="clear" w:color="auto" w:fill="auto"/>
            <w:vAlign w:val="center"/>
            <w:hideMark/>
          </w:tcPr>
          <w:p w14:paraId="5AB87983" w14:textId="77777777" w:rsidR="009D4365" w:rsidRPr="00A113ED" w:rsidRDefault="009D4365" w:rsidP="0049277F">
            <w:pPr>
              <w:ind w:left="0"/>
              <w:rPr>
                <w:color w:val="000000"/>
                <w:szCs w:val="24"/>
              </w:rPr>
            </w:pPr>
            <w:r w:rsidRPr="00A113ED">
              <w:rPr>
                <w:color w:val="000000"/>
                <w:szCs w:val="24"/>
              </w:rPr>
              <w:t>Xóa quân nhân</w:t>
            </w:r>
          </w:p>
        </w:tc>
        <w:tc>
          <w:tcPr>
            <w:tcW w:w="1130" w:type="dxa"/>
            <w:shd w:val="clear" w:color="auto" w:fill="auto"/>
            <w:vAlign w:val="center"/>
            <w:hideMark/>
          </w:tcPr>
          <w:p w14:paraId="721A8794" w14:textId="77777777" w:rsidR="009D4365" w:rsidRPr="009D4365" w:rsidRDefault="009D4365" w:rsidP="0049277F">
            <w:pPr>
              <w:spacing w:before="40"/>
              <w:ind w:left="0"/>
              <w:jc w:val="center"/>
              <w:rPr>
                <w:szCs w:val="24"/>
              </w:rPr>
            </w:pPr>
            <w:r w:rsidRPr="009D4365">
              <w:rPr>
                <w:szCs w:val="24"/>
              </w:rPr>
              <w:t>M</w:t>
            </w:r>
          </w:p>
        </w:tc>
      </w:tr>
      <w:tr w:rsidR="009D4365" w:rsidRPr="00A113ED" w14:paraId="76E07A5C" w14:textId="77777777" w:rsidTr="009D4365">
        <w:trPr>
          <w:trHeight w:val="375"/>
        </w:trPr>
        <w:tc>
          <w:tcPr>
            <w:tcW w:w="636" w:type="dxa"/>
            <w:shd w:val="clear" w:color="auto" w:fill="auto"/>
            <w:noWrap/>
            <w:vAlign w:val="center"/>
            <w:hideMark/>
          </w:tcPr>
          <w:p w14:paraId="14A7D989"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06510C5A" w14:textId="77777777" w:rsidR="009D4365" w:rsidRPr="00A113ED" w:rsidRDefault="009D4365" w:rsidP="0049277F">
            <w:pPr>
              <w:ind w:left="0"/>
              <w:rPr>
                <w:color w:val="000000"/>
                <w:szCs w:val="24"/>
              </w:rPr>
            </w:pPr>
            <w:r w:rsidRPr="00A113ED">
              <w:rPr>
                <w:color w:val="000000"/>
                <w:szCs w:val="24"/>
              </w:rPr>
              <w:t>Xem chi tiết quân nhân</w:t>
            </w:r>
          </w:p>
        </w:tc>
        <w:tc>
          <w:tcPr>
            <w:tcW w:w="3330" w:type="dxa"/>
            <w:shd w:val="clear" w:color="auto" w:fill="auto"/>
            <w:vAlign w:val="center"/>
            <w:hideMark/>
          </w:tcPr>
          <w:p w14:paraId="6E539948" w14:textId="77777777" w:rsidR="009D4365" w:rsidRPr="00A113ED" w:rsidRDefault="009D4365" w:rsidP="0049277F">
            <w:pPr>
              <w:ind w:left="0"/>
              <w:rPr>
                <w:color w:val="000000"/>
                <w:szCs w:val="24"/>
              </w:rPr>
            </w:pPr>
            <w:r w:rsidRPr="00A113ED">
              <w:rPr>
                <w:color w:val="000000"/>
                <w:szCs w:val="24"/>
              </w:rPr>
              <w:t>Xem chi tiết quân nhân</w:t>
            </w:r>
          </w:p>
        </w:tc>
        <w:tc>
          <w:tcPr>
            <w:tcW w:w="1130" w:type="dxa"/>
            <w:shd w:val="clear" w:color="auto" w:fill="auto"/>
            <w:vAlign w:val="center"/>
            <w:hideMark/>
          </w:tcPr>
          <w:p w14:paraId="182C4F07" w14:textId="77777777" w:rsidR="009D4365" w:rsidRPr="009D4365" w:rsidRDefault="009D4365" w:rsidP="0049277F">
            <w:pPr>
              <w:spacing w:before="40"/>
              <w:ind w:left="0"/>
              <w:jc w:val="center"/>
              <w:rPr>
                <w:szCs w:val="24"/>
              </w:rPr>
            </w:pPr>
            <w:r w:rsidRPr="009D4365">
              <w:rPr>
                <w:szCs w:val="24"/>
              </w:rPr>
              <w:t>M</w:t>
            </w:r>
          </w:p>
        </w:tc>
      </w:tr>
      <w:tr w:rsidR="009D4365" w:rsidRPr="00A113ED" w14:paraId="6929C4ED" w14:textId="77777777" w:rsidTr="009D4365">
        <w:trPr>
          <w:trHeight w:val="375"/>
        </w:trPr>
        <w:tc>
          <w:tcPr>
            <w:tcW w:w="636" w:type="dxa"/>
            <w:shd w:val="clear" w:color="auto" w:fill="auto"/>
            <w:noWrap/>
            <w:vAlign w:val="center"/>
            <w:hideMark/>
          </w:tcPr>
          <w:p w14:paraId="1CC30BD1"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01A91617" w14:textId="77777777" w:rsidR="009D4365" w:rsidRPr="00A113ED" w:rsidRDefault="009D4365" w:rsidP="0049277F">
            <w:pPr>
              <w:ind w:left="0"/>
              <w:rPr>
                <w:color w:val="000000"/>
                <w:szCs w:val="24"/>
              </w:rPr>
            </w:pPr>
            <w:r w:rsidRPr="00A113ED">
              <w:rPr>
                <w:color w:val="000000"/>
                <w:szCs w:val="24"/>
              </w:rPr>
              <w:t>Chuyển trạng thái làm việc quân nhân</w:t>
            </w:r>
          </w:p>
        </w:tc>
        <w:tc>
          <w:tcPr>
            <w:tcW w:w="3330" w:type="dxa"/>
            <w:shd w:val="clear" w:color="auto" w:fill="auto"/>
            <w:vAlign w:val="center"/>
            <w:hideMark/>
          </w:tcPr>
          <w:p w14:paraId="4EC11691" w14:textId="77777777" w:rsidR="009D4365" w:rsidRPr="00A113ED" w:rsidRDefault="009D4365" w:rsidP="0049277F">
            <w:pPr>
              <w:ind w:left="0"/>
              <w:rPr>
                <w:color w:val="000000"/>
                <w:szCs w:val="24"/>
              </w:rPr>
            </w:pPr>
            <w:r w:rsidRPr="00A113ED">
              <w:rPr>
                <w:color w:val="000000"/>
                <w:szCs w:val="24"/>
              </w:rPr>
              <w:t>Chuyển trạng thái làm việc quân nhân</w:t>
            </w:r>
          </w:p>
        </w:tc>
        <w:tc>
          <w:tcPr>
            <w:tcW w:w="1130" w:type="dxa"/>
            <w:shd w:val="clear" w:color="auto" w:fill="auto"/>
            <w:vAlign w:val="center"/>
            <w:hideMark/>
          </w:tcPr>
          <w:p w14:paraId="608BAAF1" w14:textId="77777777" w:rsidR="009D4365" w:rsidRPr="009D4365" w:rsidRDefault="009D4365" w:rsidP="0049277F">
            <w:pPr>
              <w:spacing w:before="40"/>
              <w:ind w:left="0"/>
              <w:jc w:val="center"/>
              <w:rPr>
                <w:szCs w:val="24"/>
              </w:rPr>
            </w:pPr>
            <w:r w:rsidRPr="009D4365">
              <w:rPr>
                <w:szCs w:val="24"/>
              </w:rPr>
              <w:t>M</w:t>
            </w:r>
          </w:p>
        </w:tc>
      </w:tr>
      <w:tr w:rsidR="009D4365" w:rsidRPr="00A113ED" w14:paraId="5410BE78" w14:textId="77777777" w:rsidTr="009D4365">
        <w:trPr>
          <w:trHeight w:val="375"/>
        </w:trPr>
        <w:tc>
          <w:tcPr>
            <w:tcW w:w="636" w:type="dxa"/>
            <w:shd w:val="clear" w:color="auto" w:fill="auto"/>
            <w:noWrap/>
            <w:vAlign w:val="center"/>
            <w:hideMark/>
          </w:tcPr>
          <w:p w14:paraId="0274AF16" w14:textId="77777777" w:rsidR="009D4365" w:rsidRPr="009D4365" w:rsidRDefault="009D4365" w:rsidP="0049277F">
            <w:pPr>
              <w:spacing w:before="40"/>
              <w:ind w:left="0"/>
              <w:jc w:val="center"/>
              <w:rPr>
                <w:szCs w:val="24"/>
              </w:rPr>
            </w:pPr>
            <w:r w:rsidRPr="009D4365">
              <w:rPr>
                <w:szCs w:val="24"/>
              </w:rPr>
              <w:t>7</w:t>
            </w:r>
          </w:p>
        </w:tc>
        <w:tc>
          <w:tcPr>
            <w:tcW w:w="4251" w:type="dxa"/>
            <w:shd w:val="clear" w:color="auto" w:fill="auto"/>
            <w:vAlign w:val="center"/>
            <w:hideMark/>
          </w:tcPr>
          <w:p w14:paraId="516DA38D" w14:textId="77777777" w:rsidR="009D4365" w:rsidRPr="00A113ED" w:rsidRDefault="009D4365" w:rsidP="0049277F">
            <w:pPr>
              <w:ind w:left="0"/>
              <w:rPr>
                <w:color w:val="000000"/>
                <w:szCs w:val="24"/>
              </w:rPr>
            </w:pPr>
            <w:r w:rsidRPr="00A113ED">
              <w:rPr>
                <w:color w:val="000000"/>
                <w:szCs w:val="24"/>
              </w:rPr>
              <w:t>Chuyển đơn vị quản lý quân nhân</w:t>
            </w:r>
          </w:p>
        </w:tc>
        <w:tc>
          <w:tcPr>
            <w:tcW w:w="3330" w:type="dxa"/>
            <w:shd w:val="clear" w:color="auto" w:fill="auto"/>
            <w:vAlign w:val="center"/>
            <w:hideMark/>
          </w:tcPr>
          <w:p w14:paraId="762839C7" w14:textId="77777777" w:rsidR="009D4365" w:rsidRPr="00A113ED" w:rsidRDefault="009D4365" w:rsidP="0049277F">
            <w:pPr>
              <w:ind w:left="0"/>
              <w:rPr>
                <w:color w:val="000000"/>
                <w:szCs w:val="24"/>
              </w:rPr>
            </w:pPr>
            <w:r w:rsidRPr="00A113ED">
              <w:rPr>
                <w:color w:val="000000"/>
                <w:szCs w:val="24"/>
              </w:rPr>
              <w:t>Admin được quyền chuyển đơn vị quản lý quân nhân</w:t>
            </w:r>
          </w:p>
        </w:tc>
        <w:tc>
          <w:tcPr>
            <w:tcW w:w="1130" w:type="dxa"/>
            <w:shd w:val="clear" w:color="auto" w:fill="auto"/>
            <w:vAlign w:val="center"/>
            <w:hideMark/>
          </w:tcPr>
          <w:p w14:paraId="003D8B2C" w14:textId="77777777" w:rsidR="009D4365" w:rsidRPr="009D4365" w:rsidRDefault="009D4365" w:rsidP="0049277F">
            <w:pPr>
              <w:spacing w:before="40"/>
              <w:ind w:left="0"/>
              <w:jc w:val="center"/>
              <w:rPr>
                <w:szCs w:val="24"/>
              </w:rPr>
            </w:pPr>
            <w:r w:rsidRPr="009D4365">
              <w:rPr>
                <w:szCs w:val="24"/>
              </w:rPr>
              <w:t>M</w:t>
            </w:r>
          </w:p>
        </w:tc>
      </w:tr>
      <w:tr w:rsidR="009D4365" w:rsidRPr="00A113ED" w14:paraId="511C6239" w14:textId="77777777" w:rsidTr="009D4365">
        <w:trPr>
          <w:trHeight w:val="375"/>
        </w:trPr>
        <w:tc>
          <w:tcPr>
            <w:tcW w:w="636" w:type="dxa"/>
            <w:shd w:val="clear" w:color="000000" w:fill="FFFF00"/>
            <w:noWrap/>
            <w:vAlign w:val="center"/>
            <w:hideMark/>
          </w:tcPr>
          <w:p w14:paraId="2167F73C" w14:textId="77777777" w:rsidR="009D4365" w:rsidRPr="003E5CEA" w:rsidRDefault="009D4365" w:rsidP="0049277F">
            <w:pPr>
              <w:spacing w:before="40"/>
              <w:ind w:left="0"/>
              <w:jc w:val="center"/>
              <w:rPr>
                <w:b/>
                <w:szCs w:val="24"/>
              </w:rPr>
            </w:pPr>
            <w:r w:rsidRPr="003E5CEA">
              <w:rPr>
                <w:b/>
                <w:szCs w:val="24"/>
              </w:rPr>
              <w:t>IV</w:t>
            </w:r>
          </w:p>
        </w:tc>
        <w:tc>
          <w:tcPr>
            <w:tcW w:w="4251" w:type="dxa"/>
            <w:shd w:val="clear" w:color="000000" w:fill="FFFF00"/>
            <w:vAlign w:val="center"/>
            <w:hideMark/>
          </w:tcPr>
          <w:p w14:paraId="2C848167" w14:textId="77777777" w:rsidR="009D4365" w:rsidRPr="003E5CEA" w:rsidRDefault="009D4365" w:rsidP="0049277F">
            <w:pPr>
              <w:spacing w:before="40"/>
              <w:ind w:left="0"/>
              <w:rPr>
                <w:b/>
                <w:szCs w:val="24"/>
              </w:rPr>
            </w:pPr>
            <w:r w:rsidRPr="003E5CEA">
              <w:rPr>
                <w:b/>
                <w:szCs w:val="24"/>
              </w:rPr>
              <w:t>Quản lý bác sĩ</w:t>
            </w:r>
          </w:p>
        </w:tc>
        <w:tc>
          <w:tcPr>
            <w:tcW w:w="3330" w:type="dxa"/>
            <w:shd w:val="clear" w:color="000000" w:fill="FFFF00"/>
            <w:vAlign w:val="center"/>
            <w:hideMark/>
          </w:tcPr>
          <w:p w14:paraId="726526A1" w14:textId="77777777" w:rsidR="009D4365" w:rsidRPr="003E5CEA" w:rsidRDefault="009D4365" w:rsidP="0049277F">
            <w:pPr>
              <w:rPr>
                <w:b/>
                <w:szCs w:val="24"/>
              </w:rPr>
            </w:pPr>
            <w:r w:rsidRPr="003E5CEA">
              <w:rPr>
                <w:b/>
                <w:szCs w:val="24"/>
              </w:rPr>
              <w:t> </w:t>
            </w:r>
          </w:p>
        </w:tc>
        <w:tc>
          <w:tcPr>
            <w:tcW w:w="1130" w:type="dxa"/>
            <w:shd w:val="clear" w:color="000000" w:fill="FFFF00"/>
            <w:vAlign w:val="center"/>
            <w:hideMark/>
          </w:tcPr>
          <w:p w14:paraId="2D87E301" w14:textId="77777777" w:rsidR="009D4365" w:rsidRPr="003E5CEA" w:rsidRDefault="009D4365" w:rsidP="0049277F">
            <w:pPr>
              <w:rPr>
                <w:b/>
                <w:szCs w:val="24"/>
              </w:rPr>
            </w:pPr>
            <w:r w:rsidRPr="003E5CEA">
              <w:rPr>
                <w:b/>
                <w:szCs w:val="24"/>
              </w:rPr>
              <w:t> </w:t>
            </w:r>
          </w:p>
        </w:tc>
      </w:tr>
      <w:tr w:rsidR="009D4365" w:rsidRPr="00A113ED" w14:paraId="65BF5257" w14:textId="77777777" w:rsidTr="009D4365">
        <w:trPr>
          <w:trHeight w:val="375"/>
        </w:trPr>
        <w:tc>
          <w:tcPr>
            <w:tcW w:w="636" w:type="dxa"/>
            <w:shd w:val="clear" w:color="auto" w:fill="auto"/>
            <w:noWrap/>
            <w:vAlign w:val="center"/>
            <w:hideMark/>
          </w:tcPr>
          <w:p w14:paraId="48F0FBC6"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5FF7B751" w14:textId="77777777" w:rsidR="009D4365" w:rsidRPr="00A113ED" w:rsidRDefault="009D4365" w:rsidP="0049277F">
            <w:pPr>
              <w:ind w:left="0"/>
              <w:rPr>
                <w:color w:val="000000"/>
                <w:szCs w:val="24"/>
              </w:rPr>
            </w:pPr>
            <w:r w:rsidRPr="00A113ED">
              <w:rPr>
                <w:color w:val="000000"/>
                <w:szCs w:val="24"/>
              </w:rPr>
              <w:t>Danh sách bác sĩ</w:t>
            </w:r>
          </w:p>
        </w:tc>
        <w:tc>
          <w:tcPr>
            <w:tcW w:w="3330" w:type="dxa"/>
            <w:shd w:val="clear" w:color="auto" w:fill="auto"/>
            <w:vAlign w:val="center"/>
            <w:hideMark/>
          </w:tcPr>
          <w:p w14:paraId="3D4076D7" w14:textId="77777777" w:rsidR="009D4365" w:rsidRPr="00A113ED" w:rsidRDefault="009D4365" w:rsidP="0049277F">
            <w:pPr>
              <w:ind w:left="0"/>
              <w:rPr>
                <w:color w:val="000000"/>
                <w:szCs w:val="24"/>
              </w:rPr>
            </w:pPr>
            <w:r w:rsidRPr="00A113ED">
              <w:rPr>
                <w:color w:val="000000"/>
                <w:szCs w:val="24"/>
              </w:rPr>
              <w:t>Danh sách bác sĩ</w:t>
            </w:r>
          </w:p>
        </w:tc>
        <w:tc>
          <w:tcPr>
            <w:tcW w:w="1130" w:type="dxa"/>
            <w:shd w:val="clear" w:color="auto" w:fill="auto"/>
            <w:vAlign w:val="center"/>
            <w:hideMark/>
          </w:tcPr>
          <w:p w14:paraId="6D1BFCD4" w14:textId="77777777" w:rsidR="009D4365" w:rsidRPr="009D4365" w:rsidRDefault="009D4365" w:rsidP="0049277F">
            <w:pPr>
              <w:spacing w:before="40"/>
              <w:ind w:left="0"/>
              <w:jc w:val="center"/>
              <w:rPr>
                <w:szCs w:val="24"/>
              </w:rPr>
            </w:pPr>
            <w:r w:rsidRPr="009D4365">
              <w:rPr>
                <w:szCs w:val="24"/>
              </w:rPr>
              <w:t>M</w:t>
            </w:r>
          </w:p>
        </w:tc>
      </w:tr>
      <w:tr w:rsidR="009D4365" w:rsidRPr="00A113ED" w14:paraId="22FBB3F7" w14:textId="77777777" w:rsidTr="009D4365">
        <w:trPr>
          <w:trHeight w:val="375"/>
        </w:trPr>
        <w:tc>
          <w:tcPr>
            <w:tcW w:w="636" w:type="dxa"/>
            <w:shd w:val="clear" w:color="auto" w:fill="auto"/>
            <w:noWrap/>
            <w:vAlign w:val="center"/>
            <w:hideMark/>
          </w:tcPr>
          <w:p w14:paraId="77C6C139"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1EEF9DF2" w14:textId="77777777" w:rsidR="009D4365" w:rsidRPr="00A113ED" w:rsidRDefault="009D4365" w:rsidP="0049277F">
            <w:pPr>
              <w:ind w:left="0"/>
              <w:rPr>
                <w:color w:val="000000"/>
                <w:szCs w:val="24"/>
              </w:rPr>
            </w:pPr>
            <w:r w:rsidRPr="00A113ED">
              <w:rPr>
                <w:color w:val="000000"/>
                <w:szCs w:val="24"/>
              </w:rPr>
              <w:t>Tra cứu bác sĩ</w:t>
            </w:r>
          </w:p>
        </w:tc>
        <w:tc>
          <w:tcPr>
            <w:tcW w:w="3330" w:type="dxa"/>
            <w:shd w:val="clear" w:color="auto" w:fill="auto"/>
            <w:vAlign w:val="center"/>
            <w:hideMark/>
          </w:tcPr>
          <w:p w14:paraId="698B18AA" w14:textId="77777777" w:rsidR="009D4365" w:rsidRPr="00A113ED" w:rsidRDefault="009D4365" w:rsidP="0049277F">
            <w:pPr>
              <w:ind w:left="0"/>
              <w:rPr>
                <w:color w:val="000000"/>
                <w:szCs w:val="24"/>
              </w:rPr>
            </w:pPr>
            <w:r w:rsidRPr="00A113ED">
              <w:rPr>
                <w:color w:val="000000"/>
                <w:szCs w:val="24"/>
              </w:rPr>
              <w:t>Tra cứu bác sĩ</w:t>
            </w:r>
          </w:p>
        </w:tc>
        <w:tc>
          <w:tcPr>
            <w:tcW w:w="1130" w:type="dxa"/>
            <w:shd w:val="clear" w:color="auto" w:fill="auto"/>
            <w:vAlign w:val="center"/>
            <w:hideMark/>
          </w:tcPr>
          <w:p w14:paraId="183E241A" w14:textId="77777777" w:rsidR="009D4365" w:rsidRPr="009D4365" w:rsidRDefault="009D4365" w:rsidP="0049277F">
            <w:pPr>
              <w:spacing w:before="40"/>
              <w:ind w:left="0"/>
              <w:jc w:val="center"/>
              <w:rPr>
                <w:szCs w:val="24"/>
              </w:rPr>
            </w:pPr>
            <w:r w:rsidRPr="009D4365">
              <w:rPr>
                <w:szCs w:val="24"/>
              </w:rPr>
              <w:t>M</w:t>
            </w:r>
          </w:p>
        </w:tc>
      </w:tr>
      <w:tr w:rsidR="009D4365" w:rsidRPr="00A113ED" w14:paraId="1D4CECC6" w14:textId="77777777" w:rsidTr="009D4365">
        <w:trPr>
          <w:trHeight w:val="375"/>
        </w:trPr>
        <w:tc>
          <w:tcPr>
            <w:tcW w:w="636" w:type="dxa"/>
            <w:shd w:val="clear" w:color="auto" w:fill="auto"/>
            <w:noWrap/>
            <w:vAlign w:val="center"/>
            <w:hideMark/>
          </w:tcPr>
          <w:p w14:paraId="2D33DF40"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3A086FE5" w14:textId="77777777" w:rsidR="009D4365" w:rsidRPr="00A113ED" w:rsidRDefault="009D4365" w:rsidP="0049277F">
            <w:pPr>
              <w:ind w:left="0"/>
              <w:rPr>
                <w:color w:val="000000"/>
                <w:szCs w:val="24"/>
              </w:rPr>
            </w:pPr>
            <w:r w:rsidRPr="00A113ED">
              <w:rPr>
                <w:color w:val="000000"/>
                <w:szCs w:val="24"/>
              </w:rPr>
              <w:t>Thêm mới bác sĩ</w:t>
            </w:r>
          </w:p>
        </w:tc>
        <w:tc>
          <w:tcPr>
            <w:tcW w:w="3330" w:type="dxa"/>
            <w:shd w:val="clear" w:color="auto" w:fill="auto"/>
            <w:vAlign w:val="center"/>
            <w:hideMark/>
          </w:tcPr>
          <w:p w14:paraId="70B96F44" w14:textId="77777777" w:rsidR="009D4365" w:rsidRPr="00A113ED" w:rsidRDefault="009D4365" w:rsidP="0049277F">
            <w:pPr>
              <w:ind w:left="0"/>
              <w:rPr>
                <w:color w:val="000000"/>
                <w:szCs w:val="24"/>
              </w:rPr>
            </w:pPr>
            <w:r w:rsidRPr="00A113ED">
              <w:rPr>
                <w:color w:val="000000"/>
                <w:szCs w:val="24"/>
              </w:rPr>
              <w:t>Thêm mới bác sĩ</w:t>
            </w:r>
          </w:p>
        </w:tc>
        <w:tc>
          <w:tcPr>
            <w:tcW w:w="1130" w:type="dxa"/>
            <w:shd w:val="clear" w:color="auto" w:fill="auto"/>
            <w:vAlign w:val="center"/>
            <w:hideMark/>
          </w:tcPr>
          <w:p w14:paraId="14EE840F" w14:textId="77777777" w:rsidR="009D4365" w:rsidRPr="009D4365" w:rsidRDefault="009D4365" w:rsidP="0049277F">
            <w:pPr>
              <w:spacing w:before="40"/>
              <w:ind w:left="0"/>
              <w:jc w:val="center"/>
              <w:rPr>
                <w:szCs w:val="24"/>
              </w:rPr>
            </w:pPr>
            <w:r w:rsidRPr="009D4365">
              <w:rPr>
                <w:szCs w:val="24"/>
              </w:rPr>
              <w:t>M</w:t>
            </w:r>
          </w:p>
        </w:tc>
      </w:tr>
      <w:tr w:rsidR="009D4365" w:rsidRPr="00A113ED" w14:paraId="28622D32" w14:textId="77777777" w:rsidTr="009D4365">
        <w:trPr>
          <w:trHeight w:val="375"/>
        </w:trPr>
        <w:tc>
          <w:tcPr>
            <w:tcW w:w="636" w:type="dxa"/>
            <w:shd w:val="clear" w:color="auto" w:fill="auto"/>
            <w:noWrap/>
            <w:vAlign w:val="center"/>
            <w:hideMark/>
          </w:tcPr>
          <w:p w14:paraId="2B2419AF"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22FA196E" w14:textId="77777777" w:rsidR="009D4365" w:rsidRPr="00A113ED" w:rsidRDefault="009D4365" w:rsidP="0049277F">
            <w:pPr>
              <w:ind w:left="0"/>
              <w:rPr>
                <w:color w:val="000000"/>
                <w:szCs w:val="24"/>
              </w:rPr>
            </w:pPr>
            <w:r w:rsidRPr="00A113ED">
              <w:rPr>
                <w:color w:val="000000"/>
                <w:szCs w:val="24"/>
              </w:rPr>
              <w:t>Sửa bác sĩ</w:t>
            </w:r>
          </w:p>
        </w:tc>
        <w:tc>
          <w:tcPr>
            <w:tcW w:w="3330" w:type="dxa"/>
            <w:shd w:val="clear" w:color="auto" w:fill="auto"/>
            <w:vAlign w:val="center"/>
            <w:hideMark/>
          </w:tcPr>
          <w:p w14:paraId="6FAE560B" w14:textId="77777777" w:rsidR="009D4365" w:rsidRPr="00A113ED" w:rsidRDefault="009D4365" w:rsidP="0049277F">
            <w:pPr>
              <w:ind w:left="0"/>
              <w:rPr>
                <w:color w:val="000000"/>
                <w:szCs w:val="24"/>
              </w:rPr>
            </w:pPr>
            <w:r w:rsidRPr="00A113ED">
              <w:rPr>
                <w:color w:val="000000"/>
                <w:szCs w:val="24"/>
              </w:rPr>
              <w:t>Sửa bác sĩ</w:t>
            </w:r>
          </w:p>
        </w:tc>
        <w:tc>
          <w:tcPr>
            <w:tcW w:w="1130" w:type="dxa"/>
            <w:shd w:val="clear" w:color="auto" w:fill="auto"/>
            <w:vAlign w:val="center"/>
            <w:hideMark/>
          </w:tcPr>
          <w:p w14:paraId="0E27CFF9" w14:textId="77777777" w:rsidR="009D4365" w:rsidRPr="009D4365" w:rsidRDefault="009D4365" w:rsidP="0049277F">
            <w:pPr>
              <w:spacing w:before="40"/>
              <w:ind w:left="0"/>
              <w:jc w:val="center"/>
              <w:rPr>
                <w:szCs w:val="24"/>
              </w:rPr>
            </w:pPr>
            <w:r w:rsidRPr="009D4365">
              <w:rPr>
                <w:szCs w:val="24"/>
              </w:rPr>
              <w:t>M</w:t>
            </w:r>
          </w:p>
        </w:tc>
      </w:tr>
      <w:tr w:rsidR="009D4365" w:rsidRPr="00A113ED" w14:paraId="22245A6E" w14:textId="77777777" w:rsidTr="009D4365">
        <w:trPr>
          <w:trHeight w:val="375"/>
        </w:trPr>
        <w:tc>
          <w:tcPr>
            <w:tcW w:w="636" w:type="dxa"/>
            <w:shd w:val="clear" w:color="auto" w:fill="auto"/>
            <w:noWrap/>
            <w:vAlign w:val="center"/>
            <w:hideMark/>
          </w:tcPr>
          <w:p w14:paraId="596C914F"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350F5BBE" w14:textId="77777777" w:rsidR="009D4365" w:rsidRPr="00A113ED" w:rsidRDefault="009D4365" w:rsidP="0049277F">
            <w:pPr>
              <w:ind w:left="0"/>
              <w:rPr>
                <w:color w:val="000000"/>
                <w:szCs w:val="24"/>
              </w:rPr>
            </w:pPr>
            <w:r w:rsidRPr="00A113ED">
              <w:rPr>
                <w:color w:val="000000"/>
                <w:szCs w:val="24"/>
              </w:rPr>
              <w:t>Xem chi tiết Thông tin chi tiết bác sĩ</w:t>
            </w:r>
          </w:p>
        </w:tc>
        <w:tc>
          <w:tcPr>
            <w:tcW w:w="3330" w:type="dxa"/>
            <w:shd w:val="clear" w:color="auto" w:fill="auto"/>
            <w:vAlign w:val="center"/>
            <w:hideMark/>
          </w:tcPr>
          <w:p w14:paraId="293F4BE9" w14:textId="77777777" w:rsidR="009D4365" w:rsidRPr="00A113ED" w:rsidRDefault="009D4365" w:rsidP="0049277F">
            <w:pPr>
              <w:ind w:left="0"/>
              <w:rPr>
                <w:color w:val="000000"/>
                <w:szCs w:val="24"/>
              </w:rPr>
            </w:pPr>
            <w:r w:rsidRPr="00A113ED">
              <w:rPr>
                <w:color w:val="000000"/>
                <w:szCs w:val="24"/>
              </w:rPr>
              <w:t>Xem chi tiết Thông tin chi tiết bác sĩ</w:t>
            </w:r>
          </w:p>
        </w:tc>
        <w:tc>
          <w:tcPr>
            <w:tcW w:w="1130" w:type="dxa"/>
            <w:shd w:val="clear" w:color="auto" w:fill="auto"/>
            <w:vAlign w:val="center"/>
            <w:hideMark/>
          </w:tcPr>
          <w:p w14:paraId="7C4FF2D9" w14:textId="77777777" w:rsidR="009D4365" w:rsidRPr="009D4365" w:rsidRDefault="009D4365" w:rsidP="0049277F">
            <w:pPr>
              <w:spacing w:before="40"/>
              <w:ind w:left="0"/>
              <w:jc w:val="center"/>
              <w:rPr>
                <w:szCs w:val="24"/>
              </w:rPr>
            </w:pPr>
            <w:r w:rsidRPr="009D4365">
              <w:rPr>
                <w:szCs w:val="24"/>
              </w:rPr>
              <w:t>M</w:t>
            </w:r>
          </w:p>
        </w:tc>
      </w:tr>
      <w:tr w:rsidR="009D4365" w:rsidRPr="00A113ED" w14:paraId="35E57D11" w14:textId="77777777" w:rsidTr="009D4365">
        <w:trPr>
          <w:trHeight w:val="375"/>
        </w:trPr>
        <w:tc>
          <w:tcPr>
            <w:tcW w:w="636" w:type="dxa"/>
            <w:shd w:val="clear" w:color="auto" w:fill="auto"/>
            <w:noWrap/>
            <w:vAlign w:val="center"/>
            <w:hideMark/>
          </w:tcPr>
          <w:p w14:paraId="67AE0181" w14:textId="77777777" w:rsidR="009D4365" w:rsidRPr="009D4365" w:rsidRDefault="009D4365" w:rsidP="0049277F">
            <w:pPr>
              <w:spacing w:before="40"/>
              <w:ind w:left="0"/>
              <w:jc w:val="center"/>
              <w:rPr>
                <w:szCs w:val="24"/>
              </w:rPr>
            </w:pPr>
            <w:r w:rsidRPr="009D4365">
              <w:rPr>
                <w:szCs w:val="24"/>
              </w:rPr>
              <w:t>6</w:t>
            </w:r>
          </w:p>
        </w:tc>
        <w:tc>
          <w:tcPr>
            <w:tcW w:w="4251" w:type="dxa"/>
            <w:shd w:val="clear" w:color="auto" w:fill="auto"/>
            <w:vAlign w:val="center"/>
            <w:hideMark/>
          </w:tcPr>
          <w:p w14:paraId="197CA003" w14:textId="77777777" w:rsidR="009D4365" w:rsidRPr="00A113ED" w:rsidRDefault="009D4365" w:rsidP="0049277F">
            <w:pPr>
              <w:ind w:left="0"/>
              <w:rPr>
                <w:color w:val="000000"/>
                <w:szCs w:val="24"/>
              </w:rPr>
            </w:pPr>
            <w:r w:rsidRPr="00A113ED">
              <w:rPr>
                <w:color w:val="000000"/>
                <w:szCs w:val="24"/>
              </w:rPr>
              <w:t>Xóa bác sĩ</w:t>
            </w:r>
          </w:p>
        </w:tc>
        <w:tc>
          <w:tcPr>
            <w:tcW w:w="3330" w:type="dxa"/>
            <w:shd w:val="clear" w:color="auto" w:fill="auto"/>
            <w:vAlign w:val="center"/>
            <w:hideMark/>
          </w:tcPr>
          <w:p w14:paraId="5D134704" w14:textId="77777777" w:rsidR="009D4365" w:rsidRPr="00A113ED" w:rsidRDefault="009D4365" w:rsidP="0049277F">
            <w:pPr>
              <w:ind w:left="0"/>
              <w:rPr>
                <w:color w:val="000000"/>
                <w:szCs w:val="24"/>
              </w:rPr>
            </w:pPr>
            <w:r w:rsidRPr="00A113ED">
              <w:rPr>
                <w:color w:val="000000"/>
                <w:szCs w:val="24"/>
              </w:rPr>
              <w:t>Xóa bác sĩ</w:t>
            </w:r>
          </w:p>
        </w:tc>
        <w:tc>
          <w:tcPr>
            <w:tcW w:w="1130" w:type="dxa"/>
            <w:shd w:val="clear" w:color="auto" w:fill="auto"/>
            <w:vAlign w:val="center"/>
            <w:hideMark/>
          </w:tcPr>
          <w:p w14:paraId="47983992" w14:textId="77777777" w:rsidR="009D4365" w:rsidRPr="009D4365" w:rsidRDefault="009D4365" w:rsidP="0049277F">
            <w:pPr>
              <w:spacing w:before="40"/>
              <w:ind w:left="0"/>
              <w:jc w:val="center"/>
              <w:rPr>
                <w:szCs w:val="24"/>
              </w:rPr>
            </w:pPr>
            <w:r w:rsidRPr="009D4365">
              <w:rPr>
                <w:szCs w:val="24"/>
              </w:rPr>
              <w:t>M</w:t>
            </w:r>
          </w:p>
        </w:tc>
      </w:tr>
      <w:tr w:rsidR="009D4365" w:rsidRPr="00A113ED" w14:paraId="3329C3D7" w14:textId="77777777" w:rsidTr="009D4365">
        <w:trPr>
          <w:trHeight w:val="375"/>
        </w:trPr>
        <w:tc>
          <w:tcPr>
            <w:tcW w:w="636" w:type="dxa"/>
            <w:shd w:val="clear" w:color="000000" w:fill="FFFF00"/>
            <w:noWrap/>
            <w:vAlign w:val="center"/>
            <w:hideMark/>
          </w:tcPr>
          <w:p w14:paraId="3FFBC5A6" w14:textId="77777777" w:rsidR="009D4365" w:rsidRPr="009D4365" w:rsidRDefault="009D4365" w:rsidP="0049277F">
            <w:pPr>
              <w:spacing w:before="40"/>
              <w:ind w:left="0"/>
              <w:jc w:val="center"/>
              <w:rPr>
                <w:szCs w:val="24"/>
              </w:rPr>
            </w:pPr>
            <w:r w:rsidRPr="009D4365">
              <w:rPr>
                <w:szCs w:val="24"/>
              </w:rPr>
              <w:t>V</w:t>
            </w:r>
          </w:p>
        </w:tc>
        <w:tc>
          <w:tcPr>
            <w:tcW w:w="4251" w:type="dxa"/>
            <w:shd w:val="clear" w:color="000000" w:fill="FFFF00"/>
            <w:vAlign w:val="center"/>
            <w:hideMark/>
          </w:tcPr>
          <w:p w14:paraId="38DA4E4B" w14:textId="77777777" w:rsidR="009D4365" w:rsidRPr="00A113ED" w:rsidRDefault="009D4365" w:rsidP="0049277F">
            <w:pPr>
              <w:spacing w:before="40"/>
              <w:ind w:left="0"/>
              <w:rPr>
                <w:b/>
                <w:bCs/>
                <w:color w:val="000000"/>
                <w:szCs w:val="24"/>
              </w:rPr>
            </w:pPr>
            <w:r w:rsidRPr="003E5CEA">
              <w:rPr>
                <w:b/>
                <w:szCs w:val="24"/>
              </w:rPr>
              <w:t>Báo cáo - Thống kê (TT37/2021/TT-BQP)</w:t>
            </w:r>
          </w:p>
        </w:tc>
        <w:tc>
          <w:tcPr>
            <w:tcW w:w="3330" w:type="dxa"/>
            <w:shd w:val="clear" w:color="000000" w:fill="FFFF00"/>
            <w:vAlign w:val="center"/>
            <w:hideMark/>
          </w:tcPr>
          <w:p w14:paraId="29FA56AF" w14:textId="77777777" w:rsidR="009D4365" w:rsidRPr="00A113ED" w:rsidRDefault="009D4365" w:rsidP="0049277F">
            <w:pPr>
              <w:rPr>
                <w:b/>
                <w:bCs/>
                <w:color w:val="000000"/>
                <w:szCs w:val="24"/>
              </w:rPr>
            </w:pPr>
            <w:r w:rsidRPr="00A113ED">
              <w:rPr>
                <w:b/>
                <w:bCs/>
                <w:color w:val="000000"/>
                <w:szCs w:val="24"/>
              </w:rPr>
              <w:t> </w:t>
            </w:r>
          </w:p>
        </w:tc>
        <w:tc>
          <w:tcPr>
            <w:tcW w:w="1130" w:type="dxa"/>
            <w:shd w:val="clear" w:color="000000" w:fill="FFFF00"/>
            <w:vAlign w:val="center"/>
            <w:hideMark/>
          </w:tcPr>
          <w:p w14:paraId="03DC3D56"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78D5F233" w14:textId="77777777" w:rsidTr="009D4365">
        <w:trPr>
          <w:trHeight w:val="375"/>
        </w:trPr>
        <w:tc>
          <w:tcPr>
            <w:tcW w:w="636" w:type="dxa"/>
            <w:shd w:val="clear" w:color="auto" w:fill="auto"/>
            <w:vAlign w:val="center"/>
            <w:hideMark/>
          </w:tcPr>
          <w:p w14:paraId="644AE067"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278FAC55" w14:textId="77777777" w:rsidR="009D4365" w:rsidRPr="00A113ED" w:rsidRDefault="009D4365" w:rsidP="0049277F">
            <w:pPr>
              <w:ind w:left="0"/>
              <w:rPr>
                <w:color w:val="000000"/>
                <w:szCs w:val="24"/>
              </w:rPr>
            </w:pPr>
            <w:r w:rsidRPr="00A113ED">
              <w:rPr>
                <w:color w:val="000000"/>
                <w:szCs w:val="24"/>
              </w:rPr>
              <w:t>Báo cáo khám sức khỏe định kỳ</w:t>
            </w:r>
          </w:p>
        </w:tc>
        <w:tc>
          <w:tcPr>
            <w:tcW w:w="3330" w:type="dxa"/>
            <w:shd w:val="clear" w:color="auto" w:fill="auto"/>
            <w:vAlign w:val="center"/>
            <w:hideMark/>
          </w:tcPr>
          <w:p w14:paraId="4DD2F558" w14:textId="77777777" w:rsidR="009D4365" w:rsidRPr="00A113ED" w:rsidRDefault="009D4365" w:rsidP="0049277F">
            <w:pPr>
              <w:ind w:left="0"/>
              <w:rPr>
                <w:color w:val="000000"/>
                <w:szCs w:val="24"/>
              </w:rPr>
            </w:pPr>
            <w:r w:rsidRPr="00A113ED">
              <w:rPr>
                <w:color w:val="000000"/>
                <w:szCs w:val="24"/>
              </w:rPr>
              <w:t>Báo cáo khám sức khỏe định kỳ</w:t>
            </w:r>
          </w:p>
        </w:tc>
        <w:tc>
          <w:tcPr>
            <w:tcW w:w="1130" w:type="dxa"/>
            <w:shd w:val="clear" w:color="auto" w:fill="auto"/>
            <w:vAlign w:val="center"/>
            <w:hideMark/>
          </w:tcPr>
          <w:p w14:paraId="311B2136" w14:textId="77777777" w:rsidR="009D4365" w:rsidRPr="009D4365" w:rsidRDefault="009D4365" w:rsidP="0049277F">
            <w:pPr>
              <w:spacing w:before="40"/>
              <w:ind w:left="0"/>
              <w:jc w:val="center"/>
              <w:rPr>
                <w:szCs w:val="24"/>
              </w:rPr>
            </w:pPr>
            <w:r w:rsidRPr="009D4365">
              <w:rPr>
                <w:szCs w:val="24"/>
              </w:rPr>
              <w:t>M</w:t>
            </w:r>
          </w:p>
        </w:tc>
      </w:tr>
      <w:tr w:rsidR="009D4365" w:rsidRPr="00A113ED" w14:paraId="4306B4B8" w14:textId="77777777" w:rsidTr="009D4365">
        <w:trPr>
          <w:trHeight w:val="375"/>
        </w:trPr>
        <w:tc>
          <w:tcPr>
            <w:tcW w:w="636" w:type="dxa"/>
            <w:shd w:val="clear" w:color="auto" w:fill="auto"/>
            <w:vAlign w:val="center"/>
            <w:hideMark/>
          </w:tcPr>
          <w:p w14:paraId="42B989B6"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62E4D645" w14:textId="77777777" w:rsidR="009D4365" w:rsidRPr="00A113ED" w:rsidRDefault="009D4365" w:rsidP="0049277F">
            <w:pPr>
              <w:ind w:left="0"/>
              <w:rPr>
                <w:color w:val="000000"/>
                <w:szCs w:val="24"/>
              </w:rPr>
            </w:pPr>
            <w:r w:rsidRPr="00A113ED">
              <w:rPr>
                <w:color w:val="000000"/>
                <w:szCs w:val="24"/>
              </w:rPr>
              <w:t xml:space="preserve">Danh sách sức khỏe loại 3,4 </w:t>
            </w:r>
          </w:p>
        </w:tc>
        <w:tc>
          <w:tcPr>
            <w:tcW w:w="3330" w:type="dxa"/>
            <w:shd w:val="clear" w:color="auto" w:fill="auto"/>
            <w:vAlign w:val="center"/>
            <w:hideMark/>
          </w:tcPr>
          <w:p w14:paraId="7FFCF605" w14:textId="77777777" w:rsidR="009D4365" w:rsidRPr="00A113ED" w:rsidRDefault="009D4365" w:rsidP="0049277F">
            <w:pPr>
              <w:ind w:left="0"/>
              <w:rPr>
                <w:color w:val="000000"/>
                <w:szCs w:val="24"/>
              </w:rPr>
            </w:pPr>
            <w:r w:rsidRPr="00A113ED">
              <w:rPr>
                <w:color w:val="000000"/>
                <w:szCs w:val="24"/>
              </w:rPr>
              <w:t xml:space="preserve">Danh sách sức khỏe loại 3,4 </w:t>
            </w:r>
          </w:p>
        </w:tc>
        <w:tc>
          <w:tcPr>
            <w:tcW w:w="1130" w:type="dxa"/>
            <w:shd w:val="clear" w:color="auto" w:fill="auto"/>
            <w:vAlign w:val="center"/>
            <w:hideMark/>
          </w:tcPr>
          <w:p w14:paraId="26771FAB" w14:textId="77777777" w:rsidR="009D4365" w:rsidRPr="009D4365" w:rsidRDefault="009D4365" w:rsidP="0049277F">
            <w:pPr>
              <w:spacing w:before="40"/>
              <w:ind w:left="0"/>
              <w:jc w:val="center"/>
              <w:rPr>
                <w:szCs w:val="24"/>
              </w:rPr>
            </w:pPr>
            <w:r w:rsidRPr="009D4365">
              <w:rPr>
                <w:szCs w:val="24"/>
              </w:rPr>
              <w:t>M</w:t>
            </w:r>
          </w:p>
        </w:tc>
      </w:tr>
      <w:tr w:rsidR="009D4365" w:rsidRPr="00A113ED" w14:paraId="14E736EF" w14:textId="77777777" w:rsidTr="009D4365">
        <w:trPr>
          <w:trHeight w:val="375"/>
        </w:trPr>
        <w:tc>
          <w:tcPr>
            <w:tcW w:w="636" w:type="dxa"/>
            <w:shd w:val="clear" w:color="000000" w:fill="FFFF00"/>
            <w:noWrap/>
            <w:vAlign w:val="center"/>
            <w:hideMark/>
          </w:tcPr>
          <w:p w14:paraId="734FC943" w14:textId="77777777" w:rsidR="009D4365" w:rsidRPr="003E5CEA" w:rsidRDefault="009D4365" w:rsidP="0049277F">
            <w:pPr>
              <w:spacing w:before="40"/>
              <w:ind w:left="0"/>
              <w:jc w:val="center"/>
              <w:rPr>
                <w:b/>
                <w:szCs w:val="24"/>
              </w:rPr>
            </w:pPr>
            <w:r w:rsidRPr="003E5CEA">
              <w:rPr>
                <w:b/>
                <w:szCs w:val="24"/>
              </w:rPr>
              <w:t>VI</w:t>
            </w:r>
          </w:p>
        </w:tc>
        <w:tc>
          <w:tcPr>
            <w:tcW w:w="4251" w:type="dxa"/>
            <w:shd w:val="clear" w:color="000000" w:fill="FFFF00"/>
            <w:vAlign w:val="center"/>
            <w:hideMark/>
          </w:tcPr>
          <w:p w14:paraId="56E9080C" w14:textId="77777777" w:rsidR="009D4365" w:rsidRPr="00A113ED" w:rsidRDefault="009D4365" w:rsidP="0049277F">
            <w:pPr>
              <w:spacing w:before="40"/>
              <w:ind w:left="0"/>
              <w:rPr>
                <w:b/>
                <w:bCs/>
                <w:color w:val="000000"/>
                <w:szCs w:val="24"/>
              </w:rPr>
            </w:pPr>
            <w:r w:rsidRPr="003E5CEA">
              <w:rPr>
                <w:b/>
                <w:szCs w:val="24"/>
              </w:rPr>
              <w:t>Danh mục</w:t>
            </w:r>
            <w:r w:rsidRPr="00A113ED">
              <w:rPr>
                <w:b/>
                <w:bCs/>
                <w:color w:val="000000"/>
                <w:szCs w:val="24"/>
              </w:rPr>
              <w:t xml:space="preserve"> </w:t>
            </w:r>
          </w:p>
        </w:tc>
        <w:tc>
          <w:tcPr>
            <w:tcW w:w="3330" w:type="dxa"/>
            <w:shd w:val="clear" w:color="000000" w:fill="FFFF00"/>
            <w:vAlign w:val="center"/>
            <w:hideMark/>
          </w:tcPr>
          <w:p w14:paraId="44E6A62D" w14:textId="77777777" w:rsidR="009D4365" w:rsidRPr="00A113ED" w:rsidRDefault="009D4365" w:rsidP="0049277F">
            <w:pPr>
              <w:rPr>
                <w:b/>
                <w:bCs/>
                <w:color w:val="000000"/>
                <w:szCs w:val="24"/>
              </w:rPr>
            </w:pPr>
            <w:r w:rsidRPr="00A113ED">
              <w:rPr>
                <w:b/>
                <w:bCs/>
                <w:color w:val="000000"/>
                <w:szCs w:val="24"/>
              </w:rPr>
              <w:t> </w:t>
            </w:r>
          </w:p>
        </w:tc>
        <w:tc>
          <w:tcPr>
            <w:tcW w:w="1130" w:type="dxa"/>
            <w:shd w:val="clear" w:color="000000" w:fill="FFFF00"/>
            <w:vAlign w:val="center"/>
            <w:hideMark/>
          </w:tcPr>
          <w:p w14:paraId="5F81E2D0"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3ED3BBFC" w14:textId="77777777" w:rsidTr="009D4365">
        <w:trPr>
          <w:trHeight w:val="1816"/>
        </w:trPr>
        <w:tc>
          <w:tcPr>
            <w:tcW w:w="636" w:type="dxa"/>
            <w:shd w:val="clear" w:color="auto" w:fill="auto"/>
            <w:vAlign w:val="center"/>
            <w:hideMark/>
          </w:tcPr>
          <w:p w14:paraId="05331B7C" w14:textId="77777777" w:rsidR="009D4365" w:rsidRPr="009D4365" w:rsidRDefault="009D4365" w:rsidP="0049277F">
            <w:pPr>
              <w:spacing w:before="40"/>
              <w:ind w:left="0"/>
              <w:jc w:val="center"/>
              <w:rPr>
                <w:szCs w:val="24"/>
              </w:rPr>
            </w:pPr>
            <w:r w:rsidRPr="009D4365">
              <w:rPr>
                <w:szCs w:val="24"/>
              </w:rPr>
              <w:lastRenderedPageBreak/>
              <w:t>1</w:t>
            </w:r>
          </w:p>
        </w:tc>
        <w:tc>
          <w:tcPr>
            <w:tcW w:w="4251" w:type="dxa"/>
            <w:shd w:val="clear" w:color="auto" w:fill="auto"/>
            <w:vAlign w:val="center"/>
            <w:hideMark/>
          </w:tcPr>
          <w:p w14:paraId="14B2216B" w14:textId="77777777" w:rsidR="009D4365" w:rsidRPr="00A113ED" w:rsidRDefault="009D4365" w:rsidP="0049277F">
            <w:pPr>
              <w:ind w:left="0"/>
              <w:rPr>
                <w:color w:val="000000"/>
                <w:szCs w:val="24"/>
              </w:rPr>
            </w:pPr>
            <w:r w:rsidRPr="00A113ED">
              <w:rPr>
                <w:color w:val="000000"/>
                <w:szCs w:val="24"/>
              </w:rPr>
              <w:t>Danh mục đơn vị</w:t>
            </w:r>
          </w:p>
        </w:tc>
        <w:tc>
          <w:tcPr>
            <w:tcW w:w="3330" w:type="dxa"/>
            <w:shd w:val="clear" w:color="auto" w:fill="auto"/>
            <w:vAlign w:val="center"/>
            <w:hideMark/>
          </w:tcPr>
          <w:p w14:paraId="10B8B049" w14:textId="77777777" w:rsidR="009D4365" w:rsidRPr="00A113ED" w:rsidRDefault="009D4365" w:rsidP="0049277F">
            <w:pPr>
              <w:ind w:left="0"/>
              <w:rPr>
                <w:color w:val="000000"/>
                <w:szCs w:val="24"/>
              </w:rPr>
            </w:pPr>
            <w:r w:rsidRPr="00A113ED">
              <w:rPr>
                <w:color w:val="000000"/>
                <w:szCs w:val="24"/>
              </w:rPr>
              <w:t>Quản lý danh mục cây đơn vị của các đơn vị triển khai</w:t>
            </w:r>
            <w:r w:rsidRPr="00A113ED">
              <w:rPr>
                <w:color w:val="000000"/>
                <w:szCs w:val="24"/>
              </w:rPr>
              <w:br/>
              <w:t>- Tra cứu danh mục đơn vị</w:t>
            </w:r>
            <w:r w:rsidRPr="00A113ED">
              <w:rPr>
                <w:color w:val="000000"/>
                <w:szCs w:val="24"/>
              </w:rPr>
              <w:br/>
              <w:t>- Thêm mới đơn vị</w:t>
            </w:r>
            <w:r w:rsidRPr="00A113ED">
              <w:rPr>
                <w:color w:val="000000"/>
                <w:szCs w:val="24"/>
              </w:rPr>
              <w:br/>
              <w:t>- Sửa đơn vị</w:t>
            </w:r>
            <w:r w:rsidRPr="00A113ED">
              <w:rPr>
                <w:color w:val="000000"/>
                <w:szCs w:val="24"/>
              </w:rPr>
              <w:br/>
              <w:t>- Xóa đơn vị</w:t>
            </w:r>
          </w:p>
        </w:tc>
        <w:tc>
          <w:tcPr>
            <w:tcW w:w="1130" w:type="dxa"/>
            <w:shd w:val="clear" w:color="auto" w:fill="auto"/>
            <w:vAlign w:val="center"/>
            <w:hideMark/>
          </w:tcPr>
          <w:p w14:paraId="184F8CA8" w14:textId="77777777" w:rsidR="009D4365" w:rsidRPr="009D4365" w:rsidRDefault="009D4365" w:rsidP="0049277F">
            <w:pPr>
              <w:spacing w:before="40"/>
              <w:ind w:left="0"/>
              <w:jc w:val="center"/>
              <w:rPr>
                <w:szCs w:val="24"/>
              </w:rPr>
            </w:pPr>
            <w:r w:rsidRPr="009D4365">
              <w:rPr>
                <w:szCs w:val="24"/>
              </w:rPr>
              <w:t>M</w:t>
            </w:r>
          </w:p>
        </w:tc>
      </w:tr>
      <w:tr w:rsidR="009D4365" w:rsidRPr="00A113ED" w14:paraId="2D611D03" w14:textId="77777777" w:rsidTr="009D4365">
        <w:trPr>
          <w:trHeight w:val="375"/>
        </w:trPr>
        <w:tc>
          <w:tcPr>
            <w:tcW w:w="636" w:type="dxa"/>
            <w:shd w:val="clear" w:color="000000" w:fill="FFFF00"/>
            <w:noWrap/>
            <w:vAlign w:val="center"/>
            <w:hideMark/>
          </w:tcPr>
          <w:p w14:paraId="5BDF79CD" w14:textId="77777777" w:rsidR="009D4365" w:rsidRPr="003E5CEA" w:rsidRDefault="009D4365" w:rsidP="0049277F">
            <w:pPr>
              <w:spacing w:before="40"/>
              <w:ind w:left="0"/>
              <w:jc w:val="center"/>
              <w:rPr>
                <w:b/>
                <w:szCs w:val="24"/>
              </w:rPr>
            </w:pPr>
            <w:r w:rsidRPr="003E5CEA">
              <w:rPr>
                <w:b/>
                <w:szCs w:val="24"/>
              </w:rPr>
              <w:t>VII</w:t>
            </w:r>
          </w:p>
        </w:tc>
        <w:tc>
          <w:tcPr>
            <w:tcW w:w="4251" w:type="dxa"/>
            <w:shd w:val="clear" w:color="000000" w:fill="FFFF00"/>
            <w:vAlign w:val="center"/>
            <w:hideMark/>
          </w:tcPr>
          <w:p w14:paraId="2750A3B6" w14:textId="77777777" w:rsidR="009D4365" w:rsidRPr="00A113ED" w:rsidRDefault="009D4365" w:rsidP="0049277F">
            <w:pPr>
              <w:spacing w:before="40"/>
              <w:ind w:left="0"/>
              <w:rPr>
                <w:b/>
                <w:bCs/>
                <w:color w:val="000000"/>
                <w:szCs w:val="24"/>
              </w:rPr>
            </w:pPr>
            <w:r w:rsidRPr="003E5CEA">
              <w:rPr>
                <w:b/>
                <w:szCs w:val="24"/>
              </w:rPr>
              <w:t>Quản trị hệ thống</w:t>
            </w:r>
          </w:p>
        </w:tc>
        <w:tc>
          <w:tcPr>
            <w:tcW w:w="3330" w:type="dxa"/>
            <w:shd w:val="clear" w:color="000000" w:fill="FFFF00"/>
            <w:vAlign w:val="center"/>
            <w:hideMark/>
          </w:tcPr>
          <w:p w14:paraId="5BA548B8" w14:textId="77777777" w:rsidR="009D4365" w:rsidRPr="00A113ED" w:rsidRDefault="009D4365" w:rsidP="0049277F">
            <w:pPr>
              <w:ind w:left="0"/>
              <w:rPr>
                <w:b/>
                <w:bCs/>
                <w:color w:val="000000"/>
                <w:szCs w:val="24"/>
              </w:rPr>
            </w:pPr>
            <w:r w:rsidRPr="00A113ED">
              <w:rPr>
                <w:b/>
                <w:bCs/>
                <w:color w:val="000000"/>
                <w:szCs w:val="24"/>
              </w:rPr>
              <w:t>Quản trị hệ thống</w:t>
            </w:r>
          </w:p>
        </w:tc>
        <w:tc>
          <w:tcPr>
            <w:tcW w:w="1130" w:type="dxa"/>
            <w:shd w:val="clear" w:color="000000" w:fill="FFFF00"/>
            <w:vAlign w:val="center"/>
            <w:hideMark/>
          </w:tcPr>
          <w:p w14:paraId="6EE39F3F" w14:textId="77777777" w:rsidR="009D4365" w:rsidRPr="00A113ED" w:rsidRDefault="009D4365" w:rsidP="0049277F">
            <w:pPr>
              <w:rPr>
                <w:b/>
                <w:bCs/>
                <w:color w:val="000000"/>
                <w:szCs w:val="24"/>
              </w:rPr>
            </w:pPr>
            <w:r w:rsidRPr="00A113ED">
              <w:rPr>
                <w:b/>
                <w:bCs/>
                <w:color w:val="000000"/>
                <w:szCs w:val="24"/>
              </w:rPr>
              <w:t> </w:t>
            </w:r>
          </w:p>
        </w:tc>
      </w:tr>
      <w:tr w:rsidR="009D4365" w:rsidRPr="00A113ED" w14:paraId="6E8C36B2" w14:textId="77777777" w:rsidTr="009D4365">
        <w:trPr>
          <w:trHeight w:val="375"/>
        </w:trPr>
        <w:tc>
          <w:tcPr>
            <w:tcW w:w="636" w:type="dxa"/>
            <w:shd w:val="clear" w:color="auto" w:fill="auto"/>
            <w:vAlign w:val="center"/>
            <w:hideMark/>
          </w:tcPr>
          <w:p w14:paraId="01A2CFF0"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vAlign w:val="center"/>
            <w:hideMark/>
          </w:tcPr>
          <w:p w14:paraId="5E0FE77A" w14:textId="77777777" w:rsidR="009D4365" w:rsidRPr="00A113ED" w:rsidRDefault="009D4365" w:rsidP="0049277F">
            <w:pPr>
              <w:ind w:left="0"/>
              <w:rPr>
                <w:color w:val="000000"/>
                <w:szCs w:val="24"/>
              </w:rPr>
            </w:pPr>
            <w:r w:rsidRPr="00A113ED">
              <w:rPr>
                <w:color w:val="000000"/>
                <w:szCs w:val="24"/>
              </w:rPr>
              <w:t>Đăng nhập</w:t>
            </w:r>
          </w:p>
        </w:tc>
        <w:tc>
          <w:tcPr>
            <w:tcW w:w="3330" w:type="dxa"/>
            <w:shd w:val="clear" w:color="auto" w:fill="auto"/>
            <w:vAlign w:val="center"/>
            <w:hideMark/>
          </w:tcPr>
          <w:p w14:paraId="2330237E" w14:textId="77777777" w:rsidR="009D4365" w:rsidRPr="00A113ED" w:rsidRDefault="009D4365" w:rsidP="0049277F">
            <w:pPr>
              <w:ind w:left="0"/>
              <w:rPr>
                <w:color w:val="000000"/>
                <w:szCs w:val="24"/>
              </w:rPr>
            </w:pPr>
            <w:r w:rsidRPr="00A113ED">
              <w:rPr>
                <w:color w:val="000000"/>
                <w:szCs w:val="24"/>
              </w:rPr>
              <w:t>Đăng nhập</w:t>
            </w:r>
          </w:p>
        </w:tc>
        <w:tc>
          <w:tcPr>
            <w:tcW w:w="1130" w:type="dxa"/>
            <w:shd w:val="clear" w:color="auto" w:fill="auto"/>
            <w:vAlign w:val="center"/>
            <w:hideMark/>
          </w:tcPr>
          <w:p w14:paraId="08CE547F" w14:textId="77777777" w:rsidR="009D4365" w:rsidRPr="009D4365" w:rsidRDefault="009D4365" w:rsidP="0049277F">
            <w:pPr>
              <w:spacing w:before="40"/>
              <w:ind w:left="0"/>
              <w:jc w:val="center"/>
              <w:rPr>
                <w:szCs w:val="24"/>
              </w:rPr>
            </w:pPr>
            <w:r w:rsidRPr="009D4365">
              <w:rPr>
                <w:szCs w:val="24"/>
              </w:rPr>
              <w:t>M</w:t>
            </w:r>
          </w:p>
        </w:tc>
      </w:tr>
      <w:tr w:rsidR="009D4365" w:rsidRPr="00A113ED" w14:paraId="29691B6F" w14:textId="77777777" w:rsidTr="009D4365">
        <w:trPr>
          <w:trHeight w:val="375"/>
        </w:trPr>
        <w:tc>
          <w:tcPr>
            <w:tcW w:w="636" w:type="dxa"/>
            <w:shd w:val="clear" w:color="auto" w:fill="auto"/>
            <w:vAlign w:val="center"/>
            <w:hideMark/>
          </w:tcPr>
          <w:p w14:paraId="141B2B1A" w14:textId="77777777" w:rsidR="009D4365" w:rsidRPr="009D4365" w:rsidRDefault="009D4365" w:rsidP="0049277F">
            <w:pPr>
              <w:spacing w:before="40"/>
              <w:ind w:left="0"/>
              <w:jc w:val="center"/>
              <w:rPr>
                <w:szCs w:val="24"/>
              </w:rPr>
            </w:pPr>
            <w:r w:rsidRPr="009D4365">
              <w:rPr>
                <w:szCs w:val="24"/>
              </w:rPr>
              <w:t>2</w:t>
            </w:r>
          </w:p>
        </w:tc>
        <w:tc>
          <w:tcPr>
            <w:tcW w:w="4251" w:type="dxa"/>
            <w:shd w:val="clear" w:color="auto" w:fill="auto"/>
            <w:vAlign w:val="center"/>
            <w:hideMark/>
          </w:tcPr>
          <w:p w14:paraId="71512F3A" w14:textId="77777777" w:rsidR="009D4365" w:rsidRPr="00A113ED" w:rsidRDefault="009D4365" w:rsidP="0049277F">
            <w:pPr>
              <w:ind w:left="0"/>
              <w:rPr>
                <w:color w:val="000000"/>
                <w:szCs w:val="24"/>
              </w:rPr>
            </w:pPr>
            <w:r w:rsidRPr="00A113ED">
              <w:rPr>
                <w:color w:val="000000"/>
                <w:szCs w:val="24"/>
              </w:rPr>
              <w:t>Đăng xuất</w:t>
            </w:r>
          </w:p>
        </w:tc>
        <w:tc>
          <w:tcPr>
            <w:tcW w:w="3330" w:type="dxa"/>
            <w:shd w:val="clear" w:color="auto" w:fill="auto"/>
            <w:vAlign w:val="center"/>
            <w:hideMark/>
          </w:tcPr>
          <w:p w14:paraId="528DB968" w14:textId="77777777" w:rsidR="009D4365" w:rsidRPr="00A113ED" w:rsidRDefault="009D4365" w:rsidP="0049277F">
            <w:pPr>
              <w:ind w:left="0"/>
              <w:rPr>
                <w:color w:val="000000"/>
                <w:szCs w:val="24"/>
              </w:rPr>
            </w:pPr>
            <w:r w:rsidRPr="00A113ED">
              <w:rPr>
                <w:color w:val="000000"/>
                <w:szCs w:val="24"/>
              </w:rPr>
              <w:t>Đăng xuất</w:t>
            </w:r>
          </w:p>
        </w:tc>
        <w:tc>
          <w:tcPr>
            <w:tcW w:w="1130" w:type="dxa"/>
            <w:shd w:val="clear" w:color="auto" w:fill="auto"/>
            <w:vAlign w:val="center"/>
            <w:hideMark/>
          </w:tcPr>
          <w:p w14:paraId="220EB601" w14:textId="77777777" w:rsidR="009D4365" w:rsidRPr="009D4365" w:rsidRDefault="009D4365" w:rsidP="0049277F">
            <w:pPr>
              <w:spacing w:before="40"/>
              <w:ind w:left="0"/>
              <w:jc w:val="center"/>
              <w:rPr>
                <w:szCs w:val="24"/>
              </w:rPr>
            </w:pPr>
            <w:r w:rsidRPr="009D4365">
              <w:rPr>
                <w:szCs w:val="24"/>
              </w:rPr>
              <w:t>M</w:t>
            </w:r>
          </w:p>
        </w:tc>
      </w:tr>
      <w:tr w:rsidR="009D4365" w:rsidRPr="00A113ED" w14:paraId="2A6B6F9C" w14:textId="77777777" w:rsidTr="009D4365">
        <w:trPr>
          <w:trHeight w:val="375"/>
        </w:trPr>
        <w:tc>
          <w:tcPr>
            <w:tcW w:w="636" w:type="dxa"/>
            <w:shd w:val="clear" w:color="auto" w:fill="auto"/>
            <w:vAlign w:val="center"/>
            <w:hideMark/>
          </w:tcPr>
          <w:p w14:paraId="404E2759" w14:textId="77777777" w:rsidR="009D4365" w:rsidRPr="009D4365" w:rsidRDefault="009D4365" w:rsidP="0049277F">
            <w:pPr>
              <w:spacing w:before="40"/>
              <w:ind w:left="0"/>
              <w:jc w:val="center"/>
              <w:rPr>
                <w:szCs w:val="24"/>
              </w:rPr>
            </w:pPr>
            <w:r w:rsidRPr="009D4365">
              <w:rPr>
                <w:szCs w:val="24"/>
              </w:rPr>
              <w:t>3</w:t>
            </w:r>
          </w:p>
        </w:tc>
        <w:tc>
          <w:tcPr>
            <w:tcW w:w="4251" w:type="dxa"/>
            <w:shd w:val="clear" w:color="auto" w:fill="auto"/>
            <w:vAlign w:val="center"/>
            <w:hideMark/>
          </w:tcPr>
          <w:p w14:paraId="114859C0" w14:textId="77777777" w:rsidR="009D4365" w:rsidRPr="00A113ED" w:rsidRDefault="009D4365" w:rsidP="0049277F">
            <w:pPr>
              <w:ind w:left="0"/>
              <w:rPr>
                <w:color w:val="000000"/>
                <w:szCs w:val="24"/>
              </w:rPr>
            </w:pPr>
            <w:r w:rsidRPr="00A113ED">
              <w:rPr>
                <w:color w:val="000000"/>
                <w:szCs w:val="24"/>
              </w:rPr>
              <w:t>Thông tin tài khoản</w:t>
            </w:r>
          </w:p>
        </w:tc>
        <w:tc>
          <w:tcPr>
            <w:tcW w:w="3330" w:type="dxa"/>
            <w:shd w:val="clear" w:color="auto" w:fill="auto"/>
            <w:vAlign w:val="center"/>
            <w:hideMark/>
          </w:tcPr>
          <w:p w14:paraId="1FA7DB1E" w14:textId="77777777" w:rsidR="009D4365" w:rsidRPr="00A113ED" w:rsidRDefault="009D4365" w:rsidP="0049277F">
            <w:pPr>
              <w:ind w:left="0"/>
              <w:rPr>
                <w:color w:val="000000"/>
                <w:szCs w:val="24"/>
              </w:rPr>
            </w:pPr>
            <w:r w:rsidRPr="00A113ED">
              <w:rPr>
                <w:color w:val="000000"/>
                <w:szCs w:val="24"/>
              </w:rPr>
              <w:t>Thông tin tài khoản</w:t>
            </w:r>
          </w:p>
        </w:tc>
        <w:tc>
          <w:tcPr>
            <w:tcW w:w="1130" w:type="dxa"/>
            <w:shd w:val="clear" w:color="auto" w:fill="auto"/>
            <w:vAlign w:val="center"/>
            <w:hideMark/>
          </w:tcPr>
          <w:p w14:paraId="058DC281" w14:textId="77777777" w:rsidR="009D4365" w:rsidRPr="009D4365" w:rsidRDefault="009D4365" w:rsidP="0049277F">
            <w:pPr>
              <w:spacing w:before="40"/>
              <w:ind w:left="0"/>
              <w:jc w:val="center"/>
              <w:rPr>
                <w:szCs w:val="24"/>
              </w:rPr>
            </w:pPr>
            <w:r w:rsidRPr="009D4365">
              <w:rPr>
                <w:szCs w:val="24"/>
              </w:rPr>
              <w:t>M</w:t>
            </w:r>
          </w:p>
        </w:tc>
      </w:tr>
      <w:tr w:rsidR="009D4365" w:rsidRPr="00A113ED" w14:paraId="7F2696F9" w14:textId="77777777" w:rsidTr="009D4365">
        <w:trPr>
          <w:trHeight w:val="2625"/>
        </w:trPr>
        <w:tc>
          <w:tcPr>
            <w:tcW w:w="636" w:type="dxa"/>
            <w:shd w:val="clear" w:color="auto" w:fill="auto"/>
            <w:vAlign w:val="center"/>
            <w:hideMark/>
          </w:tcPr>
          <w:p w14:paraId="76A5759B" w14:textId="77777777" w:rsidR="009D4365" w:rsidRPr="009D4365" w:rsidRDefault="009D4365" w:rsidP="0049277F">
            <w:pPr>
              <w:spacing w:before="40"/>
              <w:ind w:left="0"/>
              <w:jc w:val="center"/>
              <w:rPr>
                <w:szCs w:val="24"/>
              </w:rPr>
            </w:pPr>
            <w:r w:rsidRPr="009D4365">
              <w:rPr>
                <w:szCs w:val="24"/>
              </w:rPr>
              <w:t>4</w:t>
            </w:r>
          </w:p>
        </w:tc>
        <w:tc>
          <w:tcPr>
            <w:tcW w:w="4251" w:type="dxa"/>
            <w:shd w:val="clear" w:color="auto" w:fill="auto"/>
            <w:vAlign w:val="center"/>
            <w:hideMark/>
          </w:tcPr>
          <w:p w14:paraId="449DB584" w14:textId="77777777" w:rsidR="009D4365" w:rsidRPr="00A113ED" w:rsidRDefault="009D4365" w:rsidP="0049277F">
            <w:pPr>
              <w:ind w:left="0"/>
              <w:rPr>
                <w:color w:val="000000"/>
                <w:szCs w:val="24"/>
              </w:rPr>
            </w:pPr>
            <w:r w:rsidRPr="00A113ED">
              <w:rPr>
                <w:color w:val="000000"/>
                <w:szCs w:val="24"/>
              </w:rPr>
              <w:t>Quản lý nhóm quyền</w:t>
            </w:r>
          </w:p>
        </w:tc>
        <w:tc>
          <w:tcPr>
            <w:tcW w:w="3330" w:type="dxa"/>
            <w:shd w:val="clear" w:color="auto" w:fill="auto"/>
            <w:vAlign w:val="center"/>
            <w:hideMark/>
          </w:tcPr>
          <w:p w14:paraId="71496CAE" w14:textId="77777777" w:rsidR="009D4365" w:rsidRPr="00A113ED" w:rsidRDefault="009D4365" w:rsidP="0049277F">
            <w:pPr>
              <w:ind w:left="0"/>
              <w:rPr>
                <w:color w:val="000000"/>
                <w:szCs w:val="24"/>
              </w:rPr>
            </w:pPr>
            <w:r w:rsidRPr="00A113ED">
              <w:rPr>
                <w:color w:val="000000"/>
                <w:szCs w:val="24"/>
              </w:rPr>
              <w:t>Quản lý nhóm quyền</w:t>
            </w:r>
            <w:r w:rsidRPr="00A113ED">
              <w:rPr>
                <w:color w:val="000000"/>
                <w:szCs w:val="24"/>
              </w:rPr>
              <w:br/>
              <w:t>- Danh sách nhóm quyền</w:t>
            </w:r>
            <w:r w:rsidRPr="00A113ED">
              <w:rPr>
                <w:color w:val="000000"/>
                <w:szCs w:val="24"/>
              </w:rPr>
              <w:br/>
              <w:t>- Thêm mới nhóm quyền</w:t>
            </w:r>
            <w:r w:rsidRPr="00A113ED">
              <w:rPr>
                <w:color w:val="000000"/>
                <w:szCs w:val="24"/>
              </w:rPr>
              <w:br/>
              <w:t>- Sửa nhóm quyền</w:t>
            </w:r>
            <w:r w:rsidRPr="00A113ED">
              <w:rPr>
                <w:color w:val="000000"/>
                <w:szCs w:val="24"/>
              </w:rPr>
              <w:br/>
              <w:t>- Xóa nhóm quyền</w:t>
            </w:r>
            <w:r w:rsidRPr="00A113ED">
              <w:rPr>
                <w:color w:val="000000"/>
                <w:szCs w:val="24"/>
              </w:rPr>
              <w:br/>
              <w:t>- Gán người dùng vào nhóm quyền</w:t>
            </w:r>
            <w:r w:rsidRPr="00A113ED">
              <w:rPr>
                <w:color w:val="000000"/>
                <w:szCs w:val="24"/>
              </w:rPr>
              <w:br/>
              <w:t>- Gán quyền vào nhóm quyền</w:t>
            </w:r>
          </w:p>
        </w:tc>
        <w:tc>
          <w:tcPr>
            <w:tcW w:w="1130" w:type="dxa"/>
            <w:shd w:val="clear" w:color="auto" w:fill="auto"/>
            <w:vAlign w:val="center"/>
            <w:hideMark/>
          </w:tcPr>
          <w:p w14:paraId="28DB4659" w14:textId="77777777" w:rsidR="009D4365" w:rsidRPr="009D4365" w:rsidRDefault="009D4365" w:rsidP="0049277F">
            <w:pPr>
              <w:spacing w:before="40"/>
              <w:ind w:left="0"/>
              <w:jc w:val="center"/>
              <w:rPr>
                <w:szCs w:val="24"/>
              </w:rPr>
            </w:pPr>
            <w:r w:rsidRPr="009D4365">
              <w:rPr>
                <w:szCs w:val="24"/>
              </w:rPr>
              <w:t>M</w:t>
            </w:r>
          </w:p>
        </w:tc>
      </w:tr>
      <w:tr w:rsidR="009D4365" w:rsidRPr="00A113ED" w14:paraId="1971DA75" w14:textId="77777777" w:rsidTr="009D4365">
        <w:trPr>
          <w:trHeight w:val="1875"/>
        </w:trPr>
        <w:tc>
          <w:tcPr>
            <w:tcW w:w="636" w:type="dxa"/>
            <w:shd w:val="clear" w:color="auto" w:fill="auto"/>
            <w:vAlign w:val="center"/>
            <w:hideMark/>
          </w:tcPr>
          <w:p w14:paraId="067ADC13" w14:textId="77777777" w:rsidR="009D4365" w:rsidRPr="009D4365" w:rsidRDefault="009D4365" w:rsidP="0049277F">
            <w:pPr>
              <w:spacing w:before="40"/>
              <w:ind w:left="0"/>
              <w:jc w:val="center"/>
              <w:rPr>
                <w:szCs w:val="24"/>
              </w:rPr>
            </w:pPr>
            <w:r w:rsidRPr="009D4365">
              <w:rPr>
                <w:szCs w:val="24"/>
              </w:rPr>
              <w:t>5</w:t>
            </w:r>
          </w:p>
        </w:tc>
        <w:tc>
          <w:tcPr>
            <w:tcW w:w="4251" w:type="dxa"/>
            <w:shd w:val="clear" w:color="auto" w:fill="auto"/>
            <w:vAlign w:val="center"/>
            <w:hideMark/>
          </w:tcPr>
          <w:p w14:paraId="32598411" w14:textId="77777777" w:rsidR="009D4365" w:rsidRPr="00A113ED" w:rsidRDefault="009D4365" w:rsidP="0049277F">
            <w:pPr>
              <w:ind w:left="0"/>
              <w:rPr>
                <w:color w:val="000000"/>
                <w:szCs w:val="24"/>
              </w:rPr>
            </w:pPr>
            <w:r w:rsidRPr="00A113ED">
              <w:rPr>
                <w:color w:val="000000"/>
                <w:szCs w:val="24"/>
              </w:rPr>
              <w:t>Quản lý người dùng</w:t>
            </w:r>
          </w:p>
        </w:tc>
        <w:tc>
          <w:tcPr>
            <w:tcW w:w="3330" w:type="dxa"/>
            <w:shd w:val="clear" w:color="auto" w:fill="auto"/>
            <w:vAlign w:val="center"/>
            <w:hideMark/>
          </w:tcPr>
          <w:p w14:paraId="2F2C5EBD" w14:textId="77777777" w:rsidR="009D4365" w:rsidRPr="00A113ED" w:rsidRDefault="009D4365" w:rsidP="0049277F">
            <w:pPr>
              <w:ind w:left="0"/>
              <w:rPr>
                <w:color w:val="000000"/>
                <w:szCs w:val="24"/>
              </w:rPr>
            </w:pPr>
            <w:r w:rsidRPr="00A113ED">
              <w:rPr>
                <w:color w:val="000000"/>
                <w:szCs w:val="24"/>
              </w:rPr>
              <w:t>Quản lý người dùng</w:t>
            </w:r>
            <w:r w:rsidRPr="00A113ED">
              <w:rPr>
                <w:color w:val="000000"/>
                <w:szCs w:val="24"/>
              </w:rPr>
              <w:br/>
              <w:t>- Tạo mới người dùng</w:t>
            </w:r>
            <w:r w:rsidRPr="00A113ED">
              <w:rPr>
                <w:color w:val="000000"/>
                <w:szCs w:val="24"/>
              </w:rPr>
              <w:br/>
              <w:t>- Sửa thông tin người dùng</w:t>
            </w:r>
            <w:r w:rsidRPr="00A113ED">
              <w:rPr>
                <w:color w:val="000000"/>
                <w:szCs w:val="24"/>
              </w:rPr>
              <w:br/>
              <w:t>- Xóa người dùng</w:t>
            </w:r>
            <w:r w:rsidRPr="00A113ED">
              <w:rPr>
                <w:color w:val="000000"/>
                <w:szCs w:val="24"/>
              </w:rPr>
              <w:br/>
              <w:t>- Khóa/Mở khóa người dùng</w:t>
            </w:r>
          </w:p>
          <w:p w14:paraId="543B34FA" w14:textId="77777777" w:rsidR="009D4365" w:rsidRPr="00A113ED" w:rsidRDefault="009D4365" w:rsidP="0049277F">
            <w:pPr>
              <w:ind w:left="0"/>
              <w:rPr>
                <w:color w:val="000000"/>
                <w:szCs w:val="24"/>
              </w:rPr>
            </w:pPr>
            <w:r w:rsidRPr="00A113ED">
              <w:rPr>
                <w:color w:val="000000"/>
                <w:szCs w:val="24"/>
              </w:rPr>
              <w:t>- Reset mật khẩu người dùng</w:t>
            </w:r>
          </w:p>
        </w:tc>
        <w:tc>
          <w:tcPr>
            <w:tcW w:w="1130" w:type="dxa"/>
            <w:shd w:val="clear" w:color="auto" w:fill="auto"/>
            <w:vAlign w:val="center"/>
            <w:hideMark/>
          </w:tcPr>
          <w:p w14:paraId="7E6C3D1F" w14:textId="77777777" w:rsidR="009D4365" w:rsidRPr="009D4365" w:rsidRDefault="009D4365" w:rsidP="0049277F">
            <w:pPr>
              <w:spacing w:before="40"/>
              <w:ind w:left="0"/>
              <w:jc w:val="center"/>
              <w:rPr>
                <w:szCs w:val="24"/>
              </w:rPr>
            </w:pPr>
            <w:r w:rsidRPr="009D4365">
              <w:rPr>
                <w:szCs w:val="24"/>
              </w:rPr>
              <w:t>M</w:t>
            </w:r>
          </w:p>
        </w:tc>
      </w:tr>
      <w:tr w:rsidR="009D4365" w:rsidRPr="00A113ED" w14:paraId="7CC0C641" w14:textId="77777777" w:rsidTr="003E5CEA">
        <w:trPr>
          <w:trHeight w:val="375"/>
        </w:trPr>
        <w:tc>
          <w:tcPr>
            <w:tcW w:w="636" w:type="dxa"/>
            <w:shd w:val="clear" w:color="auto" w:fill="B8CCE4" w:themeFill="accent1" w:themeFillTint="66"/>
            <w:noWrap/>
            <w:hideMark/>
          </w:tcPr>
          <w:p w14:paraId="3FD66849" w14:textId="77777777" w:rsidR="009D4365" w:rsidRPr="009D4365" w:rsidRDefault="009D4365" w:rsidP="0049277F">
            <w:pPr>
              <w:spacing w:before="40"/>
              <w:ind w:left="0"/>
              <w:jc w:val="center"/>
              <w:rPr>
                <w:szCs w:val="24"/>
              </w:rPr>
            </w:pPr>
            <w:r w:rsidRPr="009D4365">
              <w:rPr>
                <w:szCs w:val="24"/>
              </w:rPr>
              <w:t>B</w:t>
            </w:r>
          </w:p>
        </w:tc>
        <w:tc>
          <w:tcPr>
            <w:tcW w:w="8711" w:type="dxa"/>
            <w:gridSpan w:val="3"/>
            <w:shd w:val="clear" w:color="auto" w:fill="B8CCE4" w:themeFill="accent1" w:themeFillTint="66"/>
            <w:noWrap/>
            <w:hideMark/>
          </w:tcPr>
          <w:p w14:paraId="1F6B91B0" w14:textId="77777777" w:rsidR="009D4365" w:rsidRPr="00A113ED" w:rsidRDefault="009D4365" w:rsidP="0049277F">
            <w:pPr>
              <w:ind w:left="0"/>
              <w:rPr>
                <w:b/>
                <w:bCs/>
                <w:color w:val="000000" w:themeColor="text1"/>
                <w:szCs w:val="24"/>
              </w:rPr>
            </w:pPr>
            <w:r w:rsidRPr="00A113ED">
              <w:rPr>
                <w:b/>
                <w:bCs/>
                <w:color w:val="000000" w:themeColor="text1"/>
                <w:szCs w:val="24"/>
              </w:rPr>
              <w:t>CÔNG CỤ KẾT NỐI VỚI CÁC HỆ THỐNG QUẢN LÝ BỆNH VIỆN</w:t>
            </w:r>
          </w:p>
        </w:tc>
      </w:tr>
      <w:tr w:rsidR="009D4365" w:rsidRPr="00DA7E64" w14:paraId="2A5051EB" w14:textId="77777777" w:rsidTr="009D4365">
        <w:trPr>
          <w:trHeight w:val="750"/>
        </w:trPr>
        <w:tc>
          <w:tcPr>
            <w:tcW w:w="636" w:type="dxa"/>
            <w:shd w:val="clear" w:color="auto" w:fill="auto"/>
            <w:noWrap/>
            <w:hideMark/>
          </w:tcPr>
          <w:p w14:paraId="0A82AA19" w14:textId="77777777" w:rsidR="009D4365" w:rsidRPr="009D4365" w:rsidRDefault="009D4365" w:rsidP="0049277F">
            <w:pPr>
              <w:spacing w:before="40"/>
              <w:ind w:left="0"/>
              <w:jc w:val="center"/>
              <w:rPr>
                <w:szCs w:val="24"/>
              </w:rPr>
            </w:pPr>
            <w:r w:rsidRPr="009D4365">
              <w:rPr>
                <w:szCs w:val="24"/>
              </w:rPr>
              <w:t>1</w:t>
            </w:r>
          </w:p>
        </w:tc>
        <w:tc>
          <w:tcPr>
            <w:tcW w:w="4251" w:type="dxa"/>
            <w:shd w:val="clear" w:color="auto" w:fill="auto"/>
            <w:hideMark/>
          </w:tcPr>
          <w:p w14:paraId="51C42592" w14:textId="77777777" w:rsidR="009D4365" w:rsidRPr="00A113ED" w:rsidRDefault="009D4365" w:rsidP="0049277F">
            <w:pPr>
              <w:ind w:left="0"/>
              <w:rPr>
                <w:color w:val="000000"/>
                <w:szCs w:val="24"/>
              </w:rPr>
            </w:pPr>
            <w:r w:rsidRPr="00A113ED">
              <w:rPr>
                <w:color w:val="000000"/>
                <w:szCs w:val="24"/>
              </w:rPr>
              <w:t>API liên thông dữ liệu KCB theo XML 4210/QĐ-BYT</w:t>
            </w:r>
          </w:p>
        </w:tc>
        <w:tc>
          <w:tcPr>
            <w:tcW w:w="3330" w:type="dxa"/>
            <w:shd w:val="clear" w:color="auto" w:fill="auto"/>
            <w:hideMark/>
          </w:tcPr>
          <w:p w14:paraId="6CE23D7C" w14:textId="77777777" w:rsidR="009D4365" w:rsidRPr="00A113ED" w:rsidRDefault="009D4365" w:rsidP="0049277F">
            <w:pPr>
              <w:ind w:left="0"/>
              <w:rPr>
                <w:color w:val="000000"/>
                <w:szCs w:val="24"/>
              </w:rPr>
            </w:pPr>
            <w:r w:rsidRPr="00A113ED">
              <w:rPr>
                <w:color w:val="000000"/>
                <w:szCs w:val="24"/>
              </w:rPr>
              <w:t xml:space="preserve">API liên thông dữ liệu KCB theo mẫu XML 4210 hướng dẫn theo Quyết định số 4210/QĐ-BYT ngày 20 tháng 9 năm 2017 trong trường hợp cơ sở y tế sẵn </w:t>
            </w:r>
            <w:r w:rsidRPr="00A113ED">
              <w:rPr>
                <w:color w:val="000000"/>
                <w:szCs w:val="24"/>
              </w:rPr>
              <w:lastRenderedPageBreak/>
              <w:t>sàng liên thông kết quả khám chữa bệnh của quân nhân khám tại cơ sở y tế và được sự cho phép của đơn vị triển khai</w:t>
            </w:r>
          </w:p>
        </w:tc>
        <w:tc>
          <w:tcPr>
            <w:tcW w:w="1130" w:type="dxa"/>
            <w:shd w:val="clear" w:color="auto" w:fill="auto"/>
            <w:vAlign w:val="center"/>
            <w:hideMark/>
          </w:tcPr>
          <w:p w14:paraId="3E5DAA05" w14:textId="77777777" w:rsidR="009D4365" w:rsidRPr="009D4365" w:rsidRDefault="009D4365" w:rsidP="0049277F">
            <w:pPr>
              <w:spacing w:before="40"/>
              <w:ind w:left="0"/>
              <w:jc w:val="center"/>
              <w:rPr>
                <w:szCs w:val="24"/>
              </w:rPr>
            </w:pPr>
            <w:r w:rsidRPr="009D4365">
              <w:rPr>
                <w:szCs w:val="24"/>
              </w:rPr>
              <w:lastRenderedPageBreak/>
              <w:t>O</w:t>
            </w:r>
          </w:p>
        </w:tc>
      </w:tr>
    </w:tbl>
    <w:p w14:paraId="6A841E3C" w14:textId="4D858C4C" w:rsidR="007B1DEE" w:rsidRPr="00C75F57" w:rsidRDefault="007B1DEE" w:rsidP="0049277F">
      <w:pPr>
        <w:pStyle w:val="Heading3"/>
        <w:rPr>
          <w:i w:val="0"/>
          <w:szCs w:val="24"/>
        </w:rPr>
      </w:pPr>
      <w:bookmarkStart w:id="36" w:name="_Toc109901554"/>
      <w:r w:rsidRPr="00C75F57">
        <w:rPr>
          <w:i w:val="0"/>
          <w:szCs w:val="24"/>
        </w:rPr>
        <w:t>Phạm vi triển khai</w:t>
      </w:r>
      <w:bookmarkEnd w:id="36"/>
    </w:p>
    <w:tbl>
      <w:tblPr>
        <w:tblW w:w="90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7"/>
        <w:gridCol w:w="2610"/>
        <w:gridCol w:w="5863"/>
      </w:tblGrid>
      <w:tr w:rsidR="007B1DEE" w:rsidRPr="00EF1727" w14:paraId="4D3DF0C5" w14:textId="77777777" w:rsidTr="009D4365">
        <w:trPr>
          <w:jc w:val="center"/>
        </w:trPr>
        <w:tc>
          <w:tcPr>
            <w:tcW w:w="597" w:type="dxa"/>
            <w:shd w:val="clear" w:color="auto" w:fill="FBE4D5"/>
            <w:vAlign w:val="center"/>
          </w:tcPr>
          <w:p w14:paraId="73830554" w14:textId="77777777" w:rsidR="007B1DEE" w:rsidRPr="00EF1727" w:rsidRDefault="007B1DEE" w:rsidP="0049277F">
            <w:pPr>
              <w:spacing w:before="40"/>
              <w:ind w:left="0"/>
              <w:jc w:val="center"/>
              <w:rPr>
                <w:b/>
                <w:szCs w:val="24"/>
              </w:rPr>
            </w:pPr>
            <w:r w:rsidRPr="00EF1727">
              <w:rPr>
                <w:b/>
                <w:szCs w:val="24"/>
              </w:rPr>
              <w:t>Stt</w:t>
            </w:r>
          </w:p>
        </w:tc>
        <w:tc>
          <w:tcPr>
            <w:tcW w:w="2610" w:type="dxa"/>
            <w:shd w:val="clear" w:color="auto" w:fill="FBE4D5"/>
          </w:tcPr>
          <w:p w14:paraId="047059A3" w14:textId="694D96DD" w:rsidR="007B1DEE" w:rsidRPr="00EF1727" w:rsidRDefault="007B1DEE" w:rsidP="0049277F">
            <w:pPr>
              <w:spacing w:before="40"/>
              <w:ind w:left="0"/>
              <w:jc w:val="center"/>
              <w:rPr>
                <w:b/>
                <w:szCs w:val="24"/>
              </w:rPr>
            </w:pPr>
            <w:r>
              <w:rPr>
                <w:b/>
                <w:szCs w:val="24"/>
              </w:rPr>
              <w:t>Đơn vị triển khai</w:t>
            </w:r>
          </w:p>
        </w:tc>
        <w:tc>
          <w:tcPr>
            <w:tcW w:w="5863" w:type="dxa"/>
            <w:shd w:val="clear" w:color="auto" w:fill="FBE4D5"/>
          </w:tcPr>
          <w:p w14:paraId="652B67E7" w14:textId="4BDEDCD5" w:rsidR="007B1DEE" w:rsidRPr="00EF1727" w:rsidRDefault="007B1DEE" w:rsidP="0049277F">
            <w:pPr>
              <w:spacing w:before="40"/>
              <w:ind w:left="0"/>
              <w:jc w:val="center"/>
              <w:rPr>
                <w:b/>
                <w:szCs w:val="24"/>
              </w:rPr>
            </w:pPr>
            <w:r>
              <w:rPr>
                <w:b/>
                <w:szCs w:val="24"/>
              </w:rPr>
              <w:t>Ghi chú</w:t>
            </w:r>
          </w:p>
        </w:tc>
      </w:tr>
      <w:tr w:rsidR="007B1DEE" w:rsidRPr="00EF1727" w14:paraId="56D3CF15" w14:textId="77777777" w:rsidTr="009D4365">
        <w:trPr>
          <w:jc w:val="center"/>
        </w:trPr>
        <w:tc>
          <w:tcPr>
            <w:tcW w:w="597" w:type="dxa"/>
            <w:shd w:val="clear" w:color="auto" w:fill="auto"/>
          </w:tcPr>
          <w:p w14:paraId="5C4A85F7" w14:textId="77777777" w:rsidR="007B1DEE" w:rsidRPr="00C75F57" w:rsidRDefault="007B1DEE" w:rsidP="0049277F">
            <w:pPr>
              <w:spacing w:before="40"/>
              <w:ind w:left="0"/>
              <w:jc w:val="center"/>
              <w:rPr>
                <w:szCs w:val="24"/>
              </w:rPr>
            </w:pPr>
            <w:r w:rsidRPr="00C75F57">
              <w:rPr>
                <w:szCs w:val="24"/>
              </w:rPr>
              <w:t>1</w:t>
            </w:r>
          </w:p>
        </w:tc>
        <w:tc>
          <w:tcPr>
            <w:tcW w:w="2610" w:type="dxa"/>
            <w:shd w:val="clear" w:color="auto" w:fill="auto"/>
          </w:tcPr>
          <w:p w14:paraId="32022AC0" w14:textId="360CD8F1" w:rsidR="007B1DEE" w:rsidRPr="00C75F57" w:rsidRDefault="007B1DEE" w:rsidP="0049277F">
            <w:pPr>
              <w:spacing w:before="40"/>
              <w:ind w:left="0"/>
              <w:rPr>
                <w:szCs w:val="24"/>
              </w:rPr>
            </w:pPr>
            <w:r w:rsidRPr="00C75F57">
              <w:rPr>
                <w:szCs w:val="24"/>
              </w:rPr>
              <w:t>Cục Hậu cần/TCHC</w:t>
            </w:r>
          </w:p>
        </w:tc>
        <w:tc>
          <w:tcPr>
            <w:tcW w:w="5863" w:type="dxa"/>
            <w:shd w:val="clear" w:color="auto" w:fill="auto"/>
          </w:tcPr>
          <w:p w14:paraId="182ECF4F" w14:textId="044468F2" w:rsidR="007B1DEE" w:rsidRPr="00C75F57" w:rsidRDefault="007B1DEE" w:rsidP="0049277F">
            <w:pPr>
              <w:numPr>
                <w:ilvl w:val="0"/>
                <w:numId w:val="16"/>
              </w:numPr>
              <w:spacing w:before="40"/>
              <w:ind w:left="342" w:hanging="270"/>
              <w:rPr>
                <w:szCs w:val="24"/>
              </w:rPr>
            </w:pPr>
            <w:r w:rsidRPr="00C75F57">
              <w:rPr>
                <w:szCs w:val="24"/>
              </w:rPr>
              <w:t>Triển khai thí điểm cho đơn vị cấp tá</w:t>
            </w:r>
          </w:p>
        </w:tc>
      </w:tr>
      <w:tr w:rsidR="007B1DEE" w:rsidRPr="00EF1727" w14:paraId="5897ECA0" w14:textId="77777777" w:rsidTr="009D4365">
        <w:trPr>
          <w:jc w:val="center"/>
        </w:trPr>
        <w:tc>
          <w:tcPr>
            <w:tcW w:w="597" w:type="dxa"/>
            <w:shd w:val="clear" w:color="auto" w:fill="auto"/>
          </w:tcPr>
          <w:p w14:paraId="16BC3A1D" w14:textId="77777777" w:rsidR="007B1DEE" w:rsidRPr="00C75F57" w:rsidRDefault="007B1DEE" w:rsidP="0049277F">
            <w:pPr>
              <w:spacing w:before="40"/>
              <w:ind w:left="0"/>
              <w:jc w:val="center"/>
              <w:rPr>
                <w:szCs w:val="24"/>
              </w:rPr>
            </w:pPr>
            <w:r w:rsidRPr="00C75F57">
              <w:rPr>
                <w:szCs w:val="24"/>
              </w:rPr>
              <w:t>2</w:t>
            </w:r>
          </w:p>
        </w:tc>
        <w:tc>
          <w:tcPr>
            <w:tcW w:w="2610" w:type="dxa"/>
            <w:shd w:val="clear" w:color="auto" w:fill="auto"/>
          </w:tcPr>
          <w:p w14:paraId="4E0E2A13" w14:textId="6122BE83" w:rsidR="007B1DEE" w:rsidRPr="00C75F57" w:rsidRDefault="009D4365" w:rsidP="0049277F">
            <w:pPr>
              <w:spacing w:before="40"/>
              <w:ind w:left="0"/>
              <w:rPr>
                <w:szCs w:val="24"/>
              </w:rPr>
            </w:pPr>
            <w:r w:rsidRPr="00C75F57">
              <w:rPr>
                <w:szCs w:val="24"/>
              </w:rPr>
              <w:t xml:space="preserve">Bộ tư lệnh </w:t>
            </w:r>
            <w:r w:rsidR="007B1DEE" w:rsidRPr="00C75F57">
              <w:rPr>
                <w:szCs w:val="24"/>
              </w:rPr>
              <w:t>86</w:t>
            </w:r>
          </w:p>
        </w:tc>
        <w:tc>
          <w:tcPr>
            <w:tcW w:w="5863" w:type="dxa"/>
            <w:shd w:val="clear" w:color="auto" w:fill="auto"/>
          </w:tcPr>
          <w:p w14:paraId="1070F5F2" w14:textId="56E096CB" w:rsidR="007B1DEE" w:rsidRPr="00C75F57" w:rsidRDefault="009D4365" w:rsidP="0049277F">
            <w:pPr>
              <w:numPr>
                <w:ilvl w:val="0"/>
                <w:numId w:val="16"/>
              </w:numPr>
              <w:spacing w:before="40"/>
              <w:ind w:left="342" w:hanging="270"/>
              <w:rPr>
                <w:szCs w:val="24"/>
              </w:rPr>
            </w:pPr>
            <w:r w:rsidRPr="00C75F57">
              <w:rPr>
                <w:szCs w:val="24"/>
              </w:rPr>
              <w:t>Triển khai thí điểm cho đơn vị cấp tá</w:t>
            </w:r>
          </w:p>
        </w:tc>
      </w:tr>
      <w:tr w:rsidR="007B1DEE" w:rsidRPr="00EF1727" w14:paraId="27323F68" w14:textId="77777777" w:rsidTr="009D4365">
        <w:trPr>
          <w:jc w:val="center"/>
        </w:trPr>
        <w:tc>
          <w:tcPr>
            <w:tcW w:w="597" w:type="dxa"/>
            <w:shd w:val="clear" w:color="auto" w:fill="auto"/>
          </w:tcPr>
          <w:p w14:paraId="575D9A4E" w14:textId="77777777" w:rsidR="007B1DEE" w:rsidRPr="00C75F57" w:rsidRDefault="007B1DEE" w:rsidP="0049277F">
            <w:pPr>
              <w:spacing w:before="40"/>
              <w:ind w:left="0"/>
              <w:jc w:val="center"/>
              <w:rPr>
                <w:szCs w:val="24"/>
              </w:rPr>
            </w:pPr>
            <w:r w:rsidRPr="00C75F57">
              <w:rPr>
                <w:szCs w:val="24"/>
              </w:rPr>
              <w:t>3</w:t>
            </w:r>
          </w:p>
        </w:tc>
        <w:tc>
          <w:tcPr>
            <w:tcW w:w="2610" w:type="dxa"/>
            <w:shd w:val="clear" w:color="auto" w:fill="auto"/>
          </w:tcPr>
          <w:p w14:paraId="3CF5768E" w14:textId="203C86CE" w:rsidR="007B1DEE" w:rsidRPr="00C75F57" w:rsidRDefault="009D4365" w:rsidP="0049277F">
            <w:pPr>
              <w:spacing w:before="40"/>
              <w:ind w:left="0"/>
              <w:rPr>
                <w:szCs w:val="24"/>
              </w:rPr>
            </w:pPr>
            <w:r w:rsidRPr="00C75F57">
              <w:rPr>
                <w:szCs w:val="24"/>
              </w:rPr>
              <w:t>1 đơn vị thuộc CVT/TCHC</w:t>
            </w:r>
          </w:p>
        </w:tc>
        <w:tc>
          <w:tcPr>
            <w:tcW w:w="5863" w:type="dxa"/>
            <w:shd w:val="clear" w:color="auto" w:fill="auto"/>
          </w:tcPr>
          <w:p w14:paraId="2FD205B8" w14:textId="59185607" w:rsidR="007B1DEE" w:rsidRPr="00C75F57" w:rsidRDefault="009D4365" w:rsidP="0049277F">
            <w:pPr>
              <w:numPr>
                <w:ilvl w:val="0"/>
                <w:numId w:val="16"/>
              </w:numPr>
              <w:spacing w:before="40"/>
              <w:ind w:left="342" w:hanging="270"/>
              <w:rPr>
                <w:szCs w:val="24"/>
              </w:rPr>
            </w:pPr>
            <w:r w:rsidRPr="00C75F57">
              <w:rPr>
                <w:szCs w:val="24"/>
              </w:rPr>
              <w:t>Triển khai thí điểm cho đơn vị cấp tá</w:t>
            </w:r>
          </w:p>
        </w:tc>
      </w:tr>
      <w:tr w:rsidR="009D4365" w:rsidRPr="00EF1727" w14:paraId="149A99E4" w14:textId="77777777" w:rsidTr="009D4365">
        <w:trPr>
          <w:jc w:val="center"/>
        </w:trPr>
        <w:tc>
          <w:tcPr>
            <w:tcW w:w="597" w:type="dxa"/>
            <w:shd w:val="clear" w:color="auto" w:fill="auto"/>
          </w:tcPr>
          <w:p w14:paraId="2CC6AE7E" w14:textId="0A0E7E79" w:rsidR="009D4365" w:rsidRPr="00C75F57" w:rsidRDefault="009D4365" w:rsidP="0049277F">
            <w:pPr>
              <w:spacing w:before="40"/>
              <w:ind w:left="0"/>
              <w:jc w:val="center"/>
              <w:rPr>
                <w:szCs w:val="24"/>
              </w:rPr>
            </w:pPr>
            <w:r w:rsidRPr="00C75F57">
              <w:rPr>
                <w:szCs w:val="24"/>
              </w:rPr>
              <w:t>4</w:t>
            </w:r>
          </w:p>
        </w:tc>
        <w:tc>
          <w:tcPr>
            <w:tcW w:w="2610" w:type="dxa"/>
            <w:shd w:val="clear" w:color="auto" w:fill="auto"/>
          </w:tcPr>
          <w:p w14:paraId="5D20E6D2" w14:textId="6F3F1A55" w:rsidR="009D4365" w:rsidRPr="00C75F57" w:rsidRDefault="009D4365" w:rsidP="0049277F">
            <w:pPr>
              <w:spacing w:before="40"/>
              <w:ind w:left="0"/>
              <w:rPr>
                <w:szCs w:val="24"/>
              </w:rPr>
            </w:pPr>
            <w:r w:rsidRPr="00C75F57">
              <w:rPr>
                <w:szCs w:val="24"/>
              </w:rPr>
              <w:t>Bệnh viện 354</w:t>
            </w:r>
          </w:p>
        </w:tc>
        <w:tc>
          <w:tcPr>
            <w:tcW w:w="5863" w:type="dxa"/>
            <w:shd w:val="clear" w:color="auto" w:fill="auto"/>
          </w:tcPr>
          <w:p w14:paraId="5243F854" w14:textId="3D366DBF" w:rsidR="009D4365" w:rsidRPr="00C75F57" w:rsidRDefault="009D4365" w:rsidP="0049277F">
            <w:pPr>
              <w:numPr>
                <w:ilvl w:val="0"/>
                <w:numId w:val="16"/>
              </w:numPr>
              <w:spacing w:before="40"/>
              <w:ind w:left="342" w:hanging="270"/>
              <w:rPr>
                <w:szCs w:val="24"/>
              </w:rPr>
            </w:pPr>
            <w:r w:rsidRPr="00C75F57">
              <w:rPr>
                <w:szCs w:val="24"/>
              </w:rPr>
              <w:t>Liên thông dữ liệu KCB của quân nhân khi đi khám tại bệnh viện 354 về Hồ sơ sức khỏe quân nhân</w:t>
            </w:r>
          </w:p>
        </w:tc>
      </w:tr>
    </w:tbl>
    <w:p w14:paraId="5E97FE0B" w14:textId="77777777" w:rsidR="007B1DEE" w:rsidRPr="007B1DEE" w:rsidRDefault="007B1DEE" w:rsidP="0049277F"/>
    <w:p w14:paraId="07BFA79F" w14:textId="77777777" w:rsidR="0037111F" w:rsidRPr="00EF1727" w:rsidRDefault="00423B0D" w:rsidP="0049277F">
      <w:pPr>
        <w:pStyle w:val="Heading1"/>
        <w:spacing w:before="120" w:after="120"/>
        <w:rPr>
          <w:szCs w:val="24"/>
        </w:rPr>
      </w:pPr>
      <w:bookmarkStart w:id="37" w:name="_Toc109901555"/>
      <w:bookmarkEnd w:id="32"/>
      <w:r w:rsidRPr="00EF1727">
        <w:rPr>
          <w:szCs w:val="24"/>
        </w:rPr>
        <w:t>THỐNG NHẤT YÊU CẦU</w:t>
      </w:r>
      <w:r w:rsidR="00C15C05" w:rsidRPr="00EF1727">
        <w:rPr>
          <w:szCs w:val="24"/>
        </w:rPr>
        <w:t xml:space="preserve"> CHỨC NĂNG/NGHIỆP VỤ</w:t>
      </w:r>
      <w:bookmarkEnd w:id="37"/>
    </w:p>
    <w:p w14:paraId="554C3A9D" w14:textId="362C7093" w:rsidR="007D2D19" w:rsidRDefault="003F34B9" w:rsidP="0049277F">
      <w:pPr>
        <w:pStyle w:val="Heading2"/>
        <w:rPr>
          <w:szCs w:val="24"/>
        </w:rPr>
      </w:pPr>
      <w:bookmarkStart w:id="38" w:name="_Toc109901556"/>
      <w:r>
        <w:rPr>
          <w:szCs w:val="24"/>
        </w:rPr>
        <w:t>Trang chủ/Dashboard</w:t>
      </w:r>
      <w:bookmarkEnd w:id="38"/>
    </w:p>
    <w:p w14:paraId="5AAC0C7A" w14:textId="77777777" w:rsidR="000351EB" w:rsidRPr="000351EB" w:rsidRDefault="000351EB" w:rsidP="0049277F">
      <w:pPr>
        <w:pStyle w:val="Heading3"/>
        <w:rPr>
          <w:color w:val="000000"/>
          <w:szCs w:val="24"/>
        </w:rPr>
      </w:pPr>
      <w:bookmarkStart w:id="39" w:name="_Toc109901557"/>
      <w:r w:rsidRPr="000351EB">
        <w:rPr>
          <w:color w:val="000000"/>
          <w:szCs w:val="24"/>
        </w:rPr>
        <w:t>Thông tin chung chức năng</w:t>
      </w:r>
      <w:bookmarkEnd w:id="39"/>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0351EB" w:rsidRPr="009F13D7" w14:paraId="7AD7B86D" w14:textId="77777777" w:rsidTr="000351EB">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5677CC5" w14:textId="77777777" w:rsidR="000351EB" w:rsidRPr="009F13D7" w:rsidRDefault="000351EB"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E2A60FE" w14:textId="25808A98" w:rsidR="000351EB" w:rsidRPr="009F13D7" w:rsidRDefault="000351EB" w:rsidP="0049277F">
            <w:pPr>
              <w:keepLines/>
              <w:spacing w:after="120"/>
              <w:ind w:left="0"/>
              <w:jc w:val="both"/>
              <w:rPr>
                <w:lang w:eastAsia="ar-SA"/>
              </w:rPr>
            </w:pPr>
            <w:r>
              <w:t>Trang chủ</w:t>
            </w:r>
          </w:p>
        </w:tc>
      </w:tr>
      <w:tr w:rsidR="000351EB" w:rsidRPr="009F13D7" w14:paraId="39DDA60E"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0CB2ABA" w14:textId="77777777" w:rsidR="000351EB" w:rsidRPr="009F13D7" w:rsidRDefault="000351EB"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D330899" w14:textId="77777777" w:rsidR="000351EB" w:rsidRPr="009F13D7" w:rsidRDefault="000351EB" w:rsidP="0049277F">
            <w:pPr>
              <w:keepLines/>
              <w:spacing w:after="120"/>
              <w:ind w:left="0"/>
              <w:jc w:val="both"/>
              <w:rPr>
                <w:lang w:eastAsia="ar-SA"/>
              </w:rPr>
            </w:pPr>
            <w:r w:rsidRPr="009F13D7">
              <w:rPr>
                <w:lang w:eastAsia="ar-SA"/>
              </w:rPr>
              <w:t>Tra cứu thông tin các bệnh nhân trên toàn quốc</w:t>
            </w:r>
          </w:p>
        </w:tc>
      </w:tr>
      <w:tr w:rsidR="000351EB" w:rsidRPr="009F13D7" w14:paraId="16DBD0C0" w14:textId="77777777" w:rsidTr="000351EB">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384413" w14:textId="2C2BCC94" w:rsidR="000351EB" w:rsidRPr="009F13D7" w:rsidRDefault="000351EB"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24EDF5D" w14:textId="5757CC81" w:rsidR="000351EB" w:rsidRPr="009F13D7" w:rsidRDefault="000351EB" w:rsidP="0049277F">
            <w:pPr>
              <w:keepLines/>
              <w:widowControl/>
              <w:snapToGrid w:val="0"/>
              <w:spacing w:before="0" w:after="120"/>
              <w:ind w:left="0"/>
              <w:jc w:val="both"/>
            </w:pPr>
            <w:r>
              <w:t>Người dùng hệ thống</w:t>
            </w:r>
          </w:p>
        </w:tc>
      </w:tr>
      <w:tr w:rsidR="000351EB" w:rsidRPr="009F13D7" w14:paraId="5D9A75E0" w14:textId="77777777" w:rsidTr="000351EB">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9E400B0" w14:textId="77777777" w:rsidR="000351EB" w:rsidRPr="009F13D7" w:rsidRDefault="000351EB"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AFB167D" w14:textId="6D556E50" w:rsidR="000351EB" w:rsidRPr="009F13D7" w:rsidRDefault="000351EB"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w:t>
            </w:r>
          </w:p>
        </w:tc>
      </w:tr>
      <w:tr w:rsidR="000351EB" w:rsidRPr="009F13D7" w14:paraId="3E214C5E" w14:textId="77777777" w:rsidTr="000351EB">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9A9029F" w14:textId="77777777" w:rsidR="000351EB" w:rsidRPr="009F13D7" w:rsidRDefault="000351EB"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3D644FC" w14:textId="294489F0" w:rsidR="000351EB" w:rsidRPr="009F13D7" w:rsidRDefault="000351EB"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0351EB" w:rsidRPr="009F13D7" w14:paraId="70092CF2"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E7B7D4E" w14:textId="77777777" w:rsidR="000351EB" w:rsidRPr="009F13D7" w:rsidRDefault="000351EB"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282D3EF" w14:textId="77777777" w:rsidR="000351EB" w:rsidRPr="009F13D7" w:rsidRDefault="000351EB" w:rsidP="0049277F">
            <w:pPr>
              <w:keepLines/>
              <w:spacing w:after="120"/>
              <w:ind w:left="0"/>
              <w:jc w:val="both"/>
            </w:pPr>
            <w:r w:rsidRPr="009F13D7">
              <w:t>N/A</w:t>
            </w:r>
          </w:p>
        </w:tc>
      </w:tr>
      <w:tr w:rsidR="000351EB" w:rsidRPr="009F13D7" w14:paraId="48AA78BB" w14:textId="77777777" w:rsidTr="000351EB">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B0E37CE" w14:textId="77777777" w:rsidR="000351EB" w:rsidRPr="009F13D7" w:rsidRDefault="000351EB"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5B7F9601" w14:textId="77777777" w:rsidR="000351EB" w:rsidRPr="000C01DB" w:rsidRDefault="000351EB" w:rsidP="0049277F">
            <w:pPr>
              <w:ind w:left="0"/>
              <w:rPr>
                <w:rFonts w:eastAsia="Calibri"/>
                <w:iCs/>
              </w:rPr>
            </w:pPr>
            <w:r>
              <w:rPr>
                <w:rFonts w:eastAsia="Calibri"/>
                <w:iCs/>
              </w:rPr>
              <w:t>N/A</w:t>
            </w:r>
          </w:p>
        </w:tc>
      </w:tr>
    </w:tbl>
    <w:p w14:paraId="7D95D5AE" w14:textId="77777777" w:rsidR="000351EB" w:rsidRDefault="000351EB" w:rsidP="0049277F">
      <w:pPr>
        <w:pStyle w:val="Heading3"/>
        <w:rPr>
          <w:color w:val="000000"/>
          <w:szCs w:val="24"/>
        </w:rPr>
      </w:pPr>
      <w:bookmarkStart w:id="40" w:name="_Toc109901558"/>
      <w:r w:rsidRPr="000351EB">
        <w:rPr>
          <w:color w:val="000000"/>
          <w:szCs w:val="24"/>
        </w:rPr>
        <w:lastRenderedPageBreak/>
        <w:t>Biểu đồ luồng xử lý chức năng</w:t>
      </w:r>
      <w:bookmarkEnd w:id="40"/>
    </w:p>
    <w:p w14:paraId="61080000" w14:textId="72655AD0" w:rsidR="000351EB" w:rsidRPr="000351EB" w:rsidRDefault="00B540A7" w:rsidP="0049277F">
      <w:r w:rsidRPr="00EF1727">
        <w:object w:dxaOrig="10650" w:dyaOrig="5865" w14:anchorId="04B892D1">
          <v:shape id="_x0000_i1026" type="#_x0000_t75" style="width:389.55pt;height:199.9pt" o:ole="">
            <v:imagedata r:id="rId11" o:title=""/>
          </v:shape>
          <o:OLEObject Type="Embed" ProgID="Visio.Drawing.11" ShapeID="_x0000_i1026" DrawAspect="Content" ObjectID="_1734617803" r:id="rId12"/>
        </w:object>
      </w:r>
    </w:p>
    <w:p w14:paraId="64F8FE60" w14:textId="77777777" w:rsidR="000351EB" w:rsidRDefault="000351EB" w:rsidP="0049277F">
      <w:pPr>
        <w:pStyle w:val="Heading3"/>
        <w:rPr>
          <w:color w:val="000000"/>
          <w:szCs w:val="24"/>
        </w:rPr>
      </w:pPr>
      <w:bookmarkStart w:id="41" w:name="_Toc109901559"/>
      <w:r w:rsidRPr="000351EB">
        <w:rPr>
          <w:color w:val="000000"/>
          <w:szCs w:val="24"/>
        </w:rPr>
        <w:t>Mô tả dòng sự kiện chính (Basic Flow)</w:t>
      </w:r>
      <w:bookmarkEnd w:id="41"/>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4"/>
        <w:gridCol w:w="7346"/>
      </w:tblGrid>
      <w:tr w:rsidR="000351EB" w:rsidRPr="00EF1727" w14:paraId="6C1C4B5C" w14:textId="77777777" w:rsidTr="00117E24">
        <w:trPr>
          <w:trHeight w:val="530"/>
        </w:trPr>
        <w:tc>
          <w:tcPr>
            <w:tcW w:w="2014" w:type="dxa"/>
            <w:shd w:val="pct5" w:color="auto" w:fill="auto"/>
          </w:tcPr>
          <w:p w14:paraId="0153EB92" w14:textId="77777777" w:rsidR="000351EB" w:rsidRPr="00EF1727" w:rsidRDefault="000351EB" w:rsidP="0049277F">
            <w:pPr>
              <w:ind w:left="0"/>
              <w:jc w:val="center"/>
              <w:rPr>
                <w:b/>
                <w:szCs w:val="24"/>
              </w:rPr>
            </w:pPr>
            <w:r w:rsidRPr="00EF1727">
              <w:rPr>
                <w:b/>
                <w:szCs w:val="24"/>
              </w:rPr>
              <w:t>Hành động của tác nhân</w:t>
            </w:r>
          </w:p>
        </w:tc>
        <w:tc>
          <w:tcPr>
            <w:tcW w:w="7346" w:type="dxa"/>
            <w:shd w:val="pct5" w:color="auto" w:fill="auto"/>
          </w:tcPr>
          <w:p w14:paraId="0B80ED4D" w14:textId="77777777" w:rsidR="000351EB" w:rsidRPr="00EF1727" w:rsidRDefault="000351EB" w:rsidP="0049277F">
            <w:pPr>
              <w:ind w:left="0"/>
              <w:jc w:val="center"/>
              <w:rPr>
                <w:b/>
                <w:szCs w:val="24"/>
              </w:rPr>
            </w:pPr>
            <w:r w:rsidRPr="00EF1727">
              <w:rPr>
                <w:b/>
                <w:szCs w:val="24"/>
              </w:rPr>
              <w:t>Phản ứng của hệ thống</w:t>
            </w:r>
          </w:p>
        </w:tc>
      </w:tr>
      <w:tr w:rsidR="000351EB" w:rsidRPr="00EF1727" w14:paraId="53C06953" w14:textId="77777777" w:rsidTr="00117E24">
        <w:tc>
          <w:tcPr>
            <w:tcW w:w="2014" w:type="dxa"/>
          </w:tcPr>
          <w:p w14:paraId="1483EA18" w14:textId="0145B855" w:rsidR="000351EB" w:rsidRPr="00EF1727" w:rsidRDefault="000351EB" w:rsidP="0049277F">
            <w:pPr>
              <w:pStyle w:val="Sothutu-1so"/>
              <w:numPr>
                <w:ilvl w:val="0"/>
                <w:numId w:val="26"/>
              </w:numPr>
              <w:spacing w:line="360" w:lineRule="auto"/>
              <w:ind w:left="318" w:hanging="284"/>
              <w:rPr>
                <w:szCs w:val="24"/>
              </w:rPr>
            </w:pPr>
            <w:r w:rsidRPr="00EF1727">
              <w:rPr>
                <w:szCs w:val="24"/>
              </w:rPr>
              <w:t xml:space="preserve">Người </w:t>
            </w:r>
            <w:r w:rsidR="00117E24">
              <w:rPr>
                <w:szCs w:val="24"/>
              </w:rPr>
              <w:t>dùng sau khi đăng nhập vào hệ thống thành công</w:t>
            </w:r>
          </w:p>
        </w:tc>
        <w:tc>
          <w:tcPr>
            <w:tcW w:w="7346" w:type="dxa"/>
          </w:tcPr>
          <w:p w14:paraId="23B85889" w14:textId="533AD1E9" w:rsidR="000351EB" w:rsidRPr="00EF1727" w:rsidRDefault="000351EB" w:rsidP="0049277F">
            <w:pPr>
              <w:pStyle w:val="BodyText"/>
              <w:spacing w:line="360" w:lineRule="auto"/>
              <w:ind w:left="0"/>
              <w:rPr>
                <w:color w:val="000000"/>
              </w:rPr>
            </w:pPr>
            <w:r w:rsidRPr="00EF1727">
              <w:rPr>
                <w:color w:val="000000"/>
              </w:rPr>
              <w:t xml:space="preserve">2. </w:t>
            </w:r>
            <w:r w:rsidR="00117E24">
              <w:rPr>
                <w:color w:val="000000"/>
              </w:rPr>
              <w:t>Hệ thống hiển thị Màn hình trang chủ hiển thị các nhóm thống kê sau</w:t>
            </w:r>
          </w:p>
          <w:p w14:paraId="722953FC" w14:textId="7F05B212" w:rsidR="000351EB" w:rsidRDefault="000351EB" w:rsidP="0049277F">
            <w:pPr>
              <w:pStyle w:val="Sothutu-1so"/>
              <w:numPr>
                <w:ilvl w:val="0"/>
                <w:numId w:val="31"/>
              </w:numPr>
              <w:spacing w:line="360" w:lineRule="auto"/>
              <w:ind w:left="317" w:hanging="284"/>
              <w:rPr>
                <w:b/>
                <w:szCs w:val="24"/>
              </w:rPr>
            </w:pPr>
            <w:r w:rsidRPr="000351EB">
              <w:rPr>
                <w:b/>
                <w:szCs w:val="24"/>
              </w:rPr>
              <w:t>Thống kê số lượng quân nhân</w:t>
            </w:r>
            <w:r w:rsidRPr="00EF1727">
              <w:rPr>
                <w:b/>
                <w:szCs w:val="24"/>
              </w:rPr>
              <w:t>:</w:t>
            </w:r>
          </w:p>
          <w:p w14:paraId="42DE75EC" w14:textId="22C1EE24" w:rsidR="00117E24" w:rsidRPr="00117E24" w:rsidRDefault="00117E24" w:rsidP="0049277F">
            <w:pPr>
              <w:pStyle w:val="BodyText"/>
              <w:numPr>
                <w:ilvl w:val="0"/>
                <w:numId w:val="18"/>
              </w:numPr>
              <w:spacing w:line="360" w:lineRule="auto"/>
              <w:ind w:left="346" w:hanging="284"/>
              <w:rPr>
                <w:lang w:eastAsia="ar-SA"/>
              </w:rPr>
            </w:pPr>
            <w:r w:rsidRPr="00117E24">
              <w:rPr>
                <w:lang w:eastAsia="ar-SA"/>
              </w:rPr>
              <w:t>Tổng số quân nhân</w:t>
            </w:r>
            <w:r>
              <w:rPr>
                <w:lang w:eastAsia="ar-SA"/>
              </w:rPr>
              <w:t>: Tổng hợp số lượng quân nhân theo đơn vị mà người dùng đăng nhập quản lý</w:t>
            </w:r>
          </w:p>
          <w:p w14:paraId="2D823E11" w14:textId="513132B1" w:rsidR="00117E24" w:rsidRDefault="00117E24" w:rsidP="0049277F">
            <w:pPr>
              <w:pStyle w:val="BodyText"/>
              <w:numPr>
                <w:ilvl w:val="0"/>
                <w:numId w:val="18"/>
              </w:numPr>
              <w:spacing w:line="360" w:lineRule="auto"/>
              <w:ind w:left="346" w:hanging="284"/>
              <w:rPr>
                <w:lang w:eastAsia="ar-SA"/>
              </w:rPr>
            </w:pPr>
            <w:r w:rsidRPr="00117E24">
              <w:rPr>
                <w:lang w:eastAsia="ar-SA"/>
              </w:rPr>
              <w:t>Nam giới</w:t>
            </w:r>
            <w:r>
              <w:rPr>
                <w:lang w:eastAsia="ar-SA"/>
              </w:rPr>
              <w:t>: Tổng hợp số lượng quân nhân có giới tính là “Nam” theo đơn vị mà người dùng đăng nhập quản</w:t>
            </w:r>
          </w:p>
          <w:p w14:paraId="7151BF54" w14:textId="46B02962" w:rsidR="00117E24" w:rsidRPr="00117E24" w:rsidRDefault="00117E24" w:rsidP="0049277F">
            <w:pPr>
              <w:pStyle w:val="BodyText"/>
              <w:numPr>
                <w:ilvl w:val="0"/>
                <w:numId w:val="18"/>
              </w:numPr>
              <w:spacing w:line="360" w:lineRule="auto"/>
              <w:ind w:left="346" w:hanging="284"/>
              <w:rPr>
                <w:lang w:eastAsia="ar-SA"/>
              </w:rPr>
            </w:pPr>
            <w:r>
              <w:rPr>
                <w:lang w:eastAsia="ar-SA"/>
              </w:rPr>
              <w:t>Tỷ lệ Nam giới: {Số lượng quân nhân có giới tính là Nam}</w:t>
            </w:r>
            <w:proofErr w:type="gramStart"/>
            <w:r>
              <w:rPr>
                <w:lang w:eastAsia="ar-SA"/>
              </w:rPr>
              <w:t>/{</w:t>
            </w:r>
            <w:proofErr w:type="gramEnd"/>
            <w:r w:rsidRPr="00117E24">
              <w:rPr>
                <w:lang w:eastAsia="ar-SA"/>
              </w:rPr>
              <w:t>Tổng số quân nhân</w:t>
            </w:r>
            <w:r>
              <w:rPr>
                <w:lang w:eastAsia="ar-SA"/>
              </w:rPr>
              <w:t>} * 100%</w:t>
            </w:r>
          </w:p>
          <w:p w14:paraId="3087848C" w14:textId="330B7974" w:rsidR="00117E24" w:rsidRDefault="00117E24" w:rsidP="0049277F">
            <w:pPr>
              <w:pStyle w:val="BodyText"/>
              <w:numPr>
                <w:ilvl w:val="0"/>
                <w:numId w:val="18"/>
              </w:numPr>
              <w:spacing w:line="360" w:lineRule="auto"/>
              <w:ind w:left="346" w:hanging="284"/>
              <w:rPr>
                <w:lang w:eastAsia="ar-SA"/>
              </w:rPr>
            </w:pPr>
            <w:r w:rsidRPr="00117E24">
              <w:rPr>
                <w:lang w:eastAsia="ar-SA"/>
              </w:rPr>
              <w:t>Phụ nữ</w:t>
            </w:r>
            <w:r>
              <w:rPr>
                <w:lang w:eastAsia="ar-SA"/>
              </w:rPr>
              <w:t>: Tổng hợp số lượng quân nhân có giới tính là “Nữ” theo đơn vị mà người dùng đăng nhập quản</w:t>
            </w:r>
          </w:p>
          <w:p w14:paraId="1B5F9328" w14:textId="6F306872" w:rsidR="00117E24" w:rsidRPr="00117E24" w:rsidRDefault="00117E24" w:rsidP="0049277F">
            <w:pPr>
              <w:pStyle w:val="BodyText"/>
              <w:numPr>
                <w:ilvl w:val="0"/>
                <w:numId w:val="18"/>
              </w:numPr>
              <w:spacing w:line="360" w:lineRule="auto"/>
              <w:ind w:left="346" w:hanging="284"/>
              <w:rPr>
                <w:lang w:eastAsia="ar-SA"/>
              </w:rPr>
            </w:pPr>
            <w:r>
              <w:rPr>
                <w:lang w:eastAsia="ar-SA"/>
              </w:rPr>
              <w:t>Tỷ lệ Phụ nữ: {Số lượng quân nhân có giới tính là Nữ}</w:t>
            </w:r>
            <w:proofErr w:type="gramStart"/>
            <w:r>
              <w:rPr>
                <w:lang w:eastAsia="ar-SA"/>
              </w:rPr>
              <w:t>/{</w:t>
            </w:r>
            <w:proofErr w:type="gramEnd"/>
            <w:r w:rsidRPr="00117E24">
              <w:rPr>
                <w:lang w:eastAsia="ar-SA"/>
              </w:rPr>
              <w:t>Tổng số quân nhân</w:t>
            </w:r>
            <w:r>
              <w:rPr>
                <w:lang w:eastAsia="ar-SA"/>
              </w:rPr>
              <w:t>} * 100%</w:t>
            </w:r>
          </w:p>
          <w:p w14:paraId="79FE6D63" w14:textId="6C876C34" w:rsidR="00117E24" w:rsidRPr="00117E24" w:rsidRDefault="00117E24" w:rsidP="0049277F">
            <w:pPr>
              <w:pStyle w:val="Sothutu-1so"/>
              <w:numPr>
                <w:ilvl w:val="0"/>
                <w:numId w:val="31"/>
              </w:numPr>
              <w:spacing w:line="360" w:lineRule="auto"/>
              <w:ind w:left="317" w:hanging="284"/>
              <w:rPr>
                <w:b/>
                <w:szCs w:val="24"/>
              </w:rPr>
            </w:pPr>
            <w:r w:rsidRPr="00117E24">
              <w:rPr>
                <w:b/>
                <w:szCs w:val="24"/>
              </w:rPr>
              <w:t>Tổng hợp lượt khám</w:t>
            </w:r>
            <w:r>
              <w:rPr>
                <w:b/>
                <w:szCs w:val="24"/>
              </w:rPr>
              <w:t xml:space="preserve">: </w:t>
            </w:r>
            <w:r>
              <w:rPr>
                <w:szCs w:val="24"/>
              </w:rPr>
              <w:t>Cho phép tìm kiếm theo các điều kiện “Tất cả”, “Năm nay”, “Năm trước” với các số liệu thống kê bao gồm</w:t>
            </w:r>
          </w:p>
          <w:p w14:paraId="04412FC9" w14:textId="3E79D634" w:rsidR="00117E24" w:rsidRPr="00117E24" w:rsidRDefault="00117E24" w:rsidP="0049277F">
            <w:pPr>
              <w:pStyle w:val="BodyText"/>
              <w:numPr>
                <w:ilvl w:val="0"/>
                <w:numId w:val="18"/>
              </w:numPr>
              <w:spacing w:line="360" w:lineRule="auto"/>
              <w:ind w:left="346" w:hanging="284"/>
              <w:rPr>
                <w:lang w:eastAsia="ar-SA"/>
              </w:rPr>
            </w:pPr>
            <w:r>
              <w:rPr>
                <w:lang w:eastAsia="ar-SA"/>
              </w:rPr>
              <w:t xml:space="preserve">Số </w:t>
            </w:r>
            <w:r w:rsidRPr="00117E24">
              <w:rPr>
                <w:lang w:eastAsia="ar-SA"/>
              </w:rPr>
              <w:t>Lượt Khám sức khỏe định kỳ</w:t>
            </w:r>
          </w:p>
          <w:p w14:paraId="3E50D0F0" w14:textId="488BD983" w:rsidR="00117E24" w:rsidRDefault="00117E24" w:rsidP="0049277F">
            <w:pPr>
              <w:pStyle w:val="BodyText"/>
              <w:numPr>
                <w:ilvl w:val="0"/>
                <w:numId w:val="18"/>
              </w:numPr>
              <w:spacing w:line="360" w:lineRule="auto"/>
              <w:ind w:left="346" w:hanging="284"/>
              <w:rPr>
                <w:lang w:eastAsia="ar-SA"/>
              </w:rPr>
            </w:pPr>
            <w:r>
              <w:rPr>
                <w:lang w:eastAsia="ar-SA"/>
              </w:rPr>
              <w:t xml:space="preserve">Số </w:t>
            </w:r>
            <w:r w:rsidRPr="00117E24">
              <w:rPr>
                <w:lang w:eastAsia="ar-SA"/>
              </w:rPr>
              <w:t>Lịch sử Khám chữa bệnh</w:t>
            </w:r>
          </w:p>
          <w:p w14:paraId="5202EC05" w14:textId="55254D1D" w:rsidR="00117E24" w:rsidRDefault="00117E24" w:rsidP="0049277F">
            <w:pPr>
              <w:pStyle w:val="BodyText"/>
              <w:numPr>
                <w:ilvl w:val="0"/>
                <w:numId w:val="32"/>
              </w:numPr>
              <w:spacing w:line="360" w:lineRule="auto"/>
              <w:ind w:left="600" w:hanging="283"/>
              <w:rPr>
                <w:lang w:eastAsia="ar-SA"/>
              </w:rPr>
            </w:pPr>
            <w:r>
              <w:rPr>
                <w:lang w:eastAsia="ar-SA"/>
              </w:rPr>
              <w:lastRenderedPageBreak/>
              <w:t>Số lượt khám nội trú</w:t>
            </w:r>
          </w:p>
          <w:p w14:paraId="130C2E73" w14:textId="3824420B" w:rsidR="00117E24" w:rsidRPr="00117E24" w:rsidRDefault="00117E24" w:rsidP="0049277F">
            <w:pPr>
              <w:pStyle w:val="BodyText"/>
              <w:numPr>
                <w:ilvl w:val="0"/>
                <w:numId w:val="32"/>
              </w:numPr>
              <w:spacing w:line="360" w:lineRule="auto"/>
              <w:ind w:left="600" w:hanging="283"/>
              <w:rPr>
                <w:lang w:eastAsia="ar-SA"/>
              </w:rPr>
            </w:pPr>
            <w:r>
              <w:rPr>
                <w:lang w:eastAsia="ar-SA"/>
              </w:rPr>
              <w:t>Số lượt khám ngoại trú</w:t>
            </w:r>
          </w:p>
          <w:p w14:paraId="572A2533" w14:textId="04B64215" w:rsidR="00117E24" w:rsidRDefault="00117E24" w:rsidP="0049277F">
            <w:pPr>
              <w:pStyle w:val="Sothutu-1so"/>
              <w:numPr>
                <w:ilvl w:val="0"/>
                <w:numId w:val="31"/>
              </w:numPr>
              <w:spacing w:line="360" w:lineRule="auto"/>
              <w:ind w:left="317" w:hanging="284"/>
              <w:rPr>
                <w:b/>
                <w:szCs w:val="24"/>
              </w:rPr>
            </w:pPr>
            <w:r w:rsidRPr="00117E24">
              <w:rPr>
                <w:b/>
                <w:szCs w:val="24"/>
              </w:rPr>
              <w:t>Biểu đồ tỉ lệ giới tính</w:t>
            </w:r>
            <w:r>
              <w:rPr>
                <w:b/>
                <w:szCs w:val="24"/>
              </w:rPr>
              <w:t xml:space="preserve">: </w:t>
            </w:r>
            <w:r w:rsidRPr="00117E24">
              <w:rPr>
                <w:szCs w:val="24"/>
              </w:rPr>
              <w:t>Biểu đồ hình tròn thể hiện tình hình giới tính theo đơn vị người dùng được quản lý bao gồm 2 nhóm Giới tính Nam và Giới tính Nữ</w:t>
            </w:r>
          </w:p>
          <w:p w14:paraId="23AAAABC" w14:textId="0832FE69" w:rsidR="00117E24" w:rsidRPr="00117E24" w:rsidRDefault="00117E24" w:rsidP="0049277F">
            <w:pPr>
              <w:pStyle w:val="Sothutu-1so"/>
              <w:numPr>
                <w:ilvl w:val="0"/>
                <w:numId w:val="31"/>
              </w:numPr>
              <w:spacing w:line="360" w:lineRule="auto"/>
              <w:ind w:left="317" w:hanging="284"/>
              <w:rPr>
                <w:b/>
                <w:szCs w:val="24"/>
              </w:rPr>
            </w:pPr>
            <w:r w:rsidRPr="00117E24">
              <w:rPr>
                <w:b/>
                <w:szCs w:val="24"/>
              </w:rPr>
              <w:t>Biểu đồ theo nhóm tuổi</w:t>
            </w:r>
            <w:r>
              <w:rPr>
                <w:b/>
                <w:szCs w:val="24"/>
              </w:rPr>
              <w:t>:</w:t>
            </w:r>
            <w:r w:rsidRPr="00117E24">
              <w:rPr>
                <w:szCs w:val="24"/>
              </w:rPr>
              <w:t xml:space="preserve"> Biểu đồ hình tròn thể hiện tình hình</w:t>
            </w:r>
            <w:r>
              <w:rPr>
                <w:szCs w:val="24"/>
              </w:rPr>
              <w:t xml:space="preserve"> theo nhóm tuổi quân nhân theo đơn vị người dùng được quản lý, chia làm 3 nhóm tuổi</w:t>
            </w:r>
          </w:p>
          <w:p w14:paraId="2756C8CE" w14:textId="200A6DBA"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Từ 18 đến 40</w:t>
            </w:r>
          </w:p>
          <w:p w14:paraId="4B20339D" w14:textId="1B371C51"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Từ 41 đến 60</w:t>
            </w:r>
          </w:p>
          <w:p w14:paraId="2C4610C4" w14:textId="272CE505" w:rsidR="00117E24" w:rsidRPr="00117E24" w:rsidRDefault="00117E24" w:rsidP="0049277F">
            <w:pPr>
              <w:pStyle w:val="BodyText"/>
              <w:numPr>
                <w:ilvl w:val="0"/>
                <w:numId w:val="32"/>
              </w:numPr>
              <w:spacing w:line="360" w:lineRule="auto"/>
              <w:ind w:left="600" w:hanging="283"/>
              <w:rPr>
                <w:lang w:eastAsia="ar-SA"/>
              </w:rPr>
            </w:pPr>
            <w:r w:rsidRPr="00117E24">
              <w:rPr>
                <w:lang w:eastAsia="ar-SA"/>
              </w:rPr>
              <w:t>Trên 60</w:t>
            </w:r>
          </w:p>
          <w:p w14:paraId="0BBDB594" w14:textId="77777777" w:rsidR="008C5B47" w:rsidRPr="008C5B47" w:rsidRDefault="00117E24" w:rsidP="0049277F">
            <w:pPr>
              <w:pStyle w:val="Sothutu-1so"/>
              <w:numPr>
                <w:ilvl w:val="0"/>
                <w:numId w:val="31"/>
              </w:numPr>
              <w:spacing w:line="360" w:lineRule="auto"/>
              <w:ind w:left="317" w:hanging="284"/>
              <w:rPr>
                <w:b/>
                <w:szCs w:val="24"/>
              </w:rPr>
            </w:pPr>
            <w:r w:rsidRPr="00117E24">
              <w:rPr>
                <w:b/>
                <w:szCs w:val="24"/>
              </w:rPr>
              <w:t>Biểu đồ quản lý hồ sơ sức khỏe</w:t>
            </w:r>
            <w:r>
              <w:rPr>
                <w:b/>
                <w:szCs w:val="24"/>
              </w:rPr>
              <w:t xml:space="preserve">: </w:t>
            </w:r>
            <w:r w:rsidRPr="008C5B47">
              <w:rPr>
                <w:szCs w:val="24"/>
              </w:rPr>
              <w:t>Biểu đồ hình tròn thống kê % tỷ lệ Tỷ lệ quân nhân đã có hồ sơ sức khỏe và chưa khởi tạo hồ sơ sức khỏe</w:t>
            </w:r>
            <w:r w:rsidR="008C5B47">
              <w:rPr>
                <w:szCs w:val="24"/>
              </w:rPr>
              <w:t>; Quân nhân có hô sơ sức khỏe được hiểu là quân nhân có 1 trong các dữ liệu Khám sức khỏe định kỳ, Lịch sử Khám chữa bệnh, Thông tin tiêm chủng, Tiền sử dị ứng, Tiền sử bệnh lý, Chỉ số sức khỏe (Chiều cao/Cân nặng)</w:t>
            </w:r>
          </w:p>
          <w:p w14:paraId="1DBF6CDF" w14:textId="07EBB726" w:rsidR="000351EB" w:rsidRPr="008C5B47" w:rsidRDefault="00117E24" w:rsidP="0049277F">
            <w:pPr>
              <w:pStyle w:val="Sothutu-1so"/>
              <w:numPr>
                <w:ilvl w:val="0"/>
                <w:numId w:val="31"/>
              </w:numPr>
              <w:spacing w:line="360" w:lineRule="auto"/>
              <w:ind w:left="317" w:hanging="284"/>
              <w:rPr>
                <w:b/>
                <w:szCs w:val="24"/>
              </w:rPr>
            </w:pPr>
            <w:r w:rsidRPr="008C5B47">
              <w:rPr>
                <w:b/>
                <w:szCs w:val="24"/>
              </w:rPr>
              <w:t>Biểu đồ phân loại sức khỏe sĩ quan, QNCN, CNVQP</w:t>
            </w:r>
            <w:r w:rsidR="008C5B47" w:rsidRPr="008C5B47">
              <w:rPr>
                <w:b/>
                <w:szCs w:val="24"/>
              </w:rPr>
              <w:t xml:space="preserve">: </w:t>
            </w:r>
            <w:r w:rsidR="008C5B47" w:rsidRPr="008C5B47">
              <w:rPr>
                <w:szCs w:val="24"/>
              </w:rPr>
              <w:t>Cho phép tìm kiếm theo các điều kiện “Tất cả”, “Năm nay”, “Năm trước”. Biểu đồ hình tròn thể hiện tỷ lệ phân loại sức khỏe của sĩ quan, QNCN, CNVQP theo 4 nhóm  được quy định tại thông tư số 37/2021/TT-BQP gồm Loại 1, Loại 2, Loại 3, Loại 4</w:t>
            </w:r>
          </w:p>
        </w:tc>
      </w:tr>
      <w:tr w:rsidR="000351EB" w:rsidRPr="00EF1727" w14:paraId="541EB374" w14:textId="77777777" w:rsidTr="00117E24">
        <w:tc>
          <w:tcPr>
            <w:tcW w:w="2014" w:type="dxa"/>
            <w:shd w:val="pct10" w:color="auto" w:fill="auto"/>
          </w:tcPr>
          <w:p w14:paraId="5B6ADE34" w14:textId="77777777" w:rsidR="000351EB" w:rsidRPr="00EF1727" w:rsidRDefault="000351EB" w:rsidP="0049277F">
            <w:pPr>
              <w:jc w:val="both"/>
              <w:rPr>
                <w:szCs w:val="24"/>
                <w:lang w:val="pt-BR"/>
              </w:rPr>
            </w:pPr>
          </w:p>
        </w:tc>
        <w:tc>
          <w:tcPr>
            <w:tcW w:w="7346" w:type="dxa"/>
            <w:shd w:val="pct10" w:color="auto" w:fill="auto"/>
          </w:tcPr>
          <w:p w14:paraId="2DDB60D6" w14:textId="77777777" w:rsidR="000351EB" w:rsidRPr="00EF1727" w:rsidRDefault="000351EB" w:rsidP="0049277F">
            <w:pPr>
              <w:jc w:val="both"/>
              <w:rPr>
                <w:szCs w:val="24"/>
                <w:lang w:val="pt-BR"/>
              </w:rPr>
            </w:pPr>
          </w:p>
        </w:tc>
      </w:tr>
    </w:tbl>
    <w:p w14:paraId="42B7A9C9" w14:textId="77777777" w:rsidR="000351EB" w:rsidRPr="000351EB" w:rsidRDefault="000351EB" w:rsidP="0049277F">
      <w:pPr>
        <w:pStyle w:val="Heading3"/>
        <w:rPr>
          <w:color w:val="000000"/>
          <w:szCs w:val="24"/>
        </w:rPr>
      </w:pPr>
      <w:bookmarkStart w:id="42" w:name="_Toc109901560"/>
      <w:r w:rsidRPr="000351EB">
        <w:rPr>
          <w:color w:val="000000"/>
          <w:szCs w:val="24"/>
        </w:rPr>
        <w:t>Mô tả dòng sự kiện phụ (Alternative Flow)</w:t>
      </w:r>
      <w:bookmarkEnd w:id="42"/>
    </w:p>
    <w:p w14:paraId="1AF94B5B" w14:textId="77777777" w:rsidR="000351EB" w:rsidRPr="009F13D7" w:rsidRDefault="000351EB" w:rsidP="0049277F">
      <w:pPr>
        <w:snapToGrid w:val="0"/>
        <w:rPr>
          <w:lang w:eastAsia="ar-SA"/>
        </w:rPr>
      </w:pPr>
      <w:r w:rsidRPr="009F13D7">
        <w:rPr>
          <w:lang w:eastAsia="ar-SA"/>
        </w:rPr>
        <w:t>N/A</w:t>
      </w:r>
    </w:p>
    <w:p w14:paraId="68CC9289" w14:textId="77777777" w:rsidR="000351EB" w:rsidRPr="000351EB" w:rsidRDefault="000351EB" w:rsidP="0049277F">
      <w:pPr>
        <w:pStyle w:val="Heading3"/>
        <w:rPr>
          <w:color w:val="000000"/>
          <w:szCs w:val="24"/>
        </w:rPr>
      </w:pPr>
      <w:bookmarkStart w:id="43" w:name="_Toc109901561"/>
      <w:r w:rsidRPr="000351EB">
        <w:rPr>
          <w:color w:val="000000"/>
          <w:szCs w:val="24"/>
        </w:rPr>
        <w:lastRenderedPageBreak/>
        <w:t>Ghi chú</w:t>
      </w:r>
      <w:bookmarkEnd w:id="43"/>
    </w:p>
    <w:p w14:paraId="09EDAF58" w14:textId="574E9592" w:rsidR="004E33C3" w:rsidRPr="000351EB" w:rsidRDefault="004E33C3" w:rsidP="0049277F">
      <w:pPr>
        <w:ind w:left="0"/>
        <w:rPr>
          <w:lang w:eastAsia="ar-SA"/>
        </w:rPr>
      </w:pPr>
      <w:r>
        <w:rPr>
          <w:noProof/>
          <w:snapToGrid/>
        </w:rPr>
        <w:drawing>
          <wp:inline distT="0" distB="0" distL="0" distR="0" wp14:anchorId="007F6D9B" wp14:editId="40DAA40D">
            <wp:extent cx="5941695" cy="3289935"/>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1695" cy="3289935"/>
                    </a:xfrm>
                    <a:prstGeom prst="rect">
                      <a:avLst/>
                    </a:prstGeom>
                  </pic:spPr>
                </pic:pic>
              </a:graphicData>
            </a:graphic>
          </wp:inline>
        </w:drawing>
      </w:r>
      <w:r>
        <w:rPr>
          <w:noProof/>
          <w:snapToGrid/>
        </w:rPr>
        <w:drawing>
          <wp:inline distT="0" distB="0" distL="0" distR="0" wp14:anchorId="3F7BCD33" wp14:editId="3CC471CD">
            <wp:extent cx="5941695" cy="241173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695" cy="2411730"/>
                    </a:xfrm>
                    <a:prstGeom prst="rect">
                      <a:avLst/>
                    </a:prstGeom>
                  </pic:spPr>
                </pic:pic>
              </a:graphicData>
            </a:graphic>
          </wp:inline>
        </w:drawing>
      </w:r>
    </w:p>
    <w:p w14:paraId="3AC20A1E" w14:textId="162A9BDC" w:rsidR="008C5B47" w:rsidRPr="00EF1727" w:rsidRDefault="008C5B47" w:rsidP="0049277F">
      <w:pPr>
        <w:pStyle w:val="BodyText"/>
        <w:spacing w:line="360" w:lineRule="auto"/>
        <w:ind w:left="0"/>
        <w:jc w:val="center"/>
        <w:rPr>
          <w:i/>
          <w:lang w:eastAsia="ar-SA"/>
        </w:rPr>
      </w:pPr>
      <w:r w:rsidRPr="00EF1727">
        <w:rPr>
          <w:i/>
          <w:noProof/>
        </w:rPr>
        <w:t>Hình: Màn hình Prototype “</w:t>
      </w:r>
      <w:r>
        <w:rPr>
          <w:i/>
          <w:noProof/>
        </w:rPr>
        <w:t>Trang chủ/Dashboard</w:t>
      </w:r>
      <w:r w:rsidRPr="00EF1727">
        <w:rPr>
          <w:i/>
          <w:noProof/>
        </w:rPr>
        <w:t>”</w:t>
      </w:r>
    </w:p>
    <w:p w14:paraId="702DEDC0" w14:textId="77777777" w:rsidR="00954173" w:rsidRPr="00954173" w:rsidRDefault="00954173" w:rsidP="008B7EB4">
      <w:pPr>
        <w:pStyle w:val="NormalIndent"/>
      </w:pPr>
    </w:p>
    <w:p w14:paraId="70EDAD5F" w14:textId="77777777" w:rsidR="00596382" w:rsidRPr="00EF1727" w:rsidRDefault="00596382" w:rsidP="0049277F">
      <w:pPr>
        <w:ind w:left="0"/>
      </w:pPr>
    </w:p>
    <w:p w14:paraId="354ADF3A" w14:textId="5D7893E0" w:rsidR="00596382" w:rsidRPr="00EF1727" w:rsidRDefault="00596382" w:rsidP="0049277F">
      <w:pPr>
        <w:ind w:left="0"/>
        <w:jc w:val="center"/>
        <w:rPr>
          <w:noProof/>
          <w:snapToGrid/>
          <w:lang w:val="vi-VN" w:eastAsia="vi-VN" w:bidi="th-TH"/>
        </w:rPr>
      </w:pPr>
    </w:p>
    <w:p w14:paraId="45B6C98A" w14:textId="77777777" w:rsidR="00596382" w:rsidRPr="00EF1727" w:rsidRDefault="00596382" w:rsidP="0049277F"/>
    <w:p w14:paraId="2A16DB70" w14:textId="630DEAB8" w:rsidR="00596382" w:rsidRPr="00EF1727" w:rsidRDefault="00596382" w:rsidP="0049277F">
      <w:pPr>
        <w:ind w:left="0"/>
      </w:pPr>
    </w:p>
    <w:p w14:paraId="19174304" w14:textId="77777777" w:rsidR="00322C1B" w:rsidRPr="00EF1727" w:rsidRDefault="00322C1B" w:rsidP="0049277F"/>
    <w:p w14:paraId="4974402E" w14:textId="77777777" w:rsidR="00322C1B" w:rsidRPr="00EF1727" w:rsidRDefault="00322C1B" w:rsidP="0049277F"/>
    <w:p w14:paraId="757ADDA8" w14:textId="757EC07B" w:rsidR="003F34B9" w:rsidRDefault="003F34B9" w:rsidP="0049277F">
      <w:pPr>
        <w:pStyle w:val="Heading2"/>
        <w:rPr>
          <w:szCs w:val="24"/>
        </w:rPr>
      </w:pPr>
      <w:bookmarkStart w:id="44" w:name="_Toc109901562"/>
      <w:r w:rsidRPr="00057C50">
        <w:rPr>
          <w:bCs/>
          <w:color w:val="000000"/>
          <w:szCs w:val="24"/>
        </w:rPr>
        <w:lastRenderedPageBreak/>
        <w:t>Danh sách Hồ sơ sức khỏe</w:t>
      </w:r>
      <w:bookmarkEnd w:id="44"/>
      <w:r w:rsidRPr="00057C50">
        <w:rPr>
          <w:szCs w:val="24"/>
        </w:rPr>
        <w:t xml:space="preserve"> </w:t>
      </w:r>
    </w:p>
    <w:p w14:paraId="440038E3" w14:textId="0E7AFFB1" w:rsidR="00986A62" w:rsidRPr="00986A62" w:rsidRDefault="00986A62" w:rsidP="0049277F">
      <w:pPr>
        <w:pStyle w:val="Heading3"/>
        <w:rPr>
          <w:color w:val="000000"/>
          <w:szCs w:val="24"/>
        </w:rPr>
      </w:pPr>
      <w:bookmarkStart w:id="45" w:name="_Toc109901563"/>
      <w:r w:rsidRPr="00986A62">
        <w:rPr>
          <w:color w:val="000000"/>
          <w:szCs w:val="24"/>
        </w:rPr>
        <w:t xml:space="preserve">Tìm </w:t>
      </w:r>
      <w:r>
        <w:rPr>
          <w:color w:val="000000"/>
          <w:szCs w:val="24"/>
        </w:rPr>
        <w:t xml:space="preserve">kiếm </w:t>
      </w:r>
      <w:r w:rsidRPr="00986A62">
        <w:rPr>
          <w:color w:val="000000"/>
          <w:szCs w:val="24"/>
        </w:rPr>
        <w:t>nhanh Hồ sơ sức khỏe</w:t>
      </w:r>
      <w:bookmarkEnd w:id="45"/>
    </w:p>
    <w:p w14:paraId="06FD6992" w14:textId="77777777" w:rsidR="000351EB" w:rsidRPr="00986A62" w:rsidRDefault="000351EB"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0351EB" w:rsidRPr="009F13D7" w14:paraId="541463C1" w14:textId="77777777" w:rsidTr="000351EB">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2C7A788" w14:textId="77777777" w:rsidR="000351EB" w:rsidRPr="009F13D7" w:rsidRDefault="000351EB"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072EDAB" w14:textId="35213062" w:rsidR="000351EB" w:rsidRPr="009F13D7" w:rsidRDefault="00057C50" w:rsidP="0049277F">
            <w:pPr>
              <w:keepLines/>
              <w:spacing w:after="120"/>
              <w:ind w:left="0"/>
              <w:jc w:val="both"/>
              <w:rPr>
                <w:lang w:eastAsia="ar-SA"/>
              </w:rPr>
            </w:pPr>
            <w:r>
              <w:t>Danh sách Hồ sơ sức khỏe</w:t>
            </w:r>
          </w:p>
        </w:tc>
      </w:tr>
      <w:tr w:rsidR="000351EB" w:rsidRPr="009F13D7" w14:paraId="1A10B6E1"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43CA84" w14:textId="77777777" w:rsidR="000351EB" w:rsidRPr="009F13D7" w:rsidRDefault="000351EB"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CBD025F" w14:textId="0C592F57" w:rsidR="000351EB" w:rsidRPr="009F13D7" w:rsidRDefault="00057C50"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w:t>
            </w:r>
            <w:r w:rsidR="00986A62">
              <w:rPr>
                <w:lang w:eastAsia="ar-SA"/>
              </w:rPr>
              <w:t xml:space="preserve"> và người dùng có thể tìm kiếm nhanh thông tin hồ sơ sức khỏe</w:t>
            </w:r>
          </w:p>
        </w:tc>
      </w:tr>
      <w:tr w:rsidR="000351EB" w:rsidRPr="009F13D7" w14:paraId="0C1B186C" w14:textId="77777777" w:rsidTr="000351EB">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E448A57" w14:textId="77777777" w:rsidR="000351EB" w:rsidRPr="009F13D7" w:rsidRDefault="000351EB"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67BF2B6" w14:textId="77777777" w:rsidR="000351EB" w:rsidRPr="009F13D7" w:rsidRDefault="000351EB" w:rsidP="0049277F">
            <w:pPr>
              <w:keepLines/>
              <w:widowControl/>
              <w:snapToGrid w:val="0"/>
              <w:spacing w:before="0" w:after="120"/>
              <w:ind w:left="0"/>
              <w:jc w:val="both"/>
            </w:pPr>
            <w:r>
              <w:t>Người dùng hệ thống</w:t>
            </w:r>
          </w:p>
        </w:tc>
      </w:tr>
      <w:tr w:rsidR="000351EB" w:rsidRPr="009F13D7" w14:paraId="5FF34C85" w14:textId="77777777" w:rsidTr="000351EB">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68494B8" w14:textId="77777777" w:rsidR="000351EB" w:rsidRPr="009F13D7" w:rsidRDefault="000351EB"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74A1423" w14:textId="5EB8F656" w:rsidR="000351EB" w:rsidRPr="009F13D7" w:rsidRDefault="000351EB"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w:t>
            </w:r>
            <w:r w:rsidR="00057C50">
              <w:rPr>
                <w:lang w:eastAsia="ar-SA"/>
              </w:rPr>
              <w:t xml:space="preserve"> và được cấp quyền vào đơn vị</w:t>
            </w:r>
          </w:p>
        </w:tc>
      </w:tr>
      <w:tr w:rsidR="000351EB" w:rsidRPr="009F13D7" w14:paraId="057BEEFC" w14:textId="77777777" w:rsidTr="000351EB">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3CB60F0" w14:textId="77777777" w:rsidR="000351EB" w:rsidRPr="009F13D7" w:rsidRDefault="000351EB"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C5289C3" w14:textId="77777777" w:rsidR="000351EB" w:rsidRPr="009F13D7" w:rsidRDefault="000351EB"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0351EB" w:rsidRPr="009F13D7" w14:paraId="7CC4A4FD" w14:textId="77777777" w:rsidTr="000351E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E8BF7CF" w14:textId="77777777" w:rsidR="000351EB" w:rsidRPr="009F13D7" w:rsidRDefault="000351EB"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AAEBE3A" w14:textId="77777777" w:rsidR="000351EB" w:rsidRPr="009F13D7" w:rsidRDefault="000351EB" w:rsidP="0049277F">
            <w:pPr>
              <w:keepLines/>
              <w:spacing w:after="120"/>
              <w:ind w:left="0"/>
              <w:jc w:val="both"/>
            </w:pPr>
            <w:r w:rsidRPr="009F13D7">
              <w:t>N/A</w:t>
            </w:r>
          </w:p>
        </w:tc>
      </w:tr>
      <w:tr w:rsidR="000351EB" w:rsidRPr="009F13D7" w14:paraId="272ECE3C" w14:textId="77777777" w:rsidTr="000351EB">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EFA69A9" w14:textId="77777777" w:rsidR="000351EB" w:rsidRPr="009F13D7" w:rsidRDefault="000351EB"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07B433AB" w14:textId="77777777" w:rsidR="000351EB" w:rsidRPr="000C01DB" w:rsidRDefault="000351EB" w:rsidP="0049277F">
            <w:pPr>
              <w:ind w:left="0"/>
              <w:rPr>
                <w:rFonts w:eastAsia="Calibri"/>
                <w:iCs/>
              </w:rPr>
            </w:pPr>
            <w:r>
              <w:rPr>
                <w:rFonts w:eastAsia="Calibri"/>
                <w:iCs/>
              </w:rPr>
              <w:t>N/A</w:t>
            </w:r>
          </w:p>
        </w:tc>
      </w:tr>
    </w:tbl>
    <w:p w14:paraId="49AAA698" w14:textId="77777777" w:rsidR="000351EB" w:rsidRPr="00986A62" w:rsidRDefault="000351EB" w:rsidP="0049277F">
      <w:pPr>
        <w:pStyle w:val="Heading4"/>
      </w:pPr>
      <w:r w:rsidRPr="00986A62">
        <w:t>Biểu đồ luồng xử lý chức năng</w:t>
      </w:r>
    </w:p>
    <w:p w14:paraId="5813E673" w14:textId="2E58EDE3" w:rsidR="00B540A7" w:rsidRPr="00B540A7" w:rsidRDefault="00B540A7" w:rsidP="0049277F">
      <w:pPr>
        <w:ind w:hanging="544"/>
        <w:jc w:val="center"/>
      </w:pPr>
      <w:r w:rsidRPr="00EF1727">
        <w:object w:dxaOrig="10020" w:dyaOrig="7126" w14:anchorId="0E7CBBAC">
          <v:shape id="_x0000_i1027" type="#_x0000_t75" style="width:367.5pt;height:241.8pt" o:ole="">
            <v:imagedata r:id="rId15" o:title=""/>
          </v:shape>
          <o:OLEObject Type="Embed" ProgID="Visio.Drawing.11" ShapeID="_x0000_i1027" DrawAspect="Content" ObjectID="_1734617804" r:id="rId16"/>
        </w:object>
      </w:r>
    </w:p>
    <w:p w14:paraId="32C5E40B" w14:textId="77777777" w:rsidR="000351EB" w:rsidRPr="00986A62" w:rsidRDefault="000351EB" w:rsidP="0049277F">
      <w:pPr>
        <w:pStyle w:val="Heading4"/>
      </w:pPr>
      <w:r w:rsidRPr="00986A62">
        <w:lastRenderedPageBreak/>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B540A7" w:rsidRPr="009F13D7" w14:paraId="0B543543" w14:textId="77777777" w:rsidTr="00B540A7">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785B2671" w14:textId="77777777" w:rsidR="00B540A7" w:rsidRPr="009F13D7" w:rsidRDefault="00B540A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5BDEBF0D" w14:textId="77777777" w:rsidR="00B540A7" w:rsidRPr="009F13D7" w:rsidRDefault="00B540A7" w:rsidP="0049277F">
            <w:pPr>
              <w:snapToGrid w:val="0"/>
              <w:ind w:left="0"/>
              <w:jc w:val="center"/>
              <w:rPr>
                <w:b/>
              </w:rPr>
            </w:pPr>
            <w:r w:rsidRPr="009F13D7">
              <w:rPr>
                <w:b/>
              </w:rPr>
              <w:t>Phản ứng của hệ thống</w:t>
            </w:r>
          </w:p>
        </w:tc>
      </w:tr>
      <w:tr w:rsidR="00B540A7" w:rsidRPr="009F13D7" w14:paraId="273E754A" w14:textId="77777777" w:rsidTr="00B540A7">
        <w:tc>
          <w:tcPr>
            <w:tcW w:w="2439" w:type="dxa"/>
            <w:tcBorders>
              <w:top w:val="dotted" w:sz="4" w:space="0" w:color="auto"/>
              <w:left w:val="dotted" w:sz="4" w:space="0" w:color="auto"/>
              <w:bottom w:val="dotted" w:sz="4" w:space="0" w:color="auto"/>
              <w:right w:val="dotted" w:sz="4" w:space="0" w:color="auto"/>
            </w:tcBorders>
            <w:hideMark/>
          </w:tcPr>
          <w:p w14:paraId="388BEF28" w14:textId="4A6E7581" w:rsidR="00B540A7" w:rsidRPr="009F13D7" w:rsidRDefault="00B540A7" w:rsidP="0049277F">
            <w:pPr>
              <w:tabs>
                <w:tab w:val="left" w:pos="720"/>
              </w:tabs>
              <w:spacing w:before="80"/>
              <w:ind w:left="360" w:hanging="360"/>
              <w:jc w:val="both"/>
            </w:pPr>
            <w:r w:rsidRPr="009F13D7">
              <w:t xml:space="preserve">1. Người dùng </w:t>
            </w:r>
            <w:r>
              <w:t>Đăng nhập vào hệ thống và chọn chức năng “Hồ sơ sức khỏe”</w:t>
            </w:r>
          </w:p>
        </w:tc>
        <w:tc>
          <w:tcPr>
            <w:tcW w:w="6520" w:type="dxa"/>
            <w:tcBorders>
              <w:top w:val="dotted" w:sz="4" w:space="0" w:color="auto"/>
              <w:left w:val="dotted" w:sz="4" w:space="0" w:color="auto"/>
              <w:bottom w:val="dotted" w:sz="4" w:space="0" w:color="auto"/>
              <w:right w:val="dotted" w:sz="4" w:space="0" w:color="auto"/>
            </w:tcBorders>
            <w:hideMark/>
          </w:tcPr>
          <w:p w14:paraId="6B62A4A0" w14:textId="77777777" w:rsidR="00B540A7" w:rsidRDefault="00B540A7" w:rsidP="0049277F">
            <w:pPr>
              <w:tabs>
                <w:tab w:val="left" w:pos="720"/>
              </w:tabs>
              <w:spacing w:before="80"/>
              <w:ind w:left="360" w:hanging="360"/>
              <w:jc w:val="both"/>
            </w:pPr>
            <w:r w:rsidRPr="009F13D7">
              <w:t>2. Hiển thị màn hình tìm kiếm và danh sách mặc định</w:t>
            </w:r>
          </w:p>
          <w:p w14:paraId="684AF78E" w14:textId="0FA45CE2" w:rsidR="00B540A7" w:rsidRPr="00D4495F" w:rsidRDefault="00B540A7"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sidR="00D4495F">
              <w:rPr>
                <w:b/>
              </w:rPr>
              <w:t xml:space="preserve">: </w:t>
            </w:r>
            <w:r w:rsidR="00D4495F">
              <w:t>Cho phép tìm kiếm nhanh theo Mã định danh y tế (Mã số BHXH), Họ và tên, Số điện thoại, Số thẻ BHYT</w:t>
            </w:r>
          </w:p>
          <w:p w14:paraId="602EB736" w14:textId="43EFE6C5" w:rsidR="00B540A7" w:rsidRPr="00D4495F" w:rsidRDefault="00B540A7"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sidR="00D4495F">
              <w:rPr>
                <w:b/>
              </w:rPr>
              <w:t xml:space="preserve">quân nhân: </w:t>
            </w:r>
            <w:r w:rsidR="00D4495F" w:rsidRPr="00D4495F">
              <w:rPr>
                <w:b/>
              </w:rPr>
              <w:t xml:space="preserve"> </w:t>
            </w:r>
            <w:r w:rsidR="00D4495F" w:rsidRPr="00D4495F">
              <w:t>Hiển thị danh sách theo đơn vị được phân quyền quản lý bao gồm các trường thông tin sau:</w:t>
            </w:r>
          </w:p>
          <w:p w14:paraId="168EB23A" w14:textId="592D7F8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Stt:</w:t>
            </w:r>
            <w:r w:rsidR="00D4495F">
              <w:rPr>
                <w:lang w:eastAsia="ar-SA"/>
              </w:rPr>
              <w:t xml:space="preserve"> Số thứ tự tăng dần từ 1 - n</w:t>
            </w:r>
          </w:p>
          <w:p w14:paraId="6A00EF8D" w14:textId="35A0517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Ảnh:</w:t>
            </w:r>
            <w:r w:rsidR="00D4495F">
              <w:rPr>
                <w:lang w:eastAsia="ar-SA"/>
              </w:rPr>
              <w:t xml:space="preserve"> Ảnh quân nhân (nếu có)</w:t>
            </w:r>
          </w:p>
          <w:p w14:paraId="46C8CD74" w14:textId="429FB380" w:rsidR="00B540A7" w:rsidRPr="00D4495F" w:rsidRDefault="00D4495F" w:rsidP="0049277F">
            <w:pPr>
              <w:pStyle w:val="BodyText"/>
              <w:numPr>
                <w:ilvl w:val="0"/>
                <w:numId w:val="18"/>
              </w:numPr>
              <w:spacing w:line="360" w:lineRule="auto"/>
              <w:ind w:left="346" w:hanging="284"/>
              <w:rPr>
                <w:lang w:eastAsia="ar-SA"/>
              </w:rPr>
            </w:pPr>
            <w:r w:rsidRPr="00D4495F">
              <w:rPr>
                <w:lang w:eastAsia="ar-SA"/>
              </w:rPr>
              <w:t>Mã số BHXH</w:t>
            </w:r>
            <w:r w:rsidR="00B540A7" w:rsidRPr="00D4495F">
              <w:rPr>
                <w:lang w:eastAsia="ar-SA"/>
              </w:rPr>
              <w:t>:</w:t>
            </w:r>
            <w:r>
              <w:rPr>
                <w:lang w:eastAsia="ar-SA"/>
              </w:rPr>
              <w:t xml:space="preserve"> Mã số BHXH của quân nhân (10 ký tự cuối của thẻ BHYT)</w:t>
            </w:r>
          </w:p>
          <w:p w14:paraId="14D746A4" w14:textId="76ABB9FF"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Họ và tên:</w:t>
            </w:r>
            <w:r w:rsidR="00D4495F">
              <w:rPr>
                <w:lang w:eastAsia="ar-SA"/>
              </w:rPr>
              <w:t xml:space="preserve"> Họ và tên quân nhân</w:t>
            </w:r>
          </w:p>
          <w:p w14:paraId="3FD19336" w14:textId="0FC58BAF"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Ngày sinh:</w:t>
            </w:r>
            <w:r w:rsidR="00D4495F">
              <w:rPr>
                <w:lang w:eastAsia="ar-SA"/>
              </w:rPr>
              <w:t xml:space="preserve"> Ngày sinh quân nhân theo định dạng dd/MM/yyyy</w:t>
            </w:r>
          </w:p>
          <w:p w14:paraId="2747D9F2" w14:textId="1BD02440"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Giới tính:</w:t>
            </w:r>
            <w:r w:rsidR="00D4495F">
              <w:rPr>
                <w:lang w:eastAsia="ar-SA"/>
              </w:rPr>
              <w:t xml:space="preserve">  Giới tính quân nhân gồm Nam hoặc Nữ</w:t>
            </w:r>
          </w:p>
          <w:p w14:paraId="57DF055F" w14:textId="060D59A1"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Số điện thoai:</w:t>
            </w:r>
            <w:r w:rsidR="00D4495F">
              <w:rPr>
                <w:lang w:eastAsia="ar-SA"/>
              </w:rPr>
              <w:t xml:space="preserve"> Số điện thoại quân nhân</w:t>
            </w:r>
          </w:p>
          <w:p w14:paraId="0D5CF10E" w14:textId="3059E43B"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Số thẻ BHYT:</w:t>
            </w:r>
            <w:r w:rsidR="00D4495F">
              <w:rPr>
                <w:lang w:eastAsia="ar-SA"/>
              </w:rPr>
              <w:t xml:space="preserve"> Số thẻ BHYT của quân nhân</w:t>
            </w:r>
          </w:p>
          <w:p w14:paraId="602BE594" w14:textId="068D281C" w:rsidR="00B540A7" w:rsidRPr="00D4495F" w:rsidRDefault="00B540A7" w:rsidP="0049277F">
            <w:pPr>
              <w:pStyle w:val="BodyText"/>
              <w:numPr>
                <w:ilvl w:val="0"/>
                <w:numId w:val="18"/>
              </w:numPr>
              <w:spacing w:line="360" w:lineRule="auto"/>
              <w:ind w:left="346" w:hanging="284"/>
              <w:rPr>
                <w:lang w:eastAsia="ar-SA"/>
              </w:rPr>
            </w:pPr>
            <w:r w:rsidRPr="00D4495F">
              <w:rPr>
                <w:lang w:eastAsia="ar-SA"/>
              </w:rPr>
              <w:t>Địa chỉ</w:t>
            </w:r>
            <w:r w:rsidR="00D4495F" w:rsidRPr="00D4495F">
              <w:rPr>
                <w:lang w:eastAsia="ar-SA"/>
              </w:rPr>
              <w:t xml:space="preserve"> thường trú</w:t>
            </w:r>
            <w:r w:rsidRPr="00D4495F">
              <w:rPr>
                <w:lang w:eastAsia="ar-SA"/>
              </w:rPr>
              <w:t>:</w:t>
            </w:r>
            <w:r w:rsidR="00D4495F">
              <w:rPr>
                <w:lang w:eastAsia="ar-SA"/>
              </w:rPr>
              <w:t xml:space="preserve"> Địa chỉ thường trú quân nhân ghép theo địa chỉ “Tên xã/phường – Tên quận/huyện – Tên tỉnh/Thành phố”</w:t>
            </w:r>
          </w:p>
          <w:p w14:paraId="0E3080C8" w14:textId="00F0A44D" w:rsidR="00B540A7" w:rsidRPr="00D4495F" w:rsidRDefault="00D4495F" w:rsidP="0049277F">
            <w:pPr>
              <w:pStyle w:val="BodyText"/>
              <w:numPr>
                <w:ilvl w:val="0"/>
                <w:numId w:val="18"/>
              </w:numPr>
              <w:spacing w:line="360" w:lineRule="auto"/>
              <w:ind w:left="346" w:hanging="284"/>
              <w:rPr>
                <w:lang w:eastAsia="ar-SA"/>
              </w:rPr>
            </w:pPr>
            <w:r w:rsidRPr="00D4495F">
              <w:rPr>
                <w:lang w:eastAsia="ar-SA"/>
              </w:rPr>
              <w:t>Đơn vị quản lý</w:t>
            </w:r>
            <w:r w:rsidR="00B540A7" w:rsidRPr="00D4495F">
              <w:rPr>
                <w:lang w:eastAsia="ar-SA"/>
              </w:rPr>
              <w:t>:</w:t>
            </w:r>
            <w:r>
              <w:rPr>
                <w:lang w:eastAsia="ar-SA"/>
              </w:rPr>
              <w:t xml:space="preserve"> Mã đơn vị quản lý quân nhân</w:t>
            </w:r>
          </w:p>
          <w:p w14:paraId="6D88B111" w14:textId="0D12A017" w:rsidR="00B540A7" w:rsidRDefault="00B540A7" w:rsidP="0049277F">
            <w:pPr>
              <w:pStyle w:val="BodyText"/>
              <w:numPr>
                <w:ilvl w:val="0"/>
                <w:numId w:val="18"/>
              </w:numPr>
              <w:spacing w:line="360" w:lineRule="auto"/>
              <w:ind w:left="346" w:hanging="284"/>
              <w:rPr>
                <w:lang w:eastAsia="ar-SA"/>
              </w:rPr>
            </w:pPr>
            <w:r w:rsidRPr="00D4495F">
              <w:rPr>
                <w:lang w:eastAsia="ar-SA"/>
              </w:rPr>
              <w:t>Thao tác</w:t>
            </w:r>
            <w:r w:rsidR="00D4495F">
              <w:rPr>
                <w:lang w:eastAsia="ar-SA"/>
              </w:rPr>
              <w:t>: Gồm các thao tác</w:t>
            </w:r>
          </w:p>
          <w:p w14:paraId="1E943A5F" w14:textId="48C849A5" w:rsidR="00D4495F" w:rsidRDefault="00D4495F"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410FA4BF" w14:textId="77777777" w:rsidR="00B540A7" w:rsidRDefault="00D4495F" w:rsidP="0049277F">
            <w:pPr>
              <w:pStyle w:val="BodyText"/>
              <w:numPr>
                <w:ilvl w:val="0"/>
                <w:numId w:val="32"/>
              </w:numPr>
              <w:spacing w:line="360" w:lineRule="auto"/>
              <w:ind w:left="600" w:hanging="283"/>
            </w:pPr>
            <w:r>
              <w:rPr>
                <w:lang w:eastAsia="ar-SA"/>
              </w:rPr>
              <w:t>Lập phiếu khám sức khỏe định kỳ: Mở màn hình phiếu khám sức khỏe định kỳ</w:t>
            </w:r>
          </w:p>
          <w:p w14:paraId="29004621" w14:textId="142C86CF" w:rsidR="00986A62" w:rsidRDefault="00986A62" w:rsidP="0049277F">
            <w:pPr>
              <w:pStyle w:val="BodyText"/>
              <w:numPr>
                <w:ilvl w:val="0"/>
                <w:numId w:val="18"/>
              </w:numPr>
              <w:spacing w:line="360" w:lineRule="auto"/>
              <w:ind w:left="346" w:hanging="284"/>
            </w:pPr>
            <w:r>
              <w:rPr>
                <w:lang w:eastAsia="ar-SA"/>
              </w:rPr>
              <w:lastRenderedPageBreak/>
              <w:t>Phân trang: Phân 20 hồ sơ quân nhân trên 1 màn hình danh sách, cho phép chuyển sang trang tiếp theo hoặc quay về trang trước</w:t>
            </w:r>
          </w:p>
          <w:p w14:paraId="63C56848" w14:textId="3FEB614A" w:rsidR="00986A62" w:rsidRPr="009F13D7" w:rsidRDefault="00986A62"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B540A7" w:rsidRPr="009F13D7" w14:paraId="6EE868B9" w14:textId="77777777" w:rsidTr="00B540A7">
        <w:tc>
          <w:tcPr>
            <w:tcW w:w="2439" w:type="dxa"/>
            <w:tcBorders>
              <w:top w:val="dotted" w:sz="4" w:space="0" w:color="auto"/>
              <w:left w:val="dotted" w:sz="4" w:space="0" w:color="auto"/>
              <w:bottom w:val="dotted" w:sz="4" w:space="0" w:color="auto"/>
              <w:right w:val="dotted" w:sz="4" w:space="0" w:color="auto"/>
            </w:tcBorders>
            <w:hideMark/>
          </w:tcPr>
          <w:p w14:paraId="22265746" w14:textId="7C4D8B8E" w:rsidR="00B540A7" w:rsidRPr="009F13D7" w:rsidRDefault="00B540A7"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33EEE588" w14:textId="77777777" w:rsidR="00B540A7" w:rsidRPr="009F13D7" w:rsidRDefault="00B540A7"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B540A7" w:rsidRPr="009F13D7" w14:paraId="2635B72C" w14:textId="77777777" w:rsidTr="00B540A7">
        <w:tc>
          <w:tcPr>
            <w:tcW w:w="2439" w:type="dxa"/>
            <w:tcBorders>
              <w:top w:val="dotted" w:sz="4" w:space="0" w:color="auto"/>
              <w:left w:val="dotted" w:sz="4" w:space="0" w:color="auto"/>
              <w:bottom w:val="dotted" w:sz="4" w:space="0" w:color="auto"/>
              <w:right w:val="dotted" w:sz="4" w:space="0" w:color="auto"/>
            </w:tcBorders>
            <w:shd w:val="pct10" w:color="auto" w:fill="auto"/>
          </w:tcPr>
          <w:p w14:paraId="650664A3" w14:textId="77777777" w:rsidR="00B540A7" w:rsidRPr="009F13D7" w:rsidRDefault="00B540A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414F9C8D" w14:textId="77777777" w:rsidR="00B540A7" w:rsidRPr="009F13D7" w:rsidRDefault="00B540A7" w:rsidP="0049277F">
            <w:pPr>
              <w:snapToGrid w:val="0"/>
              <w:jc w:val="both"/>
              <w:rPr>
                <w:lang w:val="pt-BR"/>
              </w:rPr>
            </w:pPr>
          </w:p>
        </w:tc>
      </w:tr>
    </w:tbl>
    <w:p w14:paraId="6CCA5721" w14:textId="77777777" w:rsidR="000351EB" w:rsidRPr="00986A62" w:rsidRDefault="000351EB" w:rsidP="0049277F">
      <w:pPr>
        <w:pStyle w:val="Heading4"/>
      </w:pPr>
      <w:r w:rsidRPr="00986A62">
        <w:t>Mô tả dòng sự kiện phụ (Alternative Flow)</w:t>
      </w:r>
    </w:p>
    <w:p w14:paraId="297D84BA" w14:textId="77777777" w:rsidR="000351EB" w:rsidRPr="009F13D7" w:rsidRDefault="000351EB" w:rsidP="0049277F">
      <w:pPr>
        <w:snapToGrid w:val="0"/>
        <w:rPr>
          <w:lang w:eastAsia="ar-SA"/>
        </w:rPr>
      </w:pPr>
      <w:r w:rsidRPr="009F13D7">
        <w:rPr>
          <w:lang w:eastAsia="ar-SA"/>
        </w:rPr>
        <w:t>N/A</w:t>
      </w:r>
    </w:p>
    <w:p w14:paraId="4F59913C" w14:textId="77777777" w:rsidR="000351EB" w:rsidRPr="00986A62" w:rsidRDefault="000351EB" w:rsidP="0049277F">
      <w:pPr>
        <w:pStyle w:val="Heading4"/>
      </w:pPr>
      <w:r w:rsidRPr="00986A62">
        <w:t>Ghi chú</w:t>
      </w:r>
    </w:p>
    <w:p w14:paraId="7826E3C8" w14:textId="34869594" w:rsidR="000351EB" w:rsidRDefault="00B540A7" w:rsidP="008B7EB4">
      <w:pPr>
        <w:pStyle w:val="NormalIndent"/>
      </w:pPr>
      <w:r>
        <w:rPr>
          <w:noProof/>
          <w:snapToGrid/>
        </w:rPr>
        <w:drawing>
          <wp:inline distT="0" distB="0" distL="0" distR="0" wp14:anchorId="2A251F8A" wp14:editId="42DB0698">
            <wp:extent cx="5941695" cy="41040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695" cy="4104005"/>
                    </a:xfrm>
                    <a:prstGeom prst="rect">
                      <a:avLst/>
                    </a:prstGeom>
                  </pic:spPr>
                </pic:pic>
              </a:graphicData>
            </a:graphic>
          </wp:inline>
        </w:drawing>
      </w:r>
    </w:p>
    <w:p w14:paraId="28A6785F" w14:textId="7CBCF8B4" w:rsidR="00B540A7" w:rsidRDefault="00B540A7" w:rsidP="0049277F">
      <w:pPr>
        <w:pStyle w:val="BodyText"/>
        <w:spacing w:line="360" w:lineRule="auto"/>
        <w:ind w:left="0"/>
        <w:jc w:val="center"/>
        <w:rPr>
          <w:i/>
          <w:noProof/>
        </w:rPr>
      </w:pPr>
      <w:r w:rsidRPr="00EF1727">
        <w:rPr>
          <w:i/>
          <w:noProof/>
        </w:rPr>
        <w:t>Hình: Màn hình Prototype “</w:t>
      </w:r>
      <w:r>
        <w:rPr>
          <w:i/>
          <w:noProof/>
        </w:rPr>
        <w:t>Hồ sơ sức khỏe</w:t>
      </w:r>
      <w:r w:rsidR="00D4495F">
        <w:rPr>
          <w:i/>
          <w:noProof/>
        </w:rPr>
        <w:t>” – Tìm kiếm nhanh</w:t>
      </w:r>
    </w:p>
    <w:p w14:paraId="737A3234" w14:textId="1A2EB16C" w:rsidR="00D4495F" w:rsidRDefault="00D4495F" w:rsidP="0049277F">
      <w:pPr>
        <w:pStyle w:val="BodyText"/>
        <w:spacing w:line="360" w:lineRule="auto"/>
        <w:ind w:left="0"/>
        <w:jc w:val="center"/>
        <w:rPr>
          <w:i/>
          <w:noProof/>
        </w:rPr>
      </w:pPr>
    </w:p>
    <w:p w14:paraId="09C223EA" w14:textId="68793F37" w:rsidR="00986A62" w:rsidRPr="00986A62" w:rsidRDefault="00986A62" w:rsidP="0049277F">
      <w:pPr>
        <w:pStyle w:val="Heading3"/>
        <w:rPr>
          <w:color w:val="000000"/>
          <w:szCs w:val="24"/>
        </w:rPr>
      </w:pPr>
      <w:bookmarkStart w:id="46" w:name="_Toc109901564"/>
      <w:r w:rsidRPr="00986A62">
        <w:rPr>
          <w:color w:val="000000"/>
          <w:szCs w:val="24"/>
        </w:rPr>
        <w:lastRenderedPageBreak/>
        <w:t xml:space="preserve">Tìm </w:t>
      </w:r>
      <w:r>
        <w:rPr>
          <w:color w:val="000000"/>
          <w:szCs w:val="24"/>
        </w:rPr>
        <w:t>kiếm nâng cao</w:t>
      </w:r>
      <w:r w:rsidRPr="00986A62">
        <w:rPr>
          <w:color w:val="000000"/>
          <w:szCs w:val="24"/>
        </w:rPr>
        <w:t xml:space="preserve"> Hồ sơ sức khỏe</w:t>
      </w:r>
      <w:bookmarkEnd w:id="46"/>
    </w:p>
    <w:p w14:paraId="77E88ED0" w14:textId="77777777" w:rsidR="00986A62" w:rsidRPr="00986A62" w:rsidRDefault="00986A62"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986A62" w:rsidRPr="009F13D7" w14:paraId="384D5956" w14:textId="77777777" w:rsidTr="00C75F57">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FBBB45B" w14:textId="77777777" w:rsidR="00986A62" w:rsidRPr="009F13D7" w:rsidRDefault="00986A62"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F02C506" w14:textId="77777777" w:rsidR="00986A62" w:rsidRPr="009F13D7" w:rsidRDefault="00986A62" w:rsidP="0049277F">
            <w:pPr>
              <w:keepLines/>
              <w:spacing w:after="120"/>
              <w:ind w:left="0"/>
              <w:jc w:val="both"/>
              <w:rPr>
                <w:lang w:eastAsia="ar-SA"/>
              </w:rPr>
            </w:pPr>
            <w:r>
              <w:t>Danh sách Hồ sơ sức khỏe</w:t>
            </w:r>
          </w:p>
        </w:tc>
      </w:tr>
      <w:tr w:rsidR="00986A62" w:rsidRPr="009F13D7" w14:paraId="48317F34"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A691023" w14:textId="77777777" w:rsidR="00986A62" w:rsidRPr="009F13D7" w:rsidRDefault="00986A62"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B9CC4A9" w14:textId="4172D03F" w:rsidR="00986A62" w:rsidRPr="009F13D7" w:rsidRDefault="00986A62"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có thể tìm kiếm nâng cao thông tin hồ sơ sức khỏe</w:t>
            </w:r>
          </w:p>
        </w:tc>
      </w:tr>
      <w:tr w:rsidR="00986A62" w:rsidRPr="009F13D7" w14:paraId="5D12BCC5" w14:textId="77777777" w:rsidTr="00C75F57">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E9D8D1" w14:textId="77777777" w:rsidR="00986A62" w:rsidRPr="009F13D7" w:rsidRDefault="00986A62"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2F851E" w14:textId="77777777" w:rsidR="00986A62" w:rsidRPr="009F13D7" w:rsidRDefault="00986A62" w:rsidP="0049277F">
            <w:pPr>
              <w:keepLines/>
              <w:widowControl/>
              <w:snapToGrid w:val="0"/>
              <w:spacing w:before="0" w:after="120"/>
              <w:ind w:left="0"/>
              <w:jc w:val="both"/>
            </w:pPr>
            <w:r>
              <w:t>Người dùng hệ thống</w:t>
            </w:r>
          </w:p>
        </w:tc>
      </w:tr>
      <w:tr w:rsidR="00986A62" w:rsidRPr="009F13D7" w14:paraId="32EB31B0" w14:textId="77777777" w:rsidTr="00C75F57">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2E0A88F" w14:textId="77777777" w:rsidR="00986A62" w:rsidRPr="009F13D7" w:rsidRDefault="00986A62"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FAF4B5D" w14:textId="77777777" w:rsidR="00986A62" w:rsidRPr="009F13D7" w:rsidRDefault="00986A62"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986A62" w:rsidRPr="009F13D7" w14:paraId="0D037FBC" w14:textId="77777777" w:rsidTr="00C75F57">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3DDED01" w14:textId="77777777" w:rsidR="00986A62" w:rsidRPr="009F13D7" w:rsidRDefault="00986A62"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3D9FE73" w14:textId="77777777" w:rsidR="00986A62" w:rsidRPr="009F13D7" w:rsidRDefault="00986A62"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986A62" w:rsidRPr="009F13D7" w14:paraId="4600E14F"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A480FCF" w14:textId="77777777" w:rsidR="00986A62" w:rsidRPr="009F13D7" w:rsidRDefault="00986A62"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993611A" w14:textId="77777777" w:rsidR="00986A62" w:rsidRPr="009F13D7" w:rsidRDefault="00986A62" w:rsidP="0049277F">
            <w:pPr>
              <w:keepLines/>
              <w:spacing w:after="120"/>
              <w:ind w:left="0"/>
              <w:jc w:val="both"/>
            </w:pPr>
            <w:r w:rsidRPr="009F13D7">
              <w:t>N/A</w:t>
            </w:r>
          </w:p>
        </w:tc>
      </w:tr>
      <w:tr w:rsidR="00986A62" w:rsidRPr="009F13D7" w14:paraId="32256808" w14:textId="77777777" w:rsidTr="00C75F57">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AD07CC0" w14:textId="77777777" w:rsidR="00986A62" w:rsidRPr="009F13D7" w:rsidRDefault="00986A62"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1B4E9E8E" w14:textId="77777777" w:rsidR="00986A62" w:rsidRPr="000C01DB" w:rsidRDefault="00986A62" w:rsidP="0049277F">
            <w:pPr>
              <w:ind w:left="0"/>
              <w:rPr>
                <w:rFonts w:eastAsia="Calibri"/>
                <w:iCs/>
              </w:rPr>
            </w:pPr>
            <w:r>
              <w:rPr>
                <w:rFonts w:eastAsia="Calibri"/>
                <w:iCs/>
              </w:rPr>
              <w:t>N/A</w:t>
            </w:r>
          </w:p>
        </w:tc>
      </w:tr>
    </w:tbl>
    <w:p w14:paraId="6014C875" w14:textId="77777777" w:rsidR="00986A62" w:rsidRPr="00986A62" w:rsidRDefault="00986A62" w:rsidP="0049277F">
      <w:pPr>
        <w:pStyle w:val="Heading4"/>
      </w:pPr>
      <w:r w:rsidRPr="00986A62">
        <w:t>Biểu đồ luồng xử lý chức năng</w:t>
      </w:r>
    </w:p>
    <w:p w14:paraId="185B0A45" w14:textId="2152BCE4" w:rsidR="00986A62" w:rsidRPr="00B540A7" w:rsidRDefault="00967AE8" w:rsidP="0049277F">
      <w:pPr>
        <w:ind w:hanging="544"/>
        <w:jc w:val="center"/>
      </w:pPr>
      <w:r w:rsidRPr="00EF1727">
        <w:object w:dxaOrig="10020" w:dyaOrig="7126" w14:anchorId="2217E53D">
          <v:shape id="_x0000_i1028" type="#_x0000_t75" style="width:367.5pt;height:241.8pt" o:ole="">
            <v:imagedata r:id="rId18" o:title=""/>
          </v:shape>
          <o:OLEObject Type="Embed" ProgID="Visio.Drawing.11" ShapeID="_x0000_i1028" DrawAspect="Content" ObjectID="_1734617805" r:id="rId19"/>
        </w:object>
      </w:r>
    </w:p>
    <w:p w14:paraId="77A5C3C4" w14:textId="77777777" w:rsidR="00986A62" w:rsidRPr="00986A62" w:rsidRDefault="00986A62"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767"/>
        <w:gridCol w:w="6192"/>
      </w:tblGrid>
      <w:tr w:rsidR="00986A62" w:rsidRPr="009F13D7" w14:paraId="5430512C" w14:textId="77777777" w:rsidTr="007412E3">
        <w:trPr>
          <w:trHeight w:val="530"/>
        </w:trPr>
        <w:tc>
          <w:tcPr>
            <w:tcW w:w="2767" w:type="dxa"/>
            <w:tcBorders>
              <w:top w:val="dotted" w:sz="4" w:space="0" w:color="auto"/>
              <w:left w:val="dotted" w:sz="4" w:space="0" w:color="auto"/>
              <w:bottom w:val="dotted" w:sz="4" w:space="0" w:color="auto"/>
              <w:right w:val="dotted" w:sz="4" w:space="0" w:color="auto"/>
            </w:tcBorders>
            <w:shd w:val="pct5" w:color="auto" w:fill="auto"/>
            <w:hideMark/>
          </w:tcPr>
          <w:p w14:paraId="2D543A14" w14:textId="77777777" w:rsidR="00986A62" w:rsidRPr="009F13D7" w:rsidRDefault="00986A62" w:rsidP="0049277F">
            <w:pPr>
              <w:snapToGrid w:val="0"/>
              <w:ind w:left="0"/>
              <w:jc w:val="center"/>
              <w:rPr>
                <w:b/>
              </w:rPr>
            </w:pPr>
            <w:r w:rsidRPr="009F13D7">
              <w:rPr>
                <w:b/>
              </w:rPr>
              <w:t>Hành động của tác nhân</w:t>
            </w:r>
          </w:p>
        </w:tc>
        <w:tc>
          <w:tcPr>
            <w:tcW w:w="6192" w:type="dxa"/>
            <w:tcBorders>
              <w:top w:val="dotted" w:sz="4" w:space="0" w:color="auto"/>
              <w:left w:val="dotted" w:sz="4" w:space="0" w:color="auto"/>
              <w:bottom w:val="dotted" w:sz="4" w:space="0" w:color="auto"/>
              <w:right w:val="dotted" w:sz="4" w:space="0" w:color="auto"/>
            </w:tcBorders>
            <w:shd w:val="pct5" w:color="auto" w:fill="auto"/>
            <w:hideMark/>
          </w:tcPr>
          <w:p w14:paraId="1344DF1F" w14:textId="77777777" w:rsidR="00986A62" w:rsidRPr="009F13D7" w:rsidRDefault="00986A62" w:rsidP="0049277F">
            <w:pPr>
              <w:snapToGrid w:val="0"/>
              <w:ind w:left="0"/>
              <w:jc w:val="center"/>
              <w:rPr>
                <w:b/>
              </w:rPr>
            </w:pPr>
            <w:r w:rsidRPr="009F13D7">
              <w:rPr>
                <w:b/>
              </w:rPr>
              <w:t>Phản ứng của hệ thống</w:t>
            </w:r>
          </w:p>
        </w:tc>
      </w:tr>
      <w:tr w:rsidR="00986A62" w:rsidRPr="009F13D7" w14:paraId="776CDB20" w14:textId="77777777" w:rsidTr="007412E3">
        <w:tc>
          <w:tcPr>
            <w:tcW w:w="2767" w:type="dxa"/>
            <w:tcBorders>
              <w:top w:val="dotted" w:sz="4" w:space="0" w:color="auto"/>
              <w:left w:val="dotted" w:sz="4" w:space="0" w:color="auto"/>
              <w:bottom w:val="dotted" w:sz="4" w:space="0" w:color="auto"/>
              <w:right w:val="dotted" w:sz="4" w:space="0" w:color="auto"/>
            </w:tcBorders>
            <w:hideMark/>
          </w:tcPr>
          <w:p w14:paraId="5CA6E591" w14:textId="7E7C9CB5" w:rsidR="00986A62" w:rsidRPr="009F13D7" w:rsidRDefault="00986A62" w:rsidP="0049277F">
            <w:pPr>
              <w:tabs>
                <w:tab w:val="left" w:pos="720"/>
              </w:tabs>
              <w:spacing w:before="80"/>
              <w:ind w:left="360" w:hanging="360"/>
              <w:jc w:val="both"/>
            </w:pPr>
            <w:r w:rsidRPr="009F13D7">
              <w:lastRenderedPageBreak/>
              <w:t xml:space="preserve">1. Người dùng </w:t>
            </w:r>
            <w:r>
              <w:t>Đăng nhập vào hệ thống và chọn chức năng “Hồ sơ sức khỏe”</w:t>
            </w:r>
            <w:r w:rsidR="00967AE8">
              <w:t xml:space="preserve"> và chọn tìm kiếm nâng cao</w:t>
            </w:r>
          </w:p>
        </w:tc>
        <w:tc>
          <w:tcPr>
            <w:tcW w:w="6192" w:type="dxa"/>
            <w:tcBorders>
              <w:top w:val="dotted" w:sz="4" w:space="0" w:color="auto"/>
              <w:left w:val="dotted" w:sz="4" w:space="0" w:color="auto"/>
              <w:bottom w:val="dotted" w:sz="4" w:space="0" w:color="auto"/>
              <w:right w:val="dotted" w:sz="4" w:space="0" w:color="auto"/>
            </w:tcBorders>
            <w:hideMark/>
          </w:tcPr>
          <w:p w14:paraId="09C1CAB0" w14:textId="77777777" w:rsidR="00986A62" w:rsidRDefault="00986A62" w:rsidP="0049277F">
            <w:pPr>
              <w:tabs>
                <w:tab w:val="left" w:pos="720"/>
              </w:tabs>
              <w:spacing w:before="80"/>
              <w:ind w:left="360" w:hanging="360"/>
              <w:jc w:val="both"/>
            </w:pPr>
            <w:r w:rsidRPr="009F13D7">
              <w:t>2. Hiển thị màn hình tìm kiếm và danh sách mặc định</w:t>
            </w:r>
          </w:p>
          <w:p w14:paraId="6A8981B3" w14:textId="68FEF0CA" w:rsidR="00986A62" w:rsidRPr="00986A62" w:rsidRDefault="00986A62" w:rsidP="0049277F">
            <w:pPr>
              <w:widowControl/>
              <w:numPr>
                <w:ilvl w:val="0"/>
                <w:numId w:val="33"/>
              </w:numPr>
              <w:tabs>
                <w:tab w:val="left" w:pos="317"/>
              </w:tabs>
              <w:snapToGrid w:val="0"/>
              <w:spacing w:before="0"/>
              <w:ind w:left="317" w:hanging="283"/>
              <w:contextualSpacing/>
              <w:jc w:val="both"/>
              <w:rPr>
                <w:b/>
              </w:rPr>
            </w:pPr>
            <w:r w:rsidRPr="00D4495F">
              <w:rPr>
                <w:b/>
              </w:rPr>
              <w:t>Thông tin tìm kiếm</w:t>
            </w:r>
            <w:r>
              <w:rPr>
                <w:b/>
              </w:rPr>
              <w:t xml:space="preserve">: </w:t>
            </w:r>
          </w:p>
          <w:p w14:paraId="1D9C0B5B" w14:textId="60413953" w:rsidR="00986A62" w:rsidRDefault="00986A62" w:rsidP="0049277F">
            <w:pPr>
              <w:pStyle w:val="BodyText"/>
              <w:numPr>
                <w:ilvl w:val="0"/>
                <w:numId w:val="18"/>
              </w:numPr>
              <w:spacing w:line="360" w:lineRule="auto"/>
              <w:ind w:left="346" w:hanging="284"/>
              <w:rPr>
                <w:lang w:eastAsia="ar-SA"/>
              </w:rPr>
            </w:pPr>
            <w:r>
              <w:rPr>
                <w:lang w:eastAsia="ar-SA"/>
              </w:rPr>
              <w:t>Đơn vị quản lý</w:t>
            </w:r>
            <w:r w:rsidR="00457E3D">
              <w:rPr>
                <w:lang w:eastAsia="ar-SA"/>
              </w:rPr>
              <w:t>: Combox danh sách đơn vị quản lý mà người dùng được phan quyền</w:t>
            </w:r>
          </w:p>
          <w:p w14:paraId="07E31A5F" w14:textId="76F7009A" w:rsidR="00986A62" w:rsidRDefault="00986A62" w:rsidP="0049277F">
            <w:pPr>
              <w:pStyle w:val="BodyText"/>
              <w:numPr>
                <w:ilvl w:val="0"/>
                <w:numId w:val="18"/>
              </w:numPr>
              <w:spacing w:line="360" w:lineRule="auto"/>
              <w:ind w:left="346" w:hanging="284"/>
              <w:rPr>
                <w:lang w:eastAsia="ar-SA"/>
              </w:rPr>
            </w:pPr>
            <w:r>
              <w:rPr>
                <w:lang w:eastAsia="ar-SA"/>
              </w:rPr>
              <w:t>Đối tượng</w:t>
            </w:r>
            <w:r w:rsidR="00457E3D">
              <w:rPr>
                <w:lang w:eastAsia="ar-SA"/>
              </w:rPr>
              <w:t>: Combox lựa chọn đối tượng trong quân đội, mặc định là “Tất cả”</w:t>
            </w:r>
          </w:p>
          <w:p w14:paraId="23A4F05D" w14:textId="0A266231" w:rsidR="00986A62" w:rsidRDefault="00986A62" w:rsidP="0049277F">
            <w:pPr>
              <w:pStyle w:val="BodyText"/>
              <w:numPr>
                <w:ilvl w:val="0"/>
                <w:numId w:val="18"/>
              </w:numPr>
              <w:spacing w:line="360" w:lineRule="auto"/>
              <w:ind w:left="346" w:hanging="284"/>
              <w:rPr>
                <w:lang w:eastAsia="ar-SA"/>
              </w:rPr>
            </w:pPr>
            <w:r>
              <w:rPr>
                <w:lang w:eastAsia="ar-SA"/>
              </w:rPr>
              <w:t>Cấp bậc</w:t>
            </w:r>
            <w:r w:rsidR="00457E3D">
              <w:rPr>
                <w:lang w:eastAsia="ar-SA"/>
              </w:rPr>
              <w:t>: Combob</w:t>
            </w:r>
            <w:r w:rsidR="004260BE">
              <w:rPr>
                <w:lang w:eastAsia="ar-SA"/>
              </w:rPr>
              <w:t>o</w:t>
            </w:r>
            <w:r w:rsidR="00457E3D">
              <w:rPr>
                <w:lang w:eastAsia="ar-SA"/>
              </w:rPr>
              <w:t>x lựa chọn cấp bậc trong quân đội, cấp bậc theo đối tượng được chọn, mặc định là “Tất cả”</w:t>
            </w:r>
          </w:p>
          <w:p w14:paraId="3EAB6934" w14:textId="4313303E" w:rsidR="00986A62" w:rsidRDefault="00986A62" w:rsidP="0049277F">
            <w:pPr>
              <w:pStyle w:val="BodyText"/>
              <w:numPr>
                <w:ilvl w:val="0"/>
                <w:numId w:val="18"/>
              </w:numPr>
              <w:spacing w:line="360" w:lineRule="auto"/>
              <w:ind w:left="346" w:hanging="284"/>
              <w:rPr>
                <w:lang w:eastAsia="ar-SA"/>
              </w:rPr>
            </w:pPr>
            <w:r>
              <w:rPr>
                <w:lang w:eastAsia="ar-SA"/>
              </w:rPr>
              <w:t>Chức vụ</w:t>
            </w:r>
          </w:p>
          <w:p w14:paraId="1D6DCB57" w14:textId="7072110E" w:rsidR="00986A62" w:rsidRDefault="00986A62" w:rsidP="0049277F">
            <w:pPr>
              <w:pStyle w:val="BodyText"/>
              <w:numPr>
                <w:ilvl w:val="0"/>
                <w:numId w:val="18"/>
              </w:numPr>
              <w:spacing w:line="360" w:lineRule="auto"/>
              <w:ind w:left="346" w:hanging="284"/>
              <w:rPr>
                <w:lang w:eastAsia="ar-SA"/>
              </w:rPr>
            </w:pPr>
            <w:r>
              <w:rPr>
                <w:lang w:eastAsia="ar-SA"/>
              </w:rPr>
              <w:t>Họ và tên</w:t>
            </w:r>
            <w:r w:rsidR="004F7C7D">
              <w:rPr>
                <w:lang w:eastAsia="ar-SA"/>
              </w:rPr>
              <w:t>: Textbox</w:t>
            </w:r>
          </w:p>
          <w:p w14:paraId="67714CE6" w14:textId="7BD689D1" w:rsidR="00986A62" w:rsidRDefault="00986A62" w:rsidP="0049277F">
            <w:pPr>
              <w:pStyle w:val="BodyText"/>
              <w:numPr>
                <w:ilvl w:val="0"/>
                <w:numId w:val="18"/>
              </w:numPr>
              <w:spacing w:line="360" w:lineRule="auto"/>
              <w:ind w:left="346" w:hanging="284"/>
              <w:rPr>
                <w:lang w:eastAsia="ar-SA"/>
              </w:rPr>
            </w:pPr>
            <w:r>
              <w:rPr>
                <w:lang w:eastAsia="ar-SA"/>
              </w:rPr>
              <w:t>Mã quân nhân</w:t>
            </w:r>
            <w:r w:rsidR="004F7C7D">
              <w:rPr>
                <w:lang w:eastAsia="ar-SA"/>
              </w:rPr>
              <w:t>: Textbox</w:t>
            </w:r>
          </w:p>
          <w:p w14:paraId="56F1CABE" w14:textId="4E28CE80" w:rsidR="00986A62" w:rsidRDefault="00986A62" w:rsidP="0049277F">
            <w:pPr>
              <w:pStyle w:val="BodyText"/>
              <w:numPr>
                <w:ilvl w:val="0"/>
                <w:numId w:val="18"/>
              </w:numPr>
              <w:spacing w:line="360" w:lineRule="auto"/>
              <w:ind w:left="346" w:hanging="284"/>
              <w:rPr>
                <w:lang w:eastAsia="ar-SA"/>
              </w:rPr>
            </w:pPr>
            <w:r>
              <w:rPr>
                <w:lang w:eastAsia="ar-SA"/>
              </w:rPr>
              <w:t>Giới tính</w:t>
            </w:r>
            <w:r w:rsidR="004260BE">
              <w:rPr>
                <w:lang w:eastAsia="ar-SA"/>
              </w:rPr>
              <w:t>: Combobox lựa chọn tìm kiếm theo giới tính quân nhân, mặc định là “Tất cả”</w:t>
            </w:r>
          </w:p>
          <w:p w14:paraId="210D7EBF" w14:textId="2322745B" w:rsidR="00986A62" w:rsidRDefault="00986A62" w:rsidP="0049277F">
            <w:pPr>
              <w:pStyle w:val="BodyText"/>
              <w:numPr>
                <w:ilvl w:val="0"/>
                <w:numId w:val="18"/>
              </w:numPr>
              <w:spacing w:line="360" w:lineRule="auto"/>
              <w:ind w:left="346" w:hanging="284"/>
              <w:rPr>
                <w:lang w:eastAsia="ar-SA"/>
              </w:rPr>
            </w:pPr>
            <w:r>
              <w:rPr>
                <w:lang w:eastAsia="ar-SA"/>
              </w:rPr>
              <w:t>Số điện thoại</w:t>
            </w:r>
            <w:r w:rsidR="004F7C7D">
              <w:rPr>
                <w:lang w:eastAsia="ar-SA"/>
              </w:rPr>
              <w:t>: Textbox</w:t>
            </w:r>
          </w:p>
          <w:p w14:paraId="68223ECC" w14:textId="7713255B" w:rsidR="00986A62" w:rsidRDefault="00986A62" w:rsidP="0049277F">
            <w:pPr>
              <w:pStyle w:val="BodyText"/>
              <w:numPr>
                <w:ilvl w:val="0"/>
                <w:numId w:val="18"/>
              </w:numPr>
              <w:spacing w:line="360" w:lineRule="auto"/>
              <w:ind w:left="346" w:hanging="284"/>
              <w:rPr>
                <w:lang w:eastAsia="ar-SA"/>
              </w:rPr>
            </w:pPr>
            <w:r>
              <w:rPr>
                <w:lang w:eastAsia="ar-SA"/>
              </w:rPr>
              <w:t>Căn cước công dân</w:t>
            </w:r>
            <w:r w:rsidR="004F7C7D">
              <w:rPr>
                <w:lang w:eastAsia="ar-SA"/>
              </w:rPr>
              <w:t>: Textbox</w:t>
            </w:r>
          </w:p>
          <w:p w14:paraId="46618793" w14:textId="02EA718F" w:rsidR="00986A62" w:rsidRDefault="00986A62" w:rsidP="0049277F">
            <w:pPr>
              <w:pStyle w:val="BodyText"/>
              <w:numPr>
                <w:ilvl w:val="0"/>
                <w:numId w:val="18"/>
              </w:numPr>
              <w:spacing w:line="360" w:lineRule="auto"/>
              <w:ind w:left="346" w:hanging="284"/>
              <w:rPr>
                <w:lang w:eastAsia="ar-SA"/>
              </w:rPr>
            </w:pPr>
            <w:r>
              <w:rPr>
                <w:lang w:eastAsia="ar-SA"/>
              </w:rPr>
              <w:t>CMT Quân đội</w:t>
            </w:r>
            <w:r w:rsidR="004F7C7D">
              <w:rPr>
                <w:lang w:eastAsia="ar-SA"/>
              </w:rPr>
              <w:t>: Textbox</w:t>
            </w:r>
          </w:p>
          <w:p w14:paraId="01B0FFA7" w14:textId="39EAE1EF" w:rsidR="00986A62" w:rsidRDefault="00986A62" w:rsidP="0049277F">
            <w:pPr>
              <w:pStyle w:val="BodyText"/>
              <w:numPr>
                <w:ilvl w:val="0"/>
                <w:numId w:val="18"/>
              </w:numPr>
              <w:spacing w:line="360" w:lineRule="auto"/>
              <w:ind w:left="346" w:hanging="284"/>
              <w:rPr>
                <w:lang w:eastAsia="ar-SA"/>
              </w:rPr>
            </w:pPr>
            <w:r>
              <w:rPr>
                <w:lang w:eastAsia="ar-SA"/>
              </w:rPr>
              <w:t>Số thẻ BHYT</w:t>
            </w:r>
            <w:r w:rsidR="004F7C7D">
              <w:rPr>
                <w:lang w:eastAsia="ar-SA"/>
              </w:rPr>
              <w:t>: Textbox</w:t>
            </w:r>
          </w:p>
          <w:p w14:paraId="71829F7C" w14:textId="5BD55E4E" w:rsidR="00986A62" w:rsidRDefault="00986A62" w:rsidP="0049277F">
            <w:pPr>
              <w:pStyle w:val="BodyText"/>
              <w:numPr>
                <w:ilvl w:val="0"/>
                <w:numId w:val="18"/>
              </w:numPr>
              <w:spacing w:line="360" w:lineRule="auto"/>
              <w:ind w:left="346" w:hanging="284"/>
              <w:rPr>
                <w:lang w:eastAsia="ar-SA"/>
              </w:rPr>
            </w:pPr>
            <w:r>
              <w:rPr>
                <w:lang w:eastAsia="ar-SA"/>
              </w:rPr>
              <w:t>Mã số BHXH</w:t>
            </w:r>
            <w:r w:rsidR="004F7C7D">
              <w:rPr>
                <w:lang w:eastAsia="ar-SA"/>
              </w:rPr>
              <w:t xml:space="preserve">: </w:t>
            </w:r>
            <w:r w:rsidR="00DE6F23" w:rsidRPr="00DE6F23">
              <w:rPr>
                <w:lang w:eastAsia="ar-SA"/>
              </w:rPr>
              <w:t>Textbox</w:t>
            </w:r>
          </w:p>
          <w:p w14:paraId="0A3E5BB1" w14:textId="35D21F89" w:rsidR="00986A62" w:rsidRDefault="00986A62" w:rsidP="0049277F">
            <w:pPr>
              <w:pStyle w:val="BodyText"/>
              <w:numPr>
                <w:ilvl w:val="0"/>
                <w:numId w:val="18"/>
              </w:numPr>
              <w:spacing w:line="360" w:lineRule="auto"/>
              <w:ind w:left="346" w:hanging="284"/>
              <w:rPr>
                <w:lang w:eastAsia="ar-SA"/>
              </w:rPr>
            </w:pPr>
            <w:r>
              <w:rPr>
                <w:lang w:eastAsia="ar-SA"/>
              </w:rPr>
              <w:t>Nhóm máu ABO</w:t>
            </w:r>
            <w:r w:rsidR="00457E3D">
              <w:rPr>
                <w:lang w:eastAsia="ar-SA"/>
              </w:rPr>
              <w:t>: Combob</w:t>
            </w:r>
            <w:r w:rsidR="004260BE">
              <w:rPr>
                <w:lang w:eastAsia="ar-SA"/>
              </w:rPr>
              <w:t>o</w:t>
            </w:r>
            <w:r w:rsidR="00457E3D">
              <w:rPr>
                <w:lang w:eastAsia="ar-SA"/>
              </w:rPr>
              <w:t>x lựa chọn nhóm máu ABO quân nhân, mặc định là “Tất cả”</w:t>
            </w:r>
          </w:p>
          <w:p w14:paraId="14EB3CC7" w14:textId="7D91BB01" w:rsidR="00986A62" w:rsidRDefault="00986A62" w:rsidP="0049277F">
            <w:pPr>
              <w:pStyle w:val="BodyText"/>
              <w:numPr>
                <w:ilvl w:val="0"/>
                <w:numId w:val="18"/>
              </w:numPr>
              <w:spacing w:line="360" w:lineRule="auto"/>
              <w:ind w:left="346" w:hanging="284"/>
              <w:rPr>
                <w:lang w:eastAsia="ar-SA"/>
              </w:rPr>
            </w:pPr>
            <w:r>
              <w:rPr>
                <w:lang w:eastAsia="ar-SA"/>
              </w:rPr>
              <w:t>Nhóm máu Rh</w:t>
            </w:r>
            <w:r w:rsidR="00457E3D">
              <w:rPr>
                <w:lang w:eastAsia="ar-SA"/>
              </w:rPr>
              <w:t>: Combob</w:t>
            </w:r>
            <w:r w:rsidR="004260BE">
              <w:rPr>
                <w:lang w:eastAsia="ar-SA"/>
              </w:rPr>
              <w:t>o</w:t>
            </w:r>
            <w:r w:rsidR="00457E3D">
              <w:rPr>
                <w:lang w:eastAsia="ar-SA"/>
              </w:rPr>
              <w:t>x lựa chọn nhóm máu Rh quân nhân, mặc định là “Tất cả”</w:t>
            </w:r>
          </w:p>
          <w:p w14:paraId="5EA5849D" w14:textId="5D3BB977" w:rsidR="00986A62" w:rsidRDefault="00986A62" w:rsidP="0049277F">
            <w:pPr>
              <w:pStyle w:val="BodyText"/>
              <w:numPr>
                <w:ilvl w:val="0"/>
                <w:numId w:val="18"/>
              </w:numPr>
              <w:spacing w:line="360" w:lineRule="auto"/>
              <w:ind w:left="346" w:hanging="284"/>
              <w:rPr>
                <w:lang w:eastAsia="ar-SA"/>
              </w:rPr>
            </w:pPr>
            <w:r>
              <w:rPr>
                <w:lang w:eastAsia="ar-SA"/>
              </w:rPr>
              <w:t>Tình trạng hôn nhân</w:t>
            </w:r>
          </w:p>
          <w:p w14:paraId="5746FF44" w14:textId="14250F52" w:rsidR="00986A62" w:rsidRDefault="00986A62" w:rsidP="0049277F">
            <w:pPr>
              <w:pStyle w:val="BodyText"/>
              <w:numPr>
                <w:ilvl w:val="0"/>
                <w:numId w:val="18"/>
              </w:numPr>
              <w:spacing w:line="360" w:lineRule="auto"/>
              <w:ind w:left="346" w:hanging="284"/>
              <w:rPr>
                <w:lang w:eastAsia="ar-SA"/>
              </w:rPr>
            </w:pPr>
            <w:r>
              <w:rPr>
                <w:lang w:eastAsia="ar-SA"/>
              </w:rPr>
              <w:t>Trình độ văn hóa</w:t>
            </w:r>
          </w:p>
          <w:p w14:paraId="6CC9798E" w14:textId="623C13D8" w:rsidR="00986A62" w:rsidRDefault="00986A62" w:rsidP="0049277F">
            <w:pPr>
              <w:pStyle w:val="BodyText"/>
              <w:numPr>
                <w:ilvl w:val="0"/>
                <w:numId w:val="18"/>
              </w:numPr>
              <w:spacing w:line="360" w:lineRule="auto"/>
              <w:ind w:left="346" w:hanging="284"/>
              <w:rPr>
                <w:lang w:eastAsia="ar-SA"/>
              </w:rPr>
            </w:pPr>
            <w:r>
              <w:rPr>
                <w:lang w:eastAsia="ar-SA"/>
              </w:rPr>
              <w:t>Trạng thái làm việc</w:t>
            </w:r>
            <w:r w:rsidR="00457E3D">
              <w:rPr>
                <w:lang w:eastAsia="ar-SA"/>
              </w:rPr>
              <w:t>: Combob</w:t>
            </w:r>
            <w:r w:rsidR="004260BE">
              <w:rPr>
                <w:lang w:eastAsia="ar-SA"/>
              </w:rPr>
              <w:t>o</w:t>
            </w:r>
            <w:r w:rsidR="00457E3D">
              <w:rPr>
                <w:lang w:eastAsia="ar-SA"/>
              </w:rPr>
              <w:t>x cho phép tìm kiếm theo trạng thái làm việc của quân nhân gồm các trạng thái “Tất cả”, “Đang làm việc”, “Đã nghỉ chế độ”, mặc định là “Đang làm việc”</w:t>
            </w:r>
          </w:p>
          <w:p w14:paraId="26DA25D1" w14:textId="6D0E5E18" w:rsidR="00986A62" w:rsidRDefault="00986A62" w:rsidP="0049277F">
            <w:pPr>
              <w:pStyle w:val="BodyText"/>
              <w:numPr>
                <w:ilvl w:val="0"/>
                <w:numId w:val="18"/>
              </w:numPr>
              <w:spacing w:line="360" w:lineRule="auto"/>
              <w:ind w:left="346" w:hanging="284"/>
              <w:rPr>
                <w:lang w:eastAsia="ar-SA"/>
              </w:rPr>
            </w:pPr>
            <w:r>
              <w:rPr>
                <w:lang w:eastAsia="ar-SA"/>
              </w:rPr>
              <w:lastRenderedPageBreak/>
              <w:t>Tuổi từ</w:t>
            </w:r>
            <w:r w:rsidR="004F7C7D">
              <w:rPr>
                <w:lang w:eastAsia="ar-SA"/>
              </w:rPr>
              <w:t>: Textbox, 3 ký tự chỉ nhập số</w:t>
            </w:r>
          </w:p>
          <w:p w14:paraId="01E5D490" w14:textId="5B3CB840" w:rsidR="00986A62" w:rsidRDefault="00986A62" w:rsidP="0049277F">
            <w:pPr>
              <w:pStyle w:val="BodyText"/>
              <w:numPr>
                <w:ilvl w:val="0"/>
                <w:numId w:val="18"/>
              </w:numPr>
              <w:spacing w:line="360" w:lineRule="auto"/>
              <w:ind w:left="346" w:hanging="284"/>
              <w:rPr>
                <w:lang w:eastAsia="ar-SA"/>
              </w:rPr>
            </w:pPr>
            <w:r>
              <w:rPr>
                <w:lang w:eastAsia="ar-SA"/>
              </w:rPr>
              <w:t>Đến tuổi</w:t>
            </w:r>
            <w:r w:rsidR="004F7C7D">
              <w:rPr>
                <w:lang w:eastAsia="ar-SA"/>
              </w:rPr>
              <w:t>: Textbox, 3 ký tự chỉ nhập số</w:t>
            </w:r>
          </w:p>
          <w:p w14:paraId="1671877F" w14:textId="5DBBD6A5" w:rsidR="00986A62" w:rsidRDefault="00986A62" w:rsidP="0049277F">
            <w:pPr>
              <w:pStyle w:val="BodyText"/>
              <w:numPr>
                <w:ilvl w:val="0"/>
                <w:numId w:val="18"/>
              </w:numPr>
              <w:spacing w:line="360" w:lineRule="auto"/>
              <w:ind w:left="346" w:hanging="284"/>
              <w:rPr>
                <w:lang w:eastAsia="ar-SA"/>
              </w:rPr>
            </w:pPr>
            <w:r>
              <w:rPr>
                <w:lang w:eastAsia="ar-SA"/>
              </w:rPr>
              <w:t>Ngày sinh</w:t>
            </w:r>
            <w:r w:rsidR="004260BE">
              <w:rPr>
                <w:lang w:eastAsia="ar-SA"/>
              </w:rPr>
              <w:t>: DatetimePicker cho phép chọn ngày (Không được lớn hơn ngày hiện tại)</w:t>
            </w:r>
          </w:p>
          <w:p w14:paraId="345A4569" w14:textId="6995D07B" w:rsidR="00986A62" w:rsidRDefault="00986A62" w:rsidP="0049277F">
            <w:pPr>
              <w:pStyle w:val="BodyText"/>
              <w:numPr>
                <w:ilvl w:val="0"/>
                <w:numId w:val="18"/>
              </w:numPr>
              <w:spacing w:line="360" w:lineRule="auto"/>
              <w:ind w:left="346" w:hanging="284"/>
              <w:rPr>
                <w:lang w:eastAsia="ar-SA"/>
              </w:rPr>
            </w:pPr>
            <w:r>
              <w:rPr>
                <w:lang w:eastAsia="ar-SA"/>
              </w:rPr>
              <w:t>Năm sinh</w:t>
            </w:r>
          </w:p>
          <w:p w14:paraId="336BEF01" w14:textId="1D1F2B85" w:rsidR="00986A62" w:rsidRDefault="00986A62" w:rsidP="0049277F">
            <w:pPr>
              <w:pStyle w:val="BodyText"/>
              <w:numPr>
                <w:ilvl w:val="0"/>
                <w:numId w:val="18"/>
              </w:numPr>
              <w:spacing w:line="360" w:lineRule="auto"/>
              <w:ind w:left="346" w:hanging="284"/>
              <w:rPr>
                <w:lang w:eastAsia="ar-SA"/>
              </w:rPr>
            </w:pPr>
            <w:r>
              <w:rPr>
                <w:lang w:eastAsia="ar-SA"/>
              </w:rPr>
              <w:t>Ngày sinh từ</w:t>
            </w:r>
            <w:r w:rsidR="004260BE">
              <w:rPr>
                <w:lang w:eastAsia="ar-SA"/>
              </w:rPr>
              <w:t>: DatetimePicker cho phép chọn ngày (Không được lớn hơn ngày hiện tại, không được lớn hơn Ngày sinh đến)</w:t>
            </w:r>
          </w:p>
          <w:p w14:paraId="3451230C" w14:textId="3CE8CABA" w:rsidR="00986A62" w:rsidRDefault="00986A62" w:rsidP="0049277F">
            <w:pPr>
              <w:pStyle w:val="BodyText"/>
              <w:numPr>
                <w:ilvl w:val="0"/>
                <w:numId w:val="18"/>
              </w:numPr>
              <w:spacing w:line="360" w:lineRule="auto"/>
              <w:ind w:left="346" w:hanging="284"/>
              <w:rPr>
                <w:lang w:eastAsia="ar-SA"/>
              </w:rPr>
            </w:pPr>
            <w:r>
              <w:rPr>
                <w:lang w:eastAsia="ar-SA"/>
              </w:rPr>
              <w:t>Ngày sinh đến</w:t>
            </w:r>
            <w:r w:rsidR="004260BE">
              <w:rPr>
                <w:lang w:eastAsia="ar-SA"/>
              </w:rPr>
              <w:t>: DatetimePicker cho phép chọn ngày (Không được lớn hơn ngày hiện tại)</w:t>
            </w:r>
          </w:p>
          <w:p w14:paraId="53373BAB" w14:textId="1405D3DA" w:rsidR="00986A62" w:rsidRDefault="00986A62" w:rsidP="0049277F">
            <w:pPr>
              <w:pStyle w:val="BodyText"/>
              <w:numPr>
                <w:ilvl w:val="0"/>
                <w:numId w:val="18"/>
              </w:numPr>
              <w:spacing w:line="360" w:lineRule="auto"/>
              <w:ind w:left="346" w:hanging="284"/>
              <w:rPr>
                <w:lang w:eastAsia="ar-SA"/>
              </w:rPr>
            </w:pPr>
            <w:r>
              <w:rPr>
                <w:lang w:eastAsia="ar-SA"/>
              </w:rPr>
              <w:t>Nhập ngũ từ ngày</w:t>
            </w:r>
            <w:r w:rsidR="004260BE">
              <w:rPr>
                <w:lang w:eastAsia="ar-SA"/>
              </w:rPr>
              <w:t>: DatetimePicker cho phép chọn ngày (Không được lớn hơn ngày hiện tại, không được lớn hơn Ngày nhập ngũ đến ngày)</w:t>
            </w:r>
          </w:p>
          <w:p w14:paraId="4E087FCB" w14:textId="0CC27B0D" w:rsidR="00986A62" w:rsidRDefault="00986A62" w:rsidP="0049277F">
            <w:pPr>
              <w:pStyle w:val="BodyText"/>
              <w:numPr>
                <w:ilvl w:val="0"/>
                <w:numId w:val="18"/>
              </w:numPr>
              <w:spacing w:line="360" w:lineRule="auto"/>
              <w:ind w:left="346" w:hanging="284"/>
              <w:rPr>
                <w:lang w:eastAsia="ar-SA"/>
              </w:rPr>
            </w:pPr>
            <w:r>
              <w:rPr>
                <w:lang w:eastAsia="ar-SA"/>
              </w:rPr>
              <w:t>Nhập ngũ đến ngày</w:t>
            </w:r>
            <w:r w:rsidR="004260BE">
              <w:rPr>
                <w:lang w:eastAsia="ar-SA"/>
              </w:rPr>
              <w:t>: DatetimePicker cho phép chọn ngày (Không được lớn hơn ngày hiện tại)</w:t>
            </w:r>
          </w:p>
          <w:p w14:paraId="24B75F6B" w14:textId="0B677614" w:rsidR="00986A62" w:rsidRDefault="00986A62" w:rsidP="0049277F">
            <w:pPr>
              <w:pStyle w:val="BodyText"/>
              <w:numPr>
                <w:ilvl w:val="0"/>
                <w:numId w:val="18"/>
              </w:numPr>
              <w:spacing w:line="360" w:lineRule="auto"/>
              <w:ind w:left="346" w:hanging="284"/>
              <w:rPr>
                <w:lang w:eastAsia="ar-SA"/>
              </w:rPr>
            </w:pPr>
            <w:r>
              <w:rPr>
                <w:lang w:eastAsia="ar-SA"/>
              </w:rPr>
              <w:t>Trạng thái Hồ sơ sức khỏe</w:t>
            </w:r>
            <w:r w:rsidR="00457E3D">
              <w:rPr>
                <w:lang w:eastAsia="ar-SA"/>
              </w:rPr>
              <w:t>: Combobox cho phép tìm kiếm theo trạng thái Hồ sơ sức khỏe gồm “Tất cả”, “Đã khởi tạo hồ sơ sức khỏe”, “Chưa khởi tạo hồ sơ sức khỏe; mặc định là “Tất cả”</w:t>
            </w:r>
          </w:p>
          <w:p w14:paraId="7A73D9B8" w14:textId="699B3D40" w:rsidR="00457E3D" w:rsidRDefault="00986A62" w:rsidP="0049277F">
            <w:pPr>
              <w:pStyle w:val="BodyText"/>
              <w:numPr>
                <w:ilvl w:val="0"/>
                <w:numId w:val="18"/>
              </w:numPr>
              <w:spacing w:line="360" w:lineRule="auto"/>
              <w:ind w:left="346" w:hanging="284"/>
              <w:rPr>
                <w:lang w:eastAsia="ar-SA"/>
              </w:rPr>
            </w:pPr>
            <w:r>
              <w:rPr>
                <w:lang w:eastAsia="ar-SA"/>
              </w:rPr>
              <w:t>Tình trạng sống</w:t>
            </w:r>
            <w:r w:rsidR="00457E3D">
              <w:rPr>
                <w:lang w:eastAsia="ar-SA"/>
              </w:rPr>
              <w:t>: Combobox cho phép tìm kiếm theo trạng thái sống của quân nhân gồm “Tất cả”, “Còn sống”, “Đã chết”; mặc định là “Còn sống”</w:t>
            </w:r>
          </w:p>
          <w:p w14:paraId="4A9574DE" w14:textId="600EB85D" w:rsidR="00986A62" w:rsidRDefault="00986A62" w:rsidP="0049277F">
            <w:pPr>
              <w:pStyle w:val="BodyText"/>
              <w:numPr>
                <w:ilvl w:val="0"/>
                <w:numId w:val="18"/>
              </w:numPr>
              <w:spacing w:line="360" w:lineRule="auto"/>
              <w:ind w:left="346" w:hanging="284"/>
              <w:rPr>
                <w:lang w:eastAsia="ar-SA"/>
              </w:rPr>
            </w:pPr>
            <w:r>
              <w:rPr>
                <w:lang w:eastAsia="ar-SA"/>
              </w:rPr>
              <w:t>Tính đến ngày</w:t>
            </w:r>
            <w:r w:rsidR="00457E3D">
              <w:rPr>
                <w:lang w:eastAsia="ar-SA"/>
              </w:rPr>
              <w:t>: Ngày để xác định sự tồn tại của quân nhân</w:t>
            </w:r>
          </w:p>
          <w:p w14:paraId="22C1A100" w14:textId="2A8B144B" w:rsidR="00986A62" w:rsidRDefault="00986A62" w:rsidP="0049277F">
            <w:pPr>
              <w:pStyle w:val="BodyText"/>
              <w:numPr>
                <w:ilvl w:val="0"/>
                <w:numId w:val="18"/>
              </w:numPr>
              <w:spacing w:line="360" w:lineRule="auto"/>
              <w:ind w:left="346" w:hanging="284"/>
              <w:rPr>
                <w:lang w:eastAsia="ar-SA"/>
              </w:rPr>
            </w:pPr>
            <w:r>
              <w:rPr>
                <w:lang w:eastAsia="ar-SA"/>
              </w:rPr>
              <w:t>Tỉnh/TP thường trú</w:t>
            </w:r>
            <w:r w:rsidR="00457E3D">
              <w:rPr>
                <w:lang w:eastAsia="ar-SA"/>
              </w:rPr>
              <w:t>: Combobox cho phép tìm theo Tỉnh/TP thường trú của quân nhân</w:t>
            </w:r>
          </w:p>
          <w:p w14:paraId="37588B83" w14:textId="0DA5F262" w:rsidR="00986A62" w:rsidRDefault="00986A62" w:rsidP="0049277F">
            <w:pPr>
              <w:pStyle w:val="BodyText"/>
              <w:numPr>
                <w:ilvl w:val="0"/>
                <w:numId w:val="18"/>
              </w:numPr>
              <w:spacing w:line="360" w:lineRule="auto"/>
              <w:ind w:left="346" w:hanging="284"/>
              <w:rPr>
                <w:lang w:eastAsia="ar-SA"/>
              </w:rPr>
            </w:pPr>
            <w:r>
              <w:rPr>
                <w:lang w:eastAsia="ar-SA"/>
              </w:rPr>
              <w:t>Quận/Huyện thường trú</w:t>
            </w:r>
            <w:r w:rsidR="00457E3D">
              <w:rPr>
                <w:lang w:eastAsia="ar-SA"/>
              </w:rPr>
              <w:t>: Combobox cho phép tìm theo Quận/huyện thường trú của quân nhân</w:t>
            </w:r>
          </w:p>
          <w:p w14:paraId="1E0A7FCF" w14:textId="75128C07" w:rsidR="00986A62" w:rsidRPr="00986A62" w:rsidRDefault="00986A62" w:rsidP="0049277F">
            <w:pPr>
              <w:pStyle w:val="BodyText"/>
              <w:widowControl/>
              <w:numPr>
                <w:ilvl w:val="0"/>
                <w:numId w:val="18"/>
              </w:numPr>
              <w:tabs>
                <w:tab w:val="left" w:pos="317"/>
              </w:tabs>
              <w:snapToGrid w:val="0"/>
              <w:spacing w:before="80" w:after="160" w:line="360" w:lineRule="auto"/>
              <w:ind w:left="346" w:hanging="284"/>
              <w:contextualSpacing/>
              <w:rPr>
                <w:b/>
              </w:rPr>
            </w:pPr>
            <w:r>
              <w:rPr>
                <w:lang w:eastAsia="ar-SA"/>
              </w:rPr>
              <w:t>Xã/phường thường trú</w:t>
            </w:r>
            <w:r w:rsidR="00457E3D">
              <w:rPr>
                <w:lang w:eastAsia="ar-SA"/>
              </w:rPr>
              <w:t>: Combobox cho phép tìm theo Xã/phường thường trú của quân nhân</w:t>
            </w:r>
          </w:p>
          <w:p w14:paraId="38419FF9" w14:textId="77777777" w:rsidR="00986A62" w:rsidRPr="00D4495F" w:rsidRDefault="00986A62" w:rsidP="0049277F">
            <w:pPr>
              <w:widowControl/>
              <w:numPr>
                <w:ilvl w:val="0"/>
                <w:numId w:val="33"/>
              </w:numPr>
              <w:tabs>
                <w:tab w:val="left" w:pos="317"/>
              </w:tabs>
              <w:snapToGrid w:val="0"/>
              <w:spacing w:before="80" w:after="160"/>
              <w:ind w:left="317" w:hanging="283"/>
              <w:contextualSpacing/>
              <w:jc w:val="both"/>
              <w:rPr>
                <w:b/>
              </w:rPr>
            </w:pPr>
            <w:r w:rsidRPr="00D4495F">
              <w:rPr>
                <w:b/>
              </w:rPr>
              <w:lastRenderedPageBreak/>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48A2D52B"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29D8B7ED"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7A14C8C0"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Mã số BHXH:</w:t>
            </w:r>
            <w:r>
              <w:rPr>
                <w:lang w:eastAsia="ar-SA"/>
              </w:rPr>
              <w:t xml:space="preserve"> Mã số BHXH của quân nhân (10 ký tự cuối của thẻ BHYT)</w:t>
            </w:r>
          </w:p>
          <w:p w14:paraId="0A665CCC"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 xml:space="preserve">Họ và </w:t>
            </w:r>
            <w:proofErr w:type="gramStart"/>
            <w:r w:rsidRPr="00D4495F">
              <w:rPr>
                <w:lang w:eastAsia="ar-SA"/>
              </w:rPr>
              <w:t>tên :</w:t>
            </w:r>
            <w:proofErr w:type="gramEnd"/>
            <w:r>
              <w:rPr>
                <w:lang w:eastAsia="ar-SA"/>
              </w:rPr>
              <w:t xml:space="preserve"> Họ và tên quân nhân</w:t>
            </w:r>
          </w:p>
          <w:p w14:paraId="1402B915"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47830C3B"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097916B8"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056937CF"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308EC50F"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702AA783" w14:textId="77777777" w:rsidR="00986A62" w:rsidRPr="00D4495F" w:rsidRDefault="00986A62"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2F694F57" w14:textId="77777777" w:rsidR="00986A62" w:rsidRDefault="00986A62"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76159518" w14:textId="77777777" w:rsidR="00986A62" w:rsidRDefault="00986A62"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3505A76A" w14:textId="77777777" w:rsidR="00986A62" w:rsidRDefault="00986A62" w:rsidP="0049277F">
            <w:pPr>
              <w:pStyle w:val="BodyText"/>
              <w:numPr>
                <w:ilvl w:val="0"/>
                <w:numId w:val="32"/>
              </w:numPr>
              <w:spacing w:line="360" w:lineRule="auto"/>
              <w:ind w:left="600" w:hanging="283"/>
            </w:pPr>
            <w:r>
              <w:rPr>
                <w:lang w:eastAsia="ar-SA"/>
              </w:rPr>
              <w:t>Lập phiếu khám sức khỏe định kỳ: Mở màn hình phiếu khám sức khỏe định kỳ</w:t>
            </w:r>
          </w:p>
          <w:p w14:paraId="34F4645A" w14:textId="77777777" w:rsidR="00986A62" w:rsidRDefault="00986A62"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1EBA982E" w14:textId="77777777" w:rsidR="00986A62" w:rsidRPr="009F13D7" w:rsidRDefault="00986A62"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986A62" w:rsidRPr="009F13D7" w14:paraId="67088A24" w14:textId="77777777" w:rsidTr="007412E3">
        <w:tc>
          <w:tcPr>
            <w:tcW w:w="2767" w:type="dxa"/>
            <w:tcBorders>
              <w:top w:val="dotted" w:sz="4" w:space="0" w:color="auto"/>
              <w:left w:val="dotted" w:sz="4" w:space="0" w:color="auto"/>
              <w:bottom w:val="dotted" w:sz="4" w:space="0" w:color="auto"/>
              <w:right w:val="dotted" w:sz="4" w:space="0" w:color="auto"/>
            </w:tcBorders>
            <w:hideMark/>
          </w:tcPr>
          <w:p w14:paraId="261F403B" w14:textId="380F941F" w:rsidR="00986A62" w:rsidRPr="009F13D7" w:rsidRDefault="00986A62" w:rsidP="0049277F">
            <w:pPr>
              <w:tabs>
                <w:tab w:val="left" w:pos="720"/>
              </w:tabs>
              <w:snapToGrid w:val="0"/>
              <w:spacing w:before="80" w:after="160"/>
              <w:ind w:left="205" w:hanging="205"/>
              <w:jc w:val="both"/>
            </w:pPr>
            <w:r>
              <w:rPr>
                <w:lang w:val="vi-VN"/>
              </w:rPr>
              <w:lastRenderedPageBreak/>
              <w:t>3.</w:t>
            </w:r>
            <w:r>
              <w:t xml:space="preserve">Chọn tìm kiếm nâng cao, </w:t>
            </w:r>
            <w:r w:rsidRPr="009F13D7">
              <w:t xml:space="preserve">Nhập điều kiện và nhấn </w:t>
            </w:r>
            <w:r w:rsidRPr="009F13D7">
              <w:lastRenderedPageBreak/>
              <w:t xml:space="preserve">“Tìm kiếm” </w:t>
            </w:r>
          </w:p>
        </w:tc>
        <w:tc>
          <w:tcPr>
            <w:tcW w:w="6192" w:type="dxa"/>
            <w:tcBorders>
              <w:top w:val="dotted" w:sz="4" w:space="0" w:color="auto"/>
              <w:left w:val="dotted" w:sz="4" w:space="0" w:color="auto"/>
              <w:bottom w:val="dotted" w:sz="4" w:space="0" w:color="auto"/>
              <w:right w:val="dotted" w:sz="4" w:space="0" w:color="auto"/>
            </w:tcBorders>
            <w:hideMark/>
          </w:tcPr>
          <w:p w14:paraId="17EFD69A" w14:textId="77777777" w:rsidR="00986A62" w:rsidRPr="009F13D7" w:rsidRDefault="00986A62" w:rsidP="0049277F">
            <w:pPr>
              <w:keepLines/>
              <w:spacing w:after="120"/>
              <w:ind w:left="175" w:hanging="141"/>
              <w:jc w:val="both"/>
              <w:rPr>
                <w:lang w:eastAsia="ar-SA"/>
              </w:rPr>
            </w:pPr>
            <w:r w:rsidRPr="009F13D7">
              <w:lastRenderedPageBreak/>
              <w:t>4. Hệ thống hiển thị danh sách nhóm dịch vụ theo điều kiện tìm kiếm, thông tin hiển thị xem tại Bước 2</w:t>
            </w:r>
          </w:p>
        </w:tc>
      </w:tr>
      <w:tr w:rsidR="00986A62" w:rsidRPr="009F13D7" w14:paraId="595FF37C" w14:textId="77777777" w:rsidTr="007412E3">
        <w:tc>
          <w:tcPr>
            <w:tcW w:w="2767" w:type="dxa"/>
            <w:tcBorders>
              <w:top w:val="dotted" w:sz="4" w:space="0" w:color="auto"/>
              <w:left w:val="dotted" w:sz="4" w:space="0" w:color="auto"/>
              <w:bottom w:val="dotted" w:sz="4" w:space="0" w:color="auto"/>
              <w:right w:val="dotted" w:sz="4" w:space="0" w:color="auto"/>
            </w:tcBorders>
            <w:shd w:val="pct10" w:color="auto" w:fill="auto"/>
          </w:tcPr>
          <w:p w14:paraId="4DA869C2" w14:textId="77777777" w:rsidR="00986A62" w:rsidRPr="009F13D7" w:rsidRDefault="00986A62" w:rsidP="0049277F">
            <w:pPr>
              <w:snapToGrid w:val="0"/>
              <w:jc w:val="both"/>
              <w:rPr>
                <w:lang w:val="pt-BR"/>
              </w:rPr>
            </w:pPr>
          </w:p>
        </w:tc>
        <w:tc>
          <w:tcPr>
            <w:tcW w:w="6192" w:type="dxa"/>
            <w:tcBorders>
              <w:top w:val="dotted" w:sz="4" w:space="0" w:color="auto"/>
              <w:left w:val="dotted" w:sz="4" w:space="0" w:color="auto"/>
              <w:bottom w:val="dotted" w:sz="4" w:space="0" w:color="auto"/>
              <w:right w:val="dotted" w:sz="4" w:space="0" w:color="auto"/>
            </w:tcBorders>
            <w:shd w:val="pct10" w:color="auto" w:fill="auto"/>
          </w:tcPr>
          <w:p w14:paraId="50EE19C8" w14:textId="77777777" w:rsidR="00986A62" w:rsidRPr="009F13D7" w:rsidRDefault="00986A62" w:rsidP="0049277F">
            <w:pPr>
              <w:snapToGrid w:val="0"/>
              <w:jc w:val="both"/>
              <w:rPr>
                <w:lang w:val="pt-BR"/>
              </w:rPr>
            </w:pPr>
          </w:p>
        </w:tc>
      </w:tr>
    </w:tbl>
    <w:p w14:paraId="510CB01E" w14:textId="77777777" w:rsidR="00986A62" w:rsidRPr="00986A62" w:rsidRDefault="00986A62" w:rsidP="0049277F">
      <w:pPr>
        <w:pStyle w:val="Heading4"/>
      </w:pPr>
      <w:r w:rsidRPr="00986A62">
        <w:t>Mô tả dòng sự kiện phụ (Alternative Flow)</w:t>
      </w:r>
    </w:p>
    <w:p w14:paraId="6ECD4118" w14:textId="77777777" w:rsidR="00986A62" w:rsidRPr="009F13D7" w:rsidRDefault="00986A62" w:rsidP="0049277F">
      <w:pPr>
        <w:snapToGrid w:val="0"/>
        <w:rPr>
          <w:lang w:eastAsia="ar-SA"/>
        </w:rPr>
      </w:pPr>
      <w:r w:rsidRPr="009F13D7">
        <w:rPr>
          <w:lang w:eastAsia="ar-SA"/>
        </w:rPr>
        <w:t>N/A</w:t>
      </w:r>
    </w:p>
    <w:p w14:paraId="53471986" w14:textId="77777777" w:rsidR="00986A62" w:rsidRPr="00986A62" w:rsidRDefault="00986A62" w:rsidP="0049277F">
      <w:pPr>
        <w:pStyle w:val="Heading4"/>
      </w:pPr>
      <w:r w:rsidRPr="00986A62">
        <w:t>Ghi chú</w:t>
      </w:r>
    </w:p>
    <w:p w14:paraId="383AEC5D" w14:textId="77777777" w:rsidR="00986A62" w:rsidRDefault="00986A62" w:rsidP="0049277F">
      <w:pPr>
        <w:pStyle w:val="BodyText"/>
        <w:spacing w:line="360" w:lineRule="auto"/>
        <w:ind w:left="0"/>
        <w:jc w:val="center"/>
        <w:rPr>
          <w:i/>
          <w:noProof/>
        </w:rPr>
      </w:pPr>
      <w:r>
        <w:rPr>
          <w:noProof/>
        </w:rPr>
        <w:drawing>
          <wp:inline distT="0" distB="0" distL="0" distR="0" wp14:anchorId="4A366BE9" wp14:editId="24D69879">
            <wp:extent cx="5941695" cy="4543957"/>
            <wp:effectExtent l="0" t="0" r="1905" b="9525"/>
            <wp:docPr id="6" name="Picture 6" descr="C:\Users\PHUONG~1.VIE\AppData\Local\Temp\SNAGHTML96c2bb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HUONG~1.VIE\AppData\Local\Temp\SNAGHTML96c2bb5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695" cy="4543957"/>
                    </a:xfrm>
                    <a:prstGeom prst="rect">
                      <a:avLst/>
                    </a:prstGeom>
                    <a:noFill/>
                    <a:ln>
                      <a:noFill/>
                    </a:ln>
                  </pic:spPr>
                </pic:pic>
              </a:graphicData>
            </a:graphic>
          </wp:inline>
        </w:drawing>
      </w:r>
    </w:p>
    <w:p w14:paraId="478A6F85" w14:textId="77777777" w:rsidR="00986A62" w:rsidRPr="00EF1727" w:rsidRDefault="00986A62" w:rsidP="0049277F">
      <w:pPr>
        <w:pStyle w:val="BodyText"/>
        <w:spacing w:line="360" w:lineRule="auto"/>
        <w:ind w:left="0"/>
        <w:jc w:val="center"/>
        <w:rPr>
          <w:i/>
          <w:lang w:eastAsia="ar-SA"/>
        </w:rPr>
      </w:pPr>
      <w:r w:rsidRPr="00EF1727">
        <w:rPr>
          <w:i/>
          <w:noProof/>
        </w:rPr>
        <w:t>Hình: Màn hình Prototype “</w:t>
      </w:r>
      <w:r>
        <w:rPr>
          <w:i/>
          <w:noProof/>
        </w:rPr>
        <w:t>Hồ sơ sức khỏe” – Tìm kiếm nâng cao</w:t>
      </w:r>
    </w:p>
    <w:p w14:paraId="6C9B9B6C" w14:textId="77777777" w:rsidR="00B540A7" w:rsidRPr="000351EB" w:rsidRDefault="00B540A7" w:rsidP="008B7EB4">
      <w:pPr>
        <w:pStyle w:val="NormalIndent"/>
      </w:pPr>
    </w:p>
    <w:p w14:paraId="78DDF131" w14:textId="6704032D" w:rsidR="003F34B9" w:rsidRPr="00353D4A" w:rsidRDefault="003F34B9" w:rsidP="0049277F">
      <w:pPr>
        <w:pStyle w:val="Heading2"/>
        <w:rPr>
          <w:bCs/>
          <w:color w:val="000000"/>
          <w:szCs w:val="24"/>
        </w:rPr>
      </w:pPr>
      <w:bookmarkStart w:id="47" w:name="_Toc109901565"/>
      <w:r w:rsidRPr="00353D4A">
        <w:rPr>
          <w:bCs/>
          <w:color w:val="000000"/>
          <w:szCs w:val="24"/>
        </w:rPr>
        <w:lastRenderedPageBreak/>
        <w:t>Chi tiết hồ sơ sức khỏe quân nhân</w:t>
      </w:r>
      <w:bookmarkEnd w:id="47"/>
    </w:p>
    <w:p w14:paraId="08888092" w14:textId="77B92166" w:rsidR="003F34B9" w:rsidRPr="00353D4A" w:rsidRDefault="003F34B9" w:rsidP="0049277F">
      <w:pPr>
        <w:pStyle w:val="Heading3"/>
        <w:rPr>
          <w:color w:val="000000"/>
          <w:szCs w:val="24"/>
        </w:rPr>
      </w:pPr>
      <w:bookmarkStart w:id="48" w:name="_Toc109901566"/>
      <w:r w:rsidRPr="00353D4A">
        <w:rPr>
          <w:color w:val="000000"/>
          <w:szCs w:val="24"/>
        </w:rPr>
        <w:t>Thông tin chi tiết hồ sơ quân nhân</w:t>
      </w:r>
      <w:bookmarkEnd w:id="48"/>
    </w:p>
    <w:p w14:paraId="57609C21" w14:textId="77777777" w:rsidR="00353D4A" w:rsidRPr="00986A62" w:rsidRDefault="00353D4A"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53D4A" w:rsidRPr="009F13D7" w14:paraId="64FB8EFE" w14:textId="77777777" w:rsidTr="00C75F57">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0528A90" w14:textId="77777777" w:rsidR="00353D4A" w:rsidRPr="009F13D7" w:rsidRDefault="00353D4A"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99A715B" w14:textId="054F99F7" w:rsidR="00353D4A" w:rsidRPr="009F13D7" w:rsidRDefault="00353D4A" w:rsidP="0049277F">
            <w:pPr>
              <w:keepLines/>
              <w:spacing w:after="120"/>
              <w:ind w:left="0"/>
              <w:jc w:val="both"/>
              <w:rPr>
                <w:lang w:eastAsia="ar-SA"/>
              </w:rPr>
            </w:pPr>
            <w:r>
              <w:t>Thông tin chi tiết hồ sơ quân nhân</w:t>
            </w:r>
          </w:p>
        </w:tc>
      </w:tr>
      <w:tr w:rsidR="00353D4A" w:rsidRPr="009F13D7" w14:paraId="23A9EAE2"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1A9856F" w14:textId="77777777" w:rsidR="00353D4A" w:rsidRPr="009F13D7" w:rsidRDefault="00353D4A"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70C105" w14:textId="3D24AF8A" w:rsidR="00353D4A" w:rsidRPr="009F13D7" w:rsidRDefault="00353D4A"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xem chi tiết hồ sơ sức khỏe 1 quân nhân</w:t>
            </w:r>
          </w:p>
        </w:tc>
      </w:tr>
      <w:tr w:rsidR="00353D4A" w:rsidRPr="009F13D7" w14:paraId="066F6A37" w14:textId="77777777" w:rsidTr="00C75F57">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8A4A290" w14:textId="77777777" w:rsidR="00353D4A" w:rsidRPr="009F13D7" w:rsidRDefault="00353D4A"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EFD4C92" w14:textId="77777777" w:rsidR="00353D4A" w:rsidRPr="009F13D7" w:rsidRDefault="00353D4A" w:rsidP="0049277F">
            <w:pPr>
              <w:keepLines/>
              <w:widowControl/>
              <w:snapToGrid w:val="0"/>
              <w:spacing w:before="0" w:after="120"/>
              <w:ind w:left="0"/>
              <w:jc w:val="both"/>
            </w:pPr>
            <w:r>
              <w:t>Người dùng hệ thống</w:t>
            </w:r>
          </w:p>
        </w:tc>
      </w:tr>
      <w:tr w:rsidR="00353D4A" w:rsidRPr="009F13D7" w14:paraId="5ADBF433" w14:textId="77777777" w:rsidTr="00C75F57">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B4A661E" w14:textId="77777777" w:rsidR="00353D4A" w:rsidRPr="009F13D7" w:rsidRDefault="00353D4A"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3C7831" w14:textId="06CC85D5" w:rsidR="00353D4A" w:rsidRPr="009F13D7" w:rsidRDefault="00353D4A" w:rsidP="0049277F">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thông tin chi tiết hồ sơ</w:t>
            </w:r>
          </w:p>
        </w:tc>
      </w:tr>
      <w:tr w:rsidR="00353D4A" w:rsidRPr="009F13D7" w14:paraId="73C4A8DD" w14:textId="77777777" w:rsidTr="00C75F57">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33420DE" w14:textId="77777777" w:rsidR="00353D4A" w:rsidRPr="009F13D7" w:rsidRDefault="00353D4A"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DDC468" w14:textId="0393B90B" w:rsidR="00353D4A" w:rsidRPr="009F13D7" w:rsidRDefault="00353D4A" w:rsidP="0049277F">
            <w:pPr>
              <w:keepLines/>
              <w:spacing w:after="120"/>
              <w:ind w:left="0"/>
              <w:jc w:val="both"/>
              <w:rPr>
                <w:lang w:eastAsia="ar-SA"/>
              </w:rPr>
            </w:pPr>
            <w:r>
              <w:rPr>
                <w:lang w:eastAsia="ar-SA"/>
              </w:rPr>
              <w:t>Hiển thị màn hình thông tin hồ sơ</w:t>
            </w:r>
          </w:p>
        </w:tc>
      </w:tr>
      <w:tr w:rsidR="00353D4A" w:rsidRPr="009F13D7" w14:paraId="6FC393E6" w14:textId="77777777" w:rsidTr="00C75F57">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A8F1361" w14:textId="77777777" w:rsidR="00353D4A" w:rsidRPr="009F13D7" w:rsidRDefault="00353D4A"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DE75C0F" w14:textId="77221DDB" w:rsidR="00353D4A" w:rsidRPr="009F13D7" w:rsidRDefault="00353D4A" w:rsidP="0049277F">
            <w:pPr>
              <w:keepLines/>
              <w:spacing w:after="120"/>
              <w:ind w:left="0"/>
              <w:jc w:val="both"/>
            </w:pPr>
            <w:r w:rsidRPr="00CA1A78">
              <w:t xml:space="preserve">Nếu không có </w:t>
            </w:r>
            <w:r>
              <w:t>thông tin</w:t>
            </w:r>
            <w:r w:rsidRPr="00CA1A78">
              <w:t xml:space="preserve"> thì hiển thị Label thông tin “Chưa có dữ liệu”</w:t>
            </w:r>
          </w:p>
        </w:tc>
      </w:tr>
      <w:tr w:rsidR="00353D4A" w:rsidRPr="009F13D7" w14:paraId="1C429D75" w14:textId="77777777" w:rsidTr="00C75F57">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D0DC056" w14:textId="77777777" w:rsidR="00353D4A" w:rsidRPr="009F13D7" w:rsidRDefault="00353D4A"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53987EBB" w14:textId="77777777" w:rsidR="00353D4A" w:rsidRPr="000C01DB" w:rsidRDefault="00353D4A" w:rsidP="0049277F">
            <w:pPr>
              <w:ind w:left="0"/>
              <w:rPr>
                <w:rFonts w:eastAsia="Calibri"/>
                <w:iCs/>
              </w:rPr>
            </w:pPr>
            <w:r>
              <w:rPr>
                <w:rFonts w:eastAsia="Calibri"/>
                <w:iCs/>
              </w:rPr>
              <w:t>N/A</w:t>
            </w:r>
          </w:p>
        </w:tc>
      </w:tr>
    </w:tbl>
    <w:p w14:paraId="429F5CF5" w14:textId="77777777" w:rsidR="00353D4A" w:rsidRPr="00986A62" w:rsidRDefault="00353D4A" w:rsidP="0049277F">
      <w:pPr>
        <w:pStyle w:val="Heading4"/>
      </w:pPr>
      <w:r w:rsidRPr="00986A62">
        <w:t>Biểu đồ luồng xử lý chức năng</w:t>
      </w:r>
    </w:p>
    <w:p w14:paraId="76BDF978" w14:textId="278C6837" w:rsidR="00353D4A" w:rsidRPr="00B540A7" w:rsidRDefault="00C75F57" w:rsidP="0049277F">
      <w:pPr>
        <w:ind w:hanging="544"/>
        <w:jc w:val="center"/>
      </w:pPr>
      <w:r w:rsidRPr="00EF1727">
        <w:object w:dxaOrig="10380" w:dyaOrig="5881" w14:anchorId="7893C104">
          <v:shape id="_x0000_i1029" type="#_x0000_t75" style="width:380.4pt;height:198.8pt" o:ole="">
            <v:imagedata r:id="rId21" o:title=""/>
          </v:shape>
          <o:OLEObject Type="Embed" ProgID="Visio.Drawing.11" ShapeID="_x0000_i1029" DrawAspect="Content" ObjectID="_1734617806" r:id="rId22"/>
        </w:object>
      </w:r>
    </w:p>
    <w:p w14:paraId="711861F5" w14:textId="77777777" w:rsidR="00353D4A" w:rsidRDefault="00353D4A" w:rsidP="0049277F">
      <w:pPr>
        <w:pStyle w:val="Heading4"/>
      </w:pPr>
      <w:r w:rsidRPr="00986A62">
        <w:lastRenderedPageBreak/>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C75F57" w:rsidRPr="009F13D7" w14:paraId="45883A51" w14:textId="77777777" w:rsidTr="00C75F57">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0511665A" w14:textId="77777777" w:rsidR="00C75F57" w:rsidRPr="009F13D7" w:rsidRDefault="00C75F5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07904A8A" w14:textId="77777777" w:rsidR="00C75F57" w:rsidRPr="009F13D7" w:rsidRDefault="00C75F57" w:rsidP="0049277F">
            <w:pPr>
              <w:snapToGrid w:val="0"/>
              <w:ind w:left="0"/>
              <w:jc w:val="center"/>
              <w:rPr>
                <w:b/>
              </w:rPr>
            </w:pPr>
            <w:r w:rsidRPr="009F13D7">
              <w:rPr>
                <w:b/>
              </w:rPr>
              <w:t>Phản ứng của hệ thống</w:t>
            </w:r>
          </w:p>
        </w:tc>
      </w:tr>
      <w:tr w:rsidR="00C75F57" w:rsidRPr="009F13D7" w14:paraId="57767B00" w14:textId="77777777" w:rsidTr="00C75F57">
        <w:tc>
          <w:tcPr>
            <w:tcW w:w="2439" w:type="dxa"/>
            <w:tcBorders>
              <w:top w:val="dotted" w:sz="4" w:space="0" w:color="auto"/>
              <w:left w:val="dotted" w:sz="4" w:space="0" w:color="auto"/>
              <w:bottom w:val="dotted" w:sz="4" w:space="0" w:color="auto"/>
              <w:right w:val="dotted" w:sz="4" w:space="0" w:color="auto"/>
            </w:tcBorders>
            <w:hideMark/>
          </w:tcPr>
          <w:p w14:paraId="16321962" w14:textId="40A55716" w:rsidR="00C75F57" w:rsidRPr="009F13D7" w:rsidRDefault="00C75F57" w:rsidP="0049277F">
            <w:pPr>
              <w:tabs>
                <w:tab w:val="left" w:pos="720"/>
              </w:tabs>
              <w:spacing w:before="80"/>
              <w:ind w:left="360" w:hanging="360"/>
              <w:jc w:val="both"/>
            </w:pPr>
            <w:r w:rsidRPr="009F13D7">
              <w:t xml:space="preserve">1. Người dùng </w:t>
            </w:r>
            <w:r w:rsidRPr="00C75F57">
              <w:rPr>
                <w:snapToGrid/>
                <w:color w:val="000000"/>
                <w:szCs w:val="24"/>
              </w:rPr>
              <w:t>Đăng nhập vào hệ thống, chọn chức năng “Hồ sơ sức khỏe” và chọn 1 hồ sơ cần xem hồ sơ sức khỏe</w:t>
            </w:r>
          </w:p>
        </w:tc>
        <w:tc>
          <w:tcPr>
            <w:tcW w:w="6520" w:type="dxa"/>
            <w:tcBorders>
              <w:top w:val="dotted" w:sz="4" w:space="0" w:color="auto"/>
              <w:left w:val="dotted" w:sz="4" w:space="0" w:color="auto"/>
              <w:bottom w:val="dotted" w:sz="4" w:space="0" w:color="auto"/>
              <w:right w:val="dotted" w:sz="4" w:space="0" w:color="auto"/>
            </w:tcBorders>
            <w:hideMark/>
          </w:tcPr>
          <w:p w14:paraId="1B0483EB" w14:textId="57666B80" w:rsidR="00C75F57" w:rsidRDefault="00C75F57" w:rsidP="0049277F">
            <w:pPr>
              <w:tabs>
                <w:tab w:val="left" w:pos="720"/>
              </w:tabs>
              <w:spacing w:before="80"/>
              <w:ind w:left="175" w:hanging="175"/>
              <w:jc w:val="both"/>
            </w:pPr>
            <w:r w:rsidRPr="009F13D7">
              <w:t xml:space="preserve">2. </w:t>
            </w:r>
            <w:r w:rsidRPr="00C75F57">
              <w:rPr>
                <w:szCs w:val="24"/>
              </w:rPr>
              <w:t xml:space="preserve">Hệ thống </w:t>
            </w:r>
            <w:r w:rsidRPr="00C75F57">
              <w:rPr>
                <w:snapToGrid/>
                <w:color w:val="000000"/>
                <w:szCs w:val="24"/>
              </w:rPr>
              <w:t>hiển thị màn hình chi tiết thông tin chi tiết hồ sơ quân nhân</w:t>
            </w:r>
          </w:p>
          <w:p w14:paraId="17459482" w14:textId="62449E6C" w:rsidR="00C75F57" w:rsidRDefault="00C75F57" w:rsidP="0049277F">
            <w:pPr>
              <w:widowControl/>
              <w:numPr>
                <w:ilvl w:val="0"/>
                <w:numId w:val="33"/>
              </w:numPr>
              <w:tabs>
                <w:tab w:val="left" w:pos="317"/>
              </w:tabs>
              <w:snapToGrid w:val="0"/>
              <w:spacing w:before="0"/>
              <w:ind w:left="317" w:hanging="283"/>
              <w:contextualSpacing/>
              <w:jc w:val="both"/>
              <w:rPr>
                <w:b/>
              </w:rPr>
            </w:pPr>
            <w:r>
              <w:rPr>
                <w:b/>
              </w:rPr>
              <w:t xml:space="preserve">Thông tin hành chính: </w:t>
            </w:r>
          </w:p>
          <w:p w14:paraId="7293768A" w14:textId="77777777" w:rsidR="00C75F57" w:rsidRDefault="00C75F57" w:rsidP="0049277F">
            <w:pPr>
              <w:widowControl/>
              <w:tabs>
                <w:tab w:val="left" w:pos="317"/>
              </w:tabs>
              <w:snapToGrid w:val="0"/>
              <w:spacing w:before="0"/>
              <w:contextualSpacing/>
              <w:jc w:val="both"/>
              <w:rPr>
                <w:b/>
              </w:rPr>
            </w:pPr>
          </w:p>
          <w:p w14:paraId="10B0F31B" w14:textId="65F27758" w:rsidR="00C75F57" w:rsidRDefault="00C75F57" w:rsidP="0049277F">
            <w:pPr>
              <w:pStyle w:val="BodyText"/>
              <w:numPr>
                <w:ilvl w:val="0"/>
                <w:numId w:val="18"/>
              </w:numPr>
              <w:spacing w:line="360" w:lineRule="auto"/>
              <w:ind w:left="346" w:hanging="284"/>
              <w:rPr>
                <w:lang w:eastAsia="ar-SA"/>
              </w:rPr>
            </w:pPr>
            <w:r>
              <w:rPr>
                <w:lang w:eastAsia="ar-SA"/>
              </w:rPr>
              <w:t>Ảnh quân nhân</w:t>
            </w:r>
          </w:p>
          <w:p w14:paraId="77112B5B" w14:textId="165A08A1" w:rsidR="00C75F57" w:rsidRDefault="00C75F57" w:rsidP="0049277F">
            <w:pPr>
              <w:pStyle w:val="BodyText"/>
              <w:numPr>
                <w:ilvl w:val="0"/>
                <w:numId w:val="18"/>
              </w:numPr>
              <w:spacing w:line="360" w:lineRule="auto"/>
              <w:ind w:left="346" w:hanging="284"/>
              <w:rPr>
                <w:lang w:eastAsia="ar-SA"/>
              </w:rPr>
            </w:pPr>
            <w:r>
              <w:rPr>
                <w:lang w:eastAsia="ar-SA"/>
              </w:rPr>
              <w:t>Mã số BHXH</w:t>
            </w:r>
          </w:p>
          <w:p w14:paraId="1709D5BE" w14:textId="28BCBFE4" w:rsidR="00C75F57" w:rsidRDefault="00C75F57" w:rsidP="0049277F">
            <w:pPr>
              <w:pStyle w:val="BodyText"/>
              <w:numPr>
                <w:ilvl w:val="0"/>
                <w:numId w:val="18"/>
              </w:numPr>
              <w:spacing w:line="360" w:lineRule="auto"/>
              <w:ind w:left="346" w:hanging="284"/>
              <w:rPr>
                <w:lang w:eastAsia="ar-SA"/>
              </w:rPr>
            </w:pPr>
            <w:r>
              <w:rPr>
                <w:lang w:eastAsia="ar-SA"/>
              </w:rPr>
              <w:t>Mã QR Code: Sinh theo cặp thông tin cá nhân gồm “Mã số BHXH|Họ và tên|Ngày sinh|Giới tính|Số điện thoại|Địa chỉ|Nhóm máu</w:t>
            </w:r>
          </w:p>
          <w:p w14:paraId="284F7DFD" w14:textId="65F27758" w:rsidR="00C75F57" w:rsidRDefault="00C75F57" w:rsidP="0049277F">
            <w:pPr>
              <w:pStyle w:val="BodyText"/>
              <w:numPr>
                <w:ilvl w:val="0"/>
                <w:numId w:val="18"/>
              </w:numPr>
              <w:spacing w:line="360" w:lineRule="auto"/>
              <w:ind w:left="346" w:hanging="284"/>
              <w:rPr>
                <w:lang w:eastAsia="ar-SA"/>
              </w:rPr>
            </w:pPr>
            <w:r>
              <w:rPr>
                <w:lang w:eastAsia="ar-SA"/>
              </w:rPr>
              <w:t>Họ và tên</w:t>
            </w:r>
          </w:p>
          <w:p w14:paraId="1E3772B6" w14:textId="403D4494"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tháng năm sinh</w:t>
            </w:r>
          </w:p>
          <w:p w14:paraId="1A236C60" w14:textId="15AFE646"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Giới tính</w:t>
            </w:r>
          </w:p>
          <w:p w14:paraId="1821DB4E" w14:textId="472DF2FB"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Mã quân nhân</w:t>
            </w:r>
          </w:p>
          <w:p w14:paraId="48CF5B07" w14:textId="7E1FC07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CCCD</w:t>
            </w:r>
          </w:p>
          <w:p w14:paraId="2328A114" w14:textId="1F96F7C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cấp CCCD</w:t>
            </w:r>
          </w:p>
          <w:p w14:paraId="0DAE5994" w14:textId="0138D12A"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cấp CCCD</w:t>
            </w:r>
          </w:p>
          <w:p w14:paraId="088148E6" w14:textId="6B5D5F1D"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Chứng minh quân đội</w:t>
            </w:r>
          </w:p>
          <w:p w14:paraId="65B10966" w14:textId="51C60F32"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cấp Số CMT quân đội</w:t>
            </w:r>
          </w:p>
          <w:p w14:paraId="53C281BE" w14:textId="7503A8F9"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cấp Số CMT quân đội</w:t>
            </w:r>
          </w:p>
          <w:p w14:paraId="32403EAC" w14:textId="735DF21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Số điện thoại di động</w:t>
            </w:r>
          </w:p>
          <w:p w14:paraId="761CBD42" w14:textId="1D73FD1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Điện thoại cơ quan</w:t>
            </w:r>
          </w:p>
          <w:p w14:paraId="05C0900E" w14:textId="2FB5D6A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Email</w:t>
            </w:r>
          </w:p>
          <w:p w14:paraId="6DF9A940" w14:textId="5244F5BA"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Nơi sinh</w:t>
            </w:r>
          </w:p>
          <w:p w14:paraId="3A93D23D" w14:textId="61CAC7D5" w:rsidR="00C75F57" w:rsidRPr="00C75F57" w:rsidRDefault="00363498" w:rsidP="0049277F">
            <w:pPr>
              <w:pStyle w:val="BodyText"/>
              <w:numPr>
                <w:ilvl w:val="0"/>
                <w:numId w:val="18"/>
              </w:numPr>
              <w:spacing w:line="360" w:lineRule="auto"/>
              <w:ind w:left="346" w:hanging="284"/>
              <w:rPr>
                <w:lang w:eastAsia="ar-SA"/>
              </w:rPr>
            </w:pPr>
            <w:r>
              <w:rPr>
                <w:lang w:eastAsia="ar-SA"/>
              </w:rPr>
              <w:t>Nguyên quán</w:t>
            </w:r>
          </w:p>
          <w:p w14:paraId="7164DBA7" w14:textId="0B095553"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lastRenderedPageBreak/>
              <w:t>Địa chỉ hộ khẩu thường trú</w:t>
            </w:r>
          </w:p>
          <w:p w14:paraId="001B115F" w14:textId="7FB26B99"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Địa chỉ nơi ở hiện nay</w:t>
            </w:r>
          </w:p>
          <w:p w14:paraId="7AD6C909" w14:textId="0B68E32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Đối tượng</w:t>
            </w:r>
          </w:p>
          <w:p w14:paraId="51DF0770" w14:textId="0696EA6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Cấp bậc</w:t>
            </w:r>
          </w:p>
          <w:p w14:paraId="66AC3DDF" w14:textId="00F5B48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Chức vụ</w:t>
            </w:r>
          </w:p>
          <w:p w14:paraId="6D1B4242" w14:textId="45DA5027"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Đơn vị</w:t>
            </w:r>
          </w:p>
          <w:p w14:paraId="6341BE42" w14:textId="00C5EB94"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Dân tộc</w:t>
            </w:r>
          </w:p>
          <w:p w14:paraId="43EB4FC0" w14:textId="7B7C92FE"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Tôn giáo</w:t>
            </w:r>
          </w:p>
          <w:p w14:paraId="752021F7" w14:textId="7723AE18"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Trình độ văn hóa</w:t>
            </w:r>
          </w:p>
          <w:p w14:paraId="2EDABD2A" w14:textId="1D8639F0"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nhập ngũ/Ngày tuyển dụng</w:t>
            </w:r>
          </w:p>
          <w:p w14:paraId="41696F53" w14:textId="541A6021"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Ngày xuất ngũ</w:t>
            </w:r>
          </w:p>
          <w:p w14:paraId="1068A29C" w14:textId="2B9EEA0C"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Nhóm máu ABO</w:t>
            </w:r>
          </w:p>
          <w:p w14:paraId="0A858FDA" w14:textId="4C588AB2"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Nhóm máu Rh</w:t>
            </w:r>
          </w:p>
          <w:p w14:paraId="16F0E176" w14:textId="6669DC18" w:rsidR="00C75F57" w:rsidRPr="00CA7305" w:rsidRDefault="00C75F57" w:rsidP="00CA7305">
            <w:pPr>
              <w:widowControl/>
              <w:numPr>
                <w:ilvl w:val="0"/>
                <w:numId w:val="33"/>
              </w:numPr>
              <w:tabs>
                <w:tab w:val="left" w:pos="317"/>
              </w:tabs>
              <w:snapToGrid w:val="0"/>
              <w:spacing w:before="0"/>
              <w:ind w:left="317" w:hanging="283"/>
              <w:contextualSpacing/>
              <w:jc w:val="both"/>
              <w:rPr>
                <w:b/>
              </w:rPr>
            </w:pPr>
            <w:r w:rsidRPr="00C75F57">
              <w:rPr>
                <w:b/>
              </w:rPr>
              <w:t>Khi cần báo tin cho ai</w:t>
            </w:r>
          </w:p>
          <w:p w14:paraId="0C5B68DB"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Họ và tên</w:t>
            </w:r>
          </w:p>
          <w:p w14:paraId="4672D6C6"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Mối quan hệ</w:t>
            </w:r>
          </w:p>
          <w:p w14:paraId="5EA412F7" w14:textId="77777777" w:rsidR="00C75F57" w:rsidRDefault="00C75F57" w:rsidP="0049277F">
            <w:pPr>
              <w:pStyle w:val="BodyText"/>
              <w:numPr>
                <w:ilvl w:val="0"/>
                <w:numId w:val="18"/>
              </w:numPr>
              <w:spacing w:line="360" w:lineRule="auto"/>
              <w:ind w:left="346" w:hanging="284"/>
              <w:rPr>
                <w:lang w:eastAsia="ar-SA"/>
              </w:rPr>
            </w:pPr>
            <w:r w:rsidRPr="00C75F57">
              <w:rPr>
                <w:lang w:eastAsia="ar-SA"/>
              </w:rPr>
              <w:t>Số điện thoại</w:t>
            </w:r>
          </w:p>
          <w:p w14:paraId="3206184D" w14:textId="243B2686" w:rsidR="00C75F57" w:rsidRPr="00C75F57" w:rsidRDefault="00C75F57" w:rsidP="0049277F">
            <w:pPr>
              <w:pStyle w:val="BodyText"/>
              <w:numPr>
                <w:ilvl w:val="0"/>
                <w:numId w:val="18"/>
              </w:numPr>
              <w:spacing w:line="360" w:lineRule="auto"/>
              <w:ind w:left="346" w:hanging="284"/>
              <w:rPr>
                <w:lang w:eastAsia="ar-SA"/>
              </w:rPr>
            </w:pPr>
            <w:r w:rsidRPr="00C75F57">
              <w:rPr>
                <w:lang w:eastAsia="ar-SA"/>
              </w:rPr>
              <w:t>Địa chỉ liên hệ</w:t>
            </w:r>
          </w:p>
          <w:p w14:paraId="54FA9BE5" w14:textId="60745562" w:rsidR="00C75F57" w:rsidRDefault="00C75F57" w:rsidP="0049277F">
            <w:pPr>
              <w:widowControl/>
              <w:numPr>
                <w:ilvl w:val="0"/>
                <w:numId w:val="33"/>
              </w:numPr>
              <w:tabs>
                <w:tab w:val="left" w:pos="317"/>
              </w:tabs>
              <w:snapToGrid w:val="0"/>
              <w:spacing w:before="0"/>
              <w:ind w:left="317" w:hanging="283"/>
              <w:contextualSpacing/>
              <w:jc w:val="both"/>
              <w:rPr>
                <w:b/>
              </w:rPr>
            </w:pPr>
            <w:r w:rsidRPr="00C75F57">
              <w:rPr>
                <w:b/>
              </w:rPr>
              <w:t>Trạng thái</w:t>
            </w:r>
          </w:p>
          <w:p w14:paraId="4E3FB262" w14:textId="7DA526FA"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hồ sơ</w:t>
            </w:r>
            <w:r w:rsidR="00363498">
              <w:rPr>
                <w:lang w:eastAsia="ar-SA"/>
              </w:rPr>
              <w:t>: Bao gồm “Đã khởi tạo Hồ sơ sức khỏe” hay “Chưa khởi tạo Hồ sơ sức khỏe”</w:t>
            </w:r>
          </w:p>
          <w:p w14:paraId="234612E4" w14:textId="63FAD970"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sự sống</w:t>
            </w:r>
            <w:r w:rsidR="00363498">
              <w:rPr>
                <w:lang w:eastAsia="ar-SA"/>
              </w:rPr>
              <w:t>: Bao gồm “Còn sống” hay “Đã chết”</w:t>
            </w:r>
          </w:p>
          <w:p w14:paraId="32E12D20" w14:textId="7DDC9B2B" w:rsidR="00C75F57" w:rsidRPr="00363498" w:rsidRDefault="00C75F57" w:rsidP="0049277F">
            <w:pPr>
              <w:pStyle w:val="BodyText"/>
              <w:numPr>
                <w:ilvl w:val="0"/>
                <w:numId w:val="18"/>
              </w:numPr>
              <w:spacing w:line="360" w:lineRule="auto"/>
              <w:ind w:left="346" w:hanging="284"/>
              <w:rPr>
                <w:lang w:eastAsia="ar-SA"/>
              </w:rPr>
            </w:pPr>
            <w:r w:rsidRPr="00363498">
              <w:rPr>
                <w:lang w:eastAsia="ar-SA"/>
              </w:rPr>
              <w:t>Trạng thái làm việc</w:t>
            </w:r>
            <w:r w:rsidR="00363498">
              <w:rPr>
                <w:lang w:eastAsia="ar-SA"/>
              </w:rPr>
              <w:t>: Bao gồm Đang làm việc hay Đã nghỉ chế độ</w:t>
            </w:r>
          </w:p>
          <w:p w14:paraId="69FC7142" w14:textId="150704FB" w:rsidR="00C75F57" w:rsidRPr="00363498" w:rsidRDefault="00C75F57" w:rsidP="0049277F">
            <w:pPr>
              <w:widowControl/>
              <w:numPr>
                <w:ilvl w:val="0"/>
                <w:numId w:val="33"/>
              </w:numPr>
              <w:tabs>
                <w:tab w:val="left" w:pos="317"/>
              </w:tabs>
              <w:snapToGrid w:val="0"/>
              <w:spacing w:before="0"/>
              <w:ind w:left="317" w:hanging="283"/>
              <w:contextualSpacing/>
              <w:jc w:val="both"/>
              <w:rPr>
                <w:b/>
              </w:rPr>
            </w:pPr>
            <w:r w:rsidRPr="00C75F57">
              <w:rPr>
                <w:b/>
              </w:rPr>
              <w:t>Thẻ Bảo hiểm y tế</w:t>
            </w:r>
            <w:r w:rsidR="00363498">
              <w:rPr>
                <w:b/>
              </w:rPr>
              <w:t xml:space="preserve">: </w:t>
            </w:r>
            <w:r w:rsidR="00363498">
              <w:t>Hiển thị danh sách thẻ BHYT mà quân nhân quản lý, người dùng có thể bổ sung thêm mới, sửa hoặc xóa thông tin thẻ, thông tin hiển thị bao gồm</w:t>
            </w:r>
          </w:p>
          <w:p w14:paraId="3C01EC7C" w14:textId="3584C9A1"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lastRenderedPageBreak/>
              <w:t>Stt</w:t>
            </w:r>
            <w:r>
              <w:rPr>
                <w:lang w:eastAsia="ar-SA"/>
              </w:rPr>
              <w:t>: Số thứ tự tăng dần từ 1 - n</w:t>
            </w:r>
          </w:p>
          <w:p w14:paraId="7A60762E" w14:textId="676D094E"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Mã thẻ BHYT</w:t>
            </w:r>
            <w:r>
              <w:rPr>
                <w:lang w:eastAsia="ar-SA"/>
              </w:rPr>
              <w:t>: Số thẻ BHYT 15 ký tự hoặc 10 ký tự (theo quy định mới)</w:t>
            </w:r>
          </w:p>
          <w:p w14:paraId="493ABDCB" w14:textId="69AAA9E8"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Nơi đăng ký KCB ban đầu</w:t>
            </w:r>
            <w:r>
              <w:rPr>
                <w:lang w:eastAsia="ar-SA"/>
              </w:rPr>
              <w:t>: Định dạng “Mã CSYT – Tên CSYT”</w:t>
            </w:r>
          </w:p>
          <w:p w14:paraId="2463C420" w14:textId="7E6E2FCF"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Giá trị sử dụng</w:t>
            </w:r>
            <w:r>
              <w:rPr>
                <w:lang w:eastAsia="ar-SA"/>
              </w:rPr>
              <w:t>: Ghi rõ thời gian bắt đầu và kết thúc của giá trị thẻ từ thời điểm nào đến thời điểm nào (nếu có)</w:t>
            </w:r>
          </w:p>
          <w:p w14:paraId="559EF960" w14:textId="02914360" w:rsidR="00363498" w:rsidRPr="00363498" w:rsidRDefault="00363498" w:rsidP="0049277F">
            <w:pPr>
              <w:pStyle w:val="BodyText"/>
              <w:numPr>
                <w:ilvl w:val="0"/>
                <w:numId w:val="18"/>
              </w:numPr>
              <w:spacing w:line="360" w:lineRule="auto"/>
              <w:ind w:left="346" w:hanging="284"/>
              <w:rPr>
                <w:lang w:eastAsia="ar-SA"/>
              </w:rPr>
            </w:pPr>
            <w:r w:rsidRPr="00363498">
              <w:rPr>
                <w:lang w:eastAsia="ar-SA"/>
              </w:rPr>
              <w:t>Thời điểm đủ 5 năm</w:t>
            </w:r>
            <w:r>
              <w:rPr>
                <w:lang w:eastAsia="ar-SA"/>
              </w:rPr>
              <w:t>: Định dạng dd/MM/yyyy</w:t>
            </w:r>
          </w:p>
          <w:p w14:paraId="1159A0DC" w14:textId="0F020A66" w:rsidR="00363498" w:rsidRDefault="00363498" w:rsidP="0049277F">
            <w:pPr>
              <w:pStyle w:val="BodyText"/>
              <w:numPr>
                <w:ilvl w:val="0"/>
                <w:numId w:val="18"/>
              </w:numPr>
              <w:spacing w:line="360" w:lineRule="auto"/>
              <w:ind w:left="346" w:hanging="284"/>
              <w:rPr>
                <w:lang w:eastAsia="ar-SA"/>
              </w:rPr>
            </w:pPr>
            <w:r w:rsidRPr="00363498">
              <w:rPr>
                <w:lang w:eastAsia="ar-SA"/>
              </w:rPr>
              <w:t>Khu vực</w:t>
            </w:r>
            <w:r>
              <w:rPr>
                <w:lang w:eastAsia="ar-SA"/>
              </w:rPr>
              <w:t>: Mã khu vực K1, K2, K3 theo quy định của Bảo hiểm xã hội</w:t>
            </w:r>
          </w:p>
          <w:p w14:paraId="0F00854A" w14:textId="2206149E" w:rsidR="00363498" w:rsidRDefault="00363498" w:rsidP="0049277F">
            <w:pPr>
              <w:pStyle w:val="BodyText"/>
              <w:numPr>
                <w:ilvl w:val="0"/>
                <w:numId w:val="18"/>
              </w:numPr>
              <w:spacing w:line="360" w:lineRule="auto"/>
              <w:ind w:left="346" w:hanging="284"/>
              <w:rPr>
                <w:lang w:eastAsia="ar-SA"/>
              </w:rPr>
            </w:pPr>
            <w:r>
              <w:rPr>
                <w:lang w:eastAsia="ar-SA"/>
              </w:rPr>
              <w:t>Thao tác</w:t>
            </w:r>
          </w:p>
          <w:p w14:paraId="5E51B5BB" w14:textId="5706FB65" w:rsidR="00363498" w:rsidRDefault="00363498" w:rsidP="0049277F">
            <w:pPr>
              <w:pStyle w:val="BodyText"/>
              <w:numPr>
                <w:ilvl w:val="0"/>
                <w:numId w:val="34"/>
              </w:numPr>
              <w:spacing w:line="360" w:lineRule="auto"/>
              <w:ind w:left="601" w:hanging="284"/>
              <w:rPr>
                <w:lang w:eastAsia="ar-SA"/>
              </w:rPr>
            </w:pPr>
            <w:r>
              <w:rPr>
                <w:lang w:eastAsia="ar-SA"/>
              </w:rPr>
              <w:t>Thêm mới thẻ BHYT: Hành động bổ sung thông tin thẻ cho quân nhân, chức năng sẽ được mô tả chi tiết tại dòng sự kiện Phụ 1 – Thông tin thẻ BHYT</w:t>
            </w:r>
          </w:p>
          <w:p w14:paraId="12B699FC" w14:textId="17CC43C2" w:rsidR="00363498" w:rsidRDefault="00363498" w:rsidP="0049277F">
            <w:pPr>
              <w:pStyle w:val="BodyText"/>
              <w:numPr>
                <w:ilvl w:val="0"/>
                <w:numId w:val="34"/>
              </w:numPr>
              <w:spacing w:line="360" w:lineRule="auto"/>
              <w:ind w:left="601" w:hanging="284"/>
              <w:rPr>
                <w:lang w:eastAsia="ar-SA"/>
              </w:rPr>
            </w:pPr>
            <w:r>
              <w:rPr>
                <w:lang w:eastAsia="ar-SA"/>
              </w:rPr>
              <w:t>Sửa thông tin thẻ BHYT: Hành động sửa thông tin thẻ cho quân nhân, chức năng sẽ được mô tả chi tiết tại dòng sự kiện Phụ 1 – Thông tin thẻ BHYT</w:t>
            </w:r>
          </w:p>
          <w:p w14:paraId="163F673D" w14:textId="088BC3EE" w:rsidR="00363498" w:rsidRPr="00363498" w:rsidRDefault="00363498" w:rsidP="0049277F">
            <w:pPr>
              <w:pStyle w:val="BodyText"/>
              <w:numPr>
                <w:ilvl w:val="0"/>
                <w:numId w:val="34"/>
              </w:numPr>
              <w:spacing w:line="360" w:lineRule="auto"/>
              <w:ind w:left="601" w:hanging="284"/>
              <w:rPr>
                <w:lang w:eastAsia="ar-SA"/>
              </w:rPr>
            </w:pPr>
            <w:r>
              <w:rPr>
                <w:lang w:eastAsia="ar-SA"/>
              </w:rPr>
              <w:t>Xóa thông tin thẻ BHYT: Hành động xóa thông tin thẻ cho quân nhân, chức năng sẽ được mô tả chi tiết tại dòng sự kiện Phụ 1 – Thông tin thẻ BHYT</w:t>
            </w:r>
          </w:p>
          <w:p w14:paraId="30073A88" w14:textId="63221861" w:rsidR="00C75F57" w:rsidRPr="009F17F4" w:rsidRDefault="00363498" w:rsidP="0049277F">
            <w:pPr>
              <w:widowControl/>
              <w:numPr>
                <w:ilvl w:val="0"/>
                <w:numId w:val="33"/>
              </w:numPr>
              <w:tabs>
                <w:tab w:val="left" w:pos="317"/>
              </w:tabs>
              <w:snapToGrid w:val="0"/>
              <w:spacing w:before="0"/>
              <w:ind w:left="317" w:hanging="283"/>
              <w:contextualSpacing/>
              <w:jc w:val="both"/>
              <w:rPr>
                <w:b/>
              </w:rPr>
            </w:pPr>
            <w:r>
              <w:rPr>
                <w:b/>
              </w:rPr>
              <w:t xml:space="preserve">Giấy tờ tùy thân: </w:t>
            </w:r>
            <w:r>
              <w:t>Hiển thị danh sách Giấy tờ tùy thân của quân nhân, người dùng có thể bổ sung thêm mới, sửa hoặc xóa thông tin, thông tin hiển thị bao gồm</w:t>
            </w:r>
            <w:r w:rsidR="009F17F4">
              <w:t>:</w:t>
            </w:r>
          </w:p>
          <w:p w14:paraId="4A854233" w14:textId="77777777" w:rsidR="009F17F4" w:rsidRPr="00363498" w:rsidRDefault="009F17F4" w:rsidP="0049277F">
            <w:pPr>
              <w:pStyle w:val="BodyText"/>
              <w:numPr>
                <w:ilvl w:val="0"/>
                <w:numId w:val="18"/>
              </w:numPr>
              <w:spacing w:line="360" w:lineRule="auto"/>
              <w:ind w:left="346" w:hanging="284"/>
              <w:rPr>
                <w:lang w:eastAsia="ar-SA"/>
              </w:rPr>
            </w:pPr>
            <w:r w:rsidRPr="00363498">
              <w:rPr>
                <w:lang w:eastAsia="ar-SA"/>
              </w:rPr>
              <w:t>Stt</w:t>
            </w:r>
            <w:r>
              <w:rPr>
                <w:lang w:eastAsia="ar-SA"/>
              </w:rPr>
              <w:t>: Số thứ tự tăng dần từ 1 - n</w:t>
            </w:r>
          </w:p>
          <w:p w14:paraId="3635DF3A" w14:textId="77777777" w:rsidR="009F17F4" w:rsidRDefault="009F17F4" w:rsidP="0049277F">
            <w:pPr>
              <w:pStyle w:val="BodyText"/>
              <w:numPr>
                <w:ilvl w:val="0"/>
                <w:numId w:val="18"/>
              </w:numPr>
              <w:spacing w:line="360" w:lineRule="auto"/>
              <w:ind w:left="346" w:hanging="284"/>
              <w:rPr>
                <w:lang w:eastAsia="ar-SA"/>
              </w:rPr>
            </w:pPr>
            <w:r w:rsidRPr="009F17F4">
              <w:rPr>
                <w:lang w:eastAsia="ar-SA"/>
              </w:rPr>
              <w:t xml:space="preserve">Tên giấy tờ tuỳ thân </w:t>
            </w:r>
          </w:p>
          <w:p w14:paraId="1CB2D5CF" w14:textId="756D5C1A" w:rsidR="009F17F4" w:rsidRDefault="009F17F4" w:rsidP="0049277F">
            <w:pPr>
              <w:pStyle w:val="BodyText"/>
              <w:numPr>
                <w:ilvl w:val="0"/>
                <w:numId w:val="18"/>
              </w:numPr>
              <w:spacing w:line="360" w:lineRule="auto"/>
              <w:ind w:left="346" w:hanging="284"/>
              <w:rPr>
                <w:lang w:eastAsia="ar-SA"/>
              </w:rPr>
            </w:pPr>
            <w:r>
              <w:rPr>
                <w:lang w:eastAsia="ar-SA"/>
              </w:rPr>
              <w:t>Tên file</w:t>
            </w:r>
          </w:p>
          <w:p w14:paraId="7F735AEF" w14:textId="1D9F609A" w:rsidR="009F17F4" w:rsidRDefault="009F17F4" w:rsidP="0049277F">
            <w:pPr>
              <w:pStyle w:val="BodyText"/>
              <w:numPr>
                <w:ilvl w:val="0"/>
                <w:numId w:val="18"/>
              </w:numPr>
              <w:spacing w:line="360" w:lineRule="auto"/>
              <w:ind w:left="346" w:hanging="284"/>
              <w:rPr>
                <w:lang w:eastAsia="ar-SA"/>
              </w:rPr>
            </w:pPr>
            <w:r>
              <w:rPr>
                <w:lang w:eastAsia="ar-SA"/>
              </w:rPr>
              <w:t>Số giấy tờ</w:t>
            </w:r>
          </w:p>
          <w:p w14:paraId="0649A6C0" w14:textId="4B5E03A8" w:rsidR="009F17F4" w:rsidRDefault="009F17F4" w:rsidP="0049277F">
            <w:pPr>
              <w:pStyle w:val="BodyText"/>
              <w:numPr>
                <w:ilvl w:val="0"/>
                <w:numId w:val="18"/>
              </w:numPr>
              <w:spacing w:line="360" w:lineRule="auto"/>
              <w:ind w:left="346" w:hanging="284"/>
              <w:rPr>
                <w:lang w:eastAsia="ar-SA"/>
              </w:rPr>
            </w:pPr>
            <w:r>
              <w:rPr>
                <w:lang w:eastAsia="ar-SA"/>
              </w:rPr>
              <w:t>Ngày cấp</w:t>
            </w:r>
          </w:p>
          <w:p w14:paraId="70BF0EE2" w14:textId="69CA0555" w:rsidR="009F17F4" w:rsidRDefault="009F17F4" w:rsidP="0049277F">
            <w:pPr>
              <w:pStyle w:val="BodyText"/>
              <w:numPr>
                <w:ilvl w:val="0"/>
                <w:numId w:val="18"/>
              </w:numPr>
              <w:spacing w:line="360" w:lineRule="auto"/>
              <w:ind w:left="346" w:hanging="284"/>
              <w:rPr>
                <w:lang w:eastAsia="ar-SA"/>
              </w:rPr>
            </w:pPr>
            <w:r>
              <w:rPr>
                <w:lang w:eastAsia="ar-SA"/>
              </w:rPr>
              <w:lastRenderedPageBreak/>
              <w:t>Nơi cấp</w:t>
            </w:r>
          </w:p>
          <w:p w14:paraId="063B6CF7" w14:textId="0C1ACB96" w:rsidR="009F17F4" w:rsidRDefault="009F17F4" w:rsidP="0049277F">
            <w:pPr>
              <w:pStyle w:val="BodyText"/>
              <w:numPr>
                <w:ilvl w:val="0"/>
                <w:numId w:val="18"/>
              </w:numPr>
              <w:spacing w:line="360" w:lineRule="auto"/>
              <w:ind w:left="346" w:hanging="284"/>
              <w:rPr>
                <w:lang w:eastAsia="ar-SA"/>
              </w:rPr>
            </w:pPr>
            <w:r>
              <w:rPr>
                <w:lang w:eastAsia="ar-SA"/>
              </w:rPr>
              <w:t>Thời hạn sử dụng</w:t>
            </w:r>
          </w:p>
          <w:p w14:paraId="61E3F063" w14:textId="6BCC6C11" w:rsidR="009F17F4" w:rsidRPr="00363498" w:rsidRDefault="009F17F4" w:rsidP="0049277F">
            <w:pPr>
              <w:pStyle w:val="BodyText"/>
              <w:numPr>
                <w:ilvl w:val="0"/>
                <w:numId w:val="18"/>
              </w:numPr>
              <w:spacing w:line="360" w:lineRule="auto"/>
              <w:ind w:left="346" w:hanging="284"/>
              <w:rPr>
                <w:lang w:eastAsia="ar-SA"/>
              </w:rPr>
            </w:pPr>
            <w:r>
              <w:rPr>
                <w:lang w:eastAsia="ar-SA"/>
              </w:rPr>
              <w:t>Thời gian tải</w:t>
            </w:r>
          </w:p>
          <w:p w14:paraId="00C0FE03" w14:textId="77777777" w:rsidR="009F17F4" w:rsidRDefault="009F17F4" w:rsidP="0049277F">
            <w:pPr>
              <w:pStyle w:val="BodyText"/>
              <w:numPr>
                <w:ilvl w:val="0"/>
                <w:numId w:val="18"/>
              </w:numPr>
              <w:spacing w:line="360" w:lineRule="auto"/>
              <w:ind w:left="346" w:hanging="284"/>
              <w:rPr>
                <w:lang w:eastAsia="ar-SA"/>
              </w:rPr>
            </w:pPr>
            <w:r>
              <w:rPr>
                <w:lang w:eastAsia="ar-SA"/>
              </w:rPr>
              <w:t>Thao tác</w:t>
            </w:r>
          </w:p>
          <w:p w14:paraId="06DD6F0B" w14:textId="6AB83F67" w:rsidR="009F17F4" w:rsidRDefault="009F17F4" w:rsidP="0049277F">
            <w:pPr>
              <w:pStyle w:val="BodyText"/>
              <w:numPr>
                <w:ilvl w:val="0"/>
                <w:numId w:val="34"/>
              </w:numPr>
              <w:spacing w:line="360" w:lineRule="auto"/>
              <w:ind w:left="601" w:hanging="284"/>
              <w:rPr>
                <w:lang w:eastAsia="ar-SA"/>
              </w:rPr>
            </w:pPr>
            <w:r>
              <w:rPr>
                <w:lang w:eastAsia="ar-SA"/>
              </w:rPr>
              <w:t xml:space="preserve">Thêm mới giấy tờ tùy thân: Hành động bổ sung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77F9A414" w14:textId="50ABF885" w:rsidR="009F17F4" w:rsidRDefault="009F17F4" w:rsidP="0049277F">
            <w:pPr>
              <w:pStyle w:val="BodyText"/>
              <w:numPr>
                <w:ilvl w:val="0"/>
                <w:numId w:val="34"/>
              </w:numPr>
              <w:spacing w:line="360" w:lineRule="auto"/>
              <w:ind w:left="601" w:hanging="284"/>
              <w:rPr>
                <w:lang w:eastAsia="ar-SA"/>
              </w:rPr>
            </w:pPr>
            <w:r>
              <w:rPr>
                <w:lang w:eastAsia="ar-SA"/>
              </w:rPr>
              <w:t xml:space="preserve">Sửa giấy tờ tùy thân: Hành động sửa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3F18899E" w14:textId="4EC9D253" w:rsidR="009F17F4" w:rsidRPr="00363498" w:rsidRDefault="009F17F4" w:rsidP="0049277F">
            <w:pPr>
              <w:pStyle w:val="BodyText"/>
              <w:numPr>
                <w:ilvl w:val="0"/>
                <w:numId w:val="34"/>
              </w:numPr>
              <w:spacing w:line="360" w:lineRule="auto"/>
              <w:ind w:left="601" w:hanging="284"/>
              <w:rPr>
                <w:lang w:eastAsia="ar-SA"/>
              </w:rPr>
            </w:pPr>
            <w:r>
              <w:rPr>
                <w:lang w:eastAsia="ar-SA"/>
              </w:rPr>
              <w:t xml:space="preserve">Xóa giấy tờ tùy thân: Hành động xóa thông tin </w:t>
            </w:r>
            <w:r w:rsidR="006E63AE">
              <w:rPr>
                <w:lang w:eastAsia="ar-SA"/>
              </w:rPr>
              <w:t xml:space="preserve">giấy tờ tùy thân </w:t>
            </w:r>
            <w:r>
              <w:rPr>
                <w:lang w:eastAsia="ar-SA"/>
              </w:rPr>
              <w:t>cho quân nhân, chức năng sẽ được mô tả chi tiết tại dòng sự kiện Phụ 1 – Thông tin Giấy tờ tùy thân</w:t>
            </w:r>
          </w:p>
          <w:p w14:paraId="5792997C" w14:textId="1BFDF95B" w:rsidR="00C75F57" w:rsidRPr="006E63AE" w:rsidRDefault="006E63AE" w:rsidP="0049277F">
            <w:pPr>
              <w:widowControl/>
              <w:numPr>
                <w:ilvl w:val="0"/>
                <w:numId w:val="33"/>
              </w:numPr>
              <w:tabs>
                <w:tab w:val="left" w:pos="317"/>
              </w:tabs>
              <w:snapToGrid w:val="0"/>
              <w:spacing w:before="0"/>
              <w:ind w:left="317" w:hanging="283"/>
              <w:contextualSpacing/>
              <w:jc w:val="both"/>
              <w:rPr>
                <w:b/>
              </w:rPr>
            </w:pPr>
            <w:r>
              <w:rPr>
                <w:b/>
              </w:rPr>
              <w:t xml:space="preserve">Danh sách đầu mối liên hệ: </w:t>
            </w:r>
            <w:r>
              <w:t>Hiển thị danh sách đầu mối liên hệ của quân nhân, người dùng có thể bổ sung thêm mới, sửa hoặc xóa thông tin, thông tin hiển thị bao gồm:</w:t>
            </w:r>
          </w:p>
          <w:p w14:paraId="07A162D5" w14:textId="77777777" w:rsidR="006E63AE" w:rsidRPr="00363498" w:rsidRDefault="006E63AE" w:rsidP="0049277F">
            <w:pPr>
              <w:pStyle w:val="BodyText"/>
              <w:numPr>
                <w:ilvl w:val="0"/>
                <w:numId w:val="18"/>
              </w:numPr>
              <w:spacing w:line="360" w:lineRule="auto"/>
              <w:ind w:left="346" w:hanging="284"/>
              <w:rPr>
                <w:lang w:eastAsia="ar-SA"/>
              </w:rPr>
            </w:pPr>
            <w:r w:rsidRPr="00363498">
              <w:rPr>
                <w:lang w:eastAsia="ar-SA"/>
              </w:rPr>
              <w:t>Stt</w:t>
            </w:r>
            <w:r>
              <w:rPr>
                <w:lang w:eastAsia="ar-SA"/>
              </w:rPr>
              <w:t>: Số thứ tự tăng dần từ 1 - n</w:t>
            </w:r>
          </w:p>
          <w:p w14:paraId="55593D59" w14:textId="5580C946" w:rsidR="006E63AE" w:rsidRDefault="006E63AE" w:rsidP="0049277F">
            <w:pPr>
              <w:pStyle w:val="BodyText"/>
              <w:numPr>
                <w:ilvl w:val="0"/>
                <w:numId w:val="18"/>
              </w:numPr>
              <w:spacing w:line="360" w:lineRule="auto"/>
              <w:ind w:left="346" w:hanging="284"/>
              <w:rPr>
                <w:lang w:eastAsia="ar-SA"/>
              </w:rPr>
            </w:pPr>
            <w:r>
              <w:rPr>
                <w:lang w:eastAsia="ar-SA"/>
              </w:rPr>
              <w:t>Họ và tên</w:t>
            </w:r>
          </w:p>
          <w:p w14:paraId="48B661F7" w14:textId="7C845FBD" w:rsidR="006E63AE" w:rsidRDefault="006E63AE" w:rsidP="0049277F">
            <w:pPr>
              <w:pStyle w:val="BodyText"/>
              <w:numPr>
                <w:ilvl w:val="0"/>
                <w:numId w:val="18"/>
              </w:numPr>
              <w:spacing w:line="360" w:lineRule="auto"/>
              <w:ind w:left="346" w:hanging="284"/>
              <w:rPr>
                <w:lang w:eastAsia="ar-SA"/>
              </w:rPr>
            </w:pPr>
            <w:r>
              <w:rPr>
                <w:lang w:eastAsia="ar-SA"/>
              </w:rPr>
              <w:t>Quan hệ</w:t>
            </w:r>
          </w:p>
          <w:p w14:paraId="7D59C05B" w14:textId="5433E9D9" w:rsidR="006E63AE" w:rsidRDefault="006E63AE" w:rsidP="0049277F">
            <w:pPr>
              <w:pStyle w:val="BodyText"/>
              <w:numPr>
                <w:ilvl w:val="0"/>
                <w:numId w:val="18"/>
              </w:numPr>
              <w:spacing w:line="360" w:lineRule="auto"/>
              <w:ind w:left="346" w:hanging="284"/>
              <w:rPr>
                <w:lang w:eastAsia="ar-SA"/>
              </w:rPr>
            </w:pPr>
            <w:r>
              <w:rPr>
                <w:lang w:eastAsia="ar-SA"/>
              </w:rPr>
              <w:t>Số điện thoại</w:t>
            </w:r>
          </w:p>
          <w:p w14:paraId="669F06AB" w14:textId="22B8F68D" w:rsidR="006E63AE" w:rsidRDefault="006E63AE" w:rsidP="0049277F">
            <w:pPr>
              <w:pStyle w:val="BodyText"/>
              <w:numPr>
                <w:ilvl w:val="0"/>
                <w:numId w:val="18"/>
              </w:numPr>
              <w:spacing w:line="360" w:lineRule="auto"/>
              <w:ind w:left="346" w:hanging="284"/>
              <w:rPr>
                <w:lang w:eastAsia="ar-SA"/>
              </w:rPr>
            </w:pPr>
            <w:r>
              <w:rPr>
                <w:lang w:eastAsia="ar-SA"/>
              </w:rPr>
              <w:t>Email</w:t>
            </w:r>
          </w:p>
          <w:p w14:paraId="2CD73626" w14:textId="1B3C7A6D" w:rsidR="006E63AE" w:rsidRDefault="006E63AE" w:rsidP="0049277F">
            <w:pPr>
              <w:pStyle w:val="BodyText"/>
              <w:numPr>
                <w:ilvl w:val="0"/>
                <w:numId w:val="18"/>
              </w:numPr>
              <w:spacing w:line="360" w:lineRule="auto"/>
              <w:ind w:left="346" w:hanging="284"/>
              <w:rPr>
                <w:lang w:eastAsia="ar-SA"/>
              </w:rPr>
            </w:pPr>
            <w:r>
              <w:rPr>
                <w:lang w:eastAsia="ar-SA"/>
              </w:rPr>
              <w:t>Thời gian cập nhật</w:t>
            </w:r>
          </w:p>
          <w:p w14:paraId="7AF9F3C1" w14:textId="77777777" w:rsidR="006E63AE" w:rsidRDefault="006E63AE" w:rsidP="0049277F">
            <w:pPr>
              <w:pStyle w:val="BodyText"/>
              <w:numPr>
                <w:ilvl w:val="0"/>
                <w:numId w:val="18"/>
              </w:numPr>
              <w:spacing w:line="360" w:lineRule="auto"/>
              <w:ind w:left="346" w:hanging="284"/>
              <w:rPr>
                <w:lang w:eastAsia="ar-SA"/>
              </w:rPr>
            </w:pPr>
            <w:r>
              <w:rPr>
                <w:lang w:eastAsia="ar-SA"/>
              </w:rPr>
              <w:t>Thao tác</w:t>
            </w:r>
          </w:p>
          <w:p w14:paraId="62092A06" w14:textId="3C846BBE" w:rsidR="006E63AE" w:rsidRDefault="006E63AE" w:rsidP="0049277F">
            <w:pPr>
              <w:pStyle w:val="BodyText"/>
              <w:numPr>
                <w:ilvl w:val="0"/>
                <w:numId w:val="34"/>
              </w:numPr>
              <w:spacing w:line="360" w:lineRule="auto"/>
              <w:ind w:left="601" w:hanging="284"/>
              <w:rPr>
                <w:lang w:eastAsia="ar-SA"/>
              </w:rPr>
            </w:pPr>
            <w:r>
              <w:rPr>
                <w:lang w:eastAsia="ar-SA"/>
              </w:rPr>
              <w:t>Thêm người liên hệ: Hành động bổ sung thông tin người liên hệ cho quân nhân, chức năng sẽ được mô tả chi tiết tại dòng sự kiện Phụ 1 – Thông tin người liên hệ</w:t>
            </w:r>
          </w:p>
          <w:p w14:paraId="149E0C36" w14:textId="34909CC6" w:rsidR="006E63AE" w:rsidRDefault="006E63AE" w:rsidP="0049277F">
            <w:pPr>
              <w:pStyle w:val="BodyText"/>
              <w:numPr>
                <w:ilvl w:val="0"/>
                <w:numId w:val="34"/>
              </w:numPr>
              <w:spacing w:line="360" w:lineRule="auto"/>
              <w:ind w:left="601" w:hanging="284"/>
              <w:rPr>
                <w:lang w:eastAsia="ar-SA"/>
              </w:rPr>
            </w:pPr>
            <w:r>
              <w:rPr>
                <w:lang w:eastAsia="ar-SA"/>
              </w:rPr>
              <w:lastRenderedPageBreak/>
              <w:t>Sửa thông tin người liên hệ: Hành động sửa thông tin người liên hệ cho quân nhân, chức năng sẽ được mô tả chi tiết tại dòng sự kiện Phụ 1 – Thông tin người liên hệ</w:t>
            </w:r>
          </w:p>
          <w:p w14:paraId="0E4739E7" w14:textId="32B2CB0A" w:rsidR="006E63AE" w:rsidRPr="00363498" w:rsidRDefault="006E63AE" w:rsidP="0049277F">
            <w:pPr>
              <w:pStyle w:val="BodyText"/>
              <w:numPr>
                <w:ilvl w:val="0"/>
                <w:numId w:val="34"/>
              </w:numPr>
              <w:spacing w:line="360" w:lineRule="auto"/>
              <w:ind w:left="601" w:hanging="284"/>
              <w:rPr>
                <w:lang w:eastAsia="ar-SA"/>
              </w:rPr>
            </w:pPr>
            <w:r>
              <w:rPr>
                <w:lang w:eastAsia="ar-SA"/>
              </w:rPr>
              <w:t>Xóa thông tin người liên hệ: Hành động xóa thông tin người liên hệ cho quân nhân, chức năng sẽ được mô tả chi tiết tại dòng sự kiện Phụ 1 – Thông tin người liên hệ</w:t>
            </w:r>
          </w:p>
          <w:p w14:paraId="4F481F9E" w14:textId="77777777" w:rsidR="00C75F57" w:rsidRPr="006E63AE" w:rsidRDefault="00363498" w:rsidP="0049277F">
            <w:pPr>
              <w:widowControl/>
              <w:numPr>
                <w:ilvl w:val="0"/>
                <w:numId w:val="33"/>
              </w:numPr>
              <w:tabs>
                <w:tab w:val="left" w:pos="317"/>
              </w:tabs>
              <w:snapToGrid w:val="0"/>
              <w:spacing w:before="0"/>
              <w:ind w:left="317" w:hanging="283"/>
              <w:contextualSpacing/>
              <w:jc w:val="both"/>
            </w:pPr>
            <w:r>
              <w:rPr>
                <w:b/>
              </w:rPr>
              <w:t>Thao tác khác</w:t>
            </w:r>
          </w:p>
          <w:p w14:paraId="7B6868A2" w14:textId="77777777" w:rsidR="006E63AE" w:rsidRDefault="006E63AE" w:rsidP="0049277F">
            <w:pPr>
              <w:pStyle w:val="BodyText"/>
              <w:numPr>
                <w:ilvl w:val="0"/>
                <w:numId w:val="18"/>
              </w:numPr>
              <w:spacing w:line="360" w:lineRule="auto"/>
              <w:ind w:left="346" w:hanging="284"/>
              <w:rPr>
                <w:lang w:eastAsia="ar-SA"/>
              </w:rPr>
            </w:pPr>
            <w:r w:rsidRPr="006E63AE">
              <w:rPr>
                <w:lang w:eastAsia="ar-SA"/>
              </w:rPr>
              <w:t>Thay ảnh hồ sơ</w:t>
            </w:r>
          </w:p>
          <w:p w14:paraId="765B5267" w14:textId="45F9F4E3" w:rsidR="006E63AE" w:rsidRDefault="006E63AE" w:rsidP="0049277F">
            <w:pPr>
              <w:pStyle w:val="BodyText"/>
              <w:numPr>
                <w:ilvl w:val="0"/>
                <w:numId w:val="18"/>
              </w:numPr>
              <w:spacing w:line="360" w:lineRule="auto"/>
              <w:ind w:left="346" w:hanging="284"/>
              <w:rPr>
                <w:lang w:eastAsia="ar-SA"/>
              </w:rPr>
            </w:pPr>
            <w:r w:rsidRPr="006E63AE">
              <w:rPr>
                <w:lang w:eastAsia="ar-SA"/>
              </w:rPr>
              <w:t>Sửa thông tin hồ sơ</w:t>
            </w:r>
          </w:p>
          <w:p w14:paraId="14B9C672" w14:textId="357D75D0" w:rsidR="006E63AE" w:rsidRDefault="006E63AE" w:rsidP="0049277F">
            <w:pPr>
              <w:pStyle w:val="BodyText"/>
              <w:numPr>
                <w:ilvl w:val="0"/>
                <w:numId w:val="18"/>
              </w:numPr>
              <w:spacing w:line="360" w:lineRule="auto"/>
              <w:ind w:left="346" w:hanging="284"/>
              <w:rPr>
                <w:lang w:eastAsia="ar-SA"/>
              </w:rPr>
            </w:pPr>
            <w:r w:rsidRPr="006E63AE">
              <w:rPr>
                <w:lang w:eastAsia="ar-SA"/>
              </w:rPr>
              <w:t>Cập nhật nhóm máu</w:t>
            </w:r>
          </w:p>
          <w:p w14:paraId="5942FD85" w14:textId="291D7AF0" w:rsidR="006E63AE" w:rsidRDefault="006E63AE" w:rsidP="0049277F">
            <w:pPr>
              <w:pStyle w:val="BodyText"/>
              <w:numPr>
                <w:ilvl w:val="0"/>
                <w:numId w:val="18"/>
              </w:numPr>
              <w:spacing w:line="360" w:lineRule="auto"/>
              <w:ind w:left="346" w:hanging="284"/>
              <w:rPr>
                <w:lang w:eastAsia="ar-SA"/>
              </w:rPr>
            </w:pPr>
            <w:r w:rsidRPr="006E63AE">
              <w:rPr>
                <w:lang w:eastAsia="ar-SA"/>
              </w:rPr>
              <w:t>Nhập hồ sơ khám SK</w:t>
            </w:r>
          </w:p>
          <w:p w14:paraId="1E72D6EA" w14:textId="6B0222E0" w:rsidR="006E63AE" w:rsidRDefault="006E63AE" w:rsidP="0049277F">
            <w:pPr>
              <w:pStyle w:val="BodyText"/>
              <w:numPr>
                <w:ilvl w:val="0"/>
                <w:numId w:val="18"/>
              </w:numPr>
              <w:spacing w:line="360" w:lineRule="auto"/>
              <w:ind w:left="346" w:hanging="284"/>
              <w:rPr>
                <w:lang w:eastAsia="ar-SA"/>
              </w:rPr>
            </w:pPr>
            <w:r w:rsidRPr="006E63AE">
              <w:rPr>
                <w:lang w:eastAsia="ar-SA"/>
              </w:rPr>
              <w:t>Nhập kết quả KCB</w:t>
            </w:r>
          </w:p>
          <w:p w14:paraId="12F83784" w14:textId="44C1C255" w:rsidR="006E63AE" w:rsidRPr="009F13D7" w:rsidRDefault="006E63AE" w:rsidP="0049277F">
            <w:pPr>
              <w:pStyle w:val="BodyText"/>
              <w:numPr>
                <w:ilvl w:val="0"/>
                <w:numId w:val="18"/>
              </w:numPr>
              <w:spacing w:line="360" w:lineRule="auto"/>
              <w:ind w:left="346" w:hanging="284"/>
            </w:pPr>
            <w:r w:rsidRPr="006E63AE">
              <w:rPr>
                <w:lang w:eastAsia="ar-SA"/>
              </w:rPr>
              <w:t>Xuất hồ sơ sức khỏe</w:t>
            </w:r>
          </w:p>
        </w:tc>
      </w:tr>
      <w:tr w:rsidR="00C75F57" w:rsidRPr="009F13D7" w14:paraId="004E62D2" w14:textId="77777777" w:rsidTr="00C75F57">
        <w:tc>
          <w:tcPr>
            <w:tcW w:w="2439" w:type="dxa"/>
            <w:tcBorders>
              <w:top w:val="dotted" w:sz="4" w:space="0" w:color="auto"/>
              <w:left w:val="dotted" w:sz="4" w:space="0" w:color="auto"/>
              <w:bottom w:val="dotted" w:sz="4" w:space="0" w:color="auto"/>
              <w:right w:val="dotted" w:sz="4" w:space="0" w:color="auto"/>
            </w:tcBorders>
            <w:shd w:val="pct10" w:color="auto" w:fill="auto"/>
          </w:tcPr>
          <w:p w14:paraId="1ACA51C1" w14:textId="77777777" w:rsidR="00C75F57" w:rsidRPr="009F13D7" w:rsidRDefault="00C75F5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5EAF25EA" w14:textId="77777777" w:rsidR="00C75F57" w:rsidRPr="009F13D7" w:rsidRDefault="00C75F57" w:rsidP="0049277F">
            <w:pPr>
              <w:snapToGrid w:val="0"/>
              <w:jc w:val="both"/>
              <w:rPr>
                <w:lang w:val="pt-BR"/>
              </w:rPr>
            </w:pPr>
          </w:p>
        </w:tc>
      </w:tr>
    </w:tbl>
    <w:p w14:paraId="70A4FA01" w14:textId="01CAE46F" w:rsidR="00353D4A" w:rsidRDefault="00353D4A" w:rsidP="0049277F">
      <w:pPr>
        <w:pStyle w:val="Heading4"/>
      </w:pPr>
      <w:r w:rsidRPr="00986A62">
        <w:t>Mô tả dòng sự kiện phụ</w:t>
      </w:r>
      <w:r>
        <w:t xml:space="preserve"> 1 – Thông tin thẻ BHYT</w:t>
      </w:r>
      <w:r w:rsidRPr="00986A62">
        <w:t xml:space="preserve"> (Alternative Flow)</w:t>
      </w:r>
    </w:p>
    <w:p w14:paraId="66E2FFF6" w14:textId="77777777" w:rsidR="00353D4A" w:rsidRDefault="00353D4A" w:rsidP="0049277F">
      <w:pPr>
        <w:pStyle w:val="Heading5"/>
        <w:tabs>
          <w:tab w:val="clear" w:pos="1638"/>
          <w:tab w:val="num" w:pos="993"/>
        </w:tabs>
        <w:ind w:hanging="1638"/>
      </w:pPr>
      <w:r>
        <w:t>Thêm mới thẻ BHYT</w:t>
      </w:r>
    </w:p>
    <w:p w14:paraId="698D556B" w14:textId="62CAF931" w:rsidR="00870638" w:rsidRPr="00870638" w:rsidRDefault="00870638"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55"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8"/>
        <w:gridCol w:w="3423"/>
        <w:gridCol w:w="5816"/>
        <w:gridCol w:w="8"/>
      </w:tblGrid>
      <w:tr w:rsidR="00F60D1C" w:rsidRPr="00692850" w14:paraId="607B0D7F" w14:textId="77777777" w:rsidTr="00C56D98">
        <w:trPr>
          <w:gridAfter w:val="1"/>
          <w:wAfter w:w="8" w:type="dxa"/>
          <w:trHeight w:val="530"/>
        </w:trPr>
        <w:tc>
          <w:tcPr>
            <w:tcW w:w="3431" w:type="dxa"/>
            <w:gridSpan w:val="2"/>
            <w:shd w:val="pct5" w:color="auto" w:fill="auto"/>
          </w:tcPr>
          <w:p w14:paraId="0422951B" w14:textId="77777777" w:rsidR="00F60D1C" w:rsidRPr="00692850" w:rsidRDefault="00F60D1C" w:rsidP="0049277F">
            <w:pPr>
              <w:jc w:val="center"/>
              <w:rPr>
                <w:b/>
                <w:color w:val="000000"/>
              </w:rPr>
            </w:pPr>
            <w:r w:rsidRPr="00692850">
              <w:rPr>
                <w:b/>
                <w:color w:val="000000"/>
              </w:rPr>
              <w:t>Hành động của tác nhân</w:t>
            </w:r>
          </w:p>
        </w:tc>
        <w:tc>
          <w:tcPr>
            <w:tcW w:w="5816" w:type="dxa"/>
            <w:shd w:val="pct5" w:color="auto" w:fill="auto"/>
          </w:tcPr>
          <w:p w14:paraId="3DBEEC46" w14:textId="77777777" w:rsidR="00F60D1C" w:rsidRPr="00692850" w:rsidRDefault="00F60D1C" w:rsidP="0049277F">
            <w:pPr>
              <w:jc w:val="center"/>
              <w:rPr>
                <w:b/>
                <w:color w:val="000000"/>
              </w:rPr>
            </w:pPr>
            <w:r w:rsidRPr="00692850">
              <w:rPr>
                <w:b/>
                <w:color w:val="000000"/>
              </w:rPr>
              <w:t>Phản ứng của hệ thống</w:t>
            </w:r>
          </w:p>
        </w:tc>
      </w:tr>
      <w:tr w:rsidR="00F60D1C" w:rsidRPr="00C3270B" w14:paraId="28B8BBD0" w14:textId="77777777" w:rsidTr="00C56D98">
        <w:trPr>
          <w:gridBefore w:val="1"/>
          <w:wBefore w:w="8" w:type="dxa"/>
        </w:trPr>
        <w:tc>
          <w:tcPr>
            <w:tcW w:w="3423" w:type="dxa"/>
          </w:tcPr>
          <w:p w14:paraId="6BC1B9B2" w14:textId="77777777" w:rsidR="00F60D1C" w:rsidRPr="00692850" w:rsidRDefault="00F60D1C"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bệnh nhân / Thông tin hồ sơ/ Thêm thẻ BHYT</w:t>
            </w:r>
          </w:p>
        </w:tc>
        <w:tc>
          <w:tcPr>
            <w:tcW w:w="5824" w:type="dxa"/>
            <w:gridSpan w:val="2"/>
          </w:tcPr>
          <w:p w14:paraId="01FDC579" w14:textId="77777777" w:rsidR="00F60D1C" w:rsidRDefault="00F60D1C"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Thêm bảo hiểm y tế</w:t>
            </w:r>
          </w:p>
          <w:p w14:paraId="30E21B1F" w14:textId="7C631CA2" w:rsidR="00C56D98" w:rsidRDefault="00C56D98" w:rsidP="0049277F">
            <w:pPr>
              <w:pStyle w:val="BodyText"/>
              <w:numPr>
                <w:ilvl w:val="0"/>
                <w:numId w:val="35"/>
              </w:numPr>
              <w:spacing w:line="360" w:lineRule="auto"/>
              <w:ind w:left="420" w:hanging="420"/>
              <w:rPr>
                <w:b/>
                <w:lang w:eastAsia="ar-SA"/>
              </w:rPr>
            </w:pPr>
            <w:r>
              <w:rPr>
                <w:b/>
                <w:lang w:eastAsia="ar-SA"/>
              </w:rPr>
              <w:t>Thông tin cá nhân</w:t>
            </w:r>
          </w:p>
          <w:p w14:paraId="6E4F059E" w14:textId="13F058A3"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Mã y tế cá nhân</w:t>
            </w:r>
            <w:r w:rsidR="00BB6B24">
              <w:rPr>
                <w:lang w:eastAsia="ar-SA"/>
              </w:rPr>
              <w:t>: Hiển thị Mã số BHXH theo quân nhân được chọn</w:t>
            </w:r>
          </w:p>
          <w:p w14:paraId="35312860" w14:textId="0FF53E0C"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Họ và tên:</w:t>
            </w:r>
            <w:r w:rsidR="00BB6B24">
              <w:rPr>
                <w:lang w:eastAsia="ar-SA"/>
              </w:rPr>
              <w:t xml:space="preserve"> Hiển thị Họ và tên theo quân nhân được chọn</w:t>
            </w:r>
          </w:p>
          <w:p w14:paraId="349C771B" w14:textId="65121E82" w:rsidR="00C56D98" w:rsidRDefault="00C56D98" w:rsidP="0049277F">
            <w:pPr>
              <w:pStyle w:val="BodyText"/>
              <w:numPr>
                <w:ilvl w:val="0"/>
                <w:numId w:val="35"/>
              </w:numPr>
              <w:spacing w:line="360" w:lineRule="auto"/>
              <w:ind w:left="420" w:hanging="420"/>
              <w:rPr>
                <w:b/>
                <w:lang w:eastAsia="ar-SA"/>
              </w:rPr>
            </w:pPr>
            <w:r>
              <w:rPr>
                <w:b/>
                <w:lang w:eastAsia="ar-SA"/>
              </w:rPr>
              <w:t>Thông tin thẻ BHYT</w:t>
            </w:r>
          </w:p>
          <w:p w14:paraId="0D985440" w14:textId="249AC6E8" w:rsidR="00F60D1C" w:rsidRPr="00BB6B24" w:rsidRDefault="00F60D1C" w:rsidP="0049277F">
            <w:pPr>
              <w:pStyle w:val="BodyText"/>
              <w:numPr>
                <w:ilvl w:val="0"/>
                <w:numId w:val="18"/>
              </w:numPr>
              <w:spacing w:line="360" w:lineRule="auto"/>
              <w:ind w:left="346" w:hanging="284"/>
              <w:rPr>
                <w:lang w:eastAsia="ar-SA"/>
              </w:rPr>
            </w:pPr>
            <w:r w:rsidRPr="00BB6B24">
              <w:rPr>
                <w:lang w:eastAsia="ar-SA"/>
              </w:rPr>
              <w:t>Mã thẻ BHYT</w:t>
            </w:r>
            <w:r w:rsidR="00B13481" w:rsidRPr="00BB6B24">
              <w:rPr>
                <w:lang w:eastAsia="ar-SA"/>
              </w:rPr>
              <w:t>*</w:t>
            </w:r>
            <w:r w:rsidRPr="00BB6B24">
              <w:rPr>
                <w:lang w:eastAsia="ar-SA"/>
              </w:rPr>
              <w:t>:</w:t>
            </w:r>
            <w:r w:rsidR="00B13481" w:rsidRPr="00BB6B24">
              <w:rPr>
                <w:lang w:eastAsia="ar-SA"/>
              </w:rPr>
              <w:t xml:space="preserve"> </w:t>
            </w:r>
            <w:r w:rsidR="00F16701" w:rsidRPr="00BB6B24">
              <w:rPr>
                <w:lang w:eastAsia="ar-SA"/>
              </w:rPr>
              <w:t xml:space="preserve">Textbox, </w:t>
            </w:r>
            <w:r w:rsidR="0006226D" w:rsidRPr="00BB6B24">
              <w:rPr>
                <w:lang w:eastAsia="ar-SA"/>
              </w:rPr>
              <w:t>trường b</w:t>
            </w:r>
            <w:r w:rsidR="00B13481" w:rsidRPr="00BB6B24">
              <w:rPr>
                <w:lang w:eastAsia="ar-SA"/>
              </w:rPr>
              <w:t>ắt buộc nhập</w:t>
            </w:r>
            <w:r w:rsidR="005503D1">
              <w:rPr>
                <w:lang w:eastAsia="ar-SA"/>
              </w:rPr>
              <w:t>,</w:t>
            </w:r>
            <w:r w:rsidR="00B13481" w:rsidRPr="00BB6B24">
              <w:rPr>
                <w:lang w:eastAsia="ar-SA"/>
              </w:rPr>
              <w:t xml:space="preserve"> độ dài 10 hoặc 15 ký tự</w:t>
            </w:r>
          </w:p>
          <w:p w14:paraId="4805D8E4" w14:textId="20FBC940" w:rsidR="00F60D1C" w:rsidRPr="00BB6B24" w:rsidRDefault="00F60D1C" w:rsidP="0049277F">
            <w:pPr>
              <w:pStyle w:val="BodyText"/>
              <w:numPr>
                <w:ilvl w:val="0"/>
                <w:numId w:val="18"/>
              </w:numPr>
              <w:spacing w:line="360" w:lineRule="auto"/>
              <w:ind w:left="346" w:hanging="284"/>
              <w:rPr>
                <w:lang w:eastAsia="ar-SA"/>
              </w:rPr>
            </w:pPr>
            <w:r w:rsidRPr="00BB6B24">
              <w:rPr>
                <w:lang w:eastAsia="ar-SA"/>
              </w:rPr>
              <w:lastRenderedPageBreak/>
              <w:t>Hạn thẻ từ ngày*:</w:t>
            </w:r>
            <w:r w:rsidR="00B13481" w:rsidRPr="00BB6B24">
              <w:rPr>
                <w:lang w:eastAsia="ar-SA"/>
              </w:rPr>
              <w:t xml:space="preserve"> DateTimepicker, </w:t>
            </w:r>
            <w:r w:rsidR="0006226D" w:rsidRPr="00BB6B24">
              <w:rPr>
                <w:lang w:eastAsia="ar-SA"/>
              </w:rPr>
              <w:t xml:space="preserve">trường bắt buộc, </w:t>
            </w:r>
            <w:r w:rsidR="00B13481" w:rsidRPr="00BB6B24">
              <w:rPr>
                <w:lang w:eastAsia="ar-SA"/>
              </w:rPr>
              <w:t>định dạng dd/MM/yyyy</w:t>
            </w:r>
          </w:p>
          <w:p w14:paraId="7C6ADCBC" w14:textId="254B41AE"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Đến ngày:</w:t>
            </w:r>
            <w:r>
              <w:rPr>
                <w:lang w:eastAsia="ar-SA"/>
              </w:rPr>
              <w:t xml:space="preserve"> </w:t>
            </w:r>
            <w:r w:rsidR="00B13481">
              <w:rPr>
                <w:lang w:eastAsia="ar-SA"/>
              </w:rPr>
              <w:t>DateTimepicker, định dạng dd/MM/yyyy</w:t>
            </w:r>
          </w:p>
          <w:p w14:paraId="543FAFB2" w14:textId="66664C21" w:rsidR="00F60D1C" w:rsidRPr="00CA1A78" w:rsidRDefault="00F60D1C" w:rsidP="0049277F">
            <w:pPr>
              <w:pStyle w:val="BodyText"/>
              <w:numPr>
                <w:ilvl w:val="0"/>
                <w:numId w:val="18"/>
              </w:numPr>
              <w:spacing w:line="360" w:lineRule="auto"/>
              <w:ind w:left="346" w:hanging="284"/>
              <w:jc w:val="left"/>
              <w:rPr>
                <w:lang w:eastAsia="ar-SA"/>
              </w:rPr>
            </w:pPr>
            <w:r w:rsidRPr="00C56D98">
              <w:rPr>
                <w:lang w:eastAsia="ar-SA"/>
              </w:rPr>
              <w:t>Nơi đăng ký KCB ban đầu*:</w:t>
            </w:r>
            <w:r w:rsidR="00B13481">
              <w:rPr>
                <w:lang w:eastAsia="ar-SA"/>
              </w:rPr>
              <w:t xml:space="preserve"> </w:t>
            </w:r>
            <w:r w:rsidR="00F16701">
              <w:rPr>
                <w:lang w:eastAsia="ar-SA"/>
              </w:rPr>
              <w:t>Combobox lựa chọn cơ sơ y tế từ danh sách có sẵn, b</w:t>
            </w:r>
            <w:r w:rsidR="00B13481">
              <w:rPr>
                <w:lang w:eastAsia="ar-SA"/>
              </w:rPr>
              <w:t>ắt buộc chọn</w:t>
            </w:r>
          </w:p>
          <w:p w14:paraId="2A441A67" w14:textId="365D1D07" w:rsidR="00F60D1C" w:rsidRPr="00C56D98" w:rsidRDefault="00F60D1C" w:rsidP="0049277F">
            <w:pPr>
              <w:pStyle w:val="BodyText"/>
              <w:numPr>
                <w:ilvl w:val="0"/>
                <w:numId w:val="18"/>
              </w:numPr>
              <w:spacing w:line="360" w:lineRule="auto"/>
              <w:ind w:left="346" w:hanging="284"/>
              <w:jc w:val="left"/>
              <w:rPr>
                <w:lang w:eastAsia="ar-SA"/>
              </w:rPr>
            </w:pPr>
            <w:r w:rsidRPr="00C56D98">
              <w:rPr>
                <w:lang w:eastAsia="ar-SA"/>
              </w:rPr>
              <w:t>Ngày đủ 5 năm:</w:t>
            </w:r>
            <w:r w:rsidR="0006226D">
              <w:rPr>
                <w:lang w:eastAsia="ar-SA"/>
              </w:rPr>
              <w:t xml:space="preserve"> DateTimepicker, định dạng dd/MM/yyyy</w:t>
            </w:r>
          </w:p>
          <w:p w14:paraId="2EF9BCAE" w14:textId="470CC3E0" w:rsidR="00F60D1C" w:rsidRPr="00C56D98" w:rsidRDefault="00F60D1C" w:rsidP="0049277F">
            <w:pPr>
              <w:pStyle w:val="BodyText"/>
              <w:numPr>
                <w:ilvl w:val="0"/>
                <w:numId w:val="18"/>
              </w:numPr>
              <w:spacing w:line="360" w:lineRule="auto"/>
              <w:ind w:left="346" w:hanging="284"/>
              <w:rPr>
                <w:lang w:eastAsia="ar-SA"/>
              </w:rPr>
            </w:pPr>
            <w:r w:rsidRPr="00C56D98">
              <w:rPr>
                <w:lang w:eastAsia="ar-SA"/>
              </w:rPr>
              <w:t>Khu vực:</w:t>
            </w:r>
            <w:r>
              <w:rPr>
                <w:lang w:eastAsia="ar-SA"/>
              </w:rPr>
              <w:t xml:space="preserve"> </w:t>
            </w:r>
            <w:r w:rsidR="0006226D">
              <w:rPr>
                <w:lang w:eastAsia="ar-SA"/>
              </w:rPr>
              <w:t>Combobox lựa chọn</w:t>
            </w:r>
            <w:r w:rsidR="005503D1">
              <w:rPr>
                <w:lang w:eastAsia="ar-SA"/>
              </w:rPr>
              <w:t xml:space="preserve"> khu vực</w:t>
            </w:r>
            <w:r w:rsidR="0006226D">
              <w:rPr>
                <w:lang w:eastAsia="ar-SA"/>
              </w:rPr>
              <w:t>, d</w:t>
            </w:r>
            <w:r>
              <w:rPr>
                <w:lang w:eastAsia="ar-SA"/>
              </w:rPr>
              <w:t>ữ liệu được mã hóa: 1 – K1, 2 – K2, 3 – K3. Bổ sung trạng thái Chưa xác định</w:t>
            </w:r>
          </w:p>
          <w:p w14:paraId="51298BED" w14:textId="7BC59624" w:rsidR="00F60D1C" w:rsidRDefault="00F60D1C" w:rsidP="0049277F">
            <w:pPr>
              <w:pStyle w:val="BodyText"/>
              <w:numPr>
                <w:ilvl w:val="0"/>
                <w:numId w:val="18"/>
              </w:numPr>
              <w:spacing w:line="360" w:lineRule="auto"/>
              <w:ind w:left="346" w:hanging="284"/>
              <w:rPr>
                <w:lang w:eastAsia="ar-SA"/>
              </w:rPr>
            </w:pPr>
            <w:r w:rsidRPr="00C56D98">
              <w:rPr>
                <w:lang w:eastAsia="ar-SA"/>
              </w:rPr>
              <w:t>Checkbox thêm tiếp:</w:t>
            </w:r>
            <w:r>
              <w:rPr>
                <w:lang w:eastAsia="ar-SA"/>
              </w:rPr>
              <w:t xml:space="preserve"> Nếu Uncheck thêm tiếp và click lưu, hệ thống lưu thông tin vào CSDL và đóng pop up. Nếu check thêm tiếp và click lưu hệ thống reset các trường dữ liệu về trạng thái mặc định và cho thêm tiếp</w:t>
            </w:r>
          </w:p>
          <w:p w14:paraId="5ED63E91" w14:textId="5B61F4A3" w:rsidR="00F60D1C" w:rsidRDefault="00F60D1C" w:rsidP="0049277F">
            <w:pPr>
              <w:pStyle w:val="BodyText"/>
              <w:numPr>
                <w:ilvl w:val="0"/>
                <w:numId w:val="18"/>
              </w:numPr>
              <w:spacing w:line="360" w:lineRule="auto"/>
              <w:ind w:left="346" w:hanging="284"/>
              <w:rPr>
                <w:lang w:eastAsia="ar-SA"/>
              </w:rPr>
            </w:pPr>
            <w:r w:rsidRPr="00C56D98">
              <w:rPr>
                <w:lang w:eastAsia="ar-SA"/>
              </w:rPr>
              <w:t>Button lưu</w:t>
            </w:r>
            <w:r w:rsidR="00AB4D3C" w:rsidRPr="00C56D98">
              <w:rPr>
                <w:lang w:eastAsia="ar-SA"/>
              </w:rPr>
              <w:t>:</w:t>
            </w:r>
            <w:r>
              <w:rPr>
                <w:lang w:eastAsia="ar-SA"/>
              </w:rPr>
              <w:t xml:space="preserve"> Xử lý sự kiện lưu thông tin BHYT</w:t>
            </w:r>
          </w:p>
          <w:p w14:paraId="0F541BBC" w14:textId="45DE5B35" w:rsidR="00F60D1C" w:rsidRPr="00F32619" w:rsidRDefault="00F60D1C" w:rsidP="0049277F">
            <w:pPr>
              <w:pStyle w:val="BodyText"/>
              <w:numPr>
                <w:ilvl w:val="0"/>
                <w:numId w:val="18"/>
              </w:numPr>
              <w:spacing w:line="360" w:lineRule="auto"/>
              <w:ind w:left="346" w:hanging="284"/>
              <w:rPr>
                <w:color w:val="000000"/>
                <w:lang w:eastAsia="ar-SA"/>
              </w:rPr>
            </w:pPr>
            <w:r w:rsidRPr="00C56D98">
              <w:rPr>
                <w:lang w:eastAsia="ar-SA"/>
              </w:rPr>
              <w:t>Button Đóng</w:t>
            </w:r>
            <w:r w:rsidR="00AB4D3C" w:rsidRPr="00C56D98">
              <w:rPr>
                <w:lang w:eastAsia="ar-SA"/>
              </w:rPr>
              <w:t xml:space="preserve">: </w:t>
            </w:r>
            <w:r>
              <w:rPr>
                <w:lang w:eastAsia="ar-SA"/>
              </w:rPr>
              <w:t>Xử lý sự kiện đóng pop up</w:t>
            </w:r>
          </w:p>
        </w:tc>
      </w:tr>
      <w:tr w:rsidR="00F60D1C" w:rsidRPr="00C3270B" w14:paraId="2723EC89" w14:textId="77777777" w:rsidTr="00C56D98">
        <w:trPr>
          <w:gridBefore w:val="1"/>
          <w:wBefore w:w="8" w:type="dxa"/>
        </w:trPr>
        <w:tc>
          <w:tcPr>
            <w:tcW w:w="3423" w:type="dxa"/>
          </w:tcPr>
          <w:p w14:paraId="5209E899" w14:textId="77777777" w:rsidR="00F60D1C" w:rsidRPr="00692850" w:rsidRDefault="00F60D1C"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3.Người dùng nhập thông tin và click lưu</w:t>
            </w:r>
          </w:p>
        </w:tc>
        <w:tc>
          <w:tcPr>
            <w:tcW w:w="5824" w:type="dxa"/>
            <w:gridSpan w:val="2"/>
          </w:tcPr>
          <w:p w14:paraId="1ACC3542" w14:textId="38136DCE" w:rsidR="00F60D1C" w:rsidRPr="004579F7" w:rsidRDefault="00F60D1C"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0DD03E72" w14:textId="0936D568" w:rsidR="00870638" w:rsidRPr="00870638" w:rsidRDefault="00870638"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3DA5E2E5" w14:textId="6EE65850" w:rsidR="0006226D" w:rsidRDefault="0006226D" w:rsidP="0049277F">
      <w:pPr>
        <w:ind w:left="0"/>
        <w:jc w:val="center"/>
      </w:pPr>
      <w:r>
        <w:rPr>
          <w:noProof/>
          <w:snapToGrid/>
        </w:rPr>
        <w:lastRenderedPageBreak/>
        <w:drawing>
          <wp:inline distT="0" distB="0" distL="0" distR="0" wp14:anchorId="15D6D9EB" wp14:editId="6E72D2BA">
            <wp:extent cx="3819048" cy="3685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048" cy="3685714"/>
                    </a:xfrm>
                    <a:prstGeom prst="rect">
                      <a:avLst/>
                    </a:prstGeom>
                  </pic:spPr>
                </pic:pic>
              </a:graphicData>
            </a:graphic>
          </wp:inline>
        </w:drawing>
      </w:r>
    </w:p>
    <w:p w14:paraId="3E986482" w14:textId="191E13FC" w:rsidR="0006226D" w:rsidRPr="00EF1727" w:rsidRDefault="0006226D" w:rsidP="0049277F">
      <w:pPr>
        <w:pStyle w:val="BodyText"/>
        <w:spacing w:line="360" w:lineRule="auto"/>
        <w:ind w:left="0"/>
        <w:jc w:val="center"/>
        <w:rPr>
          <w:i/>
          <w:lang w:eastAsia="ar-SA"/>
        </w:rPr>
      </w:pPr>
      <w:r w:rsidRPr="00EF1727">
        <w:rPr>
          <w:i/>
          <w:noProof/>
        </w:rPr>
        <w:t xml:space="preserve">Hình: </w:t>
      </w:r>
      <w:r w:rsidR="00C401F5">
        <w:rPr>
          <w:i/>
          <w:noProof/>
        </w:rPr>
        <w:t>Giao diện</w:t>
      </w:r>
      <w:r>
        <w:rPr>
          <w:i/>
          <w:noProof/>
        </w:rPr>
        <w:t xml:space="preserve"> thêm mới thẻ BHYT</w:t>
      </w:r>
    </w:p>
    <w:p w14:paraId="2D82739C" w14:textId="77777777" w:rsidR="00353D4A" w:rsidRDefault="00353D4A" w:rsidP="0049277F">
      <w:pPr>
        <w:pStyle w:val="Heading5"/>
        <w:tabs>
          <w:tab w:val="clear" w:pos="1638"/>
          <w:tab w:val="num" w:pos="993"/>
        </w:tabs>
        <w:ind w:hanging="1638"/>
      </w:pPr>
      <w:r>
        <w:t>Sửa thông tin thẻ BHYT</w:t>
      </w:r>
    </w:p>
    <w:p w14:paraId="1990284B" w14:textId="2B99F94C" w:rsidR="00F60D1C" w:rsidRPr="000E196C" w:rsidRDefault="00F60D1C" w:rsidP="0049277F">
      <w:pPr>
        <w:ind w:left="0"/>
      </w:pPr>
      <w:r w:rsidRPr="000E196C">
        <w:t xml:space="preserve">Điều kiện sửa dữ liệu: Chỉ cho phép sửa các bản ghi </w:t>
      </w:r>
      <w:r w:rsidR="00870638">
        <w:t>mà người dùng nhập</w:t>
      </w:r>
    </w:p>
    <w:p w14:paraId="4A669352" w14:textId="17A5A46A" w:rsidR="00F60D1C" w:rsidRPr="00CC04F7" w:rsidRDefault="00870638" w:rsidP="0049277F">
      <w:pPr>
        <w:ind w:left="0"/>
      </w:pPr>
      <w:r>
        <w:t>Giao diện chức năng sửa thông tin giống giao diện chức năng thêm thông tin</w:t>
      </w:r>
    </w:p>
    <w:p w14:paraId="0099E917" w14:textId="77777777" w:rsidR="00353D4A" w:rsidRDefault="00353D4A" w:rsidP="0049277F">
      <w:pPr>
        <w:pStyle w:val="Heading5"/>
        <w:tabs>
          <w:tab w:val="clear" w:pos="1638"/>
          <w:tab w:val="num" w:pos="993"/>
        </w:tabs>
        <w:ind w:hanging="1638"/>
      </w:pPr>
      <w:r>
        <w:t>Xóa thông tin thẻ BHYT</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F60D1C" w14:paraId="0917331F" w14:textId="77777777" w:rsidTr="00DF231E">
        <w:tc>
          <w:tcPr>
            <w:tcW w:w="2439" w:type="dxa"/>
            <w:tcBorders>
              <w:top w:val="dotted" w:sz="4" w:space="0" w:color="auto"/>
              <w:left w:val="dotted" w:sz="4" w:space="0" w:color="auto"/>
              <w:bottom w:val="dotted" w:sz="4" w:space="0" w:color="auto"/>
              <w:right w:val="dotted" w:sz="4" w:space="0" w:color="auto"/>
            </w:tcBorders>
            <w:shd w:val="clear" w:color="auto" w:fill="EEECE1" w:themeFill="background2"/>
          </w:tcPr>
          <w:p w14:paraId="3AA9E969" w14:textId="77777777" w:rsidR="00F60D1C" w:rsidRPr="00A75A7B" w:rsidRDefault="00F60D1C"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EECE1" w:themeFill="background2"/>
          </w:tcPr>
          <w:p w14:paraId="236C3418" w14:textId="77777777" w:rsidR="00F60D1C" w:rsidRPr="00A75A7B" w:rsidRDefault="00F60D1C" w:rsidP="0049277F">
            <w:pPr>
              <w:pStyle w:val="Sothutu-1so"/>
              <w:numPr>
                <w:ilvl w:val="0"/>
                <w:numId w:val="0"/>
              </w:numPr>
              <w:spacing w:line="360" w:lineRule="auto"/>
              <w:jc w:val="center"/>
              <w:rPr>
                <w:b/>
              </w:rPr>
            </w:pPr>
            <w:r w:rsidRPr="00A75A7B">
              <w:rPr>
                <w:b/>
              </w:rPr>
              <w:t>Phản ứng của hệ thống</w:t>
            </w:r>
          </w:p>
        </w:tc>
      </w:tr>
      <w:tr w:rsidR="00F60D1C" w14:paraId="326794E9"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5A10DACA" w14:textId="33E89BDB" w:rsidR="00F60D1C" w:rsidRDefault="00F60D1C" w:rsidP="0049277F">
            <w:pPr>
              <w:pStyle w:val="Sothutu-1so"/>
              <w:numPr>
                <w:ilvl w:val="0"/>
                <w:numId w:val="0"/>
              </w:numPr>
              <w:spacing w:line="360" w:lineRule="auto"/>
            </w:pPr>
            <w:r>
              <w:t xml:space="preserve">1. Người dùng chọn chức năng xóa </w:t>
            </w:r>
            <w:r w:rsidR="00DF231E">
              <w:t>thông tin thẻ BHYT</w:t>
            </w:r>
          </w:p>
        </w:tc>
        <w:tc>
          <w:tcPr>
            <w:tcW w:w="6561" w:type="dxa"/>
            <w:tcBorders>
              <w:top w:val="dotted" w:sz="4" w:space="0" w:color="auto"/>
              <w:left w:val="nil"/>
              <w:bottom w:val="dotted" w:sz="4" w:space="0" w:color="auto"/>
              <w:right w:val="dotted" w:sz="4" w:space="0" w:color="auto"/>
            </w:tcBorders>
            <w:hideMark/>
          </w:tcPr>
          <w:p w14:paraId="331E747C" w14:textId="567C6925" w:rsidR="00F60D1C" w:rsidRDefault="00F60D1C" w:rsidP="0049277F">
            <w:pPr>
              <w:pStyle w:val="Sothutu-1so"/>
              <w:numPr>
                <w:ilvl w:val="0"/>
                <w:numId w:val="0"/>
              </w:numPr>
              <w:spacing w:line="360" w:lineRule="auto"/>
            </w:pPr>
            <w:r>
              <w:t xml:space="preserve">2. Hệ thống hiển thị màn hình xác nhận xóa </w:t>
            </w:r>
            <w:r w:rsidR="00870638">
              <w:t>thông tin thẻ BHYT</w:t>
            </w:r>
            <w:r>
              <w:t xml:space="preserve">, thông báo:  “Bạn có chắc chắn xóa </w:t>
            </w:r>
            <w:r w:rsidR="00DF231E">
              <w:t>thẻ BHYT</w:t>
            </w:r>
            <w:r>
              <w:t xml:space="preserve"> {</w:t>
            </w:r>
            <w:r w:rsidR="00DF231E">
              <w:t>Số thẻ BHYT</w:t>
            </w:r>
            <w:r>
              <w:t>} không?”</w:t>
            </w:r>
          </w:p>
        </w:tc>
      </w:tr>
      <w:tr w:rsidR="00F60D1C" w14:paraId="61AC5AED"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4AC87CA5" w14:textId="77777777" w:rsidR="00F60D1C" w:rsidRDefault="00F60D1C"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6604CFFF" w14:textId="469E835C" w:rsidR="00F60D1C" w:rsidRDefault="00870638" w:rsidP="0049277F">
            <w:pPr>
              <w:pStyle w:val="BodyText"/>
              <w:spacing w:line="360" w:lineRule="auto"/>
              <w:ind w:left="0"/>
              <w:jc w:val="left"/>
              <w:rPr>
                <w:lang w:eastAsia="ar-SA"/>
              </w:rPr>
            </w:pPr>
            <w:r>
              <w:rPr>
                <w:lang w:eastAsia="ar-SA"/>
              </w:rPr>
              <w:t xml:space="preserve">4.1. </w:t>
            </w:r>
            <w:r w:rsidR="00F60D1C">
              <w:rPr>
                <w:lang w:eastAsia="ar-SA"/>
              </w:rPr>
              <w:t xml:space="preserve">Hệ thống kiểm tra quyền kiểm tra quyền xoá bản ghi. Nếu </w:t>
            </w:r>
            <w:r w:rsidR="00DF231E">
              <w:rPr>
                <w:lang w:eastAsia="ar-SA"/>
              </w:rPr>
              <w:t xml:space="preserve">người dùng có quyền xóa thì hệ thống xóa thẻ BHYT khỏi thông tin quân nhân. Nếu không có quyền thì </w:t>
            </w:r>
            <w:r w:rsidR="00F60D1C">
              <w:t>thông báo “Bạn không có quyền xoá bản ghi”</w:t>
            </w:r>
          </w:p>
        </w:tc>
      </w:tr>
      <w:tr w:rsidR="00F60D1C" w14:paraId="311DEC73" w14:textId="77777777" w:rsidTr="00DF231E">
        <w:tc>
          <w:tcPr>
            <w:tcW w:w="2439" w:type="dxa"/>
            <w:tcBorders>
              <w:top w:val="dotted" w:sz="4" w:space="0" w:color="auto"/>
              <w:left w:val="dotted" w:sz="4" w:space="0" w:color="auto"/>
              <w:bottom w:val="dotted" w:sz="4" w:space="0" w:color="auto"/>
              <w:right w:val="dotted" w:sz="4" w:space="0" w:color="auto"/>
            </w:tcBorders>
            <w:hideMark/>
          </w:tcPr>
          <w:p w14:paraId="2C292884" w14:textId="77777777" w:rsidR="00F60D1C" w:rsidRDefault="00F60D1C" w:rsidP="0049277F">
            <w:pPr>
              <w:pStyle w:val="Sothutu-1so"/>
              <w:numPr>
                <w:ilvl w:val="0"/>
                <w:numId w:val="0"/>
              </w:numPr>
              <w:spacing w:line="360" w:lineRule="auto"/>
              <w:ind w:left="63" w:hanging="63"/>
            </w:pPr>
            <w:r>
              <w:t>3.2. Người dùng chọn Hủy bỏ</w:t>
            </w:r>
          </w:p>
        </w:tc>
        <w:tc>
          <w:tcPr>
            <w:tcW w:w="6561" w:type="dxa"/>
            <w:tcBorders>
              <w:top w:val="dotted" w:sz="4" w:space="0" w:color="auto"/>
              <w:left w:val="nil"/>
              <w:bottom w:val="dotted" w:sz="4" w:space="0" w:color="auto"/>
              <w:right w:val="dotted" w:sz="4" w:space="0" w:color="auto"/>
            </w:tcBorders>
            <w:hideMark/>
          </w:tcPr>
          <w:p w14:paraId="42041171" w14:textId="4A222C66" w:rsidR="00F60D1C" w:rsidRDefault="00F60D1C" w:rsidP="0049277F">
            <w:pPr>
              <w:pStyle w:val="Sothutu-1so"/>
              <w:numPr>
                <w:ilvl w:val="0"/>
                <w:numId w:val="0"/>
              </w:numPr>
              <w:spacing w:line="360" w:lineRule="auto"/>
            </w:pPr>
            <w:r>
              <w:t xml:space="preserve"> </w:t>
            </w:r>
            <w:r w:rsidR="00870638">
              <w:t xml:space="preserve">4.2. </w:t>
            </w:r>
            <w:r>
              <w:t>Đóng form xác nhận và giữ nguyên trạng thái bản ghi</w:t>
            </w:r>
          </w:p>
        </w:tc>
      </w:tr>
    </w:tbl>
    <w:p w14:paraId="32DEC996" w14:textId="63B2A910" w:rsidR="00353D4A" w:rsidRDefault="00353D4A" w:rsidP="0049277F">
      <w:pPr>
        <w:pStyle w:val="Heading4"/>
      </w:pPr>
      <w:r w:rsidRPr="00986A62">
        <w:lastRenderedPageBreak/>
        <w:t>Mô tả dòng sự kiện phụ</w:t>
      </w:r>
      <w:r>
        <w:t xml:space="preserve"> 2 – Thông tin Giấy tờ tùy thân</w:t>
      </w:r>
      <w:r w:rsidRPr="00986A62">
        <w:t xml:space="preserve"> (Alternative Flow)</w:t>
      </w:r>
    </w:p>
    <w:p w14:paraId="1F84D953" w14:textId="77777777" w:rsidR="00353D4A" w:rsidRDefault="00353D4A" w:rsidP="0049277F">
      <w:pPr>
        <w:pStyle w:val="Heading5"/>
        <w:tabs>
          <w:tab w:val="clear" w:pos="1638"/>
          <w:tab w:val="num" w:pos="993"/>
        </w:tabs>
        <w:ind w:hanging="1638"/>
      </w:pPr>
      <w:r>
        <w:t>Thêm mới giấy tờ tùy thân</w:t>
      </w:r>
    </w:p>
    <w:p w14:paraId="002B0F64" w14:textId="77777777" w:rsidR="00C401F5" w:rsidRPr="00870638" w:rsidRDefault="00C401F5"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55"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8"/>
        <w:gridCol w:w="3423"/>
        <w:gridCol w:w="5816"/>
        <w:gridCol w:w="8"/>
      </w:tblGrid>
      <w:tr w:rsidR="00C401F5" w:rsidRPr="00692850" w14:paraId="4996EC8F" w14:textId="77777777" w:rsidTr="00635673">
        <w:trPr>
          <w:gridAfter w:val="1"/>
          <w:wAfter w:w="8" w:type="dxa"/>
          <w:trHeight w:val="530"/>
        </w:trPr>
        <w:tc>
          <w:tcPr>
            <w:tcW w:w="3431" w:type="dxa"/>
            <w:gridSpan w:val="2"/>
            <w:shd w:val="pct5" w:color="auto" w:fill="auto"/>
          </w:tcPr>
          <w:p w14:paraId="0EFA1EFC" w14:textId="77777777" w:rsidR="00C401F5" w:rsidRPr="00692850" w:rsidRDefault="00C401F5" w:rsidP="0049277F">
            <w:pPr>
              <w:jc w:val="center"/>
              <w:rPr>
                <w:b/>
                <w:color w:val="000000"/>
              </w:rPr>
            </w:pPr>
            <w:r w:rsidRPr="00692850">
              <w:rPr>
                <w:b/>
                <w:color w:val="000000"/>
              </w:rPr>
              <w:t>Hành động của tác nhân</w:t>
            </w:r>
          </w:p>
        </w:tc>
        <w:tc>
          <w:tcPr>
            <w:tcW w:w="5816" w:type="dxa"/>
            <w:shd w:val="pct5" w:color="auto" w:fill="auto"/>
          </w:tcPr>
          <w:p w14:paraId="2C83711B" w14:textId="77777777" w:rsidR="00C401F5" w:rsidRPr="00692850" w:rsidRDefault="00C401F5" w:rsidP="0049277F">
            <w:pPr>
              <w:jc w:val="center"/>
              <w:rPr>
                <w:b/>
                <w:color w:val="000000"/>
              </w:rPr>
            </w:pPr>
            <w:r w:rsidRPr="00692850">
              <w:rPr>
                <w:b/>
                <w:color w:val="000000"/>
              </w:rPr>
              <w:t>Phản ứng của hệ thống</w:t>
            </w:r>
          </w:p>
        </w:tc>
      </w:tr>
      <w:tr w:rsidR="00C401F5" w:rsidRPr="00C3270B" w14:paraId="36DEA400" w14:textId="77777777" w:rsidTr="00635673">
        <w:trPr>
          <w:gridBefore w:val="1"/>
          <w:wBefore w:w="8" w:type="dxa"/>
        </w:trPr>
        <w:tc>
          <w:tcPr>
            <w:tcW w:w="3423" w:type="dxa"/>
          </w:tcPr>
          <w:p w14:paraId="3DFE0E81" w14:textId="05139523" w:rsidR="00C401F5" w:rsidRPr="00692850" w:rsidRDefault="00C401F5"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bệnh nhân / Thông tin hồ sơ/ Thêm mới giấy tờ tùy thân</w:t>
            </w:r>
          </w:p>
        </w:tc>
        <w:tc>
          <w:tcPr>
            <w:tcW w:w="5824" w:type="dxa"/>
            <w:gridSpan w:val="2"/>
          </w:tcPr>
          <w:p w14:paraId="567F3B8F" w14:textId="77777777" w:rsidR="00C401F5" w:rsidRDefault="00C401F5"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Thêm bảo hiểm y tế</w:t>
            </w:r>
          </w:p>
          <w:p w14:paraId="6A1CCED7" w14:textId="77777777" w:rsidR="00C401F5" w:rsidRDefault="00C401F5" w:rsidP="0049277F">
            <w:pPr>
              <w:pStyle w:val="BodyText"/>
              <w:numPr>
                <w:ilvl w:val="0"/>
                <w:numId w:val="35"/>
              </w:numPr>
              <w:spacing w:line="360" w:lineRule="auto"/>
              <w:ind w:left="420" w:hanging="420"/>
              <w:rPr>
                <w:b/>
                <w:lang w:eastAsia="ar-SA"/>
              </w:rPr>
            </w:pPr>
            <w:r>
              <w:rPr>
                <w:b/>
                <w:lang w:eastAsia="ar-SA"/>
              </w:rPr>
              <w:t>Thông tin cá nhân</w:t>
            </w:r>
          </w:p>
          <w:p w14:paraId="6E37EB8A" w14:textId="77777777" w:rsidR="00C401F5" w:rsidRPr="00C56D98" w:rsidRDefault="00C401F5"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253FA60" w14:textId="77777777" w:rsidR="00C401F5" w:rsidRPr="00C56D98" w:rsidRDefault="00C401F5"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1AB92EC9" w14:textId="462AA2E9" w:rsidR="00C401F5" w:rsidRDefault="00C401F5" w:rsidP="0049277F">
            <w:pPr>
              <w:pStyle w:val="BodyText"/>
              <w:numPr>
                <w:ilvl w:val="0"/>
                <w:numId w:val="35"/>
              </w:numPr>
              <w:spacing w:line="360" w:lineRule="auto"/>
              <w:ind w:left="420" w:hanging="420"/>
              <w:rPr>
                <w:b/>
                <w:lang w:eastAsia="ar-SA"/>
              </w:rPr>
            </w:pPr>
            <w:r>
              <w:rPr>
                <w:b/>
                <w:lang w:eastAsia="ar-SA"/>
              </w:rPr>
              <w:t>Thông tin giấy tờ tùy thân</w:t>
            </w:r>
          </w:p>
          <w:p w14:paraId="26CABB9A" w14:textId="3ABF1487"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Nhóm hồ sơ</w:t>
            </w:r>
            <w:r w:rsidR="00517D53">
              <w:rPr>
                <w:lang w:eastAsia="ar-SA"/>
              </w:rPr>
              <w:t xml:space="preserve"> *</w:t>
            </w:r>
            <w:r w:rsidRPr="00C401F5">
              <w:rPr>
                <w:lang w:eastAsia="ar-SA"/>
              </w:rPr>
              <w:t>: Combobox</w:t>
            </w:r>
            <w:r w:rsidR="00517D53">
              <w:rPr>
                <w:lang w:eastAsia="ar-SA"/>
              </w:rPr>
              <w:t>, bắt buộc chọn, cho phép chọn nhóm hồ sơ của giấy tờ tùy thân bao gồm giấy tờ hồ sơ cá nhân hoặc nhóm liên quan đến giấy tờ điều trị, khám chữa bệnh trước đây</w:t>
            </w:r>
          </w:p>
          <w:p w14:paraId="7A61300B" w14:textId="2CCBB763"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Số:</w:t>
            </w:r>
            <w:r>
              <w:rPr>
                <w:lang w:eastAsia="ar-SA"/>
              </w:rPr>
              <w:t xml:space="preserve"> Textbox</w:t>
            </w:r>
            <w:r w:rsidR="00517D53">
              <w:rPr>
                <w:lang w:eastAsia="ar-SA"/>
              </w:rPr>
              <w:t>, cho phép nhập số giấy tờ tùy thân</w:t>
            </w:r>
          </w:p>
          <w:p w14:paraId="1D8620C6" w14:textId="6FDA7748"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Ngày cấp: DatTimePicker</w:t>
            </w:r>
            <w:r w:rsidR="00517D53">
              <w:rPr>
                <w:lang w:eastAsia="ar-SA"/>
              </w:rPr>
              <w:t>, cho phép chọn ngày cấp, định dạng dd/MM/yyyy, ngày cấp không được lớn hơn hiện tại và ngày hết hạn</w:t>
            </w:r>
          </w:p>
          <w:p w14:paraId="2F457440" w14:textId="2B1EF600"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Ngày hết hạn: DatTimePicker</w:t>
            </w:r>
            <w:r w:rsidR="00517D53">
              <w:rPr>
                <w:lang w:eastAsia="ar-SA"/>
              </w:rPr>
              <w:t>, cho phép chọn hết hạn, định dạng dd/MM/yyyy, ngày hết hạn không được lớn hơn ngày hiện tại</w:t>
            </w:r>
          </w:p>
          <w:p w14:paraId="205D73C2" w14:textId="011BDC93" w:rsidR="00C401F5" w:rsidRPr="00C401F5" w:rsidRDefault="00C401F5" w:rsidP="0049277F">
            <w:pPr>
              <w:pStyle w:val="BodyText"/>
              <w:numPr>
                <w:ilvl w:val="0"/>
                <w:numId w:val="18"/>
              </w:numPr>
              <w:spacing w:line="360" w:lineRule="auto"/>
              <w:ind w:left="346" w:hanging="284"/>
              <w:rPr>
                <w:lang w:eastAsia="ar-SA"/>
              </w:rPr>
            </w:pPr>
            <w:r w:rsidRPr="00C401F5">
              <w:rPr>
                <w:lang w:eastAsia="ar-SA"/>
              </w:rPr>
              <w:t>Nơi cấp:</w:t>
            </w:r>
            <w:r>
              <w:rPr>
                <w:lang w:eastAsia="ar-SA"/>
              </w:rPr>
              <w:t xml:space="preserve"> Textbox</w:t>
            </w:r>
            <w:r w:rsidR="00517D53">
              <w:rPr>
                <w:lang w:eastAsia="ar-SA"/>
              </w:rPr>
              <w:t>, nhập nơi cấp giấy tờ (nếu có)</w:t>
            </w:r>
          </w:p>
          <w:p w14:paraId="0B4CAE21" w14:textId="0EECCB75" w:rsidR="00C401F5" w:rsidRPr="00C401F5" w:rsidRDefault="00C401F5" w:rsidP="0049277F">
            <w:pPr>
              <w:pStyle w:val="BodyText"/>
              <w:numPr>
                <w:ilvl w:val="0"/>
                <w:numId w:val="18"/>
              </w:numPr>
              <w:spacing w:line="360" w:lineRule="auto"/>
              <w:ind w:left="346" w:hanging="284"/>
              <w:rPr>
                <w:color w:val="000000"/>
              </w:rPr>
            </w:pPr>
            <w:r w:rsidRPr="00C401F5">
              <w:rPr>
                <w:lang w:eastAsia="ar-SA"/>
              </w:rPr>
              <w:t>Hồ sơ tải</w:t>
            </w:r>
            <w:r w:rsidR="00517D53">
              <w:rPr>
                <w:lang w:eastAsia="ar-SA"/>
              </w:rPr>
              <w:t xml:space="preserve"> *</w:t>
            </w:r>
            <w:r w:rsidRPr="00C401F5">
              <w:rPr>
                <w:lang w:eastAsia="ar-SA"/>
              </w:rPr>
              <w:t xml:space="preserve">: </w:t>
            </w:r>
            <w:r>
              <w:rPr>
                <w:lang w:eastAsia="ar-SA"/>
              </w:rPr>
              <w:t xml:space="preserve">FileUpload, </w:t>
            </w:r>
            <w:r w:rsidR="00517D53">
              <w:rPr>
                <w:lang w:eastAsia="ar-SA"/>
              </w:rPr>
              <w:t xml:space="preserve">yêu cầu bắt buộc chọn </w:t>
            </w:r>
            <w:r>
              <w:t>Dung lượng tối đa cho phép: 10MB</w:t>
            </w:r>
            <w:r w:rsidRPr="00C401F5">
              <w:rPr>
                <w:color w:val="000000"/>
              </w:rPr>
              <w:t>, cho phép Kéo file vào đây hoặc click để chọn file,</w:t>
            </w:r>
            <w:r>
              <w:rPr>
                <w:color w:val="000000"/>
              </w:rPr>
              <w:t xml:space="preserve"> </w:t>
            </w:r>
            <w:r w:rsidRPr="00C401F5">
              <w:rPr>
                <w:color w:val="000000"/>
              </w:rPr>
              <w:t>Chỉ cho phép upload 1 file</w:t>
            </w:r>
          </w:p>
          <w:p w14:paraId="5B12E6D0" w14:textId="6CA06B83" w:rsidR="00C401F5" w:rsidRDefault="00C401F5" w:rsidP="0049277F">
            <w:pPr>
              <w:pStyle w:val="BodyText"/>
              <w:numPr>
                <w:ilvl w:val="0"/>
                <w:numId w:val="18"/>
              </w:numPr>
              <w:spacing w:line="360" w:lineRule="auto"/>
              <w:ind w:left="346" w:hanging="284"/>
              <w:rPr>
                <w:lang w:eastAsia="ar-SA"/>
              </w:rPr>
            </w:pPr>
            <w:r w:rsidRPr="00C401F5">
              <w:rPr>
                <w:lang w:eastAsia="ar-SA"/>
              </w:rPr>
              <w:t>Checkbox thêm tiếp:</w:t>
            </w:r>
            <w:r>
              <w:rPr>
                <w:lang w:eastAsia="ar-SA"/>
              </w:rPr>
              <w:t xml:space="preserve"> Nếu Uncheck thêm tiếp và click lưu, hệ thống lưu giấy tờ tùy thân và đóng pop up. Nếu check thêm tiếp và click lưu hệ thống reset các trường dữ liệu về trạng thái mặc định và cho thêm tiếp</w:t>
            </w:r>
          </w:p>
          <w:p w14:paraId="1DDE5748" w14:textId="5AB46372" w:rsidR="00C401F5" w:rsidRDefault="00C401F5" w:rsidP="0049277F">
            <w:pPr>
              <w:pStyle w:val="BodyText"/>
              <w:numPr>
                <w:ilvl w:val="0"/>
                <w:numId w:val="18"/>
              </w:numPr>
              <w:spacing w:line="360" w:lineRule="auto"/>
              <w:ind w:left="346" w:hanging="284"/>
              <w:rPr>
                <w:lang w:eastAsia="ar-SA"/>
              </w:rPr>
            </w:pPr>
            <w:r w:rsidRPr="00C401F5">
              <w:rPr>
                <w:lang w:eastAsia="ar-SA"/>
              </w:rPr>
              <w:lastRenderedPageBreak/>
              <w:t>Button lưu</w:t>
            </w:r>
            <w:r>
              <w:rPr>
                <w:lang w:eastAsia="ar-SA"/>
              </w:rPr>
              <w:t>: Xử lý sự kiện lưu thông tin giấy tờ</w:t>
            </w:r>
          </w:p>
          <w:p w14:paraId="112AED4F" w14:textId="04BE6F3E" w:rsidR="00C401F5" w:rsidRPr="00F32619" w:rsidRDefault="00C401F5" w:rsidP="0049277F">
            <w:pPr>
              <w:pStyle w:val="BodyText"/>
              <w:numPr>
                <w:ilvl w:val="0"/>
                <w:numId w:val="18"/>
              </w:numPr>
              <w:spacing w:line="360" w:lineRule="auto"/>
              <w:ind w:left="346" w:hanging="284"/>
              <w:rPr>
                <w:color w:val="000000"/>
                <w:lang w:eastAsia="ar-SA"/>
              </w:rPr>
            </w:pPr>
            <w:r w:rsidRPr="00C401F5">
              <w:rPr>
                <w:lang w:eastAsia="ar-SA"/>
              </w:rPr>
              <w:t>Button Đóng</w:t>
            </w:r>
            <w:r>
              <w:rPr>
                <w:b/>
                <w:color w:val="000000"/>
              </w:rPr>
              <w:t xml:space="preserve">: </w:t>
            </w:r>
            <w:r>
              <w:rPr>
                <w:lang w:eastAsia="ar-SA"/>
              </w:rPr>
              <w:t>Xử lý sự kiện đóng pop up Bổ sung giấy tờ</w:t>
            </w:r>
          </w:p>
        </w:tc>
      </w:tr>
      <w:tr w:rsidR="00C401F5" w:rsidRPr="00C3270B" w14:paraId="166005B6" w14:textId="77777777" w:rsidTr="00635673">
        <w:trPr>
          <w:gridBefore w:val="1"/>
          <w:wBefore w:w="8" w:type="dxa"/>
        </w:trPr>
        <w:tc>
          <w:tcPr>
            <w:tcW w:w="3423" w:type="dxa"/>
          </w:tcPr>
          <w:p w14:paraId="1646659A" w14:textId="77777777" w:rsidR="00C401F5" w:rsidRPr="00692850" w:rsidRDefault="00C401F5"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3.Người dùng nhập thông tin và click lưu</w:t>
            </w:r>
          </w:p>
        </w:tc>
        <w:tc>
          <w:tcPr>
            <w:tcW w:w="5824" w:type="dxa"/>
            <w:gridSpan w:val="2"/>
          </w:tcPr>
          <w:p w14:paraId="25B47101" w14:textId="77777777" w:rsidR="00C401F5" w:rsidRPr="004579F7" w:rsidRDefault="00C401F5"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7CC7E27E" w14:textId="77777777" w:rsidR="00C401F5" w:rsidRPr="00870638" w:rsidRDefault="00C401F5"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1B48F1A3" w14:textId="32DF8658" w:rsidR="00C401F5" w:rsidRDefault="00C401F5" w:rsidP="0049277F">
      <w:pPr>
        <w:ind w:left="0"/>
        <w:jc w:val="center"/>
      </w:pPr>
      <w:r>
        <w:rPr>
          <w:noProof/>
          <w:snapToGrid/>
        </w:rPr>
        <w:drawing>
          <wp:inline distT="0" distB="0" distL="0" distR="0" wp14:anchorId="4431BC01" wp14:editId="43064AA1">
            <wp:extent cx="4904762" cy="43904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04762" cy="4390476"/>
                    </a:xfrm>
                    <a:prstGeom prst="rect">
                      <a:avLst/>
                    </a:prstGeom>
                  </pic:spPr>
                </pic:pic>
              </a:graphicData>
            </a:graphic>
          </wp:inline>
        </w:drawing>
      </w:r>
    </w:p>
    <w:p w14:paraId="586AC96A" w14:textId="7D4AFC74" w:rsidR="00C401F5" w:rsidRPr="00EF1727" w:rsidRDefault="00C401F5" w:rsidP="0049277F">
      <w:pPr>
        <w:pStyle w:val="BodyText"/>
        <w:spacing w:line="360" w:lineRule="auto"/>
        <w:ind w:left="0"/>
        <w:jc w:val="center"/>
        <w:rPr>
          <w:i/>
          <w:lang w:eastAsia="ar-SA"/>
        </w:rPr>
      </w:pPr>
      <w:r w:rsidRPr="00EF1727">
        <w:rPr>
          <w:i/>
          <w:noProof/>
        </w:rPr>
        <w:t xml:space="preserve">Hình: </w:t>
      </w:r>
      <w:r>
        <w:rPr>
          <w:i/>
          <w:noProof/>
        </w:rPr>
        <w:t>Giao diện thêm mới giấy tờ tùy thân</w:t>
      </w:r>
    </w:p>
    <w:p w14:paraId="1A63C28B" w14:textId="77777777" w:rsidR="00C401F5" w:rsidRPr="00C401F5" w:rsidRDefault="00C401F5" w:rsidP="0049277F">
      <w:pPr>
        <w:ind w:left="0"/>
      </w:pPr>
    </w:p>
    <w:p w14:paraId="46921B52" w14:textId="77777777" w:rsidR="00353D4A" w:rsidRDefault="00353D4A" w:rsidP="0049277F">
      <w:pPr>
        <w:pStyle w:val="Heading5"/>
        <w:tabs>
          <w:tab w:val="clear" w:pos="1638"/>
          <w:tab w:val="num" w:pos="993"/>
        </w:tabs>
        <w:ind w:hanging="1638"/>
      </w:pPr>
      <w:r>
        <w:t>Sửa giấy tờ tùy thân</w:t>
      </w:r>
    </w:p>
    <w:p w14:paraId="72DE4C7F" w14:textId="77777777" w:rsidR="00C401F5" w:rsidRPr="00CC04F7" w:rsidRDefault="00C401F5" w:rsidP="0049277F">
      <w:pPr>
        <w:ind w:left="0"/>
      </w:pPr>
      <w:r>
        <w:t>Giao diện chức năng sửa thông tin giống giao diện chức năng thêm thông tin</w:t>
      </w:r>
    </w:p>
    <w:p w14:paraId="6E2EEE48" w14:textId="77777777" w:rsidR="00353D4A" w:rsidRDefault="00353D4A" w:rsidP="0049277F">
      <w:pPr>
        <w:pStyle w:val="Heading5"/>
        <w:tabs>
          <w:tab w:val="clear" w:pos="1638"/>
          <w:tab w:val="num" w:pos="993"/>
        </w:tabs>
        <w:ind w:hanging="1638"/>
      </w:pPr>
      <w:r>
        <w:t>Xóa giấy tờ tùy thân</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320"/>
        <w:gridCol w:w="4680"/>
      </w:tblGrid>
      <w:tr w:rsidR="00DF231E" w14:paraId="2AC2569B" w14:textId="77777777" w:rsidTr="00635673">
        <w:tc>
          <w:tcPr>
            <w:tcW w:w="4320" w:type="dxa"/>
            <w:tcBorders>
              <w:top w:val="dotted" w:sz="4" w:space="0" w:color="auto"/>
              <w:left w:val="dotted" w:sz="4" w:space="0" w:color="auto"/>
              <w:bottom w:val="dotted" w:sz="4" w:space="0" w:color="auto"/>
              <w:right w:val="dotted" w:sz="4" w:space="0" w:color="auto"/>
            </w:tcBorders>
            <w:shd w:val="clear" w:color="auto" w:fill="EEECE1" w:themeFill="background2"/>
          </w:tcPr>
          <w:p w14:paraId="2ECC50CB" w14:textId="77777777" w:rsidR="00DF231E" w:rsidRPr="00A75A7B" w:rsidRDefault="00DF231E" w:rsidP="0049277F">
            <w:pPr>
              <w:pStyle w:val="Sothutu-1so"/>
              <w:numPr>
                <w:ilvl w:val="0"/>
                <w:numId w:val="0"/>
              </w:numPr>
              <w:spacing w:line="360" w:lineRule="auto"/>
              <w:jc w:val="center"/>
              <w:rPr>
                <w:b/>
              </w:rPr>
            </w:pPr>
            <w:r w:rsidRPr="00A75A7B">
              <w:rPr>
                <w:b/>
              </w:rPr>
              <w:t>Hành động của tác nhân</w:t>
            </w:r>
          </w:p>
        </w:tc>
        <w:tc>
          <w:tcPr>
            <w:tcW w:w="4680" w:type="dxa"/>
            <w:tcBorders>
              <w:top w:val="dotted" w:sz="4" w:space="0" w:color="auto"/>
              <w:left w:val="nil"/>
              <w:bottom w:val="dotted" w:sz="4" w:space="0" w:color="auto"/>
              <w:right w:val="dotted" w:sz="4" w:space="0" w:color="auto"/>
            </w:tcBorders>
            <w:shd w:val="clear" w:color="auto" w:fill="EEECE1" w:themeFill="background2"/>
          </w:tcPr>
          <w:p w14:paraId="6F44501D" w14:textId="77777777" w:rsidR="00DF231E" w:rsidRPr="00A75A7B" w:rsidRDefault="00DF231E" w:rsidP="0049277F">
            <w:pPr>
              <w:pStyle w:val="Sothutu-1so"/>
              <w:numPr>
                <w:ilvl w:val="0"/>
                <w:numId w:val="0"/>
              </w:numPr>
              <w:spacing w:line="360" w:lineRule="auto"/>
              <w:jc w:val="center"/>
              <w:rPr>
                <w:b/>
              </w:rPr>
            </w:pPr>
            <w:r w:rsidRPr="00A75A7B">
              <w:rPr>
                <w:b/>
              </w:rPr>
              <w:t>Phản ứng của hệ thống</w:t>
            </w:r>
          </w:p>
        </w:tc>
      </w:tr>
      <w:tr w:rsidR="00DF231E" w14:paraId="2E9094E8"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7C814BB3" w14:textId="33142083" w:rsidR="00DF231E" w:rsidRDefault="00DF231E" w:rsidP="0049277F">
            <w:pPr>
              <w:pStyle w:val="Sothutu-1so"/>
              <w:numPr>
                <w:ilvl w:val="0"/>
                <w:numId w:val="0"/>
              </w:numPr>
              <w:spacing w:line="360" w:lineRule="auto"/>
            </w:pPr>
            <w:r>
              <w:lastRenderedPageBreak/>
              <w:t xml:space="preserve">1. Người dùng chọn chức năng xóa thông tin </w:t>
            </w:r>
            <w:r w:rsidR="00C401F5">
              <w:t>giấy tờ tùy thân</w:t>
            </w:r>
          </w:p>
        </w:tc>
        <w:tc>
          <w:tcPr>
            <w:tcW w:w="4680" w:type="dxa"/>
            <w:tcBorders>
              <w:top w:val="dotted" w:sz="4" w:space="0" w:color="auto"/>
              <w:left w:val="nil"/>
              <w:bottom w:val="dotted" w:sz="4" w:space="0" w:color="auto"/>
              <w:right w:val="dotted" w:sz="4" w:space="0" w:color="auto"/>
            </w:tcBorders>
            <w:hideMark/>
          </w:tcPr>
          <w:p w14:paraId="0DB6881E" w14:textId="26300181" w:rsidR="00DF231E" w:rsidRDefault="00DF231E" w:rsidP="0049277F">
            <w:pPr>
              <w:pStyle w:val="Sothutu-1so"/>
              <w:numPr>
                <w:ilvl w:val="0"/>
                <w:numId w:val="0"/>
              </w:numPr>
              <w:spacing w:line="360" w:lineRule="auto"/>
            </w:pPr>
            <w:r>
              <w:t>2. Hệ thống hiển thị màn hình xác nhận xóa giấy tờ tùy thân, thông báo:  “Bạn có chắc chắn xóa giấy tờ tùy thân {Tên giấy tờ} không?”</w:t>
            </w:r>
          </w:p>
        </w:tc>
      </w:tr>
      <w:tr w:rsidR="00DF231E" w14:paraId="644EA6D8"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7BAD4FFC" w14:textId="77777777" w:rsidR="00DF231E" w:rsidRDefault="00DF231E" w:rsidP="0049277F">
            <w:pPr>
              <w:pStyle w:val="Sothutu-1so"/>
              <w:numPr>
                <w:ilvl w:val="0"/>
                <w:numId w:val="0"/>
              </w:numPr>
              <w:spacing w:line="360" w:lineRule="auto"/>
            </w:pPr>
            <w:r>
              <w:t>3.1. Người dùng chọn Đồng ý</w:t>
            </w:r>
          </w:p>
        </w:tc>
        <w:tc>
          <w:tcPr>
            <w:tcW w:w="4680" w:type="dxa"/>
            <w:tcBorders>
              <w:top w:val="dotted" w:sz="4" w:space="0" w:color="auto"/>
              <w:left w:val="nil"/>
              <w:bottom w:val="dotted" w:sz="4" w:space="0" w:color="auto"/>
              <w:right w:val="dotted" w:sz="4" w:space="0" w:color="auto"/>
            </w:tcBorders>
            <w:hideMark/>
          </w:tcPr>
          <w:p w14:paraId="53DD1A81" w14:textId="15FB4EDE" w:rsidR="00DF231E" w:rsidRDefault="00C401F5" w:rsidP="0049277F">
            <w:pPr>
              <w:pStyle w:val="BodyText"/>
              <w:spacing w:line="360" w:lineRule="auto"/>
              <w:ind w:left="0"/>
              <w:jc w:val="left"/>
            </w:pPr>
            <w:r>
              <w:rPr>
                <w:lang w:eastAsia="ar-SA"/>
              </w:rPr>
              <w:t>4.1. Hệ thống kiểm tra quyền kiểm tra quyền xoá bản ghi. Nếu người dùng có</w:t>
            </w:r>
            <w:r w:rsidR="00510B9C">
              <w:rPr>
                <w:lang w:eastAsia="ar-SA"/>
              </w:rPr>
              <w:t xml:space="preserve"> quyền xóa thì hệ thống xóa </w:t>
            </w:r>
            <w:r>
              <w:rPr>
                <w:lang w:eastAsia="ar-SA"/>
              </w:rPr>
              <w:t xml:space="preserve">giấy tờ tùy thân khỏi thông tin quân nhân. Nếu không có quyền thì </w:t>
            </w:r>
            <w:r>
              <w:t>thông báo “Bạn không có quyền xoá bản ghi”</w:t>
            </w:r>
            <w:r w:rsidR="00DF231E">
              <w:t>4.3 Hệ thống thông báo “Bạn không có quyền xoá bản ghi”</w:t>
            </w:r>
          </w:p>
        </w:tc>
      </w:tr>
      <w:tr w:rsidR="00DF231E" w14:paraId="2C10AFBF" w14:textId="77777777" w:rsidTr="00635673">
        <w:tc>
          <w:tcPr>
            <w:tcW w:w="4320" w:type="dxa"/>
            <w:tcBorders>
              <w:top w:val="dotted" w:sz="4" w:space="0" w:color="auto"/>
              <w:left w:val="dotted" w:sz="4" w:space="0" w:color="auto"/>
              <w:bottom w:val="dotted" w:sz="4" w:space="0" w:color="auto"/>
              <w:right w:val="dotted" w:sz="4" w:space="0" w:color="auto"/>
            </w:tcBorders>
            <w:hideMark/>
          </w:tcPr>
          <w:p w14:paraId="3863A075" w14:textId="77777777" w:rsidR="00DF231E" w:rsidRDefault="00DF231E" w:rsidP="0049277F">
            <w:pPr>
              <w:pStyle w:val="Sothutu-1so"/>
              <w:numPr>
                <w:ilvl w:val="0"/>
                <w:numId w:val="0"/>
              </w:numPr>
              <w:spacing w:line="360" w:lineRule="auto"/>
              <w:ind w:left="360" w:hanging="360"/>
            </w:pPr>
            <w:r>
              <w:t>3.2. Người dùng chọn Hủy bỏ</w:t>
            </w:r>
          </w:p>
        </w:tc>
        <w:tc>
          <w:tcPr>
            <w:tcW w:w="4680" w:type="dxa"/>
            <w:tcBorders>
              <w:top w:val="dotted" w:sz="4" w:space="0" w:color="auto"/>
              <w:left w:val="nil"/>
              <w:bottom w:val="dotted" w:sz="4" w:space="0" w:color="auto"/>
              <w:right w:val="dotted" w:sz="4" w:space="0" w:color="auto"/>
            </w:tcBorders>
            <w:hideMark/>
          </w:tcPr>
          <w:p w14:paraId="610F893C" w14:textId="77777777" w:rsidR="00DF231E" w:rsidRDefault="00DF231E" w:rsidP="0049277F">
            <w:pPr>
              <w:pStyle w:val="Sothutu-1so"/>
              <w:numPr>
                <w:ilvl w:val="0"/>
                <w:numId w:val="0"/>
              </w:numPr>
              <w:spacing w:line="360" w:lineRule="auto"/>
            </w:pPr>
            <w:r>
              <w:t>4.2. Đóng form xác nhận và giữ nguyên trạng thái bản ghi</w:t>
            </w:r>
          </w:p>
        </w:tc>
      </w:tr>
    </w:tbl>
    <w:p w14:paraId="46A32833" w14:textId="38993180" w:rsidR="00353D4A" w:rsidRPr="00986A62" w:rsidRDefault="00353D4A" w:rsidP="0049277F">
      <w:pPr>
        <w:pStyle w:val="Heading4"/>
      </w:pPr>
      <w:r w:rsidRPr="00986A62">
        <w:t>Mô tả dòng sự kiện phụ</w:t>
      </w:r>
      <w:r>
        <w:t xml:space="preserve"> 3 – Thông tin Danh sách đầu mối liên hệ</w:t>
      </w:r>
      <w:r w:rsidRPr="00986A62">
        <w:t xml:space="preserve"> (Alternative Flow)</w:t>
      </w:r>
    </w:p>
    <w:p w14:paraId="25FAB753" w14:textId="77777777" w:rsidR="00353D4A" w:rsidRDefault="00353D4A" w:rsidP="0049277F">
      <w:pPr>
        <w:pStyle w:val="Heading5"/>
        <w:tabs>
          <w:tab w:val="clear" w:pos="1638"/>
          <w:tab w:val="num" w:pos="993"/>
        </w:tabs>
        <w:ind w:hanging="1638"/>
      </w:pPr>
      <w:r>
        <w:t>Thêm mới đầu mối liên hệ</w:t>
      </w:r>
    </w:p>
    <w:p w14:paraId="78613DD8" w14:textId="77777777" w:rsidR="00635673" w:rsidRPr="00870638" w:rsidRDefault="00635673"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442399" w:rsidRPr="00692850" w14:paraId="1A3CA660" w14:textId="77777777" w:rsidTr="00635673">
        <w:trPr>
          <w:trHeight w:val="530"/>
        </w:trPr>
        <w:tc>
          <w:tcPr>
            <w:tcW w:w="3037" w:type="dxa"/>
            <w:shd w:val="pct5" w:color="auto" w:fill="auto"/>
          </w:tcPr>
          <w:p w14:paraId="2C8B807D" w14:textId="77777777" w:rsidR="00442399" w:rsidRPr="00692850" w:rsidRDefault="00442399" w:rsidP="0049277F">
            <w:pPr>
              <w:jc w:val="center"/>
              <w:rPr>
                <w:b/>
                <w:color w:val="000000"/>
              </w:rPr>
            </w:pPr>
            <w:r w:rsidRPr="00692850">
              <w:rPr>
                <w:b/>
                <w:color w:val="000000"/>
              </w:rPr>
              <w:t>Hành động của tác nhân</w:t>
            </w:r>
          </w:p>
        </w:tc>
        <w:tc>
          <w:tcPr>
            <w:tcW w:w="6210" w:type="dxa"/>
            <w:shd w:val="pct5" w:color="auto" w:fill="auto"/>
          </w:tcPr>
          <w:p w14:paraId="7ECD04C3" w14:textId="77777777" w:rsidR="00442399" w:rsidRPr="00692850" w:rsidRDefault="00442399" w:rsidP="0049277F">
            <w:pPr>
              <w:jc w:val="center"/>
              <w:rPr>
                <w:b/>
                <w:color w:val="000000"/>
              </w:rPr>
            </w:pPr>
            <w:r w:rsidRPr="00692850">
              <w:rPr>
                <w:b/>
                <w:color w:val="000000"/>
              </w:rPr>
              <w:t>Phản ứng của hệ thống</w:t>
            </w:r>
          </w:p>
        </w:tc>
      </w:tr>
      <w:tr w:rsidR="00442399" w:rsidRPr="00C3270B" w14:paraId="0AB87078" w14:textId="77777777" w:rsidTr="00635673">
        <w:tc>
          <w:tcPr>
            <w:tcW w:w="3037" w:type="dxa"/>
          </w:tcPr>
          <w:p w14:paraId="23C77C54" w14:textId="77777777" w:rsidR="00442399" w:rsidRPr="00692850" w:rsidRDefault="00442399"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chức năng Thêm người liên hệ</w:t>
            </w:r>
          </w:p>
        </w:tc>
        <w:tc>
          <w:tcPr>
            <w:tcW w:w="6210" w:type="dxa"/>
          </w:tcPr>
          <w:p w14:paraId="36F978FC" w14:textId="77777777" w:rsidR="00442399" w:rsidRDefault="00442399"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pop up Thêm người liên hệ</w:t>
            </w:r>
          </w:p>
          <w:p w14:paraId="04557077" w14:textId="77777777" w:rsidR="00442399" w:rsidRDefault="00442399" w:rsidP="0049277F">
            <w:pPr>
              <w:pStyle w:val="BodyText"/>
              <w:numPr>
                <w:ilvl w:val="0"/>
                <w:numId w:val="35"/>
              </w:numPr>
              <w:spacing w:line="360" w:lineRule="auto"/>
              <w:ind w:left="420" w:hanging="420"/>
              <w:rPr>
                <w:b/>
                <w:lang w:eastAsia="ar-SA"/>
              </w:rPr>
            </w:pPr>
            <w:r>
              <w:rPr>
                <w:b/>
                <w:lang w:eastAsia="ar-SA"/>
              </w:rPr>
              <w:t>Thông tin cá nhân</w:t>
            </w:r>
          </w:p>
          <w:p w14:paraId="5CC846B7" w14:textId="77777777" w:rsidR="00442399" w:rsidRPr="00C56D98" w:rsidRDefault="00442399"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0A4DD13F" w14:textId="77777777" w:rsidR="00442399" w:rsidRPr="00C56D98" w:rsidRDefault="00442399"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66610D8A" w14:textId="2F164014" w:rsidR="00442399" w:rsidRDefault="00442399" w:rsidP="0049277F">
            <w:pPr>
              <w:pStyle w:val="BodyText"/>
              <w:numPr>
                <w:ilvl w:val="0"/>
                <w:numId w:val="35"/>
              </w:numPr>
              <w:spacing w:line="360" w:lineRule="auto"/>
              <w:ind w:left="420" w:hanging="420"/>
              <w:rPr>
                <w:b/>
                <w:lang w:eastAsia="ar-SA"/>
              </w:rPr>
            </w:pPr>
            <w:r>
              <w:rPr>
                <w:b/>
                <w:lang w:eastAsia="ar-SA"/>
              </w:rPr>
              <w:t>Thông tin người liên hệ</w:t>
            </w:r>
          </w:p>
          <w:p w14:paraId="6D4C596A" w14:textId="30ECC18E" w:rsidR="00442399" w:rsidRPr="00635673" w:rsidRDefault="00442399" w:rsidP="0049277F">
            <w:pPr>
              <w:pStyle w:val="BodyText"/>
              <w:numPr>
                <w:ilvl w:val="0"/>
                <w:numId w:val="18"/>
              </w:numPr>
              <w:spacing w:line="360" w:lineRule="auto"/>
              <w:ind w:left="346" w:hanging="284"/>
              <w:rPr>
                <w:lang w:eastAsia="ar-SA"/>
              </w:rPr>
            </w:pPr>
            <w:r w:rsidRPr="00635673">
              <w:rPr>
                <w:lang w:eastAsia="ar-SA"/>
              </w:rPr>
              <w:t>Thành viên:</w:t>
            </w:r>
            <w:r w:rsidR="00635673">
              <w:rPr>
                <w:lang w:eastAsia="ar-SA"/>
              </w:rPr>
              <w:t xml:space="preserve"> Cho phép lựa chọn quân nhân từ danh sách liên hệ (nếu có)</w:t>
            </w:r>
          </w:p>
          <w:p w14:paraId="61F9E974" w14:textId="326DDD88"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Họ và tên*:</w:t>
            </w:r>
            <w:r w:rsidR="00635673">
              <w:rPr>
                <w:lang w:eastAsia="ar-SA"/>
              </w:rPr>
              <w:t xml:space="preserve"> </w:t>
            </w:r>
            <w:r w:rsidR="00635673" w:rsidRPr="00BB6B24">
              <w:rPr>
                <w:lang w:eastAsia="ar-SA"/>
              </w:rPr>
              <w:t>Textbox, trường bắt buộc nhập</w:t>
            </w:r>
          </w:p>
          <w:p w14:paraId="1710DE04" w14:textId="3E2EA94A"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Số điện thoại*:</w:t>
            </w:r>
            <w:r w:rsidR="00635673">
              <w:rPr>
                <w:lang w:eastAsia="ar-SA"/>
              </w:rPr>
              <w:t xml:space="preserve"> </w:t>
            </w:r>
            <w:r w:rsidR="00635673" w:rsidRPr="00BB6B24">
              <w:rPr>
                <w:lang w:eastAsia="ar-SA"/>
              </w:rPr>
              <w:t>Textbox, trường bắt buộc nhập</w:t>
            </w:r>
          </w:p>
          <w:p w14:paraId="1CE4BF74" w14:textId="22CA4D6B"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lastRenderedPageBreak/>
              <w:t>Email:</w:t>
            </w:r>
            <w:r w:rsidR="00635673" w:rsidRPr="00BB6B24">
              <w:rPr>
                <w:lang w:eastAsia="ar-SA"/>
              </w:rPr>
              <w:t xml:space="preserve"> Textbox,</w:t>
            </w:r>
            <w:r w:rsidR="00635673">
              <w:rPr>
                <w:lang w:eastAsia="ar-SA"/>
              </w:rPr>
              <w:t xml:space="preserve"> cho phép nhập địa chỉ email</w:t>
            </w:r>
          </w:p>
          <w:p w14:paraId="4AD2A173" w14:textId="3AF4D353"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Quan hệ*:</w:t>
            </w:r>
            <w:r w:rsidR="00635673">
              <w:rPr>
                <w:lang w:eastAsia="ar-SA"/>
              </w:rPr>
              <w:t xml:space="preserve"> Combobox chọn mối quan hệ từ danh sách có sẵn, bắt buộc chọn</w:t>
            </w:r>
          </w:p>
          <w:p w14:paraId="42E75FC3" w14:textId="33F21AF2" w:rsidR="00442399" w:rsidRDefault="00442399" w:rsidP="0049277F">
            <w:pPr>
              <w:pStyle w:val="BodyText"/>
              <w:numPr>
                <w:ilvl w:val="0"/>
                <w:numId w:val="18"/>
              </w:numPr>
              <w:spacing w:line="360" w:lineRule="auto"/>
              <w:ind w:left="346" w:hanging="284"/>
              <w:rPr>
                <w:lang w:eastAsia="ar-SA"/>
              </w:rPr>
            </w:pPr>
            <w:r w:rsidRPr="00442399">
              <w:rPr>
                <w:lang w:eastAsia="ar-SA"/>
              </w:rPr>
              <w:t>Checkbox thêm tiếp:</w:t>
            </w:r>
            <w:r>
              <w:rPr>
                <w:lang w:eastAsia="ar-SA"/>
              </w:rPr>
              <w:t xml:space="preserve"> Nếu Uncheck thêm tiếp và click lưu, hệ thống lưu thông tin người liên hệ. Nếu check thêm tiếp và click lưu hệ thống reset các trường dữ liệu về trạng thái mặc định và cho thêm tiếp</w:t>
            </w:r>
          </w:p>
          <w:p w14:paraId="4B6C061F" w14:textId="0C69EE23" w:rsidR="00442399" w:rsidRPr="00442399" w:rsidRDefault="00442399" w:rsidP="0049277F">
            <w:pPr>
              <w:pStyle w:val="BodyText"/>
              <w:numPr>
                <w:ilvl w:val="0"/>
                <w:numId w:val="18"/>
              </w:numPr>
              <w:spacing w:line="360" w:lineRule="auto"/>
              <w:ind w:left="346" w:hanging="284"/>
              <w:rPr>
                <w:lang w:eastAsia="ar-SA"/>
              </w:rPr>
            </w:pPr>
            <w:r w:rsidRPr="00442399">
              <w:rPr>
                <w:lang w:eastAsia="ar-SA"/>
              </w:rPr>
              <w:t xml:space="preserve">Button lưu: </w:t>
            </w:r>
            <w:r>
              <w:rPr>
                <w:lang w:eastAsia="ar-SA"/>
              </w:rPr>
              <w:t>Xử lý sự kiện lưu thông tin người liên hệ</w:t>
            </w:r>
          </w:p>
          <w:p w14:paraId="1B75A144" w14:textId="30EBE4B9" w:rsidR="00442399" w:rsidRPr="00C3270B" w:rsidRDefault="00442399" w:rsidP="0049277F">
            <w:pPr>
              <w:pStyle w:val="BodyText"/>
              <w:numPr>
                <w:ilvl w:val="0"/>
                <w:numId w:val="18"/>
              </w:numPr>
              <w:spacing w:line="360" w:lineRule="auto"/>
              <w:ind w:left="346" w:hanging="284"/>
              <w:rPr>
                <w:lang w:eastAsia="ar-SA"/>
              </w:rPr>
            </w:pPr>
            <w:r w:rsidRPr="00442399">
              <w:rPr>
                <w:lang w:eastAsia="ar-SA"/>
              </w:rPr>
              <w:t>Button Đóng</w:t>
            </w:r>
            <w:r>
              <w:rPr>
                <w:lang w:eastAsia="ar-SA"/>
              </w:rPr>
              <w:t>: Xử lý sự kiện đóng pop up Thêm thông tin người liên hệ</w:t>
            </w:r>
          </w:p>
        </w:tc>
      </w:tr>
      <w:tr w:rsidR="00442399" w:rsidRPr="00C3270B" w14:paraId="3E3E83C1" w14:textId="77777777" w:rsidTr="00635673">
        <w:tc>
          <w:tcPr>
            <w:tcW w:w="3037" w:type="dxa"/>
          </w:tcPr>
          <w:p w14:paraId="60BF5900" w14:textId="77777777" w:rsidR="00442399" w:rsidRPr="00692850" w:rsidRDefault="00442399"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6210" w:type="dxa"/>
          </w:tcPr>
          <w:p w14:paraId="49EDAE24" w14:textId="6DFABEBC" w:rsidR="00442399" w:rsidRPr="00BE44DB" w:rsidRDefault="00442399"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089B7BCA" w14:textId="77777777" w:rsidR="00635673" w:rsidRPr="00870638" w:rsidRDefault="00635673"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1AF5AFEF" w14:textId="7BD9C1B9" w:rsidR="00635673" w:rsidRDefault="00635673" w:rsidP="0049277F">
      <w:pPr>
        <w:ind w:left="0"/>
        <w:jc w:val="center"/>
      </w:pPr>
      <w:r>
        <w:rPr>
          <w:noProof/>
          <w:snapToGrid/>
        </w:rPr>
        <w:drawing>
          <wp:inline distT="0" distB="0" distL="0" distR="0" wp14:anchorId="6BE9C639" wp14:editId="026667D4">
            <wp:extent cx="3942857" cy="338095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857" cy="3380952"/>
                    </a:xfrm>
                    <a:prstGeom prst="rect">
                      <a:avLst/>
                    </a:prstGeom>
                  </pic:spPr>
                </pic:pic>
              </a:graphicData>
            </a:graphic>
          </wp:inline>
        </w:drawing>
      </w:r>
    </w:p>
    <w:p w14:paraId="22FCE349" w14:textId="50DA7D08" w:rsidR="00635673" w:rsidRPr="00EF1727" w:rsidRDefault="00635673" w:rsidP="0049277F">
      <w:pPr>
        <w:pStyle w:val="BodyText"/>
        <w:spacing w:line="360" w:lineRule="auto"/>
        <w:ind w:left="0"/>
        <w:jc w:val="center"/>
        <w:rPr>
          <w:i/>
          <w:lang w:eastAsia="ar-SA"/>
        </w:rPr>
      </w:pPr>
      <w:r w:rsidRPr="00EF1727">
        <w:rPr>
          <w:i/>
          <w:noProof/>
        </w:rPr>
        <w:t xml:space="preserve">Hình: </w:t>
      </w:r>
      <w:r>
        <w:rPr>
          <w:i/>
          <w:noProof/>
        </w:rPr>
        <w:t>Giao diện thêm mới đầu mối liên hệ</w:t>
      </w:r>
    </w:p>
    <w:p w14:paraId="2AB61D85" w14:textId="77777777" w:rsidR="00635673" w:rsidRPr="00442399" w:rsidRDefault="00635673" w:rsidP="0049277F">
      <w:pPr>
        <w:ind w:left="0"/>
        <w:jc w:val="center"/>
      </w:pPr>
    </w:p>
    <w:p w14:paraId="1E57A047" w14:textId="77777777" w:rsidR="00353D4A" w:rsidRDefault="00353D4A" w:rsidP="0049277F">
      <w:pPr>
        <w:pStyle w:val="Heading5"/>
        <w:tabs>
          <w:tab w:val="clear" w:pos="1638"/>
          <w:tab w:val="num" w:pos="993"/>
        </w:tabs>
        <w:ind w:hanging="1638"/>
      </w:pPr>
      <w:r>
        <w:t>Sửa đầu mối liên hệ</w:t>
      </w:r>
    </w:p>
    <w:p w14:paraId="61878BDA" w14:textId="77777777" w:rsidR="00442399" w:rsidRPr="00CC04F7" w:rsidRDefault="00442399" w:rsidP="0049277F">
      <w:pPr>
        <w:ind w:left="0"/>
      </w:pPr>
      <w:r>
        <w:t>Giao diện chức năng sửa thông tin giống giao diện chức năng thêm thông tin</w:t>
      </w:r>
    </w:p>
    <w:p w14:paraId="22AC9551" w14:textId="77777777" w:rsidR="00353D4A" w:rsidRDefault="00353D4A" w:rsidP="0049277F">
      <w:pPr>
        <w:pStyle w:val="Heading5"/>
        <w:tabs>
          <w:tab w:val="clear" w:pos="1638"/>
          <w:tab w:val="num" w:pos="993"/>
        </w:tabs>
        <w:ind w:hanging="1638"/>
      </w:pPr>
      <w:r>
        <w:lastRenderedPageBreak/>
        <w:t>Xóa đầu mối liên hệ</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442399" w14:paraId="0B266667" w14:textId="77777777" w:rsidTr="00442399">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999F815" w14:textId="77777777" w:rsidR="00442399" w:rsidRPr="00A75A7B" w:rsidRDefault="00442399"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72CF0602" w14:textId="77777777" w:rsidR="00442399" w:rsidRPr="00A75A7B" w:rsidRDefault="00442399" w:rsidP="0049277F">
            <w:pPr>
              <w:pStyle w:val="Sothutu-1so"/>
              <w:numPr>
                <w:ilvl w:val="0"/>
                <w:numId w:val="0"/>
              </w:numPr>
              <w:spacing w:line="360" w:lineRule="auto"/>
              <w:jc w:val="center"/>
              <w:rPr>
                <w:b/>
              </w:rPr>
            </w:pPr>
            <w:r w:rsidRPr="00A75A7B">
              <w:rPr>
                <w:b/>
              </w:rPr>
              <w:t>Phản ứng của hệ thống</w:t>
            </w:r>
          </w:p>
        </w:tc>
      </w:tr>
      <w:tr w:rsidR="00442399" w14:paraId="461A3A1A"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5B3331A4" w14:textId="77777777" w:rsidR="00442399" w:rsidRDefault="00442399" w:rsidP="0049277F">
            <w:pPr>
              <w:pStyle w:val="Sothutu-1so"/>
              <w:numPr>
                <w:ilvl w:val="0"/>
                <w:numId w:val="0"/>
              </w:numPr>
              <w:spacing w:line="360" w:lineRule="auto"/>
            </w:pPr>
            <w:r>
              <w:t>1. Người dùng chọn chức năng xóa người liên hệ</w:t>
            </w:r>
          </w:p>
        </w:tc>
        <w:tc>
          <w:tcPr>
            <w:tcW w:w="6561" w:type="dxa"/>
            <w:tcBorders>
              <w:top w:val="dotted" w:sz="4" w:space="0" w:color="auto"/>
              <w:left w:val="nil"/>
              <w:bottom w:val="dotted" w:sz="4" w:space="0" w:color="auto"/>
              <w:right w:val="dotted" w:sz="4" w:space="0" w:color="auto"/>
            </w:tcBorders>
            <w:hideMark/>
          </w:tcPr>
          <w:p w14:paraId="7EBA2494" w14:textId="29EE24ED" w:rsidR="00442399" w:rsidRDefault="00442399" w:rsidP="0049277F">
            <w:pPr>
              <w:pStyle w:val="Sothutu-1so"/>
              <w:numPr>
                <w:ilvl w:val="0"/>
                <w:numId w:val="0"/>
              </w:numPr>
              <w:spacing w:line="360" w:lineRule="auto"/>
            </w:pPr>
            <w:r>
              <w:t>2. Hệ thống hiển thị màn hình xác nhận xóa thông tin người liên hệ, thông báo:  “Bạn có chắc chắn xóa người liên hệ {Tên người liên hệ} không?”</w:t>
            </w:r>
          </w:p>
        </w:tc>
      </w:tr>
      <w:tr w:rsidR="00442399" w14:paraId="06BC277E"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7733C67E" w14:textId="77777777" w:rsidR="00442399" w:rsidRDefault="00442399"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470E32B5" w14:textId="2C5DCE18" w:rsidR="00442399" w:rsidRDefault="00442399"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442399" w14:paraId="1570F831" w14:textId="77777777" w:rsidTr="00442399">
        <w:tc>
          <w:tcPr>
            <w:tcW w:w="2439" w:type="dxa"/>
            <w:tcBorders>
              <w:top w:val="dotted" w:sz="4" w:space="0" w:color="auto"/>
              <w:left w:val="dotted" w:sz="4" w:space="0" w:color="auto"/>
              <w:bottom w:val="dotted" w:sz="4" w:space="0" w:color="auto"/>
              <w:right w:val="dotted" w:sz="4" w:space="0" w:color="auto"/>
            </w:tcBorders>
            <w:hideMark/>
          </w:tcPr>
          <w:p w14:paraId="7B43C92A" w14:textId="77777777" w:rsidR="00442399" w:rsidRDefault="00442399"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72893988" w14:textId="77777777" w:rsidR="00442399" w:rsidRDefault="00442399" w:rsidP="0049277F">
            <w:pPr>
              <w:pStyle w:val="Sothutu-1so"/>
              <w:numPr>
                <w:ilvl w:val="0"/>
                <w:numId w:val="0"/>
              </w:numPr>
              <w:spacing w:line="360" w:lineRule="auto"/>
            </w:pPr>
            <w:r>
              <w:t>4.2. Đóng form xác nhận và giữ nguyên trạng thái bản ghi</w:t>
            </w:r>
          </w:p>
        </w:tc>
      </w:tr>
    </w:tbl>
    <w:p w14:paraId="4656C395" w14:textId="77777777" w:rsidR="00442399" w:rsidRPr="00442399" w:rsidRDefault="00442399" w:rsidP="0049277F">
      <w:pPr>
        <w:ind w:left="0"/>
      </w:pPr>
    </w:p>
    <w:p w14:paraId="1C198B52" w14:textId="0426C59F" w:rsidR="003D749B" w:rsidRDefault="003D749B" w:rsidP="0049277F">
      <w:pPr>
        <w:pStyle w:val="Heading4"/>
      </w:pPr>
      <w:r w:rsidRPr="00986A62">
        <w:t>Mô tả dòng sự kiện phụ</w:t>
      </w:r>
      <w:r>
        <w:t xml:space="preserve"> 4 – Cập nhật thông tin quân nhân</w:t>
      </w:r>
      <w:r w:rsidRPr="00986A62">
        <w:t xml:space="preserve"> (Alternative Flow)</w:t>
      </w:r>
    </w:p>
    <w:p w14:paraId="7BE38B81" w14:textId="2E4F793C" w:rsidR="00635673" w:rsidRPr="00CC04F7" w:rsidRDefault="00635673" w:rsidP="0049277F">
      <w:pPr>
        <w:ind w:left="0"/>
      </w:pPr>
      <w:r>
        <w:t>Hệ thống chuyển sang màn hình sửa thông tin quân nhân, chi tiết màn hình sửa thông tin quân nhân xem chi tiết lại mục 3.4. Quản lý quân nhân</w:t>
      </w:r>
    </w:p>
    <w:p w14:paraId="3F5DD84F" w14:textId="78F71700" w:rsidR="003D749B" w:rsidRDefault="003D749B" w:rsidP="0049277F">
      <w:pPr>
        <w:pStyle w:val="Heading4"/>
      </w:pPr>
      <w:r w:rsidRPr="00986A62">
        <w:t>Mô tả dòng sự kiện phụ</w:t>
      </w:r>
      <w:r>
        <w:t xml:space="preserve"> 5 – </w:t>
      </w:r>
      <w:r w:rsidRPr="003D749B">
        <w:t>Cập nhật thông tin nhóm máu quân nhân</w:t>
      </w:r>
      <w:r w:rsidRPr="00986A62">
        <w:t xml:space="preserve"> (Alternative Flow)</w:t>
      </w:r>
    </w:p>
    <w:p w14:paraId="7D25650A" w14:textId="77777777" w:rsidR="00EA0012" w:rsidRPr="00870638" w:rsidRDefault="00EA0012" w:rsidP="0049277F">
      <w:pPr>
        <w:pStyle w:val="ListParagraph"/>
        <w:numPr>
          <w:ilvl w:val="0"/>
          <w:numId w:val="36"/>
        </w:numPr>
        <w:spacing w:line="360" w:lineRule="auto"/>
        <w:ind w:left="567" w:hanging="425"/>
        <w:rPr>
          <w:rFonts w:ascii="Times New Roman" w:hAnsi="Times New Roman"/>
          <w:sz w:val="24"/>
          <w:szCs w:val="24"/>
        </w:rPr>
      </w:pPr>
      <w:r w:rsidRPr="00870638">
        <w:rPr>
          <w:rFonts w:ascii="Times New Roman" w:hAnsi="Times New Roman"/>
          <w:sz w:val="24"/>
          <w:szCs w:val="24"/>
        </w:rPr>
        <w:t>Mô tả luồng chức năng</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155"/>
        <w:gridCol w:w="7092"/>
      </w:tblGrid>
      <w:tr w:rsidR="00EA0012" w:rsidRPr="00692850" w14:paraId="13D9064C" w14:textId="77777777" w:rsidTr="00EA0012">
        <w:trPr>
          <w:trHeight w:val="530"/>
        </w:trPr>
        <w:tc>
          <w:tcPr>
            <w:tcW w:w="2155" w:type="dxa"/>
            <w:shd w:val="pct5" w:color="auto" w:fill="auto"/>
          </w:tcPr>
          <w:p w14:paraId="1EA22633" w14:textId="77777777" w:rsidR="00EA0012" w:rsidRPr="00692850" w:rsidRDefault="00EA0012" w:rsidP="0049277F">
            <w:pPr>
              <w:jc w:val="center"/>
              <w:rPr>
                <w:b/>
                <w:color w:val="000000"/>
              </w:rPr>
            </w:pPr>
            <w:r w:rsidRPr="00692850">
              <w:rPr>
                <w:b/>
                <w:color w:val="000000"/>
              </w:rPr>
              <w:t>Hành động của tác nhân</w:t>
            </w:r>
          </w:p>
        </w:tc>
        <w:tc>
          <w:tcPr>
            <w:tcW w:w="7092" w:type="dxa"/>
            <w:shd w:val="pct5" w:color="auto" w:fill="auto"/>
          </w:tcPr>
          <w:p w14:paraId="4DA025DA" w14:textId="77777777" w:rsidR="00EA0012" w:rsidRPr="00692850" w:rsidRDefault="00EA0012" w:rsidP="0049277F">
            <w:pPr>
              <w:jc w:val="center"/>
              <w:rPr>
                <w:b/>
                <w:color w:val="000000"/>
              </w:rPr>
            </w:pPr>
            <w:r w:rsidRPr="00692850">
              <w:rPr>
                <w:b/>
                <w:color w:val="000000"/>
              </w:rPr>
              <w:t>Phản ứng của hệ thống</w:t>
            </w:r>
          </w:p>
        </w:tc>
      </w:tr>
      <w:tr w:rsidR="00EA0012" w:rsidRPr="00C3270B" w14:paraId="2D093139" w14:textId="77777777" w:rsidTr="00EA0012">
        <w:tc>
          <w:tcPr>
            <w:tcW w:w="2155" w:type="dxa"/>
          </w:tcPr>
          <w:p w14:paraId="07D34CE2" w14:textId="459B5BD5" w:rsidR="00EA0012" w:rsidRPr="00692850" w:rsidRDefault="00EA0012"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Pr>
                <w:rFonts w:eastAsia="Calibri"/>
                <w:color w:val="000000"/>
                <w:szCs w:val="24"/>
              </w:rPr>
              <w:t>chọn chức năng Cập nhật nhóm máu</w:t>
            </w:r>
          </w:p>
        </w:tc>
        <w:tc>
          <w:tcPr>
            <w:tcW w:w="7092" w:type="dxa"/>
          </w:tcPr>
          <w:p w14:paraId="50392137" w14:textId="540ACCFF" w:rsidR="00EA0012" w:rsidRDefault="00EA0012"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pop up Cập nhật thông tin nhóm máu quân nhân</w:t>
            </w:r>
          </w:p>
          <w:p w14:paraId="3ABC0DC7" w14:textId="77777777" w:rsidR="00EA0012" w:rsidRDefault="00EA0012" w:rsidP="0049277F">
            <w:pPr>
              <w:pStyle w:val="BodyText"/>
              <w:numPr>
                <w:ilvl w:val="0"/>
                <w:numId w:val="35"/>
              </w:numPr>
              <w:spacing w:line="360" w:lineRule="auto"/>
              <w:ind w:left="420" w:hanging="420"/>
              <w:rPr>
                <w:b/>
                <w:lang w:eastAsia="ar-SA"/>
              </w:rPr>
            </w:pPr>
            <w:r>
              <w:rPr>
                <w:b/>
                <w:lang w:eastAsia="ar-SA"/>
              </w:rPr>
              <w:t>Thông tin cá nhân</w:t>
            </w:r>
          </w:p>
          <w:p w14:paraId="5B695A1E" w14:textId="77777777" w:rsidR="00EA0012" w:rsidRPr="00C56D98" w:rsidRDefault="00EA0012"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3B30E08" w14:textId="77777777" w:rsidR="00EA0012" w:rsidRPr="00C56D98" w:rsidRDefault="00EA0012"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72E40A4" w14:textId="77777777" w:rsidR="00EA0012" w:rsidRDefault="00EA0012" w:rsidP="0049277F">
            <w:pPr>
              <w:pStyle w:val="BodyText"/>
              <w:numPr>
                <w:ilvl w:val="0"/>
                <w:numId w:val="35"/>
              </w:numPr>
              <w:spacing w:line="360" w:lineRule="auto"/>
              <w:ind w:left="420" w:hanging="420"/>
              <w:rPr>
                <w:b/>
                <w:lang w:eastAsia="ar-SA"/>
              </w:rPr>
            </w:pPr>
            <w:r>
              <w:rPr>
                <w:b/>
                <w:lang w:eastAsia="ar-SA"/>
              </w:rPr>
              <w:t>Thông tin người liên hệ</w:t>
            </w:r>
          </w:p>
          <w:p w14:paraId="560C5A3C" w14:textId="720C56E3" w:rsidR="00EA0012" w:rsidRDefault="00EA0012" w:rsidP="0049277F">
            <w:pPr>
              <w:pStyle w:val="BodyText"/>
              <w:numPr>
                <w:ilvl w:val="0"/>
                <w:numId w:val="18"/>
              </w:numPr>
              <w:spacing w:line="360" w:lineRule="auto"/>
              <w:ind w:left="346" w:hanging="284"/>
              <w:rPr>
                <w:lang w:eastAsia="ar-SA"/>
              </w:rPr>
            </w:pPr>
            <w:r>
              <w:rPr>
                <w:lang w:eastAsia="ar-SA"/>
              </w:rPr>
              <w:lastRenderedPageBreak/>
              <w:t>Nhóm máu ABO</w:t>
            </w:r>
            <w:r w:rsidRPr="00442399">
              <w:rPr>
                <w:lang w:eastAsia="ar-SA"/>
              </w:rPr>
              <w:t>*:</w:t>
            </w:r>
            <w:r>
              <w:rPr>
                <w:lang w:eastAsia="ar-SA"/>
              </w:rPr>
              <w:t xml:space="preserve"> Combobox chọn nhóm máu từ danh sách có sẵn (A, B, O, AB), bắt buộc chọn; nếu quân nhân đã có nhóm máu thì hiển thị sẵn nhóm máu hiện tại của quân nhân</w:t>
            </w:r>
          </w:p>
          <w:p w14:paraId="01DDE82E" w14:textId="5BC4DAEA" w:rsidR="00EA0012" w:rsidRPr="00442399" w:rsidRDefault="00EA0012" w:rsidP="0049277F">
            <w:pPr>
              <w:pStyle w:val="BodyText"/>
              <w:numPr>
                <w:ilvl w:val="0"/>
                <w:numId w:val="18"/>
              </w:numPr>
              <w:spacing w:line="360" w:lineRule="auto"/>
              <w:ind w:left="346" w:hanging="284"/>
              <w:rPr>
                <w:lang w:eastAsia="ar-SA"/>
              </w:rPr>
            </w:pPr>
            <w:r>
              <w:rPr>
                <w:lang w:eastAsia="ar-SA"/>
              </w:rPr>
              <w:t>Nhóm máu Rh: Combobox chọn nhóm máu từ danh sách có sẵn (Rh+, Rh-); nếu quân nhân đã có nhóm máu Rh thì hiển thị sẵn nhóm máu hiện tại của quân nhân</w:t>
            </w:r>
          </w:p>
          <w:p w14:paraId="0789FCB4" w14:textId="6FE7C9A3" w:rsidR="00EA0012" w:rsidRPr="00442399" w:rsidRDefault="00EA0012" w:rsidP="0049277F">
            <w:pPr>
              <w:pStyle w:val="BodyText"/>
              <w:numPr>
                <w:ilvl w:val="0"/>
                <w:numId w:val="18"/>
              </w:numPr>
              <w:spacing w:line="360" w:lineRule="auto"/>
              <w:ind w:left="346" w:hanging="284"/>
              <w:rPr>
                <w:lang w:eastAsia="ar-SA"/>
              </w:rPr>
            </w:pPr>
            <w:r>
              <w:rPr>
                <w:lang w:eastAsia="ar-SA"/>
              </w:rPr>
              <w:t>B</w:t>
            </w:r>
            <w:r w:rsidRPr="00442399">
              <w:rPr>
                <w:lang w:eastAsia="ar-SA"/>
              </w:rPr>
              <w:t xml:space="preserve">utton lưu: </w:t>
            </w:r>
            <w:r>
              <w:rPr>
                <w:lang w:eastAsia="ar-SA"/>
              </w:rPr>
              <w:t>Xử lý sự kiện lưu thông tin nhóm máu</w:t>
            </w:r>
          </w:p>
          <w:p w14:paraId="53B049B9" w14:textId="71A47BF8" w:rsidR="00EA0012" w:rsidRPr="00C3270B" w:rsidRDefault="00EA0012" w:rsidP="0049277F">
            <w:pPr>
              <w:pStyle w:val="BodyText"/>
              <w:numPr>
                <w:ilvl w:val="0"/>
                <w:numId w:val="18"/>
              </w:numPr>
              <w:spacing w:line="360" w:lineRule="auto"/>
              <w:ind w:left="346" w:hanging="284"/>
              <w:rPr>
                <w:lang w:eastAsia="ar-SA"/>
              </w:rPr>
            </w:pPr>
            <w:r w:rsidRPr="00442399">
              <w:rPr>
                <w:lang w:eastAsia="ar-SA"/>
              </w:rPr>
              <w:t>Button Đóng</w:t>
            </w:r>
            <w:r>
              <w:rPr>
                <w:lang w:eastAsia="ar-SA"/>
              </w:rPr>
              <w:t>: Xử lý sự kiện đóng pop up cập nhật thông tin nhóm máu quân nhân</w:t>
            </w:r>
          </w:p>
        </w:tc>
      </w:tr>
      <w:tr w:rsidR="00EA0012" w:rsidRPr="00C3270B" w14:paraId="083157F8" w14:textId="77777777" w:rsidTr="00EA0012">
        <w:tc>
          <w:tcPr>
            <w:tcW w:w="2155" w:type="dxa"/>
          </w:tcPr>
          <w:p w14:paraId="54B22A94" w14:textId="77777777" w:rsidR="00EA0012" w:rsidRPr="00692850" w:rsidRDefault="00EA0012"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7092" w:type="dxa"/>
          </w:tcPr>
          <w:p w14:paraId="5218458F" w14:textId="77777777" w:rsidR="00EA0012" w:rsidRPr="00BE44DB" w:rsidRDefault="00EA0012"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6808707A" w14:textId="77777777" w:rsidR="00EA0012" w:rsidRPr="00870638" w:rsidRDefault="00EA0012" w:rsidP="0049277F">
      <w:pPr>
        <w:pStyle w:val="ListParagraph"/>
        <w:numPr>
          <w:ilvl w:val="0"/>
          <w:numId w:val="36"/>
        </w:numPr>
        <w:spacing w:line="360" w:lineRule="auto"/>
        <w:ind w:left="567" w:hanging="425"/>
        <w:rPr>
          <w:rFonts w:ascii="Times New Roman" w:hAnsi="Times New Roman"/>
          <w:sz w:val="24"/>
          <w:szCs w:val="24"/>
        </w:rPr>
      </w:pPr>
      <w:r>
        <w:rPr>
          <w:rFonts w:ascii="Times New Roman" w:hAnsi="Times New Roman"/>
          <w:sz w:val="24"/>
          <w:szCs w:val="24"/>
        </w:rPr>
        <w:t>Màn hình chức năng</w:t>
      </w:r>
    </w:p>
    <w:p w14:paraId="3DF50DF6" w14:textId="003A2BB1" w:rsidR="00EA0012" w:rsidRDefault="00EA0012" w:rsidP="0049277F">
      <w:pPr>
        <w:jc w:val="center"/>
      </w:pPr>
      <w:r>
        <w:rPr>
          <w:noProof/>
          <w:snapToGrid/>
        </w:rPr>
        <w:drawing>
          <wp:inline distT="0" distB="0" distL="0" distR="0" wp14:anchorId="52AAD614" wp14:editId="7EE3A09E">
            <wp:extent cx="3809524" cy="264761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9524" cy="2647619"/>
                    </a:xfrm>
                    <a:prstGeom prst="rect">
                      <a:avLst/>
                    </a:prstGeom>
                  </pic:spPr>
                </pic:pic>
              </a:graphicData>
            </a:graphic>
          </wp:inline>
        </w:drawing>
      </w:r>
    </w:p>
    <w:p w14:paraId="4DE4549E" w14:textId="070E2796" w:rsidR="00EA0012" w:rsidRPr="00EF1727" w:rsidRDefault="00EA0012" w:rsidP="0049277F">
      <w:pPr>
        <w:pStyle w:val="BodyText"/>
        <w:spacing w:line="360" w:lineRule="auto"/>
        <w:ind w:left="0"/>
        <w:jc w:val="center"/>
        <w:rPr>
          <w:i/>
          <w:lang w:eastAsia="ar-SA"/>
        </w:rPr>
      </w:pPr>
      <w:r w:rsidRPr="00EF1727">
        <w:rPr>
          <w:i/>
          <w:noProof/>
        </w:rPr>
        <w:t xml:space="preserve">Hình: </w:t>
      </w:r>
      <w:r>
        <w:rPr>
          <w:i/>
          <w:noProof/>
        </w:rPr>
        <w:t>Giao diện màn hình cập nhật thông tin nhóm máu quân nhân</w:t>
      </w:r>
    </w:p>
    <w:p w14:paraId="75FC06C0" w14:textId="19EFC98A" w:rsidR="003D749B" w:rsidRDefault="003D749B" w:rsidP="0049277F">
      <w:pPr>
        <w:pStyle w:val="Heading4"/>
      </w:pPr>
      <w:r w:rsidRPr="00986A62">
        <w:t>Mô tả dòng sự kiện phụ</w:t>
      </w:r>
      <w:r>
        <w:t xml:space="preserve"> 6 – </w:t>
      </w:r>
      <w:r w:rsidRPr="003D749B">
        <w:t>Cập nhật cho phép thay đổi ảnh quân nhân</w:t>
      </w:r>
      <w:r w:rsidRPr="00986A62">
        <w:t xml:space="preserve"> (Alternative Flow)</w:t>
      </w:r>
    </w:p>
    <w:p w14:paraId="3F0E1C9E" w14:textId="61502AB1" w:rsidR="00EA0012" w:rsidRPr="00CC04F7" w:rsidRDefault="00EA0012" w:rsidP="0049277F">
      <w:pPr>
        <w:ind w:left="0"/>
      </w:pPr>
      <w:r>
        <w:t>Hệ thống cho phép người dùng đối ảnh quân nhân, ảnh quân nhân là ảnh JPEG có dung lượng tối đa 2MB, khi lưu sẽ resize dung lượng để đảm bảo bang thông hệ thống</w:t>
      </w:r>
    </w:p>
    <w:p w14:paraId="609BDE26" w14:textId="3DEE7C10" w:rsidR="003D749B" w:rsidRDefault="003D749B" w:rsidP="0049277F">
      <w:pPr>
        <w:pStyle w:val="Heading4"/>
      </w:pPr>
      <w:r w:rsidRPr="00986A62">
        <w:t>Mô tả dòng sự kiện phụ</w:t>
      </w:r>
      <w:r>
        <w:t xml:space="preserve"> 7 – </w:t>
      </w:r>
      <w:r w:rsidRPr="003D749B">
        <w:t xml:space="preserve">Kết xuất hồ sơ sức khỏe theo mẫu của Cục </w:t>
      </w:r>
      <w:r w:rsidRPr="003D749B">
        <w:lastRenderedPageBreak/>
        <w:t xml:space="preserve">Quân Y </w:t>
      </w:r>
      <w:r w:rsidRPr="00986A62">
        <w:t>(Alternative Flow)</w:t>
      </w:r>
    </w:p>
    <w:p w14:paraId="208F2552" w14:textId="69BC979A" w:rsidR="00EA0012" w:rsidRPr="00CC04F7" w:rsidRDefault="00EA0012" w:rsidP="0049277F">
      <w:pPr>
        <w:ind w:left="0"/>
      </w:pPr>
      <w:r>
        <w:t xml:space="preserve">Hệ thống </w:t>
      </w:r>
      <w:r w:rsidR="000437EB">
        <w:t>kết xuất mẫu hồ sơ sức khỏe quân nhân theo mẫu của Phòng điều trị B4 – Cục Quân y cung cấp ra PDF (Mẫu hồ sơ sơ quân nhân xem tại “Phụ lục 01 – MẪU HỒ SƠ SỨC KHỎE QUÂN NHÂN”</w:t>
      </w:r>
    </w:p>
    <w:p w14:paraId="69402434" w14:textId="04B5F5C2" w:rsidR="003D749B" w:rsidRDefault="003D749B" w:rsidP="0049277F">
      <w:pPr>
        <w:pStyle w:val="Heading4"/>
      </w:pPr>
      <w:r w:rsidRPr="00986A62">
        <w:t>Mô tả dòng sự kiện phụ</w:t>
      </w:r>
      <w:r>
        <w:t xml:space="preserve"> 8 – </w:t>
      </w:r>
      <w:r w:rsidRPr="003D749B">
        <w:t xml:space="preserve">Nhập hồ sơ khám sức khỏe định kỳ </w:t>
      </w:r>
      <w:r w:rsidRPr="00986A62">
        <w:t>(Alternative Flow)</w:t>
      </w:r>
    </w:p>
    <w:p w14:paraId="33200B7C" w14:textId="2CDB9F72" w:rsidR="00EA0012" w:rsidRPr="00CC04F7" w:rsidRDefault="00EA0012" w:rsidP="0049277F">
      <w:pPr>
        <w:ind w:left="0"/>
      </w:pPr>
      <w:r>
        <w:t>Hệ thống chuyển sang màn hình nhập hồ sơ khám sức khỏe định kỳ quân nhân, chi tiết luồng và màn hình nhập hồ sơ khám sức khỏe định kỳ quân nhân xem tại mục 3.3.13. Khám sức khỏe định kỳ</w:t>
      </w:r>
    </w:p>
    <w:p w14:paraId="5CB9DDE5" w14:textId="133199E4" w:rsidR="003D749B" w:rsidRDefault="003D749B" w:rsidP="0049277F">
      <w:pPr>
        <w:pStyle w:val="Heading4"/>
      </w:pPr>
      <w:r w:rsidRPr="00986A62">
        <w:t>Mô tả dòng sự kiện phụ</w:t>
      </w:r>
      <w:r>
        <w:t xml:space="preserve"> 9 – </w:t>
      </w:r>
      <w:r w:rsidRPr="003D749B">
        <w:t xml:space="preserve">Nhập hồ sơ khám bệnh </w:t>
      </w:r>
      <w:r w:rsidRPr="00986A62">
        <w:t>(Alternative Flow)</w:t>
      </w:r>
    </w:p>
    <w:p w14:paraId="5E5DDB4A" w14:textId="7B1208E6" w:rsidR="00EA0012" w:rsidRPr="00CC04F7" w:rsidRDefault="00EA0012" w:rsidP="0049277F">
      <w:pPr>
        <w:ind w:left="0"/>
      </w:pPr>
      <w:r>
        <w:t>Hệ thống chuyển sang màn hình nhập hồ sơ khám bệnh quân nhân, chi tiết luồng và màn hình nhập hồ sơ khám bệnh quân nhân xem tại mục 3.3.14. Lịch sử Khám chữa bệnh</w:t>
      </w:r>
    </w:p>
    <w:p w14:paraId="273FFD7F" w14:textId="77777777" w:rsidR="00353D4A" w:rsidRPr="00986A62" w:rsidRDefault="00353D4A" w:rsidP="0049277F">
      <w:pPr>
        <w:pStyle w:val="Heading4"/>
      </w:pPr>
      <w:r w:rsidRPr="00986A62">
        <w:lastRenderedPageBreak/>
        <w:t>Ghi chú</w:t>
      </w:r>
    </w:p>
    <w:p w14:paraId="69F86050" w14:textId="644A14B1" w:rsidR="00353D4A" w:rsidRDefault="000437EB" w:rsidP="0049277F">
      <w:pPr>
        <w:ind w:hanging="544"/>
        <w:rPr>
          <w:highlight w:val="yellow"/>
        </w:rPr>
      </w:pPr>
      <w:r>
        <w:rPr>
          <w:noProof/>
          <w:snapToGrid/>
        </w:rPr>
        <w:drawing>
          <wp:inline distT="0" distB="0" distL="0" distR="0" wp14:anchorId="0908B574" wp14:editId="6C0F2266">
            <wp:extent cx="5941695" cy="4907915"/>
            <wp:effectExtent l="0" t="0" r="190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695" cy="4907915"/>
                    </a:xfrm>
                    <a:prstGeom prst="rect">
                      <a:avLst/>
                    </a:prstGeom>
                  </pic:spPr>
                </pic:pic>
              </a:graphicData>
            </a:graphic>
          </wp:inline>
        </w:drawing>
      </w:r>
    </w:p>
    <w:p w14:paraId="684311AC" w14:textId="337DCE62" w:rsidR="000437EB" w:rsidRDefault="000437EB" w:rsidP="0049277F">
      <w:pPr>
        <w:ind w:hanging="544"/>
        <w:rPr>
          <w:highlight w:val="yellow"/>
        </w:rPr>
      </w:pPr>
      <w:r>
        <w:rPr>
          <w:noProof/>
          <w:snapToGrid/>
        </w:rPr>
        <w:lastRenderedPageBreak/>
        <w:drawing>
          <wp:inline distT="0" distB="0" distL="0" distR="0" wp14:anchorId="7C635AA4" wp14:editId="1BD2AD1F">
            <wp:extent cx="5941695" cy="35312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3531235"/>
                    </a:xfrm>
                    <a:prstGeom prst="rect">
                      <a:avLst/>
                    </a:prstGeom>
                  </pic:spPr>
                </pic:pic>
              </a:graphicData>
            </a:graphic>
          </wp:inline>
        </w:drawing>
      </w:r>
    </w:p>
    <w:p w14:paraId="20C85DE7" w14:textId="18D89356" w:rsidR="000437EB" w:rsidRPr="00EF1727" w:rsidRDefault="000437EB" w:rsidP="0049277F">
      <w:pPr>
        <w:pStyle w:val="BodyText"/>
        <w:spacing w:line="360" w:lineRule="auto"/>
        <w:ind w:left="0"/>
        <w:jc w:val="center"/>
        <w:rPr>
          <w:i/>
          <w:lang w:eastAsia="ar-SA"/>
        </w:rPr>
      </w:pPr>
      <w:r w:rsidRPr="00EF1727">
        <w:rPr>
          <w:i/>
          <w:noProof/>
        </w:rPr>
        <w:t xml:space="preserve">Hình: </w:t>
      </w:r>
      <w:r>
        <w:rPr>
          <w:i/>
          <w:noProof/>
        </w:rPr>
        <w:t>Màn hình thông tin chi tiết hồ sơ quân nhân</w:t>
      </w:r>
    </w:p>
    <w:p w14:paraId="3FD03743" w14:textId="31E4E639" w:rsidR="003F34B9" w:rsidRPr="000437EB" w:rsidRDefault="003F34B9" w:rsidP="0049277F">
      <w:pPr>
        <w:pStyle w:val="Heading3"/>
        <w:rPr>
          <w:color w:val="000000"/>
          <w:szCs w:val="24"/>
        </w:rPr>
      </w:pPr>
      <w:bookmarkStart w:id="49" w:name="_Toc109901567"/>
      <w:r w:rsidRPr="000437EB">
        <w:rPr>
          <w:color w:val="000000"/>
          <w:szCs w:val="24"/>
        </w:rPr>
        <w:t>Tổng quan sức khỏe</w:t>
      </w:r>
      <w:bookmarkEnd w:id="49"/>
    </w:p>
    <w:p w14:paraId="3849D318" w14:textId="77777777" w:rsidR="00B43226" w:rsidRDefault="00B43226" w:rsidP="0049277F">
      <w:pPr>
        <w:pStyle w:val="Heading4"/>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0437EB" w:rsidRPr="008F6008" w14:paraId="28814213" w14:textId="77777777" w:rsidTr="00082DE6">
        <w:trPr>
          <w:trHeight w:val="284"/>
          <w:jc w:val="center"/>
        </w:trPr>
        <w:tc>
          <w:tcPr>
            <w:tcW w:w="1590" w:type="pct"/>
            <w:tcBorders>
              <w:top w:val="single" w:sz="18" w:space="0" w:color="808080"/>
              <w:left w:val="single" w:sz="18" w:space="0" w:color="808080"/>
            </w:tcBorders>
            <w:shd w:val="clear" w:color="auto" w:fill="F3F3F3"/>
            <w:vAlign w:val="center"/>
          </w:tcPr>
          <w:p w14:paraId="6B5B1547" w14:textId="77777777" w:rsidR="000437EB" w:rsidRPr="00385CDA" w:rsidRDefault="000437EB" w:rsidP="0049277F">
            <w:pPr>
              <w:ind w:left="142"/>
              <w:rPr>
                <w:color w:val="000000"/>
              </w:rPr>
            </w:pPr>
            <w:r w:rsidRPr="00385CDA">
              <w:rPr>
                <w:b/>
                <w:color w:val="000000"/>
              </w:rPr>
              <w:t>Tên chức năng</w:t>
            </w:r>
          </w:p>
        </w:tc>
        <w:tc>
          <w:tcPr>
            <w:tcW w:w="3410" w:type="pct"/>
            <w:tcBorders>
              <w:top w:val="single" w:sz="18" w:space="0" w:color="808080"/>
              <w:right w:val="single" w:sz="18" w:space="0" w:color="808080"/>
            </w:tcBorders>
            <w:vAlign w:val="center"/>
          </w:tcPr>
          <w:p w14:paraId="204C41B3" w14:textId="77777777" w:rsidR="000437EB" w:rsidRPr="0090287E" w:rsidRDefault="000437EB" w:rsidP="0049277F">
            <w:pPr>
              <w:pStyle w:val="BodyText"/>
              <w:spacing w:line="360" w:lineRule="auto"/>
              <w:ind w:left="0"/>
              <w:rPr>
                <w:lang w:eastAsia="ar-SA"/>
              </w:rPr>
            </w:pPr>
            <w:r>
              <w:rPr>
                <w:lang w:eastAsia="ar-SA"/>
              </w:rPr>
              <w:t>Tổng quan sức khỏe</w:t>
            </w:r>
          </w:p>
        </w:tc>
      </w:tr>
      <w:tr w:rsidR="000437EB" w:rsidRPr="008F6008" w14:paraId="156287DB" w14:textId="77777777" w:rsidTr="00082DE6">
        <w:trPr>
          <w:trHeight w:val="284"/>
          <w:jc w:val="center"/>
        </w:trPr>
        <w:tc>
          <w:tcPr>
            <w:tcW w:w="1590" w:type="pct"/>
            <w:tcBorders>
              <w:left w:val="single" w:sz="18" w:space="0" w:color="808080"/>
            </w:tcBorders>
            <w:shd w:val="clear" w:color="auto" w:fill="F3F3F3"/>
            <w:vAlign w:val="center"/>
          </w:tcPr>
          <w:p w14:paraId="01D0A8C6" w14:textId="77777777" w:rsidR="000437EB" w:rsidRPr="00385CDA" w:rsidRDefault="000437EB" w:rsidP="0049277F">
            <w:pPr>
              <w:ind w:left="142"/>
              <w:rPr>
                <w:b/>
                <w:color w:val="000000"/>
              </w:rPr>
            </w:pPr>
            <w:r w:rsidRPr="00385CDA">
              <w:rPr>
                <w:b/>
                <w:color w:val="000000"/>
              </w:rPr>
              <w:t>Mô tả</w:t>
            </w:r>
          </w:p>
        </w:tc>
        <w:tc>
          <w:tcPr>
            <w:tcW w:w="3410" w:type="pct"/>
            <w:tcBorders>
              <w:right w:val="single" w:sz="18" w:space="0" w:color="808080"/>
            </w:tcBorders>
            <w:vAlign w:val="center"/>
          </w:tcPr>
          <w:p w14:paraId="3CE76D8D" w14:textId="77777777" w:rsidR="000437EB" w:rsidRPr="0090287E" w:rsidRDefault="000437EB" w:rsidP="0049277F">
            <w:pPr>
              <w:pStyle w:val="BodyText"/>
              <w:spacing w:line="360" w:lineRule="auto"/>
              <w:ind w:left="0"/>
              <w:rPr>
                <w:lang w:eastAsia="ar-SA"/>
              </w:rPr>
            </w:pPr>
            <w:r>
              <w:rPr>
                <w:lang w:eastAsia="ar-SA"/>
              </w:rPr>
              <w:t>Tổng quan sức khỏe</w:t>
            </w:r>
          </w:p>
        </w:tc>
      </w:tr>
      <w:tr w:rsidR="000437EB" w:rsidRPr="008F6008" w14:paraId="5310DD62" w14:textId="77777777" w:rsidTr="00082DE6">
        <w:trPr>
          <w:trHeight w:val="395"/>
          <w:jc w:val="center"/>
        </w:trPr>
        <w:tc>
          <w:tcPr>
            <w:tcW w:w="1590" w:type="pct"/>
            <w:tcBorders>
              <w:left w:val="single" w:sz="18" w:space="0" w:color="808080"/>
            </w:tcBorders>
            <w:shd w:val="clear" w:color="auto" w:fill="F3F3F3"/>
            <w:vAlign w:val="center"/>
          </w:tcPr>
          <w:p w14:paraId="00028792" w14:textId="77777777" w:rsidR="000437EB" w:rsidRPr="00385CDA" w:rsidRDefault="000437EB" w:rsidP="0049277F">
            <w:pPr>
              <w:ind w:left="142"/>
              <w:rPr>
                <w:b/>
                <w:color w:val="000000"/>
              </w:rPr>
            </w:pPr>
            <w:r w:rsidRPr="00385CDA">
              <w:rPr>
                <w:b/>
                <w:color w:val="000000"/>
              </w:rPr>
              <w:t>Tác  nhân</w:t>
            </w:r>
          </w:p>
        </w:tc>
        <w:tc>
          <w:tcPr>
            <w:tcW w:w="3410" w:type="pct"/>
            <w:tcBorders>
              <w:right w:val="single" w:sz="18" w:space="0" w:color="808080"/>
            </w:tcBorders>
            <w:vAlign w:val="center"/>
          </w:tcPr>
          <w:p w14:paraId="1AA55093" w14:textId="58CAC7BC" w:rsidR="000437EB" w:rsidRPr="0090287E" w:rsidRDefault="000437EB" w:rsidP="0049277F">
            <w:pPr>
              <w:pStyle w:val="BodyText"/>
              <w:spacing w:line="360" w:lineRule="auto"/>
              <w:ind w:left="0"/>
              <w:rPr>
                <w:lang w:eastAsia="ar-SA"/>
              </w:rPr>
            </w:pPr>
            <w:r>
              <w:t>Người dùng hệ thống</w:t>
            </w:r>
          </w:p>
        </w:tc>
      </w:tr>
      <w:tr w:rsidR="000437EB" w:rsidRPr="008F6008" w14:paraId="06155C15" w14:textId="77777777" w:rsidTr="00082DE6">
        <w:trPr>
          <w:trHeight w:val="378"/>
          <w:jc w:val="center"/>
        </w:trPr>
        <w:tc>
          <w:tcPr>
            <w:tcW w:w="1590" w:type="pct"/>
            <w:tcBorders>
              <w:left w:val="single" w:sz="18" w:space="0" w:color="808080"/>
            </w:tcBorders>
            <w:shd w:val="clear" w:color="auto" w:fill="F3F3F3"/>
            <w:vAlign w:val="center"/>
          </w:tcPr>
          <w:p w14:paraId="4909EB77" w14:textId="77777777" w:rsidR="000437EB" w:rsidRPr="00385CDA" w:rsidRDefault="000437EB" w:rsidP="0049277F">
            <w:pPr>
              <w:ind w:left="142"/>
              <w:rPr>
                <w:b/>
                <w:color w:val="000000"/>
              </w:rPr>
            </w:pPr>
            <w:r w:rsidRPr="00385CDA">
              <w:rPr>
                <w:b/>
                <w:color w:val="000000"/>
              </w:rPr>
              <w:t xml:space="preserve">Điều kiện trước </w:t>
            </w:r>
          </w:p>
        </w:tc>
        <w:tc>
          <w:tcPr>
            <w:tcW w:w="3410" w:type="pct"/>
            <w:tcBorders>
              <w:right w:val="single" w:sz="18" w:space="0" w:color="808080"/>
            </w:tcBorders>
            <w:vAlign w:val="center"/>
          </w:tcPr>
          <w:p w14:paraId="1C9B1F88" w14:textId="77777777" w:rsidR="000437EB" w:rsidRPr="0090287E" w:rsidRDefault="000437EB" w:rsidP="0049277F">
            <w:pPr>
              <w:pStyle w:val="BodyText"/>
              <w:spacing w:line="360" w:lineRule="auto"/>
              <w:ind w:left="0"/>
              <w:rPr>
                <w:lang w:eastAsia="ar-SA"/>
              </w:rPr>
            </w:pPr>
            <w:r w:rsidRPr="0090287E">
              <w:rPr>
                <w:lang w:eastAsia="ar-SA"/>
              </w:rPr>
              <w:t>Người dùng đã đăng nhập vào hệ thống và được phân quyền vào chức năng</w:t>
            </w:r>
            <w:r>
              <w:rPr>
                <w:lang w:eastAsia="ar-SA"/>
              </w:rPr>
              <w:t xml:space="preserve"> tổng quan sức khỏe</w:t>
            </w:r>
          </w:p>
        </w:tc>
      </w:tr>
      <w:tr w:rsidR="000437EB" w:rsidRPr="008F6008" w14:paraId="61380E71" w14:textId="77777777" w:rsidTr="00082DE6">
        <w:trPr>
          <w:trHeight w:val="530"/>
          <w:jc w:val="center"/>
        </w:trPr>
        <w:tc>
          <w:tcPr>
            <w:tcW w:w="1590" w:type="pct"/>
            <w:tcBorders>
              <w:left w:val="single" w:sz="18" w:space="0" w:color="808080"/>
              <w:bottom w:val="single" w:sz="8" w:space="0" w:color="808080"/>
            </w:tcBorders>
            <w:shd w:val="clear" w:color="auto" w:fill="F3F3F3"/>
            <w:vAlign w:val="center"/>
          </w:tcPr>
          <w:p w14:paraId="7C7A4387" w14:textId="77777777" w:rsidR="000437EB" w:rsidRPr="00385CDA" w:rsidRDefault="000437EB" w:rsidP="0049277F">
            <w:pPr>
              <w:ind w:left="142"/>
              <w:rPr>
                <w:b/>
                <w:color w:val="000000"/>
              </w:rPr>
            </w:pPr>
            <w:r w:rsidRPr="00385CDA">
              <w:rPr>
                <w:b/>
                <w:color w:val="000000"/>
              </w:rPr>
              <w:t>Điều kiện sau</w:t>
            </w:r>
          </w:p>
        </w:tc>
        <w:tc>
          <w:tcPr>
            <w:tcW w:w="3410" w:type="pct"/>
            <w:tcBorders>
              <w:bottom w:val="single" w:sz="8" w:space="0" w:color="808080"/>
              <w:right w:val="single" w:sz="18" w:space="0" w:color="808080"/>
            </w:tcBorders>
            <w:vAlign w:val="center"/>
          </w:tcPr>
          <w:p w14:paraId="797D9131" w14:textId="77777777" w:rsidR="000437EB" w:rsidRPr="0090287E" w:rsidRDefault="000437EB" w:rsidP="0049277F">
            <w:pPr>
              <w:pStyle w:val="BodyText"/>
              <w:spacing w:line="360" w:lineRule="auto"/>
              <w:ind w:left="0"/>
              <w:rPr>
                <w:lang w:eastAsia="ar-SA"/>
              </w:rPr>
            </w:pPr>
            <w:r>
              <w:rPr>
                <w:lang w:eastAsia="ar-SA"/>
              </w:rPr>
              <w:t>Hiển thị màn hình tổng quan sức khỏe</w:t>
            </w:r>
          </w:p>
        </w:tc>
      </w:tr>
      <w:tr w:rsidR="000437EB" w:rsidRPr="008F6008" w14:paraId="39D7000F" w14:textId="77777777" w:rsidTr="00082DE6">
        <w:trPr>
          <w:trHeight w:val="284"/>
          <w:jc w:val="center"/>
        </w:trPr>
        <w:tc>
          <w:tcPr>
            <w:tcW w:w="1590" w:type="pct"/>
            <w:tcBorders>
              <w:left w:val="single" w:sz="18" w:space="0" w:color="808080"/>
              <w:bottom w:val="single" w:sz="4" w:space="0" w:color="808080"/>
            </w:tcBorders>
            <w:shd w:val="clear" w:color="auto" w:fill="F3F3F3"/>
            <w:vAlign w:val="center"/>
          </w:tcPr>
          <w:p w14:paraId="3E8EF8D1" w14:textId="77777777" w:rsidR="000437EB" w:rsidRPr="00385CDA" w:rsidRDefault="000437EB" w:rsidP="0049277F">
            <w:pPr>
              <w:ind w:left="142"/>
              <w:rPr>
                <w:b/>
                <w:color w:val="000000"/>
              </w:rPr>
            </w:pPr>
            <w:r w:rsidRPr="00385CDA">
              <w:rPr>
                <w:b/>
                <w:color w:val="000000"/>
              </w:rPr>
              <w:t>Ngoại lệ</w:t>
            </w:r>
          </w:p>
        </w:tc>
        <w:tc>
          <w:tcPr>
            <w:tcW w:w="3410" w:type="pct"/>
            <w:tcBorders>
              <w:bottom w:val="single" w:sz="4" w:space="0" w:color="808080"/>
              <w:right w:val="single" w:sz="18" w:space="0" w:color="808080"/>
            </w:tcBorders>
            <w:vAlign w:val="center"/>
          </w:tcPr>
          <w:p w14:paraId="0DEC35C2" w14:textId="77777777" w:rsidR="000437EB" w:rsidRPr="0090287E" w:rsidRDefault="000437EB" w:rsidP="0049277F">
            <w:pPr>
              <w:pStyle w:val="BodyText"/>
              <w:spacing w:line="360" w:lineRule="auto"/>
              <w:ind w:left="0"/>
              <w:rPr>
                <w:lang w:eastAsia="ar-SA"/>
              </w:rPr>
            </w:pPr>
            <w:r w:rsidRPr="00CA1A78">
              <w:t xml:space="preserve">Nếu không có </w:t>
            </w:r>
            <w:r>
              <w:t>dữ liệu</w:t>
            </w:r>
            <w:r w:rsidRPr="00CA1A78">
              <w:t xml:space="preserve"> nào thì hiển thị Label thông tin “Chưa có dữ liệu”</w:t>
            </w:r>
          </w:p>
        </w:tc>
      </w:tr>
      <w:tr w:rsidR="000437EB" w:rsidRPr="008F6008" w14:paraId="707E2BB5" w14:textId="77777777" w:rsidTr="00082DE6">
        <w:trPr>
          <w:trHeight w:val="284"/>
          <w:jc w:val="center"/>
        </w:trPr>
        <w:tc>
          <w:tcPr>
            <w:tcW w:w="1590" w:type="pct"/>
            <w:tcBorders>
              <w:left w:val="single" w:sz="18" w:space="0" w:color="808080"/>
              <w:bottom w:val="single" w:sz="18" w:space="0" w:color="808080"/>
            </w:tcBorders>
            <w:shd w:val="clear" w:color="auto" w:fill="F3F3F3"/>
            <w:vAlign w:val="center"/>
          </w:tcPr>
          <w:p w14:paraId="082A1C37" w14:textId="77777777" w:rsidR="000437EB" w:rsidRPr="00385CDA" w:rsidRDefault="000437EB" w:rsidP="0049277F">
            <w:pPr>
              <w:ind w:left="142"/>
              <w:rPr>
                <w:b/>
                <w:color w:val="000000"/>
              </w:rPr>
            </w:pPr>
            <w:r w:rsidRPr="00385CDA">
              <w:rPr>
                <w:b/>
                <w:color w:val="000000"/>
              </w:rPr>
              <w:t>Các yêu cầu đặc biệt</w:t>
            </w:r>
          </w:p>
        </w:tc>
        <w:tc>
          <w:tcPr>
            <w:tcW w:w="3410" w:type="pct"/>
            <w:tcBorders>
              <w:bottom w:val="single" w:sz="18" w:space="0" w:color="808080"/>
              <w:right w:val="single" w:sz="18" w:space="0" w:color="808080"/>
            </w:tcBorders>
            <w:vAlign w:val="center"/>
          </w:tcPr>
          <w:p w14:paraId="52891883" w14:textId="77777777" w:rsidR="000437EB" w:rsidRPr="0090287E" w:rsidRDefault="000437EB" w:rsidP="0049277F">
            <w:pPr>
              <w:pStyle w:val="BodyText"/>
              <w:spacing w:line="360" w:lineRule="auto"/>
              <w:ind w:left="0"/>
              <w:rPr>
                <w:lang w:eastAsia="ar-SA"/>
              </w:rPr>
            </w:pPr>
            <w:r w:rsidRPr="0090287E">
              <w:rPr>
                <w:lang w:eastAsia="ar-SA"/>
              </w:rPr>
              <w:t>N/A</w:t>
            </w:r>
          </w:p>
        </w:tc>
      </w:tr>
    </w:tbl>
    <w:p w14:paraId="6CD2BAF4" w14:textId="77777777" w:rsidR="000437EB" w:rsidRPr="000437EB" w:rsidRDefault="000437EB" w:rsidP="0049277F">
      <w:pPr>
        <w:ind w:left="0"/>
      </w:pPr>
    </w:p>
    <w:p w14:paraId="3AC8A8BE" w14:textId="77777777" w:rsidR="00B43226" w:rsidRPr="00986A62" w:rsidRDefault="00B43226" w:rsidP="0049277F">
      <w:pPr>
        <w:pStyle w:val="Heading4"/>
      </w:pPr>
      <w:r w:rsidRPr="00986A62">
        <w:lastRenderedPageBreak/>
        <w:t>Biểu đồ luồng xử lý chức năng</w:t>
      </w:r>
    </w:p>
    <w:p w14:paraId="3EFE455C" w14:textId="6F054F3D" w:rsidR="00B43226" w:rsidRPr="00B540A7" w:rsidRDefault="000437EB" w:rsidP="0049277F">
      <w:pPr>
        <w:ind w:hanging="544"/>
        <w:jc w:val="center"/>
      </w:pPr>
      <w:r w:rsidRPr="00EF1727">
        <w:object w:dxaOrig="10380" w:dyaOrig="5881" w14:anchorId="534C7C4F">
          <v:shape id="_x0000_i1030" type="#_x0000_t75" style="width:380.4pt;height:198.8pt" o:ole="">
            <v:imagedata r:id="rId29" o:title=""/>
          </v:shape>
          <o:OLEObject Type="Embed" ProgID="Visio.Drawing.11" ShapeID="_x0000_i1030" DrawAspect="Content" ObjectID="_1734617807" r:id="rId30"/>
        </w:object>
      </w:r>
    </w:p>
    <w:p w14:paraId="3BB7A713" w14:textId="77777777" w:rsidR="00B43226" w:rsidRDefault="00B43226" w:rsidP="0049277F">
      <w:pPr>
        <w:pStyle w:val="Heading4"/>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0437EB" w:rsidRPr="009F13D7" w14:paraId="60F1FF4B" w14:textId="77777777" w:rsidTr="00082DE6">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798A800F" w14:textId="77777777" w:rsidR="000437EB" w:rsidRPr="009F13D7" w:rsidRDefault="000437EB"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515FBD67" w14:textId="77777777" w:rsidR="000437EB" w:rsidRPr="009F13D7" w:rsidRDefault="000437EB" w:rsidP="0049277F">
            <w:pPr>
              <w:snapToGrid w:val="0"/>
              <w:ind w:left="0"/>
              <w:jc w:val="center"/>
              <w:rPr>
                <w:b/>
              </w:rPr>
            </w:pPr>
            <w:r w:rsidRPr="009F13D7">
              <w:rPr>
                <w:b/>
              </w:rPr>
              <w:t>Phản ứng của hệ thống</w:t>
            </w:r>
          </w:p>
        </w:tc>
      </w:tr>
      <w:tr w:rsidR="000437EB" w:rsidRPr="009F13D7" w14:paraId="3DE2F849"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EDBC925" w14:textId="18BE913B" w:rsidR="000437EB" w:rsidRPr="009F13D7" w:rsidRDefault="000437EB" w:rsidP="0049277F">
            <w:pPr>
              <w:tabs>
                <w:tab w:val="left" w:pos="720"/>
              </w:tabs>
              <w:spacing w:before="80"/>
              <w:ind w:left="205" w:hanging="205"/>
              <w:jc w:val="both"/>
            </w:pPr>
            <w:r w:rsidRPr="009F13D7">
              <w:t xml:space="preserve">1. </w:t>
            </w:r>
            <w:r w:rsidRPr="000437EB">
              <w:rPr>
                <w:szCs w:val="24"/>
              </w:rPr>
              <w:t xml:space="preserve">Người dùng </w:t>
            </w:r>
            <w:r w:rsidRPr="000437EB">
              <w:rPr>
                <w:snapToGrid/>
                <w:color w:val="000000"/>
                <w:szCs w:val="24"/>
              </w:rPr>
              <w:t>Đăng nhập vào hệ thống, chọn chức năng “Hồ sơ sức khỏe” và chọn 1 hồ sơ cần xem hồ sơ sức khỏe và chọn Tab “Tổng quan sức khỏe”</w:t>
            </w:r>
          </w:p>
        </w:tc>
        <w:tc>
          <w:tcPr>
            <w:tcW w:w="6520" w:type="dxa"/>
            <w:tcBorders>
              <w:top w:val="dotted" w:sz="4" w:space="0" w:color="auto"/>
              <w:left w:val="dotted" w:sz="4" w:space="0" w:color="auto"/>
              <w:bottom w:val="dotted" w:sz="4" w:space="0" w:color="auto"/>
              <w:right w:val="dotted" w:sz="4" w:space="0" w:color="auto"/>
            </w:tcBorders>
            <w:hideMark/>
          </w:tcPr>
          <w:p w14:paraId="10C075AC" w14:textId="1D7FD228" w:rsidR="000437EB" w:rsidRDefault="000437EB" w:rsidP="0049277F">
            <w:pPr>
              <w:tabs>
                <w:tab w:val="left" w:pos="720"/>
              </w:tabs>
              <w:spacing w:before="80"/>
              <w:ind w:left="175" w:hanging="175"/>
              <w:jc w:val="both"/>
            </w:pPr>
            <w:r w:rsidRPr="009F13D7">
              <w:t xml:space="preserve">2. </w:t>
            </w:r>
            <w:r w:rsidRPr="00C75F57">
              <w:rPr>
                <w:szCs w:val="24"/>
              </w:rPr>
              <w:t xml:space="preserve">Hệ thống </w:t>
            </w:r>
            <w:r w:rsidRPr="00C75F57">
              <w:rPr>
                <w:snapToGrid/>
                <w:color w:val="000000"/>
                <w:szCs w:val="24"/>
              </w:rPr>
              <w:t xml:space="preserve">hiển thị màn hình </w:t>
            </w:r>
            <w:r>
              <w:rPr>
                <w:snapToGrid/>
                <w:color w:val="000000"/>
                <w:szCs w:val="24"/>
              </w:rPr>
              <w:t>tổng quan sức khỏe</w:t>
            </w:r>
            <w:r w:rsidRPr="00C75F57">
              <w:rPr>
                <w:snapToGrid/>
                <w:color w:val="000000"/>
                <w:szCs w:val="24"/>
              </w:rPr>
              <w:t xml:space="preserve"> quân nhân</w:t>
            </w:r>
          </w:p>
          <w:p w14:paraId="62834A84" w14:textId="77777777" w:rsidR="000437EB" w:rsidRPr="000B6ABD" w:rsidRDefault="000437EB" w:rsidP="0049277F">
            <w:pPr>
              <w:widowControl/>
              <w:numPr>
                <w:ilvl w:val="0"/>
                <w:numId w:val="33"/>
              </w:numPr>
              <w:tabs>
                <w:tab w:val="left" w:pos="317"/>
              </w:tabs>
              <w:snapToGrid w:val="0"/>
              <w:spacing w:before="0"/>
              <w:ind w:left="317" w:hanging="283"/>
              <w:contextualSpacing/>
              <w:jc w:val="both"/>
              <w:rPr>
                <w:b/>
                <w:u w:val="single"/>
              </w:rPr>
            </w:pPr>
            <w:r w:rsidRPr="000B6ABD">
              <w:rPr>
                <w:b/>
                <w:u w:val="single"/>
              </w:rPr>
              <w:t>Thông tin chỉ số sức khỏe</w:t>
            </w:r>
          </w:p>
          <w:p w14:paraId="1148A0E7" w14:textId="16A94F6E" w:rsidR="000437EB" w:rsidRPr="000B6ABD" w:rsidRDefault="000437EB" w:rsidP="0049277F">
            <w:pPr>
              <w:pStyle w:val="BodyText"/>
              <w:numPr>
                <w:ilvl w:val="0"/>
                <w:numId w:val="18"/>
              </w:numPr>
              <w:spacing w:line="360" w:lineRule="auto"/>
              <w:ind w:left="346" w:hanging="284"/>
              <w:rPr>
                <w:lang w:eastAsia="ar-SA"/>
              </w:rPr>
            </w:pPr>
            <w:r w:rsidRPr="000B6ABD">
              <w:rPr>
                <w:b/>
                <w:lang w:eastAsia="ar-SA"/>
              </w:rPr>
              <w:t>Chiều cao</w:t>
            </w:r>
            <w:r w:rsidRPr="000B6ABD">
              <w:rPr>
                <w:lang w:eastAsia="ar-SA"/>
              </w:rPr>
              <w:t xml:space="preserve">: Thông tin chiều cao lần đo mới nhất của quân nhân; </w:t>
            </w:r>
            <w:r w:rsidRPr="00810260">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78BA9657" w14:textId="4568BADA" w:rsidR="000437EB" w:rsidRPr="000B6ABD" w:rsidRDefault="000437EB" w:rsidP="0049277F">
            <w:pPr>
              <w:pStyle w:val="BodyText"/>
              <w:numPr>
                <w:ilvl w:val="0"/>
                <w:numId w:val="18"/>
              </w:numPr>
              <w:spacing w:line="360" w:lineRule="auto"/>
              <w:ind w:left="346" w:hanging="284"/>
              <w:rPr>
                <w:lang w:eastAsia="ar-SA"/>
              </w:rPr>
            </w:pPr>
            <w:r w:rsidRPr="000B6ABD">
              <w:rPr>
                <w:b/>
                <w:lang w:eastAsia="ar-SA"/>
              </w:rPr>
              <w:t>Cân nặng</w:t>
            </w:r>
            <w:r w:rsidRPr="000B6ABD">
              <w:rPr>
                <w:lang w:eastAsia="ar-SA"/>
              </w:rPr>
              <w:t xml:space="preserve">: Thông tin cân </w:t>
            </w:r>
            <w:proofErr w:type="gramStart"/>
            <w:r w:rsidRPr="000B6ABD">
              <w:rPr>
                <w:lang w:eastAsia="ar-SA"/>
              </w:rPr>
              <w:t>nặng  lần</w:t>
            </w:r>
            <w:proofErr w:type="gramEnd"/>
            <w:r w:rsidRPr="000B6ABD">
              <w:rPr>
                <w:lang w:eastAsia="ar-SA"/>
              </w:rPr>
              <w:t xml:space="preserve"> đo mới nhất của quân nhân; </w:t>
            </w:r>
            <w:r w:rsidRPr="00810260">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06F611D9" w14:textId="48052CA9" w:rsidR="000437EB" w:rsidRPr="006517BC" w:rsidRDefault="000437EB" w:rsidP="0049277F">
            <w:pPr>
              <w:pStyle w:val="BodyText"/>
              <w:numPr>
                <w:ilvl w:val="0"/>
                <w:numId w:val="18"/>
              </w:numPr>
              <w:spacing w:line="360" w:lineRule="auto"/>
              <w:ind w:left="346" w:hanging="284"/>
              <w:rPr>
                <w:lang w:eastAsia="ar-SA"/>
              </w:rPr>
            </w:pPr>
            <w:r w:rsidRPr="000B6ABD">
              <w:rPr>
                <w:b/>
                <w:lang w:eastAsia="ar-SA"/>
              </w:rPr>
              <w:t>Chỉ số BMI</w:t>
            </w:r>
            <w:r w:rsidRPr="000B6ABD">
              <w:rPr>
                <w:lang w:eastAsia="ar-SA"/>
              </w:rPr>
              <w:t xml:space="preserve">: Chỉ số BMI trong lần đo gần nhất, </w:t>
            </w:r>
            <w:r w:rsidRPr="006517BC">
              <w:rPr>
                <w:lang w:eastAsia="ar-SA"/>
              </w:rPr>
              <w:t>Định dạng số, sử dụng dấu chấm (“.”) để phân cách giữa số nguyên (hàng đơn vị) với số thập phân đầu tiên; làm tròn đến 2 số thập phân; sử dụng dấu (“,”) để phân cách giữa số hàng nghìn/triệu/tỷ</w:t>
            </w:r>
          </w:p>
          <w:p w14:paraId="62732961" w14:textId="3F32604A" w:rsidR="000437EB" w:rsidRPr="000B6ABD" w:rsidRDefault="000437EB" w:rsidP="0049277F">
            <w:pPr>
              <w:pStyle w:val="BodyText"/>
              <w:numPr>
                <w:ilvl w:val="0"/>
                <w:numId w:val="18"/>
              </w:numPr>
              <w:spacing w:line="360" w:lineRule="auto"/>
              <w:ind w:left="346" w:hanging="284"/>
              <w:rPr>
                <w:b/>
                <w:lang w:eastAsia="ar-SA"/>
              </w:rPr>
            </w:pPr>
            <w:r>
              <w:rPr>
                <w:b/>
                <w:lang w:eastAsia="ar-SA"/>
              </w:rPr>
              <w:lastRenderedPageBreak/>
              <w:t xml:space="preserve">Nhóm máu ABO: </w:t>
            </w:r>
            <w:r w:rsidRPr="000B6ABD">
              <w:rPr>
                <w:lang w:eastAsia="ar-SA"/>
              </w:rPr>
              <w:t>Hiển thị nhóm máu ABO của quân nhân</w:t>
            </w:r>
          </w:p>
          <w:p w14:paraId="77074886" w14:textId="3169DA26" w:rsidR="000437EB" w:rsidRPr="009A7356" w:rsidRDefault="000437EB" w:rsidP="0049277F">
            <w:pPr>
              <w:pStyle w:val="BodyText"/>
              <w:numPr>
                <w:ilvl w:val="0"/>
                <w:numId w:val="18"/>
              </w:numPr>
              <w:spacing w:line="360" w:lineRule="auto"/>
              <w:ind w:left="346" w:hanging="284"/>
              <w:rPr>
                <w:b/>
                <w:lang w:eastAsia="ar-SA"/>
              </w:rPr>
            </w:pPr>
            <w:r>
              <w:rPr>
                <w:b/>
                <w:lang w:eastAsia="ar-SA"/>
              </w:rPr>
              <w:t xml:space="preserve">Nhóm máu RH: </w:t>
            </w:r>
            <w:r w:rsidRPr="000B6ABD">
              <w:rPr>
                <w:lang w:eastAsia="ar-SA"/>
              </w:rPr>
              <w:t>Hiển thị nhóm máu RH của quân nhân</w:t>
            </w:r>
          </w:p>
          <w:p w14:paraId="4A987611" w14:textId="77777777" w:rsidR="000437EB" w:rsidRPr="000B6ABD" w:rsidRDefault="000437EB" w:rsidP="0049277F">
            <w:pPr>
              <w:widowControl/>
              <w:numPr>
                <w:ilvl w:val="0"/>
                <w:numId w:val="33"/>
              </w:numPr>
              <w:tabs>
                <w:tab w:val="left" w:pos="317"/>
              </w:tabs>
              <w:snapToGrid w:val="0"/>
              <w:spacing w:before="0"/>
              <w:ind w:left="317" w:hanging="283"/>
              <w:contextualSpacing/>
              <w:jc w:val="both"/>
              <w:rPr>
                <w:b/>
                <w:u w:val="single"/>
              </w:rPr>
            </w:pPr>
            <w:r w:rsidRPr="000B6ABD">
              <w:rPr>
                <w:b/>
                <w:u w:val="single"/>
              </w:rPr>
              <w:t>Thông tin tiền sử</w:t>
            </w:r>
          </w:p>
          <w:p w14:paraId="208F561E" w14:textId="70AF1DD3" w:rsidR="000437EB" w:rsidRPr="000B6ABD" w:rsidRDefault="000437EB" w:rsidP="0049277F">
            <w:pPr>
              <w:pStyle w:val="BodyText"/>
              <w:numPr>
                <w:ilvl w:val="0"/>
                <w:numId w:val="18"/>
              </w:numPr>
              <w:spacing w:line="360" w:lineRule="auto"/>
              <w:ind w:left="346" w:hanging="284"/>
              <w:rPr>
                <w:b/>
                <w:lang w:eastAsia="ar-SA"/>
              </w:rPr>
            </w:pPr>
            <w:r>
              <w:rPr>
                <w:b/>
                <w:lang w:eastAsia="ar-SA"/>
              </w:rPr>
              <w:t>Dị ứng:</w:t>
            </w:r>
            <w:r w:rsidRPr="000B6ABD">
              <w:rPr>
                <w:b/>
                <w:lang w:eastAsia="ar-SA"/>
              </w:rPr>
              <w:t xml:space="preserve"> </w:t>
            </w:r>
            <w:r w:rsidR="000B6ABD" w:rsidRPr="000B6ABD">
              <w:rPr>
                <w:lang w:eastAsia="ar-SA"/>
              </w:rPr>
              <w:t>Chi tiết thông tin dị ứng của quân nhân</w:t>
            </w:r>
          </w:p>
          <w:p w14:paraId="0576389C" w14:textId="7AAD3D1E" w:rsidR="000437EB" w:rsidRPr="000B6ABD" w:rsidRDefault="000437EB" w:rsidP="0049277F">
            <w:pPr>
              <w:pStyle w:val="BodyText"/>
              <w:numPr>
                <w:ilvl w:val="0"/>
                <w:numId w:val="18"/>
              </w:numPr>
              <w:spacing w:line="360" w:lineRule="auto"/>
              <w:ind w:left="346" w:hanging="284"/>
              <w:rPr>
                <w:b/>
                <w:lang w:eastAsia="ar-SA"/>
              </w:rPr>
            </w:pPr>
            <w:r>
              <w:rPr>
                <w:b/>
                <w:lang w:eastAsia="ar-SA"/>
              </w:rPr>
              <w:t>Bệnh tật:</w:t>
            </w:r>
            <w:r w:rsidR="000B6ABD" w:rsidRPr="000B6ABD">
              <w:rPr>
                <w:b/>
                <w:lang w:eastAsia="ar-SA"/>
              </w:rPr>
              <w:t xml:space="preserve"> </w:t>
            </w:r>
            <w:r w:rsidR="000B6ABD" w:rsidRPr="000B6ABD">
              <w:rPr>
                <w:lang w:eastAsia="ar-SA"/>
              </w:rPr>
              <w:t>Chi tiết thông tin bệnh tật của quân nhân</w:t>
            </w:r>
          </w:p>
          <w:p w14:paraId="0339DD4D" w14:textId="59D1BA1E" w:rsidR="000437EB" w:rsidRPr="009A7356" w:rsidRDefault="000437EB" w:rsidP="0049277F">
            <w:pPr>
              <w:pStyle w:val="BodyText"/>
              <w:numPr>
                <w:ilvl w:val="0"/>
                <w:numId w:val="18"/>
              </w:numPr>
              <w:spacing w:line="360" w:lineRule="auto"/>
              <w:ind w:left="346" w:hanging="284"/>
              <w:rPr>
                <w:b/>
                <w:lang w:eastAsia="ar-SA"/>
              </w:rPr>
            </w:pPr>
            <w:r>
              <w:rPr>
                <w:b/>
                <w:lang w:eastAsia="ar-SA"/>
              </w:rPr>
              <w:t>Gia đình:</w:t>
            </w:r>
            <w:r w:rsidR="000B6ABD">
              <w:rPr>
                <w:b/>
                <w:lang w:eastAsia="ar-SA"/>
              </w:rPr>
              <w:t xml:space="preserve"> </w:t>
            </w:r>
            <w:r w:rsidR="000B6ABD" w:rsidRPr="000B6ABD">
              <w:rPr>
                <w:lang w:eastAsia="ar-SA"/>
              </w:rPr>
              <w:t>Chi tiết thông tin tiền sử bệnh tật gia đình của quân nhân</w:t>
            </w:r>
          </w:p>
          <w:p w14:paraId="60587DE7" w14:textId="4A580320" w:rsidR="000B6ABD" w:rsidRPr="009F13D7" w:rsidRDefault="000437EB" w:rsidP="0049277F">
            <w:pPr>
              <w:widowControl/>
              <w:numPr>
                <w:ilvl w:val="0"/>
                <w:numId w:val="33"/>
              </w:numPr>
              <w:tabs>
                <w:tab w:val="left" w:pos="317"/>
              </w:tabs>
              <w:snapToGrid w:val="0"/>
              <w:spacing w:before="0"/>
              <w:ind w:left="317" w:hanging="283"/>
              <w:contextualSpacing/>
              <w:jc w:val="both"/>
            </w:pPr>
            <w:r w:rsidRPr="000B6ABD">
              <w:rPr>
                <w:b/>
                <w:u w:val="single"/>
              </w:rPr>
              <w:t>Tiêm chủng</w:t>
            </w:r>
            <w:r w:rsidR="000B6ABD">
              <w:rPr>
                <w:b/>
                <w:u w:val="single"/>
              </w:rPr>
              <w:t>:</w:t>
            </w:r>
            <w:r w:rsidR="000B6ABD">
              <w:t xml:space="preserve"> Tổng quan lịch sử tiêm chủng của quân nhân theo dạng bảng gồm các Kháng nguyên theo Vắc xin và số mũi tiêm tương ứng (tối đa 5 mũi); với các kháng nguyên đã tiêm thì được tô màu xanh và xác định mũi đã tiêm; với các kháng nguyên chưa tiêm theo từng mũi thì tô màu vàng và ghi rõ Chưa tiêm. Cây tiêm chủng được vẽ theo phác đồ tiêm chủng của Bộ y tế</w:t>
            </w:r>
          </w:p>
        </w:tc>
      </w:tr>
      <w:tr w:rsidR="000437EB" w:rsidRPr="009F13D7" w14:paraId="2EB38F0F" w14:textId="77777777" w:rsidTr="00082DE6">
        <w:tc>
          <w:tcPr>
            <w:tcW w:w="2439" w:type="dxa"/>
            <w:tcBorders>
              <w:top w:val="dotted" w:sz="4" w:space="0" w:color="auto"/>
              <w:left w:val="dotted" w:sz="4" w:space="0" w:color="auto"/>
              <w:bottom w:val="dotted" w:sz="4" w:space="0" w:color="auto"/>
              <w:right w:val="dotted" w:sz="4" w:space="0" w:color="auto"/>
            </w:tcBorders>
            <w:shd w:val="pct10" w:color="auto" w:fill="auto"/>
          </w:tcPr>
          <w:p w14:paraId="475BDB8A" w14:textId="77777777" w:rsidR="000437EB" w:rsidRPr="009F13D7" w:rsidRDefault="000437EB"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2A0220DD" w14:textId="77777777" w:rsidR="000437EB" w:rsidRPr="009F13D7" w:rsidRDefault="000437EB" w:rsidP="0049277F">
            <w:pPr>
              <w:snapToGrid w:val="0"/>
              <w:jc w:val="both"/>
              <w:rPr>
                <w:lang w:val="pt-BR"/>
              </w:rPr>
            </w:pPr>
          </w:p>
        </w:tc>
      </w:tr>
    </w:tbl>
    <w:p w14:paraId="2E215D75" w14:textId="77777777" w:rsidR="00B43226" w:rsidRPr="00986A62" w:rsidRDefault="00B43226" w:rsidP="0049277F">
      <w:pPr>
        <w:pStyle w:val="Heading4"/>
      </w:pPr>
      <w:r w:rsidRPr="00986A62">
        <w:t>Mô tả dòng sự kiện phụ (Alternative Flow)</w:t>
      </w:r>
    </w:p>
    <w:p w14:paraId="510B0B93" w14:textId="77777777" w:rsidR="00B43226" w:rsidRPr="009F13D7" w:rsidRDefault="00B43226" w:rsidP="0049277F">
      <w:pPr>
        <w:snapToGrid w:val="0"/>
        <w:rPr>
          <w:lang w:eastAsia="ar-SA"/>
        </w:rPr>
      </w:pPr>
      <w:r w:rsidRPr="009F13D7">
        <w:rPr>
          <w:lang w:eastAsia="ar-SA"/>
        </w:rPr>
        <w:t>N/A</w:t>
      </w:r>
    </w:p>
    <w:p w14:paraId="2FC7D77A" w14:textId="77777777" w:rsidR="00B43226" w:rsidRPr="00986A62" w:rsidRDefault="00B43226" w:rsidP="0049277F">
      <w:pPr>
        <w:pStyle w:val="Heading4"/>
      </w:pPr>
      <w:r w:rsidRPr="00986A62">
        <w:lastRenderedPageBreak/>
        <w:t>Ghi chú</w:t>
      </w:r>
    </w:p>
    <w:p w14:paraId="48CBF395" w14:textId="38A7320A" w:rsidR="00B43226" w:rsidRDefault="000437EB" w:rsidP="0049277F">
      <w:pPr>
        <w:ind w:hanging="544"/>
        <w:rPr>
          <w:highlight w:val="yellow"/>
        </w:rPr>
      </w:pPr>
      <w:r>
        <w:rPr>
          <w:noProof/>
          <w:snapToGrid/>
        </w:rPr>
        <w:drawing>
          <wp:inline distT="0" distB="0" distL="0" distR="0" wp14:anchorId="013779BC" wp14:editId="1C36C1BB">
            <wp:extent cx="5941695" cy="3211195"/>
            <wp:effectExtent l="0" t="0" r="190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3211195"/>
                    </a:xfrm>
                    <a:prstGeom prst="rect">
                      <a:avLst/>
                    </a:prstGeom>
                  </pic:spPr>
                </pic:pic>
              </a:graphicData>
            </a:graphic>
          </wp:inline>
        </w:drawing>
      </w:r>
    </w:p>
    <w:p w14:paraId="73A8AFB2" w14:textId="5B840A5E" w:rsidR="000437EB" w:rsidRDefault="000437EB" w:rsidP="0049277F">
      <w:pPr>
        <w:ind w:hanging="544"/>
        <w:rPr>
          <w:highlight w:val="yellow"/>
        </w:rPr>
      </w:pPr>
      <w:r>
        <w:rPr>
          <w:noProof/>
          <w:snapToGrid/>
        </w:rPr>
        <w:drawing>
          <wp:inline distT="0" distB="0" distL="0" distR="0" wp14:anchorId="738EA504" wp14:editId="5E2BF8F9">
            <wp:extent cx="5941695" cy="36772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3677285"/>
                    </a:xfrm>
                    <a:prstGeom prst="rect">
                      <a:avLst/>
                    </a:prstGeom>
                  </pic:spPr>
                </pic:pic>
              </a:graphicData>
            </a:graphic>
          </wp:inline>
        </w:drawing>
      </w:r>
    </w:p>
    <w:p w14:paraId="1C07A8F2" w14:textId="341F800A" w:rsidR="000437EB" w:rsidRPr="00EF1727" w:rsidRDefault="000437EB" w:rsidP="0049277F">
      <w:pPr>
        <w:pStyle w:val="BodyText"/>
        <w:spacing w:line="360" w:lineRule="auto"/>
        <w:ind w:left="0"/>
        <w:jc w:val="center"/>
        <w:rPr>
          <w:i/>
          <w:lang w:eastAsia="ar-SA"/>
        </w:rPr>
      </w:pPr>
      <w:r w:rsidRPr="00EF1727">
        <w:rPr>
          <w:i/>
          <w:noProof/>
        </w:rPr>
        <w:t xml:space="preserve">Hình: </w:t>
      </w:r>
      <w:r>
        <w:rPr>
          <w:i/>
          <w:noProof/>
        </w:rPr>
        <w:t>Màn hình tổng quan sức khỏe quân nhân</w:t>
      </w:r>
    </w:p>
    <w:p w14:paraId="481679BE" w14:textId="205DD524" w:rsidR="002C6031" w:rsidRDefault="002C6031" w:rsidP="0049277F">
      <w:pPr>
        <w:pStyle w:val="Heading3"/>
        <w:rPr>
          <w:color w:val="000000"/>
          <w:szCs w:val="24"/>
        </w:rPr>
      </w:pPr>
      <w:bookmarkStart w:id="50" w:name="_Toc109901568"/>
      <w:r>
        <w:rPr>
          <w:color w:val="000000"/>
          <w:szCs w:val="24"/>
        </w:rPr>
        <w:lastRenderedPageBreak/>
        <w:t>Tiền sử</w:t>
      </w:r>
      <w:r w:rsidR="002E17B8">
        <w:rPr>
          <w:color w:val="000000"/>
          <w:szCs w:val="24"/>
        </w:rPr>
        <w:t xml:space="preserve"> bản thân</w:t>
      </w:r>
    </w:p>
    <w:p w14:paraId="25EC7030" w14:textId="227D9DAB" w:rsidR="003F34B9" w:rsidRPr="00DD724C" w:rsidRDefault="003F34B9" w:rsidP="002C6031">
      <w:pPr>
        <w:pStyle w:val="Heading4"/>
      </w:pPr>
      <w:r w:rsidRPr="00DD724C">
        <w:t>Tiền sử dị ứng</w:t>
      </w:r>
      <w:bookmarkEnd w:id="50"/>
    </w:p>
    <w:p w14:paraId="422189C9" w14:textId="77777777" w:rsidR="00A36677" w:rsidRDefault="00A36677" w:rsidP="002C6031">
      <w:pPr>
        <w:pStyle w:val="Heading5"/>
      </w:pPr>
      <w:r>
        <w:t>Danh sách tiền sử dị ứng</w:t>
      </w:r>
    </w:p>
    <w:p w14:paraId="0BA7729A" w14:textId="77777777" w:rsidR="00B43226" w:rsidRDefault="00B43226" w:rsidP="002C6031">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D724C" w:rsidRPr="000C0449" w14:paraId="546CA28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5101058" w14:textId="77777777" w:rsidR="00DD724C" w:rsidRPr="000C0449" w:rsidRDefault="00DD724C"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44FCCB3" w14:textId="77777777" w:rsidR="00DD724C" w:rsidRPr="000C0449" w:rsidRDefault="00DD724C" w:rsidP="0049277F">
            <w:pPr>
              <w:pStyle w:val="BodyText"/>
              <w:spacing w:line="360" w:lineRule="auto"/>
              <w:ind w:left="0"/>
              <w:rPr>
                <w:lang w:eastAsia="ar-SA"/>
              </w:rPr>
            </w:pPr>
            <w:r>
              <w:rPr>
                <w:iCs/>
              </w:rPr>
              <w:t>Danh sách tiền sử dị ứng</w:t>
            </w:r>
          </w:p>
        </w:tc>
      </w:tr>
      <w:tr w:rsidR="00DD724C" w:rsidRPr="000C0449" w14:paraId="5794301E"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6A30088" w14:textId="77777777" w:rsidR="00DD724C" w:rsidRPr="000C0449" w:rsidRDefault="00DD724C"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6586129" w14:textId="77777777" w:rsidR="00DD724C" w:rsidRPr="000C0449" w:rsidRDefault="00DD724C" w:rsidP="0049277F">
            <w:pPr>
              <w:pStyle w:val="BodyText"/>
              <w:spacing w:line="360" w:lineRule="auto"/>
              <w:ind w:left="0"/>
              <w:rPr>
                <w:lang w:eastAsia="ar-SA"/>
              </w:rPr>
            </w:pPr>
            <w:r>
              <w:rPr>
                <w:lang w:eastAsia="ar-SA"/>
              </w:rPr>
              <w:t>Chức năng này cho phép theo dõi tiền sử dị ứng của bệnh nhân</w:t>
            </w:r>
          </w:p>
        </w:tc>
      </w:tr>
      <w:tr w:rsidR="00DD724C" w:rsidRPr="000C0449" w14:paraId="1ABD0FEC"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B06E103" w14:textId="77777777" w:rsidR="00DD724C" w:rsidRPr="000C0449" w:rsidRDefault="00DD724C"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FC5E5F" w14:textId="3BE975EF" w:rsidR="00DD724C" w:rsidRPr="000C0449" w:rsidRDefault="00DD724C" w:rsidP="0049277F">
            <w:pPr>
              <w:pStyle w:val="BodyText"/>
              <w:spacing w:line="360" w:lineRule="auto"/>
              <w:ind w:left="0"/>
            </w:pPr>
            <w:r>
              <w:t>Người sử dụng</w:t>
            </w:r>
          </w:p>
        </w:tc>
      </w:tr>
      <w:tr w:rsidR="00DD724C" w:rsidRPr="00255925" w14:paraId="056DF11F"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218870E" w14:textId="77777777" w:rsidR="00DD724C" w:rsidRPr="000C0449" w:rsidRDefault="00DD724C"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02185F" w14:textId="77777777" w:rsidR="00DD724C" w:rsidRPr="00255925" w:rsidRDefault="00DD724C"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dị ứng</w:t>
            </w:r>
          </w:p>
        </w:tc>
      </w:tr>
      <w:tr w:rsidR="00DD724C" w:rsidRPr="000C0449" w14:paraId="0107F172"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5C7E85C" w14:textId="77777777" w:rsidR="00DD724C" w:rsidRPr="000C0449" w:rsidRDefault="00DD724C"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29F0CE" w14:textId="77777777" w:rsidR="00DD724C" w:rsidRPr="000C0449" w:rsidRDefault="00DD724C" w:rsidP="0049277F">
            <w:pPr>
              <w:pStyle w:val="BodyText"/>
              <w:spacing w:line="360" w:lineRule="auto"/>
              <w:ind w:left="0"/>
              <w:rPr>
                <w:lang w:eastAsia="ar-SA"/>
              </w:rPr>
            </w:pPr>
            <w:r>
              <w:rPr>
                <w:lang w:eastAsia="ar-SA"/>
              </w:rPr>
              <w:t>Hiển thị danh sách tiền sử dị ứng</w:t>
            </w:r>
          </w:p>
        </w:tc>
      </w:tr>
      <w:tr w:rsidR="00DD724C" w:rsidRPr="000C0449" w14:paraId="6D93A23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8C65764" w14:textId="77777777" w:rsidR="00DD724C" w:rsidRPr="000C0449" w:rsidRDefault="00DD724C"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C135AEA" w14:textId="77777777" w:rsidR="00DD724C" w:rsidRPr="000C0449" w:rsidRDefault="00DD724C" w:rsidP="0049277F">
            <w:pPr>
              <w:pStyle w:val="BodyText"/>
              <w:spacing w:line="360" w:lineRule="auto"/>
              <w:ind w:left="0"/>
              <w:rPr>
                <w:lang w:eastAsia="ar-SA"/>
              </w:rPr>
            </w:pPr>
            <w:r>
              <w:rPr>
                <w:lang w:eastAsia="ar-SA"/>
              </w:rPr>
              <w:t>Nếu không có thông tin thì hiển thị Label “Không có dữ liệu”</w:t>
            </w:r>
          </w:p>
        </w:tc>
      </w:tr>
      <w:tr w:rsidR="00DD724C" w:rsidRPr="000C0449" w14:paraId="22676F49"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3C2894B" w14:textId="77777777" w:rsidR="00DD724C" w:rsidRPr="000C0449" w:rsidRDefault="00DD724C"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919EB5E" w14:textId="77777777" w:rsidR="00DD724C" w:rsidRPr="000C0449" w:rsidRDefault="00DD724C" w:rsidP="0049277F">
            <w:pPr>
              <w:pStyle w:val="BodyText"/>
              <w:spacing w:line="360" w:lineRule="auto"/>
              <w:ind w:left="0"/>
            </w:pPr>
            <w:r>
              <w:t>N/A</w:t>
            </w:r>
          </w:p>
        </w:tc>
      </w:tr>
    </w:tbl>
    <w:p w14:paraId="24B168D9" w14:textId="77777777" w:rsidR="00DD724C" w:rsidRPr="00DD724C" w:rsidRDefault="00DD724C" w:rsidP="0049277F">
      <w:pPr>
        <w:ind w:left="0"/>
      </w:pPr>
    </w:p>
    <w:p w14:paraId="21241921" w14:textId="77777777" w:rsidR="00B43226" w:rsidRPr="00B43226" w:rsidRDefault="00B43226" w:rsidP="002C6031">
      <w:pPr>
        <w:pStyle w:val="Heading6"/>
      </w:pPr>
      <w:r w:rsidRPr="00B43226">
        <w:t>Biểu đồ luồng xử lý chức năng</w:t>
      </w:r>
    </w:p>
    <w:p w14:paraId="00E4D3A5" w14:textId="738B4FAB" w:rsidR="00B43226" w:rsidRPr="00B540A7" w:rsidRDefault="00DD724C" w:rsidP="0049277F">
      <w:pPr>
        <w:ind w:hanging="544"/>
        <w:jc w:val="center"/>
      </w:pPr>
      <w:r w:rsidRPr="00EF1727">
        <w:object w:dxaOrig="10380" w:dyaOrig="5881" w14:anchorId="67C1AA19">
          <v:shape id="_x0000_i1031" type="#_x0000_t75" style="width:380.4pt;height:198.8pt" o:ole="">
            <v:imagedata r:id="rId33" o:title=""/>
          </v:shape>
          <o:OLEObject Type="Embed" ProgID="Visio.Drawing.11" ShapeID="_x0000_i1031" DrawAspect="Content" ObjectID="_1734617808" r:id="rId34"/>
        </w:object>
      </w:r>
    </w:p>
    <w:p w14:paraId="65980D72" w14:textId="77777777" w:rsidR="00B43226" w:rsidRDefault="00B43226" w:rsidP="002C6031">
      <w:pPr>
        <w:pStyle w:val="Heading6"/>
      </w:pPr>
      <w:r w:rsidRPr="00B43226">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DD724C" w:rsidRPr="009F13D7" w14:paraId="61B520F5" w14:textId="77777777" w:rsidTr="00082DE6">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53D8E4B1" w14:textId="77777777" w:rsidR="00DD724C" w:rsidRPr="009F13D7" w:rsidRDefault="00DD724C"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42CA308B" w14:textId="77777777" w:rsidR="00DD724C" w:rsidRPr="009F13D7" w:rsidRDefault="00DD724C" w:rsidP="0049277F">
            <w:pPr>
              <w:snapToGrid w:val="0"/>
              <w:ind w:left="0"/>
              <w:jc w:val="center"/>
              <w:rPr>
                <w:b/>
              </w:rPr>
            </w:pPr>
            <w:r w:rsidRPr="009F13D7">
              <w:rPr>
                <w:b/>
              </w:rPr>
              <w:t>Phản ứng của hệ thống</w:t>
            </w:r>
          </w:p>
        </w:tc>
      </w:tr>
      <w:tr w:rsidR="00DD724C" w:rsidRPr="009F13D7" w14:paraId="174DCFEE"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7CBE3662" w14:textId="7277A07C" w:rsidR="00DD724C" w:rsidRPr="009F13D7" w:rsidRDefault="00DD724C" w:rsidP="0049277F">
            <w:pPr>
              <w:tabs>
                <w:tab w:val="left" w:pos="720"/>
              </w:tabs>
              <w:spacing w:before="80"/>
              <w:ind w:left="205" w:hanging="205"/>
              <w:jc w:val="both"/>
            </w:pPr>
            <w:r w:rsidRPr="009F13D7">
              <w:t xml:space="preserve">1. Người dùng </w:t>
            </w:r>
            <w:r w:rsidRPr="00DD724C">
              <w:rPr>
                <w:snapToGrid/>
                <w:color w:val="000000"/>
                <w:szCs w:val="24"/>
              </w:rPr>
              <w:t xml:space="preserve">Đăng </w:t>
            </w:r>
            <w:r w:rsidRPr="00DD724C">
              <w:rPr>
                <w:snapToGrid/>
                <w:color w:val="000000"/>
                <w:szCs w:val="24"/>
              </w:rPr>
              <w:lastRenderedPageBreak/>
              <w:t>nhập vào hệ thống, chọn chức năng “Hồ sơ sức khỏe” và chọn 1 hồ sơ cần xem hồ sơ sức khỏe, chọn TABS “Tiền sử/Dị ứng”</w:t>
            </w:r>
          </w:p>
        </w:tc>
        <w:tc>
          <w:tcPr>
            <w:tcW w:w="6520" w:type="dxa"/>
            <w:tcBorders>
              <w:top w:val="dotted" w:sz="4" w:space="0" w:color="auto"/>
              <w:left w:val="dotted" w:sz="4" w:space="0" w:color="auto"/>
              <w:bottom w:val="dotted" w:sz="4" w:space="0" w:color="auto"/>
              <w:right w:val="dotted" w:sz="4" w:space="0" w:color="auto"/>
            </w:tcBorders>
            <w:hideMark/>
          </w:tcPr>
          <w:p w14:paraId="28395692" w14:textId="51D8A1BF" w:rsidR="00DD724C" w:rsidRDefault="00DD724C" w:rsidP="0049277F">
            <w:pPr>
              <w:tabs>
                <w:tab w:val="left" w:pos="720"/>
              </w:tabs>
              <w:spacing w:before="80"/>
              <w:ind w:left="360" w:hanging="360"/>
              <w:jc w:val="both"/>
            </w:pPr>
            <w:r w:rsidRPr="009F13D7">
              <w:lastRenderedPageBreak/>
              <w:t>2</w:t>
            </w:r>
            <w:r w:rsidRPr="00DD724C">
              <w:rPr>
                <w:szCs w:val="24"/>
              </w:rPr>
              <w:t xml:space="preserve">. </w:t>
            </w:r>
            <w:r w:rsidRPr="00DD724C">
              <w:rPr>
                <w:snapToGrid/>
                <w:color w:val="000000"/>
                <w:szCs w:val="24"/>
              </w:rPr>
              <w:t>Hiển thị màn hình chi tiết thông tin tiền sử dị ứng Quân nhân</w:t>
            </w:r>
          </w:p>
          <w:p w14:paraId="50A84E62" w14:textId="73EDB777" w:rsidR="00294C67" w:rsidRPr="00294C67" w:rsidRDefault="00294C67" w:rsidP="0049277F">
            <w:pPr>
              <w:widowControl/>
              <w:numPr>
                <w:ilvl w:val="0"/>
                <w:numId w:val="33"/>
              </w:numPr>
              <w:tabs>
                <w:tab w:val="left" w:pos="317"/>
              </w:tabs>
              <w:snapToGrid w:val="0"/>
              <w:spacing w:before="80" w:after="160"/>
              <w:ind w:left="317" w:hanging="283"/>
              <w:contextualSpacing/>
              <w:jc w:val="both"/>
              <w:rPr>
                <w:b/>
              </w:rPr>
            </w:pPr>
            <w:r w:rsidRPr="00294C67">
              <w:rPr>
                <w:b/>
              </w:rPr>
              <w:lastRenderedPageBreak/>
              <w:t xml:space="preserve">Danh sách dị </w:t>
            </w:r>
            <w:proofErr w:type="gramStart"/>
            <w:r w:rsidRPr="00294C67">
              <w:rPr>
                <w:b/>
              </w:rPr>
              <w:t>ứng(</w:t>
            </w:r>
            <w:proofErr w:type="gramEnd"/>
            <w:r w:rsidRPr="00294C67">
              <w:rPr>
                <w:b/>
              </w:rPr>
              <w:t xml:space="preserve">Tổng số): </w:t>
            </w:r>
            <w:r>
              <w:t>Tổng số dị ứng mà quân nhân mắc phải</w:t>
            </w:r>
          </w:p>
          <w:p w14:paraId="63D3F3AB" w14:textId="61172045" w:rsidR="00294C67" w:rsidRDefault="00294C67"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Nhóm dị </w:t>
            </w:r>
            <w:proofErr w:type="gramStart"/>
            <w:r w:rsidRPr="00294C67">
              <w:rPr>
                <w:b/>
              </w:rPr>
              <w:t>ứng(</w:t>
            </w:r>
            <w:proofErr w:type="gramEnd"/>
            <w:r w:rsidRPr="00294C67">
              <w:rPr>
                <w:b/>
              </w:rPr>
              <w:t>Tổng số)</w:t>
            </w:r>
            <w:r>
              <w:rPr>
                <w:b/>
              </w:rPr>
              <w:t xml:space="preserve">: </w:t>
            </w:r>
            <w:r w:rsidRPr="00294C67">
              <w:t>Gom nhóm theo  từng nhóm dị ứng mắc phải, thông tin nhóm hiển thị bao gồm</w:t>
            </w:r>
            <w:r>
              <w:rPr>
                <w:b/>
              </w:rPr>
              <w:t xml:space="preserve"> </w:t>
            </w:r>
            <w:r w:rsidR="007016E4">
              <w:rPr>
                <w:b/>
              </w:rPr>
              <w:t>{Tên nhóm dị ứng (Số lượng dị ứng)}</w:t>
            </w:r>
          </w:p>
          <w:p w14:paraId="4F3DDC85" w14:textId="3C041F90" w:rsidR="007016E4" w:rsidRPr="00294C67" w:rsidRDefault="007016E4" w:rsidP="0049277F">
            <w:pPr>
              <w:widowControl/>
              <w:numPr>
                <w:ilvl w:val="0"/>
                <w:numId w:val="33"/>
              </w:numPr>
              <w:tabs>
                <w:tab w:val="left" w:pos="317"/>
              </w:tabs>
              <w:snapToGrid w:val="0"/>
              <w:spacing w:before="80" w:after="160"/>
              <w:ind w:left="317" w:hanging="283"/>
              <w:contextualSpacing/>
              <w:jc w:val="both"/>
              <w:rPr>
                <w:b/>
              </w:rPr>
            </w:pPr>
            <w:r>
              <w:rPr>
                <w:b/>
              </w:rPr>
              <w:t>Danh sách thông tin dị ứng gồm các thông tin sau:</w:t>
            </w:r>
          </w:p>
          <w:p w14:paraId="4080778E" w14:textId="7BF79B8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STT:</w:t>
            </w:r>
            <w:r w:rsidR="007016E4">
              <w:rPr>
                <w:lang w:eastAsia="ar-SA"/>
              </w:rPr>
              <w:t xml:space="preserve"> Số thứ tự tăng dần từ 1 - n</w:t>
            </w:r>
          </w:p>
          <w:p w14:paraId="02A753FD" w14:textId="08C898C9"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Tên tác nhân</w:t>
            </w:r>
            <w:r w:rsidR="007016E4">
              <w:rPr>
                <w:lang w:eastAsia="ar-SA"/>
              </w:rPr>
              <w:t>: Tên tác nhân gây dị ứng</w:t>
            </w:r>
          </w:p>
          <w:p w14:paraId="02E1D938" w14:textId="52A941EC"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Biểu hiện:</w:t>
            </w:r>
            <w:r w:rsidR="007016E4">
              <w:rPr>
                <w:lang w:eastAsia="ar-SA"/>
              </w:rPr>
              <w:t xml:space="preserve"> Biểu hiện dị ứng</w:t>
            </w:r>
          </w:p>
          <w:p w14:paraId="40D3B664" w14:textId="749304C8"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Mức độ dị ứng</w:t>
            </w:r>
            <w:r w:rsidR="007016E4">
              <w:rPr>
                <w:lang w:eastAsia="ar-SA"/>
              </w:rPr>
              <w:t>: Bao gồm nặng, nhẹ, nguy kịch, ngừng tuần hoàn</w:t>
            </w:r>
          </w:p>
          <w:p w14:paraId="25295F4F" w14:textId="0B65C38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Thời gian phát hiện:</w:t>
            </w:r>
            <w:r w:rsidR="007016E4">
              <w:rPr>
                <w:lang w:eastAsia="ar-SA"/>
              </w:rPr>
              <w:t xml:space="preserve"> Thời điểm phát hiện</w:t>
            </w:r>
          </w:p>
          <w:p w14:paraId="1346533B" w14:textId="1BDAD85D"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Ghi chú:</w:t>
            </w:r>
            <w:r w:rsidR="007016E4">
              <w:rPr>
                <w:lang w:eastAsia="ar-SA"/>
              </w:rPr>
              <w:t xml:space="preserve"> Ghi chú</w:t>
            </w:r>
          </w:p>
          <w:p w14:paraId="431EEB34" w14:textId="5247B011"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Người ghi nhận:</w:t>
            </w:r>
            <w:r w:rsidR="007016E4">
              <w:rPr>
                <w:lang w:eastAsia="ar-SA"/>
              </w:rPr>
              <w:t xml:space="preserve"> Người ghi nhận</w:t>
            </w:r>
          </w:p>
          <w:p w14:paraId="3D40170D" w14:textId="3EDFF977"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Thời gian ghi nhận:</w:t>
            </w:r>
            <w:r w:rsidR="007016E4">
              <w:rPr>
                <w:lang w:eastAsia="ar-SA"/>
              </w:rPr>
              <w:t xml:space="preserve"> Thời điể cập nhật</w:t>
            </w:r>
          </w:p>
          <w:p w14:paraId="4ABAA9B1" w14:textId="22EAC6A4"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Thêm mới tiền sử</w:t>
            </w:r>
            <w:r w:rsidR="007016E4" w:rsidRPr="007016E4">
              <w:rPr>
                <w:lang w:eastAsia="ar-SA"/>
              </w:rPr>
              <w:t>: Xử lý hành động mở giao diện chức năng thêm mới tiền sử</w:t>
            </w:r>
          </w:p>
          <w:p w14:paraId="44FD9794" w14:textId="0272D0EE"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Sửa tiền sử dị ứng</w:t>
            </w:r>
            <w:r w:rsidR="007016E4" w:rsidRPr="007016E4">
              <w:rPr>
                <w:lang w:eastAsia="ar-SA"/>
              </w:rPr>
              <w:t>: Xử lý hành động mở giao diện chức năng sửa thông tin tiền sử</w:t>
            </w:r>
          </w:p>
          <w:p w14:paraId="30FBAC55" w14:textId="63D04B2F" w:rsidR="00294C67" w:rsidRPr="007016E4" w:rsidRDefault="00294C67" w:rsidP="0049277F">
            <w:pPr>
              <w:pStyle w:val="BodyText"/>
              <w:numPr>
                <w:ilvl w:val="0"/>
                <w:numId w:val="18"/>
              </w:numPr>
              <w:spacing w:line="360" w:lineRule="auto"/>
              <w:ind w:left="346" w:hanging="284"/>
              <w:rPr>
                <w:lang w:eastAsia="ar-SA"/>
              </w:rPr>
            </w:pPr>
            <w:r w:rsidRPr="007016E4">
              <w:rPr>
                <w:lang w:eastAsia="ar-SA"/>
              </w:rPr>
              <w:t>Button Xóa tiền sử dị ứng</w:t>
            </w:r>
            <w:r w:rsidR="007016E4" w:rsidRPr="007016E4">
              <w:rPr>
                <w:lang w:eastAsia="ar-SA"/>
              </w:rPr>
              <w:t>: Xử lý hành động xác nhận xóa tiền sử</w:t>
            </w:r>
          </w:p>
          <w:p w14:paraId="329EF5F0" w14:textId="4AE3BF0D" w:rsidR="00294C67" w:rsidRPr="009F13D7" w:rsidRDefault="00294C67" w:rsidP="0049277F">
            <w:pPr>
              <w:pStyle w:val="BodyText"/>
              <w:numPr>
                <w:ilvl w:val="0"/>
                <w:numId w:val="18"/>
              </w:numPr>
              <w:spacing w:line="360" w:lineRule="auto"/>
              <w:ind w:left="346" w:hanging="284"/>
            </w:pPr>
            <w:r w:rsidRPr="007016E4">
              <w:rPr>
                <w:lang w:eastAsia="ar-SA"/>
              </w:rPr>
              <w:t xml:space="preserve">Phân trang: </w:t>
            </w:r>
            <w:r w:rsidRPr="00CA1A78">
              <w:rPr>
                <w:lang w:eastAsia="ar-SA"/>
              </w:rPr>
              <w:t>Hiển thị Lable  tại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tc>
      </w:tr>
      <w:tr w:rsidR="00DD724C" w:rsidRPr="009F13D7" w14:paraId="6870369A" w14:textId="77777777" w:rsidTr="00082DE6">
        <w:tc>
          <w:tcPr>
            <w:tcW w:w="2439" w:type="dxa"/>
            <w:tcBorders>
              <w:top w:val="dotted" w:sz="4" w:space="0" w:color="auto"/>
              <w:left w:val="dotted" w:sz="4" w:space="0" w:color="auto"/>
              <w:bottom w:val="dotted" w:sz="4" w:space="0" w:color="auto"/>
              <w:right w:val="dotted" w:sz="4" w:space="0" w:color="auto"/>
            </w:tcBorders>
            <w:shd w:val="pct10" w:color="auto" w:fill="auto"/>
          </w:tcPr>
          <w:p w14:paraId="29260915" w14:textId="77777777" w:rsidR="00DD724C" w:rsidRPr="009F13D7" w:rsidRDefault="00DD724C"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3337381B" w14:textId="77777777" w:rsidR="00DD724C" w:rsidRPr="009F13D7" w:rsidRDefault="00DD724C" w:rsidP="0049277F">
            <w:pPr>
              <w:snapToGrid w:val="0"/>
              <w:jc w:val="both"/>
              <w:rPr>
                <w:lang w:val="pt-BR"/>
              </w:rPr>
            </w:pPr>
          </w:p>
        </w:tc>
      </w:tr>
    </w:tbl>
    <w:p w14:paraId="76130CA4" w14:textId="77777777" w:rsidR="00DD724C" w:rsidRPr="00DD724C" w:rsidRDefault="00DD724C" w:rsidP="0049277F">
      <w:pPr>
        <w:ind w:left="0"/>
      </w:pPr>
    </w:p>
    <w:p w14:paraId="1548CA93" w14:textId="77777777" w:rsidR="00B43226" w:rsidRPr="00B43226" w:rsidRDefault="00B43226" w:rsidP="002C6031">
      <w:pPr>
        <w:pStyle w:val="Heading6"/>
      </w:pPr>
      <w:r w:rsidRPr="00B43226">
        <w:lastRenderedPageBreak/>
        <w:t>Mô tả dòng sự kiện phụ (Alternative Flow)</w:t>
      </w:r>
    </w:p>
    <w:p w14:paraId="24902785" w14:textId="77777777" w:rsidR="00B43226" w:rsidRPr="009F13D7" w:rsidRDefault="00B43226" w:rsidP="0049277F">
      <w:pPr>
        <w:snapToGrid w:val="0"/>
        <w:rPr>
          <w:lang w:eastAsia="ar-SA"/>
        </w:rPr>
      </w:pPr>
      <w:r w:rsidRPr="009F13D7">
        <w:rPr>
          <w:lang w:eastAsia="ar-SA"/>
        </w:rPr>
        <w:t>N/A</w:t>
      </w:r>
    </w:p>
    <w:p w14:paraId="4948E30C" w14:textId="77777777" w:rsidR="00B43226" w:rsidRPr="00B43226" w:rsidRDefault="00B43226" w:rsidP="002C6031">
      <w:pPr>
        <w:pStyle w:val="Heading6"/>
      </w:pPr>
      <w:r w:rsidRPr="00B43226">
        <w:t>Ghi chú</w:t>
      </w:r>
    </w:p>
    <w:p w14:paraId="517745E8" w14:textId="431E1173" w:rsidR="00B43226" w:rsidRDefault="007016E4" w:rsidP="0049277F">
      <w:pPr>
        <w:ind w:hanging="544"/>
      </w:pPr>
      <w:r>
        <w:rPr>
          <w:noProof/>
          <w:snapToGrid/>
        </w:rPr>
        <w:drawing>
          <wp:inline distT="0" distB="0" distL="0" distR="0" wp14:anchorId="739037F9" wp14:editId="4973AD2A">
            <wp:extent cx="5941695" cy="22377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695" cy="2237740"/>
                    </a:xfrm>
                    <a:prstGeom prst="rect">
                      <a:avLst/>
                    </a:prstGeom>
                  </pic:spPr>
                </pic:pic>
              </a:graphicData>
            </a:graphic>
          </wp:inline>
        </w:drawing>
      </w:r>
    </w:p>
    <w:p w14:paraId="23C97B43" w14:textId="0AE97E56" w:rsidR="007016E4" w:rsidRPr="00EF1727" w:rsidRDefault="007016E4" w:rsidP="0049277F">
      <w:pPr>
        <w:pStyle w:val="BodyText"/>
        <w:spacing w:line="360" w:lineRule="auto"/>
        <w:ind w:left="0"/>
        <w:jc w:val="center"/>
        <w:rPr>
          <w:i/>
          <w:lang w:eastAsia="ar-SA"/>
        </w:rPr>
      </w:pPr>
      <w:r w:rsidRPr="00EF1727">
        <w:rPr>
          <w:i/>
          <w:noProof/>
        </w:rPr>
        <w:t xml:space="preserve">Hình: </w:t>
      </w:r>
      <w:r>
        <w:rPr>
          <w:i/>
          <w:noProof/>
        </w:rPr>
        <w:t>Màn hình danh sách tiền sử dị ứng</w:t>
      </w:r>
    </w:p>
    <w:p w14:paraId="1BAFC787" w14:textId="77777777" w:rsidR="00A36677" w:rsidRDefault="00A36677" w:rsidP="002C6031">
      <w:pPr>
        <w:pStyle w:val="Heading5"/>
      </w:pPr>
      <w:r>
        <w:t>Thêm mới tiền sử dị ứng</w:t>
      </w:r>
    </w:p>
    <w:p w14:paraId="0EFF437A" w14:textId="77777777" w:rsidR="00B43226" w:rsidRDefault="00B43226" w:rsidP="002C6031">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016E4" w:rsidRPr="00CA1A78" w14:paraId="42450A73"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9794355" w14:textId="77777777" w:rsidR="007016E4" w:rsidRPr="00CA1A78" w:rsidRDefault="007016E4"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C18E639" w14:textId="77777777" w:rsidR="007016E4" w:rsidRPr="00CA1A78" w:rsidRDefault="007016E4" w:rsidP="0049277F">
            <w:pPr>
              <w:pStyle w:val="BodyText"/>
              <w:spacing w:line="360" w:lineRule="auto"/>
              <w:ind w:left="0"/>
              <w:rPr>
                <w:lang w:eastAsia="ar-SA"/>
              </w:rPr>
            </w:pPr>
            <w:r w:rsidRPr="00CA1A78">
              <w:rPr>
                <w:iCs/>
              </w:rPr>
              <w:t xml:space="preserve">Thêm </w:t>
            </w:r>
            <w:r>
              <w:rPr>
                <w:iCs/>
              </w:rPr>
              <w:t>mới tiền sử dị ứng</w:t>
            </w:r>
          </w:p>
        </w:tc>
      </w:tr>
      <w:tr w:rsidR="007016E4" w:rsidRPr="00CA1A78" w14:paraId="147F4905"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DAEAD46" w14:textId="77777777" w:rsidR="007016E4" w:rsidRPr="00CA1A78" w:rsidRDefault="007016E4"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13A4BEA" w14:textId="77777777" w:rsidR="007016E4" w:rsidRPr="00CA1A78" w:rsidRDefault="007016E4" w:rsidP="0049277F">
            <w:pPr>
              <w:pStyle w:val="BodyText"/>
              <w:spacing w:line="360" w:lineRule="auto"/>
              <w:ind w:left="0"/>
              <w:rPr>
                <w:lang w:eastAsia="ar-SA"/>
              </w:rPr>
            </w:pPr>
            <w:r w:rsidRPr="00CA1A78">
              <w:rPr>
                <w:iCs/>
              </w:rPr>
              <w:t xml:space="preserve">Thêm </w:t>
            </w:r>
            <w:r>
              <w:rPr>
                <w:iCs/>
              </w:rPr>
              <w:t>mới tiền sử dị ứng</w:t>
            </w:r>
          </w:p>
        </w:tc>
      </w:tr>
      <w:tr w:rsidR="007016E4" w:rsidRPr="00CA1A78" w14:paraId="1B4668C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2105B4" w14:textId="77777777" w:rsidR="007016E4" w:rsidRPr="00CA1A78" w:rsidRDefault="007016E4"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8C511BD" w14:textId="0AE7FAA7" w:rsidR="007016E4" w:rsidRPr="00CA1A78" w:rsidRDefault="00AC5E33" w:rsidP="0049277F">
            <w:pPr>
              <w:pStyle w:val="BodyText"/>
              <w:spacing w:line="360" w:lineRule="auto"/>
              <w:ind w:left="0"/>
            </w:pPr>
            <w:r>
              <w:rPr>
                <w:lang w:eastAsia="ar-SA"/>
              </w:rPr>
              <w:t>Người dùng hệ thống</w:t>
            </w:r>
          </w:p>
        </w:tc>
      </w:tr>
      <w:tr w:rsidR="007016E4" w:rsidRPr="00CA1A78" w14:paraId="39C8E48A"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72EBAC9" w14:textId="77777777" w:rsidR="007016E4" w:rsidRPr="00CA1A78" w:rsidRDefault="007016E4"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6C0B411" w14:textId="77777777" w:rsidR="007016E4" w:rsidRPr="00CA1A78" w:rsidRDefault="007016E4"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dị ứng</w:t>
            </w:r>
          </w:p>
        </w:tc>
      </w:tr>
      <w:tr w:rsidR="007016E4" w:rsidRPr="00CA1A78" w14:paraId="2F00D97B"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AF45F57" w14:textId="77777777" w:rsidR="007016E4" w:rsidRPr="00CA1A78" w:rsidRDefault="007016E4"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BFA8B4F" w14:textId="77777777" w:rsidR="007016E4" w:rsidRPr="00CA1A78" w:rsidRDefault="007016E4" w:rsidP="0049277F">
            <w:pPr>
              <w:keepLines/>
              <w:spacing w:after="120"/>
              <w:ind w:left="0"/>
              <w:jc w:val="both"/>
              <w:rPr>
                <w:lang w:eastAsia="ar-SA"/>
              </w:rPr>
            </w:pPr>
            <w:r w:rsidRPr="00CA1A78">
              <w:rPr>
                <w:lang w:eastAsia="ar-SA"/>
              </w:rPr>
              <w:t xml:space="preserve">Thêm mới </w:t>
            </w:r>
            <w:r>
              <w:rPr>
                <w:lang w:eastAsia="ar-SA"/>
              </w:rPr>
              <w:t>tiền sử dị ứng thành công</w:t>
            </w:r>
            <w:r w:rsidRPr="00CA1A78">
              <w:rPr>
                <w:lang w:eastAsia="ar-SA"/>
              </w:rPr>
              <w:t xml:space="preserve"> và hiển thị thông tin tại danh sách </w:t>
            </w:r>
            <w:r>
              <w:rPr>
                <w:lang w:eastAsia="ar-SA"/>
              </w:rPr>
              <w:t>tiền sử dị ứng</w:t>
            </w:r>
          </w:p>
          <w:p w14:paraId="15BF3589" w14:textId="77777777" w:rsidR="007016E4" w:rsidRPr="00CA1A78" w:rsidRDefault="007016E4"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tiền sử dị ứng</w:t>
            </w:r>
            <w:r w:rsidRPr="00CA1A78">
              <w:rPr>
                <w:lang w:eastAsia="ar-SA"/>
              </w:rPr>
              <w:t xml:space="preserve"> thành công!” </w:t>
            </w:r>
          </w:p>
          <w:p w14:paraId="63758875" w14:textId="77777777" w:rsidR="007016E4" w:rsidRPr="00CA1A78" w:rsidRDefault="007016E4"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dị ứng </w:t>
            </w:r>
            <w:r w:rsidRPr="00CA1A78">
              <w:rPr>
                <w:lang w:eastAsia="ar-SA"/>
              </w:rPr>
              <w:t>không thành công!”</w:t>
            </w:r>
          </w:p>
        </w:tc>
      </w:tr>
      <w:tr w:rsidR="007016E4" w:rsidRPr="00CA1A78" w14:paraId="7630B39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EA40984" w14:textId="77777777" w:rsidR="007016E4" w:rsidRPr="00CA1A78" w:rsidRDefault="007016E4"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0DF1E3" w14:textId="77777777" w:rsidR="007016E4" w:rsidRPr="00CA1A78" w:rsidRDefault="007016E4" w:rsidP="0049277F">
            <w:pPr>
              <w:tabs>
                <w:tab w:val="left" w:pos="720"/>
              </w:tabs>
              <w:spacing w:before="80"/>
              <w:ind w:left="360" w:hanging="360"/>
              <w:jc w:val="both"/>
            </w:pPr>
            <w:r w:rsidRPr="00CA1A78">
              <w:t>Các điều kiện ràng buộc:</w:t>
            </w:r>
          </w:p>
          <w:p w14:paraId="60053847" w14:textId="77777777" w:rsidR="007016E4" w:rsidRPr="00CA1A78" w:rsidRDefault="007016E4" w:rsidP="0049277F">
            <w:pPr>
              <w:numPr>
                <w:ilvl w:val="0"/>
                <w:numId w:val="17"/>
              </w:numPr>
              <w:tabs>
                <w:tab w:val="left" w:pos="505"/>
              </w:tabs>
              <w:snapToGrid w:val="0"/>
              <w:spacing w:before="80"/>
              <w:ind w:left="55"/>
              <w:jc w:val="both"/>
            </w:pPr>
            <w:r w:rsidRPr="00CA1A78">
              <w:lastRenderedPageBreak/>
              <w:t>Nếu để trống trường bắt buộc, hiển thị thông báo “{Tên trường} không được để trống” và focus vào trường vi phạm</w:t>
            </w:r>
          </w:p>
          <w:p w14:paraId="434CD914" w14:textId="77777777" w:rsidR="007016E4" w:rsidRPr="00CA1A78" w:rsidRDefault="007016E4"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7016E4" w:rsidRPr="00CA1A78" w14:paraId="622C78CC"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565EA0A" w14:textId="77777777" w:rsidR="007016E4" w:rsidRPr="00CA1A78" w:rsidRDefault="007016E4"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1D0612A" w14:textId="77777777" w:rsidR="007016E4" w:rsidRPr="00CA1A78" w:rsidRDefault="007016E4" w:rsidP="0049277F">
            <w:pPr>
              <w:numPr>
                <w:ilvl w:val="0"/>
                <w:numId w:val="17"/>
              </w:numPr>
              <w:tabs>
                <w:tab w:val="left" w:pos="505"/>
              </w:tabs>
              <w:snapToGrid w:val="0"/>
              <w:spacing w:before="80"/>
              <w:ind w:left="55"/>
              <w:jc w:val="both"/>
            </w:pPr>
            <w:r w:rsidRPr="00CA1A78">
              <w:t>Lưu logs thêm mới</w:t>
            </w:r>
            <w:r>
              <w:t xml:space="preserve"> tiền sử dị ứng</w:t>
            </w:r>
          </w:p>
        </w:tc>
      </w:tr>
    </w:tbl>
    <w:p w14:paraId="630A33FC" w14:textId="77777777" w:rsidR="007016E4" w:rsidRPr="007016E4" w:rsidRDefault="007016E4" w:rsidP="0049277F">
      <w:pPr>
        <w:ind w:left="0"/>
      </w:pPr>
    </w:p>
    <w:p w14:paraId="55CAE8BB" w14:textId="77777777" w:rsidR="00B43226" w:rsidRPr="00B43226" w:rsidRDefault="00B43226" w:rsidP="002C6031">
      <w:pPr>
        <w:pStyle w:val="Heading6"/>
      </w:pPr>
      <w:r w:rsidRPr="00B43226">
        <w:t>Biểu đồ luồng xử lý chức năng</w:t>
      </w:r>
    </w:p>
    <w:p w14:paraId="644F2141" w14:textId="46B64567" w:rsidR="00B43226" w:rsidRPr="00B540A7" w:rsidRDefault="004F7C7D" w:rsidP="0049277F">
      <w:pPr>
        <w:ind w:hanging="544"/>
        <w:jc w:val="center"/>
      </w:pPr>
      <w:r w:rsidRPr="00EF1727">
        <w:object w:dxaOrig="10380" w:dyaOrig="8400" w14:anchorId="2E7F9E6A">
          <v:shape id="_x0000_i1032" type="#_x0000_t75" style="width:380.4pt;height:284.8pt" o:ole="">
            <v:imagedata r:id="rId36" o:title=""/>
          </v:shape>
          <o:OLEObject Type="Embed" ProgID="Visio.Drawing.11" ShapeID="_x0000_i1032" DrawAspect="Content" ObjectID="_1734617809" r:id="rId37"/>
        </w:object>
      </w:r>
    </w:p>
    <w:p w14:paraId="4ABB93DA" w14:textId="77777777" w:rsidR="00B43226" w:rsidRDefault="00B43226" w:rsidP="002C6031">
      <w:pPr>
        <w:pStyle w:val="Heading6"/>
      </w:pPr>
      <w:r w:rsidRPr="00B43226">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AC5E33" w:rsidRPr="00692850" w14:paraId="2F59B385" w14:textId="77777777" w:rsidTr="00082DE6">
        <w:trPr>
          <w:trHeight w:val="530"/>
        </w:trPr>
        <w:tc>
          <w:tcPr>
            <w:tcW w:w="3037" w:type="dxa"/>
            <w:shd w:val="pct5" w:color="auto" w:fill="auto"/>
          </w:tcPr>
          <w:p w14:paraId="3D2784E6" w14:textId="77777777" w:rsidR="00AC5E33" w:rsidRPr="00692850" w:rsidRDefault="00AC5E33" w:rsidP="0049277F">
            <w:pPr>
              <w:jc w:val="center"/>
              <w:rPr>
                <w:b/>
                <w:color w:val="000000"/>
              </w:rPr>
            </w:pPr>
            <w:r w:rsidRPr="00692850">
              <w:rPr>
                <w:b/>
                <w:color w:val="000000"/>
              </w:rPr>
              <w:t>Hành động của tác nhân</w:t>
            </w:r>
          </w:p>
        </w:tc>
        <w:tc>
          <w:tcPr>
            <w:tcW w:w="6210" w:type="dxa"/>
            <w:shd w:val="pct5" w:color="auto" w:fill="auto"/>
          </w:tcPr>
          <w:p w14:paraId="30224FBC" w14:textId="77777777" w:rsidR="00AC5E33" w:rsidRPr="00692850" w:rsidRDefault="00AC5E33" w:rsidP="0049277F">
            <w:pPr>
              <w:jc w:val="center"/>
              <w:rPr>
                <w:b/>
                <w:color w:val="000000"/>
              </w:rPr>
            </w:pPr>
            <w:r w:rsidRPr="00692850">
              <w:rPr>
                <w:b/>
                <w:color w:val="000000"/>
              </w:rPr>
              <w:t>Phản ứng của hệ thống</w:t>
            </w:r>
          </w:p>
        </w:tc>
      </w:tr>
      <w:tr w:rsidR="00AC5E33" w:rsidRPr="00C3270B" w14:paraId="76E44ED7" w14:textId="77777777" w:rsidTr="00082DE6">
        <w:tc>
          <w:tcPr>
            <w:tcW w:w="3037" w:type="dxa"/>
          </w:tcPr>
          <w:p w14:paraId="1F48AF17" w14:textId="65E871C1" w:rsidR="00AC5E33" w:rsidRPr="00692850" w:rsidRDefault="00AC5E33"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sidRPr="00AC5E33">
              <w:rPr>
                <w:color w:val="000000"/>
                <w:szCs w:val="24"/>
              </w:rPr>
              <w:t xml:space="preserve">Đăng nhập vào hệ thống, chọn chức năng “Hồ sơ sức khỏe” và chọn 1 hồ sơ cần xem hồ sơ sức khỏe, chọn TABS “Tiền </w:t>
            </w:r>
            <w:r w:rsidRPr="00AC5E33">
              <w:rPr>
                <w:color w:val="000000"/>
                <w:szCs w:val="24"/>
              </w:rPr>
              <w:lastRenderedPageBreak/>
              <w:t>sử/Dị ứng/Thêm mới tiền sử ”</w:t>
            </w:r>
          </w:p>
        </w:tc>
        <w:tc>
          <w:tcPr>
            <w:tcW w:w="6210" w:type="dxa"/>
          </w:tcPr>
          <w:p w14:paraId="4271BA8E" w14:textId="45D9E7AB" w:rsidR="00AC5E33" w:rsidRDefault="00AC5E33" w:rsidP="0049277F">
            <w:pPr>
              <w:pStyle w:val="Sothutu-1so"/>
              <w:numPr>
                <w:ilvl w:val="0"/>
                <w:numId w:val="0"/>
              </w:numPr>
              <w:spacing w:line="360" w:lineRule="auto"/>
              <w:ind w:left="360" w:hanging="360"/>
              <w:rPr>
                <w:color w:val="000000"/>
                <w:szCs w:val="24"/>
              </w:rPr>
            </w:pPr>
            <w:r w:rsidRPr="00692850">
              <w:rPr>
                <w:color w:val="000000"/>
                <w:szCs w:val="24"/>
              </w:rPr>
              <w:lastRenderedPageBreak/>
              <w:t xml:space="preserve">2. </w:t>
            </w:r>
            <w:r>
              <w:rPr>
                <w:color w:val="000000"/>
                <w:szCs w:val="24"/>
              </w:rPr>
              <w:t>Hệ thống hiển thị màn hình thêm mới tiền sử</w:t>
            </w:r>
          </w:p>
          <w:p w14:paraId="200EB214" w14:textId="77777777" w:rsidR="00AC5E33" w:rsidRDefault="00AC5E33" w:rsidP="0049277F">
            <w:pPr>
              <w:pStyle w:val="BodyText"/>
              <w:numPr>
                <w:ilvl w:val="0"/>
                <w:numId w:val="35"/>
              </w:numPr>
              <w:spacing w:line="360" w:lineRule="auto"/>
              <w:ind w:left="420" w:hanging="420"/>
              <w:rPr>
                <w:b/>
                <w:lang w:eastAsia="ar-SA"/>
              </w:rPr>
            </w:pPr>
            <w:r>
              <w:rPr>
                <w:b/>
                <w:lang w:eastAsia="ar-SA"/>
              </w:rPr>
              <w:t>Thông tin cá nhân</w:t>
            </w:r>
          </w:p>
          <w:p w14:paraId="6ED27098" w14:textId="77777777" w:rsidR="00AC5E33" w:rsidRPr="00C56D98" w:rsidRDefault="00AC5E33"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1A36746D" w14:textId="77777777" w:rsidR="00AC5E33" w:rsidRPr="00C56D98" w:rsidRDefault="00AC5E33"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61D4128" w14:textId="602C3952" w:rsidR="00AC5E33" w:rsidRDefault="00AC5E33" w:rsidP="0049277F">
            <w:pPr>
              <w:pStyle w:val="BodyText"/>
              <w:numPr>
                <w:ilvl w:val="0"/>
                <w:numId w:val="35"/>
              </w:numPr>
              <w:spacing w:line="360" w:lineRule="auto"/>
              <w:ind w:left="420" w:hanging="420"/>
              <w:rPr>
                <w:b/>
                <w:lang w:eastAsia="ar-SA"/>
              </w:rPr>
            </w:pPr>
            <w:r>
              <w:rPr>
                <w:b/>
                <w:lang w:eastAsia="ar-SA"/>
              </w:rPr>
              <w:lastRenderedPageBreak/>
              <w:t>Thông tin dị ứng</w:t>
            </w:r>
          </w:p>
          <w:p w14:paraId="745B8FE2" w14:textId="16C40B79"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Nhóm dị ứng*: </w:t>
            </w:r>
            <w:r>
              <w:rPr>
                <w:lang w:eastAsia="ar-SA"/>
              </w:rPr>
              <w:t>Combobox chọn nhóm dị ứng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77ABCCA8" w14:textId="6B54E1D8"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Tên dị ứng:</w:t>
            </w:r>
            <w:r>
              <w:rPr>
                <w:lang w:eastAsia="ar-SA"/>
              </w:rPr>
              <w:t xml:space="preserve"> Combobox hiển thị theo nhóm dị ứng</w:t>
            </w:r>
          </w:p>
          <w:p w14:paraId="5B3069B6" w14:textId="778B1AC0"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Dị ứng khác: </w:t>
            </w:r>
            <w:r w:rsidRPr="007C2D16">
              <w:rPr>
                <w:lang w:eastAsia="ar-SA"/>
              </w:rPr>
              <w:t>Textbox</w:t>
            </w:r>
            <w:r>
              <w:rPr>
                <w:lang w:eastAsia="ar-SA"/>
              </w:rPr>
              <w:t>, độ dài 255 ký tự</w:t>
            </w:r>
          </w:p>
          <w:p w14:paraId="4E04FAD5" w14:textId="13A2F86F"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 xml:space="preserve">Biểu hiện của dị ứng: </w:t>
            </w:r>
            <w:r w:rsidRPr="00AC5E33">
              <w:rPr>
                <w:lang w:eastAsia="ar-SA"/>
              </w:rPr>
              <w:t>TextArea</w:t>
            </w:r>
            <w:r>
              <w:rPr>
                <w:lang w:eastAsia="ar-SA"/>
              </w:rPr>
              <w:t>, độ dài 1000 ký tự</w:t>
            </w:r>
          </w:p>
          <w:p w14:paraId="67EF27E4" w14:textId="42339670" w:rsidR="00AC5E33" w:rsidRPr="0045327C" w:rsidRDefault="00AC5E33" w:rsidP="0049277F">
            <w:pPr>
              <w:pStyle w:val="BodyText"/>
              <w:numPr>
                <w:ilvl w:val="0"/>
                <w:numId w:val="18"/>
              </w:numPr>
              <w:spacing w:line="360" w:lineRule="auto"/>
              <w:ind w:left="346" w:hanging="284"/>
              <w:rPr>
                <w:color w:val="000000"/>
                <w:lang w:eastAsia="ar-SA"/>
              </w:rPr>
            </w:pPr>
            <w:r w:rsidRPr="00365704">
              <w:rPr>
                <w:lang w:eastAsia="ar-SA"/>
              </w:rPr>
              <w:t xml:space="preserve">Thời gian phát hiện: </w:t>
            </w:r>
            <w:r w:rsidRPr="007C2D16">
              <w:rPr>
                <w:lang w:eastAsia="ar-SA"/>
              </w:rPr>
              <w:t>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w:t>
            </w:r>
            <w:r w:rsidRPr="00CA1A78">
              <w:t xml:space="preserve"> trường} ký tự” và focus vào trường vi phạm</w:t>
            </w:r>
          </w:p>
          <w:p w14:paraId="7987D8C8" w14:textId="7292673D"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5B55684E" w14:textId="42335E56" w:rsidR="00AC5E33" w:rsidRPr="00365704" w:rsidRDefault="00AC5E33" w:rsidP="0049277F">
            <w:pPr>
              <w:pStyle w:val="BodyText"/>
              <w:numPr>
                <w:ilvl w:val="0"/>
                <w:numId w:val="18"/>
              </w:numPr>
              <w:spacing w:line="360" w:lineRule="auto"/>
              <w:ind w:left="346" w:hanging="284"/>
              <w:rPr>
                <w:lang w:eastAsia="ar-SA"/>
              </w:rPr>
            </w:pPr>
            <w:r w:rsidRPr="00365704">
              <w:rPr>
                <w:lang w:eastAsia="ar-SA"/>
              </w:rPr>
              <w:t>Ngày ghi nhận:</w:t>
            </w:r>
            <w:r>
              <w:rPr>
                <w:lang w:eastAsia="ar-SA"/>
              </w:rPr>
              <w:t xml:space="preserve"> DateTimpicker, cho phép chọn ngày từ danh sách</w:t>
            </w:r>
          </w:p>
          <w:p w14:paraId="691E8998" w14:textId="336FBCF8" w:rsidR="00365704" w:rsidRPr="00365704" w:rsidRDefault="00AC5E33" w:rsidP="0049277F">
            <w:pPr>
              <w:pStyle w:val="BodyText"/>
              <w:numPr>
                <w:ilvl w:val="0"/>
                <w:numId w:val="18"/>
              </w:numPr>
              <w:spacing w:line="360" w:lineRule="auto"/>
              <w:ind w:left="346" w:hanging="284"/>
              <w:rPr>
                <w:lang w:eastAsia="ar-SA"/>
              </w:rPr>
            </w:pPr>
            <w:r w:rsidRPr="00365704">
              <w:rPr>
                <w:lang w:eastAsia="ar-SA"/>
              </w:rPr>
              <w:t>Mô tả rõ dị ứng</w:t>
            </w:r>
            <w:r w:rsidR="00365704" w:rsidRPr="00365704">
              <w:rPr>
                <w:lang w:eastAsia="ar-SA"/>
              </w:rPr>
              <w:t xml:space="preserve"> *</w:t>
            </w:r>
            <w:r w:rsidRPr="00365704">
              <w:rPr>
                <w:lang w:eastAsia="ar-SA"/>
              </w:rPr>
              <w:t xml:space="preserve">: </w:t>
            </w:r>
            <w:r w:rsidR="00365704" w:rsidRPr="00AC5E33">
              <w:rPr>
                <w:lang w:eastAsia="ar-SA"/>
              </w:rPr>
              <w:t>TextArea</w:t>
            </w:r>
            <w:r w:rsidR="00365704">
              <w:rPr>
                <w:lang w:eastAsia="ar-SA"/>
              </w:rPr>
              <w:t>, độ dài 1000 ký tự, bắt buộc nhập</w:t>
            </w:r>
          </w:p>
          <w:p w14:paraId="79B161A0" w14:textId="372441A1" w:rsidR="00AC5E33" w:rsidRDefault="00AC5E33" w:rsidP="0049277F">
            <w:pPr>
              <w:pStyle w:val="BodyText"/>
              <w:numPr>
                <w:ilvl w:val="0"/>
                <w:numId w:val="18"/>
              </w:numPr>
              <w:spacing w:line="360" w:lineRule="auto"/>
              <w:ind w:left="346" w:hanging="284"/>
              <w:rPr>
                <w:lang w:eastAsia="ar-SA"/>
              </w:rPr>
            </w:pPr>
            <w:r w:rsidRPr="00365704">
              <w:rPr>
                <w:lang w:eastAsia="ar-SA"/>
              </w:rPr>
              <w:t>Ghi chú:</w:t>
            </w:r>
            <w:r w:rsidR="00365704">
              <w:rPr>
                <w:lang w:eastAsia="ar-SA"/>
              </w:rPr>
              <w:t xml:space="preserve"> </w:t>
            </w:r>
            <w:r w:rsidR="00365704" w:rsidRPr="00AC5E33">
              <w:rPr>
                <w:lang w:eastAsia="ar-SA"/>
              </w:rPr>
              <w:t>TextArea</w:t>
            </w:r>
            <w:r w:rsidR="00365704">
              <w:rPr>
                <w:lang w:eastAsia="ar-SA"/>
              </w:rPr>
              <w:t>, độ dài 1000 ký tự</w:t>
            </w:r>
          </w:p>
          <w:p w14:paraId="2B902E34" w14:textId="68E7E0CD" w:rsidR="00AC5E33" w:rsidRPr="00CA1A78" w:rsidRDefault="00AC5E33" w:rsidP="0049277F">
            <w:pPr>
              <w:pStyle w:val="BodyText"/>
              <w:numPr>
                <w:ilvl w:val="0"/>
                <w:numId w:val="18"/>
              </w:numPr>
              <w:spacing w:line="360" w:lineRule="auto"/>
              <w:ind w:left="346" w:hanging="284"/>
              <w:rPr>
                <w:lang w:eastAsia="ar-SA"/>
              </w:rPr>
            </w:pPr>
            <w:r w:rsidRPr="00AC5E33">
              <w:rPr>
                <w:lang w:eastAsia="ar-SA"/>
              </w:rPr>
              <w:t xml:space="preserve">Checkbox Thêm tiếp: </w:t>
            </w:r>
            <w:r>
              <w:rPr>
                <w:lang w:eastAsia="ar-SA"/>
              </w:rPr>
              <w:t>Nếu check vào thêm tiếp khi lick lưu sẽ lưu vào CSDL và resert các trường về giá trị mặc định và cho phép nhập tiếp. Nếu Uncheck khi click lưu sẽ lư</w:t>
            </w:r>
            <w:r w:rsidR="00365704">
              <w:rPr>
                <w:lang w:eastAsia="ar-SA"/>
              </w:rPr>
              <w:t>u</w:t>
            </w:r>
            <w:r>
              <w:rPr>
                <w:lang w:eastAsia="ar-SA"/>
              </w:rPr>
              <w:t xml:space="preserve"> vào CSDL và đóng </w:t>
            </w:r>
            <w:r w:rsidR="00365704">
              <w:rPr>
                <w:lang w:eastAsia="ar-SA"/>
              </w:rPr>
              <w:t>chức năng</w:t>
            </w:r>
            <w:r>
              <w:rPr>
                <w:lang w:eastAsia="ar-SA"/>
              </w:rPr>
              <w:t>.</w:t>
            </w:r>
          </w:p>
          <w:p w14:paraId="56ECC172" w14:textId="5E16C8F4" w:rsidR="00AC5E33" w:rsidRPr="00CA1A78" w:rsidRDefault="00AC5E33"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6AD48AF8" w14:textId="3C5C3C38" w:rsidR="00AC5E33" w:rsidRPr="00C3270B" w:rsidRDefault="00AC5E33"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 xml:space="preserve">đóng </w:t>
            </w:r>
            <w:r w:rsidR="00365704">
              <w:rPr>
                <w:lang w:eastAsia="ar-SA"/>
              </w:rPr>
              <w:t>chức năng</w:t>
            </w:r>
          </w:p>
        </w:tc>
      </w:tr>
      <w:tr w:rsidR="00AC5E33" w:rsidRPr="00C3270B" w14:paraId="554E09BD" w14:textId="77777777" w:rsidTr="00082DE6">
        <w:tc>
          <w:tcPr>
            <w:tcW w:w="3037" w:type="dxa"/>
          </w:tcPr>
          <w:p w14:paraId="2FB18CF6" w14:textId="77777777" w:rsidR="00AC5E33" w:rsidRPr="00692850" w:rsidRDefault="00AC5E33"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nhập thông tin và click lưu</w:t>
            </w:r>
          </w:p>
        </w:tc>
        <w:tc>
          <w:tcPr>
            <w:tcW w:w="6210" w:type="dxa"/>
          </w:tcPr>
          <w:p w14:paraId="497980C6" w14:textId="77777777" w:rsidR="00AC5E33" w:rsidRPr="00BE44DB" w:rsidRDefault="00AC5E33"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1923F8DA" w14:textId="77777777" w:rsidR="00B43226" w:rsidRPr="00B43226" w:rsidRDefault="00B43226" w:rsidP="002C6031">
      <w:pPr>
        <w:pStyle w:val="Heading6"/>
      </w:pPr>
      <w:r w:rsidRPr="00B43226">
        <w:lastRenderedPageBreak/>
        <w:t>Mô tả dòng sự kiện phụ (Alternative Flow)</w:t>
      </w:r>
    </w:p>
    <w:p w14:paraId="140E70D4" w14:textId="77777777" w:rsidR="00B43226" w:rsidRPr="009F13D7" w:rsidRDefault="00B43226" w:rsidP="0049277F">
      <w:pPr>
        <w:snapToGrid w:val="0"/>
        <w:rPr>
          <w:lang w:eastAsia="ar-SA"/>
        </w:rPr>
      </w:pPr>
      <w:r w:rsidRPr="009F13D7">
        <w:rPr>
          <w:lang w:eastAsia="ar-SA"/>
        </w:rPr>
        <w:t>N/A</w:t>
      </w:r>
    </w:p>
    <w:p w14:paraId="090B403F" w14:textId="77777777" w:rsidR="00B43226" w:rsidRPr="00B43226" w:rsidRDefault="00B43226" w:rsidP="002C6031">
      <w:pPr>
        <w:pStyle w:val="Heading6"/>
      </w:pPr>
      <w:r w:rsidRPr="00B43226">
        <w:t>Ghi chú</w:t>
      </w:r>
    </w:p>
    <w:p w14:paraId="7947ED45" w14:textId="387ED497" w:rsidR="00B43226" w:rsidRDefault="00AC5E33" w:rsidP="0049277F">
      <w:pPr>
        <w:jc w:val="center"/>
      </w:pPr>
      <w:r>
        <w:rPr>
          <w:noProof/>
          <w:snapToGrid/>
        </w:rPr>
        <w:drawing>
          <wp:inline distT="0" distB="0" distL="0" distR="0" wp14:anchorId="74AE7F71" wp14:editId="7CA379DE">
            <wp:extent cx="5456555" cy="579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7144" cy="5791825"/>
                    </a:xfrm>
                    <a:prstGeom prst="rect">
                      <a:avLst/>
                    </a:prstGeom>
                  </pic:spPr>
                </pic:pic>
              </a:graphicData>
            </a:graphic>
          </wp:inline>
        </w:drawing>
      </w:r>
    </w:p>
    <w:p w14:paraId="2AEC94DC" w14:textId="18319C5A" w:rsidR="00AC5E33" w:rsidRPr="00EF1727" w:rsidRDefault="00AC5E33" w:rsidP="0049277F">
      <w:pPr>
        <w:pStyle w:val="BodyText"/>
        <w:spacing w:line="360" w:lineRule="auto"/>
        <w:ind w:left="0"/>
        <w:jc w:val="center"/>
        <w:rPr>
          <w:i/>
          <w:lang w:eastAsia="ar-SA"/>
        </w:rPr>
      </w:pPr>
      <w:r w:rsidRPr="00EF1727">
        <w:rPr>
          <w:i/>
          <w:noProof/>
        </w:rPr>
        <w:t xml:space="preserve">Hình: </w:t>
      </w:r>
      <w:r>
        <w:rPr>
          <w:i/>
          <w:noProof/>
        </w:rPr>
        <w:t>Giao diện thêm mới tiền sử dị ứng</w:t>
      </w:r>
    </w:p>
    <w:p w14:paraId="418641E9" w14:textId="77777777" w:rsidR="00A36677" w:rsidRDefault="00A36677" w:rsidP="002C6031">
      <w:pPr>
        <w:pStyle w:val="Heading5"/>
      </w:pPr>
      <w:r>
        <w:t>Sửa tiền sử dị ứng</w:t>
      </w:r>
    </w:p>
    <w:p w14:paraId="0C9AE641" w14:textId="77777777" w:rsidR="00AC5E33" w:rsidRPr="00CC04F7" w:rsidRDefault="00AC5E33" w:rsidP="0049277F">
      <w:pPr>
        <w:ind w:left="0"/>
      </w:pPr>
      <w:r>
        <w:t>Giao diện chức năng sửa thông tin giống giao diện chức năng thêm thông tin</w:t>
      </w:r>
    </w:p>
    <w:p w14:paraId="58B93C15" w14:textId="569B6681" w:rsidR="00A36677" w:rsidRDefault="00A36677" w:rsidP="002C6031">
      <w:pPr>
        <w:pStyle w:val="Heading5"/>
      </w:pPr>
      <w:r>
        <w:lastRenderedPageBreak/>
        <w:t>Xóa tiền sử dị ứng</w:t>
      </w:r>
    </w:p>
    <w:p w14:paraId="1860C657" w14:textId="77777777" w:rsidR="00B43226" w:rsidRDefault="00B43226" w:rsidP="002C6031">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65704" w:rsidRPr="000C0449" w14:paraId="0D4A4F4D"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D4CDB5A" w14:textId="77777777" w:rsidR="00365704" w:rsidRPr="000C0449" w:rsidRDefault="00365704"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887D02D" w14:textId="77777777" w:rsidR="00365704" w:rsidRPr="000C0449" w:rsidRDefault="00365704" w:rsidP="0049277F">
            <w:pPr>
              <w:pStyle w:val="BodyText"/>
              <w:spacing w:line="360" w:lineRule="auto"/>
              <w:ind w:left="0"/>
              <w:rPr>
                <w:lang w:eastAsia="ar-SA"/>
              </w:rPr>
            </w:pPr>
            <w:r>
              <w:rPr>
                <w:iCs/>
              </w:rPr>
              <w:t>Xóa thông tin dị ứng</w:t>
            </w:r>
          </w:p>
        </w:tc>
      </w:tr>
      <w:tr w:rsidR="00365704" w:rsidRPr="000C0449" w14:paraId="0F777847"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6D107AC" w14:textId="77777777" w:rsidR="00365704" w:rsidRPr="000C0449" w:rsidRDefault="00365704"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C20555C" w14:textId="77777777" w:rsidR="00365704" w:rsidRPr="000C0449" w:rsidRDefault="00365704" w:rsidP="0049277F">
            <w:pPr>
              <w:pStyle w:val="BodyText"/>
              <w:spacing w:line="360" w:lineRule="auto"/>
              <w:ind w:left="0"/>
              <w:rPr>
                <w:lang w:eastAsia="ar-SA"/>
              </w:rPr>
            </w:pPr>
            <w:r>
              <w:rPr>
                <w:lang w:eastAsia="ar-SA"/>
              </w:rPr>
              <w:t>Chức năng này cho phép người dùng xóa thông tin tiền sử dị ứng.</w:t>
            </w:r>
          </w:p>
        </w:tc>
      </w:tr>
      <w:tr w:rsidR="00365704" w:rsidRPr="000C0449" w14:paraId="1A5E088B"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54DE4B3" w14:textId="77777777" w:rsidR="00365704" w:rsidRPr="000C0449" w:rsidRDefault="00365704"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84BADF9" w14:textId="77777777" w:rsidR="00365704" w:rsidRPr="000C0449" w:rsidRDefault="00365704" w:rsidP="0049277F">
            <w:pPr>
              <w:pStyle w:val="BodyText"/>
              <w:spacing w:line="360" w:lineRule="auto"/>
              <w:ind w:left="0"/>
            </w:pPr>
            <w:r>
              <w:t>Người dùng hệ thống</w:t>
            </w:r>
          </w:p>
        </w:tc>
      </w:tr>
      <w:tr w:rsidR="00365704" w:rsidRPr="00255925" w14:paraId="7B189A46"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47A833B" w14:textId="77777777" w:rsidR="00365704" w:rsidRPr="000C0449" w:rsidRDefault="00365704"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B0933E5" w14:textId="77777777" w:rsidR="00365704" w:rsidRPr="00255925" w:rsidRDefault="00365704" w:rsidP="0049277F">
            <w:pPr>
              <w:ind w:left="0"/>
              <w:rPr>
                <w:lang w:eastAsia="ar-SA"/>
              </w:rPr>
            </w:pPr>
            <w:r w:rsidRPr="0090287E">
              <w:rPr>
                <w:lang w:eastAsia="ar-SA"/>
              </w:rPr>
              <w:t xml:space="preserve">Người dùng đã đăng nhập vào hệ thống và được phân quyền </w:t>
            </w:r>
            <w:r>
              <w:rPr>
                <w:lang w:eastAsia="ar-SA"/>
              </w:rPr>
              <w:t>nhập tiền sử dị ứng</w:t>
            </w:r>
          </w:p>
        </w:tc>
      </w:tr>
      <w:tr w:rsidR="00365704" w:rsidRPr="000C0449" w14:paraId="4A58872A"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9E37792" w14:textId="77777777" w:rsidR="00365704" w:rsidRPr="000C0449" w:rsidRDefault="00365704"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66F1DE4" w14:textId="77777777" w:rsidR="00365704" w:rsidRDefault="00365704" w:rsidP="0049277F">
            <w:pPr>
              <w:ind w:left="0"/>
              <w:rPr>
                <w:lang w:eastAsia="ar-SA"/>
              </w:rPr>
            </w:pPr>
            <w:r>
              <w:rPr>
                <w:lang w:eastAsia="ar-SA"/>
              </w:rPr>
              <w:t>Cập nhật lại trạng thái xóa và loại khỏi danh sách</w:t>
            </w:r>
          </w:p>
          <w:p w14:paraId="0FDA856E" w14:textId="77777777" w:rsidR="00365704" w:rsidRDefault="00365704" w:rsidP="0049277F">
            <w:pPr>
              <w:ind w:left="0"/>
              <w:rPr>
                <w:lang w:eastAsia="ar-SA"/>
              </w:rPr>
            </w:pPr>
            <w:r>
              <w:rPr>
                <w:lang w:eastAsia="ar-SA"/>
              </w:rPr>
              <w:t xml:space="preserve"> Trường hợp xóa thành công thì hiển thị thông báo hiện lên trong vòng 5s “Bạn đã xóa tiền sử dị ứng thành công!” </w:t>
            </w:r>
          </w:p>
          <w:p w14:paraId="4D3D7905" w14:textId="77777777" w:rsidR="00365704" w:rsidRPr="000C0449" w:rsidRDefault="00365704" w:rsidP="0049277F">
            <w:pPr>
              <w:ind w:left="0"/>
              <w:rPr>
                <w:lang w:eastAsia="ar-SA"/>
              </w:rPr>
            </w:pPr>
            <w:r>
              <w:rPr>
                <w:lang w:eastAsia="ar-SA"/>
              </w:rPr>
              <w:t>Trường hợp thêm mới không thành công thì hiển thị thông báo hiện lên trong vòng 5s “Bạn đã xóa tiền sử dị ứng không thành công!”</w:t>
            </w:r>
          </w:p>
        </w:tc>
      </w:tr>
      <w:tr w:rsidR="00365704" w:rsidRPr="000C0449" w14:paraId="2403F09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4621A3" w14:textId="77777777" w:rsidR="00365704" w:rsidRPr="000C0449" w:rsidRDefault="00365704"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A8539B7" w14:textId="77777777" w:rsidR="00365704" w:rsidRPr="000C0449" w:rsidRDefault="00365704" w:rsidP="0049277F">
            <w:pPr>
              <w:ind w:left="0"/>
              <w:rPr>
                <w:lang w:eastAsia="ar-SA"/>
              </w:rPr>
            </w:pPr>
            <w:r w:rsidRPr="000C0449">
              <w:rPr>
                <w:lang w:eastAsia="ar-SA"/>
              </w:rPr>
              <w:t>N/A</w:t>
            </w:r>
          </w:p>
        </w:tc>
      </w:tr>
      <w:tr w:rsidR="00365704" w:rsidRPr="000C0449" w14:paraId="4B8E6735"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6323CF4" w14:textId="77777777" w:rsidR="00365704" w:rsidRPr="000C0449" w:rsidRDefault="00365704"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05943E5" w14:textId="77777777" w:rsidR="00365704" w:rsidRPr="000C0449" w:rsidRDefault="00365704" w:rsidP="0049277F">
            <w:pPr>
              <w:ind w:left="0"/>
            </w:pPr>
            <w:r>
              <w:rPr>
                <w:lang w:eastAsia="ar-SA"/>
              </w:rPr>
              <w:t>Lưu</w:t>
            </w:r>
            <w:r>
              <w:t xml:space="preserve"> log xóa thông tin </w:t>
            </w:r>
            <w:r>
              <w:rPr>
                <w:lang w:eastAsia="ar-SA"/>
              </w:rPr>
              <w:t>xóa tiền sử dị ứng</w:t>
            </w:r>
          </w:p>
        </w:tc>
      </w:tr>
    </w:tbl>
    <w:p w14:paraId="7513AA2C" w14:textId="77777777" w:rsidR="00B43226" w:rsidRPr="00B43226" w:rsidRDefault="00B43226" w:rsidP="002C6031">
      <w:pPr>
        <w:pStyle w:val="Heading6"/>
      </w:pPr>
      <w:r w:rsidRPr="00B43226">
        <w:lastRenderedPageBreak/>
        <w:t>Biểu đồ luồng xử lý chức năng</w:t>
      </w:r>
    </w:p>
    <w:p w14:paraId="0E744E34" w14:textId="43420180" w:rsidR="00B43226" w:rsidRPr="00B540A7" w:rsidRDefault="00365704" w:rsidP="0049277F">
      <w:pPr>
        <w:ind w:hanging="544"/>
        <w:jc w:val="center"/>
      </w:pPr>
      <w:r w:rsidRPr="00EF1727">
        <w:object w:dxaOrig="11476" w:dyaOrig="12361" w14:anchorId="65AF7D24">
          <v:shape id="_x0000_i1033" type="#_x0000_t75" style="width:420.7pt;height:419.1pt" o:ole="">
            <v:imagedata r:id="rId39" o:title=""/>
          </v:shape>
          <o:OLEObject Type="Embed" ProgID="Visio.Drawing.11" ShapeID="_x0000_i1033" DrawAspect="Content" ObjectID="_1734617810" r:id="rId40"/>
        </w:object>
      </w:r>
    </w:p>
    <w:p w14:paraId="1EE8C9E1" w14:textId="77777777" w:rsidR="00B43226" w:rsidRDefault="00B43226" w:rsidP="002C6031">
      <w:pPr>
        <w:pStyle w:val="Heading6"/>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365704" w14:paraId="3A17B8E7" w14:textId="77777777" w:rsidTr="00082DE6">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B6F037A" w14:textId="77777777" w:rsidR="00365704" w:rsidRPr="00A75A7B" w:rsidRDefault="00365704"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3CE50C5A" w14:textId="77777777" w:rsidR="00365704" w:rsidRPr="00A75A7B" w:rsidRDefault="00365704" w:rsidP="0049277F">
            <w:pPr>
              <w:pStyle w:val="Sothutu-1so"/>
              <w:numPr>
                <w:ilvl w:val="0"/>
                <w:numId w:val="0"/>
              </w:numPr>
              <w:spacing w:line="360" w:lineRule="auto"/>
              <w:jc w:val="center"/>
              <w:rPr>
                <w:b/>
              </w:rPr>
            </w:pPr>
            <w:r w:rsidRPr="00A75A7B">
              <w:rPr>
                <w:b/>
              </w:rPr>
              <w:t>Phản ứng của hệ thống</w:t>
            </w:r>
          </w:p>
        </w:tc>
      </w:tr>
      <w:tr w:rsidR="00365704" w14:paraId="27606183"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B1D5873" w14:textId="164F5D24" w:rsidR="00365704" w:rsidRDefault="00365704" w:rsidP="0049277F">
            <w:pPr>
              <w:pStyle w:val="Sothutu-1so"/>
              <w:numPr>
                <w:ilvl w:val="0"/>
                <w:numId w:val="0"/>
              </w:numPr>
              <w:spacing w:line="360" w:lineRule="auto"/>
            </w:pPr>
            <w:r>
              <w:t>1. Người dùng chọn chức năng xóa tiền sử dị ứng</w:t>
            </w:r>
          </w:p>
        </w:tc>
        <w:tc>
          <w:tcPr>
            <w:tcW w:w="6561" w:type="dxa"/>
            <w:tcBorders>
              <w:top w:val="dotted" w:sz="4" w:space="0" w:color="auto"/>
              <w:left w:val="nil"/>
              <w:bottom w:val="dotted" w:sz="4" w:space="0" w:color="auto"/>
              <w:right w:val="dotted" w:sz="4" w:space="0" w:color="auto"/>
            </w:tcBorders>
            <w:hideMark/>
          </w:tcPr>
          <w:p w14:paraId="6FD70825" w14:textId="1302A54F" w:rsidR="00365704" w:rsidRDefault="00365704" w:rsidP="0049277F">
            <w:pPr>
              <w:pStyle w:val="Sothutu-1so"/>
              <w:numPr>
                <w:ilvl w:val="0"/>
                <w:numId w:val="0"/>
              </w:numPr>
              <w:spacing w:line="360" w:lineRule="auto"/>
            </w:pPr>
            <w:r>
              <w:t>2. Hệ thống hiển thị màn hình xác nhận xóa thông tin, thông báo:  “Bạn có chắc chắn xóa tiền sử dị ứng {Tên tác nhân} không ?”</w:t>
            </w:r>
          </w:p>
        </w:tc>
      </w:tr>
      <w:tr w:rsidR="00365704" w14:paraId="5289FEA5"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3789B1FC" w14:textId="77777777" w:rsidR="00365704" w:rsidRDefault="00365704"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387DF0C1" w14:textId="77777777" w:rsidR="00365704" w:rsidRDefault="00365704"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365704" w14:paraId="61B600E3" w14:textId="77777777" w:rsidTr="00082DE6">
        <w:tc>
          <w:tcPr>
            <w:tcW w:w="2439" w:type="dxa"/>
            <w:tcBorders>
              <w:top w:val="dotted" w:sz="4" w:space="0" w:color="auto"/>
              <w:left w:val="dotted" w:sz="4" w:space="0" w:color="auto"/>
              <w:bottom w:val="dotted" w:sz="4" w:space="0" w:color="auto"/>
              <w:right w:val="dotted" w:sz="4" w:space="0" w:color="auto"/>
            </w:tcBorders>
            <w:hideMark/>
          </w:tcPr>
          <w:p w14:paraId="12FAD450" w14:textId="77777777" w:rsidR="00365704" w:rsidRDefault="00365704"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3BAFC8C5" w14:textId="77777777" w:rsidR="00365704" w:rsidRDefault="00365704" w:rsidP="0049277F">
            <w:pPr>
              <w:pStyle w:val="Sothutu-1so"/>
              <w:numPr>
                <w:ilvl w:val="0"/>
                <w:numId w:val="0"/>
              </w:numPr>
              <w:spacing w:line="360" w:lineRule="auto"/>
            </w:pPr>
            <w:r>
              <w:t>4.2. Đóng form xác nhận và giữ nguyên trạng thái bản ghi</w:t>
            </w:r>
          </w:p>
        </w:tc>
      </w:tr>
    </w:tbl>
    <w:p w14:paraId="12095783" w14:textId="77777777" w:rsidR="00365704" w:rsidRPr="00365704" w:rsidRDefault="00365704" w:rsidP="0049277F">
      <w:pPr>
        <w:ind w:left="0"/>
      </w:pPr>
    </w:p>
    <w:p w14:paraId="63957DED" w14:textId="77777777" w:rsidR="00B43226" w:rsidRPr="00B43226" w:rsidRDefault="00B43226" w:rsidP="002C6031">
      <w:pPr>
        <w:pStyle w:val="Heading6"/>
      </w:pPr>
      <w:r w:rsidRPr="00B43226">
        <w:t>Mô tả dòng sự kiện phụ (Alternative Flow)</w:t>
      </w:r>
    </w:p>
    <w:p w14:paraId="790CC7FC" w14:textId="77777777" w:rsidR="00B43226" w:rsidRPr="009F13D7" w:rsidRDefault="00B43226" w:rsidP="0049277F">
      <w:pPr>
        <w:snapToGrid w:val="0"/>
        <w:rPr>
          <w:lang w:eastAsia="ar-SA"/>
        </w:rPr>
      </w:pPr>
      <w:r w:rsidRPr="009F13D7">
        <w:rPr>
          <w:lang w:eastAsia="ar-SA"/>
        </w:rPr>
        <w:t>N/A</w:t>
      </w:r>
    </w:p>
    <w:p w14:paraId="7A60F50C" w14:textId="77777777" w:rsidR="00B43226" w:rsidRPr="00B43226" w:rsidRDefault="00B43226" w:rsidP="002C6031">
      <w:pPr>
        <w:pStyle w:val="Heading6"/>
      </w:pPr>
      <w:r w:rsidRPr="00B43226">
        <w:t>Ghi chú</w:t>
      </w:r>
    </w:p>
    <w:p w14:paraId="2FD1DAEB" w14:textId="20C83AF8" w:rsidR="003F34B9" w:rsidRPr="005D7FC6" w:rsidRDefault="003F34B9" w:rsidP="002C6031">
      <w:pPr>
        <w:pStyle w:val="Heading5"/>
      </w:pPr>
      <w:bookmarkStart w:id="51" w:name="_Toc109901569"/>
      <w:r w:rsidRPr="005D7FC6">
        <w:t>Tiền sử bệnh lý</w:t>
      </w:r>
      <w:bookmarkEnd w:id="51"/>
    </w:p>
    <w:p w14:paraId="4A4A5D54" w14:textId="77777777" w:rsidR="00A36677" w:rsidRDefault="00A36677" w:rsidP="002E17B8">
      <w:pPr>
        <w:pStyle w:val="Heading5"/>
      </w:pPr>
      <w:r>
        <w:t>Danh sách tiền sử bệnh lý</w:t>
      </w:r>
    </w:p>
    <w:p w14:paraId="4A9BEFBF" w14:textId="77777777" w:rsidR="00B43226" w:rsidRDefault="00B43226" w:rsidP="002E17B8">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27E7B" w:rsidRPr="000C0449" w14:paraId="336EAD3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B081F7E" w14:textId="77777777" w:rsidR="00127E7B" w:rsidRPr="000C0449" w:rsidRDefault="00127E7B"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1ACF639" w14:textId="77777777" w:rsidR="00127E7B" w:rsidRPr="000C0449" w:rsidRDefault="00127E7B" w:rsidP="0049277F">
            <w:pPr>
              <w:pStyle w:val="BodyText"/>
              <w:spacing w:line="360" w:lineRule="auto"/>
              <w:ind w:left="0"/>
              <w:rPr>
                <w:lang w:eastAsia="ar-SA"/>
              </w:rPr>
            </w:pPr>
            <w:r>
              <w:rPr>
                <w:iCs/>
              </w:rPr>
              <w:t>Danh sách tiền sử bệnh tật</w:t>
            </w:r>
          </w:p>
        </w:tc>
      </w:tr>
      <w:tr w:rsidR="00127E7B" w:rsidRPr="000C0449" w14:paraId="1CC31E8C"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7F70B64" w14:textId="77777777" w:rsidR="00127E7B" w:rsidRPr="000C0449" w:rsidRDefault="00127E7B"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7CC5F6" w14:textId="77777777" w:rsidR="00127E7B" w:rsidRPr="000C0449" w:rsidRDefault="00127E7B" w:rsidP="0049277F">
            <w:pPr>
              <w:pStyle w:val="BodyText"/>
              <w:spacing w:line="360" w:lineRule="auto"/>
              <w:ind w:left="0"/>
              <w:rPr>
                <w:lang w:eastAsia="ar-SA"/>
              </w:rPr>
            </w:pPr>
            <w:r>
              <w:rPr>
                <w:lang w:eastAsia="ar-SA"/>
              </w:rPr>
              <w:t>Chức năng này cho phép theo dõi tiền sử bệnh tật của bệnh nhân</w:t>
            </w:r>
          </w:p>
        </w:tc>
      </w:tr>
      <w:tr w:rsidR="00127E7B" w:rsidRPr="000C0449" w14:paraId="0AB1E383"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477B2D6" w14:textId="77777777" w:rsidR="00127E7B" w:rsidRPr="000C0449" w:rsidRDefault="00127E7B"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407CF8C" w14:textId="39648D4F" w:rsidR="00127E7B" w:rsidRPr="000C0449" w:rsidRDefault="00082DE6" w:rsidP="0049277F">
            <w:pPr>
              <w:pStyle w:val="BodyText"/>
              <w:spacing w:line="360" w:lineRule="auto"/>
              <w:ind w:left="0"/>
            </w:pPr>
            <w:r>
              <w:t>Người sử dụng</w:t>
            </w:r>
          </w:p>
        </w:tc>
      </w:tr>
      <w:tr w:rsidR="00127E7B" w:rsidRPr="00255925" w14:paraId="2538E829"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571CE29" w14:textId="77777777" w:rsidR="00127E7B" w:rsidRPr="000C0449" w:rsidRDefault="00127E7B"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9FEF63A" w14:textId="1C0027E9" w:rsidR="00127E7B" w:rsidRPr="00255925" w:rsidRDefault="00127E7B" w:rsidP="0049277F">
            <w:pPr>
              <w:ind w:left="0"/>
              <w:rPr>
                <w:lang w:eastAsia="ar-SA"/>
              </w:rPr>
            </w:pPr>
            <w:r w:rsidRPr="0090287E">
              <w:rPr>
                <w:lang w:eastAsia="ar-SA"/>
              </w:rPr>
              <w:t>Người dùng đã đăng nhập vào</w:t>
            </w:r>
            <w:r w:rsidR="00082DE6">
              <w:rPr>
                <w:lang w:eastAsia="ar-SA"/>
              </w:rPr>
              <w:t xml:space="preserve"> hệ thống và được phân quyền và</w:t>
            </w:r>
            <w:r w:rsidRPr="0090287E">
              <w:rPr>
                <w:lang w:eastAsia="ar-SA"/>
              </w:rPr>
              <w:t xml:space="preserve"> chức năng</w:t>
            </w:r>
            <w:r>
              <w:rPr>
                <w:lang w:eastAsia="ar-SA"/>
              </w:rPr>
              <w:t xml:space="preserve"> tiền sử bệnh tật</w:t>
            </w:r>
          </w:p>
        </w:tc>
      </w:tr>
      <w:tr w:rsidR="00127E7B" w:rsidRPr="000C0449" w14:paraId="494FAE1F"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32F459D" w14:textId="77777777" w:rsidR="00127E7B" w:rsidRPr="000C0449" w:rsidRDefault="00127E7B"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78E4DE9" w14:textId="77777777" w:rsidR="00127E7B" w:rsidRPr="000C0449" w:rsidRDefault="00127E7B" w:rsidP="0049277F">
            <w:pPr>
              <w:pStyle w:val="BodyText"/>
              <w:spacing w:line="360" w:lineRule="auto"/>
              <w:ind w:left="0"/>
              <w:rPr>
                <w:lang w:eastAsia="ar-SA"/>
              </w:rPr>
            </w:pPr>
            <w:r>
              <w:rPr>
                <w:lang w:eastAsia="ar-SA"/>
              </w:rPr>
              <w:t>Hiển thị danh sách tiền sử bệnh tật</w:t>
            </w:r>
          </w:p>
        </w:tc>
      </w:tr>
      <w:tr w:rsidR="00127E7B" w:rsidRPr="000C0449" w14:paraId="69DC9574"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D7CA3C" w14:textId="77777777" w:rsidR="00127E7B" w:rsidRPr="000C0449" w:rsidRDefault="00127E7B"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17613A6" w14:textId="77777777" w:rsidR="00127E7B" w:rsidRPr="000C0449" w:rsidRDefault="00127E7B" w:rsidP="0049277F">
            <w:pPr>
              <w:pStyle w:val="BodyText"/>
              <w:spacing w:line="360" w:lineRule="auto"/>
              <w:ind w:left="0"/>
              <w:rPr>
                <w:lang w:eastAsia="ar-SA"/>
              </w:rPr>
            </w:pPr>
            <w:r>
              <w:rPr>
                <w:lang w:eastAsia="ar-SA"/>
              </w:rPr>
              <w:t>Nếu không có thông tin thì hiển thị Label “Không có dữ liệu”</w:t>
            </w:r>
          </w:p>
        </w:tc>
      </w:tr>
      <w:tr w:rsidR="00127E7B" w:rsidRPr="000C0449" w14:paraId="505F69B1"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E5E6E4A" w14:textId="77777777" w:rsidR="00127E7B" w:rsidRPr="000C0449" w:rsidRDefault="00127E7B"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7B9DCFC" w14:textId="77777777" w:rsidR="00127E7B" w:rsidRPr="000C0449" w:rsidRDefault="00127E7B" w:rsidP="0049277F">
            <w:pPr>
              <w:pStyle w:val="BodyText"/>
              <w:spacing w:line="360" w:lineRule="auto"/>
              <w:ind w:left="0"/>
            </w:pPr>
            <w:r>
              <w:t>N/A</w:t>
            </w:r>
          </w:p>
        </w:tc>
      </w:tr>
    </w:tbl>
    <w:p w14:paraId="49E40106" w14:textId="77777777" w:rsidR="00127E7B" w:rsidRPr="00127E7B" w:rsidRDefault="00127E7B" w:rsidP="0049277F"/>
    <w:p w14:paraId="75C4B706" w14:textId="77777777" w:rsidR="00B43226" w:rsidRPr="00B43226" w:rsidRDefault="00B43226" w:rsidP="002E17B8">
      <w:pPr>
        <w:pStyle w:val="Heading6"/>
      </w:pPr>
      <w:r w:rsidRPr="00B43226">
        <w:t>Biểu đồ luồng xử lý chức năng</w:t>
      </w:r>
    </w:p>
    <w:p w14:paraId="7B2DB592" w14:textId="77777777" w:rsidR="00082DE6" w:rsidRDefault="00082DE6" w:rsidP="0049277F">
      <w:pPr>
        <w:ind w:hanging="544"/>
        <w:jc w:val="center"/>
      </w:pPr>
    </w:p>
    <w:p w14:paraId="239B8911" w14:textId="37BE6BB9" w:rsidR="00082DE6" w:rsidRPr="00B540A7" w:rsidRDefault="00604EC2" w:rsidP="0049277F">
      <w:pPr>
        <w:ind w:hanging="544"/>
        <w:jc w:val="center"/>
      </w:pPr>
      <w:r w:rsidRPr="00EF1727">
        <w:object w:dxaOrig="10380" w:dyaOrig="5881" w14:anchorId="20E621BA">
          <v:shape id="_x0000_i1034" type="#_x0000_t75" style="width:380.4pt;height:198.8pt" o:ole="">
            <v:imagedata r:id="rId41" o:title=""/>
          </v:shape>
          <o:OLEObject Type="Embed" ProgID="Visio.Drawing.11" ShapeID="_x0000_i1034" DrawAspect="Content" ObjectID="_1734617811" r:id="rId42"/>
        </w:object>
      </w:r>
    </w:p>
    <w:p w14:paraId="3898F86B" w14:textId="77777777" w:rsidR="00B43226" w:rsidRDefault="00B43226" w:rsidP="002E17B8">
      <w:pPr>
        <w:pStyle w:val="Heading6"/>
      </w:pPr>
      <w:r w:rsidRPr="00B43226">
        <w:t>Mô tả dòng sự kiện chính (Basic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D14B06" w:rsidRPr="00CA1A78" w14:paraId="03F22FC8" w14:textId="77777777" w:rsidTr="00082DE6">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F8819FF" w14:textId="77777777" w:rsidR="00D14B06" w:rsidRPr="00CA1A78" w:rsidRDefault="00D14B06"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135A22B5" w14:textId="77777777" w:rsidR="00D14B06" w:rsidRPr="00CA1A78" w:rsidRDefault="00D14B06" w:rsidP="0049277F">
            <w:pPr>
              <w:jc w:val="center"/>
              <w:rPr>
                <w:b/>
                <w:bCs/>
              </w:rPr>
            </w:pPr>
            <w:r w:rsidRPr="00CA1A78">
              <w:rPr>
                <w:b/>
              </w:rPr>
              <w:t>Phản ứng của hệ thống</w:t>
            </w:r>
          </w:p>
        </w:tc>
      </w:tr>
      <w:tr w:rsidR="00D14B06" w:rsidRPr="00CA1A78" w14:paraId="689168A0" w14:textId="77777777" w:rsidTr="00082DE6">
        <w:tc>
          <w:tcPr>
            <w:tcW w:w="2297" w:type="dxa"/>
            <w:tcBorders>
              <w:top w:val="dotted" w:sz="4" w:space="0" w:color="auto"/>
              <w:left w:val="dotted" w:sz="4" w:space="0" w:color="auto"/>
              <w:bottom w:val="dotted" w:sz="4" w:space="0" w:color="auto"/>
              <w:right w:val="dotted" w:sz="4" w:space="0" w:color="auto"/>
            </w:tcBorders>
            <w:hideMark/>
          </w:tcPr>
          <w:p w14:paraId="7D1FBDB4" w14:textId="4D1E9B7A" w:rsidR="00D14B06" w:rsidRPr="00CA1A78" w:rsidRDefault="00D14B06" w:rsidP="0049277F">
            <w:pPr>
              <w:pStyle w:val="Sothutu-1so"/>
              <w:numPr>
                <w:ilvl w:val="0"/>
                <w:numId w:val="0"/>
              </w:numPr>
              <w:spacing w:line="360" w:lineRule="auto"/>
              <w:rPr>
                <w:szCs w:val="24"/>
              </w:rPr>
            </w:pPr>
            <w:r>
              <w:rPr>
                <w:szCs w:val="24"/>
              </w:rPr>
              <w:t>1</w:t>
            </w:r>
            <w:r w:rsidRPr="00082DE6">
              <w:rPr>
                <w:szCs w:val="24"/>
              </w:rPr>
              <w:t xml:space="preserve">. Người dùng </w:t>
            </w:r>
            <w:r w:rsidR="00082DE6" w:rsidRPr="00082DE6">
              <w:rPr>
                <w:color w:val="000000"/>
                <w:szCs w:val="24"/>
              </w:rPr>
              <w:t>đăng nhập vào hệ thống, chọn chức năng “Hồ sơ sức khỏe” và chọn 1 hồ sơ cần xem hồ sơ sức khỏe, chọn TABS “Tiền sử/Bệnh lý”</w:t>
            </w:r>
          </w:p>
        </w:tc>
        <w:tc>
          <w:tcPr>
            <w:tcW w:w="7059" w:type="dxa"/>
            <w:tcBorders>
              <w:top w:val="dotted" w:sz="4" w:space="0" w:color="auto"/>
              <w:left w:val="nil"/>
              <w:bottom w:val="dotted" w:sz="4" w:space="0" w:color="auto"/>
              <w:right w:val="dotted" w:sz="4" w:space="0" w:color="auto"/>
            </w:tcBorders>
            <w:hideMark/>
          </w:tcPr>
          <w:p w14:paraId="45BDAF7B" w14:textId="13FC24E8" w:rsidR="00D14B06" w:rsidRDefault="00D14B06" w:rsidP="0049277F">
            <w:pPr>
              <w:pStyle w:val="Sothutu-1so"/>
              <w:numPr>
                <w:ilvl w:val="0"/>
                <w:numId w:val="0"/>
              </w:numPr>
              <w:spacing w:line="360" w:lineRule="auto"/>
              <w:rPr>
                <w:szCs w:val="24"/>
              </w:rPr>
            </w:pPr>
            <w:r w:rsidRPr="00CA1A78">
              <w:rPr>
                <w:szCs w:val="24"/>
              </w:rPr>
              <w:t xml:space="preserve">2. Hệ thống hiển thị màn </w:t>
            </w:r>
            <w:r>
              <w:rPr>
                <w:szCs w:val="24"/>
              </w:rPr>
              <w:t xml:space="preserve">hình </w:t>
            </w:r>
            <w:r w:rsidR="00082DE6">
              <w:rPr>
                <w:szCs w:val="24"/>
              </w:rPr>
              <w:t>chi tiết danh sách thông tin tiền sử bệnh lý Quân nhân</w:t>
            </w:r>
            <w:r w:rsidRPr="00CA1A78">
              <w:rPr>
                <w:szCs w:val="24"/>
              </w:rPr>
              <w:t xml:space="preserve"> </w:t>
            </w:r>
          </w:p>
          <w:p w14:paraId="36BCE6C5" w14:textId="1198C27B" w:rsidR="00082DE6" w:rsidRPr="00294C67" w:rsidRDefault="00082DE6"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Danh sách </w:t>
            </w:r>
            <w:r>
              <w:rPr>
                <w:b/>
              </w:rPr>
              <w:t xml:space="preserve">bệnh </w:t>
            </w:r>
            <w:proofErr w:type="gramStart"/>
            <w:r>
              <w:rPr>
                <w:b/>
              </w:rPr>
              <w:t>tật</w:t>
            </w:r>
            <w:r w:rsidRPr="00294C67">
              <w:rPr>
                <w:b/>
              </w:rPr>
              <w:t>(</w:t>
            </w:r>
            <w:proofErr w:type="gramEnd"/>
            <w:r w:rsidRPr="00294C67">
              <w:rPr>
                <w:b/>
              </w:rPr>
              <w:t xml:space="preserve">Tổng số): </w:t>
            </w:r>
            <w:r>
              <w:t>Tổng số bệnh lý mà quân nhân mắc phải</w:t>
            </w:r>
          </w:p>
          <w:p w14:paraId="4EC1F48E" w14:textId="5B60E730" w:rsidR="00082DE6" w:rsidRPr="00294C67" w:rsidRDefault="00082DE6" w:rsidP="0049277F">
            <w:pPr>
              <w:widowControl/>
              <w:numPr>
                <w:ilvl w:val="0"/>
                <w:numId w:val="33"/>
              </w:numPr>
              <w:tabs>
                <w:tab w:val="left" w:pos="317"/>
              </w:tabs>
              <w:snapToGrid w:val="0"/>
              <w:spacing w:before="80" w:after="160"/>
              <w:ind w:left="317" w:hanging="283"/>
              <w:contextualSpacing/>
              <w:jc w:val="both"/>
              <w:rPr>
                <w:b/>
              </w:rPr>
            </w:pPr>
            <w:r>
              <w:rPr>
                <w:b/>
              </w:rPr>
              <w:t>Danh sách thông tin bệnh lý gồm các thông tin sau:</w:t>
            </w:r>
          </w:p>
          <w:p w14:paraId="32EE388A" w14:textId="7B46525B" w:rsidR="00D14B06" w:rsidRPr="00082DE6" w:rsidRDefault="00082DE6" w:rsidP="0049277F">
            <w:pPr>
              <w:pStyle w:val="BodyText"/>
              <w:numPr>
                <w:ilvl w:val="0"/>
                <w:numId w:val="18"/>
              </w:numPr>
              <w:spacing w:line="360" w:lineRule="auto"/>
              <w:ind w:left="346" w:hanging="284"/>
              <w:rPr>
                <w:lang w:eastAsia="ar-SA"/>
              </w:rPr>
            </w:pPr>
            <w:r>
              <w:rPr>
                <w:lang w:eastAsia="ar-SA"/>
              </w:rPr>
              <w:t>Stt</w:t>
            </w:r>
            <w:r w:rsidR="00D14B06" w:rsidRPr="00082DE6">
              <w:rPr>
                <w:lang w:eastAsia="ar-SA"/>
              </w:rPr>
              <w:t>:</w:t>
            </w:r>
            <w:r>
              <w:rPr>
                <w:lang w:eastAsia="ar-SA"/>
              </w:rPr>
              <w:t xml:space="preserve"> Số thứ tự tăng dần từ 1 - n</w:t>
            </w:r>
          </w:p>
          <w:p w14:paraId="2F91F8FA" w14:textId="71AED72F"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Nhóm bệnh</w:t>
            </w:r>
            <w:r>
              <w:rPr>
                <w:lang w:eastAsia="ar-SA"/>
              </w:rPr>
              <w:t xml:space="preserve">: Tên nhóm bệnh mắc phải như Tim mạch, Đái tháo </w:t>
            </w:r>
            <w:proofErr w:type="gramStart"/>
            <w:r>
              <w:rPr>
                <w:lang w:eastAsia="ar-SA"/>
              </w:rPr>
              <w:t>đường,…</w:t>
            </w:r>
            <w:proofErr w:type="gramEnd"/>
          </w:p>
          <w:p w14:paraId="339338F3" w14:textId="0E9EF17D"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Mã bệnh ICD10</w:t>
            </w:r>
            <w:r>
              <w:rPr>
                <w:lang w:eastAsia="ar-SA"/>
              </w:rPr>
              <w:t>: Mã bệnh ICD10 quân nhân mắc phải</w:t>
            </w:r>
          </w:p>
          <w:p w14:paraId="36D37E76" w14:textId="4AEA70A6" w:rsidR="00082DE6" w:rsidRPr="00082DE6" w:rsidRDefault="00082DE6" w:rsidP="0049277F">
            <w:pPr>
              <w:pStyle w:val="BodyText"/>
              <w:numPr>
                <w:ilvl w:val="0"/>
                <w:numId w:val="18"/>
              </w:numPr>
              <w:spacing w:line="360" w:lineRule="auto"/>
              <w:ind w:left="346" w:hanging="284"/>
              <w:rPr>
                <w:lang w:eastAsia="ar-SA"/>
              </w:rPr>
            </w:pPr>
            <w:r w:rsidRPr="00082DE6">
              <w:rPr>
                <w:lang w:eastAsia="ar-SA"/>
              </w:rPr>
              <w:t>Tên bệnh</w:t>
            </w:r>
            <w:r>
              <w:rPr>
                <w:lang w:eastAsia="ar-SA"/>
              </w:rPr>
              <w:t>: Tên bệnh theo ICD10</w:t>
            </w:r>
          </w:p>
          <w:p w14:paraId="46B9C36F" w14:textId="2323958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Thời gian bắt đầu mắc:</w:t>
            </w:r>
            <w:r w:rsidR="00082DE6">
              <w:rPr>
                <w:lang w:eastAsia="ar-SA"/>
              </w:rPr>
              <w:t xml:space="preserve"> Thời gian bắt đầu mắc</w:t>
            </w:r>
          </w:p>
          <w:p w14:paraId="7142C085" w14:textId="77777777"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Ghi chú:</w:t>
            </w:r>
          </w:p>
          <w:p w14:paraId="22CB3645" w14:textId="63B6157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Người ghi nhận:</w:t>
            </w:r>
            <w:r w:rsidR="00082DE6">
              <w:rPr>
                <w:lang w:eastAsia="ar-SA"/>
              </w:rPr>
              <w:t xml:space="preserve"> Người ghi nhận bệnh</w:t>
            </w:r>
          </w:p>
          <w:p w14:paraId="13EBB948" w14:textId="320D3CC8"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Ngày ghi nhận:</w:t>
            </w:r>
            <w:r w:rsidR="00082DE6">
              <w:rPr>
                <w:lang w:eastAsia="ar-SA"/>
              </w:rPr>
              <w:t xml:space="preserve"> Ngày ghi nhận bệnh, định dạng dd/MM/yyyy</w:t>
            </w:r>
          </w:p>
          <w:p w14:paraId="092957B4" w14:textId="03F36926" w:rsidR="00D14B06" w:rsidRDefault="00D14B06" w:rsidP="0049277F">
            <w:pPr>
              <w:pStyle w:val="BodyText"/>
              <w:numPr>
                <w:ilvl w:val="0"/>
                <w:numId w:val="18"/>
              </w:numPr>
              <w:spacing w:line="360" w:lineRule="auto"/>
              <w:ind w:left="346" w:hanging="284"/>
              <w:rPr>
                <w:lang w:eastAsia="ar-SA"/>
              </w:rPr>
            </w:pPr>
            <w:r w:rsidRPr="00082DE6">
              <w:rPr>
                <w:lang w:eastAsia="ar-SA"/>
              </w:rPr>
              <w:t>Button Thêm mới tiền sử</w:t>
            </w:r>
            <w:r w:rsidR="00082DE6" w:rsidRPr="00082DE6">
              <w:rPr>
                <w:lang w:eastAsia="ar-SA"/>
              </w:rPr>
              <w:t xml:space="preserve">: </w:t>
            </w:r>
            <w:r>
              <w:rPr>
                <w:lang w:eastAsia="ar-SA"/>
              </w:rPr>
              <w:t xml:space="preserve">Xử lý sự kiện gọi </w:t>
            </w:r>
            <w:r w:rsidR="00082DE6">
              <w:rPr>
                <w:lang w:eastAsia="ar-SA"/>
              </w:rPr>
              <w:t>giao diện</w:t>
            </w:r>
            <w:r>
              <w:rPr>
                <w:lang w:eastAsia="ar-SA"/>
              </w:rPr>
              <w:t xml:space="preserve"> thêm mới tiền sử bệnh tật</w:t>
            </w:r>
          </w:p>
          <w:p w14:paraId="12164A0B" w14:textId="2FE16B91"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lastRenderedPageBreak/>
              <w:t>Button Sửa tiền sử bệnh tật</w:t>
            </w:r>
            <w:r w:rsidR="00082DE6" w:rsidRPr="00082DE6">
              <w:rPr>
                <w:lang w:eastAsia="ar-SA"/>
              </w:rPr>
              <w:t xml:space="preserve">: </w:t>
            </w:r>
            <w:r w:rsidR="00082DE6">
              <w:rPr>
                <w:lang w:eastAsia="ar-SA"/>
              </w:rPr>
              <w:t>Xử lý sự kiện gọi giao diện sửa tiền sử bệnh tật</w:t>
            </w:r>
          </w:p>
          <w:p w14:paraId="566D7275" w14:textId="2AB4893C" w:rsidR="00D14B06" w:rsidRPr="00082DE6" w:rsidRDefault="00D14B06" w:rsidP="0049277F">
            <w:pPr>
              <w:pStyle w:val="BodyText"/>
              <w:numPr>
                <w:ilvl w:val="0"/>
                <w:numId w:val="18"/>
              </w:numPr>
              <w:spacing w:line="360" w:lineRule="auto"/>
              <w:ind w:left="346" w:hanging="284"/>
              <w:rPr>
                <w:lang w:eastAsia="ar-SA"/>
              </w:rPr>
            </w:pPr>
            <w:r w:rsidRPr="00082DE6">
              <w:rPr>
                <w:lang w:eastAsia="ar-SA"/>
              </w:rPr>
              <w:t>Button Xóa tiền sử bệnh tật</w:t>
            </w:r>
            <w:r w:rsidR="00082DE6">
              <w:rPr>
                <w:lang w:eastAsia="ar-SA"/>
              </w:rPr>
              <w:t>: Xử lý sự kiện xóa tiền sử bệnh</w:t>
            </w:r>
          </w:p>
          <w:p w14:paraId="72BA1A57" w14:textId="0409B72E" w:rsidR="00D14B06" w:rsidRPr="00082DE6" w:rsidRDefault="00D14B06" w:rsidP="0049277F">
            <w:pPr>
              <w:pStyle w:val="BodyText"/>
              <w:numPr>
                <w:ilvl w:val="0"/>
                <w:numId w:val="18"/>
              </w:numPr>
              <w:spacing w:line="360" w:lineRule="auto"/>
              <w:ind w:left="346" w:hanging="284"/>
            </w:pPr>
            <w:r w:rsidRPr="00082DE6">
              <w:rPr>
                <w:lang w:eastAsia="ar-SA"/>
              </w:rPr>
              <w:t xml:space="preserve">Phân trang: </w:t>
            </w:r>
            <w:r w:rsidR="00082DE6" w:rsidRPr="00082DE6">
              <w:rPr>
                <w:lang w:eastAsia="ar-SA"/>
              </w:rPr>
              <w:t xml:space="preserve"> </w:t>
            </w:r>
            <w:r w:rsidRPr="00CA1A78">
              <w:rPr>
                <w:lang w:eastAsia="ar-SA"/>
              </w:rPr>
              <w:t>Phân trang 20 bản ghi/1 trang</w:t>
            </w:r>
            <w:r w:rsidR="00082DE6">
              <w:rPr>
                <w:lang w:eastAsia="ar-SA"/>
              </w:rPr>
              <w:t xml:space="preserve">; </w:t>
            </w:r>
            <w:r w:rsidRPr="00CA1A78">
              <w:rPr>
                <w:lang w:eastAsia="ar-SA"/>
              </w:rPr>
              <w:t>Hiển thị Lable  tại mỗi trang khi xem theo mẫu “Hiển thị 1 – 20/Tổng số 140 bản ghi”</w:t>
            </w:r>
            <w:r w:rsidR="00082DE6">
              <w:rPr>
                <w:lang w:eastAsia="ar-SA"/>
              </w:rPr>
              <w:t xml:space="preserve">; </w:t>
            </w:r>
            <w:r w:rsidRPr="00CA1A78">
              <w:rPr>
                <w:lang w:eastAsia="ar-SA"/>
              </w:rPr>
              <w:t>Có thể next, quay lại trang, chọn trang để xem, hiển thị cho phép chọn 10 trang liên tiếp nhau</w:t>
            </w:r>
          </w:p>
        </w:tc>
      </w:tr>
    </w:tbl>
    <w:p w14:paraId="6984065B" w14:textId="6AA7372D" w:rsidR="00127E7B" w:rsidRPr="00127E7B" w:rsidRDefault="00127E7B" w:rsidP="0049277F">
      <w:pPr>
        <w:ind w:left="0"/>
      </w:pPr>
    </w:p>
    <w:p w14:paraId="5F7EF889" w14:textId="77777777" w:rsidR="00B43226" w:rsidRPr="00B43226" w:rsidRDefault="00B43226" w:rsidP="002E17B8">
      <w:pPr>
        <w:pStyle w:val="Heading6"/>
      </w:pPr>
      <w:r w:rsidRPr="00B43226">
        <w:t>Mô tả dòng sự kiện phụ (Alternative Flow)</w:t>
      </w:r>
    </w:p>
    <w:p w14:paraId="7C53B064" w14:textId="51A3FD83" w:rsidR="00BB7567" w:rsidRPr="009F13D7" w:rsidRDefault="00082DE6" w:rsidP="0049277F">
      <w:pPr>
        <w:snapToGrid w:val="0"/>
        <w:ind w:left="0"/>
        <w:rPr>
          <w:lang w:eastAsia="ar-SA"/>
        </w:rPr>
      </w:pPr>
      <w:r>
        <w:rPr>
          <w:lang w:eastAsia="ar-SA"/>
        </w:rPr>
        <w:t xml:space="preserve">Dữ liệu danh sách tiền sử bệnh ngoài được thêm từ </w:t>
      </w:r>
      <w:r w:rsidR="00BB7567">
        <w:rPr>
          <w:lang w:eastAsia="ar-SA"/>
        </w:rPr>
        <w:t>chức năng thì sẽ được đồng bộ từ các chức năng Khám sức khỏe định kỳ, Lịch sử khám chữa bệnh và liên thông dữ liệu sức khỏe XML 4210 khi người dùng thêm thông tin khám chữa bệnh của quân nhân</w:t>
      </w:r>
    </w:p>
    <w:p w14:paraId="2D6FC4F2" w14:textId="77777777" w:rsidR="00B43226" w:rsidRPr="00B43226" w:rsidRDefault="00B43226" w:rsidP="002E17B8">
      <w:pPr>
        <w:pStyle w:val="Heading6"/>
      </w:pPr>
      <w:r w:rsidRPr="00B43226">
        <w:t>Ghi chú</w:t>
      </w:r>
    </w:p>
    <w:p w14:paraId="74A5B9C7" w14:textId="52080EE6" w:rsidR="00B43226" w:rsidRDefault="00BB7567" w:rsidP="0049277F">
      <w:pPr>
        <w:ind w:hanging="544"/>
      </w:pPr>
      <w:r>
        <w:rPr>
          <w:noProof/>
          <w:snapToGrid/>
        </w:rPr>
        <w:drawing>
          <wp:inline distT="0" distB="0" distL="0" distR="0" wp14:anchorId="1A306BBE" wp14:editId="1303268F">
            <wp:extent cx="5941695" cy="206248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1695" cy="2062480"/>
                    </a:xfrm>
                    <a:prstGeom prst="rect">
                      <a:avLst/>
                    </a:prstGeom>
                  </pic:spPr>
                </pic:pic>
              </a:graphicData>
            </a:graphic>
          </wp:inline>
        </w:drawing>
      </w:r>
    </w:p>
    <w:p w14:paraId="01805E4B" w14:textId="0F8FB338" w:rsidR="00BB7567" w:rsidRPr="00EF1727" w:rsidRDefault="00BB7567" w:rsidP="0049277F">
      <w:pPr>
        <w:pStyle w:val="BodyText"/>
        <w:spacing w:line="360" w:lineRule="auto"/>
        <w:ind w:left="0"/>
        <w:jc w:val="center"/>
        <w:rPr>
          <w:i/>
          <w:lang w:eastAsia="ar-SA"/>
        </w:rPr>
      </w:pPr>
      <w:r w:rsidRPr="00EF1727">
        <w:rPr>
          <w:i/>
          <w:noProof/>
        </w:rPr>
        <w:t xml:space="preserve">Hình: </w:t>
      </w:r>
      <w:r>
        <w:rPr>
          <w:i/>
          <w:noProof/>
        </w:rPr>
        <w:t>Màn hình danh sách tiền sử bệnh lý</w:t>
      </w:r>
    </w:p>
    <w:p w14:paraId="21EB469E" w14:textId="77777777" w:rsidR="00A36677" w:rsidRDefault="00A36677" w:rsidP="002E17B8">
      <w:pPr>
        <w:pStyle w:val="Heading5"/>
      </w:pPr>
      <w:r>
        <w:t>Thêm mới tiền sử bệnh lý</w:t>
      </w:r>
    </w:p>
    <w:p w14:paraId="70262335" w14:textId="77777777" w:rsidR="00B43226" w:rsidRDefault="00B43226" w:rsidP="002E17B8">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1B3E972E"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E437C0B"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DFA6D44" w14:textId="0C4E834F" w:rsidR="00D14B06" w:rsidRPr="00CA1A78" w:rsidRDefault="00D14B06" w:rsidP="0049277F">
            <w:pPr>
              <w:pStyle w:val="BodyText"/>
              <w:spacing w:line="360" w:lineRule="auto"/>
              <w:ind w:left="0"/>
              <w:rPr>
                <w:lang w:eastAsia="ar-SA"/>
              </w:rPr>
            </w:pPr>
            <w:r w:rsidRPr="00CA1A78">
              <w:rPr>
                <w:iCs/>
              </w:rPr>
              <w:t xml:space="preserve">Thêm </w:t>
            </w:r>
            <w:r>
              <w:rPr>
                <w:iCs/>
              </w:rPr>
              <w:t xml:space="preserve">mới tiền sử </w:t>
            </w:r>
            <w:r w:rsidR="00BB7567">
              <w:rPr>
                <w:iCs/>
              </w:rPr>
              <w:t>bệnh lý</w:t>
            </w:r>
          </w:p>
        </w:tc>
      </w:tr>
      <w:tr w:rsidR="00D14B06" w:rsidRPr="00CA1A78" w14:paraId="7D8C53D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3A9282"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113540E" w14:textId="1667F9CC" w:rsidR="00D14B06" w:rsidRPr="00CA1A78" w:rsidRDefault="00D14B06" w:rsidP="0049277F">
            <w:pPr>
              <w:pStyle w:val="BodyText"/>
              <w:spacing w:line="360" w:lineRule="auto"/>
              <w:ind w:left="0"/>
              <w:rPr>
                <w:lang w:eastAsia="ar-SA"/>
              </w:rPr>
            </w:pPr>
            <w:r w:rsidRPr="00CA1A78">
              <w:rPr>
                <w:iCs/>
              </w:rPr>
              <w:t xml:space="preserve">Thêm </w:t>
            </w:r>
            <w:r>
              <w:rPr>
                <w:iCs/>
              </w:rPr>
              <w:t xml:space="preserve">mới tiền sử </w:t>
            </w:r>
            <w:r w:rsidR="00BB7567">
              <w:rPr>
                <w:iCs/>
              </w:rPr>
              <w:t>bệnh lý</w:t>
            </w:r>
          </w:p>
        </w:tc>
      </w:tr>
      <w:tr w:rsidR="00D14B06" w:rsidRPr="00CA1A78" w14:paraId="3F9E9BD8"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B79F04C"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D786A9B" w14:textId="6A23069D" w:rsidR="00D14B06" w:rsidRPr="00CA1A78" w:rsidRDefault="00BB7567" w:rsidP="0049277F">
            <w:pPr>
              <w:pStyle w:val="BodyText"/>
              <w:spacing w:line="360" w:lineRule="auto"/>
              <w:ind w:left="0"/>
            </w:pPr>
            <w:r>
              <w:rPr>
                <w:lang w:eastAsia="ar-SA"/>
              </w:rPr>
              <w:t>Người sử dụng</w:t>
            </w:r>
          </w:p>
        </w:tc>
      </w:tr>
      <w:tr w:rsidR="00D14B06" w:rsidRPr="00CA1A78" w14:paraId="6BD413A4"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2CD77B9"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76CE45" w14:textId="77777777" w:rsidR="00D14B06" w:rsidRPr="00CA1A78" w:rsidRDefault="00D14B06"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bệnh tật</w:t>
            </w:r>
          </w:p>
        </w:tc>
      </w:tr>
      <w:tr w:rsidR="00D14B06" w:rsidRPr="00CA1A78" w14:paraId="1356E7A0"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2026DF8" w14:textId="77777777" w:rsidR="00D14B06" w:rsidRPr="00CA1A78" w:rsidRDefault="00D14B06" w:rsidP="0049277F">
            <w:pPr>
              <w:ind w:left="142"/>
              <w:rPr>
                <w:b/>
              </w:rPr>
            </w:pPr>
            <w:r w:rsidRPr="00CA1A78">
              <w:rPr>
                <w:b/>
              </w:rPr>
              <w:lastRenderedPageBreak/>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589BE09A" w14:textId="0E72556A" w:rsidR="00D14B06" w:rsidRPr="00CA1A78" w:rsidRDefault="00D14B06" w:rsidP="0049277F">
            <w:pPr>
              <w:keepLines/>
              <w:spacing w:after="120"/>
              <w:ind w:left="0"/>
              <w:jc w:val="both"/>
              <w:rPr>
                <w:lang w:eastAsia="ar-SA"/>
              </w:rPr>
            </w:pPr>
            <w:r w:rsidRPr="00CA1A78">
              <w:rPr>
                <w:lang w:eastAsia="ar-SA"/>
              </w:rPr>
              <w:t xml:space="preserve">Thêm mới </w:t>
            </w:r>
            <w:r>
              <w:rPr>
                <w:lang w:eastAsia="ar-SA"/>
              </w:rPr>
              <w:t>tiền sử bệnh tật thành công</w:t>
            </w:r>
            <w:r w:rsidRPr="00CA1A78">
              <w:rPr>
                <w:lang w:eastAsia="ar-SA"/>
              </w:rPr>
              <w:t xml:space="preserve"> và hiển thị thông tin tại danh sách </w:t>
            </w:r>
            <w:r>
              <w:rPr>
                <w:lang w:eastAsia="ar-SA"/>
              </w:rPr>
              <w:t>tiền sử bệnh tật</w:t>
            </w:r>
            <w:r w:rsidR="00BB7567">
              <w:rPr>
                <w:lang w:eastAsia="ar-SA"/>
              </w:rPr>
              <w:t xml:space="preserve">. </w:t>
            </w:r>
            <w:r w:rsidRPr="00CA1A78">
              <w:rPr>
                <w:lang w:eastAsia="ar-SA"/>
              </w:rPr>
              <w:t xml:space="preserve">Trường hợp thêm mới thành công thì hiển thị thông báo hiện lên trong vòng 5s “Bạn đã thêm mới </w:t>
            </w:r>
            <w:r>
              <w:rPr>
                <w:lang w:eastAsia="ar-SA"/>
              </w:rPr>
              <w:t>tiền sử bệnh tật</w:t>
            </w:r>
            <w:r w:rsidRPr="00CA1A78">
              <w:rPr>
                <w:lang w:eastAsia="ar-SA"/>
              </w:rPr>
              <w:t xml:space="preserve"> thành công!” </w:t>
            </w:r>
          </w:p>
          <w:p w14:paraId="6F044EFB" w14:textId="77777777" w:rsidR="00D14B06" w:rsidRPr="00CA1A78" w:rsidRDefault="00D14B06"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lang w:eastAsia="ar-SA"/>
              </w:rPr>
              <w:t xml:space="preserve">tiền sử bệnh tật </w:t>
            </w:r>
            <w:r w:rsidRPr="00CA1A78">
              <w:rPr>
                <w:lang w:eastAsia="ar-SA"/>
              </w:rPr>
              <w:t>không thành công!”</w:t>
            </w:r>
          </w:p>
        </w:tc>
      </w:tr>
      <w:tr w:rsidR="00D14B06" w:rsidRPr="00CA1A78" w14:paraId="566CA215"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800A318"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7D8B84" w14:textId="77777777" w:rsidR="00D14B06" w:rsidRPr="00CA1A78" w:rsidRDefault="00D14B06" w:rsidP="0049277F">
            <w:pPr>
              <w:tabs>
                <w:tab w:val="left" w:pos="720"/>
              </w:tabs>
              <w:spacing w:before="80"/>
              <w:ind w:left="360" w:hanging="360"/>
              <w:jc w:val="both"/>
            </w:pPr>
            <w:r w:rsidRPr="00CA1A78">
              <w:t>Các điều kiện ràng buộc:</w:t>
            </w:r>
          </w:p>
          <w:p w14:paraId="421262FF" w14:textId="25FC1791" w:rsidR="00D14B06" w:rsidRPr="00CA1A78" w:rsidRDefault="00D14B06"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rsidR="00BB7567">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34A6C94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092EA7B"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F3A24E9" w14:textId="77777777" w:rsidR="00D14B06" w:rsidRPr="00CA1A78" w:rsidRDefault="00D14B06" w:rsidP="0049277F">
            <w:pPr>
              <w:pStyle w:val="BodyText"/>
              <w:spacing w:line="360" w:lineRule="auto"/>
              <w:ind w:left="0"/>
            </w:pPr>
            <w:r w:rsidRPr="00CA1A78">
              <w:t>Lưu logs thêm mới</w:t>
            </w:r>
            <w:r>
              <w:t xml:space="preserve"> tiền sử bệnh tật</w:t>
            </w:r>
          </w:p>
        </w:tc>
      </w:tr>
    </w:tbl>
    <w:p w14:paraId="4707B8A5" w14:textId="77777777" w:rsidR="00D14B06" w:rsidRPr="00D14B06" w:rsidRDefault="00D14B06" w:rsidP="0049277F">
      <w:pPr>
        <w:ind w:left="0"/>
      </w:pPr>
    </w:p>
    <w:p w14:paraId="0B3351F4" w14:textId="77777777" w:rsidR="00B43226" w:rsidRDefault="00B43226" w:rsidP="002E17B8">
      <w:pPr>
        <w:pStyle w:val="Heading6"/>
      </w:pPr>
      <w:r w:rsidRPr="00B43226">
        <w:t>Biểu đồ luồng xử lý chức năng</w:t>
      </w:r>
    </w:p>
    <w:p w14:paraId="137AD172" w14:textId="6B94FB9B" w:rsidR="00BB7567" w:rsidRPr="00BB7567" w:rsidRDefault="00BB7567" w:rsidP="0049277F">
      <w:pPr>
        <w:ind w:hanging="544"/>
      </w:pPr>
      <w:r w:rsidRPr="00EF1727">
        <w:object w:dxaOrig="12691" w:dyaOrig="7606" w14:anchorId="69C1C89F">
          <v:shape id="_x0000_i1035" type="#_x0000_t75" style="width:465.3pt;height:257.35pt" o:ole="">
            <v:imagedata r:id="rId44" o:title=""/>
          </v:shape>
          <o:OLEObject Type="Embed" ProgID="Visio.Drawing.11" ShapeID="_x0000_i1035" DrawAspect="Content" ObjectID="_1734617812" r:id="rId45"/>
        </w:object>
      </w:r>
    </w:p>
    <w:p w14:paraId="4ADBC6FF" w14:textId="043D7ED0" w:rsidR="00B43226" w:rsidRPr="00B540A7" w:rsidRDefault="00B43226" w:rsidP="0049277F">
      <w:pPr>
        <w:ind w:hanging="544"/>
        <w:jc w:val="center"/>
      </w:pPr>
    </w:p>
    <w:p w14:paraId="6C6DF7CE" w14:textId="77777777" w:rsidR="00B43226" w:rsidRDefault="00B43226" w:rsidP="002E17B8">
      <w:pPr>
        <w:pStyle w:val="Heading6"/>
      </w:pPr>
      <w:r w:rsidRPr="00B43226">
        <w:lastRenderedPageBreak/>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D14B06" w:rsidRPr="00CA1A78" w14:paraId="5863ED30" w14:textId="77777777" w:rsidTr="00BB7567">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F3C373A" w14:textId="77777777" w:rsidR="00D14B06" w:rsidRPr="00CA1A78" w:rsidRDefault="00D14B06"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541F85FC" w14:textId="77777777" w:rsidR="00D14B06" w:rsidRPr="00CA1A78" w:rsidRDefault="00D14B06" w:rsidP="0049277F">
            <w:pPr>
              <w:jc w:val="center"/>
              <w:rPr>
                <w:b/>
                <w:bCs/>
              </w:rPr>
            </w:pPr>
            <w:r w:rsidRPr="00CA1A78">
              <w:rPr>
                <w:b/>
              </w:rPr>
              <w:t>Phản ứng của hệ thống</w:t>
            </w:r>
          </w:p>
        </w:tc>
      </w:tr>
      <w:tr w:rsidR="00D14B06" w:rsidRPr="00CA1A78" w14:paraId="2A8BA41E" w14:textId="77777777" w:rsidTr="00BB7567">
        <w:tc>
          <w:tcPr>
            <w:tcW w:w="2864" w:type="dxa"/>
            <w:tcBorders>
              <w:top w:val="dotted" w:sz="4" w:space="0" w:color="auto"/>
              <w:left w:val="dotted" w:sz="4" w:space="0" w:color="auto"/>
              <w:bottom w:val="dotted" w:sz="4" w:space="0" w:color="auto"/>
              <w:right w:val="dotted" w:sz="4" w:space="0" w:color="auto"/>
            </w:tcBorders>
            <w:hideMark/>
          </w:tcPr>
          <w:p w14:paraId="0C8F1FB6" w14:textId="003AFC27" w:rsidR="00D14B06" w:rsidRPr="00BB7567" w:rsidRDefault="00D14B06" w:rsidP="0049277F">
            <w:pPr>
              <w:pStyle w:val="Sothutu-1so"/>
              <w:numPr>
                <w:ilvl w:val="0"/>
                <w:numId w:val="0"/>
              </w:numPr>
              <w:spacing w:line="360" w:lineRule="auto"/>
              <w:rPr>
                <w:szCs w:val="24"/>
              </w:rPr>
            </w:pPr>
            <w:r w:rsidRPr="00BB7567">
              <w:rPr>
                <w:szCs w:val="24"/>
              </w:rPr>
              <w:t xml:space="preserve">1. Người dùng </w:t>
            </w:r>
            <w:r w:rsidR="00BB7567" w:rsidRPr="00BB7567">
              <w:rPr>
                <w:color w:val="000000"/>
                <w:szCs w:val="24"/>
              </w:rPr>
              <w:t>đăng nhập vào hệ thống, chọn chức năng “Hồ sơ sức khỏe” và chọn 1 hồ sơ cần xem hồ sơ sức khỏe, chọn TABS “Tiền sử/Bệnh lý/Thêm mới tiền sử ”</w:t>
            </w:r>
          </w:p>
        </w:tc>
        <w:tc>
          <w:tcPr>
            <w:tcW w:w="6237" w:type="dxa"/>
            <w:tcBorders>
              <w:top w:val="dotted" w:sz="4" w:space="0" w:color="auto"/>
              <w:left w:val="nil"/>
              <w:bottom w:val="dotted" w:sz="4" w:space="0" w:color="auto"/>
              <w:right w:val="dotted" w:sz="4" w:space="0" w:color="auto"/>
            </w:tcBorders>
            <w:hideMark/>
          </w:tcPr>
          <w:p w14:paraId="69C0315A" w14:textId="20F90D18" w:rsidR="00D14B06" w:rsidRDefault="00D14B06" w:rsidP="0049277F">
            <w:pPr>
              <w:pStyle w:val="Sothutu-1so"/>
              <w:numPr>
                <w:ilvl w:val="0"/>
                <w:numId w:val="0"/>
              </w:numPr>
              <w:spacing w:line="360" w:lineRule="auto"/>
              <w:rPr>
                <w:szCs w:val="24"/>
              </w:rPr>
            </w:pPr>
            <w:r w:rsidRPr="00CA1A78">
              <w:rPr>
                <w:szCs w:val="24"/>
              </w:rPr>
              <w:t xml:space="preserve">2. Hệ thống hiển thị màn hình </w:t>
            </w:r>
            <w:r w:rsidR="00BB7567">
              <w:rPr>
                <w:szCs w:val="24"/>
              </w:rPr>
              <w:t>thêm mới tiền sử bệnh lý</w:t>
            </w:r>
            <w:r>
              <w:rPr>
                <w:szCs w:val="24"/>
              </w:rPr>
              <w:t>:</w:t>
            </w:r>
          </w:p>
          <w:p w14:paraId="32FCCB02" w14:textId="77777777" w:rsidR="00BB7567" w:rsidRDefault="00BB7567" w:rsidP="0049277F">
            <w:pPr>
              <w:pStyle w:val="BodyText"/>
              <w:numPr>
                <w:ilvl w:val="0"/>
                <w:numId w:val="35"/>
              </w:numPr>
              <w:spacing w:line="360" w:lineRule="auto"/>
              <w:ind w:left="420" w:hanging="420"/>
              <w:rPr>
                <w:b/>
                <w:lang w:eastAsia="ar-SA"/>
              </w:rPr>
            </w:pPr>
            <w:r>
              <w:rPr>
                <w:b/>
                <w:lang w:eastAsia="ar-SA"/>
              </w:rPr>
              <w:t>Thông tin cá nhân</w:t>
            </w:r>
          </w:p>
          <w:p w14:paraId="2704D5D5" w14:textId="77777777" w:rsidR="00BB7567" w:rsidRPr="00C56D98" w:rsidRDefault="00BB756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7F8C1881" w14:textId="77777777" w:rsidR="00BB7567" w:rsidRPr="00C56D98" w:rsidRDefault="00BB7567"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C94FBAF" w14:textId="796C7FC7" w:rsidR="00BB7567" w:rsidRDefault="00BB7567" w:rsidP="0049277F">
            <w:pPr>
              <w:pStyle w:val="BodyText"/>
              <w:numPr>
                <w:ilvl w:val="0"/>
                <w:numId w:val="35"/>
              </w:numPr>
              <w:spacing w:line="360" w:lineRule="auto"/>
              <w:ind w:left="420" w:hanging="420"/>
              <w:rPr>
                <w:b/>
                <w:lang w:eastAsia="ar-SA"/>
              </w:rPr>
            </w:pPr>
            <w:r>
              <w:rPr>
                <w:b/>
                <w:lang w:eastAsia="ar-SA"/>
              </w:rPr>
              <w:t>Thông tin tiền sử bệnh lý</w:t>
            </w:r>
          </w:p>
          <w:p w14:paraId="34730B02" w14:textId="6899B34F" w:rsidR="00BB7567" w:rsidRPr="00BB7567" w:rsidRDefault="00BB7567" w:rsidP="0049277F">
            <w:pPr>
              <w:pStyle w:val="BodyText"/>
              <w:numPr>
                <w:ilvl w:val="0"/>
                <w:numId w:val="18"/>
              </w:numPr>
              <w:spacing w:line="360" w:lineRule="auto"/>
              <w:ind w:left="346" w:hanging="284"/>
              <w:rPr>
                <w:lang w:eastAsia="ar-SA"/>
              </w:rPr>
            </w:pPr>
            <w:r w:rsidRPr="00BB7567">
              <w:rPr>
                <w:lang w:eastAsia="ar-SA"/>
              </w:rPr>
              <w:t>Nhóm bệnh*</w:t>
            </w:r>
            <w:r>
              <w:rPr>
                <w:lang w:eastAsia="ar-SA"/>
              </w:rPr>
              <w:t>: Combobox chọn nhóm bệnh từ danh sách có sẵn, bắt buộc chọn</w:t>
            </w:r>
            <w:r w:rsidR="005D7FC6" w:rsidRPr="00365704">
              <w:rPr>
                <w:lang w:eastAsia="ar-SA"/>
              </w:rPr>
              <w:t xml:space="preserve">, </w:t>
            </w:r>
            <w:r w:rsidR="005D7FC6" w:rsidRPr="00CA1A78">
              <w:rPr>
                <w:lang w:eastAsia="ar-SA"/>
              </w:rPr>
              <w:t>Nếu để trống trường bắt buộc, hiển thị thông báo “{Tên trường} không được để trống” và focus vào trường vi phạm</w:t>
            </w:r>
          </w:p>
          <w:p w14:paraId="35F72B46" w14:textId="33D384A2" w:rsidR="00D14B06" w:rsidRPr="00BB7567" w:rsidRDefault="00D14B06" w:rsidP="0049277F">
            <w:pPr>
              <w:pStyle w:val="BodyText"/>
              <w:numPr>
                <w:ilvl w:val="0"/>
                <w:numId w:val="18"/>
              </w:numPr>
              <w:spacing w:line="360" w:lineRule="auto"/>
              <w:ind w:left="346" w:hanging="284"/>
              <w:rPr>
                <w:lang w:eastAsia="ar-SA"/>
              </w:rPr>
            </w:pPr>
            <w:r w:rsidRPr="00BB7567">
              <w:rPr>
                <w:lang w:eastAsia="ar-SA"/>
              </w:rPr>
              <w:t>Tên bệnh</w:t>
            </w:r>
            <w:r w:rsidR="00BB7567" w:rsidRPr="00BB7567">
              <w:rPr>
                <w:lang w:eastAsia="ar-SA"/>
              </w:rPr>
              <w:t xml:space="preserve"> *</w:t>
            </w:r>
            <w:r w:rsidRPr="00BB7567">
              <w:rPr>
                <w:lang w:eastAsia="ar-SA"/>
              </w:rPr>
              <w:t>:</w:t>
            </w:r>
            <w:r w:rsidR="00BB7567">
              <w:rPr>
                <w:lang w:eastAsia="ar-SA"/>
              </w:rPr>
              <w:t xml:space="preserve"> Combobox chọn bệnh ICD10 từ danh sách có sẵn theo nhóm bệnh được chọn, bắt buộc chọn</w:t>
            </w:r>
            <w:r w:rsidR="00BB7567" w:rsidRPr="00365704">
              <w:rPr>
                <w:lang w:eastAsia="ar-SA"/>
              </w:rPr>
              <w:t xml:space="preserve">, </w:t>
            </w:r>
            <w:r w:rsidR="00BB7567" w:rsidRPr="00CA1A78">
              <w:rPr>
                <w:lang w:eastAsia="ar-SA"/>
              </w:rPr>
              <w:t>Nếu để trống trường bắt buộc, hiển thị thông báo “{Tên trường} không được để trống” và focus vào trường vi phạm</w:t>
            </w:r>
          </w:p>
          <w:p w14:paraId="1C1A468B" w14:textId="4724773D" w:rsidR="00BB7567" w:rsidRDefault="00D14B06" w:rsidP="0049277F">
            <w:pPr>
              <w:pStyle w:val="BodyText"/>
              <w:numPr>
                <w:ilvl w:val="0"/>
                <w:numId w:val="18"/>
              </w:numPr>
              <w:spacing w:line="360" w:lineRule="auto"/>
              <w:ind w:left="346" w:hanging="284"/>
              <w:rPr>
                <w:lang w:eastAsia="ar-SA"/>
              </w:rPr>
            </w:pPr>
            <w:r w:rsidRPr="00BB7567">
              <w:rPr>
                <w:lang w:eastAsia="ar-SA"/>
              </w:rPr>
              <w:t>Thời gian mắc bệnh:</w:t>
            </w:r>
            <w:r w:rsidR="00BB7567" w:rsidRPr="00BB7567">
              <w:rPr>
                <w:lang w:eastAsia="ar-SA"/>
              </w:rPr>
              <w:t xml:space="preserve"> </w:t>
            </w:r>
            <w:r w:rsidR="00BB7567">
              <w:rPr>
                <w:lang w:eastAsia="ar-SA"/>
              </w:rPr>
              <w:t>Textbox</w:t>
            </w:r>
            <w:r w:rsidR="005D7FC6">
              <w:rPr>
                <w:lang w:eastAsia="ar-SA"/>
              </w:rPr>
              <w:t xml:space="preserve"> </w:t>
            </w:r>
            <w:r w:rsidR="00BB7567">
              <w:rPr>
                <w:lang w:eastAsia="ar-SA"/>
              </w:rPr>
              <w:t>255 ký tự</w:t>
            </w:r>
            <w:r w:rsidR="00BB7567" w:rsidRPr="00BB7567">
              <w:rPr>
                <w:lang w:eastAsia="ar-SA"/>
              </w:rPr>
              <w:t xml:space="preserve">.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16F51CE1" w14:textId="3710F2E7" w:rsidR="00BB7567" w:rsidRDefault="00BB7567" w:rsidP="0049277F">
            <w:pPr>
              <w:pStyle w:val="BodyText"/>
              <w:numPr>
                <w:ilvl w:val="0"/>
                <w:numId w:val="18"/>
              </w:numPr>
              <w:spacing w:line="360" w:lineRule="auto"/>
              <w:ind w:left="346" w:hanging="284"/>
              <w:rPr>
                <w:lang w:eastAsia="ar-SA"/>
              </w:rPr>
            </w:pPr>
            <w:r>
              <w:rPr>
                <w:lang w:eastAsia="ar-SA"/>
              </w:rPr>
              <w:t>Trạng thái: Radiobutton lựa chọn 2 trạng thái “Còn mắc”, “Không còn mắc”</w:t>
            </w:r>
          </w:p>
          <w:p w14:paraId="3DC7F81A" w14:textId="77777777" w:rsidR="00BB7567" w:rsidRPr="00365704" w:rsidRDefault="00BB7567"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3B85DD6E" w14:textId="48CFA8ED" w:rsidR="00BB7567" w:rsidRPr="00365704" w:rsidRDefault="00BB7567" w:rsidP="0049277F">
            <w:pPr>
              <w:pStyle w:val="BodyText"/>
              <w:numPr>
                <w:ilvl w:val="0"/>
                <w:numId w:val="18"/>
              </w:numPr>
              <w:spacing w:line="360" w:lineRule="auto"/>
              <w:ind w:left="346" w:hanging="284"/>
              <w:rPr>
                <w:lang w:eastAsia="ar-SA"/>
              </w:rPr>
            </w:pPr>
            <w:r w:rsidRPr="00365704">
              <w:rPr>
                <w:lang w:eastAsia="ar-SA"/>
              </w:rPr>
              <w:t>Ngày ghi nhận:</w:t>
            </w:r>
            <w:r w:rsidR="005D7FC6">
              <w:rPr>
                <w:lang w:eastAsia="ar-SA"/>
              </w:rPr>
              <w:t xml:space="preserve"> DateTime</w:t>
            </w:r>
            <w:r>
              <w:rPr>
                <w:lang w:eastAsia="ar-SA"/>
              </w:rPr>
              <w:t>picker, cho phép chọn ngày từ danh sách</w:t>
            </w:r>
          </w:p>
          <w:p w14:paraId="198C9297" w14:textId="1BD2A09D" w:rsidR="00BB7567" w:rsidRPr="00365704" w:rsidRDefault="005D7FC6" w:rsidP="0049277F">
            <w:pPr>
              <w:pStyle w:val="BodyText"/>
              <w:numPr>
                <w:ilvl w:val="0"/>
                <w:numId w:val="18"/>
              </w:numPr>
              <w:spacing w:line="360" w:lineRule="auto"/>
              <w:ind w:left="346" w:hanging="284"/>
              <w:rPr>
                <w:lang w:eastAsia="ar-SA"/>
              </w:rPr>
            </w:pPr>
            <w:r>
              <w:rPr>
                <w:lang w:eastAsia="ar-SA"/>
              </w:rPr>
              <w:lastRenderedPageBreak/>
              <w:t xml:space="preserve">Mô tả: </w:t>
            </w:r>
            <w:r w:rsidR="00BB7567" w:rsidRPr="00AC5E33">
              <w:rPr>
                <w:lang w:eastAsia="ar-SA"/>
              </w:rPr>
              <w:t>TextArea</w:t>
            </w:r>
            <w:r w:rsidR="00BB7567">
              <w:rPr>
                <w:lang w:eastAsia="ar-SA"/>
              </w:rPr>
              <w:t>, độ dài 1000 ký tự</w:t>
            </w:r>
          </w:p>
          <w:p w14:paraId="40E0653A" w14:textId="77777777" w:rsidR="00BB7567" w:rsidRDefault="00BB7567" w:rsidP="0049277F">
            <w:pPr>
              <w:pStyle w:val="BodyText"/>
              <w:numPr>
                <w:ilvl w:val="0"/>
                <w:numId w:val="18"/>
              </w:numPr>
              <w:spacing w:line="360" w:lineRule="auto"/>
              <w:ind w:left="346" w:hanging="284"/>
              <w:rPr>
                <w:lang w:eastAsia="ar-SA"/>
              </w:rPr>
            </w:pPr>
            <w:r w:rsidRPr="00365704">
              <w:rPr>
                <w:lang w:eastAsia="ar-SA"/>
              </w:rPr>
              <w:t>Ghi chú:</w:t>
            </w:r>
            <w:r>
              <w:rPr>
                <w:lang w:eastAsia="ar-SA"/>
              </w:rPr>
              <w:t xml:space="preserve"> </w:t>
            </w:r>
            <w:r w:rsidRPr="00AC5E33">
              <w:rPr>
                <w:lang w:eastAsia="ar-SA"/>
              </w:rPr>
              <w:t>TextArea</w:t>
            </w:r>
            <w:r>
              <w:rPr>
                <w:lang w:eastAsia="ar-SA"/>
              </w:rPr>
              <w:t>, độ dài 1000 ký tự</w:t>
            </w:r>
          </w:p>
          <w:p w14:paraId="2C65CAEA" w14:textId="11AFB664" w:rsidR="00BB7567" w:rsidRPr="00CA1A78" w:rsidRDefault="005D7FC6" w:rsidP="0049277F">
            <w:pPr>
              <w:pStyle w:val="BodyText"/>
              <w:numPr>
                <w:ilvl w:val="0"/>
                <w:numId w:val="18"/>
              </w:numPr>
              <w:spacing w:line="360" w:lineRule="auto"/>
              <w:ind w:left="346" w:hanging="284"/>
              <w:rPr>
                <w:lang w:eastAsia="ar-SA"/>
              </w:rPr>
            </w:pPr>
            <w:r>
              <w:rPr>
                <w:lang w:eastAsia="ar-SA"/>
              </w:rPr>
              <w:t>Checkbox</w:t>
            </w:r>
            <w:r w:rsidR="00BB7567" w:rsidRPr="00AC5E33">
              <w:rPr>
                <w:lang w:eastAsia="ar-SA"/>
              </w:rPr>
              <w:t xml:space="preserve">Thêm tiếp: </w:t>
            </w:r>
            <w:r w:rsidR="00BB7567">
              <w:rPr>
                <w:lang w:eastAsia="ar-SA"/>
              </w:rPr>
              <w:t>Nếu check vào thêm tiếp khi lick lưu sẽ lưu vào CSDL và resert các trường về giá trị mặc định và cho phép nhập tiếp. Nếu Uncheck khi click lưu sẽ lưu vào CSDL và đóng chức năng.</w:t>
            </w:r>
          </w:p>
          <w:p w14:paraId="7EF6E7F9" w14:textId="77777777" w:rsidR="005D7FC6" w:rsidRDefault="00BB756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085B1D9C" w14:textId="0E029228" w:rsidR="00D14B06" w:rsidRPr="00ED00E1" w:rsidRDefault="00BB756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D14B06" w:rsidRPr="00CA1A78" w14:paraId="74530F66" w14:textId="77777777" w:rsidTr="00BB7567">
        <w:tc>
          <w:tcPr>
            <w:tcW w:w="2864" w:type="dxa"/>
            <w:tcBorders>
              <w:top w:val="dotted" w:sz="4" w:space="0" w:color="auto"/>
              <w:left w:val="dotted" w:sz="4" w:space="0" w:color="auto"/>
              <w:bottom w:val="dotted" w:sz="4" w:space="0" w:color="auto"/>
              <w:right w:val="dotted" w:sz="4" w:space="0" w:color="auto"/>
            </w:tcBorders>
          </w:tcPr>
          <w:p w14:paraId="4A23E073" w14:textId="77777777" w:rsidR="00D14B06" w:rsidRPr="00CA1A78" w:rsidRDefault="00D14B06"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22FA386A" w14:textId="19305431" w:rsidR="00D14B06" w:rsidRPr="00B87513" w:rsidRDefault="00D14B06" w:rsidP="0049277F">
            <w:pPr>
              <w:pStyle w:val="Sothutu-1so"/>
              <w:numPr>
                <w:ilvl w:val="0"/>
                <w:numId w:val="0"/>
              </w:numPr>
              <w:spacing w:line="360" w:lineRule="auto"/>
              <w:rPr>
                <w:szCs w:val="24"/>
              </w:rPr>
            </w:pPr>
            <w:r>
              <w:rPr>
                <w:szCs w:val="24"/>
              </w:rPr>
              <w:t>4.Hệ thống lưu thông tin vào CSDL</w:t>
            </w:r>
          </w:p>
        </w:tc>
      </w:tr>
    </w:tbl>
    <w:p w14:paraId="1DFB5D6F" w14:textId="77777777" w:rsidR="00D14B06" w:rsidRPr="00D14B06" w:rsidRDefault="00D14B06" w:rsidP="0049277F">
      <w:pPr>
        <w:ind w:left="0"/>
      </w:pPr>
    </w:p>
    <w:p w14:paraId="51C88B80" w14:textId="77777777" w:rsidR="00B43226" w:rsidRPr="00B43226" w:rsidRDefault="00B43226" w:rsidP="002E17B8">
      <w:pPr>
        <w:pStyle w:val="Heading6"/>
      </w:pPr>
      <w:r w:rsidRPr="00B43226">
        <w:t>Mô tả dòng sự kiện phụ (Alternative Flow)</w:t>
      </w:r>
    </w:p>
    <w:p w14:paraId="159C9C79" w14:textId="77777777" w:rsidR="00B43226" w:rsidRPr="009F13D7" w:rsidRDefault="00B43226" w:rsidP="0049277F">
      <w:pPr>
        <w:snapToGrid w:val="0"/>
        <w:rPr>
          <w:lang w:eastAsia="ar-SA"/>
        </w:rPr>
      </w:pPr>
      <w:r w:rsidRPr="009F13D7">
        <w:rPr>
          <w:lang w:eastAsia="ar-SA"/>
        </w:rPr>
        <w:t>N/A</w:t>
      </w:r>
    </w:p>
    <w:p w14:paraId="342B81CF" w14:textId="77777777" w:rsidR="00B43226" w:rsidRPr="00B43226" w:rsidRDefault="00B43226" w:rsidP="002E17B8">
      <w:pPr>
        <w:pStyle w:val="Heading6"/>
      </w:pPr>
      <w:r w:rsidRPr="00B43226">
        <w:lastRenderedPageBreak/>
        <w:t>Ghi chú</w:t>
      </w:r>
    </w:p>
    <w:p w14:paraId="33E33B47" w14:textId="371871E6" w:rsidR="00B43226" w:rsidRDefault="005D7FC6" w:rsidP="0049277F">
      <w:pPr>
        <w:ind w:hanging="402"/>
      </w:pPr>
      <w:r>
        <w:rPr>
          <w:noProof/>
          <w:snapToGrid/>
        </w:rPr>
        <w:drawing>
          <wp:inline distT="0" distB="0" distL="0" distR="0" wp14:anchorId="3FD65BB2" wp14:editId="1D889F05">
            <wp:extent cx="5476190" cy="520000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190" cy="5200000"/>
                    </a:xfrm>
                    <a:prstGeom prst="rect">
                      <a:avLst/>
                    </a:prstGeom>
                  </pic:spPr>
                </pic:pic>
              </a:graphicData>
            </a:graphic>
          </wp:inline>
        </w:drawing>
      </w:r>
    </w:p>
    <w:p w14:paraId="4516C925" w14:textId="767C619E" w:rsidR="005D7FC6" w:rsidRPr="00EF1727" w:rsidRDefault="005D7FC6" w:rsidP="0049277F">
      <w:pPr>
        <w:pStyle w:val="BodyText"/>
        <w:spacing w:line="360" w:lineRule="auto"/>
        <w:ind w:left="0"/>
        <w:jc w:val="center"/>
        <w:rPr>
          <w:i/>
          <w:lang w:eastAsia="ar-SA"/>
        </w:rPr>
      </w:pPr>
      <w:r w:rsidRPr="00EF1727">
        <w:rPr>
          <w:i/>
          <w:noProof/>
        </w:rPr>
        <w:t xml:space="preserve">Hình: </w:t>
      </w:r>
      <w:r>
        <w:rPr>
          <w:i/>
          <w:noProof/>
        </w:rPr>
        <w:t>Giao diện thêm mới tiền sử bệnh lý</w:t>
      </w:r>
    </w:p>
    <w:p w14:paraId="0A35980C" w14:textId="77777777" w:rsidR="005D7FC6" w:rsidRPr="00B43226" w:rsidRDefault="005D7FC6" w:rsidP="0049277F">
      <w:pPr>
        <w:ind w:hanging="402"/>
      </w:pPr>
    </w:p>
    <w:p w14:paraId="5A00F2D7" w14:textId="77777777" w:rsidR="00A36677" w:rsidRDefault="00A36677" w:rsidP="002E17B8">
      <w:pPr>
        <w:pStyle w:val="Heading5"/>
      </w:pPr>
      <w:r>
        <w:t>Sửa tiền sử bệnh lý</w:t>
      </w:r>
    </w:p>
    <w:p w14:paraId="7A55FF90" w14:textId="77777777" w:rsidR="005D7FC6" w:rsidRPr="00CC04F7" w:rsidRDefault="005D7FC6" w:rsidP="0049277F">
      <w:pPr>
        <w:ind w:left="0"/>
      </w:pPr>
      <w:r>
        <w:t>Giao diện chức năng sửa thông tin giống giao diện chức năng thêm thông tin</w:t>
      </w:r>
    </w:p>
    <w:p w14:paraId="059E19E5" w14:textId="7170FAF8" w:rsidR="00A36677" w:rsidRDefault="00A36677" w:rsidP="002E17B8">
      <w:pPr>
        <w:pStyle w:val="Heading5"/>
      </w:pPr>
      <w:r>
        <w:t>Xóa tiền sử bệnh lý</w:t>
      </w:r>
    </w:p>
    <w:p w14:paraId="4B200BC8" w14:textId="77777777" w:rsidR="00B43226" w:rsidRDefault="00B43226" w:rsidP="002E17B8">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012C3F25"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DF9BDAB"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0EE4DD1" w14:textId="503A28FA" w:rsidR="00D14B06" w:rsidRPr="000C0449" w:rsidRDefault="00D14B06" w:rsidP="0049277F">
            <w:pPr>
              <w:pStyle w:val="BodyText"/>
              <w:spacing w:line="360" w:lineRule="auto"/>
              <w:ind w:left="0"/>
              <w:rPr>
                <w:lang w:eastAsia="ar-SA"/>
              </w:rPr>
            </w:pPr>
            <w:r>
              <w:rPr>
                <w:iCs/>
              </w:rPr>
              <w:t>Xóa thông tin tiền sử bệnh</w:t>
            </w:r>
            <w:r w:rsidR="005D7FC6">
              <w:rPr>
                <w:iCs/>
              </w:rPr>
              <w:t xml:space="preserve"> lý</w:t>
            </w:r>
          </w:p>
        </w:tc>
      </w:tr>
      <w:tr w:rsidR="00D14B06" w:rsidRPr="000C0449" w14:paraId="4D83D03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97F176E"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BB29826" w14:textId="77777777" w:rsidR="00D14B06" w:rsidRPr="000C0449" w:rsidRDefault="00D14B06" w:rsidP="0049277F">
            <w:pPr>
              <w:pStyle w:val="BodyText"/>
              <w:spacing w:line="360" w:lineRule="auto"/>
              <w:ind w:left="0"/>
              <w:rPr>
                <w:lang w:eastAsia="ar-SA"/>
              </w:rPr>
            </w:pPr>
            <w:r>
              <w:rPr>
                <w:lang w:eastAsia="ar-SA"/>
              </w:rPr>
              <w:t>Chức năng này cho phép người dùng xóa thông tin tiền sử bệnh</w:t>
            </w:r>
          </w:p>
        </w:tc>
      </w:tr>
      <w:tr w:rsidR="00D14B06" w:rsidRPr="000C0449" w14:paraId="38EB29A4"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D6DCFD"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9A70EB0" w14:textId="42ED13BB" w:rsidR="00D14B06" w:rsidRPr="000C0449" w:rsidRDefault="005D7FC6" w:rsidP="0049277F">
            <w:pPr>
              <w:pStyle w:val="BodyText"/>
              <w:spacing w:line="360" w:lineRule="auto"/>
              <w:ind w:left="0"/>
            </w:pPr>
            <w:r>
              <w:t>Người sử dụng</w:t>
            </w:r>
          </w:p>
        </w:tc>
      </w:tr>
      <w:tr w:rsidR="00D14B06" w:rsidRPr="00255925" w14:paraId="4F62CB47"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0A938CB" w14:textId="77777777" w:rsidR="00D14B06" w:rsidRPr="000C0449" w:rsidRDefault="00D14B06" w:rsidP="0049277F">
            <w:pPr>
              <w:ind w:left="142"/>
              <w:rPr>
                <w:b/>
              </w:rPr>
            </w:pPr>
            <w:r w:rsidRPr="000C0449">
              <w:rPr>
                <w:b/>
              </w:rPr>
              <w:lastRenderedPageBreak/>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6F490C5" w14:textId="77777777" w:rsidR="00D14B06" w:rsidRPr="00255925" w:rsidRDefault="00D14B06" w:rsidP="0049277F">
            <w:pPr>
              <w:ind w:left="0"/>
              <w:rPr>
                <w:lang w:eastAsia="ar-SA"/>
              </w:rPr>
            </w:pPr>
            <w:r w:rsidRPr="0090287E">
              <w:rPr>
                <w:lang w:eastAsia="ar-SA"/>
              </w:rPr>
              <w:t xml:space="preserve">Người dùng đã đăng nhập vào hệ thống và được phân quyền </w:t>
            </w:r>
            <w:r>
              <w:rPr>
                <w:lang w:eastAsia="ar-SA"/>
              </w:rPr>
              <w:t>xóa tiền sử bệnh</w:t>
            </w:r>
          </w:p>
        </w:tc>
      </w:tr>
      <w:tr w:rsidR="00D14B06" w:rsidRPr="000C0449" w14:paraId="29D1F17C"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C1D4A59"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AB9ECDC" w14:textId="77777777" w:rsidR="00D14B06" w:rsidRDefault="00D14B06" w:rsidP="0049277F">
            <w:pPr>
              <w:pStyle w:val="BodyText"/>
              <w:spacing w:line="360" w:lineRule="auto"/>
              <w:ind w:left="0"/>
            </w:pPr>
            <w:r>
              <w:t>Cập nhật lại trạng thái xóa và loại khỏi danh sách</w:t>
            </w:r>
          </w:p>
          <w:p w14:paraId="39C07410" w14:textId="1C1AD815" w:rsidR="00D14B06" w:rsidRDefault="00D14B06"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27314FDF" w14:textId="58DE5914" w:rsidR="00D14B06" w:rsidRPr="000C0449" w:rsidRDefault="00D14B06"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D14B06" w:rsidRPr="000C0449" w14:paraId="1940C1A0"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629E2DB"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FF0F055" w14:textId="77777777" w:rsidR="00D14B06" w:rsidRPr="000C0449" w:rsidRDefault="00D14B06" w:rsidP="0049277F">
            <w:pPr>
              <w:pStyle w:val="BodyText"/>
              <w:spacing w:line="360" w:lineRule="auto"/>
              <w:ind w:left="0"/>
              <w:rPr>
                <w:lang w:eastAsia="ar-SA"/>
              </w:rPr>
            </w:pPr>
            <w:r w:rsidRPr="000C0449">
              <w:rPr>
                <w:lang w:eastAsia="ar-SA"/>
              </w:rPr>
              <w:t>N/A</w:t>
            </w:r>
          </w:p>
        </w:tc>
      </w:tr>
      <w:tr w:rsidR="00D14B06" w:rsidRPr="000C0449" w14:paraId="79138F67"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450DB4F"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CFA4AC8" w14:textId="77777777" w:rsidR="00D14B06" w:rsidRPr="000C0449" w:rsidRDefault="00D14B06" w:rsidP="0049277F">
            <w:pPr>
              <w:pStyle w:val="BodyText"/>
              <w:spacing w:line="360" w:lineRule="auto"/>
              <w:ind w:left="0"/>
            </w:pPr>
            <w:r>
              <w:t>Lưu log xóa tiền sử bệnh tật</w:t>
            </w:r>
          </w:p>
        </w:tc>
      </w:tr>
    </w:tbl>
    <w:p w14:paraId="3149F99D" w14:textId="77777777" w:rsidR="00D14B06" w:rsidRPr="00D14B06" w:rsidRDefault="00D14B06" w:rsidP="0049277F">
      <w:pPr>
        <w:ind w:left="0"/>
      </w:pPr>
    </w:p>
    <w:p w14:paraId="52F3B9D1" w14:textId="77777777" w:rsidR="00B43226" w:rsidRPr="00B43226" w:rsidRDefault="00B43226" w:rsidP="002E17B8">
      <w:pPr>
        <w:pStyle w:val="Heading6"/>
      </w:pPr>
      <w:r w:rsidRPr="00B43226">
        <w:lastRenderedPageBreak/>
        <w:t>Biểu đồ luồng xử lý chức năng</w:t>
      </w:r>
    </w:p>
    <w:p w14:paraId="6B2C5C91" w14:textId="0C4F1320" w:rsidR="00B43226" w:rsidRPr="00B540A7" w:rsidRDefault="002B552D" w:rsidP="0049277F">
      <w:pPr>
        <w:ind w:hanging="544"/>
        <w:jc w:val="center"/>
      </w:pPr>
      <w:r w:rsidRPr="00EF1727">
        <w:object w:dxaOrig="13140" w:dyaOrig="12015" w14:anchorId="4342323F">
          <v:shape id="_x0000_i1036" type="#_x0000_t75" style="width:481.45pt;height:407.3pt" o:ole="">
            <v:imagedata r:id="rId47" o:title=""/>
          </v:shape>
          <o:OLEObject Type="Embed" ProgID="Visio.Drawing.11" ShapeID="_x0000_i1036" DrawAspect="Content" ObjectID="_1734617813" r:id="rId48"/>
        </w:object>
      </w:r>
    </w:p>
    <w:p w14:paraId="1FE8181F" w14:textId="77777777" w:rsidR="00B43226" w:rsidRDefault="00B43226" w:rsidP="002E17B8">
      <w:pPr>
        <w:pStyle w:val="Heading6"/>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5D7FC6" w14:paraId="7DF1FC77" w14:textId="77777777" w:rsidTr="00381DD1">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220122D4" w14:textId="77777777" w:rsidR="005D7FC6" w:rsidRPr="00A75A7B" w:rsidRDefault="005D7FC6"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20A1E59A" w14:textId="77777777" w:rsidR="005D7FC6" w:rsidRPr="00A75A7B" w:rsidRDefault="005D7FC6" w:rsidP="0049277F">
            <w:pPr>
              <w:pStyle w:val="Sothutu-1so"/>
              <w:numPr>
                <w:ilvl w:val="0"/>
                <w:numId w:val="0"/>
              </w:numPr>
              <w:spacing w:line="360" w:lineRule="auto"/>
              <w:jc w:val="center"/>
              <w:rPr>
                <w:b/>
              </w:rPr>
            </w:pPr>
            <w:r w:rsidRPr="00A75A7B">
              <w:rPr>
                <w:b/>
              </w:rPr>
              <w:t>Phản ứng của hệ thống</w:t>
            </w:r>
          </w:p>
        </w:tc>
      </w:tr>
      <w:tr w:rsidR="005D7FC6" w14:paraId="591860A8"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476F51EC" w14:textId="02C09498" w:rsidR="005D7FC6" w:rsidRDefault="005D7FC6" w:rsidP="0049277F">
            <w:pPr>
              <w:pStyle w:val="Sothutu-1so"/>
              <w:numPr>
                <w:ilvl w:val="0"/>
                <w:numId w:val="0"/>
              </w:numPr>
              <w:spacing w:line="360" w:lineRule="auto"/>
            </w:pPr>
            <w:r>
              <w:t>1. Người dùng chọn chức năng xóa tiền sử bệnh lý</w:t>
            </w:r>
          </w:p>
        </w:tc>
        <w:tc>
          <w:tcPr>
            <w:tcW w:w="6561" w:type="dxa"/>
            <w:tcBorders>
              <w:top w:val="dotted" w:sz="4" w:space="0" w:color="auto"/>
              <w:left w:val="nil"/>
              <w:bottom w:val="dotted" w:sz="4" w:space="0" w:color="auto"/>
              <w:right w:val="dotted" w:sz="4" w:space="0" w:color="auto"/>
            </w:tcBorders>
            <w:hideMark/>
          </w:tcPr>
          <w:p w14:paraId="14A6ABC5" w14:textId="406C1CC3" w:rsidR="005D7FC6" w:rsidRDefault="005D7FC6" w:rsidP="0049277F">
            <w:pPr>
              <w:pStyle w:val="Sothutu-1so"/>
              <w:numPr>
                <w:ilvl w:val="0"/>
                <w:numId w:val="0"/>
              </w:numPr>
              <w:spacing w:line="360" w:lineRule="auto"/>
            </w:pPr>
            <w:r>
              <w:t>2. Hệ thống hiển thị màn hình xác nhận xóa thông tin, thông báo:  “Bạn có chắc chắn xóa tiền sử bệnh  {Tên bệnh} không ?”</w:t>
            </w:r>
          </w:p>
        </w:tc>
      </w:tr>
      <w:tr w:rsidR="005D7FC6" w14:paraId="28C89323"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174100CC" w14:textId="77777777" w:rsidR="005D7FC6" w:rsidRDefault="005D7FC6"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33C85DF0" w14:textId="77777777" w:rsidR="005D7FC6" w:rsidRDefault="005D7FC6"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5D7FC6" w14:paraId="72C5E314"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31C15C1D" w14:textId="77777777" w:rsidR="005D7FC6" w:rsidRDefault="005D7FC6"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61F7996D" w14:textId="77777777" w:rsidR="005D7FC6" w:rsidRDefault="005D7FC6" w:rsidP="0049277F">
            <w:pPr>
              <w:pStyle w:val="Sothutu-1so"/>
              <w:numPr>
                <w:ilvl w:val="0"/>
                <w:numId w:val="0"/>
              </w:numPr>
              <w:spacing w:line="360" w:lineRule="auto"/>
            </w:pPr>
            <w:r>
              <w:t>4.2. Đóng form xác nhận và giữ nguyên trạng thái bản ghi</w:t>
            </w:r>
          </w:p>
        </w:tc>
      </w:tr>
    </w:tbl>
    <w:p w14:paraId="0D8B8DCA" w14:textId="77777777" w:rsidR="00D14B06" w:rsidRPr="00D14B06" w:rsidRDefault="00D14B06" w:rsidP="0049277F">
      <w:pPr>
        <w:ind w:left="0"/>
      </w:pPr>
    </w:p>
    <w:p w14:paraId="25F2110A" w14:textId="77777777" w:rsidR="00B43226" w:rsidRPr="00B43226" w:rsidRDefault="00B43226" w:rsidP="002E17B8">
      <w:pPr>
        <w:pStyle w:val="Heading6"/>
      </w:pPr>
      <w:r w:rsidRPr="00B43226">
        <w:t>Mô tả dòng sự kiện phụ (Alternative Flow)</w:t>
      </w:r>
    </w:p>
    <w:p w14:paraId="528473D0" w14:textId="77777777" w:rsidR="00B43226" w:rsidRPr="009F13D7" w:rsidRDefault="00B43226" w:rsidP="0049277F">
      <w:pPr>
        <w:snapToGrid w:val="0"/>
        <w:rPr>
          <w:lang w:eastAsia="ar-SA"/>
        </w:rPr>
      </w:pPr>
      <w:r w:rsidRPr="009F13D7">
        <w:rPr>
          <w:lang w:eastAsia="ar-SA"/>
        </w:rPr>
        <w:t>N/A</w:t>
      </w:r>
    </w:p>
    <w:p w14:paraId="3E5BE1D5" w14:textId="77777777" w:rsidR="00B43226" w:rsidRPr="00B43226" w:rsidRDefault="00B43226" w:rsidP="002E17B8">
      <w:pPr>
        <w:pStyle w:val="Heading6"/>
      </w:pPr>
      <w:r w:rsidRPr="00B43226">
        <w:t>Ghi chú</w:t>
      </w:r>
    </w:p>
    <w:p w14:paraId="7EFD49A9" w14:textId="77777777" w:rsidR="005D7FC6" w:rsidRPr="009F13D7" w:rsidRDefault="005D7FC6" w:rsidP="0049277F">
      <w:pPr>
        <w:snapToGrid w:val="0"/>
        <w:rPr>
          <w:lang w:eastAsia="ar-SA"/>
        </w:rPr>
      </w:pPr>
      <w:r w:rsidRPr="009F13D7">
        <w:rPr>
          <w:lang w:eastAsia="ar-SA"/>
        </w:rPr>
        <w:t>N/A</w:t>
      </w:r>
    </w:p>
    <w:p w14:paraId="71504559" w14:textId="2F815D32" w:rsidR="003F34B9" w:rsidRPr="002E17B8" w:rsidRDefault="003F34B9" w:rsidP="002C6031">
      <w:pPr>
        <w:pStyle w:val="Heading4"/>
        <w:rPr>
          <w:highlight w:val="yellow"/>
        </w:rPr>
      </w:pPr>
      <w:bookmarkStart w:id="52" w:name="_Toc109901570"/>
      <w:r w:rsidRPr="002E17B8">
        <w:rPr>
          <w:highlight w:val="yellow"/>
        </w:rPr>
        <w:t>Tiền sử thói quen</w:t>
      </w:r>
      <w:bookmarkEnd w:id="52"/>
    </w:p>
    <w:p w14:paraId="7F89F223" w14:textId="77777777" w:rsidR="00A25C19" w:rsidRPr="00A25C19" w:rsidRDefault="00A25C19" w:rsidP="002E17B8">
      <w:pPr>
        <w:pStyle w:val="Heading5"/>
      </w:pPr>
      <w:r w:rsidRPr="00A25C19">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A25C19" w:rsidRPr="00CA1A78" w14:paraId="01F4E95B" w14:textId="77777777" w:rsidTr="00A25C19">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A1B282A" w14:textId="77777777" w:rsidR="00A25C19" w:rsidRPr="00CA1A78" w:rsidRDefault="00A25C19"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2EE0D26A" w14:textId="11B578EA" w:rsidR="00A25C19" w:rsidRPr="00CA1A78" w:rsidRDefault="00A25C19" w:rsidP="0049277F">
            <w:pPr>
              <w:pStyle w:val="BodyText"/>
              <w:spacing w:line="360" w:lineRule="auto"/>
              <w:ind w:left="0"/>
              <w:rPr>
                <w:lang w:eastAsia="ar-SA"/>
              </w:rPr>
            </w:pPr>
            <w:r>
              <w:rPr>
                <w:iCs/>
              </w:rPr>
              <w:t>Tiền sử thói quen</w:t>
            </w:r>
          </w:p>
        </w:tc>
      </w:tr>
      <w:tr w:rsidR="00A25C19" w:rsidRPr="00CA1A78" w14:paraId="37E9BBDF" w14:textId="77777777" w:rsidTr="00A25C19">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BA8E80E" w14:textId="77777777" w:rsidR="00A25C19" w:rsidRPr="00CA1A78" w:rsidRDefault="00A25C19"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9DB2A12" w14:textId="41760FFD" w:rsidR="00A25C19" w:rsidRPr="00CA1A78" w:rsidRDefault="00A25C19" w:rsidP="0049277F">
            <w:pPr>
              <w:pStyle w:val="BodyText"/>
              <w:spacing w:line="360" w:lineRule="auto"/>
              <w:ind w:left="0"/>
              <w:rPr>
                <w:lang w:eastAsia="ar-SA"/>
              </w:rPr>
            </w:pPr>
            <w:r>
              <w:rPr>
                <w:iCs/>
              </w:rPr>
              <w:t>Tiền sử thói quen</w:t>
            </w:r>
          </w:p>
        </w:tc>
      </w:tr>
      <w:tr w:rsidR="00A25C19" w:rsidRPr="00CA1A78" w14:paraId="0E4BA96A" w14:textId="77777777" w:rsidTr="00A25C19">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CD930DB" w14:textId="77777777" w:rsidR="00A25C19" w:rsidRPr="00CA1A78" w:rsidRDefault="00A25C19"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5334090A" w14:textId="77777777" w:rsidR="00A25C19" w:rsidRPr="00CA1A78" w:rsidRDefault="00A25C19" w:rsidP="0049277F">
            <w:pPr>
              <w:pStyle w:val="BodyText"/>
              <w:spacing w:line="360" w:lineRule="auto"/>
              <w:ind w:left="0"/>
            </w:pPr>
            <w:r>
              <w:rPr>
                <w:lang w:eastAsia="ar-SA"/>
              </w:rPr>
              <w:t>Người sử dụng</w:t>
            </w:r>
          </w:p>
        </w:tc>
      </w:tr>
      <w:tr w:rsidR="00A25C19" w:rsidRPr="00CA1A78" w14:paraId="5CB69991" w14:textId="77777777" w:rsidTr="00A25C19">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AF06C0" w14:textId="77777777" w:rsidR="00A25C19" w:rsidRPr="00CA1A78" w:rsidRDefault="00A25C19"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60A2B2EA" w14:textId="42B0FA6C" w:rsidR="00A25C19" w:rsidRPr="00CA1A78" w:rsidRDefault="00A25C19" w:rsidP="0049277F">
            <w:pPr>
              <w:ind w:left="0"/>
              <w:rPr>
                <w:lang w:eastAsia="ar-SA"/>
              </w:rPr>
            </w:pPr>
            <w:r w:rsidRPr="00CA1A78">
              <w:rPr>
                <w:lang w:eastAsia="ar-SA"/>
              </w:rPr>
              <w:t xml:space="preserve">Người dùng đã đăng nhập vào hệ thống và được phân quyền vào </w:t>
            </w:r>
            <w:r w:rsidR="00F72F03">
              <w:rPr>
                <w:lang w:eastAsia="ar-SA"/>
              </w:rPr>
              <w:t>chức năng tiền sử thói quen</w:t>
            </w:r>
          </w:p>
        </w:tc>
      </w:tr>
      <w:tr w:rsidR="00A25C19" w:rsidRPr="00CA1A78" w14:paraId="487C231B" w14:textId="77777777" w:rsidTr="00A25C19">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42E325B" w14:textId="77777777" w:rsidR="00A25C19" w:rsidRPr="00CA1A78" w:rsidRDefault="00A25C19"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74AA689C" w14:textId="0C96ABF5" w:rsidR="00A25C19" w:rsidRPr="00CA1A78" w:rsidRDefault="00F72F03" w:rsidP="0049277F">
            <w:pPr>
              <w:keepLines/>
              <w:snapToGrid w:val="0"/>
              <w:spacing w:after="120"/>
              <w:ind w:left="0"/>
              <w:jc w:val="both"/>
              <w:rPr>
                <w:lang w:eastAsia="ar-SA"/>
              </w:rPr>
            </w:pPr>
            <w:r>
              <w:rPr>
                <w:iCs/>
              </w:rPr>
              <w:t>Ngườ</w:t>
            </w:r>
            <w:r w:rsidR="0003464A">
              <w:rPr>
                <w:iCs/>
              </w:rPr>
              <w:t>i dùng được xem tiền sử thói que</w:t>
            </w:r>
            <w:r>
              <w:rPr>
                <w:iCs/>
              </w:rPr>
              <w:t>n của quân nhân và được phép cập nhật thói quen cho quân nhân</w:t>
            </w:r>
          </w:p>
        </w:tc>
      </w:tr>
      <w:tr w:rsidR="00A25C19" w:rsidRPr="00CA1A78" w14:paraId="565BA691" w14:textId="77777777" w:rsidTr="00A25C19">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D5B9527" w14:textId="77777777" w:rsidR="00A25C19" w:rsidRPr="00CA1A78" w:rsidRDefault="00A25C19"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4FC1BC25" w14:textId="7FC3C019" w:rsidR="00A25C19" w:rsidRPr="00CA1A78" w:rsidRDefault="00F72F03" w:rsidP="0049277F">
            <w:pPr>
              <w:numPr>
                <w:ilvl w:val="0"/>
                <w:numId w:val="17"/>
              </w:numPr>
              <w:tabs>
                <w:tab w:val="left" w:pos="505"/>
              </w:tabs>
              <w:snapToGrid w:val="0"/>
              <w:spacing w:before="80"/>
              <w:ind w:left="55"/>
              <w:jc w:val="both"/>
            </w:pPr>
            <w:r>
              <w:t>N/A</w:t>
            </w:r>
          </w:p>
        </w:tc>
      </w:tr>
      <w:tr w:rsidR="00A25C19" w:rsidRPr="00CA1A78" w14:paraId="4F2F2503" w14:textId="77777777" w:rsidTr="00A25C19">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511DB53" w14:textId="77777777" w:rsidR="00A25C19" w:rsidRPr="00CA1A78" w:rsidRDefault="00A25C19"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6917C00A" w14:textId="5567395E" w:rsidR="00A25C19" w:rsidRPr="00CA1A78" w:rsidRDefault="00F72F03" w:rsidP="0049277F">
            <w:pPr>
              <w:pStyle w:val="BodyText"/>
              <w:spacing w:line="360" w:lineRule="auto"/>
              <w:ind w:left="0"/>
            </w:pPr>
            <w:r>
              <w:t>N/A</w:t>
            </w:r>
          </w:p>
        </w:tc>
      </w:tr>
    </w:tbl>
    <w:p w14:paraId="5EABB4B6" w14:textId="77777777" w:rsidR="00A25C19" w:rsidRPr="00D14B06" w:rsidRDefault="00A25C19" w:rsidP="0049277F">
      <w:pPr>
        <w:ind w:left="0"/>
      </w:pPr>
    </w:p>
    <w:p w14:paraId="7C409509" w14:textId="77777777" w:rsidR="00A25C19" w:rsidRPr="00A25C19" w:rsidRDefault="00A25C19" w:rsidP="002E17B8">
      <w:pPr>
        <w:pStyle w:val="Heading5"/>
      </w:pPr>
      <w:r w:rsidRPr="00A25C19">
        <w:lastRenderedPageBreak/>
        <w:t>Biểu đồ luồng xử lý chức năng</w:t>
      </w:r>
    </w:p>
    <w:p w14:paraId="54A28230" w14:textId="4C504F27" w:rsidR="00A25C19" w:rsidRPr="00BB7567" w:rsidRDefault="00F72F03" w:rsidP="0049277F">
      <w:pPr>
        <w:ind w:hanging="544"/>
      </w:pPr>
      <w:r w:rsidRPr="00EF1727">
        <w:object w:dxaOrig="12691" w:dyaOrig="7606" w14:anchorId="1597E71D">
          <v:shape id="_x0000_i1037" type="#_x0000_t75" style="width:465.3pt;height:257.35pt" o:ole="">
            <v:imagedata r:id="rId49" o:title=""/>
          </v:shape>
          <o:OLEObject Type="Embed" ProgID="Visio.Drawing.11" ShapeID="_x0000_i1037" DrawAspect="Content" ObjectID="_1734617814" r:id="rId50"/>
        </w:object>
      </w:r>
    </w:p>
    <w:p w14:paraId="5973655B" w14:textId="77777777" w:rsidR="00A25C19" w:rsidRDefault="00A25C19" w:rsidP="002E17B8">
      <w:pPr>
        <w:pStyle w:val="Heading5"/>
      </w:pPr>
      <w:r w:rsidRPr="00A25C19">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F72F03" w:rsidRPr="00692850" w14:paraId="1E448C91" w14:textId="77777777" w:rsidTr="001C2424">
        <w:trPr>
          <w:trHeight w:val="530"/>
        </w:trPr>
        <w:tc>
          <w:tcPr>
            <w:tcW w:w="3037" w:type="dxa"/>
            <w:shd w:val="pct5" w:color="auto" w:fill="auto"/>
          </w:tcPr>
          <w:p w14:paraId="2105B38A" w14:textId="77777777" w:rsidR="00F72F03" w:rsidRPr="00692850" w:rsidRDefault="00F72F03" w:rsidP="0049277F">
            <w:pPr>
              <w:jc w:val="center"/>
              <w:rPr>
                <w:b/>
                <w:color w:val="000000"/>
              </w:rPr>
            </w:pPr>
            <w:r w:rsidRPr="00692850">
              <w:rPr>
                <w:b/>
                <w:color w:val="000000"/>
              </w:rPr>
              <w:t>Hành động của tác nhân</w:t>
            </w:r>
          </w:p>
        </w:tc>
        <w:tc>
          <w:tcPr>
            <w:tcW w:w="6210" w:type="dxa"/>
            <w:shd w:val="pct5" w:color="auto" w:fill="auto"/>
          </w:tcPr>
          <w:p w14:paraId="72C58321" w14:textId="77777777" w:rsidR="00F72F03" w:rsidRPr="00692850" w:rsidRDefault="00F72F03" w:rsidP="0049277F">
            <w:pPr>
              <w:jc w:val="center"/>
              <w:rPr>
                <w:b/>
                <w:color w:val="000000"/>
              </w:rPr>
            </w:pPr>
            <w:r w:rsidRPr="00692850">
              <w:rPr>
                <w:b/>
                <w:color w:val="000000"/>
              </w:rPr>
              <w:t>Phản ứng của hệ thống</w:t>
            </w:r>
          </w:p>
        </w:tc>
      </w:tr>
      <w:tr w:rsidR="00F72F03" w:rsidRPr="00C3270B" w14:paraId="699A9D51" w14:textId="77777777" w:rsidTr="001C2424">
        <w:tc>
          <w:tcPr>
            <w:tcW w:w="3037" w:type="dxa"/>
          </w:tcPr>
          <w:p w14:paraId="46D148A7" w14:textId="071408E1" w:rsidR="00F72F03" w:rsidRPr="00692850" w:rsidRDefault="00F72F03"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t xml:space="preserve">1. </w:t>
            </w:r>
            <w:r w:rsidRPr="00692850">
              <w:rPr>
                <w:rFonts w:eastAsia="Calibri"/>
                <w:color w:val="000000"/>
                <w:szCs w:val="24"/>
              </w:rPr>
              <w:t xml:space="preserve">Người dùng </w:t>
            </w:r>
            <w:r w:rsidRPr="00AC5E33">
              <w:rPr>
                <w:color w:val="000000"/>
                <w:szCs w:val="24"/>
              </w:rPr>
              <w:t>Đăng nhập vào hệ thống, chọn chức năng “Hồ sơ sức khỏe” và chọn 1 hồ sơ cần xem hồ sơ sức khỏe, chọn TABS “Tiền sử/</w:t>
            </w:r>
            <w:r>
              <w:rPr>
                <w:color w:val="000000"/>
                <w:szCs w:val="24"/>
              </w:rPr>
              <w:t>Thói quen</w:t>
            </w:r>
            <w:r w:rsidRPr="00AC5E33">
              <w:rPr>
                <w:color w:val="000000"/>
                <w:szCs w:val="24"/>
              </w:rPr>
              <w:t>”</w:t>
            </w:r>
          </w:p>
        </w:tc>
        <w:tc>
          <w:tcPr>
            <w:tcW w:w="6210" w:type="dxa"/>
          </w:tcPr>
          <w:p w14:paraId="65DD0E6D" w14:textId="21E3D0A5" w:rsidR="00F72F03" w:rsidRDefault="00F72F03"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thông tin tiền sử</w:t>
            </w:r>
          </w:p>
          <w:p w14:paraId="3FF96BAD" w14:textId="75080642" w:rsidR="00F72F03" w:rsidRPr="00F72F03" w:rsidRDefault="00F72F03" w:rsidP="0049277F">
            <w:pPr>
              <w:pStyle w:val="BodyText"/>
              <w:numPr>
                <w:ilvl w:val="0"/>
                <w:numId w:val="35"/>
              </w:numPr>
              <w:spacing w:line="360" w:lineRule="auto"/>
              <w:ind w:left="420" w:hanging="420"/>
              <w:rPr>
                <w:b/>
                <w:lang w:eastAsia="ar-SA"/>
              </w:rPr>
            </w:pPr>
            <w:r w:rsidRPr="00F72F03">
              <w:rPr>
                <w:b/>
                <w:lang w:eastAsia="ar-SA"/>
              </w:rPr>
              <w:t>Hút thuốc lá, lào?</w:t>
            </w:r>
          </w:p>
          <w:p w14:paraId="17DE386F" w14:textId="7C43AF61" w:rsidR="00F72F03" w:rsidRDefault="00F72F03" w:rsidP="0049277F">
            <w:pPr>
              <w:pStyle w:val="BodyText"/>
              <w:numPr>
                <w:ilvl w:val="0"/>
                <w:numId w:val="18"/>
              </w:numPr>
              <w:spacing w:line="360" w:lineRule="auto"/>
              <w:ind w:left="346" w:hanging="284"/>
            </w:pPr>
            <w:r w:rsidRPr="00F72F03">
              <w:t>Hút thuốc lá, lào</w:t>
            </w:r>
            <w:r>
              <w:t>: RadioButton lựa chọn Có/Không</w:t>
            </w:r>
          </w:p>
          <w:p w14:paraId="4FE50763" w14:textId="596D0C3E" w:rsidR="00F72F03" w:rsidRDefault="00F72F03" w:rsidP="0049277F">
            <w:pPr>
              <w:pStyle w:val="BodyText"/>
              <w:numPr>
                <w:ilvl w:val="0"/>
                <w:numId w:val="18"/>
              </w:numPr>
              <w:spacing w:line="360" w:lineRule="auto"/>
              <w:ind w:left="346" w:hanging="284"/>
              <w:rPr>
                <w:lang w:eastAsia="ar-SA"/>
              </w:rPr>
            </w:pPr>
            <w:r>
              <w:t>Hiện đang hút (Tổng số năm): Textbox, 5 ký tự, chỉ nhập số.</w:t>
            </w:r>
          </w:p>
          <w:p w14:paraId="5EA4A3E3" w14:textId="4B6F5ACA" w:rsidR="00F72F03" w:rsidRDefault="00F72F03" w:rsidP="0049277F">
            <w:pPr>
              <w:pStyle w:val="BodyText"/>
              <w:numPr>
                <w:ilvl w:val="0"/>
                <w:numId w:val="18"/>
              </w:numPr>
              <w:spacing w:line="360" w:lineRule="auto"/>
              <w:ind w:left="346" w:hanging="284"/>
              <w:rPr>
                <w:lang w:eastAsia="ar-SA"/>
              </w:rPr>
            </w:pPr>
            <w:r>
              <w:t>Trung bình số điếu mỗi ngày: Textbox, 5 ký tự, chỉ nhập số.</w:t>
            </w:r>
          </w:p>
          <w:p w14:paraId="6D3025B6" w14:textId="10C5EAF7" w:rsidR="00F72F03" w:rsidRDefault="00F72F03" w:rsidP="0049277F">
            <w:pPr>
              <w:pStyle w:val="BodyText"/>
              <w:numPr>
                <w:ilvl w:val="0"/>
                <w:numId w:val="18"/>
              </w:numPr>
              <w:spacing w:line="360" w:lineRule="auto"/>
              <w:ind w:left="346" w:hanging="284"/>
              <w:rPr>
                <w:lang w:eastAsia="ar-SA"/>
              </w:rPr>
            </w:pPr>
            <w:r>
              <w:t>Trước đây đã từng hút nhưng hiện không hút (Tổng số năm):</w:t>
            </w:r>
            <w:r w:rsidR="0003464A">
              <w:t xml:space="preserve"> </w:t>
            </w:r>
            <w:r>
              <w:t>Textbox, 5 ký tự, chỉ nhập số.</w:t>
            </w:r>
          </w:p>
          <w:p w14:paraId="251E6332" w14:textId="3A176AFD" w:rsidR="00F72F03" w:rsidRDefault="00F72F03" w:rsidP="0049277F">
            <w:pPr>
              <w:pStyle w:val="BodyText"/>
              <w:numPr>
                <w:ilvl w:val="0"/>
                <w:numId w:val="18"/>
              </w:numPr>
              <w:spacing w:line="360" w:lineRule="auto"/>
              <w:ind w:left="346" w:hanging="284"/>
              <w:rPr>
                <w:lang w:eastAsia="ar-SA"/>
              </w:rPr>
            </w:pPr>
            <w:r>
              <w:t>Cai thuốc được (năm): Textbox, 5 ký tự, chỉ nhập số.</w:t>
            </w:r>
          </w:p>
          <w:p w14:paraId="451704FB" w14:textId="529B0A97" w:rsidR="00F72F03" w:rsidRDefault="00F72F03" w:rsidP="0049277F">
            <w:pPr>
              <w:pStyle w:val="BodyText"/>
              <w:numPr>
                <w:ilvl w:val="0"/>
                <w:numId w:val="35"/>
              </w:numPr>
              <w:spacing w:line="360" w:lineRule="auto"/>
              <w:ind w:left="420" w:hanging="420"/>
              <w:rPr>
                <w:b/>
                <w:lang w:eastAsia="ar-SA"/>
              </w:rPr>
            </w:pPr>
            <w:r w:rsidRPr="00F72F03">
              <w:rPr>
                <w:b/>
                <w:lang w:eastAsia="ar-SA"/>
              </w:rPr>
              <w:t>Sử dụng đồ uống chứa cồn</w:t>
            </w:r>
          </w:p>
          <w:p w14:paraId="65ADC34F" w14:textId="2ECC38D8" w:rsidR="00F72F03" w:rsidRDefault="00F72F03" w:rsidP="0049277F">
            <w:pPr>
              <w:pStyle w:val="BodyText"/>
              <w:numPr>
                <w:ilvl w:val="0"/>
                <w:numId w:val="18"/>
              </w:numPr>
              <w:spacing w:line="360" w:lineRule="auto"/>
              <w:ind w:left="346" w:hanging="284"/>
            </w:pPr>
            <w:r>
              <w:t xml:space="preserve">Rượu: RadioButton lựa chọn 1 trong các thông tin </w:t>
            </w:r>
            <w:r w:rsidRPr="00F72F03">
              <w:t>Thường xuyên</w:t>
            </w:r>
            <w:r>
              <w:t>/Không thường xuyên/</w:t>
            </w:r>
            <w:r w:rsidRPr="00F72F03">
              <w:t>Hiếm khi</w:t>
            </w:r>
            <w:r>
              <w:t>/</w:t>
            </w:r>
            <w:r w:rsidRPr="00F72F03">
              <w:t>Không</w:t>
            </w:r>
          </w:p>
          <w:p w14:paraId="0721D0A5" w14:textId="1658A623" w:rsidR="00F72F03" w:rsidRPr="00F72F03" w:rsidRDefault="00F72F03" w:rsidP="0049277F">
            <w:pPr>
              <w:pStyle w:val="BodyText"/>
              <w:numPr>
                <w:ilvl w:val="0"/>
                <w:numId w:val="18"/>
              </w:numPr>
              <w:spacing w:line="360" w:lineRule="auto"/>
              <w:ind w:left="346" w:hanging="284"/>
            </w:pPr>
            <w:r>
              <w:lastRenderedPageBreak/>
              <w:t>Bia</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556E0A34" w14:textId="5A628A90" w:rsidR="00F72F03" w:rsidRDefault="00F72F03" w:rsidP="0049277F">
            <w:pPr>
              <w:pStyle w:val="BodyText"/>
              <w:numPr>
                <w:ilvl w:val="0"/>
                <w:numId w:val="35"/>
              </w:numPr>
              <w:spacing w:line="360" w:lineRule="auto"/>
              <w:ind w:left="420" w:hanging="420"/>
              <w:rPr>
                <w:b/>
                <w:lang w:eastAsia="ar-SA"/>
              </w:rPr>
            </w:pPr>
            <w:r w:rsidRPr="00F72F03">
              <w:rPr>
                <w:b/>
                <w:lang w:eastAsia="ar-SA"/>
              </w:rPr>
              <w:t>Hoạt động vận động thể chất</w:t>
            </w:r>
          </w:p>
          <w:p w14:paraId="31DB0FDE" w14:textId="7A386A3C" w:rsidR="00F72F03" w:rsidRDefault="00F72F03" w:rsidP="0049277F">
            <w:pPr>
              <w:pStyle w:val="BodyText"/>
              <w:numPr>
                <w:ilvl w:val="0"/>
                <w:numId w:val="18"/>
              </w:numPr>
              <w:spacing w:line="360" w:lineRule="auto"/>
              <w:ind w:left="346" w:hanging="284"/>
            </w:pPr>
            <w:r>
              <w:t>Cường độ cao</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111CC532" w14:textId="0F881B5D" w:rsidR="00F72F03" w:rsidRDefault="00F72F03" w:rsidP="0049277F">
            <w:pPr>
              <w:pStyle w:val="BodyText"/>
              <w:numPr>
                <w:ilvl w:val="0"/>
                <w:numId w:val="18"/>
              </w:numPr>
              <w:spacing w:line="360" w:lineRule="auto"/>
              <w:ind w:left="346" w:hanging="284"/>
            </w:pPr>
            <w:r>
              <w:t>Trung bình</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43925179" w14:textId="69AA1E91" w:rsidR="00F72F03" w:rsidRDefault="00F72F03" w:rsidP="0049277F">
            <w:pPr>
              <w:pStyle w:val="BodyText"/>
              <w:numPr>
                <w:ilvl w:val="0"/>
                <w:numId w:val="18"/>
              </w:numPr>
              <w:spacing w:line="360" w:lineRule="auto"/>
              <w:ind w:left="346" w:hanging="284"/>
            </w:pPr>
            <w:r w:rsidRPr="00F72F03">
              <w:t>Nhẹ</w:t>
            </w:r>
            <w:r w:rsidR="0003464A">
              <w:t xml:space="preserve">: RadioButton lựa chọn 1 trong các thông tin </w:t>
            </w:r>
            <w:r w:rsidR="0003464A" w:rsidRPr="00F72F03">
              <w:t>Thường xuyên</w:t>
            </w:r>
            <w:r w:rsidR="0003464A">
              <w:t>/Không thường xuyên/</w:t>
            </w:r>
            <w:r w:rsidR="0003464A" w:rsidRPr="00F72F03">
              <w:t>Hiếm khi</w:t>
            </w:r>
            <w:r w:rsidR="0003464A">
              <w:t>/</w:t>
            </w:r>
            <w:r w:rsidR="0003464A" w:rsidRPr="00F72F03">
              <w:t>Không</w:t>
            </w:r>
          </w:p>
          <w:p w14:paraId="250C72BE" w14:textId="176D8D29" w:rsidR="00F72F03" w:rsidRPr="00C3270B" w:rsidRDefault="00F72F03" w:rsidP="0049277F">
            <w:pPr>
              <w:pStyle w:val="BodyText"/>
              <w:numPr>
                <w:ilvl w:val="0"/>
                <w:numId w:val="35"/>
              </w:numPr>
              <w:spacing w:line="360" w:lineRule="auto"/>
              <w:ind w:left="420" w:hanging="420"/>
              <w:rPr>
                <w:lang w:eastAsia="ar-SA"/>
              </w:rPr>
            </w:pPr>
            <w:r w:rsidRPr="00F72F03">
              <w:rPr>
                <w:b/>
                <w:lang w:eastAsia="ar-SA"/>
              </w:rPr>
              <w:t xml:space="preserve">Button Lưu: </w:t>
            </w:r>
            <w:r w:rsidRPr="00F72F03">
              <w:rPr>
                <w:lang w:eastAsia="ar-SA"/>
              </w:rPr>
              <w:t>Thực hiện nghiệp vụ lưu thông tin tiền sử</w:t>
            </w:r>
          </w:p>
        </w:tc>
      </w:tr>
      <w:tr w:rsidR="00F72F03" w:rsidRPr="00C3270B" w14:paraId="6366AE8D" w14:textId="77777777" w:rsidTr="001C2424">
        <w:tc>
          <w:tcPr>
            <w:tcW w:w="3037" w:type="dxa"/>
          </w:tcPr>
          <w:p w14:paraId="6B921267" w14:textId="743B3CBA" w:rsidR="00F72F03" w:rsidRPr="00692850" w:rsidRDefault="00F72F03" w:rsidP="0049277F">
            <w:pPr>
              <w:pStyle w:val="Sothutu-1so"/>
              <w:numPr>
                <w:ilvl w:val="0"/>
                <w:numId w:val="0"/>
              </w:numPr>
              <w:tabs>
                <w:tab w:val="left" w:pos="229"/>
              </w:tabs>
              <w:spacing w:line="360" w:lineRule="auto"/>
              <w:ind w:left="229" w:hanging="270"/>
              <w:rPr>
                <w:color w:val="000000"/>
                <w:szCs w:val="24"/>
              </w:rPr>
            </w:pPr>
            <w:r>
              <w:rPr>
                <w:color w:val="000000"/>
                <w:szCs w:val="24"/>
              </w:rPr>
              <w:lastRenderedPageBreak/>
              <w:t>3. Người dùng chọn thông tin và click lưu</w:t>
            </w:r>
          </w:p>
        </w:tc>
        <w:tc>
          <w:tcPr>
            <w:tcW w:w="6210" w:type="dxa"/>
          </w:tcPr>
          <w:p w14:paraId="5DD8DB6C" w14:textId="77777777" w:rsidR="00F72F03" w:rsidRPr="00BE44DB" w:rsidRDefault="00F72F03"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1CCEC431" w14:textId="77777777" w:rsidR="00A25C19" w:rsidRPr="00986A62" w:rsidRDefault="00A25C19" w:rsidP="002E17B8">
      <w:pPr>
        <w:pStyle w:val="Heading5"/>
      </w:pPr>
      <w:r w:rsidRPr="00986A62">
        <w:t>Mô tả dòng sự kiện phụ (Alternative Flow)</w:t>
      </w:r>
    </w:p>
    <w:p w14:paraId="43495275" w14:textId="77777777" w:rsidR="00A25C19" w:rsidRPr="009F13D7" w:rsidRDefault="00A25C19" w:rsidP="0049277F">
      <w:pPr>
        <w:snapToGrid w:val="0"/>
        <w:rPr>
          <w:lang w:eastAsia="ar-SA"/>
        </w:rPr>
      </w:pPr>
      <w:r w:rsidRPr="009F13D7">
        <w:rPr>
          <w:lang w:eastAsia="ar-SA"/>
        </w:rPr>
        <w:t>N/A</w:t>
      </w:r>
    </w:p>
    <w:p w14:paraId="6EED375B" w14:textId="77777777" w:rsidR="00A25C19" w:rsidRPr="00986A62" w:rsidRDefault="00A25C19" w:rsidP="002E17B8">
      <w:pPr>
        <w:pStyle w:val="Heading5"/>
      </w:pPr>
      <w:r w:rsidRPr="00986A62">
        <w:t>Ghi chú</w:t>
      </w:r>
    </w:p>
    <w:p w14:paraId="6562AD1C" w14:textId="418870DE" w:rsidR="00A25C19" w:rsidRDefault="00A25C19" w:rsidP="0049277F">
      <w:pPr>
        <w:ind w:left="0"/>
        <w:rPr>
          <w:highlight w:val="yellow"/>
        </w:rPr>
      </w:pPr>
      <w:r>
        <w:rPr>
          <w:noProof/>
        </w:rPr>
        <w:drawing>
          <wp:inline distT="0" distB="0" distL="0" distR="0" wp14:anchorId="097C754D" wp14:editId="0C62107D">
            <wp:extent cx="5941695" cy="3079160"/>
            <wp:effectExtent l="0" t="0" r="1905" b="6985"/>
            <wp:docPr id="51" name="Picture 51" descr="C:\Users\PHUONG~1.VIE\AppData\Local\Temp\SNAGHTML20288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HUONG~1.VIE\AppData\Local\Temp\SNAGHTML202881f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695" cy="3079160"/>
                    </a:xfrm>
                    <a:prstGeom prst="rect">
                      <a:avLst/>
                    </a:prstGeom>
                    <a:noFill/>
                    <a:ln>
                      <a:noFill/>
                    </a:ln>
                  </pic:spPr>
                </pic:pic>
              </a:graphicData>
            </a:graphic>
          </wp:inline>
        </w:drawing>
      </w:r>
    </w:p>
    <w:p w14:paraId="764FD1C1" w14:textId="0E7C94A9" w:rsidR="00A25C19" w:rsidRDefault="00A25C19" w:rsidP="0049277F">
      <w:pPr>
        <w:pStyle w:val="BodyText"/>
        <w:spacing w:line="360" w:lineRule="auto"/>
        <w:ind w:left="0"/>
        <w:jc w:val="center"/>
        <w:rPr>
          <w:i/>
          <w:noProof/>
        </w:rPr>
      </w:pPr>
      <w:r w:rsidRPr="00EF1727">
        <w:rPr>
          <w:i/>
          <w:noProof/>
        </w:rPr>
        <w:t xml:space="preserve">Hình: Màn hình Prototype </w:t>
      </w:r>
      <w:r>
        <w:rPr>
          <w:i/>
          <w:noProof/>
        </w:rPr>
        <w:t>Tiền sử thói quen</w:t>
      </w:r>
    </w:p>
    <w:p w14:paraId="45A5772F" w14:textId="77DA2BD3" w:rsidR="003F34B9" w:rsidRPr="0003464A" w:rsidRDefault="003F34B9" w:rsidP="002C6031">
      <w:pPr>
        <w:pStyle w:val="Heading4"/>
      </w:pPr>
      <w:bookmarkStart w:id="53" w:name="_Toc109901571"/>
      <w:r w:rsidRPr="0003464A">
        <w:lastRenderedPageBreak/>
        <w:t>Tiền sử sức khỏe sinh sản</w:t>
      </w:r>
      <w:bookmarkEnd w:id="53"/>
    </w:p>
    <w:p w14:paraId="3422E635" w14:textId="77777777" w:rsidR="0003464A" w:rsidRPr="00A25C19" w:rsidRDefault="0003464A" w:rsidP="002E17B8">
      <w:pPr>
        <w:pStyle w:val="Heading5"/>
      </w:pPr>
      <w:r w:rsidRPr="00A25C19">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03464A" w:rsidRPr="00CA1A78" w14:paraId="09C31CD7" w14:textId="77777777" w:rsidTr="001C2424">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9E64B4F" w14:textId="77777777" w:rsidR="0003464A" w:rsidRPr="00CA1A78" w:rsidRDefault="0003464A"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52E3D730" w14:textId="119673AD" w:rsidR="0003464A" w:rsidRPr="00CA1A78" w:rsidRDefault="0003464A" w:rsidP="0049277F">
            <w:pPr>
              <w:pStyle w:val="BodyText"/>
              <w:spacing w:line="360" w:lineRule="auto"/>
              <w:ind w:left="0"/>
              <w:rPr>
                <w:lang w:eastAsia="ar-SA"/>
              </w:rPr>
            </w:pPr>
            <w:r>
              <w:rPr>
                <w:iCs/>
              </w:rPr>
              <w:t>Tiền sử sức khỏe sinh sản</w:t>
            </w:r>
          </w:p>
        </w:tc>
      </w:tr>
      <w:tr w:rsidR="0003464A" w:rsidRPr="00CA1A78" w14:paraId="3DD9F970" w14:textId="77777777" w:rsidTr="001C2424">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D3613C3" w14:textId="77777777" w:rsidR="0003464A" w:rsidRPr="00CA1A78" w:rsidRDefault="0003464A"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3EA0E766" w14:textId="1EA44C6D" w:rsidR="0003464A" w:rsidRPr="00CA1A78" w:rsidRDefault="0003464A" w:rsidP="0049277F">
            <w:pPr>
              <w:pStyle w:val="BodyText"/>
              <w:spacing w:line="360" w:lineRule="auto"/>
              <w:ind w:left="0"/>
              <w:rPr>
                <w:lang w:eastAsia="ar-SA"/>
              </w:rPr>
            </w:pPr>
            <w:r>
              <w:rPr>
                <w:iCs/>
              </w:rPr>
              <w:t>Tiền sử sức khỏe sinh sản</w:t>
            </w:r>
          </w:p>
        </w:tc>
      </w:tr>
      <w:tr w:rsidR="0003464A" w:rsidRPr="00CA1A78" w14:paraId="11A7E1B9" w14:textId="77777777" w:rsidTr="001C2424">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E431F2B" w14:textId="77777777" w:rsidR="0003464A" w:rsidRPr="00CA1A78" w:rsidRDefault="0003464A"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00F9A87" w14:textId="77777777" w:rsidR="0003464A" w:rsidRPr="00CA1A78" w:rsidRDefault="0003464A" w:rsidP="0049277F">
            <w:pPr>
              <w:pStyle w:val="BodyText"/>
              <w:spacing w:line="360" w:lineRule="auto"/>
              <w:ind w:left="0"/>
            </w:pPr>
            <w:r>
              <w:rPr>
                <w:lang w:eastAsia="ar-SA"/>
              </w:rPr>
              <w:t>Người sử dụng</w:t>
            </w:r>
          </w:p>
        </w:tc>
      </w:tr>
      <w:tr w:rsidR="0003464A" w:rsidRPr="00CA1A78" w14:paraId="54408984" w14:textId="77777777" w:rsidTr="001C2424">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08B1DEB" w14:textId="77777777" w:rsidR="0003464A" w:rsidRPr="00CA1A78" w:rsidRDefault="0003464A"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407A48D" w14:textId="5C51B0B6" w:rsidR="0003464A" w:rsidRPr="00CA1A78" w:rsidRDefault="0003464A" w:rsidP="0049277F">
            <w:pPr>
              <w:ind w:left="0"/>
              <w:rPr>
                <w:lang w:eastAsia="ar-SA"/>
              </w:rPr>
            </w:pPr>
            <w:r w:rsidRPr="00CA1A78">
              <w:rPr>
                <w:lang w:eastAsia="ar-SA"/>
              </w:rPr>
              <w:t xml:space="preserve">Người dùng đã đăng nhập vào hệ thống và được phân quyền vào </w:t>
            </w:r>
            <w:r>
              <w:rPr>
                <w:lang w:eastAsia="ar-SA"/>
              </w:rPr>
              <w:t xml:space="preserve">chức năng </w:t>
            </w:r>
            <w:r>
              <w:rPr>
                <w:iCs/>
              </w:rPr>
              <w:t>tiền sử sức khỏe sinh sản</w:t>
            </w:r>
          </w:p>
        </w:tc>
      </w:tr>
      <w:tr w:rsidR="0003464A" w:rsidRPr="00CA1A78" w14:paraId="215557E9" w14:textId="77777777" w:rsidTr="001C2424">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AE8740E" w14:textId="77777777" w:rsidR="0003464A" w:rsidRPr="00CA1A78" w:rsidRDefault="0003464A"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52B91487" w14:textId="3F5C329A" w:rsidR="0003464A" w:rsidRPr="00CA1A78" w:rsidRDefault="0003464A" w:rsidP="0049277F">
            <w:pPr>
              <w:keepLines/>
              <w:snapToGrid w:val="0"/>
              <w:spacing w:after="120"/>
              <w:ind w:left="0"/>
              <w:jc w:val="both"/>
              <w:rPr>
                <w:lang w:eastAsia="ar-SA"/>
              </w:rPr>
            </w:pPr>
            <w:r>
              <w:rPr>
                <w:iCs/>
              </w:rPr>
              <w:t>Người dùng được xem Tiền sử sức khỏe sinh sản của quân nhân và được phép cập nhật tiền sử sức khỏe sinh sản cho quân nhân</w:t>
            </w:r>
          </w:p>
        </w:tc>
      </w:tr>
      <w:tr w:rsidR="0003464A" w:rsidRPr="00CA1A78" w14:paraId="59AE7561" w14:textId="77777777" w:rsidTr="001C2424">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21A4974" w14:textId="77777777" w:rsidR="0003464A" w:rsidRPr="00CA1A78" w:rsidRDefault="0003464A"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580CFBE" w14:textId="77777777" w:rsidR="0003464A" w:rsidRPr="00CA1A78" w:rsidRDefault="0003464A" w:rsidP="0049277F">
            <w:pPr>
              <w:numPr>
                <w:ilvl w:val="0"/>
                <w:numId w:val="17"/>
              </w:numPr>
              <w:tabs>
                <w:tab w:val="left" w:pos="505"/>
              </w:tabs>
              <w:snapToGrid w:val="0"/>
              <w:spacing w:before="80"/>
              <w:ind w:left="55"/>
              <w:jc w:val="both"/>
            </w:pPr>
            <w:r>
              <w:t>N/A</w:t>
            </w:r>
          </w:p>
        </w:tc>
      </w:tr>
      <w:tr w:rsidR="0003464A" w:rsidRPr="00CA1A78" w14:paraId="4ABC944F" w14:textId="77777777" w:rsidTr="001C2424">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4D9DD69" w14:textId="77777777" w:rsidR="0003464A" w:rsidRPr="00CA1A78" w:rsidRDefault="0003464A"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050FD074" w14:textId="77777777" w:rsidR="0003464A" w:rsidRPr="00CA1A78" w:rsidRDefault="0003464A" w:rsidP="0049277F">
            <w:pPr>
              <w:pStyle w:val="BodyText"/>
              <w:spacing w:line="360" w:lineRule="auto"/>
              <w:ind w:left="0"/>
            </w:pPr>
            <w:r>
              <w:t>N/A</w:t>
            </w:r>
          </w:p>
        </w:tc>
      </w:tr>
    </w:tbl>
    <w:p w14:paraId="6F90AF2F" w14:textId="77777777" w:rsidR="0003464A" w:rsidRPr="00A25C19" w:rsidRDefault="0003464A" w:rsidP="002E17B8">
      <w:pPr>
        <w:pStyle w:val="Heading5"/>
      </w:pPr>
      <w:r w:rsidRPr="00A25C19">
        <w:t>Biểu đồ luồng xử lý chức năng</w:t>
      </w:r>
    </w:p>
    <w:p w14:paraId="1C9D88D9" w14:textId="616F01E6" w:rsidR="0003464A" w:rsidRPr="00BB7567" w:rsidRDefault="0003464A" w:rsidP="0049277F">
      <w:pPr>
        <w:ind w:hanging="544"/>
      </w:pPr>
      <w:r w:rsidRPr="00EF1727">
        <w:object w:dxaOrig="12691" w:dyaOrig="7606" w14:anchorId="161B65F3">
          <v:shape id="_x0000_i1038" type="#_x0000_t75" style="width:465.3pt;height:257.35pt" o:ole="">
            <v:imagedata r:id="rId52" o:title=""/>
          </v:shape>
          <o:OLEObject Type="Embed" ProgID="Visio.Drawing.11" ShapeID="_x0000_i1038" DrawAspect="Content" ObjectID="_1734617815" r:id="rId53"/>
        </w:object>
      </w:r>
    </w:p>
    <w:p w14:paraId="6297C086" w14:textId="77777777" w:rsidR="0003464A" w:rsidRDefault="0003464A" w:rsidP="002E17B8">
      <w:pPr>
        <w:pStyle w:val="Heading5"/>
      </w:pPr>
      <w:r w:rsidRPr="00A25C19">
        <w:t>Mô tả dòng sự kiện chính (Basic Flow)</w:t>
      </w:r>
    </w:p>
    <w:tbl>
      <w:tblPr>
        <w:tblW w:w="92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037"/>
        <w:gridCol w:w="6210"/>
      </w:tblGrid>
      <w:tr w:rsidR="0003464A" w:rsidRPr="00692850" w14:paraId="17ACCC69" w14:textId="77777777" w:rsidTr="001C2424">
        <w:trPr>
          <w:trHeight w:val="530"/>
        </w:trPr>
        <w:tc>
          <w:tcPr>
            <w:tcW w:w="3037" w:type="dxa"/>
            <w:shd w:val="pct5" w:color="auto" w:fill="auto"/>
          </w:tcPr>
          <w:p w14:paraId="72C1D0C2" w14:textId="77777777" w:rsidR="0003464A" w:rsidRPr="00692850" w:rsidRDefault="0003464A" w:rsidP="0049277F">
            <w:pPr>
              <w:jc w:val="center"/>
              <w:rPr>
                <w:b/>
                <w:color w:val="000000"/>
              </w:rPr>
            </w:pPr>
            <w:r w:rsidRPr="00692850">
              <w:rPr>
                <w:b/>
                <w:color w:val="000000"/>
              </w:rPr>
              <w:t>Hành động của tác nhân</w:t>
            </w:r>
          </w:p>
        </w:tc>
        <w:tc>
          <w:tcPr>
            <w:tcW w:w="6210" w:type="dxa"/>
            <w:shd w:val="pct5" w:color="auto" w:fill="auto"/>
          </w:tcPr>
          <w:p w14:paraId="10729AE4" w14:textId="77777777" w:rsidR="0003464A" w:rsidRPr="00692850" w:rsidRDefault="0003464A" w:rsidP="0049277F">
            <w:pPr>
              <w:jc w:val="center"/>
              <w:rPr>
                <w:b/>
                <w:color w:val="000000"/>
              </w:rPr>
            </w:pPr>
            <w:r w:rsidRPr="00692850">
              <w:rPr>
                <w:b/>
                <w:color w:val="000000"/>
              </w:rPr>
              <w:t>Phản ứng của hệ thống</w:t>
            </w:r>
          </w:p>
        </w:tc>
      </w:tr>
      <w:tr w:rsidR="0003464A" w:rsidRPr="00C3270B" w14:paraId="7F4A2EB6" w14:textId="77777777" w:rsidTr="001C2424">
        <w:tc>
          <w:tcPr>
            <w:tcW w:w="3037" w:type="dxa"/>
          </w:tcPr>
          <w:p w14:paraId="5B2A98BB" w14:textId="1F716A88" w:rsidR="0003464A" w:rsidRPr="00692850" w:rsidRDefault="0003464A" w:rsidP="0049277F">
            <w:pPr>
              <w:pStyle w:val="Sothutu-1so"/>
              <w:numPr>
                <w:ilvl w:val="0"/>
                <w:numId w:val="0"/>
              </w:numPr>
              <w:tabs>
                <w:tab w:val="left" w:pos="229"/>
              </w:tabs>
              <w:spacing w:line="360" w:lineRule="auto"/>
              <w:ind w:left="229" w:hanging="270"/>
              <w:rPr>
                <w:color w:val="000000"/>
                <w:szCs w:val="24"/>
              </w:rPr>
            </w:pPr>
            <w:r w:rsidRPr="00692850">
              <w:rPr>
                <w:color w:val="000000"/>
                <w:szCs w:val="24"/>
              </w:rPr>
              <w:lastRenderedPageBreak/>
              <w:t xml:space="preserve">1. </w:t>
            </w:r>
            <w:r w:rsidRPr="00692850">
              <w:rPr>
                <w:rFonts w:eastAsia="Calibri"/>
                <w:color w:val="000000"/>
                <w:szCs w:val="24"/>
              </w:rPr>
              <w:t xml:space="preserve">Người dùng </w:t>
            </w:r>
            <w:r w:rsidRPr="00AC5E33">
              <w:rPr>
                <w:color w:val="000000"/>
                <w:szCs w:val="24"/>
              </w:rPr>
              <w:t>Đăng nhập vào hệ thống, chọn chức năng “Hồ sơ sức khỏe” và chọn 1 hồ sơ cần xem hồ sơ sức khỏe, chọn TABS “Tiền sử/</w:t>
            </w:r>
            <w:r>
              <w:rPr>
                <w:color w:val="000000"/>
                <w:szCs w:val="24"/>
              </w:rPr>
              <w:t>Sức khỏe sinh sản</w:t>
            </w:r>
            <w:r w:rsidRPr="00AC5E33">
              <w:rPr>
                <w:color w:val="000000"/>
                <w:szCs w:val="24"/>
              </w:rPr>
              <w:t>”</w:t>
            </w:r>
          </w:p>
        </w:tc>
        <w:tc>
          <w:tcPr>
            <w:tcW w:w="6210" w:type="dxa"/>
          </w:tcPr>
          <w:p w14:paraId="0C322DCE" w14:textId="77777777" w:rsidR="0003464A" w:rsidRDefault="0003464A" w:rsidP="0049277F">
            <w:pPr>
              <w:pStyle w:val="Sothutu-1so"/>
              <w:numPr>
                <w:ilvl w:val="0"/>
                <w:numId w:val="0"/>
              </w:numPr>
              <w:spacing w:line="360" w:lineRule="auto"/>
              <w:ind w:left="360" w:hanging="360"/>
              <w:rPr>
                <w:color w:val="000000"/>
                <w:szCs w:val="24"/>
              </w:rPr>
            </w:pPr>
            <w:r w:rsidRPr="00692850">
              <w:rPr>
                <w:color w:val="000000"/>
                <w:szCs w:val="24"/>
              </w:rPr>
              <w:t xml:space="preserve">2. </w:t>
            </w:r>
            <w:r>
              <w:rPr>
                <w:color w:val="000000"/>
                <w:szCs w:val="24"/>
              </w:rPr>
              <w:t>Hệ thống hiển thị màn hình thông tin tiền sử</w:t>
            </w:r>
          </w:p>
          <w:p w14:paraId="06E40E27" w14:textId="6649079B" w:rsidR="0003464A" w:rsidRPr="0003464A" w:rsidRDefault="0003464A" w:rsidP="0049277F">
            <w:pPr>
              <w:pStyle w:val="BodyText"/>
              <w:numPr>
                <w:ilvl w:val="0"/>
                <w:numId w:val="35"/>
              </w:numPr>
              <w:spacing w:line="360" w:lineRule="auto"/>
              <w:ind w:left="420" w:hanging="420"/>
              <w:rPr>
                <w:b/>
                <w:lang w:eastAsia="ar-SA"/>
              </w:rPr>
            </w:pPr>
            <w:r w:rsidRPr="0003464A">
              <w:rPr>
                <w:b/>
                <w:lang w:eastAsia="ar-SA"/>
              </w:rPr>
              <w:t>Thông tin tiền sử chung cho cả Nam/Nữ</w:t>
            </w:r>
          </w:p>
          <w:p w14:paraId="7C13F294" w14:textId="5FF4D8AD" w:rsidR="0003464A" w:rsidRPr="0003464A" w:rsidRDefault="0003464A" w:rsidP="0049277F">
            <w:pPr>
              <w:pStyle w:val="BodyText"/>
              <w:numPr>
                <w:ilvl w:val="0"/>
                <w:numId w:val="18"/>
              </w:numPr>
              <w:spacing w:line="360" w:lineRule="auto"/>
              <w:ind w:left="346" w:hanging="284"/>
            </w:pPr>
            <w:r w:rsidRPr="0003464A">
              <w:t>Biện pháp tránh thai đang dùng</w:t>
            </w:r>
            <w:r>
              <w:t>: Combobox chọn danh sách các biện pháp tránh thai hiện nay đang dùng (nếu có)</w:t>
            </w:r>
          </w:p>
          <w:p w14:paraId="718AB5C3" w14:textId="4C19B281" w:rsidR="0003464A" w:rsidRPr="0003464A" w:rsidRDefault="0003464A" w:rsidP="0049277F">
            <w:pPr>
              <w:pStyle w:val="BodyText"/>
              <w:numPr>
                <w:ilvl w:val="0"/>
                <w:numId w:val="35"/>
              </w:numPr>
              <w:spacing w:line="360" w:lineRule="auto"/>
              <w:ind w:left="420" w:hanging="420"/>
              <w:rPr>
                <w:b/>
                <w:lang w:eastAsia="ar-SA"/>
              </w:rPr>
            </w:pPr>
            <w:r w:rsidRPr="0003464A">
              <w:rPr>
                <w:b/>
                <w:lang w:eastAsia="ar-SA"/>
              </w:rPr>
              <w:t xml:space="preserve">Thông tin tiền sử </w:t>
            </w:r>
            <w:r>
              <w:rPr>
                <w:b/>
                <w:lang w:eastAsia="ar-SA"/>
              </w:rPr>
              <w:t>chỉ hiển thị với giới tính Nữ</w:t>
            </w:r>
          </w:p>
          <w:p w14:paraId="15833F01" w14:textId="5A091992" w:rsidR="0003464A" w:rsidRPr="0003464A" w:rsidRDefault="0003464A" w:rsidP="0049277F">
            <w:pPr>
              <w:pStyle w:val="BodyText"/>
              <w:numPr>
                <w:ilvl w:val="0"/>
                <w:numId w:val="18"/>
              </w:numPr>
              <w:spacing w:line="360" w:lineRule="auto"/>
              <w:ind w:left="346" w:hanging="284"/>
            </w:pPr>
            <w:r>
              <w:t>Kỳ có thai cuối cùng: DateTimepicker cho phép chọn ngày của kỳ có thai cuối cùng</w:t>
            </w:r>
          </w:p>
          <w:p w14:paraId="2574CB6F" w14:textId="5F401AAD" w:rsidR="0003464A" w:rsidRPr="0003464A" w:rsidRDefault="0003464A" w:rsidP="0049277F">
            <w:pPr>
              <w:pStyle w:val="BodyText"/>
              <w:numPr>
                <w:ilvl w:val="0"/>
                <w:numId w:val="18"/>
              </w:numPr>
              <w:spacing w:line="360" w:lineRule="auto"/>
              <w:ind w:left="346" w:hanging="284"/>
            </w:pPr>
            <w:r w:rsidRPr="0003464A">
              <w:t>Số lần có thai</w:t>
            </w:r>
            <w:r>
              <w:t>: Textbox, 2 ký tự, chỉ nhập số.</w:t>
            </w:r>
          </w:p>
          <w:p w14:paraId="191FBB76" w14:textId="00A89A9D" w:rsidR="0003464A" w:rsidRPr="0003464A" w:rsidRDefault="0003464A" w:rsidP="0049277F">
            <w:pPr>
              <w:pStyle w:val="BodyText"/>
              <w:numPr>
                <w:ilvl w:val="0"/>
                <w:numId w:val="18"/>
              </w:numPr>
              <w:spacing w:line="360" w:lineRule="auto"/>
              <w:ind w:left="346" w:hanging="284"/>
            </w:pPr>
            <w:r w:rsidRPr="0003464A">
              <w:t>Số lần sảy thai</w:t>
            </w:r>
            <w:r>
              <w:t>: Textbox, 2 ký tự, chỉ nhập số.</w:t>
            </w:r>
          </w:p>
          <w:p w14:paraId="3B874ED1" w14:textId="477C251D" w:rsidR="0003464A" w:rsidRPr="0003464A" w:rsidRDefault="0003464A" w:rsidP="0049277F">
            <w:pPr>
              <w:pStyle w:val="BodyText"/>
              <w:numPr>
                <w:ilvl w:val="0"/>
                <w:numId w:val="18"/>
              </w:numPr>
              <w:spacing w:line="360" w:lineRule="auto"/>
              <w:ind w:left="346" w:hanging="284"/>
            </w:pPr>
            <w:r w:rsidRPr="0003464A">
              <w:t>Số lần phá thai</w:t>
            </w:r>
            <w:r>
              <w:t>: Textbox, 2 ký tự, chỉ nhập số.</w:t>
            </w:r>
          </w:p>
          <w:p w14:paraId="2D55B8AB" w14:textId="5BB4F086" w:rsidR="0003464A" w:rsidRPr="0003464A" w:rsidRDefault="0003464A" w:rsidP="0049277F">
            <w:pPr>
              <w:pStyle w:val="BodyText"/>
              <w:numPr>
                <w:ilvl w:val="0"/>
                <w:numId w:val="18"/>
              </w:numPr>
              <w:spacing w:line="360" w:lineRule="auto"/>
              <w:ind w:left="346" w:hanging="284"/>
            </w:pPr>
            <w:r w:rsidRPr="0003464A">
              <w:t>Số lần sinh đẻ</w:t>
            </w:r>
            <w:r>
              <w:t>: Textbox, 2 ký tự, chỉ nhập số.</w:t>
            </w:r>
          </w:p>
          <w:p w14:paraId="3904C15A" w14:textId="72344E83" w:rsidR="0003464A" w:rsidRPr="0003464A" w:rsidRDefault="0003464A" w:rsidP="0049277F">
            <w:pPr>
              <w:pStyle w:val="BodyText"/>
              <w:numPr>
                <w:ilvl w:val="0"/>
                <w:numId w:val="18"/>
              </w:numPr>
              <w:spacing w:line="360" w:lineRule="auto"/>
              <w:ind w:left="346" w:hanging="284"/>
            </w:pPr>
            <w:r w:rsidRPr="0003464A">
              <w:t>Số lần đẻ thường</w:t>
            </w:r>
            <w:r>
              <w:t>: Textbox, 2 ký tự, chỉ nhập số.</w:t>
            </w:r>
          </w:p>
          <w:p w14:paraId="45AA4E20" w14:textId="41804DC5" w:rsidR="0003464A" w:rsidRPr="0003464A" w:rsidRDefault="0003464A" w:rsidP="0049277F">
            <w:pPr>
              <w:pStyle w:val="BodyText"/>
              <w:numPr>
                <w:ilvl w:val="0"/>
                <w:numId w:val="18"/>
              </w:numPr>
              <w:spacing w:line="360" w:lineRule="auto"/>
              <w:ind w:left="346" w:hanging="284"/>
            </w:pPr>
            <w:r w:rsidRPr="0003464A">
              <w:t>Số lần đẻ mổ</w:t>
            </w:r>
            <w:r>
              <w:t>: Textbox, 2 ký tự, chỉ nhập số.</w:t>
            </w:r>
          </w:p>
          <w:p w14:paraId="207B3390" w14:textId="5CFBC34D" w:rsidR="0003464A" w:rsidRPr="0003464A" w:rsidRDefault="0003464A" w:rsidP="0049277F">
            <w:pPr>
              <w:pStyle w:val="BodyText"/>
              <w:numPr>
                <w:ilvl w:val="0"/>
                <w:numId w:val="18"/>
              </w:numPr>
              <w:spacing w:line="360" w:lineRule="auto"/>
              <w:ind w:left="346" w:hanging="284"/>
            </w:pPr>
            <w:r w:rsidRPr="0003464A">
              <w:t>Số lần đẻ khó</w:t>
            </w:r>
            <w:r>
              <w:t>: Textbox, 2 ký tự, chỉ nhập số.</w:t>
            </w:r>
          </w:p>
          <w:p w14:paraId="1E5FBADB" w14:textId="0534FDDD" w:rsidR="0003464A" w:rsidRPr="0003464A" w:rsidRDefault="0003464A" w:rsidP="0049277F">
            <w:pPr>
              <w:pStyle w:val="BodyText"/>
              <w:numPr>
                <w:ilvl w:val="0"/>
                <w:numId w:val="18"/>
              </w:numPr>
              <w:spacing w:line="360" w:lineRule="auto"/>
              <w:ind w:left="346" w:hanging="284"/>
            </w:pPr>
            <w:r w:rsidRPr="0003464A">
              <w:t>Số lần đẻ đủ tháng</w:t>
            </w:r>
            <w:r>
              <w:t>: Textbox, 2 ký tự, chỉ nhập số.</w:t>
            </w:r>
          </w:p>
          <w:p w14:paraId="75AEC3D3" w14:textId="48FBF6B9" w:rsidR="0003464A" w:rsidRPr="0003464A" w:rsidRDefault="0003464A" w:rsidP="0049277F">
            <w:pPr>
              <w:pStyle w:val="BodyText"/>
              <w:numPr>
                <w:ilvl w:val="0"/>
                <w:numId w:val="18"/>
              </w:numPr>
              <w:spacing w:line="360" w:lineRule="auto"/>
              <w:ind w:left="346" w:hanging="284"/>
            </w:pPr>
            <w:r w:rsidRPr="0003464A">
              <w:t>Số lần đẻ non</w:t>
            </w:r>
            <w:r>
              <w:t>: Textbox, 2 ký tự, chỉ nhập số.</w:t>
            </w:r>
          </w:p>
          <w:p w14:paraId="78E8F0D0" w14:textId="45D79664" w:rsidR="0003464A" w:rsidRPr="0003464A" w:rsidRDefault="0003464A" w:rsidP="0049277F">
            <w:pPr>
              <w:pStyle w:val="BodyText"/>
              <w:numPr>
                <w:ilvl w:val="0"/>
                <w:numId w:val="18"/>
              </w:numPr>
              <w:spacing w:line="360" w:lineRule="auto"/>
              <w:ind w:left="346" w:hanging="284"/>
            </w:pPr>
            <w:r w:rsidRPr="0003464A">
              <w:t>Số con hiện sống</w:t>
            </w:r>
            <w:r>
              <w:t>: Textbox, 2 ký tự, chỉ nhập số.</w:t>
            </w:r>
          </w:p>
          <w:p w14:paraId="76B01047" w14:textId="41BCE683" w:rsidR="0003464A" w:rsidRPr="0003464A" w:rsidRDefault="0003464A" w:rsidP="0049277F">
            <w:pPr>
              <w:pStyle w:val="BodyText"/>
              <w:numPr>
                <w:ilvl w:val="0"/>
                <w:numId w:val="18"/>
              </w:numPr>
              <w:spacing w:line="360" w:lineRule="auto"/>
              <w:ind w:left="346" w:hanging="284"/>
            </w:pPr>
            <w:r w:rsidRPr="0003464A">
              <w:t>Bệnh phụ khoa mắc phải: TextArea, 255 ký tự cho phép nhập bệnh phụ khoa mắc phải</w:t>
            </w:r>
          </w:p>
          <w:p w14:paraId="38AA7B55" w14:textId="77777777" w:rsidR="0003464A" w:rsidRPr="00C3270B" w:rsidRDefault="0003464A" w:rsidP="0049277F">
            <w:pPr>
              <w:pStyle w:val="BodyText"/>
              <w:numPr>
                <w:ilvl w:val="0"/>
                <w:numId w:val="35"/>
              </w:numPr>
              <w:spacing w:line="360" w:lineRule="auto"/>
              <w:ind w:left="420" w:hanging="420"/>
              <w:rPr>
                <w:lang w:eastAsia="ar-SA"/>
              </w:rPr>
            </w:pPr>
            <w:r w:rsidRPr="00F72F03">
              <w:rPr>
                <w:b/>
                <w:lang w:eastAsia="ar-SA"/>
              </w:rPr>
              <w:t xml:space="preserve">Button Lưu: </w:t>
            </w:r>
            <w:r w:rsidRPr="00F72F03">
              <w:rPr>
                <w:lang w:eastAsia="ar-SA"/>
              </w:rPr>
              <w:t>Thực hiện nghiệp vụ lưu thông tin tiền sử</w:t>
            </w:r>
          </w:p>
        </w:tc>
      </w:tr>
      <w:tr w:rsidR="0003464A" w:rsidRPr="00C3270B" w14:paraId="7B3F09D0" w14:textId="77777777" w:rsidTr="001C2424">
        <w:tc>
          <w:tcPr>
            <w:tcW w:w="3037" w:type="dxa"/>
          </w:tcPr>
          <w:p w14:paraId="5BEEFD38" w14:textId="77777777" w:rsidR="0003464A" w:rsidRPr="00692850" w:rsidRDefault="0003464A" w:rsidP="0049277F">
            <w:pPr>
              <w:pStyle w:val="Sothutu-1so"/>
              <w:numPr>
                <w:ilvl w:val="0"/>
                <w:numId w:val="0"/>
              </w:numPr>
              <w:tabs>
                <w:tab w:val="left" w:pos="229"/>
              </w:tabs>
              <w:spacing w:line="360" w:lineRule="auto"/>
              <w:ind w:left="229" w:hanging="270"/>
              <w:rPr>
                <w:color w:val="000000"/>
                <w:szCs w:val="24"/>
              </w:rPr>
            </w:pPr>
            <w:r>
              <w:rPr>
                <w:color w:val="000000"/>
                <w:szCs w:val="24"/>
              </w:rPr>
              <w:t>3. Người dùng chọn thông tin và click lưu</w:t>
            </w:r>
          </w:p>
        </w:tc>
        <w:tc>
          <w:tcPr>
            <w:tcW w:w="6210" w:type="dxa"/>
          </w:tcPr>
          <w:p w14:paraId="7A7525FB" w14:textId="77777777" w:rsidR="0003464A" w:rsidRPr="00BE44DB" w:rsidRDefault="0003464A" w:rsidP="0049277F">
            <w:pPr>
              <w:pStyle w:val="Sothutu-1so"/>
              <w:numPr>
                <w:ilvl w:val="0"/>
                <w:numId w:val="0"/>
              </w:numPr>
              <w:spacing w:line="360" w:lineRule="auto"/>
              <w:ind w:left="360" w:hanging="360"/>
              <w:rPr>
                <w:color w:val="000000"/>
                <w:szCs w:val="24"/>
              </w:rPr>
            </w:pPr>
            <w:r>
              <w:rPr>
                <w:color w:val="000000"/>
                <w:szCs w:val="24"/>
              </w:rPr>
              <w:t>4. Hệ thống lưu thông tin vào CSDL</w:t>
            </w:r>
          </w:p>
        </w:tc>
      </w:tr>
    </w:tbl>
    <w:p w14:paraId="3C6865AD" w14:textId="77777777" w:rsidR="0003464A" w:rsidRPr="00986A62" w:rsidRDefault="0003464A" w:rsidP="002E17B8">
      <w:pPr>
        <w:pStyle w:val="Heading5"/>
      </w:pPr>
      <w:r w:rsidRPr="00986A62">
        <w:t>Mô tả dòng sự kiện phụ (Alternative Flow)</w:t>
      </w:r>
    </w:p>
    <w:p w14:paraId="0C117418" w14:textId="77777777" w:rsidR="0003464A" w:rsidRPr="009F13D7" w:rsidRDefault="0003464A" w:rsidP="0049277F">
      <w:pPr>
        <w:snapToGrid w:val="0"/>
        <w:rPr>
          <w:lang w:eastAsia="ar-SA"/>
        </w:rPr>
      </w:pPr>
      <w:r w:rsidRPr="009F13D7">
        <w:rPr>
          <w:lang w:eastAsia="ar-SA"/>
        </w:rPr>
        <w:t>N/A</w:t>
      </w:r>
    </w:p>
    <w:p w14:paraId="149F72D2" w14:textId="77777777" w:rsidR="0003464A" w:rsidRPr="00986A62" w:rsidRDefault="0003464A" w:rsidP="002E17B8">
      <w:pPr>
        <w:pStyle w:val="Heading5"/>
      </w:pPr>
      <w:r w:rsidRPr="00986A62">
        <w:lastRenderedPageBreak/>
        <w:t>Ghi chú</w:t>
      </w:r>
    </w:p>
    <w:p w14:paraId="2FBD8EC8" w14:textId="3EE3F013" w:rsidR="0003464A" w:rsidRDefault="0003464A" w:rsidP="0049277F">
      <w:pPr>
        <w:ind w:hanging="544"/>
        <w:rPr>
          <w:highlight w:val="yellow"/>
        </w:rPr>
      </w:pPr>
      <w:r>
        <w:rPr>
          <w:noProof/>
          <w:snapToGrid/>
        </w:rPr>
        <w:drawing>
          <wp:inline distT="0" distB="0" distL="0" distR="0" wp14:anchorId="497DD34E" wp14:editId="77AA6FAB">
            <wp:extent cx="5941695" cy="261366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2613660"/>
                    </a:xfrm>
                    <a:prstGeom prst="rect">
                      <a:avLst/>
                    </a:prstGeom>
                  </pic:spPr>
                </pic:pic>
              </a:graphicData>
            </a:graphic>
          </wp:inline>
        </w:drawing>
      </w:r>
    </w:p>
    <w:p w14:paraId="1DAA40EF" w14:textId="560DA5B9" w:rsidR="0003464A" w:rsidRDefault="0003464A" w:rsidP="0049277F">
      <w:pPr>
        <w:pStyle w:val="BodyText"/>
        <w:spacing w:line="360" w:lineRule="auto"/>
        <w:ind w:left="0"/>
        <w:jc w:val="center"/>
        <w:rPr>
          <w:i/>
          <w:noProof/>
        </w:rPr>
      </w:pPr>
      <w:r w:rsidRPr="00EF1727">
        <w:rPr>
          <w:i/>
          <w:noProof/>
        </w:rPr>
        <w:t xml:space="preserve">Hình: Màn hình Prototype </w:t>
      </w:r>
      <w:r>
        <w:rPr>
          <w:i/>
          <w:noProof/>
        </w:rPr>
        <w:t>Sức khỏe sinh sản</w:t>
      </w:r>
    </w:p>
    <w:p w14:paraId="68A55B47" w14:textId="764FBE54" w:rsidR="003F34B9" w:rsidRPr="006F0B5B" w:rsidRDefault="003F34B9" w:rsidP="002E17B8">
      <w:pPr>
        <w:pStyle w:val="Heading4"/>
      </w:pPr>
      <w:bookmarkStart w:id="54" w:name="_Toc109901572"/>
      <w:r w:rsidRPr="006F0B5B">
        <w:t>Chỉ số sức khỏe</w:t>
      </w:r>
      <w:bookmarkEnd w:id="54"/>
      <w:r w:rsidRPr="006F0B5B">
        <w:t xml:space="preserve"> </w:t>
      </w:r>
    </w:p>
    <w:p w14:paraId="616DCB65" w14:textId="05B5DE94" w:rsidR="00A36677" w:rsidRDefault="00A36677" w:rsidP="002E17B8">
      <w:pPr>
        <w:pStyle w:val="Heading5"/>
      </w:pPr>
      <w:r>
        <w:t xml:space="preserve">Danh sách thông tin </w:t>
      </w:r>
      <w:r w:rsidR="00604EC2">
        <w:t>chỉ số sức khỏe</w:t>
      </w:r>
    </w:p>
    <w:p w14:paraId="4784228A" w14:textId="77777777" w:rsidR="00D14B06" w:rsidRDefault="00D14B06" w:rsidP="002E17B8">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252AEEF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32DE711"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3065657" w14:textId="77777777" w:rsidR="00D14B06" w:rsidRPr="000C0449" w:rsidRDefault="00D14B06" w:rsidP="0049277F">
            <w:pPr>
              <w:pStyle w:val="BodyText"/>
              <w:spacing w:line="360" w:lineRule="auto"/>
              <w:ind w:left="0"/>
              <w:rPr>
                <w:lang w:eastAsia="ar-SA"/>
              </w:rPr>
            </w:pPr>
            <w:r>
              <w:rPr>
                <w:iCs/>
              </w:rPr>
              <w:t>Danh sách Chỉ số sức khỏe</w:t>
            </w:r>
          </w:p>
        </w:tc>
      </w:tr>
      <w:tr w:rsidR="00D14B06" w:rsidRPr="000C0449" w14:paraId="7FA3429B"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B1D7B40"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50E4614" w14:textId="2630507C" w:rsidR="00D14B06" w:rsidRPr="000C0449" w:rsidRDefault="00D14B06" w:rsidP="0049277F">
            <w:pPr>
              <w:pStyle w:val="BodyText"/>
              <w:spacing w:line="360" w:lineRule="auto"/>
              <w:ind w:left="0"/>
              <w:rPr>
                <w:lang w:eastAsia="ar-SA"/>
              </w:rPr>
            </w:pPr>
            <w:r>
              <w:rPr>
                <w:lang w:eastAsia="ar-SA"/>
              </w:rPr>
              <w:t xml:space="preserve">Chức năng này cho phép theo dõi Chỉ số sức khỏe của </w:t>
            </w:r>
            <w:r w:rsidR="00604EC2">
              <w:rPr>
                <w:lang w:eastAsia="ar-SA"/>
              </w:rPr>
              <w:t>quân nhân</w:t>
            </w:r>
          </w:p>
        </w:tc>
      </w:tr>
      <w:tr w:rsidR="00D14B06" w:rsidRPr="000C0449" w14:paraId="7D2CBFEF"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53F303E"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5F96F38" w14:textId="2C0F1CA7" w:rsidR="00D14B06" w:rsidRPr="000C0449" w:rsidRDefault="00604EC2" w:rsidP="0049277F">
            <w:pPr>
              <w:pStyle w:val="BodyText"/>
              <w:spacing w:line="360" w:lineRule="auto"/>
              <w:ind w:left="0"/>
            </w:pPr>
            <w:r>
              <w:t>Người sử dụng</w:t>
            </w:r>
          </w:p>
        </w:tc>
      </w:tr>
      <w:tr w:rsidR="00D14B06" w:rsidRPr="00255925" w14:paraId="6F8291CE"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8CC391F"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DB83980"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Chỉ số sức khỏe</w:t>
            </w:r>
          </w:p>
        </w:tc>
      </w:tr>
      <w:tr w:rsidR="00D14B06" w:rsidRPr="000C0449" w14:paraId="4E2CC070"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F206F6A"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A5F1EC9" w14:textId="77777777" w:rsidR="00D14B06" w:rsidRPr="000C0449" w:rsidRDefault="00D14B06" w:rsidP="0049277F">
            <w:pPr>
              <w:pStyle w:val="BodyText"/>
              <w:spacing w:line="360" w:lineRule="auto"/>
              <w:ind w:left="0"/>
              <w:rPr>
                <w:lang w:eastAsia="ar-SA"/>
              </w:rPr>
            </w:pPr>
            <w:r>
              <w:rPr>
                <w:lang w:eastAsia="ar-SA"/>
              </w:rPr>
              <w:t>Hiển thị danh sách Chỉ số sức khỏe</w:t>
            </w:r>
          </w:p>
        </w:tc>
      </w:tr>
      <w:tr w:rsidR="00D14B06" w:rsidRPr="000C0449" w14:paraId="2F764393"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5DF641A"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6100401"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28AACD0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70B347E"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3E9BAAA" w14:textId="77777777" w:rsidR="00D14B06" w:rsidRPr="000C0449" w:rsidRDefault="00D14B06" w:rsidP="0049277F">
            <w:pPr>
              <w:pStyle w:val="BodyText"/>
              <w:spacing w:line="360" w:lineRule="auto"/>
              <w:ind w:left="0"/>
            </w:pPr>
            <w:r>
              <w:t>N/A</w:t>
            </w:r>
          </w:p>
        </w:tc>
      </w:tr>
    </w:tbl>
    <w:p w14:paraId="3B881AAC" w14:textId="77777777" w:rsidR="00D14B06" w:rsidRDefault="00D14B06" w:rsidP="002E17B8">
      <w:pPr>
        <w:pStyle w:val="Heading6"/>
      </w:pPr>
      <w:r>
        <w:lastRenderedPageBreak/>
        <w:t>Biểu đồ luông xử lý chức năng</w:t>
      </w:r>
    </w:p>
    <w:p w14:paraId="6F741ADD" w14:textId="774F024A" w:rsidR="00D14B06" w:rsidRPr="00F61E1E" w:rsidRDefault="00604EC2" w:rsidP="0049277F">
      <w:r w:rsidRPr="00EF1727">
        <w:object w:dxaOrig="11820" w:dyaOrig="5881" w14:anchorId="3C2BFA56">
          <v:shape id="_x0000_i1039" type="#_x0000_t75" style="width:433.6pt;height:198.8pt" o:ole="">
            <v:imagedata r:id="rId55" o:title=""/>
          </v:shape>
          <o:OLEObject Type="Embed" ProgID="Visio.Drawing.11" ShapeID="_x0000_i1039" DrawAspect="Content" ObjectID="_1734617816" r:id="rId56"/>
        </w:object>
      </w:r>
    </w:p>
    <w:p w14:paraId="54377D15" w14:textId="77777777" w:rsidR="00D14B06" w:rsidRDefault="00D14B06" w:rsidP="002E17B8">
      <w:pPr>
        <w:pStyle w:val="Heading6"/>
      </w:pPr>
      <w:r>
        <w:t xml:space="preserve">Mô tả dòng sự kiện </w:t>
      </w:r>
      <w:proofErr w:type="gramStart"/>
      <w:r>
        <w:t>chính(</w:t>
      </w:r>
      <w:proofErr w:type="gramEnd"/>
      <w:r>
        <w:t>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604EC2" w:rsidRPr="00CA1A78" w14:paraId="6AC87BFA" w14:textId="77777777" w:rsidTr="00381DD1">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0C4CACDF" w14:textId="77777777" w:rsidR="00604EC2" w:rsidRPr="00CA1A78" w:rsidRDefault="00604EC2"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74909C48" w14:textId="77777777" w:rsidR="00604EC2" w:rsidRPr="00CA1A78" w:rsidRDefault="00604EC2" w:rsidP="0049277F">
            <w:pPr>
              <w:jc w:val="center"/>
              <w:rPr>
                <w:b/>
                <w:bCs/>
              </w:rPr>
            </w:pPr>
            <w:r w:rsidRPr="00CA1A78">
              <w:rPr>
                <w:b/>
              </w:rPr>
              <w:t>Phản ứng của hệ thống</w:t>
            </w:r>
          </w:p>
        </w:tc>
      </w:tr>
      <w:tr w:rsidR="00604EC2" w:rsidRPr="00CA1A78" w14:paraId="6BD76E1D" w14:textId="77777777" w:rsidTr="00381DD1">
        <w:tc>
          <w:tcPr>
            <w:tcW w:w="2297" w:type="dxa"/>
            <w:tcBorders>
              <w:top w:val="dotted" w:sz="4" w:space="0" w:color="auto"/>
              <w:left w:val="dotted" w:sz="4" w:space="0" w:color="auto"/>
              <w:bottom w:val="dotted" w:sz="4" w:space="0" w:color="auto"/>
              <w:right w:val="dotted" w:sz="4" w:space="0" w:color="auto"/>
            </w:tcBorders>
            <w:hideMark/>
          </w:tcPr>
          <w:p w14:paraId="28490F8C" w14:textId="057EF9BA" w:rsidR="00604EC2" w:rsidRPr="00CA1A78" w:rsidRDefault="00604EC2" w:rsidP="0049277F">
            <w:pPr>
              <w:pStyle w:val="Sothutu-1so"/>
              <w:numPr>
                <w:ilvl w:val="0"/>
                <w:numId w:val="0"/>
              </w:numPr>
              <w:spacing w:line="360" w:lineRule="auto"/>
              <w:rPr>
                <w:szCs w:val="24"/>
              </w:rPr>
            </w:pPr>
            <w:r>
              <w:rPr>
                <w:szCs w:val="24"/>
              </w:rPr>
              <w:t>1</w:t>
            </w:r>
            <w:r w:rsidRPr="00082DE6">
              <w:rPr>
                <w:szCs w:val="24"/>
              </w:rPr>
              <w:t xml:space="preserve">. Người dùng </w:t>
            </w:r>
            <w:r w:rsidRPr="00082DE6">
              <w:rPr>
                <w:color w:val="000000"/>
                <w:szCs w:val="24"/>
              </w:rPr>
              <w:t>đăng nhập vào hệ thống, chọn chức năng “Hồ sơ sức khỏe” và chọn 1 hồ sơ cần xem hồ sơ sức khỏe, chọn TABS “Tiền sử/</w:t>
            </w:r>
            <w:r>
              <w:rPr>
                <w:color w:val="000000"/>
                <w:szCs w:val="24"/>
              </w:rPr>
              <w:t>Chỉ số sức khỏe</w:t>
            </w:r>
            <w:r w:rsidRPr="00082DE6">
              <w:rPr>
                <w:color w:val="000000"/>
                <w:szCs w:val="24"/>
              </w:rPr>
              <w:t>”</w:t>
            </w:r>
          </w:p>
        </w:tc>
        <w:tc>
          <w:tcPr>
            <w:tcW w:w="7059" w:type="dxa"/>
            <w:tcBorders>
              <w:top w:val="dotted" w:sz="4" w:space="0" w:color="auto"/>
              <w:left w:val="nil"/>
              <w:bottom w:val="dotted" w:sz="4" w:space="0" w:color="auto"/>
              <w:right w:val="dotted" w:sz="4" w:space="0" w:color="auto"/>
            </w:tcBorders>
            <w:hideMark/>
          </w:tcPr>
          <w:p w14:paraId="15E62CBA" w14:textId="1874F483" w:rsidR="00604EC2" w:rsidRDefault="00604EC2" w:rsidP="0049277F">
            <w:pPr>
              <w:pStyle w:val="Sothutu-1so"/>
              <w:numPr>
                <w:ilvl w:val="0"/>
                <w:numId w:val="0"/>
              </w:numPr>
              <w:spacing w:line="360" w:lineRule="auto"/>
              <w:rPr>
                <w:szCs w:val="24"/>
              </w:rPr>
            </w:pPr>
            <w:r w:rsidRPr="00CA1A78">
              <w:rPr>
                <w:szCs w:val="24"/>
              </w:rPr>
              <w:t xml:space="preserve">2. Hệ thống hiển thị màn </w:t>
            </w:r>
            <w:r>
              <w:rPr>
                <w:szCs w:val="24"/>
              </w:rPr>
              <w:t>hình chi tiết thông tin chỉ số sức khỏe hồ sơ Quân nhân</w:t>
            </w:r>
            <w:r w:rsidRPr="00CA1A78">
              <w:rPr>
                <w:szCs w:val="24"/>
              </w:rPr>
              <w:t xml:space="preserve"> </w:t>
            </w:r>
          </w:p>
          <w:p w14:paraId="3A4E9E42" w14:textId="692DC8F5" w:rsidR="00604EC2" w:rsidRPr="00604EC2" w:rsidRDefault="00604EC2" w:rsidP="0049277F">
            <w:pPr>
              <w:widowControl/>
              <w:numPr>
                <w:ilvl w:val="0"/>
                <w:numId w:val="33"/>
              </w:numPr>
              <w:tabs>
                <w:tab w:val="left" w:pos="317"/>
              </w:tabs>
              <w:snapToGrid w:val="0"/>
              <w:spacing w:before="80" w:after="160"/>
              <w:ind w:left="317" w:hanging="283"/>
              <w:contextualSpacing/>
              <w:jc w:val="both"/>
              <w:rPr>
                <w:b/>
              </w:rPr>
            </w:pPr>
            <w:r>
              <w:rPr>
                <w:b/>
              </w:rPr>
              <w:t xml:space="preserve">Thông tin thể trạng: </w:t>
            </w:r>
            <w:r>
              <w:t>Gồm các thông tin sau</w:t>
            </w:r>
          </w:p>
          <w:p w14:paraId="69471AB5" w14:textId="77777777" w:rsidR="00604EC2" w:rsidRPr="00082DE6" w:rsidRDefault="00604EC2"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67D872EF" w14:textId="24F16779" w:rsidR="00604EC2" w:rsidRDefault="00604EC2" w:rsidP="0049277F">
            <w:pPr>
              <w:pStyle w:val="BodyText"/>
              <w:numPr>
                <w:ilvl w:val="0"/>
                <w:numId w:val="18"/>
              </w:numPr>
              <w:spacing w:line="360" w:lineRule="auto"/>
              <w:ind w:left="346" w:hanging="284"/>
              <w:rPr>
                <w:lang w:eastAsia="ar-SA"/>
              </w:rPr>
            </w:pPr>
            <w:r>
              <w:rPr>
                <w:lang w:eastAsia="ar-SA"/>
              </w:rPr>
              <w:t>Ngày đo</w:t>
            </w:r>
            <w:r w:rsidR="001163D5">
              <w:rPr>
                <w:lang w:eastAsia="ar-SA"/>
              </w:rPr>
              <w:t xml:space="preserve">: Định dạng dd/MM/yyyy </w:t>
            </w:r>
            <w:proofErr w:type="gramStart"/>
            <w:r w:rsidR="001163D5">
              <w:rPr>
                <w:lang w:eastAsia="ar-SA"/>
              </w:rPr>
              <w:t>HH:ss</w:t>
            </w:r>
            <w:proofErr w:type="gramEnd"/>
          </w:p>
          <w:p w14:paraId="4AB1A74E" w14:textId="44370D54" w:rsidR="00604EC2" w:rsidRDefault="00604EC2" w:rsidP="0049277F">
            <w:pPr>
              <w:pStyle w:val="BodyText"/>
              <w:numPr>
                <w:ilvl w:val="0"/>
                <w:numId w:val="18"/>
              </w:numPr>
              <w:spacing w:line="360" w:lineRule="auto"/>
              <w:ind w:left="346" w:hanging="284"/>
              <w:rPr>
                <w:lang w:eastAsia="ar-SA"/>
              </w:rPr>
            </w:pPr>
            <w:r>
              <w:rPr>
                <w:lang w:eastAsia="ar-SA"/>
              </w:rPr>
              <w:t>Tuổi</w:t>
            </w:r>
            <w:r w:rsidR="001163D5">
              <w:rPr>
                <w:lang w:eastAsia="ar-SA"/>
              </w:rPr>
              <w:t>: Tuổi tại thời điểm cân đo</w:t>
            </w:r>
          </w:p>
          <w:p w14:paraId="37832483" w14:textId="05FA4CE2" w:rsidR="00604EC2" w:rsidRDefault="00604EC2" w:rsidP="0049277F">
            <w:pPr>
              <w:pStyle w:val="BodyText"/>
              <w:numPr>
                <w:ilvl w:val="0"/>
                <w:numId w:val="18"/>
              </w:numPr>
              <w:spacing w:line="360" w:lineRule="auto"/>
              <w:ind w:left="346" w:hanging="284"/>
              <w:rPr>
                <w:lang w:eastAsia="ar-SA"/>
              </w:rPr>
            </w:pPr>
            <w:r>
              <w:rPr>
                <w:lang w:eastAsia="ar-SA"/>
              </w:rPr>
              <w:t>Cân nặng (kg)</w:t>
            </w:r>
            <w:r w:rsidR="001163D5">
              <w:rPr>
                <w:lang w:eastAsia="ar-SA"/>
              </w:rPr>
              <w:t>: Cân nặng tính theo kg</w:t>
            </w:r>
          </w:p>
          <w:p w14:paraId="42B0A69A" w14:textId="27B83A28" w:rsidR="00604EC2" w:rsidRDefault="00604EC2" w:rsidP="0049277F">
            <w:pPr>
              <w:pStyle w:val="BodyText"/>
              <w:numPr>
                <w:ilvl w:val="0"/>
                <w:numId w:val="18"/>
              </w:numPr>
              <w:spacing w:line="360" w:lineRule="auto"/>
              <w:ind w:left="346" w:hanging="284"/>
              <w:rPr>
                <w:lang w:eastAsia="ar-SA"/>
              </w:rPr>
            </w:pPr>
            <w:r>
              <w:rPr>
                <w:lang w:eastAsia="ar-SA"/>
              </w:rPr>
              <w:t>Chiều cao (cm)</w:t>
            </w:r>
            <w:r w:rsidR="001163D5">
              <w:rPr>
                <w:lang w:eastAsia="ar-SA"/>
              </w:rPr>
              <w:t>: Chiều cao tính theo cm</w:t>
            </w:r>
          </w:p>
          <w:p w14:paraId="5D0369DF" w14:textId="140D62DB" w:rsidR="00604EC2" w:rsidRDefault="00604EC2" w:rsidP="0049277F">
            <w:pPr>
              <w:pStyle w:val="BodyText"/>
              <w:numPr>
                <w:ilvl w:val="0"/>
                <w:numId w:val="18"/>
              </w:numPr>
              <w:spacing w:line="360" w:lineRule="auto"/>
              <w:ind w:left="346" w:hanging="284"/>
              <w:rPr>
                <w:lang w:eastAsia="ar-SA"/>
              </w:rPr>
            </w:pPr>
            <w:r>
              <w:rPr>
                <w:lang w:eastAsia="ar-SA"/>
              </w:rPr>
              <w:t>BMI (kg/m2)</w:t>
            </w:r>
            <w:r w:rsidR="001163D5">
              <w:rPr>
                <w:lang w:eastAsia="ar-SA"/>
              </w:rPr>
              <w:t>: Chỉ số BMI được tính theo công thức Cân nặng (kg)/Chiều cao (m) * Chiều cao (m)</w:t>
            </w:r>
          </w:p>
          <w:p w14:paraId="2F211B73" w14:textId="0231C2E4" w:rsidR="00604EC2" w:rsidRDefault="00604EC2" w:rsidP="0049277F">
            <w:pPr>
              <w:pStyle w:val="BodyText"/>
              <w:numPr>
                <w:ilvl w:val="0"/>
                <w:numId w:val="18"/>
              </w:numPr>
              <w:spacing w:line="360" w:lineRule="auto"/>
              <w:ind w:left="346" w:hanging="284"/>
              <w:rPr>
                <w:lang w:eastAsia="ar-SA"/>
              </w:rPr>
            </w:pPr>
            <w:r>
              <w:rPr>
                <w:lang w:eastAsia="ar-SA"/>
              </w:rPr>
              <w:t>Tình trạng</w:t>
            </w:r>
            <w:r w:rsidR="001163D5">
              <w:rPr>
                <w:lang w:eastAsia="ar-SA"/>
              </w:rPr>
              <w:t>:</w:t>
            </w:r>
          </w:p>
          <w:p w14:paraId="4A0E62B8" w14:textId="3B8C283D" w:rsidR="001163D5" w:rsidRDefault="001163D5" w:rsidP="0049277F">
            <w:pPr>
              <w:pStyle w:val="BodyText"/>
              <w:numPr>
                <w:ilvl w:val="0"/>
                <w:numId w:val="45"/>
              </w:numPr>
              <w:spacing w:line="360" w:lineRule="auto"/>
              <w:ind w:left="856" w:hanging="425"/>
              <w:rPr>
                <w:lang w:eastAsia="ar-SA"/>
              </w:rPr>
            </w:pPr>
            <w:r>
              <w:rPr>
                <w:lang w:eastAsia="ar-SA"/>
              </w:rPr>
              <w:t>Nếu BMI &lt;18,5: Cân nặng thấp gầy</w:t>
            </w:r>
          </w:p>
          <w:p w14:paraId="0AF0749F" w14:textId="22234EE3" w:rsidR="001163D5" w:rsidRDefault="001163D5" w:rsidP="0049277F">
            <w:pPr>
              <w:pStyle w:val="BodyText"/>
              <w:numPr>
                <w:ilvl w:val="0"/>
                <w:numId w:val="45"/>
              </w:numPr>
              <w:spacing w:line="360" w:lineRule="auto"/>
              <w:ind w:left="856" w:hanging="425"/>
              <w:rPr>
                <w:lang w:eastAsia="ar-SA"/>
              </w:rPr>
            </w:pPr>
            <w:proofErr w:type="gramStart"/>
            <w:r>
              <w:rPr>
                <w:lang w:eastAsia="ar-SA"/>
              </w:rPr>
              <w:t>Nếu  18</w:t>
            </w:r>
            <w:proofErr w:type="gramEnd"/>
            <w:r>
              <w:rPr>
                <w:lang w:eastAsia="ar-SA"/>
              </w:rPr>
              <w:t>,5 &lt;=BMI &lt;22,9: Bình thường</w:t>
            </w:r>
          </w:p>
          <w:p w14:paraId="3F961B0E" w14:textId="02235C37" w:rsidR="001163D5" w:rsidRDefault="001163D5" w:rsidP="0049277F">
            <w:pPr>
              <w:pStyle w:val="BodyText"/>
              <w:numPr>
                <w:ilvl w:val="0"/>
                <w:numId w:val="45"/>
              </w:numPr>
              <w:spacing w:line="360" w:lineRule="auto"/>
              <w:ind w:left="856" w:hanging="425"/>
              <w:rPr>
                <w:lang w:eastAsia="ar-SA"/>
              </w:rPr>
            </w:pPr>
            <w:r>
              <w:rPr>
                <w:lang w:eastAsia="ar-SA"/>
              </w:rPr>
              <w:t>Nếu 22,9 &lt;=BMI &lt;23: Thừa cân</w:t>
            </w:r>
          </w:p>
          <w:p w14:paraId="6A0A298C" w14:textId="4F5FD383" w:rsidR="001163D5" w:rsidRDefault="001163D5" w:rsidP="0049277F">
            <w:pPr>
              <w:pStyle w:val="BodyText"/>
              <w:numPr>
                <w:ilvl w:val="0"/>
                <w:numId w:val="45"/>
              </w:numPr>
              <w:spacing w:line="360" w:lineRule="auto"/>
              <w:ind w:left="856" w:hanging="425"/>
              <w:rPr>
                <w:lang w:eastAsia="ar-SA"/>
              </w:rPr>
            </w:pPr>
            <w:r>
              <w:rPr>
                <w:lang w:eastAsia="ar-SA"/>
              </w:rPr>
              <w:lastRenderedPageBreak/>
              <w:t>Nếu 23 &lt;=BMI &lt;24,9: Tiền béo phì</w:t>
            </w:r>
          </w:p>
          <w:p w14:paraId="477A38C3" w14:textId="5CC684D5" w:rsidR="001163D5" w:rsidRDefault="001163D5" w:rsidP="0049277F">
            <w:pPr>
              <w:pStyle w:val="BodyText"/>
              <w:numPr>
                <w:ilvl w:val="0"/>
                <w:numId w:val="45"/>
              </w:numPr>
              <w:spacing w:line="360" w:lineRule="auto"/>
              <w:ind w:left="856" w:hanging="425"/>
              <w:rPr>
                <w:lang w:eastAsia="ar-SA"/>
              </w:rPr>
            </w:pPr>
            <w:r>
              <w:rPr>
                <w:lang w:eastAsia="ar-SA"/>
              </w:rPr>
              <w:t>Nếu 25 &lt;=BMI &lt;29,9: Béo phì độ I</w:t>
            </w:r>
          </w:p>
          <w:p w14:paraId="7BD14F0E" w14:textId="3E6211C6" w:rsidR="001163D5" w:rsidRDefault="001163D5" w:rsidP="0049277F">
            <w:pPr>
              <w:pStyle w:val="BodyText"/>
              <w:numPr>
                <w:ilvl w:val="0"/>
                <w:numId w:val="45"/>
              </w:numPr>
              <w:spacing w:line="360" w:lineRule="auto"/>
              <w:ind w:left="856" w:hanging="425"/>
              <w:rPr>
                <w:lang w:eastAsia="ar-SA"/>
              </w:rPr>
            </w:pPr>
            <w:r>
              <w:rPr>
                <w:lang w:eastAsia="ar-SA"/>
              </w:rPr>
              <w:t>Nếu 30 &lt;=BMI &lt;40: Béo phì độ II</w:t>
            </w:r>
          </w:p>
          <w:p w14:paraId="7AC0320D" w14:textId="22457333" w:rsidR="001163D5" w:rsidRDefault="001163D5" w:rsidP="0049277F">
            <w:pPr>
              <w:pStyle w:val="BodyText"/>
              <w:numPr>
                <w:ilvl w:val="0"/>
                <w:numId w:val="45"/>
              </w:numPr>
              <w:spacing w:line="360" w:lineRule="auto"/>
              <w:ind w:left="856" w:hanging="425"/>
              <w:rPr>
                <w:lang w:eastAsia="ar-SA"/>
              </w:rPr>
            </w:pPr>
            <w:r>
              <w:rPr>
                <w:lang w:eastAsia="ar-SA"/>
              </w:rPr>
              <w:t>Nếu 40 &lt;=BMI: Béo phì độ III</w:t>
            </w:r>
          </w:p>
          <w:p w14:paraId="11F80EFF" w14:textId="6D111C91" w:rsidR="00604EC2" w:rsidRDefault="001163D5" w:rsidP="0049277F">
            <w:pPr>
              <w:pStyle w:val="BodyText"/>
              <w:numPr>
                <w:ilvl w:val="0"/>
                <w:numId w:val="18"/>
              </w:numPr>
              <w:spacing w:line="360" w:lineRule="auto"/>
              <w:ind w:left="346" w:hanging="284"/>
              <w:rPr>
                <w:lang w:eastAsia="ar-SA"/>
              </w:rPr>
            </w:pPr>
            <w:r>
              <w:rPr>
                <w:lang w:eastAsia="ar-SA"/>
              </w:rPr>
              <w:t>Button Thêm thông tin thể trạng</w:t>
            </w:r>
            <w:r w:rsidR="00604EC2" w:rsidRPr="00082DE6">
              <w:rPr>
                <w:lang w:eastAsia="ar-SA"/>
              </w:rPr>
              <w:t xml:space="preserve">: </w:t>
            </w:r>
            <w:r w:rsidR="00604EC2">
              <w:rPr>
                <w:lang w:eastAsia="ar-SA"/>
              </w:rPr>
              <w:t xml:space="preserve">Xử lý sự kiện gọi giao diện thêm mới </w:t>
            </w:r>
            <w:r>
              <w:rPr>
                <w:lang w:eastAsia="ar-SA"/>
              </w:rPr>
              <w:t>thông tin thể trạng</w:t>
            </w:r>
          </w:p>
          <w:p w14:paraId="7464055B" w14:textId="7F1C03B5" w:rsidR="00604EC2" w:rsidRPr="00082DE6" w:rsidRDefault="00604EC2" w:rsidP="0049277F">
            <w:pPr>
              <w:pStyle w:val="BodyText"/>
              <w:numPr>
                <w:ilvl w:val="0"/>
                <w:numId w:val="18"/>
              </w:numPr>
              <w:spacing w:line="360" w:lineRule="auto"/>
              <w:ind w:left="346" w:hanging="284"/>
              <w:rPr>
                <w:lang w:eastAsia="ar-SA"/>
              </w:rPr>
            </w:pPr>
            <w:r w:rsidRPr="00082DE6">
              <w:rPr>
                <w:lang w:eastAsia="ar-SA"/>
              </w:rPr>
              <w:t xml:space="preserve">Button Sửa </w:t>
            </w:r>
            <w:r w:rsidR="001163D5">
              <w:rPr>
                <w:lang w:eastAsia="ar-SA"/>
              </w:rPr>
              <w:t>thông tin thể trạng</w:t>
            </w:r>
            <w:r w:rsidRPr="00082DE6">
              <w:rPr>
                <w:lang w:eastAsia="ar-SA"/>
              </w:rPr>
              <w:t xml:space="preserve">: </w:t>
            </w:r>
            <w:r>
              <w:rPr>
                <w:lang w:eastAsia="ar-SA"/>
              </w:rPr>
              <w:t xml:space="preserve">Xử lý sự kiện gọi giao diện </w:t>
            </w:r>
            <w:r w:rsidR="001163D5">
              <w:rPr>
                <w:lang w:eastAsia="ar-SA"/>
              </w:rPr>
              <w:t>sửa thông tin thể trạng</w:t>
            </w:r>
          </w:p>
          <w:p w14:paraId="3C2E6128" w14:textId="39FA500D" w:rsidR="00604EC2" w:rsidRPr="00082DE6" w:rsidRDefault="00604EC2" w:rsidP="0049277F">
            <w:pPr>
              <w:pStyle w:val="BodyText"/>
              <w:numPr>
                <w:ilvl w:val="0"/>
                <w:numId w:val="18"/>
              </w:numPr>
              <w:spacing w:line="360" w:lineRule="auto"/>
              <w:ind w:left="346" w:hanging="284"/>
              <w:rPr>
                <w:lang w:eastAsia="ar-SA"/>
              </w:rPr>
            </w:pPr>
            <w:r w:rsidRPr="00082DE6">
              <w:rPr>
                <w:lang w:eastAsia="ar-SA"/>
              </w:rPr>
              <w:t xml:space="preserve">Button Xóa </w:t>
            </w:r>
            <w:r w:rsidR="001163D5">
              <w:rPr>
                <w:lang w:eastAsia="ar-SA"/>
              </w:rPr>
              <w:t>thông tin thể trạng</w:t>
            </w:r>
            <w:r>
              <w:rPr>
                <w:lang w:eastAsia="ar-SA"/>
              </w:rPr>
              <w:t xml:space="preserve">: Xử lý sự kiện xóa </w:t>
            </w:r>
            <w:r w:rsidR="001163D5">
              <w:rPr>
                <w:lang w:eastAsia="ar-SA"/>
              </w:rPr>
              <w:t>thông tin thể trạng</w:t>
            </w:r>
          </w:p>
          <w:p w14:paraId="751A16C6" w14:textId="41A71A8D" w:rsidR="00604EC2" w:rsidRPr="00294C67" w:rsidRDefault="00604EC2" w:rsidP="0049277F">
            <w:pPr>
              <w:widowControl/>
              <w:numPr>
                <w:ilvl w:val="0"/>
                <w:numId w:val="33"/>
              </w:numPr>
              <w:tabs>
                <w:tab w:val="left" w:pos="317"/>
              </w:tabs>
              <w:snapToGrid w:val="0"/>
              <w:spacing w:before="80" w:after="160"/>
              <w:ind w:left="317" w:hanging="283"/>
              <w:contextualSpacing/>
              <w:jc w:val="both"/>
              <w:rPr>
                <w:b/>
              </w:rPr>
            </w:pPr>
            <w:r>
              <w:rPr>
                <w:b/>
              </w:rPr>
              <w:t xml:space="preserve">Danh sách thông tin </w:t>
            </w:r>
            <w:r w:rsidR="001163D5">
              <w:rPr>
                <w:b/>
              </w:rPr>
              <w:t>thị lực</w:t>
            </w:r>
            <w:r>
              <w:rPr>
                <w:b/>
              </w:rPr>
              <w:t xml:space="preserve"> gồm các thông tin sau:</w:t>
            </w:r>
          </w:p>
          <w:p w14:paraId="2522700F" w14:textId="77777777" w:rsidR="001163D5" w:rsidRPr="00082DE6" w:rsidRDefault="001163D5"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3531AE2A" w14:textId="738CD9C0" w:rsidR="001163D5" w:rsidRDefault="00F8744E" w:rsidP="0049277F">
            <w:pPr>
              <w:pStyle w:val="BodyText"/>
              <w:numPr>
                <w:ilvl w:val="0"/>
                <w:numId w:val="18"/>
              </w:numPr>
              <w:spacing w:line="360" w:lineRule="auto"/>
              <w:ind w:left="346" w:hanging="284"/>
              <w:rPr>
                <w:lang w:eastAsia="ar-SA"/>
              </w:rPr>
            </w:pPr>
            <w:r>
              <w:rPr>
                <w:lang w:eastAsia="ar-SA"/>
              </w:rPr>
              <w:t>Thời gian</w:t>
            </w:r>
            <w:r w:rsidR="001163D5">
              <w:rPr>
                <w:lang w:eastAsia="ar-SA"/>
              </w:rPr>
              <w:t xml:space="preserve"> đo: Định dạng dd/MM/yyyy </w:t>
            </w:r>
            <w:proofErr w:type="gramStart"/>
            <w:r w:rsidR="001163D5">
              <w:rPr>
                <w:lang w:eastAsia="ar-SA"/>
              </w:rPr>
              <w:t>HH:ss</w:t>
            </w:r>
            <w:proofErr w:type="gramEnd"/>
          </w:p>
          <w:p w14:paraId="4DF35C5F" w14:textId="77777777" w:rsidR="001163D5" w:rsidRDefault="001163D5" w:rsidP="0049277F">
            <w:pPr>
              <w:pStyle w:val="BodyText"/>
              <w:numPr>
                <w:ilvl w:val="0"/>
                <w:numId w:val="18"/>
              </w:numPr>
              <w:spacing w:line="360" w:lineRule="auto"/>
              <w:ind w:left="346" w:hanging="284"/>
              <w:rPr>
                <w:lang w:eastAsia="ar-SA"/>
              </w:rPr>
            </w:pPr>
            <w:r>
              <w:rPr>
                <w:lang w:eastAsia="ar-SA"/>
              </w:rPr>
              <w:t>Tuổi: Tuổi tại thời điểm cân đo</w:t>
            </w:r>
          </w:p>
          <w:p w14:paraId="0C2B7D8F" w14:textId="0CC8B53A" w:rsidR="001163D5" w:rsidRDefault="001163D5" w:rsidP="0049277F">
            <w:pPr>
              <w:pStyle w:val="BodyText"/>
              <w:numPr>
                <w:ilvl w:val="0"/>
                <w:numId w:val="18"/>
              </w:numPr>
              <w:spacing w:line="360" w:lineRule="auto"/>
              <w:ind w:left="346" w:hanging="284"/>
              <w:rPr>
                <w:lang w:eastAsia="ar-SA"/>
              </w:rPr>
            </w:pPr>
            <w:r>
              <w:rPr>
                <w:lang w:eastAsia="ar-SA"/>
              </w:rPr>
              <w:t>Mắt trái không kính</w:t>
            </w:r>
          </w:p>
          <w:p w14:paraId="0ADD191D" w14:textId="5FFAB9F2" w:rsidR="001163D5" w:rsidRDefault="001163D5" w:rsidP="0049277F">
            <w:pPr>
              <w:pStyle w:val="BodyText"/>
              <w:numPr>
                <w:ilvl w:val="0"/>
                <w:numId w:val="18"/>
              </w:numPr>
              <w:spacing w:line="360" w:lineRule="auto"/>
              <w:ind w:left="346" w:hanging="284"/>
              <w:rPr>
                <w:lang w:eastAsia="ar-SA"/>
              </w:rPr>
            </w:pPr>
            <w:r>
              <w:rPr>
                <w:lang w:eastAsia="ar-SA"/>
              </w:rPr>
              <w:t>Mắt trái có kính</w:t>
            </w:r>
          </w:p>
          <w:p w14:paraId="30BC55AD" w14:textId="72832524" w:rsidR="001163D5" w:rsidRDefault="001163D5" w:rsidP="0049277F">
            <w:pPr>
              <w:pStyle w:val="BodyText"/>
              <w:numPr>
                <w:ilvl w:val="0"/>
                <w:numId w:val="18"/>
              </w:numPr>
              <w:spacing w:line="360" w:lineRule="auto"/>
              <w:ind w:left="346" w:hanging="284"/>
              <w:rPr>
                <w:lang w:eastAsia="ar-SA"/>
              </w:rPr>
            </w:pPr>
            <w:r>
              <w:rPr>
                <w:lang w:eastAsia="ar-SA"/>
              </w:rPr>
              <w:t>Mắt phải không kính</w:t>
            </w:r>
          </w:p>
          <w:p w14:paraId="2C34D947" w14:textId="6A289D02" w:rsidR="001163D5" w:rsidRDefault="001163D5" w:rsidP="0049277F">
            <w:pPr>
              <w:pStyle w:val="BodyText"/>
              <w:numPr>
                <w:ilvl w:val="0"/>
                <w:numId w:val="18"/>
              </w:numPr>
              <w:spacing w:line="360" w:lineRule="auto"/>
              <w:ind w:left="346" w:hanging="284"/>
              <w:rPr>
                <w:lang w:eastAsia="ar-SA"/>
              </w:rPr>
            </w:pPr>
            <w:r>
              <w:rPr>
                <w:lang w:eastAsia="ar-SA"/>
              </w:rPr>
              <w:t>Mắt phải có kính</w:t>
            </w:r>
          </w:p>
          <w:p w14:paraId="6EE7F6C6" w14:textId="344CAF93" w:rsidR="001163D5" w:rsidRDefault="001163D5" w:rsidP="0049277F">
            <w:pPr>
              <w:pStyle w:val="BodyText"/>
              <w:numPr>
                <w:ilvl w:val="0"/>
                <w:numId w:val="18"/>
              </w:numPr>
              <w:spacing w:line="360" w:lineRule="auto"/>
              <w:ind w:left="346" w:hanging="284"/>
              <w:rPr>
                <w:lang w:eastAsia="ar-SA"/>
              </w:rPr>
            </w:pPr>
            <w:r>
              <w:rPr>
                <w:lang w:eastAsia="ar-SA"/>
              </w:rPr>
              <w:t xml:space="preserve">Button Thêm thông tin </w:t>
            </w:r>
            <w:r w:rsidR="00F8744E">
              <w:rPr>
                <w:lang w:eastAsia="ar-SA"/>
              </w:rPr>
              <w:t>thị lực</w:t>
            </w:r>
            <w:r w:rsidRPr="00082DE6">
              <w:rPr>
                <w:lang w:eastAsia="ar-SA"/>
              </w:rPr>
              <w:t xml:space="preserve">: </w:t>
            </w:r>
            <w:r>
              <w:rPr>
                <w:lang w:eastAsia="ar-SA"/>
              </w:rPr>
              <w:t xml:space="preserve">Xử lý sự kiện gọi giao diện thêm mới thông tin </w:t>
            </w:r>
            <w:r w:rsidR="00F8744E">
              <w:rPr>
                <w:lang w:eastAsia="ar-SA"/>
              </w:rPr>
              <w:t>thị lực</w:t>
            </w:r>
          </w:p>
          <w:p w14:paraId="53F2EBB6" w14:textId="16E0819E" w:rsidR="001163D5" w:rsidRPr="00082DE6" w:rsidRDefault="001163D5" w:rsidP="0049277F">
            <w:pPr>
              <w:pStyle w:val="BodyText"/>
              <w:numPr>
                <w:ilvl w:val="0"/>
                <w:numId w:val="18"/>
              </w:numPr>
              <w:spacing w:line="360" w:lineRule="auto"/>
              <w:ind w:left="346" w:hanging="284"/>
              <w:rPr>
                <w:lang w:eastAsia="ar-SA"/>
              </w:rPr>
            </w:pPr>
            <w:r w:rsidRPr="00082DE6">
              <w:rPr>
                <w:lang w:eastAsia="ar-SA"/>
              </w:rPr>
              <w:t xml:space="preserve">Button Sửa </w:t>
            </w:r>
            <w:r>
              <w:rPr>
                <w:lang w:eastAsia="ar-SA"/>
              </w:rPr>
              <w:t xml:space="preserve">thông tin </w:t>
            </w:r>
            <w:r w:rsidR="00F8744E">
              <w:rPr>
                <w:lang w:eastAsia="ar-SA"/>
              </w:rPr>
              <w:t>thị lực</w:t>
            </w:r>
            <w:r w:rsidRPr="00082DE6">
              <w:rPr>
                <w:lang w:eastAsia="ar-SA"/>
              </w:rPr>
              <w:t xml:space="preserve">: </w:t>
            </w:r>
            <w:r>
              <w:rPr>
                <w:lang w:eastAsia="ar-SA"/>
              </w:rPr>
              <w:t xml:space="preserve">Xử lý sự kiện gọi giao diện sửa thông tin </w:t>
            </w:r>
            <w:r w:rsidR="00F8744E">
              <w:rPr>
                <w:lang w:eastAsia="ar-SA"/>
              </w:rPr>
              <w:t>thị lực</w:t>
            </w:r>
          </w:p>
          <w:p w14:paraId="2949809B" w14:textId="559CC93D" w:rsidR="001163D5" w:rsidRPr="00082DE6" w:rsidRDefault="001163D5" w:rsidP="0049277F">
            <w:pPr>
              <w:pStyle w:val="BodyText"/>
              <w:numPr>
                <w:ilvl w:val="0"/>
                <w:numId w:val="18"/>
              </w:numPr>
              <w:spacing w:line="360" w:lineRule="auto"/>
              <w:ind w:left="346" w:hanging="284"/>
              <w:rPr>
                <w:lang w:eastAsia="ar-SA"/>
              </w:rPr>
            </w:pPr>
            <w:r w:rsidRPr="00082DE6">
              <w:rPr>
                <w:lang w:eastAsia="ar-SA"/>
              </w:rPr>
              <w:t xml:space="preserve">Button Xóa </w:t>
            </w:r>
            <w:r>
              <w:rPr>
                <w:lang w:eastAsia="ar-SA"/>
              </w:rPr>
              <w:t xml:space="preserve">thông tin </w:t>
            </w:r>
            <w:r w:rsidR="00F8744E">
              <w:rPr>
                <w:lang w:eastAsia="ar-SA"/>
              </w:rPr>
              <w:t>thị lực</w:t>
            </w:r>
            <w:r>
              <w:rPr>
                <w:lang w:eastAsia="ar-SA"/>
              </w:rPr>
              <w:t xml:space="preserve">: Xử lý sự kiện xóa thông tin </w:t>
            </w:r>
            <w:r w:rsidR="00F8744E">
              <w:rPr>
                <w:lang w:eastAsia="ar-SA"/>
              </w:rPr>
              <w:t>thị lực</w:t>
            </w:r>
          </w:p>
          <w:p w14:paraId="6FDCDD55" w14:textId="0F80DE11" w:rsidR="00F8744E" w:rsidRPr="00294C67" w:rsidRDefault="00F8744E" w:rsidP="0049277F">
            <w:pPr>
              <w:widowControl/>
              <w:numPr>
                <w:ilvl w:val="0"/>
                <w:numId w:val="33"/>
              </w:numPr>
              <w:tabs>
                <w:tab w:val="left" w:pos="317"/>
              </w:tabs>
              <w:snapToGrid w:val="0"/>
              <w:spacing w:before="80" w:after="160"/>
              <w:ind w:left="317" w:hanging="283"/>
              <w:contextualSpacing/>
              <w:jc w:val="both"/>
              <w:rPr>
                <w:b/>
              </w:rPr>
            </w:pPr>
            <w:r>
              <w:rPr>
                <w:b/>
              </w:rPr>
              <w:t>Danh sách thông tin sinh hiệu gồm các thông tin sau:</w:t>
            </w:r>
          </w:p>
          <w:p w14:paraId="0723FDC5" w14:textId="77777777" w:rsidR="00F8744E" w:rsidRPr="00082DE6" w:rsidRDefault="00F8744E"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0ACB13A9" w14:textId="647CA21D" w:rsidR="00F8744E" w:rsidRDefault="00F8744E" w:rsidP="0049277F">
            <w:pPr>
              <w:pStyle w:val="BodyText"/>
              <w:numPr>
                <w:ilvl w:val="0"/>
                <w:numId w:val="18"/>
              </w:numPr>
              <w:spacing w:line="360" w:lineRule="auto"/>
              <w:ind w:left="346" w:hanging="284"/>
              <w:rPr>
                <w:lang w:eastAsia="ar-SA"/>
              </w:rPr>
            </w:pPr>
            <w:r>
              <w:rPr>
                <w:lang w:eastAsia="ar-SA"/>
              </w:rPr>
              <w:t xml:space="preserve">Thời gian đo: Định dạng dd/MM/yyyy </w:t>
            </w:r>
            <w:proofErr w:type="gramStart"/>
            <w:r>
              <w:rPr>
                <w:lang w:eastAsia="ar-SA"/>
              </w:rPr>
              <w:t>HH:ss</w:t>
            </w:r>
            <w:proofErr w:type="gramEnd"/>
          </w:p>
          <w:p w14:paraId="2BBDEA80" w14:textId="77777777" w:rsidR="00F8744E" w:rsidRDefault="00F8744E" w:rsidP="0049277F">
            <w:pPr>
              <w:pStyle w:val="BodyText"/>
              <w:numPr>
                <w:ilvl w:val="0"/>
                <w:numId w:val="18"/>
              </w:numPr>
              <w:spacing w:line="360" w:lineRule="auto"/>
              <w:ind w:left="346" w:hanging="284"/>
              <w:rPr>
                <w:lang w:eastAsia="ar-SA"/>
              </w:rPr>
            </w:pPr>
            <w:r>
              <w:rPr>
                <w:lang w:eastAsia="ar-SA"/>
              </w:rPr>
              <w:t>Tuổi: Tuổi tại thời điểm cân đo</w:t>
            </w:r>
          </w:p>
          <w:p w14:paraId="474DCC7F" w14:textId="51512C52" w:rsidR="00F8744E" w:rsidRDefault="00F8744E" w:rsidP="0049277F">
            <w:pPr>
              <w:pStyle w:val="BodyText"/>
              <w:numPr>
                <w:ilvl w:val="0"/>
                <w:numId w:val="18"/>
              </w:numPr>
              <w:spacing w:line="360" w:lineRule="auto"/>
              <w:ind w:left="346" w:hanging="284"/>
              <w:rPr>
                <w:lang w:eastAsia="ar-SA"/>
              </w:rPr>
            </w:pPr>
            <w:r w:rsidRPr="00F8744E">
              <w:rPr>
                <w:lang w:eastAsia="ar-SA"/>
              </w:rPr>
              <w:lastRenderedPageBreak/>
              <w:t>Mạch (lần/phút)</w:t>
            </w:r>
          </w:p>
          <w:p w14:paraId="321E13CA" w14:textId="6E1321B5" w:rsidR="00F8744E" w:rsidRDefault="00F8744E" w:rsidP="0049277F">
            <w:pPr>
              <w:pStyle w:val="BodyText"/>
              <w:numPr>
                <w:ilvl w:val="0"/>
                <w:numId w:val="18"/>
              </w:numPr>
              <w:spacing w:line="360" w:lineRule="auto"/>
              <w:ind w:left="346" w:hanging="284"/>
              <w:rPr>
                <w:lang w:eastAsia="ar-SA"/>
              </w:rPr>
            </w:pPr>
            <w:r w:rsidRPr="00F8744E">
              <w:rPr>
                <w:lang w:eastAsia="ar-SA"/>
              </w:rPr>
              <w:t>Nhiệt độ (Độ C)</w:t>
            </w:r>
          </w:p>
          <w:p w14:paraId="6F00FBD6" w14:textId="76480485" w:rsidR="00F8744E" w:rsidRDefault="00F8744E" w:rsidP="0049277F">
            <w:pPr>
              <w:pStyle w:val="BodyText"/>
              <w:numPr>
                <w:ilvl w:val="0"/>
                <w:numId w:val="18"/>
              </w:numPr>
              <w:spacing w:line="360" w:lineRule="auto"/>
              <w:ind w:left="346" w:hanging="284"/>
              <w:rPr>
                <w:lang w:eastAsia="ar-SA"/>
              </w:rPr>
            </w:pPr>
            <w:r w:rsidRPr="00F8744E">
              <w:rPr>
                <w:lang w:eastAsia="ar-SA"/>
              </w:rPr>
              <w:t>Huyết áp (mmHG)</w:t>
            </w:r>
          </w:p>
          <w:p w14:paraId="43E266B7" w14:textId="1D280572" w:rsidR="00F8744E" w:rsidRDefault="00F8744E" w:rsidP="0049277F">
            <w:pPr>
              <w:pStyle w:val="BodyText"/>
              <w:numPr>
                <w:ilvl w:val="0"/>
                <w:numId w:val="18"/>
              </w:numPr>
              <w:spacing w:line="360" w:lineRule="auto"/>
              <w:ind w:left="346" w:hanging="284"/>
              <w:rPr>
                <w:lang w:eastAsia="ar-SA"/>
              </w:rPr>
            </w:pPr>
            <w:r w:rsidRPr="00F8744E">
              <w:rPr>
                <w:lang w:eastAsia="ar-SA"/>
              </w:rPr>
              <w:t>Nhịp tim (nhịp/phút)</w:t>
            </w:r>
          </w:p>
          <w:p w14:paraId="2365AD39" w14:textId="4138315E" w:rsidR="00F8744E" w:rsidRDefault="00F8744E" w:rsidP="0049277F">
            <w:pPr>
              <w:pStyle w:val="BodyText"/>
              <w:numPr>
                <w:ilvl w:val="0"/>
                <w:numId w:val="18"/>
              </w:numPr>
              <w:spacing w:line="360" w:lineRule="auto"/>
              <w:ind w:left="346" w:hanging="284"/>
              <w:rPr>
                <w:lang w:eastAsia="ar-SA"/>
              </w:rPr>
            </w:pPr>
            <w:r w:rsidRPr="00F8744E">
              <w:rPr>
                <w:lang w:eastAsia="ar-SA"/>
              </w:rPr>
              <w:t>Nhịp thở</w:t>
            </w:r>
          </w:p>
          <w:p w14:paraId="23CABB0B" w14:textId="378F6F45" w:rsidR="00F8744E" w:rsidRDefault="00F8744E" w:rsidP="0049277F">
            <w:pPr>
              <w:pStyle w:val="BodyText"/>
              <w:numPr>
                <w:ilvl w:val="0"/>
                <w:numId w:val="18"/>
              </w:numPr>
              <w:spacing w:line="360" w:lineRule="auto"/>
              <w:ind w:left="346" w:hanging="284"/>
              <w:rPr>
                <w:lang w:eastAsia="ar-SA"/>
              </w:rPr>
            </w:pPr>
            <w:r w:rsidRPr="00F8744E">
              <w:rPr>
                <w:lang w:eastAsia="ar-SA"/>
              </w:rPr>
              <w:t>SPO2 (%)</w:t>
            </w:r>
          </w:p>
          <w:p w14:paraId="14AC84A8" w14:textId="3DCC3129" w:rsidR="00F8744E" w:rsidRDefault="00F8744E" w:rsidP="0049277F">
            <w:pPr>
              <w:pStyle w:val="BodyText"/>
              <w:numPr>
                <w:ilvl w:val="0"/>
                <w:numId w:val="18"/>
              </w:numPr>
              <w:spacing w:line="360" w:lineRule="auto"/>
              <w:ind w:left="346" w:hanging="284"/>
              <w:rPr>
                <w:lang w:eastAsia="ar-SA"/>
              </w:rPr>
            </w:pPr>
            <w:r w:rsidRPr="00F8744E">
              <w:rPr>
                <w:lang w:eastAsia="ar-SA"/>
              </w:rPr>
              <w:t>Đường huyết</w:t>
            </w:r>
          </w:p>
          <w:p w14:paraId="69792DAA" w14:textId="22622E80" w:rsidR="00F8744E" w:rsidRDefault="00F8744E" w:rsidP="0049277F">
            <w:pPr>
              <w:pStyle w:val="BodyText"/>
              <w:numPr>
                <w:ilvl w:val="0"/>
                <w:numId w:val="18"/>
              </w:numPr>
              <w:spacing w:line="360" w:lineRule="auto"/>
              <w:ind w:left="346" w:hanging="284"/>
              <w:rPr>
                <w:lang w:eastAsia="ar-SA"/>
              </w:rPr>
            </w:pPr>
            <w:r>
              <w:rPr>
                <w:lang w:eastAsia="ar-SA"/>
              </w:rPr>
              <w:t>Button Thêm thông tin sinh hiệu</w:t>
            </w:r>
            <w:r w:rsidRPr="00082DE6">
              <w:rPr>
                <w:lang w:eastAsia="ar-SA"/>
              </w:rPr>
              <w:t xml:space="preserve">: </w:t>
            </w:r>
            <w:r>
              <w:rPr>
                <w:lang w:eastAsia="ar-SA"/>
              </w:rPr>
              <w:t>Xử lý sự kiện gọi giao diện thêm mới thông tin sinh hiệu</w:t>
            </w:r>
          </w:p>
          <w:p w14:paraId="68D9B792" w14:textId="5566287F" w:rsidR="00F8744E" w:rsidRPr="00082DE6" w:rsidRDefault="00F8744E" w:rsidP="0049277F">
            <w:pPr>
              <w:pStyle w:val="BodyText"/>
              <w:numPr>
                <w:ilvl w:val="0"/>
                <w:numId w:val="18"/>
              </w:numPr>
              <w:spacing w:line="360" w:lineRule="auto"/>
              <w:ind w:left="346" w:hanging="284"/>
              <w:rPr>
                <w:lang w:eastAsia="ar-SA"/>
              </w:rPr>
            </w:pPr>
            <w:r w:rsidRPr="00082DE6">
              <w:rPr>
                <w:lang w:eastAsia="ar-SA"/>
              </w:rPr>
              <w:t xml:space="preserve">Button Sửa </w:t>
            </w:r>
            <w:r>
              <w:rPr>
                <w:lang w:eastAsia="ar-SA"/>
              </w:rPr>
              <w:t>thông tin sinh hiệu</w:t>
            </w:r>
            <w:r w:rsidRPr="00082DE6">
              <w:rPr>
                <w:lang w:eastAsia="ar-SA"/>
              </w:rPr>
              <w:t xml:space="preserve">: </w:t>
            </w:r>
            <w:r>
              <w:rPr>
                <w:lang w:eastAsia="ar-SA"/>
              </w:rPr>
              <w:t>Xử lý sự kiện gọi giao diện sửa thông tin sinh hiệu</w:t>
            </w:r>
          </w:p>
          <w:p w14:paraId="03645846" w14:textId="01F8CCDA" w:rsidR="00F8744E" w:rsidRPr="00082DE6" w:rsidRDefault="00F8744E" w:rsidP="0049277F">
            <w:pPr>
              <w:pStyle w:val="BodyText"/>
              <w:numPr>
                <w:ilvl w:val="0"/>
                <w:numId w:val="18"/>
              </w:numPr>
              <w:spacing w:line="360" w:lineRule="auto"/>
              <w:ind w:left="346" w:hanging="284"/>
              <w:rPr>
                <w:lang w:eastAsia="ar-SA"/>
              </w:rPr>
            </w:pPr>
            <w:r w:rsidRPr="00082DE6">
              <w:rPr>
                <w:lang w:eastAsia="ar-SA"/>
              </w:rPr>
              <w:t xml:space="preserve">Button Xóa </w:t>
            </w:r>
            <w:r>
              <w:rPr>
                <w:lang w:eastAsia="ar-SA"/>
              </w:rPr>
              <w:t>thông tin sinh hiệu: Xử lý sự kiện xóa thông tin sinh hiệu</w:t>
            </w:r>
          </w:p>
          <w:p w14:paraId="33F57D5F" w14:textId="2C86529C" w:rsidR="00F8744E" w:rsidRPr="00082DE6" w:rsidRDefault="00F8744E" w:rsidP="0049277F">
            <w:pPr>
              <w:pStyle w:val="BodyText"/>
              <w:spacing w:line="360" w:lineRule="auto"/>
              <w:ind w:left="0"/>
            </w:pPr>
          </w:p>
        </w:tc>
      </w:tr>
    </w:tbl>
    <w:p w14:paraId="4D060F2E" w14:textId="3F4378A3" w:rsidR="00D14B06" w:rsidRDefault="00D14B06" w:rsidP="002E17B8">
      <w:pPr>
        <w:pStyle w:val="Heading6"/>
      </w:pPr>
      <w:r>
        <w:lastRenderedPageBreak/>
        <w:t xml:space="preserve">Mô tả dòng sự kiện </w:t>
      </w:r>
      <w:r w:rsidR="00BD1BF6">
        <w:t>phụ (</w:t>
      </w:r>
      <w:r>
        <w:t>Alternative Flow)</w:t>
      </w:r>
    </w:p>
    <w:p w14:paraId="7C812363" w14:textId="77777777" w:rsidR="00D14B06" w:rsidRPr="005A6DCF" w:rsidRDefault="00D14B06" w:rsidP="0049277F">
      <w:r>
        <w:t>N/A</w:t>
      </w:r>
    </w:p>
    <w:p w14:paraId="01377857" w14:textId="77777777" w:rsidR="00D14B06" w:rsidRDefault="00D14B06" w:rsidP="002E17B8">
      <w:pPr>
        <w:pStyle w:val="Heading6"/>
      </w:pPr>
      <w:r>
        <w:t>Ghi chú</w:t>
      </w:r>
    </w:p>
    <w:p w14:paraId="48106052" w14:textId="6F598085" w:rsidR="00D14B06" w:rsidRPr="00C6736B" w:rsidRDefault="00F8744E" w:rsidP="0049277F">
      <w:pPr>
        <w:ind w:left="0"/>
      </w:pPr>
      <w:r>
        <w:rPr>
          <w:noProof/>
          <w:snapToGrid/>
        </w:rPr>
        <w:drawing>
          <wp:inline distT="0" distB="0" distL="0" distR="0" wp14:anchorId="57A4714A" wp14:editId="56692CEF">
            <wp:extent cx="5941695" cy="3562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3562985"/>
                    </a:xfrm>
                    <a:prstGeom prst="rect">
                      <a:avLst/>
                    </a:prstGeom>
                  </pic:spPr>
                </pic:pic>
              </a:graphicData>
            </a:graphic>
          </wp:inline>
        </w:drawing>
      </w:r>
    </w:p>
    <w:p w14:paraId="314C4779" w14:textId="4060BB9D" w:rsidR="00F8744E" w:rsidRDefault="00F8744E" w:rsidP="0049277F">
      <w:pPr>
        <w:pStyle w:val="BodyText"/>
        <w:spacing w:line="360" w:lineRule="auto"/>
        <w:ind w:left="0"/>
        <w:jc w:val="center"/>
        <w:rPr>
          <w:i/>
          <w:noProof/>
        </w:rPr>
      </w:pPr>
      <w:r w:rsidRPr="00EF1727">
        <w:rPr>
          <w:i/>
          <w:noProof/>
        </w:rPr>
        <w:lastRenderedPageBreak/>
        <w:t xml:space="preserve">Hình: </w:t>
      </w:r>
      <w:r>
        <w:rPr>
          <w:i/>
          <w:noProof/>
        </w:rPr>
        <w:t>Màn hình danh sách chỉ số sức khỏe</w:t>
      </w:r>
    </w:p>
    <w:p w14:paraId="2590D5BE" w14:textId="77777777" w:rsidR="00CB5B97" w:rsidRPr="00EF1727" w:rsidRDefault="00CB5B97" w:rsidP="0049277F">
      <w:pPr>
        <w:pStyle w:val="BodyText"/>
        <w:spacing w:line="360" w:lineRule="auto"/>
        <w:ind w:left="0"/>
        <w:jc w:val="center"/>
        <w:rPr>
          <w:i/>
          <w:lang w:eastAsia="ar-SA"/>
        </w:rPr>
      </w:pPr>
    </w:p>
    <w:p w14:paraId="4064A5DA" w14:textId="332394D7" w:rsidR="00CB5B97" w:rsidRDefault="00CB5B97" w:rsidP="002E17B8">
      <w:pPr>
        <w:pStyle w:val="Heading5"/>
      </w:pPr>
      <w:r>
        <w:t>Quản lý thông tin thể trạng</w:t>
      </w:r>
    </w:p>
    <w:p w14:paraId="4C20BD2E" w14:textId="7ECF2106" w:rsidR="00A36677" w:rsidRPr="00CB5B97" w:rsidRDefault="00A36677" w:rsidP="002E17B8">
      <w:pPr>
        <w:pStyle w:val="Heading6"/>
      </w:pPr>
      <w:r w:rsidRPr="00CB5B97">
        <w:t xml:space="preserve">Thêm mới thông tin </w:t>
      </w:r>
      <w:r w:rsidR="00381DD1" w:rsidRPr="00CB5B97">
        <w:t>thể trạng</w:t>
      </w:r>
    </w:p>
    <w:p w14:paraId="08A6101A" w14:textId="77777777" w:rsidR="00381DD1" w:rsidRDefault="00381DD1" w:rsidP="002E17B8">
      <w:pPr>
        <w:pStyle w:val="Heading7"/>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381DD1" w:rsidRPr="00CA1A78" w14:paraId="47357319" w14:textId="77777777" w:rsidTr="00381DD1">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4A7F4F1" w14:textId="77777777" w:rsidR="00381DD1" w:rsidRPr="00CA1A78" w:rsidRDefault="00381DD1"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4A6CB3AB" w14:textId="03CF16DB" w:rsidR="00381DD1" w:rsidRPr="00CA1A78" w:rsidRDefault="00381DD1" w:rsidP="0049277F">
            <w:pPr>
              <w:pStyle w:val="BodyText"/>
              <w:spacing w:line="360" w:lineRule="auto"/>
              <w:ind w:left="0"/>
              <w:rPr>
                <w:lang w:eastAsia="ar-SA"/>
              </w:rPr>
            </w:pPr>
            <w:r>
              <w:rPr>
                <w:iCs/>
              </w:rPr>
              <w:t>Thêm mới thông tin thể trạng</w:t>
            </w:r>
          </w:p>
        </w:tc>
      </w:tr>
      <w:tr w:rsidR="00381DD1" w:rsidRPr="00CA1A78" w14:paraId="7794FAE4" w14:textId="77777777" w:rsidTr="00381DD1">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88D66F6" w14:textId="77777777" w:rsidR="00381DD1" w:rsidRPr="00CA1A78" w:rsidRDefault="00381DD1"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13B3E641" w14:textId="793F13E2" w:rsidR="00381DD1" w:rsidRPr="00CA1A78" w:rsidRDefault="00381DD1" w:rsidP="0049277F">
            <w:pPr>
              <w:pStyle w:val="BodyText"/>
              <w:spacing w:line="360" w:lineRule="auto"/>
              <w:ind w:left="0"/>
              <w:rPr>
                <w:lang w:eastAsia="ar-SA"/>
              </w:rPr>
            </w:pPr>
            <w:r>
              <w:rPr>
                <w:iCs/>
              </w:rPr>
              <w:t>Thêm mới thông tin thể trạng</w:t>
            </w:r>
          </w:p>
        </w:tc>
      </w:tr>
      <w:tr w:rsidR="00381DD1" w:rsidRPr="00CA1A78" w14:paraId="644D4794" w14:textId="77777777" w:rsidTr="00381DD1">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969EE45" w14:textId="77777777" w:rsidR="00381DD1" w:rsidRPr="00CA1A78" w:rsidRDefault="00381DD1"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667CFEF1" w14:textId="704B5FC0" w:rsidR="00381DD1" w:rsidRPr="00CA1A78" w:rsidRDefault="00381DD1" w:rsidP="0049277F">
            <w:pPr>
              <w:pStyle w:val="BodyText"/>
              <w:spacing w:line="360" w:lineRule="auto"/>
              <w:ind w:left="0"/>
            </w:pPr>
            <w:r>
              <w:rPr>
                <w:lang w:eastAsia="ar-SA"/>
              </w:rPr>
              <w:t>Người sử dụng</w:t>
            </w:r>
          </w:p>
        </w:tc>
      </w:tr>
      <w:tr w:rsidR="00381DD1" w:rsidRPr="00CA1A78" w14:paraId="2D9C2A22" w14:textId="77777777" w:rsidTr="00381DD1">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3BFE56A" w14:textId="77777777" w:rsidR="00381DD1" w:rsidRPr="00CA1A78" w:rsidRDefault="00381DD1"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73D0D584" w14:textId="77777777" w:rsidR="00381DD1" w:rsidRPr="00CA1A78" w:rsidRDefault="00381DD1"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381DD1" w:rsidRPr="00CA1A78" w14:paraId="1388D4D3" w14:textId="77777777" w:rsidTr="00381DD1">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B091385" w14:textId="77777777" w:rsidR="00381DD1" w:rsidRPr="00CA1A78" w:rsidRDefault="00381DD1"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063EC5DD" w14:textId="77777777" w:rsidR="00381DD1" w:rsidRPr="00CA1A78" w:rsidRDefault="00381DD1"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008BF028" w14:textId="78122079" w:rsidR="00381DD1" w:rsidRPr="00CA1A78" w:rsidRDefault="00381DD1"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381DD1" w:rsidRPr="00CA1A78" w14:paraId="0C5EC07D" w14:textId="77777777" w:rsidTr="00381DD1">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3594F2A" w14:textId="77777777" w:rsidR="00381DD1" w:rsidRPr="00CA1A78" w:rsidRDefault="00381DD1"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143EB931" w14:textId="77777777" w:rsidR="00381DD1" w:rsidRPr="00CA1A78" w:rsidRDefault="00381DD1" w:rsidP="0049277F">
            <w:pPr>
              <w:tabs>
                <w:tab w:val="left" w:pos="720"/>
              </w:tabs>
              <w:spacing w:before="80"/>
              <w:ind w:left="360" w:hanging="360"/>
              <w:jc w:val="both"/>
            </w:pPr>
            <w:r w:rsidRPr="00CA1A78">
              <w:t>Các điều kiện ràng buộc:</w:t>
            </w:r>
          </w:p>
          <w:p w14:paraId="45534E1A" w14:textId="77777777" w:rsidR="00381DD1" w:rsidRPr="00CA1A78" w:rsidRDefault="00381DD1"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p>
          <w:p w14:paraId="27E80D9B" w14:textId="77777777" w:rsidR="00381DD1" w:rsidRPr="00CA1A78" w:rsidRDefault="00381DD1"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381DD1" w:rsidRPr="00CA1A78" w14:paraId="553DFB13" w14:textId="77777777" w:rsidTr="00381DD1">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A0B3256" w14:textId="77777777" w:rsidR="00381DD1" w:rsidRPr="00CA1A78" w:rsidRDefault="00381DD1" w:rsidP="0049277F">
            <w:pPr>
              <w:ind w:left="142"/>
              <w:rPr>
                <w:b/>
              </w:rPr>
            </w:pPr>
            <w:r w:rsidRPr="00CA1A78">
              <w:rPr>
                <w:b/>
              </w:rPr>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0A96C631" w14:textId="77777777" w:rsidR="00381DD1" w:rsidRPr="00CA1A78" w:rsidRDefault="00381DD1" w:rsidP="0049277F">
            <w:pPr>
              <w:numPr>
                <w:ilvl w:val="0"/>
                <w:numId w:val="17"/>
              </w:numPr>
              <w:tabs>
                <w:tab w:val="left" w:pos="505"/>
              </w:tabs>
              <w:snapToGrid w:val="0"/>
              <w:spacing w:before="80"/>
              <w:ind w:left="55"/>
              <w:jc w:val="both"/>
            </w:pPr>
            <w:r w:rsidRPr="00CA1A78">
              <w:t>Lưu logs thêm mới</w:t>
            </w:r>
          </w:p>
        </w:tc>
      </w:tr>
    </w:tbl>
    <w:p w14:paraId="2FE60A2F" w14:textId="77777777" w:rsidR="00381DD1" w:rsidRPr="00D14B06" w:rsidRDefault="00381DD1" w:rsidP="0049277F">
      <w:pPr>
        <w:ind w:left="0"/>
      </w:pPr>
    </w:p>
    <w:p w14:paraId="2721850B" w14:textId="77777777" w:rsidR="00381DD1" w:rsidRPr="00CB5B97" w:rsidRDefault="00381DD1" w:rsidP="002E17B8">
      <w:pPr>
        <w:pStyle w:val="Heading7"/>
      </w:pPr>
      <w:r w:rsidRPr="00CB5B97">
        <w:lastRenderedPageBreak/>
        <w:t>Biểu đồ luồng xử lý chức năng</w:t>
      </w:r>
    </w:p>
    <w:p w14:paraId="4BF9CAEA" w14:textId="29FCC3B0" w:rsidR="00381DD1" w:rsidRPr="00BB7567" w:rsidRDefault="00381DD1" w:rsidP="0049277F">
      <w:pPr>
        <w:ind w:hanging="544"/>
      </w:pPr>
      <w:r w:rsidRPr="00EF1727">
        <w:object w:dxaOrig="12691" w:dyaOrig="7606" w14:anchorId="23902400">
          <v:shape id="_x0000_i1040" type="#_x0000_t75" style="width:465.3pt;height:257.35pt" o:ole="">
            <v:imagedata r:id="rId58" o:title=""/>
          </v:shape>
          <o:OLEObject Type="Embed" ProgID="Visio.Drawing.11" ShapeID="_x0000_i1040" DrawAspect="Content" ObjectID="_1734617817" r:id="rId59"/>
        </w:object>
      </w:r>
    </w:p>
    <w:p w14:paraId="48EA5DA1" w14:textId="77777777" w:rsidR="00381DD1" w:rsidRPr="00B540A7" w:rsidRDefault="00381DD1" w:rsidP="0049277F">
      <w:pPr>
        <w:ind w:hanging="544"/>
        <w:jc w:val="center"/>
      </w:pPr>
    </w:p>
    <w:p w14:paraId="6216D588" w14:textId="77777777" w:rsidR="00381DD1" w:rsidRPr="00CB5B97" w:rsidRDefault="00381DD1" w:rsidP="002E17B8">
      <w:pPr>
        <w:pStyle w:val="Heading7"/>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381DD1" w:rsidRPr="00CA1A78" w14:paraId="18E4CD84" w14:textId="77777777" w:rsidTr="00381DD1">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10ABFC3" w14:textId="77777777" w:rsidR="00381DD1" w:rsidRPr="00CA1A78" w:rsidRDefault="00381DD1"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346B7142" w14:textId="77777777" w:rsidR="00381DD1" w:rsidRPr="00CA1A78" w:rsidRDefault="00381DD1" w:rsidP="0049277F">
            <w:pPr>
              <w:jc w:val="center"/>
              <w:rPr>
                <w:b/>
                <w:bCs/>
              </w:rPr>
            </w:pPr>
            <w:r w:rsidRPr="00CA1A78">
              <w:rPr>
                <w:b/>
              </w:rPr>
              <w:t>Phản ứng của hệ thống</w:t>
            </w:r>
          </w:p>
        </w:tc>
      </w:tr>
      <w:tr w:rsidR="00381DD1" w:rsidRPr="00CA1A78" w14:paraId="3ED99193" w14:textId="77777777" w:rsidTr="00381DD1">
        <w:tc>
          <w:tcPr>
            <w:tcW w:w="2864" w:type="dxa"/>
            <w:tcBorders>
              <w:top w:val="dotted" w:sz="4" w:space="0" w:color="auto"/>
              <w:left w:val="dotted" w:sz="4" w:space="0" w:color="auto"/>
              <w:bottom w:val="dotted" w:sz="4" w:space="0" w:color="auto"/>
              <w:right w:val="dotted" w:sz="4" w:space="0" w:color="auto"/>
            </w:tcBorders>
            <w:hideMark/>
          </w:tcPr>
          <w:p w14:paraId="1CAD00F2" w14:textId="1581B107" w:rsidR="00381DD1" w:rsidRPr="00BB7567" w:rsidRDefault="00381DD1"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Chỉ số sức khỏe/Thêm thông tin thể trạng</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3409FC09" w14:textId="2B711BA2" w:rsidR="00381DD1" w:rsidRDefault="00381DD1"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7E16C0FA" w14:textId="77777777" w:rsidR="00381DD1" w:rsidRDefault="00381DD1" w:rsidP="0049277F">
            <w:pPr>
              <w:pStyle w:val="BodyText"/>
              <w:numPr>
                <w:ilvl w:val="0"/>
                <w:numId w:val="35"/>
              </w:numPr>
              <w:spacing w:line="360" w:lineRule="auto"/>
              <w:ind w:left="420" w:hanging="420"/>
              <w:rPr>
                <w:b/>
                <w:lang w:eastAsia="ar-SA"/>
              </w:rPr>
            </w:pPr>
            <w:r>
              <w:rPr>
                <w:b/>
                <w:lang w:eastAsia="ar-SA"/>
              </w:rPr>
              <w:t>Thông tin cá nhân</w:t>
            </w:r>
          </w:p>
          <w:p w14:paraId="49F6439C" w14:textId="77777777" w:rsidR="00381DD1" w:rsidRPr="00C56D98" w:rsidRDefault="00381DD1"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078C9D34" w14:textId="77777777" w:rsidR="00381DD1" w:rsidRPr="00C56D98" w:rsidRDefault="00381DD1"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8778C16" w14:textId="5EDFA58A" w:rsidR="00381DD1" w:rsidRDefault="00381DD1" w:rsidP="0049277F">
            <w:pPr>
              <w:pStyle w:val="BodyText"/>
              <w:numPr>
                <w:ilvl w:val="0"/>
                <w:numId w:val="35"/>
              </w:numPr>
              <w:spacing w:line="360" w:lineRule="auto"/>
              <w:ind w:left="420" w:hanging="420"/>
              <w:rPr>
                <w:b/>
                <w:lang w:eastAsia="ar-SA"/>
              </w:rPr>
            </w:pPr>
            <w:r>
              <w:rPr>
                <w:b/>
                <w:lang w:eastAsia="ar-SA"/>
              </w:rPr>
              <w:t>Thông tin chiều cao, cân nặng</w:t>
            </w:r>
          </w:p>
          <w:p w14:paraId="2638559B" w14:textId="29671B45" w:rsidR="00381DD1" w:rsidRDefault="00381DD1"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4867AE32" w14:textId="42543281" w:rsidR="00381DD1" w:rsidRPr="00381DD1" w:rsidRDefault="00381DD1" w:rsidP="0049277F">
            <w:pPr>
              <w:pStyle w:val="BodyText"/>
              <w:numPr>
                <w:ilvl w:val="0"/>
                <w:numId w:val="18"/>
              </w:numPr>
              <w:spacing w:line="360" w:lineRule="auto"/>
              <w:ind w:left="346" w:hanging="284"/>
              <w:rPr>
                <w:lang w:eastAsia="ar-SA"/>
              </w:rPr>
            </w:pPr>
            <w:r w:rsidRPr="00381DD1">
              <w:rPr>
                <w:lang w:eastAsia="ar-SA"/>
              </w:rPr>
              <w:t xml:space="preserve">Chiều cao (cm) </w:t>
            </w:r>
            <w:r w:rsidRPr="00A60EC1">
              <w:rPr>
                <w:lang w:eastAsia="ar-SA"/>
              </w:rPr>
              <w:t>*: Textbox, độ dài tối đa 5 ký tự, bắt buộc nhập</w:t>
            </w:r>
            <w:r w:rsidR="00A60EC1" w:rsidRPr="00A60EC1">
              <w:rPr>
                <w:lang w:eastAsia="ar-SA"/>
              </w:rPr>
              <w:t>, dùng để nhập chiều cao của quân nhân tại thời điểm hiện tại</w:t>
            </w:r>
          </w:p>
          <w:p w14:paraId="242DAE2E" w14:textId="3E2B1B8A" w:rsidR="00381DD1" w:rsidRPr="00381DD1" w:rsidRDefault="00381DD1" w:rsidP="0049277F">
            <w:pPr>
              <w:pStyle w:val="BodyText"/>
              <w:numPr>
                <w:ilvl w:val="0"/>
                <w:numId w:val="18"/>
              </w:numPr>
              <w:spacing w:line="360" w:lineRule="auto"/>
              <w:ind w:left="346" w:hanging="284"/>
              <w:rPr>
                <w:lang w:eastAsia="ar-SA"/>
              </w:rPr>
            </w:pPr>
            <w:r w:rsidRPr="00381DD1">
              <w:rPr>
                <w:lang w:eastAsia="ar-SA"/>
              </w:rPr>
              <w:lastRenderedPageBreak/>
              <w:t xml:space="preserve">Cân nặng (kg) </w:t>
            </w:r>
            <w:r w:rsidRPr="00A60EC1">
              <w:rPr>
                <w:lang w:eastAsia="ar-SA"/>
              </w:rPr>
              <w:t>*</w:t>
            </w:r>
            <w:r w:rsidR="00A60EC1" w:rsidRPr="00A60EC1">
              <w:rPr>
                <w:lang w:eastAsia="ar-SA"/>
              </w:rPr>
              <w:t>: Textbox, độ dài tối đa 5 ký tự, bắt buộc nhập, dùng để nhập cân nặng của quân nhân tại thời điểm hiện tại</w:t>
            </w:r>
          </w:p>
          <w:p w14:paraId="147CF851" w14:textId="02A6DF64" w:rsidR="00381DD1" w:rsidRDefault="00A60EC1" w:rsidP="0049277F">
            <w:pPr>
              <w:pStyle w:val="BodyText"/>
              <w:numPr>
                <w:ilvl w:val="0"/>
                <w:numId w:val="18"/>
              </w:numPr>
              <w:spacing w:line="360" w:lineRule="auto"/>
              <w:ind w:left="346" w:hanging="284"/>
              <w:rPr>
                <w:lang w:eastAsia="ar-SA"/>
              </w:rPr>
            </w:pPr>
            <w:r>
              <w:rPr>
                <w:lang w:eastAsia="ar-SA"/>
              </w:rPr>
              <w:t xml:space="preserve">BMI (kg/m2): Chỉ số BMI của quân nhân tại thời điểm đo tính theo công </w:t>
            </w:r>
            <w:proofErr w:type="gramStart"/>
            <w:r>
              <w:rPr>
                <w:lang w:eastAsia="ar-SA"/>
              </w:rPr>
              <w:t>thức  Cân</w:t>
            </w:r>
            <w:proofErr w:type="gramEnd"/>
            <w:r>
              <w:rPr>
                <w:lang w:eastAsia="ar-SA"/>
              </w:rPr>
              <w:t xml:space="preserve"> nặng (kg)/Chiều cao (m) * Chiều cao (m)</w:t>
            </w:r>
          </w:p>
          <w:p w14:paraId="517C8F86" w14:textId="77777777" w:rsidR="00381DD1" w:rsidRPr="00CA1A78" w:rsidRDefault="00381DD1"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329AF1C7" w14:textId="5A4B43F9" w:rsidR="00381DD1" w:rsidRDefault="00381DD1"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7D3A40EC" w14:textId="77777777" w:rsidR="00381DD1" w:rsidRPr="00ED00E1" w:rsidRDefault="00381DD1"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381DD1" w:rsidRPr="00CA1A78" w14:paraId="3CFDF39D" w14:textId="77777777" w:rsidTr="00381DD1">
        <w:tc>
          <w:tcPr>
            <w:tcW w:w="2864" w:type="dxa"/>
            <w:tcBorders>
              <w:top w:val="dotted" w:sz="4" w:space="0" w:color="auto"/>
              <w:left w:val="dotted" w:sz="4" w:space="0" w:color="auto"/>
              <w:bottom w:val="dotted" w:sz="4" w:space="0" w:color="auto"/>
              <w:right w:val="dotted" w:sz="4" w:space="0" w:color="auto"/>
            </w:tcBorders>
          </w:tcPr>
          <w:p w14:paraId="3BB28759" w14:textId="77777777" w:rsidR="00381DD1" w:rsidRPr="00CA1A78" w:rsidRDefault="00381DD1"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AFF3E18" w14:textId="77777777" w:rsidR="00381DD1" w:rsidRPr="00B87513" w:rsidRDefault="00381DD1" w:rsidP="0049277F">
            <w:pPr>
              <w:pStyle w:val="Sothutu-1so"/>
              <w:numPr>
                <w:ilvl w:val="0"/>
                <w:numId w:val="0"/>
              </w:numPr>
              <w:spacing w:line="360" w:lineRule="auto"/>
              <w:rPr>
                <w:szCs w:val="24"/>
              </w:rPr>
            </w:pPr>
            <w:r>
              <w:rPr>
                <w:szCs w:val="24"/>
              </w:rPr>
              <w:t>4.Hệ thống lưu thông tin vào CSDL</w:t>
            </w:r>
          </w:p>
        </w:tc>
      </w:tr>
    </w:tbl>
    <w:p w14:paraId="7577A027" w14:textId="77777777" w:rsidR="00381DD1" w:rsidRPr="00D14B06" w:rsidRDefault="00381DD1" w:rsidP="0049277F">
      <w:pPr>
        <w:ind w:left="0"/>
      </w:pPr>
    </w:p>
    <w:p w14:paraId="0947FB5F" w14:textId="77777777" w:rsidR="00381DD1" w:rsidRPr="00CB5B97" w:rsidRDefault="00381DD1" w:rsidP="002E17B8">
      <w:pPr>
        <w:pStyle w:val="Heading7"/>
      </w:pPr>
      <w:r w:rsidRPr="00CB5B97">
        <w:t>Mô tả dòng sự kiện phụ (Alternative Flow)</w:t>
      </w:r>
    </w:p>
    <w:p w14:paraId="29832116" w14:textId="77777777" w:rsidR="00381DD1" w:rsidRPr="009F13D7" w:rsidRDefault="00381DD1" w:rsidP="0049277F">
      <w:pPr>
        <w:snapToGrid w:val="0"/>
        <w:rPr>
          <w:lang w:eastAsia="ar-SA"/>
        </w:rPr>
      </w:pPr>
      <w:r w:rsidRPr="009F13D7">
        <w:rPr>
          <w:lang w:eastAsia="ar-SA"/>
        </w:rPr>
        <w:t>N/A</w:t>
      </w:r>
    </w:p>
    <w:p w14:paraId="26991DF6" w14:textId="77777777" w:rsidR="00381DD1" w:rsidRPr="00CB5B97" w:rsidRDefault="00381DD1" w:rsidP="002E17B8">
      <w:pPr>
        <w:pStyle w:val="Heading7"/>
      </w:pPr>
      <w:r w:rsidRPr="00CB5B97">
        <w:lastRenderedPageBreak/>
        <w:t>Ghi chú</w:t>
      </w:r>
    </w:p>
    <w:p w14:paraId="5B1F3F75" w14:textId="0EAF693C" w:rsidR="00381DD1" w:rsidRDefault="00A60EC1" w:rsidP="0049277F">
      <w:pPr>
        <w:ind w:hanging="402"/>
        <w:jc w:val="center"/>
      </w:pPr>
      <w:r>
        <w:rPr>
          <w:noProof/>
          <w:snapToGrid/>
        </w:rPr>
        <w:drawing>
          <wp:inline distT="0" distB="0" distL="0" distR="0" wp14:anchorId="7A64DDB0" wp14:editId="0A99A04D">
            <wp:extent cx="3285714" cy="360000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5714" cy="3600000"/>
                    </a:xfrm>
                    <a:prstGeom prst="rect">
                      <a:avLst/>
                    </a:prstGeom>
                  </pic:spPr>
                </pic:pic>
              </a:graphicData>
            </a:graphic>
          </wp:inline>
        </w:drawing>
      </w:r>
    </w:p>
    <w:p w14:paraId="58D24438" w14:textId="19171B45" w:rsidR="00381DD1" w:rsidRPr="00EF1727" w:rsidRDefault="00381DD1"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w:t>
      </w:r>
      <w:r w:rsidR="00A60EC1">
        <w:rPr>
          <w:i/>
          <w:noProof/>
        </w:rPr>
        <w:t>thông tin thể trạng</w:t>
      </w:r>
    </w:p>
    <w:p w14:paraId="158FF495" w14:textId="77777777" w:rsidR="00381DD1" w:rsidRPr="00B43226" w:rsidRDefault="00381DD1" w:rsidP="0049277F">
      <w:pPr>
        <w:ind w:hanging="402"/>
      </w:pPr>
    </w:p>
    <w:p w14:paraId="4EA6C29B" w14:textId="1C2D4E0F" w:rsidR="00381DD1" w:rsidRPr="00CB5B97" w:rsidRDefault="00381DD1" w:rsidP="0049277F">
      <w:pPr>
        <w:pStyle w:val="Heading5"/>
        <w:tabs>
          <w:tab w:val="clear" w:pos="1638"/>
          <w:tab w:val="num" w:pos="993"/>
        </w:tabs>
        <w:ind w:hanging="1638"/>
        <w:rPr>
          <w:b w:val="0"/>
          <w:i/>
        </w:rPr>
      </w:pPr>
      <w:r w:rsidRPr="00CB5B97">
        <w:rPr>
          <w:b w:val="0"/>
          <w:i/>
        </w:rPr>
        <w:t xml:space="preserve">Sửa </w:t>
      </w:r>
      <w:r w:rsidR="00A60EC1" w:rsidRPr="00CB5B97">
        <w:rPr>
          <w:b w:val="0"/>
          <w:i/>
        </w:rPr>
        <w:t>thông tin thể trạng</w:t>
      </w:r>
    </w:p>
    <w:p w14:paraId="6E84A346" w14:textId="77777777" w:rsidR="00381DD1" w:rsidRPr="00CC04F7" w:rsidRDefault="00381DD1" w:rsidP="0049277F">
      <w:pPr>
        <w:ind w:left="0"/>
      </w:pPr>
      <w:r>
        <w:t>Giao diện chức năng sửa thông tin giống giao diện chức năng thêm thông tin</w:t>
      </w:r>
    </w:p>
    <w:p w14:paraId="7178B501" w14:textId="2759BD6C" w:rsidR="00381DD1" w:rsidRPr="00CB5B97" w:rsidRDefault="00381DD1" w:rsidP="002E17B8">
      <w:pPr>
        <w:pStyle w:val="Heading6"/>
      </w:pPr>
      <w:r w:rsidRPr="00CB5B97">
        <w:t xml:space="preserve">Xóa </w:t>
      </w:r>
      <w:r w:rsidR="00A60EC1" w:rsidRPr="00CB5B97">
        <w:t>thông tin thể trạng</w:t>
      </w:r>
    </w:p>
    <w:p w14:paraId="3EC4DBE1" w14:textId="77777777" w:rsidR="00381DD1" w:rsidRPr="00CB5B97" w:rsidRDefault="00381DD1" w:rsidP="002E17B8">
      <w:pPr>
        <w:pStyle w:val="Heading7"/>
      </w:pPr>
      <w:r w:rsidRPr="00CB5B97">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381DD1" w:rsidRPr="000C0449" w14:paraId="793793B0" w14:textId="77777777" w:rsidTr="00381DD1">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1340B99" w14:textId="77777777" w:rsidR="00381DD1" w:rsidRPr="000C0449" w:rsidRDefault="00381DD1"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4ADC3A6" w14:textId="714A8EC6" w:rsidR="00381DD1" w:rsidRPr="000C0449" w:rsidRDefault="00381DD1" w:rsidP="0049277F">
            <w:pPr>
              <w:pStyle w:val="BodyText"/>
              <w:spacing w:line="360" w:lineRule="auto"/>
              <w:ind w:left="0"/>
              <w:rPr>
                <w:lang w:eastAsia="ar-SA"/>
              </w:rPr>
            </w:pPr>
            <w:r>
              <w:rPr>
                <w:iCs/>
              </w:rPr>
              <w:t xml:space="preserve">Xóa thông tin </w:t>
            </w:r>
            <w:r w:rsidR="00A60EC1">
              <w:rPr>
                <w:iCs/>
              </w:rPr>
              <w:t>thể trạng</w:t>
            </w:r>
          </w:p>
        </w:tc>
      </w:tr>
      <w:tr w:rsidR="00381DD1" w:rsidRPr="000C0449" w14:paraId="6B49A037" w14:textId="77777777" w:rsidTr="00381DD1">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429C5B7" w14:textId="77777777" w:rsidR="00381DD1" w:rsidRPr="000C0449" w:rsidRDefault="00381DD1"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192E435" w14:textId="20C06886" w:rsidR="00381DD1" w:rsidRPr="000C0449" w:rsidRDefault="00381DD1" w:rsidP="0049277F">
            <w:pPr>
              <w:pStyle w:val="BodyText"/>
              <w:spacing w:line="360" w:lineRule="auto"/>
              <w:ind w:left="0"/>
              <w:rPr>
                <w:lang w:eastAsia="ar-SA"/>
              </w:rPr>
            </w:pPr>
            <w:r>
              <w:rPr>
                <w:lang w:eastAsia="ar-SA"/>
              </w:rPr>
              <w:t xml:space="preserve">Chức năng này cho phép người dùng xóa thông tin </w:t>
            </w:r>
            <w:r w:rsidR="00A60EC1">
              <w:rPr>
                <w:lang w:eastAsia="ar-SA"/>
              </w:rPr>
              <w:t>thể trạng</w:t>
            </w:r>
          </w:p>
        </w:tc>
      </w:tr>
      <w:tr w:rsidR="00381DD1" w:rsidRPr="000C0449" w14:paraId="652BA9FB" w14:textId="77777777" w:rsidTr="00381DD1">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2944B74" w14:textId="77777777" w:rsidR="00381DD1" w:rsidRPr="000C0449" w:rsidRDefault="00381DD1"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E1F6328" w14:textId="77777777" w:rsidR="00381DD1" w:rsidRPr="000C0449" w:rsidRDefault="00381DD1" w:rsidP="0049277F">
            <w:pPr>
              <w:pStyle w:val="BodyText"/>
              <w:spacing w:line="360" w:lineRule="auto"/>
              <w:ind w:left="0"/>
            </w:pPr>
            <w:r>
              <w:t>Người sử dụng</w:t>
            </w:r>
          </w:p>
        </w:tc>
      </w:tr>
      <w:tr w:rsidR="00381DD1" w:rsidRPr="00255925" w14:paraId="3A0827B6" w14:textId="77777777" w:rsidTr="00381DD1">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724F8B8" w14:textId="77777777" w:rsidR="00381DD1" w:rsidRPr="000C0449" w:rsidRDefault="00381DD1"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0669252" w14:textId="42411802" w:rsidR="00381DD1" w:rsidRPr="00255925" w:rsidRDefault="00381DD1" w:rsidP="0049277F">
            <w:pPr>
              <w:ind w:left="0"/>
              <w:rPr>
                <w:lang w:eastAsia="ar-SA"/>
              </w:rPr>
            </w:pPr>
            <w:r w:rsidRPr="0090287E">
              <w:rPr>
                <w:lang w:eastAsia="ar-SA"/>
              </w:rPr>
              <w:t xml:space="preserve">Người dùng đã đăng nhập vào hệ thống và được phân quyền </w:t>
            </w:r>
            <w:r>
              <w:rPr>
                <w:lang w:eastAsia="ar-SA"/>
              </w:rPr>
              <w:t xml:space="preserve">xóa </w:t>
            </w:r>
            <w:r w:rsidR="00A60EC1">
              <w:rPr>
                <w:lang w:eastAsia="ar-SA"/>
              </w:rPr>
              <w:t>thông tin thể trạng</w:t>
            </w:r>
          </w:p>
        </w:tc>
      </w:tr>
      <w:tr w:rsidR="00381DD1" w:rsidRPr="000C0449" w14:paraId="254FC973" w14:textId="77777777" w:rsidTr="00381DD1">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5E83560" w14:textId="77777777" w:rsidR="00381DD1" w:rsidRPr="000C0449" w:rsidRDefault="00381DD1"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8548FED" w14:textId="77777777" w:rsidR="00381DD1" w:rsidRDefault="00381DD1" w:rsidP="0049277F">
            <w:pPr>
              <w:pStyle w:val="BodyText"/>
              <w:spacing w:line="360" w:lineRule="auto"/>
              <w:ind w:left="0"/>
            </w:pPr>
            <w:r>
              <w:t>Cập nhật lại trạng thái xóa và loại khỏi danh sách</w:t>
            </w:r>
          </w:p>
          <w:p w14:paraId="7F2227B9" w14:textId="77777777" w:rsidR="00381DD1" w:rsidRDefault="00381DD1"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5C5ADFFD" w14:textId="77777777" w:rsidR="00381DD1" w:rsidRPr="000C0449" w:rsidRDefault="00381DD1" w:rsidP="0049277F">
            <w:pPr>
              <w:pStyle w:val="BodyText"/>
              <w:spacing w:line="360" w:lineRule="auto"/>
              <w:ind w:left="0"/>
              <w:rPr>
                <w:lang w:eastAsia="ar-SA"/>
              </w:rPr>
            </w:pPr>
            <w:r>
              <w:rPr>
                <w:lang w:eastAsia="ar-SA"/>
              </w:rPr>
              <w:lastRenderedPageBreak/>
              <w:t>Trường hợp thêm mới không thành công thì hiển thị thông báo hiện lên trong vòng 5s “Bạn đã xóa thông tin bệnh tật không thành công!”</w:t>
            </w:r>
          </w:p>
        </w:tc>
      </w:tr>
      <w:tr w:rsidR="00381DD1" w:rsidRPr="000C0449" w14:paraId="2AFD64A7" w14:textId="77777777" w:rsidTr="00381DD1">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0F000C5" w14:textId="77777777" w:rsidR="00381DD1" w:rsidRPr="000C0449" w:rsidRDefault="00381DD1"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25A3DB1" w14:textId="77777777" w:rsidR="00381DD1" w:rsidRPr="000C0449" w:rsidRDefault="00381DD1" w:rsidP="0049277F">
            <w:pPr>
              <w:pStyle w:val="BodyText"/>
              <w:spacing w:line="360" w:lineRule="auto"/>
              <w:ind w:left="0"/>
              <w:rPr>
                <w:lang w:eastAsia="ar-SA"/>
              </w:rPr>
            </w:pPr>
            <w:r w:rsidRPr="000C0449">
              <w:rPr>
                <w:lang w:eastAsia="ar-SA"/>
              </w:rPr>
              <w:t>N/A</w:t>
            </w:r>
          </w:p>
        </w:tc>
      </w:tr>
      <w:tr w:rsidR="00381DD1" w:rsidRPr="000C0449" w14:paraId="51FCF4BC" w14:textId="77777777" w:rsidTr="00381DD1">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60B263B" w14:textId="77777777" w:rsidR="00381DD1" w:rsidRPr="000C0449" w:rsidRDefault="00381DD1"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4C6998A" w14:textId="18DACF45" w:rsidR="00381DD1" w:rsidRPr="000C0449" w:rsidRDefault="00381DD1" w:rsidP="0049277F">
            <w:pPr>
              <w:pStyle w:val="BodyText"/>
              <w:spacing w:line="360" w:lineRule="auto"/>
              <w:ind w:left="0"/>
            </w:pPr>
            <w:r>
              <w:t xml:space="preserve">Lưu log xóa </w:t>
            </w:r>
            <w:r w:rsidR="00A60EC1">
              <w:t>thông tin thể trạng</w:t>
            </w:r>
          </w:p>
        </w:tc>
      </w:tr>
    </w:tbl>
    <w:p w14:paraId="7045B393" w14:textId="77777777" w:rsidR="00381DD1" w:rsidRPr="00D14B06" w:rsidRDefault="00381DD1" w:rsidP="0049277F">
      <w:pPr>
        <w:ind w:left="0"/>
      </w:pPr>
    </w:p>
    <w:p w14:paraId="3D070218" w14:textId="77777777" w:rsidR="00381DD1" w:rsidRPr="00CB5B97" w:rsidRDefault="00381DD1" w:rsidP="002E17B8">
      <w:pPr>
        <w:pStyle w:val="Heading7"/>
      </w:pPr>
      <w:r w:rsidRPr="00CB5B97">
        <w:t>Biểu đồ luồng xử lý chức năng</w:t>
      </w:r>
    </w:p>
    <w:p w14:paraId="50E81794" w14:textId="6DEDC9BF" w:rsidR="00381DD1" w:rsidRPr="00B540A7" w:rsidRDefault="00A60EC1" w:rsidP="0049277F">
      <w:pPr>
        <w:ind w:hanging="544"/>
        <w:jc w:val="center"/>
      </w:pPr>
      <w:r w:rsidRPr="00EF1727">
        <w:object w:dxaOrig="13140" w:dyaOrig="12015" w14:anchorId="6BC1E61E">
          <v:shape id="_x0000_i1041" type="#_x0000_t75" style="width:481.45pt;height:407.3pt" o:ole="">
            <v:imagedata r:id="rId61" o:title=""/>
          </v:shape>
          <o:OLEObject Type="Embed" ProgID="Visio.Drawing.11" ShapeID="_x0000_i1041" DrawAspect="Content" ObjectID="_1734617818" r:id="rId62"/>
        </w:object>
      </w:r>
    </w:p>
    <w:p w14:paraId="72DD5FD4" w14:textId="77777777" w:rsidR="00381DD1" w:rsidRPr="00CB5B97" w:rsidRDefault="00381DD1" w:rsidP="002E17B8">
      <w:pPr>
        <w:pStyle w:val="Heading7"/>
      </w:pPr>
      <w:r w:rsidRPr="00CB5B97">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381DD1" w14:paraId="19458900" w14:textId="77777777" w:rsidTr="00381DD1">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31B24AC4" w14:textId="77777777" w:rsidR="00381DD1" w:rsidRPr="00A75A7B" w:rsidRDefault="00381DD1"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FEB19B2" w14:textId="77777777" w:rsidR="00381DD1" w:rsidRPr="00A75A7B" w:rsidRDefault="00381DD1" w:rsidP="0049277F">
            <w:pPr>
              <w:pStyle w:val="Sothutu-1so"/>
              <w:numPr>
                <w:ilvl w:val="0"/>
                <w:numId w:val="0"/>
              </w:numPr>
              <w:spacing w:line="360" w:lineRule="auto"/>
              <w:jc w:val="center"/>
              <w:rPr>
                <w:b/>
              </w:rPr>
            </w:pPr>
            <w:r w:rsidRPr="00A75A7B">
              <w:rPr>
                <w:b/>
              </w:rPr>
              <w:t>Phản ứng của hệ thống</w:t>
            </w:r>
          </w:p>
        </w:tc>
      </w:tr>
      <w:tr w:rsidR="00381DD1" w14:paraId="3EB7AB09"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1BA5757B" w14:textId="1CAADC8C" w:rsidR="00381DD1" w:rsidRDefault="00381DD1" w:rsidP="0049277F">
            <w:pPr>
              <w:pStyle w:val="Sothutu-1so"/>
              <w:numPr>
                <w:ilvl w:val="0"/>
                <w:numId w:val="0"/>
              </w:numPr>
              <w:spacing w:line="360" w:lineRule="auto"/>
            </w:pPr>
            <w:r>
              <w:lastRenderedPageBreak/>
              <w:t xml:space="preserve">1. Người dùng chọn chức năng xóa </w:t>
            </w:r>
            <w:r w:rsidR="00A60EC1">
              <w:t>thông tin thể trạng</w:t>
            </w:r>
          </w:p>
        </w:tc>
        <w:tc>
          <w:tcPr>
            <w:tcW w:w="6561" w:type="dxa"/>
            <w:tcBorders>
              <w:top w:val="dotted" w:sz="4" w:space="0" w:color="auto"/>
              <w:left w:val="nil"/>
              <w:bottom w:val="dotted" w:sz="4" w:space="0" w:color="auto"/>
              <w:right w:val="dotted" w:sz="4" w:space="0" w:color="auto"/>
            </w:tcBorders>
            <w:hideMark/>
          </w:tcPr>
          <w:p w14:paraId="3598B72B" w14:textId="1E6AD69F" w:rsidR="00381DD1" w:rsidRDefault="00381DD1" w:rsidP="0049277F">
            <w:pPr>
              <w:pStyle w:val="Sothutu-1so"/>
              <w:numPr>
                <w:ilvl w:val="0"/>
                <w:numId w:val="0"/>
              </w:numPr>
              <w:spacing w:line="360" w:lineRule="auto"/>
            </w:pPr>
            <w:r>
              <w:t>2. Hệ thống hiển thị màn hình xác nhận xóa thông tin, thông báo:  “</w:t>
            </w:r>
            <w:r w:rsidR="00A60EC1">
              <w:t xml:space="preserve">Bạn có chắc chắn xóa Chỉ số sức khỏe {Tên tác nhân} không </w:t>
            </w:r>
            <w:r>
              <w:t>?”</w:t>
            </w:r>
          </w:p>
        </w:tc>
      </w:tr>
      <w:tr w:rsidR="00381DD1" w14:paraId="06F7A1B2"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27295DE0" w14:textId="77777777" w:rsidR="00381DD1" w:rsidRDefault="00381DD1"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79031989" w14:textId="77777777" w:rsidR="00381DD1" w:rsidRDefault="00381DD1"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381DD1" w14:paraId="25356505" w14:textId="77777777" w:rsidTr="00381DD1">
        <w:tc>
          <w:tcPr>
            <w:tcW w:w="2439" w:type="dxa"/>
            <w:tcBorders>
              <w:top w:val="dotted" w:sz="4" w:space="0" w:color="auto"/>
              <w:left w:val="dotted" w:sz="4" w:space="0" w:color="auto"/>
              <w:bottom w:val="dotted" w:sz="4" w:space="0" w:color="auto"/>
              <w:right w:val="dotted" w:sz="4" w:space="0" w:color="auto"/>
            </w:tcBorders>
            <w:hideMark/>
          </w:tcPr>
          <w:p w14:paraId="6502E621" w14:textId="77777777" w:rsidR="00381DD1" w:rsidRDefault="00381DD1"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3B43703B" w14:textId="77777777" w:rsidR="00381DD1" w:rsidRDefault="00381DD1" w:rsidP="0049277F">
            <w:pPr>
              <w:pStyle w:val="Sothutu-1so"/>
              <w:numPr>
                <w:ilvl w:val="0"/>
                <w:numId w:val="0"/>
              </w:numPr>
              <w:spacing w:line="360" w:lineRule="auto"/>
            </w:pPr>
            <w:r>
              <w:t>4.2. Đóng form xác nhận và giữ nguyên trạng thái bản ghi</w:t>
            </w:r>
          </w:p>
        </w:tc>
      </w:tr>
    </w:tbl>
    <w:p w14:paraId="7089495E" w14:textId="77777777" w:rsidR="00381DD1" w:rsidRPr="00CB5B97" w:rsidRDefault="00381DD1" w:rsidP="002E17B8">
      <w:pPr>
        <w:pStyle w:val="Heading7"/>
      </w:pPr>
      <w:r w:rsidRPr="00CB5B97">
        <w:t>Mô tả dòng sự kiện phụ (Alternative Flow)</w:t>
      </w:r>
    </w:p>
    <w:p w14:paraId="5DD07C1B" w14:textId="77777777" w:rsidR="00381DD1" w:rsidRPr="009F13D7" w:rsidRDefault="00381DD1" w:rsidP="0049277F">
      <w:pPr>
        <w:snapToGrid w:val="0"/>
        <w:rPr>
          <w:lang w:eastAsia="ar-SA"/>
        </w:rPr>
      </w:pPr>
      <w:r w:rsidRPr="009F13D7">
        <w:rPr>
          <w:lang w:eastAsia="ar-SA"/>
        </w:rPr>
        <w:t>N/A</w:t>
      </w:r>
    </w:p>
    <w:p w14:paraId="2235F373" w14:textId="77777777" w:rsidR="00381DD1" w:rsidRPr="00CB5B97" w:rsidRDefault="00381DD1" w:rsidP="002E17B8">
      <w:pPr>
        <w:pStyle w:val="Heading7"/>
      </w:pPr>
      <w:r w:rsidRPr="00CB5B97">
        <w:t>Ghi chú</w:t>
      </w:r>
    </w:p>
    <w:p w14:paraId="0AC93BE0" w14:textId="77777777" w:rsidR="00381DD1" w:rsidRDefault="00381DD1" w:rsidP="0049277F">
      <w:pPr>
        <w:snapToGrid w:val="0"/>
        <w:rPr>
          <w:lang w:eastAsia="ar-SA"/>
        </w:rPr>
      </w:pPr>
      <w:r w:rsidRPr="009F13D7">
        <w:rPr>
          <w:lang w:eastAsia="ar-SA"/>
        </w:rPr>
        <w:t>N/A</w:t>
      </w:r>
    </w:p>
    <w:p w14:paraId="2FE3A691" w14:textId="70C0C47C" w:rsidR="00CB5B97" w:rsidRDefault="00CB5B97" w:rsidP="002E17B8">
      <w:pPr>
        <w:pStyle w:val="Heading5"/>
      </w:pPr>
      <w:r>
        <w:t>Quản lý thông tin thị lực</w:t>
      </w:r>
    </w:p>
    <w:p w14:paraId="18FD75CE" w14:textId="09130943" w:rsidR="00CB5B97" w:rsidRPr="00CB5B97" w:rsidRDefault="00CB5B97" w:rsidP="002E17B8">
      <w:pPr>
        <w:pStyle w:val="Heading6"/>
      </w:pPr>
      <w:r w:rsidRPr="00CB5B97">
        <w:t>Thêm mới thông tin thị lực</w:t>
      </w:r>
    </w:p>
    <w:p w14:paraId="4E9D2080" w14:textId="77777777" w:rsidR="00CB5B97" w:rsidRDefault="00CB5B97" w:rsidP="002E17B8">
      <w:pPr>
        <w:pStyle w:val="Heading7"/>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CB5B97" w:rsidRPr="00CA1A78" w14:paraId="05BC3FEE" w14:textId="77777777" w:rsidTr="003918B0">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CF49EF8" w14:textId="77777777" w:rsidR="00CB5B97" w:rsidRPr="00CA1A78" w:rsidRDefault="00CB5B97"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4F839371" w14:textId="1DBD9832" w:rsidR="00CB5B97" w:rsidRPr="00CA1A78" w:rsidRDefault="00CB5B97" w:rsidP="0049277F">
            <w:pPr>
              <w:pStyle w:val="BodyText"/>
              <w:spacing w:line="360" w:lineRule="auto"/>
              <w:ind w:left="0"/>
              <w:rPr>
                <w:lang w:eastAsia="ar-SA"/>
              </w:rPr>
            </w:pPr>
            <w:r>
              <w:rPr>
                <w:iCs/>
              </w:rPr>
              <w:t xml:space="preserve">Thêm mới thông tin </w:t>
            </w:r>
            <w:r w:rsidR="00943162">
              <w:rPr>
                <w:iCs/>
              </w:rPr>
              <w:t>thị lực</w:t>
            </w:r>
          </w:p>
        </w:tc>
      </w:tr>
      <w:tr w:rsidR="00CB5B97" w:rsidRPr="00CA1A78" w14:paraId="62FB5672"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1ED33D4" w14:textId="77777777" w:rsidR="00CB5B97" w:rsidRPr="00CA1A78" w:rsidRDefault="00CB5B97"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3E9FF7E" w14:textId="25AB4CB8" w:rsidR="00CB5B97" w:rsidRPr="00CA1A78" w:rsidRDefault="00CB5B97" w:rsidP="0049277F">
            <w:pPr>
              <w:pStyle w:val="BodyText"/>
              <w:spacing w:line="360" w:lineRule="auto"/>
              <w:ind w:left="0"/>
              <w:rPr>
                <w:lang w:eastAsia="ar-SA"/>
              </w:rPr>
            </w:pPr>
            <w:r>
              <w:rPr>
                <w:iCs/>
              </w:rPr>
              <w:t xml:space="preserve">Thêm mới thông tin </w:t>
            </w:r>
            <w:r w:rsidR="00943162">
              <w:rPr>
                <w:iCs/>
              </w:rPr>
              <w:t>thị lực</w:t>
            </w:r>
          </w:p>
        </w:tc>
      </w:tr>
      <w:tr w:rsidR="00CB5B97" w:rsidRPr="00CA1A78" w14:paraId="16E99691" w14:textId="77777777" w:rsidTr="003918B0">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302CCD" w14:textId="77777777" w:rsidR="00CB5B97" w:rsidRPr="00CA1A78" w:rsidRDefault="00CB5B97"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5633A90F" w14:textId="77777777" w:rsidR="00CB5B97" w:rsidRPr="00CA1A78" w:rsidRDefault="00CB5B97" w:rsidP="0049277F">
            <w:pPr>
              <w:pStyle w:val="BodyText"/>
              <w:spacing w:line="360" w:lineRule="auto"/>
              <w:ind w:left="0"/>
            </w:pPr>
            <w:r>
              <w:rPr>
                <w:lang w:eastAsia="ar-SA"/>
              </w:rPr>
              <w:t>Người sử dụng</w:t>
            </w:r>
          </w:p>
        </w:tc>
      </w:tr>
      <w:tr w:rsidR="00CB5B97" w:rsidRPr="00CA1A78" w14:paraId="6EFA04BD" w14:textId="77777777" w:rsidTr="003918B0">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A4204A8" w14:textId="77777777" w:rsidR="00CB5B97" w:rsidRPr="00CA1A78" w:rsidRDefault="00CB5B97"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71B95B8C" w14:textId="77777777" w:rsidR="00CB5B97" w:rsidRPr="00CA1A78" w:rsidRDefault="00CB5B97"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CB5B97" w:rsidRPr="00CA1A78" w14:paraId="362DA474" w14:textId="77777777" w:rsidTr="003918B0">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894C2AC" w14:textId="77777777" w:rsidR="00CB5B97" w:rsidRPr="00CA1A78" w:rsidRDefault="00CB5B97"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4DFCE546" w14:textId="77777777" w:rsidR="00CB5B97" w:rsidRPr="00CA1A78" w:rsidRDefault="00CB5B97"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79F48F62" w14:textId="77777777" w:rsidR="00CB5B97" w:rsidRPr="00CA1A78" w:rsidRDefault="00CB5B97"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CB5B97" w:rsidRPr="00CA1A78" w14:paraId="3E998D07"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0AC7BE" w14:textId="77777777" w:rsidR="00CB5B97" w:rsidRPr="00CA1A78" w:rsidRDefault="00CB5B97"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89D7016" w14:textId="77777777" w:rsidR="00CB5B97" w:rsidRPr="00CA1A78" w:rsidRDefault="00CB5B97" w:rsidP="0049277F">
            <w:pPr>
              <w:tabs>
                <w:tab w:val="left" w:pos="720"/>
              </w:tabs>
              <w:spacing w:before="80"/>
              <w:ind w:left="360" w:hanging="360"/>
              <w:jc w:val="both"/>
            </w:pPr>
            <w:r w:rsidRPr="00CA1A78">
              <w:t>Các điều kiện ràng buộc:</w:t>
            </w:r>
          </w:p>
          <w:p w14:paraId="1AE1A7FA" w14:textId="77777777" w:rsidR="00CB5B97" w:rsidRPr="00CA1A78" w:rsidRDefault="00CB5B97" w:rsidP="0049277F">
            <w:pPr>
              <w:numPr>
                <w:ilvl w:val="0"/>
                <w:numId w:val="17"/>
              </w:numPr>
              <w:tabs>
                <w:tab w:val="left" w:pos="505"/>
              </w:tabs>
              <w:snapToGrid w:val="0"/>
              <w:spacing w:before="80"/>
              <w:ind w:left="55"/>
              <w:jc w:val="both"/>
            </w:pPr>
            <w:r w:rsidRPr="00CA1A78">
              <w:t xml:space="preserve">Nếu để trống trường bắt buộc, hiển thị thông báo “{Tên trường} </w:t>
            </w:r>
            <w:r w:rsidRPr="00CA1A78">
              <w:lastRenderedPageBreak/>
              <w:t>không được để trống” và focus vào trường vi phạm</w:t>
            </w:r>
          </w:p>
          <w:p w14:paraId="5DF5ED32" w14:textId="77777777" w:rsidR="00CB5B97" w:rsidRPr="00CA1A78" w:rsidRDefault="00CB5B97" w:rsidP="0049277F">
            <w:pPr>
              <w:numPr>
                <w:ilvl w:val="0"/>
                <w:numId w:val="17"/>
              </w:numPr>
              <w:tabs>
                <w:tab w:val="left" w:pos="505"/>
              </w:tabs>
              <w:snapToGrid w:val="0"/>
              <w:spacing w:before="80"/>
              <w:ind w:left="55"/>
              <w:jc w:val="both"/>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CB5B97" w:rsidRPr="00CA1A78" w14:paraId="70C56474" w14:textId="77777777" w:rsidTr="003918B0">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3C414AB" w14:textId="77777777" w:rsidR="00CB5B97" w:rsidRPr="00CA1A78" w:rsidRDefault="00CB5B97" w:rsidP="0049277F">
            <w:pPr>
              <w:ind w:left="142"/>
              <w:rPr>
                <w:b/>
              </w:rPr>
            </w:pPr>
            <w:r w:rsidRPr="00CA1A78">
              <w:rPr>
                <w:b/>
              </w:rPr>
              <w:lastRenderedPageBreak/>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3459B6C5" w14:textId="77777777" w:rsidR="00CB5B97" w:rsidRPr="00CA1A78" w:rsidRDefault="00CB5B97" w:rsidP="0049277F">
            <w:pPr>
              <w:numPr>
                <w:ilvl w:val="0"/>
                <w:numId w:val="17"/>
              </w:numPr>
              <w:tabs>
                <w:tab w:val="left" w:pos="505"/>
              </w:tabs>
              <w:snapToGrid w:val="0"/>
              <w:spacing w:before="80"/>
              <w:ind w:left="55"/>
              <w:jc w:val="both"/>
            </w:pPr>
            <w:r w:rsidRPr="00CA1A78">
              <w:t>Lưu logs thêm mới</w:t>
            </w:r>
          </w:p>
        </w:tc>
      </w:tr>
    </w:tbl>
    <w:p w14:paraId="5FAB9B84" w14:textId="77777777" w:rsidR="00CB5B97" w:rsidRPr="00D14B06" w:rsidRDefault="00CB5B97" w:rsidP="0049277F">
      <w:pPr>
        <w:ind w:left="0"/>
      </w:pPr>
    </w:p>
    <w:p w14:paraId="557A0E03" w14:textId="77777777" w:rsidR="00CB5B97" w:rsidRPr="00CB5B97" w:rsidRDefault="00CB5B97" w:rsidP="002E17B8">
      <w:pPr>
        <w:pStyle w:val="Heading7"/>
      </w:pPr>
      <w:r w:rsidRPr="00CB5B97">
        <w:t>Biểu đồ luồng xử lý chức năng</w:t>
      </w:r>
    </w:p>
    <w:p w14:paraId="46787AFB" w14:textId="13D5DA23" w:rsidR="00CB5B97" w:rsidRPr="00BB7567" w:rsidRDefault="00943162" w:rsidP="0049277F">
      <w:pPr>
        <w:ind w:hanging="544"/>
      </w:pPr>
      <w:r w:rsidRPr="00EF1727">
        <w:object w:dxaOrig="12691" w:dyaOrig="7606" w14:anchorId="60DA7BE5">
          <v:shape id="_x0000_i1042" type="#_x0000_t75" style="width:465.3pt;height:257.35pt" o:ole="">
            <v:imagedata r:id="rId63" o:title=""/>
          </v:shape>
          <o:OLEObject Type="Embed" ProgID="Visio.Drawing.11" ShapeID="_x0000_i1042" DrawAspect="Content" ObjectID="_1734617819" r:id="rId64"/>
        </w:object>
      </w:r>
    </w:p>
    <w:p w14:paraId="1712CC9F" w14:textId="77777777" w:rsidR="00CB5B97" w:rsidRPr="00B540A7" w:rsidRDefault="00CB5B97" w:rsidP="0049277F">
      <w:pPr>
        <w:ind w:hanging="544"/>
        <w:jc w:val="center"/>
      </w:pPr>
    </w:p>
    <w:p w14:paraId="4740B6A5" w14:textId="77777777" w:rsidR="00CB5B97" w:rsidRPr="00CB5B97" w:rsidRDefault="00CB5B97" w:rsidP="002E17B8">
      <w:pPr>
        <w:pStyle w:val="Heading7"/>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CB5B97" w:rsidRPr="00CA1A78" w14:paraId="7774384E"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18ABAB57" w14:textId="77777777" w:rsidR="00CB5B97" w:rsidRPr="00CA1A78" w:rsidRDefault="00CB5B97"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0CD8E274" w14:textId="77777777" w:rsidR="00CB5B97" w:rsidRPr="00CA1A78" w:rsidRDefault="00CB5B97" w:rsidP="0049277F">
            <w:pPr>
              <w:jc w:val="center"/>
              <w:rPr>
                <w:b/>
                <w:bCs/>
              </w:rPr>
            </w:pPr>
            <w:r w:rsidRPr="00CA1A78">
              <w:rPr>
                <w:b/>
              </w:rPr>
              <w:t>Phản ứng của hệ thống</w:t>
            </w:r>
          </w:p>
        </w:tc>
      </w:tr>
      <w:tr w:rsidR="00CB5B97" w:rsidRPr="00CA1A78" w14:paraId="74B2D06D"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40A10312" w14:textId="0426C16E" w:rsidR="00CB5B97" w:rsidRPr="00BB7567" w:rsidRDefault="00CB5B97"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Chỉ số sức </w:t>
            </w:r>
            <w:r>
              <w:rPr>
                <w:color w:val="000000"/>
                <w:szCs w:val="24"/>
              </w:rPr>
              <w:lastRenderedPageBreak/>
              <w:t xml:space="preserve">khỏe/Thêm thông tin </w:t>
            </w:r>
            <w:r w:rsidR="00943162">
              <w:rPr>
                <w:color w:val="000000"/>
                <w:szCs w:val="24"/>
              </w:rPr>
              <w:t>thị lực</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7BFF9164" w14:textId="77777777" w:rsidR="00CB5B97" w:rsidRDefault="00CB5B97" w:rsidP="0049277F">
            <w:pPr>
              <w:pStyle w:val="Sothutu-1so"/>
              <w:numPr>
                <w:ilvl w:val="0"/>
                <w:numId w:val="0"/>
              </w:numPr>
              <w:spacing w:line="360" w:lineRule="auto"/>
              <w:rPr>
                <w:szCs w:val="24"/>
              </w:rPr>
            </w:pPr>
            <w:r w:rsidRPr="00CA1A78">
              <w:rPr>
                <w:szCs w:val="24"/>
              </w:rPr>
              <w:lastRenderedPageBreak/>
              <w:t xml:space="preserve">2. Hệ thống hiển thị màn hình </w:t>
            </w:r>
            <w:r>
              <w:rPr>
                <w:szCs w:val="24"/>
              </w:rPr>
              <w:t>thêm mới:</w:t>
            </w:r>
          </w:p>
          <w:p w14:paraId="1679B0F4" w14:textId="77777777" w:rsidR="00CB5B97" w:rsidRDefault="00CB5B97" w:rsidP="0049277F">
            <w:pPr>
              <w:pStyle w:val="BodyText"/>
              <w:numPr>
                <w:ilvl w:val="0"/>
                <w:numId w:val="35"/>
              </w:numPr>
              <w:spacing w:line="360" w:lineRule="auto"/>
              <w:ind w:left="420" w:hanging="420"/>
              <w:rPr>
                <w:b/>
                <w:lang w:eastAsia="ar-SA"/>
              </w:rPr>
            </w:pPr>
            <w:r>
              <w:rPr>
                <w:b/>
                <w:lang w:eastAsia="ar-SA"/>
              </w:rPr>
              <w:t>Thông tin cá nhân</w:t>
            </w:r>
          </w:p>
          <w:p w14:paraId="55862B6C"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173CC393"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1127A31D" w14:textId="561F3528" w:rsidR="00CB5B97" w:rsidRDefault="00CB5B97" w:rsidP="0049277F">
            <w:pPr>
              <w:pStyle w:val="BodyText"/>
              <w:numPr>
                <w:ilvl w:val="0"/>
                <w:numId w:val="35"/>
              </w:numPr>
              <w:spacing w:line="360" w:lineRule="auto"/>
              <w:ind w:left="420" w:hanging="420"/>
              <w:rPr>
                <w:b/>
                <w:lang w:eastAsia="ar-SA"/>
              </w:rPr>
            </w:pPr>
            <w:r>
              <w:rPr>
                <w:b/>
                <w:lang w:eastAsia="ar-SA"/>
              </w:rPr>
              <w:lastRenderedPageBreak/>
              <w:t xml:space="preserve">Thông tin </w:t>
            </w:r>
            <w:r w:rsidR="00943162">
              <w:rPr>
                <w:b/>
                <w:lang w:eastAsia="ar-SA"/>
              </w:rPr>
              <w:t>thị lực</w:t>
            </w:r>
          </w:p>
          <w:p w14:paraId="38A958AA" w14:textId="77777777" w:rsidR="00CB5B97" w:rsidRDefault="00CB5B97"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064727FC" w14:textId="308B10A5" w:rsidR="00943162" w:rsidRDefault="00943162" w:rsidP="0049277F">
            <w:pPr>
              <w:pStyle w:val="BodyText"/>
              <w:numPr>
                <w:ilvl w:val="0"/>
                <w:numId w:val="18"/>
              </w:numPr>
              <w:spacing w:line="360" w:lineRule="auto"/>
              <w:ind w:left="346" w:hanging="284"/>
              <w:rPr>
                <w:lang w:eastAsia="ar-SA"/>
              </w:rPr>
            </w:pPr>
            <w:r>
              <w:rPr>
                <w:lang w:eastAsia="ar-SA"/>
              </w:rPr>
              <w:t>Người đo: Textbox, tối đa 255 ký tự</w:t>
            </w:r>
          </w:p>
          <w:p w14:paraId="53BB5663" w14:textId="0252B014" w:rsidR="00CB5B97" w:rsidRDefault="00943162" w:rsidP="0049277F">
            <w:pPr>
              <w:pStyle w:val="BodyText"/>
              <w:numPr>
                <w:ilvl w:val="0"/>
                <w:numId w:val="18"/>
              </w:numPr>
              <w:spacing w:line="360" w:lineRule="auto"/>
              <w:ind w:left="346" w:hanging="284"/>
              <w:rPr>
                <w:lang w:eastAsia="ar-SA"/>
              </w:rPr>
            </w:pPr>
            <w:r>
              <w:t xml:space="preserve">Mắt trái (diop) *: </w:t>
            </w:r>
            <w:r w:rsidR="00CB5B97" w:rsidRPr="00A60EC1">
              <w:rPr>
                <w:lang w:eastAsia="ar-SA"/>
              </w:rPr>
              <w:t xml:space="preserve">Textbox, độ dài tối đa </w:t>
            </w:r>
            <w:proofErr w:type="gramStart"/>
            <w:r>
              <w:rPr>
                <w:lang w:eastAsia="ar-SA"/>
              </w:rPr>
              <w:t xml:space="preserve">2 </w:t>
            </w:r>
            <w:r w:rsidR="00CB5B97" w:rsidRPr="00A60EC1">
              <w:rPr>
                <w:lang w:eastAsia="ar-SA"/>
              </w:rPr>
              <w:t xml:space="preserve"> ký</w:t>
            </w:r>
            <w:proofErr w:type="gramEnd"/>
            <w:r w:rsidR="00CB5B97" w:rsidRPr="00A60EC1">
              <w:rPr>
                <w:lang w:eastAsia="ar-SA"/>
              </w:rPr>
              <w:t xml:space="preserve"> tự, bắt buộc nhập</w:t>
            </w:r>
          </w:p>
          <w:p w14:paraId="439B8571" w14:textId="256989D1" w:rsidR="00943162" w:rsidRPr="00381DD1" w:rsidRDefault="00943162" w:rsidP="0049277F">
            <w:pPr>
              <w:pStyle w:val="BodyText"/>
              <w:numPr>
                <w:ilvl w:val="0"/>
                <w:numId w:val="18"/>
              </w:numPr>
              <w:spacing w:line="360" w:lineRule="auto"/>
              <w:ind w:left="346" w:hanging="284"/>
              <w:rPr>
                <w:lang w:eastAsia="ar-SA"/>
              </w:rPr>
            </w:pPr>
            <w:r>
              <w:t xml:space="preserve">Mắt phải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5CD8DDE2" w14:textId="06C51879" w:rsidR="00943162" w:rsidRPr="00381DD1" w:rsidRDefault="00943162" w:rsidP="0049277F">
            <w:pPr>
              <w:pStyle w:val="BodyText"/>
              <w:numPr>
                <w:ilvl w:val="0"/>
                <w:numId w:val="18"/>
              </w:numPr>
              <w:spacing w:line="360" w:lineRule="auto"/>
              <w:ind w:left="346" w:hanging="284"/>
              <w:rPr>
                <w:lang w:eastAsia="ar-SA"/>
              </w:rPr>
            </w:pPr>
            <w:r>
              <w:t xml:space="preserve">Mắt trái có kính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5248869D" w14:textId="3A733451" w:rsidR="00943162" w:rsidRPr="00381DD1" w:rsidRDefault="00943162" w:rsidP="0049277F">
            <w:pPr>
              <w:pStyle w:val="BodyText"/>
              <w:numPr>
                <w:ilvl w:val="0"/>
                <w:numId w:val="18"/>
              </w:numPr>
              <w:spacing w:line="360" w:lineRule="auto"/>
              <w:ind w:left="346" w:hanging="284"/>
              <w:rPr>
                <w:lang w:eastAsia="ar-SA"/>
              </w:rPr>
            </w:pPr>
            <w:r>
              <w:t xml:space="preserve">Mắt phải có kính (diop) *: </w:t>
            </w:r>
            <w:r w:rsidRPr="00A60EC1">
              <w:rPr>
                <w:lang w:eastAsia="ar-SA"/>
              </w:rPr>
              <w:t xml:space="preserve">Textbox, độ dài tối đa </w:t>
            </w:r>
            <w:proofErr w:type="gramStart"/>
            <w:r>
              <w:rPr>
                <w:lang w:eastAsia="ar-SA"/>
              </w:rPr>
              <w:t xml:space="preserve">2 </w:t>
            </w:r>
            <w:r w:rsidRPr="00A60EC1">
              <w:rPr>
                <w:lang w:eastAsia="ar-SA"/>
              </w:rPr>
              <w:t xml:space="preserve"> ký</w:t>
            </w:r>
            <w:proofErr w:type="gramEnd"/>
            <w:r w:rsidRPr="00A60EC1">
              <w:rPr>
                <w:lang w:eastAsia="ar-SA"/>
              </w:rPr>
              <w:t xml:space="preserve"> tự, bắt buộc nhập</w:t>
            </w:r>
          </w:p>
          <w:p w14:paraId="21ED5ACA" w14:textId="77777777" w:rsidR="00CB5B97" w:rsidRPr="00CA1A78" w:rsidRDefault="00CB5B97"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29C0BABF"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61C8F02D" w14:textId="77777777" w:rsidR="00CB5B97" w:rsidRPr="00ED00E1" w:rsidRDefault="00CB5B9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CB5B97" w:rsidRPr="00CA1A78" w14:paraId="746B1AD7" w14:textId="77777777" w:rsidTr="003918B0">
        <w:tc>
          <w:tcPr>
            <w:tcW w:w="2864" w:type="dxa"/>
            <w:tcBorders>
              <w:top w:val="dotted" w:sz="4" w:space="0" w:color="auto"/>
              <w:left w:val="dotted" w:sz="4" w:space="0" w:color="auto"/>
              <w:bottom w:val="dotted" w:sz="4" w:space="0" w:color="auto"/>
              <w:right w:val="dotted" w:sz="4" w:space="0" w:color="auto"/>
            </w:tcBorders>
          </w:tcPr>
          <w:p w14:paraId="0AF2DCE3" w14:textId="77777777" w:rsidR="00CB5B97" w:rsidRPr="00CA1A78" w:rsidRDefault="00CB5B97"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2210AA89" w14:textId="77777777" w:rsidR="00CB5B97" w:rsidRPr="00B87513" w:rsidRDefault="00CB5B97" w:rsidP="0049277F">
            <w:pPr>
              <w:pStyle w:val="Sothutu-1so"/>
              <w:numPr>
                <w:ilvl w:val="0"/>
                <w:numId w:val="0"/>
              </w:numPr>
              <w:spacing w:line="360" w:lineRule="auto"/>
              <w:rPr>
                <w:szCs w:val="24"/>
              </w:rPr>
            </w:pPr>
            <w:r>
              <w:rPr>
                <w:szCs w:val="24"/>
              </w:rPr>
              <w:t>4.Hệ thống lưu thông tin vào CSDL</w:t>
            </w:r>
          </w:p>
        </w:tc>
      </w:tr>
    </w:tbl>
    <w:p w14:paraId="4BF19879" w14:textId="77777777" w:rsidR="00CB5B97" w:rsidRPr="00D14B06" w:rsidRDefault="00CB5B97" w:rsidP="0049277F">
      <w:pPr>
        <w:ind w:left="0"/>
      </w:pPr>
    </w:p>
    <w:p w14:paraId="0E73493B" w14:textId="77777777" w:rsidR="00CB5B97" w:rsidRPr="00B43226" w:rsidRDefault="00CB5B97" w:rsidP="002E17B8">
      <w:pPr>
        <w:pStyle w:val="Heading7"/>
      </w:pPr>
      <w:r w:rsidRPr="00B43226">
        <w:t>Mô tả dòng sự kiện phụ (Alternative Flow)</w:t>
      </w:r>
    </w:p>
    <w:p w14:paraId="77CD05CA" w14:textId="77777777" w:rsidR="00CB5B97" w:rsidRPr="009F13D7" w:rsidRDefault="00CB5B97" w:rsidP="0049277F">
      <w:pPr>
        <w:snapToGrid w:val="0"/>
        <w:rPr>
          <w:lang w:eastAsia="ar-SA"/>
        </w:rPr>
      </w:pPr>
      <w:r w:rsidRPr="009F13D7">
        <w:rPr>
          <w:lang w:eastAsia="ar-SA"/>
        </w:rPr>
        <w:t>N/A</w:t>
      </w:r>
    </w:p>
    <w:p w14:paraId="0F6420C7" w14:textId="77777777" w:rsidR="00CB5B97" w:rsidRPr="00CB5B97" w:rsidRDefault="00CB5B97" w:rsidP="002E17B8">
      <w:pPr>
        <w:pStyle w:val="Heading7"/>
      </w:pPr>
      <w:r w:rsidRPr="00CB5B97">
        <w:lastRenderedPageBreak/>
        <w:t>Ghi chú</w:t>
      </w:r>
    </w:p>
    <w:p w14:paraId="0F4A38A7" w14:textId="720A6D66" w:rsidR="00CB5B97" w:rsidRDefault="00943162" w:rsidP="0049277F">
      <w:pPr>
        <w:ind w:hanging="402"/>
        <w:jc w:val="center"/>
      </w:pPr>
      <w:r>
        <w:rPr>
          <w:noProof/>
          <w:snapToGrid/>
        </w:rPr>
        <w:drawing>
          <wp:inline distT="0" distB="0" distL="0" distR="0" wp14:anchorId="1513E808" wp14:editId="6D395BFE">
            <wp:extent cx="5941695" cy="23310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695" cy="2331085"/>
                    </a:xfrm>
                    <a:prstGeom prst="rect">
                      <a:avLst/>
                    </a:prstGeom>
                  </pic:spPr>
                </pic:pic>
              </a:graphicData>
            </a:graphic>
          </wp:inline>
        </w:drawing>
      </w:r>
    </w:p>
    <w:p w14:paraId="2D6C27A6" w14:textId="7E1DFDC4" w:rsidR="00CB5B97" w:rsidRPr="00EF1727" w:rsidRDefault="00CB5B97"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w:t>
      </w:r>
      <w:r w:rsidR="00943162">
        <w:rPr>
          <w:i/>
          <w:noProof/>
        </w:rPr>
        <w:t>thông tin thị lực</w:t>
      </w:r>
    </w:p>
    <w:p w14:paraId="2939E200" w14:textId="77777777" w:rsidR="00CB5B97" w:rsidRPr="00B43226" w:rsidRDefault="00CB5B97" w:rsidP="0049277F">
      <w:pPr>
        <w:ind w:hanging="402"/>
      </w:pPr>
    </w:p>
    <w:p w14:paraId="2C9FD38C" w14:textId="3F43CECA" w:rsidR="00CB5B97" w:rsidRDefault="00CB5B97" w:rsidP="002E17B8">
      <w:pPr>
        <w:pStyle w:val="Heading6"/>
      </w:pPr>
      <w:r>
        <w:t>Sửa thông tin thị lực</w:t>
      </w:r>
    </w:p>
    <w:p w14:paraId="0A836885" w14:textId="77777777" w:rsidR="00CB5B97" w:rsidRPr="00CC04F7" w:rsidRDefault="00CB5B97" w:rsidP="0049277F">
      <w:pPr>
        <w:ind w:left="0"/>
      </w:pPr>
      <w:r>
        <w:t>Giao diện chức năng sửa thông tin giống giao diện chức năng thêm thông tin</w:t>
      </w:r>
    </w:p>
    <w:p w14:paraId="6E4D74CE" w14:textId="029700A3" w:rsidR="00CB5B97" w:rsidRDefault="00CB5B97" w:rsidP="002E17B8">
      <w:pPr>
        <w:pStyle w:val="Heading6"/>
      </w:pPr>
      <w:r>
        <w:t>Xóa thông tin thị lực</w:t>
      </w:r>
    </w:p>
    <w:p w14:paraId="2C86EF69" w14:textId="77777777" w:rsidR="00CB5B97" w:rsidRDefault="00CB5B97" w:rsidP="002E17B8">
      <w:pPr>
        <w:pStyle w:val="Heading7"/>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CB5B97" w:rsidRPr="000C0449" w14:paraId="369A6F90"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F9B4A43" w14:textId="77777777" w:rsidR="00CB5B97" w:rsidRPr="000C0449" w:rsidRDefault="00CB5B97"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37CD23F" w14:textId="37D53A9F" w:rsidR="00CB5B97" w:rsidRPr="000C0449" w:rsidRDefault="00CB5B97" w:rsidP="0049277F">
            <w:pPr>
              <w:pStyle w:val="BodyText"/>
              <w:spacing w:line="360" w:lineRule="auto"/>
              <w:ind w:left="0"/>
              <w:rPr>
                <w:lang w:eastAsia="ar-SA"/>
              </w:rPr>
            </w:pPr>
            <w:r>
              <w:rPr>
                <w:iCs/>
              </w:rPr>
              <w:t xml:space="preserve">Xóa thông tin </w:t>
            </w:r>
            <w:r w:rsidR="00943162">
              <w:rPr>
                <w:iCs/>
              </w:rPr>
              <w:t>thị lực</w:t>
            </w:r>
          </w:p>
        </w:tc>
      </w:tr>
      <w:tr w:rsidR="00CB5B97" w:rsidRPr="000C0449" w14:paraId="14D60EAA"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DB6B563" w14:textId="77777777" w:rsidR="00CB5B97" w:rsidRPr="000C0449" w:rsidRDefault="00CB5B97"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5597B25" w14:textId="77A8AED7" w:rsidR="00CB5B97" w:rsidRPr="000C0449" w:rsidRDefault="00CB5B97" w:rsidP="0049277F">
            <w:pPr>
              <w:pStyle w:val="BodyText"/>
              <w:spacing w:line="360" w:lineRule="auto"/>
              <w:ind w:left="0"/>
              <w:rPr>
                <w:lang w:eastAsia="ar-SA"/>
              </w:rPr>
            </w:pPr>
            <w:r>
              <w:rPr>
                <w:lang w:eastAsia="ar-SA"/>
              </w:rPr>
              <w:t xml:space="preserve">Chức năng này cho phép người dùng xóa thông tin </w:t>
            </w:r>
            <w:r w:rsidR="00943162">
              <w:rPr>
                <w:lang w:eastAsia="ar-SA"/>
              </w:rPr>
              <w:t>thị lực</w:t>
            </w:r>
          </w:p>
        </w:tc>
      </w:tr>
      <w:tr w:rsidR="00CB5B97" w:rsidRPr="000C0449" w14:paraId="1E3061F3"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FD4986" w14:textId="77777777" w:rsidR="00CB5B97" w:rsidRPr="000C0449" w:rsidRDefault="00CB5B97"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9FA9B9A" w14:textId="77777777" w:rsidR="00CB5B97" w:rsidRPr="000C0449" w:rsidRDefault="00CB5B97" w:rsidP="0049277F">
            <w:pPr>
              <w:pStyle w:val="BodyText"/>
              <w:spacing w:line="360" w:lineRule="auto"/>
              <w:ind w:left="0"/>
            </w:pPr>
            <w:r>
              <w:t>Người sử dụng</w:t>
            </w:r>
          </w:p>
        </w:tc>
      </w:tr>
      <w:tr w:rsidR="00CB5B97" w:rsidRPr="00255925" w14:paraId="746841FC"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2A7C9F" w14:textId="77777777" w:rsidR="00CB5B97" w:rsidRPr="000C0449" w:rsidRDefault="00CB5B97"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5FBB555" w14:textId="15987667" w:rsidR="00CB5B97" w:rsidRPr="00255925" w:rsidRDefault="00CB5B97" w:rsidP="0049277F">
            <w:pPr>
              <w:ind w:left="0"/>
              <w:rPr>
                <w:lang w:eastAsia="ar-SA"/>
              </w:rPr>
            </w:pPr>
            <w:r w:rsidRPr="0090287E">
              <w:rPr>
                <w:lang w:eastAsia="ar-SA"/>
              </w:rPr>
              <w:t xml:space="preserve">Người dùng đã đăng nhập vào hệ thống và được phân quyền </w:t>
            </w:r>
            <w:r>
              <w:rPr>
                <w:lang w:eastAsia="ar-SA"/>
              </w:rPr>
              <w:t xml:space="preserve">xóa thông tin </w:t>
            </w:r>
            <w:r w:rsidR="00943162">
              <w:rPr>
                <w:lang w:eastAsia="ar-SA"/>
              </w:rPr>
              <w:t>thị lực</w:t>
            </w:r>
          </w:p>
        </w:tc>
      </w:tr>
      <w:tr w:rsidR="00CB5B97" w:rsidRPr="000C0449" w14:paraId="15987F7C"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EB86505" w14:textId="77777777" w:rsidR="00CB5B97" w:rsidRPr="000C0449" w:rsidRDefault="00CB5B97"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308500C" w14:textId="77777777" w:rsidR="00CB5B97" w:rsidRDefault="00CB5B97" w:rsidP="0049277F">
            <w:pPr>
              <w:pStyle w:val="BodyText"/>
              <w:spacing w:line="360" w:lineRule="auto"/>
              <w:ind w:left="0"/>
            </w:pPr>
            <w:r>
              <w:t>Cập nhật lại trạng thái xóa và loại khỏi danh sách</w:t>
            </w:r>
          </w:p>
          <w:p w14:paraId="50F3D764" w14:textId="77777777" w:rsidR="00CB5B97" w:rsidRDefault="00CB5B97"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359AFAE9" w14:textId="77777777" w:rsidR="00CB5B97" w:rsidRPr="000C0449" w:rsidRDefault="00CB5B97"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CB5B97" w:rsidRPr="000C0449" w14:paraId="5B68DDC5"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65F6C6D" w14:textId="77777777" w:rsidR="00CB5B97" w:rsidRPr="000C0449" w:rsidRDefault="00CB5B97"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5CF43CC" w14:textId="77777777" w:rsidR="00CB5B97" w:rsidRPr="000C0449" w:rsidRDefault="00CB5B97" w:rsidP="0049277F">
            <w:pPr>
              <w:pStyle w:val="BodyText"/>
              <w:spacing w:line="360" w:lineRule="auto"/>
              <w:ind w:left="0"/>
              <w:rPr>
                <w:lang w:eastAsia="ar-SA"/>
              </w:rPr>
            </w:pPr>
            <w:r w:rsidRPr="000C0449">
              <w:rPr>
                <w:lang w:eastAsia="ar-SA"/>
              </w:rPr>
              <w:t>N/A</w:t>
            </w:r>
          </w:p>
        </w:tc>
      </w:tr>
      <w:tr w:rsidR="00CB5B97" w:rsidRPr="000C0449" w14:paraId="26880AF0"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110C7A6" w14:textId="77777777" w:rsidR="00CB5B97" w:rsidRPr="000C0449" w:rsidRDefault="00CB5B97" w:rsidP="0049277F">
            <w:pPr>
              <w:ind w:left="142"/>
              <w:rPr>
                <w:b/>
              </w:rPr>
            </w:pPr>
            <w:r w:rsidRPr="000C0449">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5BC81986" w14:textId="77777777" w:rsidR="00CB5B97" w:rsidRPr="000C0449" w:rsidRDefault="00CB5B97" w:rsidP="0049277F">
            <w:pPr>
              <w:pStyle w:val="BodyText"/>
              <w:spacing w:line="360" w:lineRule="auto"/>
              <w:ind w:left="0"/>
            </w:pPr>
            <w:r>
              <w:t>Lưu log xóa thông tin thể trạng</w:t>
            </w:r>
          </w:p>
        </w:tc>
      </w:tr>
    </w:tbl>
    <w:p w14:paraId="4C186A2F" w14:textId="77777777" w:rsidR="00CB5B97" w:rsidRPr="00D14B06" w:rsidRDefault="00CB5B97" w:rsidP="0049277F">
      <w:pPr>
        <w:ind w:left="0"/>
      </w:pPr>
    </w:p>
    <w:p w14:paraId="5FAE7479" w14:textId="77777777" w:rsidR="00CB5B97" w:rsidRPr="00B43226" w:rsidRDefault="00CB5B97" w:rsidP="002E17B8">
      <w:pPr>
        <w:pStyle w:val="Heading7"/>
      </w:pPr>
      <w:r w:rsidRPr="00B43226">
        <w:t>Biểu đồ luồng xử lý chức năng</w:t>
      </w:r>
    </w:p>
    <w:p w14:paraId="42B73946" w14:textId="746AFEB9" w:rsidR="00CB5B97" w:rsidRPr="00B540A7" w:rsidRDefault="00943162" w:rsidP="0049277F">
      <w:pPr>
        <w:ind w:hanging="544"/>
        <w:jc w:val="center"/>
      </w:pPr>
      <w:r w:rsidRPr="00EF1727">
        <w:object w:dxaOrig="13140" w:dyaOrig="12015" w14:anchorId="38CFDA7B">
          <v:shape id="_x0000_i1043" type="#_x0000_t75" style="width:481.45pt;height:407.3pt" o:ole="">
            <v:imagedata r:id="rId66" o:title=""/>
          </v:shape>
          <o:OLEObject Type="Embed" ProgID="Visio.Drawing.11" ShapeID="_x0000_i1043" DrawAspect="Content" ObjectID="_1734617820" r:id="rId67"/>
        </w:object>
      </w:r>
    </w:p>
    <w:p w14:paraId="0A1CFAD0" w14:textId="77777777" w:rsidR="00CB5B97" w:rsidRDefault="00CB5B97" w:rsidP="002E17B8">
      <w:pPr>
        <w:pStyle w:val="Heading7"/>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CB5B97" w14:paraId="12BE61B5"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14CEC2E0" w14:textId="77777777" w:rsidR="00CB5B97" w:rsidRPr="00A75A7B" w:rsidRDefault="00CB5B97"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5B16BF86" w14:textId="77777777" w:rsidR="00CB5B97" w:rsidRPr="00A75A7B" w:rsidRDefault="00CB5B97" w:rsidP="0049277F">
            <w:pPr>
              <w:pStyle w:val="Sothutu-1so"/>
              <w:numPr>
                <w:ilvl w:val="0"/>
                <w:numId w:val="0"/>
              </w:numPr>
              <w:spacing w:line="360" w:lineRule="auto"/>
              <w:jc w:val="center"/>
              <w:rPr>
                <w:b/>
              </w:rPr>
            </w:pPr>
            <w:r w:rsidRPr="00A75A7B">
              <w:rPr>
                <w:b/>
              </w:rPr>
              <w:t>Phản ứng của hệ thống</w:t>
            </w:r>
          </w:p>
        </w:tc>
      </w:tr>
      <w:tr w:rsidR="00CB5B97" w14:paraId="18976700"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2CB7110E" w14:textId="03B51B0C" w:rsidR="00CB5B97" w:rsidRDefault="00CB5B97" w:rsidP="0049277F">
            <w:pPr>
              <w:pStyle w:val="Sothutu-1so"/>
              <w:numPr>
                <w:ilvl w:val="0"/>
                <w:numId w:val="0"/>
              </w:numPr>
              <w:spacing w:line="360" w:lineRule="auto"/>
            </w:pPr>
            <w:r>
              <w:t xml:space="preserve">1. Người dùng chọn chức năng xóa thông tin </w:t>
            </w:r>
            <w:r w:rsidR="00943162">
              <w:t>thị lực</w:t>
            </w:r>
          </w:p>
        </w:tc>
        <w:tc>
          <w:tcPr>
            <w:tcW w:w="6561" w:type="dxa"/>
            <w:tcBorders>
              <w:top w:val="dotted" w:sz="4" w:space="0" w:color="auto"/>
              <w:left w:val="nil"/>
              <w:bottom w:val="dotted" w:sz="4" w:space="0" w:color="auto"/>
              <w:right w:val="dotted" w:sz="4" w:space="0" w:color="auto"/>
            </w:tcBorders>
            <w:hideMark/>
          </w:tcPr>
          <w:p w14:paraId="061617B0" w14:textId="77777777" w:rsidR="00CB5B97" w:rsidRDefault="00CB5B97" w:rsidP="0049277F">
            <w:pPr>
              <w:pStyle w:val="Sothutu-1so"/>
              <w:numPr>
                <w:ilvl w:val="0"/>
                <w:numId w:val="0"/>
              </w:numPr>
              <w:spacing w:line="360" w:lineRule="auto"/>
            </w:pPr>
            <w:r>
              <w:t>2. Hệ thống hiển thị màn hình xác nhận xóa thông tin, thông báo:  “Bạn có chắc chắn xóa Chỉ số sức khỏe {Tên tác nhân} không ?”</w:t>
            </w:r>
          </w:p>
        </w:tc>
      </w:tr>
      <w:tr w:rsidR="00CB5B97" w14:paraId="52402F99"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35716FD" w14:textId="77777777" w:rsidR="00CB5B97" w:rsidRDefault="00CB5B97" w:rsidP="0049277F">
            <w:pPr>
              <w:pStyle w:val="Sothutu-1so"/>
              <w:numPr>
                <w:ilvl w:val="0"/>
                <w:numId w:val="0"/>
              </w:numPr>
              <w:spacing w:line="360" w:lineRule="auto"/>
            </w:pPr>
            <w:r>
              <w:lastRenderedPageBreak/>
              <w:t>3.1. Người dùng chọn Đồng ý</w:t>
            </w:r>
          </w:p>
        </w:tc>
        <w:tc>
          <w:tcPr>
            <w:tcW w:w="6561" w:type="dxa"/>
            <w:tcBorders>
              <w:top w:val="dotted" w:sz="4" w:space="0" w:color="auto"/>
              <w:left w:val="nil"/>
              <w:bottom w:val="dotted" w:sz="4" w:space="0" w:color="auto"/>
              <w:right w:val="dotted" w:sz="4" w:space="0" w:color="auto"/>
            </w:tcBorders>
            <w:hideMark/>
          </w:tcPr>
          <w:p w14:paraId="3F198CED" w14:textId="77777777" w:rsidR="00CB5B97" w:rsidRDefault="00CB5B97"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CB5B97" w14:paraId="585EA14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36ECFB6" w14:textId="77777777" w:rsidR="00CB5B97" w:rsidRDefault="00CB5B97"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4D232566" w14:textId="77777777" w:rsidR="00CB5B97" w:rsidRDefault="00CB5B97" w:rsidP="0049277F">
            <w:pPr>
              <w:pStyle w:val="Sothutu-1so"/>
              <w:numPr>
                <w:ilvl w:val="0"/>
                <w:numId w:val="0"/>
              </w:numPr>
              <w:spacing w:line="360" w:lineRule="auto"/>
            </w:pPr>
            <w:r>
              <w:t>4.2. Đóng form xác nhận và giữ nguyên trạng thái bản ghi</w:t>
            </w:r>
          </w:p>
        </w:tc>
      </w:tr>
    </w:tbl>
    <w:p w14:paraId="415F12B7" w14:textId="77777777" w:rsidR="00CB5B97" w:rsidRPr="00B43226" w:rsidRDefault="00CB5B97" w:rsidP="002E17B8">
      <w:pPr>
        <w:pStyle w:val="Heading7"/>
      </w:pPr>
      <w:r w:rsidRPr="00B43226">
        <w:t>Mô tả dòng sự kiện phụ (Alternative Flow)</w:t>
      </w:r>
    </w:p>
    <w:p w14:paraId="775DC71A" w14:textId="77777777" w:rsidR="00CB5B97" w:rsidRPr="009F13D7" w:rsidRDefault="00CB5B97" w:rsidP="0049277F">
      <w:pPr>
        <w:snapToGrid w:val="0"/>
        <w:rPr>
          <w:lang w:eastAsia="ar-SA"/>
        </w:rPr>
      </w:pPr>
      <w:r w:rsidRPr="009F13D7">
        <w:rPr>
          <w:lang w:eastAsia="ar-SA"/>
        </w:rPr>
        <w:t>N/A</w:t>
      </w:r>
    </w:p>
    <w:p w14:paraId="63AC1B5E" w14:textId="77777777" w:rsidR="00CB5B97" w:rsidRPr="00B43226" w:rsidRDefault="00CB5B97" w:rsidP="002E17B8">
      <w:pPr>
        <w:pStyle w:val="Heading7"/>
      </w:pPr>
      <w:r w:rsidRPr="00B43226">
        <w:t>Ghi chú</w:t>
      </w:r>
    </w:p>
    <w:p w14:paraId="5CA2C6C7" w14:textId="77777777" w:rsidR="00CB5B97" w:rsidRDefault="00CB5B97" w:rsidP="0049277F">
      <w:pPr>
        <w:snapToGrid w:val="0"/>
        <w:rPr>
          <w:lang w:eastAsia="ar-SA"/>
        </w:rPr>
      </w:pPr>
      <w:r w:rsidRPr="009F13D7">
        <w:rPr>
          <w:lang w:eastAsia="ar-SA"/>
        </w:rPr>
        <w:t>N/A</w:t>
      </w:r>
    </w:p>
    <w:p w14:paraId="3C1F2700" w14:textId="2DD831D8" w:rsidR="00CB5B97" w:rsidRDefault="00CB5B97" w:rsidP="002E17B8">
      <w:pPr>
        <w:pStyle w:val="Heading5"/>
      </w:pPr>
      <w:r>
        <w:t>Quản lý thông tin sinh hiệu</w:t>
      </w:r>
    </w:p>
    <w:p w14:paraId="51485FF6" w14:textId="127446A3" w:rsidR="00CB5B97" w:rsidRPr="00CB5B97" w:rsidRDefault="00CB5B97" w:rsidP="002E17B8">
      <w:pPr>
        <w:pStyle w:val="Heading6"/>
      </w:pPr>
      <w:r w:rsidRPr="00CB5B97">
        <w:t>Thêm mới thông tin sinh hiệu</w:t>
      </w:r>
    </w:p>
    <w:p w14:paraId="60963CE7" w14:textId="77777777" w:rsidR="00CB5B97" w:rsidRDefault="00CB5B97" w:rsidP="002E17B8">
      <w:pPr>
        <w:pStyle w:val="Heading7"/>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247"/>
        <w:gridCol w:w="6797"/>
      </w:tblGrid>
      <w:tr w:rsidR="00CB5B97" w:rsidRPr="00CA1A78" w14:paraId="03000E04" w14:textId="77777777" w:rsidTr="003918B0">
        <w:trPr>
          <w:trHeight w:val="284"/>
          <w:jc w:val="center"/>
        </w:trPr>
        <w:tc>
          <w:tcPr>
            <w:tcW w:w="1242"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EAB5044" w14:textId="77777777" w:rsidR="00CB5B97" w:rsidRPr="00CA1A78" w:rsidRDefault="00CB5B97" w:rsidP="0049277F">
            <w:pPr>
              <w:ind w:left="142"/>
              <w:rPr>
                <w:bCs/>
              </w:rPr>
            </w:pPr>
            <w:r w:rsidRPr="00CA1A78">
              <w:rPr>
                <w:b/>
              </w:rPr>
              <w:t>Tên chức năng</w:t>
            </w:r>
          </w:p>
        </w:tc>
        <w:tc>
          <w:tcPr>
            <w:tcW w:w="3758" w:type="pct"/>
            <w:tcBorders>
              <w:top w:val="single" w:sz="18" w:space="0" w:color="808080"/>
              <w:left w:val="single" w:sz="4" w:space="0" w:color="808080"/>
              <w:bottom w:val="single" w:sz="4" w:space="0" w:color="808080"/>
              <w:right w:val="single" w:sz="18" w:space="0" w:color="808080"/>
            </w:tcBorders>
            <w:vAlign w:val="center"/>
            <w:hideMark/>
          </w:tcPr>
          <w:p w14:paraId="0D33458E" w14:textId="0072B401" w:rsidR="00CB5B97" w:rsidRPr="00CA1A78" w:rsidRDefault="00CB5B97" w:rsidP="0049277F">
            <w:pPr>
              <w:pStyle w:val="BodyText"/>
              <w:spacing w:line="360" w:lineRule="auto"/>
              <w:ind w:left="0"/>
              <w:rPr>
                <w:lang w:eastAsia="ar-SA"/>
              </w:rPr>
            </w:pPr>
            <w:r>
              <w:rPr>
                <w:iCs/>
              </w:rPr>
              <w:t xml:space="preserve">Thêm mới thông tin </w:t>
            </w:r>
            <w:r w:rsidR="002F0302">
              <w:rPr>
                <w:iCs/>
              </w:rPr>
              <w:t>sinh hiệu</w:t>
            </w:r>
          </w:p>
        </w:tc>
      </w:tr>
      <w:tr w:rsidR="00CB5B97" w:rsidRPr="00CA1A78" w14:paraId="758A342F"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426501F" w14:textId="77777777" w:rsidR="00CB5B97" w:rsidRPr="00CA1A78" w:rsidRDefault="00CB5B97" w:rsidP="0049277F">
            <w:pPr>
              <w:ind w:left="142"/>
              <w:rPr>
                <w:b/>
              </w:rPr>
            </w:pPr>
            <w:r w:rsidRPr="00CA1A78">
              <w:rPr>
                <w:b/>
              </w:rPr>
              <w:t>Mô tả</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3CDC9699" w14:textId="1D86B297" w:rsidR="00CB5B97" w:rsidRPr="00CA1A78" w:rsidRDefault="00CB5B97" w:rsidP="0049277F">
            <w:pPr>
              <w:pStyle w:val="BodyText"/>
              <w:spacing w:line="360" w:lineRule="auto"/>
              <w:ind w:left="0"/>
              <w:rPr>
                <w:lang w:eastAsia="ar-SA"/>
              </w:rPr>
            </w:pPr>
            <w:r>
              <w:rPr>
                <w:iCs/>
              </w:rPr>
              <w:t xml:space="preserve">Thêm mới thông tin </w:t>
            </w:r>
            <w:r w:rsidR="002F0302">
              <w:rPr>
                <w:iCs/>
              </w:rPr>
              <w:t>sinh hiệu</w:t>
            </w:r>
          </w:p>
        </w:tc>
      </w:tr>
      <w:tr w:rsidR="00CB5B97" w:rsidRPr="00CA1A78" w14:paraId="7990E812" w14:textId="77777777" w:rsidTr="003918B0">
        <w:trPr>
          <w:trHeight w:val="395"/>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200EFA6" w14:textId="77777777" w:rsidR="00CB5B97" w:rsidRPr="00CA1A78" w:rsidRDefault="00CB5B97" w:rsidP="0049277F">
            <w:pPr>
              <w:ind w:left="142"/>
              <w:rPr>
                <w:b/>
              </w:rPr>
            </w:pPr>
            <w:r w:rsidRPr="00CA1A78">
              <w:rPr>
                <w:b/>
              </w:rPr>
              <w:t>Tác nhân</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08F6A7D2" w14:textId="77777777" w:rsidR="00CB5B97" w:rsidRPr="00CA1A78" w:rsidRDefault="00CB5B97" w:rsidP="0049277F">
            <w:pPr>
              <w:pStyle w:val="BodyText"/>
              <w:spacing w:line="360" w:lineRule="auto"/>
              <w:ind w:left="0"/>
            </w:pPr>
            <w:r>
              <w:rPr>
                <w:lang w:eastAsia="ar-SA"/>
              </w:rPr>
              <w:t>Người sử dụng</w:t>
            </w:r>
          </w:p>
        </w:tc>
      </w:tr>
      <w:tr w:rsidR="00CB5B97" w:rsidRPr="00CA1A78" w14:paraId="0B35CC24" w14:textId="77777777" w:rsidTr="003918B0">
        <w:trPr>
          <w:trHeight w:val="378"/>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723F100" w14:textId="77777777" w:rsidR="00CB5B97" w:rsidRPr="00CA1A78" w:rsidRDefault="00CB5B97" w:rsidP="0049277F">
            <w:pPr>
              <w:ind w:left="142"/>
              <w:rPr>
                <w:b/>
              </w:rPr>
            </w:pPr>
            <w:r w:rsidRPr="00CA1A78">
              <w:rPr>
                <w:b/>
              </w:rPr>
              <w:t xml:space="preserve">Điều kiện trước </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48E16D95" w14:textId="77777777" w:rsidR="00CB5B97" w:rsidRPr="00CA1A78" w:rsidRDefault="00CB5B97"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Chỉ số sức khỏe</w:t>
            </w:r>
          </w:p>
        </w:tc>
      </w:tr>
      <w:tr w:rsidR="00CB5B97" w:rsidRPr="00CA1A78" w14:paraId="4EA393A0" w14:textId="77777777" w:rsidTr="003918B0">
        <w:trPr>
          <w:trHeight w:val="530"/>
          <w:jc w:val="center"/>
        </w:trPr>
        <w:tc>
          <w:tcPr>
            <w:tcW w:w="1242"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29E540D8" w14:textId="77777777" w:rsidR="00CB5B97" w:rsidRPr="00CA1A78" w:rsidRDefault="00CB5B97" w:rsidP="0049277F">
            <w:pPr>
              <w:ind w:left="142"/>
              <w:rPr>
                <w:b/>
              </w:rPr>
            </w:pPr>
            <w:r w:rsidRPr="00CA1A78">
              <w:rPr>
                <w:b/>
              </w:rPr>
              <w:t>Điều kiện sau</w:t>
            </w:r>
          </w:p>
        </w:tc>
        <w:tc>
          <w:tcPr>
            <w:tcW w:w="3758" w:type="pct"/>
            <w:tcBorders>
              <w:top w:val="single" w:sz="4" w:space="0" w:color="808080"/>
              <w:left w:val="single" w:sz="4" w:space="0" w:color="808080"/>
              <w:bottom w:val="single" w:sz="8" w:space="0" w:color="808080"/>
              <w:right w:val="single" w:sz="18" w:space="0" w:color="808080"/>
            </w:tcBorders>
            <w:vAlign w:val="center"/>
            <w:hideMark/>
          </w:tcPr>
          <w:p w14:paraId="5AF5680C" w14:textId="77777777" w:rsidR="00CB5B97" w:rsidRPr="00CA1A78" w:rsidRDefault="00CB5B97" w:rsidP="0049277F">
            <w:pPr>
              <w:keepLines/>
              <w:spacing w:after="120"/>
              <w:ind w:left="0"/>
              <w:jc w:val="both"/>
              <w:rPr>
                <w:lang w:eastAsia="ar-SA"/>
              </w:rPr>
            </w:pPr>
            <w:r w:rsidRPr="00CA1A78">
              <w:rPr>
                <w:lang w:eastAsia="ar-SA"/>
              </w:rPr>
              <w:t xml:space="preserve">Thêm mới </w:t>
            </w:r>
            <w:r>
              <w:rPr>
                <w:lang w:eastAsia="ar-SA"/>
              </w:rPr>
              <w:t>Chỉ số sức khỏe thành công</w:t>
            </w:r>
            <w:r w:rsidRPr="00CA1A78">
              <w:rPr>
                <w:lang w:eastAsia="ar-SA"/>
              </w:rPr>
              <w:t xml:space="preserve"> và hiển thị thông tin tại danh sách </w:t>
            </w:r>
            <w:r>
              <w:rPr>
                <w:lang w:eastAsia="ar-SA"/>
              </w:rPr>
              <w:t>Chỉ số sức khỏe</w:t>
            </w:r>
          </w:p>
          <w:p w14:paraId="13A57C70" w14:textId="77777777" w:rsidR="00CB5B97" w:rsidRPr="00CA1A78" w:rsidRDefault="00CB5B97" w:rsidP="0049277F">
            <w:pPr>
              <w:keepLines/>
              <w:snapToGrid w:val="0"/>
              <w:spacing w:after="120"/>
              <w:ind w:left="0"/>
              <w:jc w:val="both"/>
              <w:rPr>
                <w:lang w:eastAsia="ar-SA"/>
              </w:rPr>
            </w:pPr>
            <w:r w:rsidRPr="00CA1A78">
              <w:rPr>
                <w:lang w:eastAsia="ar-SA"/>
              </w:rPr>
              <w:t xml:space="preserve">Trường hợp thêm mới thành công thì hiển thị thông báo hiện lên trong vòng 5s “Bạn đã thêm mới </w:t>
            </w:r>
            <w:r>
              <w:rPr>
                <w:lang w:eastAsia="ar-SA"/>
              </w:rPr>
              <w:t>Chỉ số sức khỏe</w:t>
            </w:r>
            <w:r w:rsidRPr="00CA1A78">
              <w:rPr>
                <w:lang w:eastAsia="ar-SA"/>
              </w:rPr>
              <w:t xml:space="preserve"> thành công!” </w:t>
            </w:r>
            <w:r>
              <w:rPr>
                <w:lang w:eastAsia="ar-SA"/>
              </w:rPr>
              <w:t xml:space="preserve">; </w:t>
            </w:r>
            <w:r w:rsidRPr="00CA1A78">
              <w:rPr>
                <w:lang w:eastAsia="ar-SA"/>
              </w:rPr>
              <w:t xml:space="preserve">Trường hợp thêm mới không thành công thì hiển thị thông báo hiện lên trong vòng 5s “Bạn đã thêm mới </w:t>
            </w:r>
            <w:r>
              <w:rPr>
                <w:lang w:eastAsia="ar-SA"/>
              </w:rPr>
              <w:t xml:space="preserve">Chỉ số sức khỏe </w:t>
            </w:r>
            <w:r w:rsidRPr="00CA1A78">
              <w:rPr>
                <w:lang w:eastAsia="ar-SA"/>
              </w:rPr>
              <w:t>không thành công!”</w:t>
            </w:r>
          </w:p>
        </w:tc>
      </w:tr>
      <w:tr w:rsidR="00CB5B97" w:rsidRPr="00CA1A78" w14:paraId="1AF6AC5B" w14:textId="77777777" w:rsidTr="003918B0">
        <w:trPr>
          <w:trHeight w:val="284"/>
          <w:jc w:val="center"/>
        </w:trPr>
        <w:tc>
          <w:tcPr>
            <w:tcW w:w="1242"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4635124" w14:textId="77777777" w:rsidR="00CB5B97" w:rsidRPr="00CA1A78" w:rsidRDefault="00CB5B97" w:rsidP="0049277F">
            <w:pPr>
              <w:ind w:left="142"/>
              <w:rPr>
                <w:b/>
              </w:rPr>
            </w:pPr>
            <w:r w:rsidRPr="00CA1A78">
              <w:rPr>
                <w:b/>
              </w:rPr>
              <w:t>Ngoại lệ</w:t>
            </w:r>
          </w:p>
        </w:tc>
        <w:tc>
          <w:tcPr>
            <w:tcW w:w="3758" w:type="pct"/>
            <w:tcBorders>
              <w:top w:val="single" w:sz="4" w:space="0" w:color="808080"/>
              <w:left w:val="single" w:sz="4" w:space="0" w:color="808080"/>
              <w:bottom w:val="single" w:sz="4" w:space="0" w:color="808080"/>
              <w:right w:val="single" w:sz="18" w:space="0" w:color="808080"/>
            </w:tcBorders>
            <w:vAlign w:val="center"/>
            <w:hideMark/>
          </w:tcPr>
          <w:p w14:paraId="212CC120" w14:textId="77777777" w:rsidR="00CB5B97" w:rsidRPr="00CA1A78" w:rsidRDefault="00CB5B97" w:rsidP="0049277F">
            <w:pPr>
              <w:tabs>
                <w:tab w:val="left" w:pos="720"/>
              </w:tabs>
              <w:spacing w:before="80"/>
              <w:ind w:left="360" w:hanging="360"/>
              <w:jc w:val="both"/>
            </w:pPr>
            <w:r w:rsidRPr="00CA1A78">
              <w:t>Các điều kiện ràng buộc:</w:t>
            </w:r>
          </w:p>
          <w:p w14:paraId="4CF9A398" w14:textId="77777777" w:rsidR="00CB5B97" w:rsidRPr="00CA1A78" w:rsidRDefault="00CB5B97"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p>
          <w:p w14:paraId="2005D630" w14:textId="77777777" w:rsidR="00CB5B97" w:rsidRPr="00CA1A78" w:rsidRDefault="00CB5B97" w:rsidP="0049277F">
            <w:pPr>
              <w:numPr>
                <w:ilvl w:val="0"/>
                <w:numId w:val="17"/>
              </w:numPr>
              <w:tabs>
                <w:tab w:val="left" w:pos="505"/>
              </w:tabs>
              <w:snapToGrid w:val="0"/>
              <w:spacing w:before="80"/>
              <w:ind w:left="55"/>
              <w:jc w:val="both"/>
              <w:rPr>
                <w:lang w:eastAsia="ar-SA"/>
              </w:rPr>
            </w:pPr>
            <w:r w:rsidRPr="00CA1A78">
              <w:t xml:space="preserve">Nếu nhập dữ liệu nhập quá độ dài trường dữ liệu trong cơ sở dữ liệu thì hiển thị thông báo “{Tên trường} vượt quá {Độ dài của trường} </w:t>
            </w:r>
            <w:r w:rsidRPr="00CA1A78">
              <w:lastRenderedPageBreak/>
              <w:t>ký tự” và focus vào trường vi phạm</w:t>
            </w:r>
          </w:p>
        </w:tc>
      </w:tr>
      <w:tr w:rsidR="00CB5B97" w:rsidRPr="00CA1A78" w14:paraId="6AB2B3B7" w14:textId="77777777" w:rsidTr="003918B0">
        <w:trPr>
          <w:trHeight w:val="284"/>
          <w:jc w:val="center"/>
        </w:trPr>
        <w:tc>
          <w:tcPr>
            <w:tcW w:w="1242"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43EEC63" w14:textId="77777777" w:rsidR="00CB5B97" w:rsidRPr="00CA1A78" w:rsidRDefault="00CB5B97" w:rsidP="0049277F">
            <w:pPr>
              <w:ind w:left="142"/>
              <w:rPr>
                <w:b/>
              </w:rPr>
            </w:pPr>
            <w:r w:rsidRPr="00CA1A78">
              <w:rPr>
                <w:b/>
              </w:rPr>
              <w:lastRenderedPageBreak/>
              <w:t>Các yêu cầu đặc biệt</w:t>
            </w:r>
          </w:p>
        </w:tc>
        <w:tc>
          <w:tcPr>
            <w:tcW w:w="3758" w:type="pct"/>
            <w:tcBorders>
              <w:top w:val="single" w:sz="4" w:space="0" w:color="808080"/>
              <w:left w:val="single" w:sz="4" w:space="0" w:color="808080"/>
              <w:bottom w:val="single" w:sz="18" w:space="0" w:color="808080"/>
              <w:right w:val="single" w:sz="18" w:space="0" w:color="808080"/>
            </w:tcBorders>
            <w:vAlign w:val="center"/>
            <w:hideMark/>
          </w:tcPr>
          <w:p w14:paraId="7CFF56D2" w14:textId="77777777" w:rsidR="00CB5B97" w:rsidRPr="00CA1A78" w:rsidRDefault="00CB5B97" w:rsidP="0049277F">
            <w:pPr>
              <w:numPr>
                <w:ilvl w:val="0"/>
                <w:numId w:val="17"/>
              </w:numPr>
              <w:tabs>
                <w:tab w:val="left" w:pos="505"/>
              </w:tabs>
              <w:snapToGrid w:val="0"/>
              <w:spacing w:before="80"/>
              <w:ind w:left="55"/>
              <w:jc w:val="both"/>
            </w:pPr>
            <w:r w:rsidRPr="00CA1A78">
              <w:t>Lưu logs thêm mới</w:t>
            </w:r>
          </w:p>
        </w:tc>
      </w:tr>
    </w:tbl>
    <w:p w14:paraId="64A57661" w14:textId="77777777" w:rsidR="00CB5B97" w:rsidRPr="00D14B06" w:rsidRDefault="00CB5B97" w:rsidP="0049277F">
      <w:pPr>
        <w:ind w:left="0"/>
      </w:pPr>
    </w:p>
    <w:p w14:paraId="3ABB4D97" w14:textId="77777777" w:rsidR="00CB5B97" w:rsidRDefault="00CB5B97" w:rsidP="002E17B8">
      <w:pPr>
        <w:pStyle w:val="Heading7"/>
      </w:pPr>
      <w:r w:rsidRPr="00B43226">
        <w:t>Biểu đồ luồng xử lý chức năng</w:t>
      </w:r>
    </w:p>
    <w:p w14:paraId="3E9C7857" w14:textId="7FB882F6" w:rsidR="00CB5B97" w:rsidRPr="00BB7567" w:rsidRDefault="002F0302" w:rsidP="0049277F">
      <w:pPr>
        <w:ind w:hanging="544"/>
      </w:pPr>
      <w:r w:rsidRPr="00EF1727">
        <w:object w:dxaOrig="12691" w:dyaOrig="7606" w14:anchorId="76002BA1">
          <v:shape id="_x0000_i1044" type="#_x0000_t75" style="width:465.3pt;height:257.35pt" o:ole="">
            <v:imagedata r:id="rId68" o:title=""/>
          </v:shape>
          <o:OLEObject Type="Embed" ProgID="Visio.Drawing.11" ShapeID="_x0000_i1044" DrawAspect="Content" ObjectID="_1734617821" r:id="rId69"/>
        </w:object>
      </w:r>
    </w:p>
    <w:p w14:paraId="00F172DB" w14:textId="77777777" w:rsidR="00CB5B97" w:rsidRPr="00CB5B97" w:rsidRDefault="00CB5B97" w:rsidP="002E17B8">
      <w:pPr>
        <w:pStyle w:val="Heading7"/>
      </w:pPr>
      <w:r w:rsidRPr="00CB5B97">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CB5B97" w:rsidRPr="00CA1A78" w14:paraId="16EA0876"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9CFFAA6" w14:textId="77777777" w:rsidR="00CB5B97" w:rsidRPr="00CA1A78" w:rsidRDefault="00CB5B97"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4ACF89E6" w14:textId="77777777" w:rsidR="00CB5B97" w:rsidRPr="00CA1A78" w:rsidRDefault="00CB5B97" w:rsidP="0049277F">
            <w:pPr>
              <w:jc w:val="center"/>
              <w:rPr>
                <w:b/>
                <w:bCs/>
              </w:rPr>
            </w:pPr>
            <w:r w:rsidRPr="00CA1A78">
              <w:rPr>
                <w:b/>
              </w:rPr>
              <w:t>Phản ứng của hệ thống</w:t>
            </w:r>
          </w:p>
        </w:tc>
      </w:tr>
      <w:tr w:rsidR="00CB5B97" w:rsidRPr="00CA1A78" w14:paraId="58A1335F"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2B534A6B" w14:textId="55065449" w:rsidR="00CB5B97" w:rsidRPr="00BB7567" w:rsidRDefault="00CB5B97"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Chỉ số sức khỏe/Thêm thông tin </w:t>
            </w:r>
            <w:r w:rsidR="002F0302">
              <w:rPr>
                <w:color w:val="000000"/>
                <w:szCs w:val="24"/>
              </w:rPr>
              <w:t>sinh hiệu</w:t>
            </w:r>
            <w:r w:rsidRPr="00BB7567">
              <w:rPr>
                <w:color w:val="000000"/>
                <w:szCs w:val="24"/>
              </w:rPr>
              <w:t>”</w:t>
            </w:r>
          </w:p>
        </w:tc>
        <w:tc>
          <w:tcPr>
            <w:tcW w:w="6237" w:type="dxa"/>
            <w:tcBorders>
              <w:top w:val="dotted" w:sz="4" w:space="0" w:color="auto"/>
              <w:left w:val="nil"/>
              <w:bottom w:val="dotted" w:sz="4" w:space="0" w:color="auto"/>
              <w:right w:val="dotted" w:sz="4" w:space="0" w:color="auto"/>
            </w:tcBorders>
            <w:hideMark/>
          </w:tcPr>
          <w:p w14:paraId="355AC383" w14:textId="77777777" w:rsidR="00CB5B97" w:rsidRDefault="00CB5B97"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760B4DDB" w14:textId="77777777" w:rsidR="00CB5B97" w:rsidRDefault="00CB5B97" w:rsidP="0049277F">
            <w:pPr>
              <w:pStyle w:val="BodyText"/>
              <w:numPr>
                <w:ilvl w:val="0"/>
                <w:numId w:val="35"/>
              </w:numPr>
              <w:spacing w:line="360" w:lineRule="auto"/>
              <w:ind w:left="420" w:hanging="420"/>
              <w:rPr>
                <w:b/>
                <w:lang w:eastAsia="ar-SA"/>
              </w:rPr>
            </w:pPr>
            <w:r>
              <w:rPr>
                <w:b/>
                <w:lang w:eastAsia="ar-SA"/>
              </w:rPr>
              <w:t>Thông tin cá nhân</w:t>
            </w:r>
          </w:p>
          <w:p w14:paraId="2AB6BF86"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3FDE3FFC" w14:textId="77777777" w:rsidR="00CB5B97" w:rsidRPr="00C56D98" w:rsidRDefault="00CB5B97"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4C498B40" w14:textId="7F0736AD" w:rsidR="00CB5B97" w:rsidRDefault="00CB5B97" w:rsidP="0049277F">
            <w:pPr>
              <w:pStyle w:val="BodyText"/>
              <w:numPr>
                <w:ilvl w:val="0"/>
                <w:numId w:val="35"/>
              </w:numPr>
              <w:spacing w:line="360" w:lineRule="auto"/>
              <w:ind w:left="420" w:hanging="420"/>
              <w:rPr>
                <w:b/>
                <w:lang w:eastAsia="ar-SA"/>
              </w:rPr>
            </w:pPr>
            <w:r>
              <w:rPr>
                <w:b/>
                <w:lang w:eastAsia="ar-SA"/>
              </w:rPr>
              <w:t xml:space="preserve">Thông tin </w:t>
            </w:r>
            <w:r w:rsidR="004D133E">
              <w:rPr>
                <w:b/>
                <w:lang w:eastAsia="ar-SA"/>
              </w:rPr>
              <w:t>sinh hiệu</w:t>
            </w:r>
          </w:p>
          <w:p w14:paraId="13B6C87E" w14:textId="77777777" w:rsidR="004D133E" w:rsidRDefault="004D133E" w:rsidP="0049277F">
            <w:pPr>
              <w:pStyle w:val="BodyText"/>
              <w:numPr>
                <w:ilvl w:val="0"/>
                <w:numId w:val="18"/>
              </w:numPr>
              <w:spacing w:line="360" w:lineRule="auto"/>
              <w:ind w:left="346" w:hanging="284"/>
              <w:rPr>
                <w:lang w:eastAsia="ar-SA"/>
              </w:rPr>
            </w:pPr>
            <w:r>
              <w:rPr>
                <w:lang w:eastAsia="ar-SA"/>
              </w:rPr>
              <w:t xml:space="preserve">Thời gian đo*: DatetimePicker, bắt buộc nhập và theo định dạng dd/MM/yyyy </w:t>
            </w:r>
            <w:proofErr w:type="gramStart"/>
            <w:r>
              <w:rPr>
                <w:lang w:eastAsia="ar-SA"/>
              </w:rPr>
              <w:t>HH:ss</w:t>
            </w:r>
            <w:proofErr w:type="gramEnd"/>
          </w:p>
          <w:p w14:paraId="6636500E" w14:textId="77777777" w:rsidR="004D133E" w:rsidRDefault="004D133E" w:rsidP="0049277F">
            <w:pPr>
              <w:pStyle w:val="BodyText"/>
              <w:numPr>
                <w:ilvl w:val="0"/>
                <w:numId w:val="18"/>
              </w:numPr>
              <w:spacing w:line="360" w:lineRule="auto"/>
              <w:ind w:left="346" w:hanging="284"/>
              <w:rPr>
                <w:lang w:eastAsia="ar-SA"/>
              </w:rPr>
            </w:pPr>
            <w:r>
              <w:rPr>
                <w:lang w:eastAsia="ar-SA"/>
              </w:rPr>
              <w:t>Người đo: Textbox, tối đa 255 ký tự</w:t>
            </w:r>
          </w:p>
          <w:p w14:paraId="328782EF" w14:textId="393A5AD5" w:rsidR="004D133E" w:rsidRDefault="004D133E" w:rsidP="0049277F">
            <w:pPr>
              <w:pStyle w:val="BodyText"/>
              <w:numPr>
                <w:ilvl w:val="0"/>
                <w:numId w:val="18"/>
              </w:numPr>
              <w:spacing w:line="360" w:lineRule="auto"/>
              <w:ind w:left="346" w:hanging="284"/>
              <w:rPr>
                <w:lang w:eastAsia="ar-SA"/>
              </w:rPr>
            </w:pPr>
            <w:r w:rsidRPr="004D133E">
              <w:rPr>
                <w:lang w:eastAsia="ar-SA"/>
              </w:rPr>
              <w:lastRenderedPageBreak/>
              <w:t>Nhiệt độ (*C)</w:t>
            </w:r>
            <w:r>
              <w:rPr>
                <w:lang w:eastAsia="ar-SA"/>
              </w:rPr>
              <w:t>: Textbox, tối đa 5 ký tự, chỉ phép nhập số</w:t>
            </w:r>
          </w:p>
          <w:p w14:paraId="4E355323" w14:textId="386C4B06" w:rsidR="004D133E" w:rsidRDefault="004D133E" w:rsidP="0049277F">
            <w:pPr>
              <w:pStyle w:val="BodyText"/>
              <w:numPr>
                <w:ilvl w:val="0"/>
                <w:numId w:val="18"/>
              </w:numPr>
              <w:spacing w:line="360" w:lineRule="auto"/>
              <w:ind w:left="346" w:hanging="284"/>
              <w:rPr>
                <w:lang w:eastAsia="ar-SA"/>
              </w:rPr>
            </w:pPr>
            <w:r w:rsidRPr="004D133E">
              <w:rPr>
                <w:lang w:eastAsia="ar-SA"/>
              </w:rPr>
              <w:t>Mạch (lần/phút)</w:t>
            </w:r>
            <w:r>
              <w:rPr>
                <w:lang w:eastAsia="ar-SA"/>
              </w:rPr>
              <w:t>: Textbox, tối đa 5 ký tự, chỉ phép nhập số</w:t>
            </w:r>
          </w:p>
          <w:p w14:paraId="01F3486B" w14:textId="468D5E6D" w:rsidR="004D133E" w:rsidRDefault="004D133E" w:rsidP="0049277F">
            <w:pPr>
              <w:pStyle w:val="BodyText"/>
              <w:numPr>
                <w:ilvl w:val="0"/>
                <w:numId w:val="18"/>
              </w:numPr>
              <w:spacing w:line="360" w:lineRule="auto"/>
              <w:ind w:left="346" w:hanging="284"/>
              <w:rPr>
                <w:lang w:eastAsia="ar-SA"/>
              </w:rPr>
            </w:pPr>
            <w:r w:rsidRPr="004D133E">
              <w:rPr>
                <w:lang w:eastAsia="ar-SA"/>
              </w:rPr>
              <w:t>Nhịp tim (nhịp/phút)</w:t>
            </w:r>
            <w:r>
              <w:rPr>
                <w:lang w:eastAsia="ar-SA"/>
              </w:rPr>
              <w:t>: Textbox, tối đa 5 ký tự, chỉ phép nhập số</w:t>
            </w:r>
          </w:p>
          <w:p w14:paraId="2B57C083" w14:textId="73EADA9A" w:rsidR="004D133E" w:rsidRDefault="004D133E" w:rsidP="0049277F">
            <w:pPr>
              <w:pStyle w:val="BodyText"/>
              <w:numPr>
                <w:ilvl w:val="0"/>
                <w:numId w:val="18"/>
              </w:numPr>
              <w:spacing w:line="360" w:lineRule="auto"/>
              <w:ind w:left="346" w:hanging="284"/>
              <w:rPr>
                <w:lang w:eastAsia="ar-SA"/>
              </w:rPr>
            </w:pPr>
            <w:r w:rsidRPr="004D133E">
              <w:rPr>
                <w:lang w:eastAsia="ar-SA"/>
              </w:rPr>
              <w:t>Chỉ số SPO2 (%)</w:t>
            </w:r>
            <w:r>
              <w:rPr>
                <w:lang w:eastAsia="ar-SA"/>
              </w:rPr>
              <w:t>: Textbox, tối đa 3 ký tự, chỉ phép nhập số</w:t>
            </w:r>
          </w:p>
          <w:p w14:paraId="39D47B9B" w14:textId="02BE0AB8" w:rsidR="004D133E" w:rsidRDefault="004D133E" w:rsidP="0049277F">
            <w:pPr>
              <w:pStyle w:val="BodyText"/>
              <w:numPr>
                <w:ilvl w:val="0"/>
                <w:numId w:val="18"/>
              </w:numPr>
              <w:spacing w:line="360" w:lineRule="auto"/>
              <w:ind w:left="346" w:hanging="284"/>
              <w:rPr>
                <w:lang w:eastAsia="ar-SA"/>
              </w:rPr>
            </w:pPr>
            <w:r w:rsidRPr="004D133E">
              <w:rPr>
                <w:lang w:eastAsia="ar-SA"/>
              </w:rPr>
              <w:t>Huyết áp tâm thu</w:t>
            </w:r>
            <w:r>
              <w:rPr>
                <w:lang w:eastAsia="ar-SA"/>
              </w:rPr>
              <w:t>: Textbox, tối đa 3 ký tự, chỉ phép nhập số</w:t>
            </w:r>
          </w:p>
          <w:p w14:paraId="1F493CF7" w14:textId="4FADDB48" w:rsidR="004D133E" w:rsidRDefault="004D133E" w:rsidP="0049277F">
            <w:pPr>
              <w:pStyle w:val="BodyText"/>
              <w:numPr>
                <w:ilvl w:val="0"/>
                <w:numId w:val="18"/>
              </w:numPr>
              <w:spacing w:line="360" w:lineRule="auto"/>
              <w:ind w:left="346" w:hanging="284"/>
              <w:rPr>
                <w:lang w:eastAsia="ar-SA"/>
              </w:rPr>
            </w:pPr>
            <w:r w:rsidRPr="004D133E">
              <w:rPr>
                <w:lang w:eastAsia="ar-SA"/>
              </w:rPr>
              <w:t>Huyết áp tâm trương</w:t>
            </w:r>
            <w:r>
              <w:rPr>
                <w:lang w:eastAsia="ar-SA"/>
              </w:rPr>
              <w:t>: Textbox, tối đa 5 ký tự, chỉ phép nhập số</w:t>
            </w:r>
          </w:p>
          <w:p w14:paraId="5F754D57" w14:textId="5BC239F7" w:rsidR="004D133E" w:rsidRDefault="004D133E" w:rsidP="0049277F">
            <w:pPr>
              <w:pStyle w:val="BodyText"/>
              <w:numPr>
                <w:ilvl w:val="0"/>
                <w:numId w:val="18"/>
              </w:numPr>
              <w:spacing w:line="360" w:lineRule="auto"/>
              <w:ind w:left="346" w:hanging="284"/>
              <w:rPr>
                <w:lang w:eastAsia="ar-SA"/>
              </w:rPr>
            </w:pPr>
            <w:r w:rsidRPr="004D133E">
              <w:rPr>
                <w:lang w:eastAsia="ar-SA"/>
              </w:rPr>
              <w:t>Đường huyết</w:t>
            </w:r>
            <w:r>
              <w:rPr>
                <w:lang w:eastAsia="ar-SA"/>
              </w:rPr>
              <w:t>: Textbox, tối đa 5 ký tự, chỉ phép nhập số</w:t>
            </w:r>
          </w:p>
          <w:p w14:paraId="5FE66A17" w14:textId="77777777" w:rsidR="00CB5B97" w:rsidRPr="00CA1A78" w:rsidRDefault="00CB5B97"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2580D850"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 xml:space="preserve">thông tin </w:t>
            </w:r>
          </w:p>
          <w:p w14:paraId="63C328F1" w14:textId="77777777" w:rsidR="00CB5B97" w:rsidRDefault="00CB5B97"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p w14:paraId="5AF73460" w14:textId="6507C2DF" w:rsidR="004D133E" w:rsidRPr="00ED00E1" w:rsidRDefault="004D133E" w:rsidP="0049277F">
            <w:pPr>
              <w:pStyle w:val="BodyText"/>
              <w:spacing w:line="360" w:lineRule="auto"/>
              <w:ind w:left="62"/>
              <w:rPr>
                <w:lang w:eastAsia="ar-SA"/>
              </w:rPr>
            </w:pPr>
            <w:r>
              <w:rPr>
                <w:lang w:eastAsia="ar-SA"/>
              </w:rPr>
              <w:t>Ghi chú: Các thông tin sinh hiệu bắt buộc nhập ít nhất 1 chỉ số khi lưu</w:t>
            </w:r>
          </w:p>
        </w:tc>
      </w:tr>
      <w:tr w:rsidR="00CB5B97" w:rsidRPr="00CA1A78" w14:paraId="32F0D9AA" w14:textId="77777777" w:rsidTr="003918B0">
        <w:tc>
          <w:tcPr>
            <w:tcW w:w="2864" w:type="dxa"/>
            <w:tcBorders>
              <w:top w:val="dotted" w:sz="4" w:space="0" w:color="auto"/>
              <w:left w:val="dotted" w:sz="4" w:space="0" w:color="auto"/>
              <w:bottom w:val="dotted" w:sz="4" w:space="0" w:color="auto"/>
              <w:right w:val="dotted" w:sz="4" w:space="0" w:color="auto"/>
            </w:tcBorders>
          </w:tcPr>
          <w:p w14:paraId="3B3C9DF3" w14:textId="77777777" w:rsidR="00CB5B97" w:rsidRPr="00CA1A78" w:rsidRDefault="00CB5B97"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1F845656" w14:textId="77777777" w:rsidR="00CB5B97" w:rsidRPr="00B87513" w:rsidRDefault="00CB5B97" w:rsidP="0049277F">
            <w:pPr>
              <w:pStyle w:val="Sothutu-1so"/>
              <w:numPr>
                <w:ilvl w:val="0"/>
                <w:numId w:val="0"/>
              </w:numPr>
              <w:spacing w:line="360" w:lineRule="auto"/>
              <w:rPr>
                <w:szCs w:val="24"/>
              </w:rPr>
            </w:pPr>
            <w:r>
              <w:rPr>
                <w:szCs w:val="24"/>
              </w:rPr>
              <w:t>4.Hệ thống lưu thông tin vào CSDL</w:t>
            </w:r>
          </w:p>
        </w:tc>
      </w:tr>
    </w:tbl>
    <w:p w14:paraId="5CDB1FFB" w14:textId="77777777" w:rsidR="00CB5B97" w:rsidRPr="00D14B06" w:rsidRDefault="00CB5B97" w:rsidP="0049277F">
      <w:pPr>
        <w:ind w:left="0"/>
      </w:pPr>
    </w:p>
    <w:p w14:paraId="5D66B620" w14:textId="77777777" w:rsidR="00CB5B97" w:rsidRPr="00CB5B97" w:rsidRDefault="00CB5B97" w:rsidP="002E17B8">
      <w:pPr>
        <w:pStyle w:val="Heading7"/>
      </w:pPr>
      <w:r w:rsidRPr="00CB5B97">
        <w:t>Mô tả dòng sự kiện phụ (Alternative Flow)</w:t>
      </w:r>
    </w:p>
    <w:p w14:paraId="4865D094" w14:textId="77777777" w:rsidR="00CB5B97" w:rsidRPr="009F13D7" w:rsidRDefault="00CB5B97" w:rsidP="0049277F">
      <w:pPr>
        <w:snapToGrid w:val="0"/>
        <w:rPr>
          <w:lang w:eastAsia="ar-SA"/>
        </w:rPr>
      </w:pPr>
      <w:r w:rsidRPr="009F13D7">
        <w:rPr>
          <w:lang w:eastAsia="ar-SA"/>
        </w:rPr>
        <w:t>N/A</w:t>
      </w:r>
    </w:p>
    <w:p w14:paraId="04FF8746" w14:textId="77777777" w:rsidR="00CB5B97" w:rsidRPr="00CB5B97" w:rsidRDefault="00CB5B97" w:rsidP="002E17B8">
      <w:pPr>
        <w:pStyle w:val="Heading7"/>
      </w:pPr>
      <w:r w:rsidRPr="00CB5B97">
        <w:lastRenderedPageBreak/>
        <w:t>Ghi chú</w:t>
      </w:r>
    </w:p>
    <w:p w14:paraId="59F5432C" w14:textId="75EAB89A" w:rsidR="00CB5B97" w:rsidRDefault="004D133E" w:rsidP="0049277F">
      <w:pPr>
        <w:ind w:hanging="402"/>
        <w:jc w:val="center"/>
      </w:pPr>
      <w:r>
        <w:rPr>
          <w:noProof/>
          <w:snapToGrid/>
        </w:rPr>
        <w:drawing>
          <wp:inline distT="0" distB="0" distL="0" distR="0" wp14:anchorId="48B8D359" wp14:editId="7C1FAC52">
            <wp:extent cx="5941695" cy="265303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695" cy="2653030"/>
                    </a:xfrm>
                    <a:prstGeom prst="rect">
                      <a:avLst/>
                    </a:prstGeom>
                  </pic:spPr>
                </pic:pic>
              </a:graphicData>
            </a:graphic>
          </wp:inline>
        </w:drawing>
      </w:r>
    </w:p>
    <w:p w14:paraId="311ED869" w14:textId="0AFB3F97" w:rsidR="00CB5B97" w:rsidRPr="00EF1727" w:rsidRDefault="00CB5B97" w:rsidP="0049277F">
      <w:pPr>
        <w:pStyle w:val="BodyText"/>
        <w:spacing w:line="360" w:lineRule="auto"/>
        <w:ind w:left="0"/>
        <w:jc w:val="center"/>
        <w:rPr>
          <w:i/>
          <w:lang w:eastAsia="ar-SA"/>
        </w:rPr>
      </w:pPr>
      <w:r w:rsidRPr="00EF1727">
        <w:rPr>
          <w:i/>
          <w:noProof/>
        </w:rPr>
        <w:t xml:space="preserve">Hình: </w:t>
      </w:r>
      <w:r>
        <w:rPr>
          <w:i/>
          <w:noProof/>
        </w:rPr>
        <w:t xml:space="preserve">Giao diện thêm mới thông tin </w:t>
      </w:r>
      <w:r w:rsidR="004D133E">
        <w:rPr>
          <w:i/>
          <w:noProof/>
        </w:rPr>
        <w:t>sinh hiệu</w:t>
      </w:r>
    </w:p>
    <w:p w14:paraId="0760FD6E" w14:textId="77777777" w:rsidR="00CB5B97" w:rsidRPr="00B43226" w:rsidRDefault="00CB5B97" w:rsidP="0049277F">
      <w:pPr>
        <w:ind w:hanging="402"/>
      </w:pPr>
    </w:p>
    <w:p w14:paraId="2EE70ACD" w14:textId="6E7050C9" w:rsidR="00CB5B97" w:rsidRPr="00CB5B97" w:rsidRDefault="00CB5B97" w:rsidP="002E17B8">
      <w:pPr>
        <w:pStyle w:val="Heading6"/>
      </w:pPr>
      <w:r w:rsidRPr="00CB5B97">
        <w:t>Sửa thông tin sinh hiệu</w:t>
      </w:r>
    </w:p>
    <w:p w14:paraId="709629E5" w14:textId="77777777" w:rsidR="00CB5B97" w:rsidRPr="00CC04F7" w:rsidRDefault="00CB5B97" w:rsidP="0049277F">
      <w:pPr>
        <w:ind w:left="0"/>
      </w:pPr>
      <w:r>
        <w:t>Giao diện chức năng sửa thông tin giống giao diện chức năng thêm thông tin</w:t>
      </w:r>
    </w:p>
    <w:p w14:paraId="4BD224B6" w14:textId="15061643" w:rsidR="00CB5B97" w:rsidRPr="00CB5B97" w:rsidRDefault="00CB5B97" w:rsidP="002E17B8">
      <w:pPr>
        <w:pStyle w:val="Heading6"/>
      </w:pPr>
      <w:r w:rsidRPr="00CB5B97">
        <w:t>Xóa thông tin sinh hiệu</w:t>
      </w:r>
    </w:p>
    <w:p w14:paraId="57D730F5" w14:textId="77777777" w:rsidR="00CB5B97" w:rsidRDefault="00CB5B97" w:rsidP="002E17B8">
      <w:pPr>
        <w:pStyle w:val="Heading7"/>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CB5B97" w:rsidRPr="000C0449" w14:paraId="78FB1F59"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57E14D9" w14:textId="77777777" w:rsidR="00CB5B97" w:rsidRPr="000C0449" w:rsidRDefault="00CB5B97"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0F2AD9D" w14:textId="52C6F654" w:rsidR="00CB5B97" w:rsidRPr="000C0449" w:rsidRDefault="00CB5B97" w:rsidP="0049277F">
            <w:pPr>
              <w:pStyle w:val="BodyText"/>
              <w:spacing w:line="360" w:lineRule="auto"/>
              <w:ind w:left="0"/>
              <w:rPr>
                <w:lang w:eastAsia="ar-SA"/>
              </w:rPr>
            </w:pPr>
            <w:r>
              <w:rPr>
                <w:iCs/>
              </w:rPr>
              <w:t xml:space="preserve">Xóa thông tin </w:t>
            </w:r>
            <w:r w:rsidR="004D133E">
              <w:rPr>
                <w:iCs/>
              </w:rPr>
              <w:t>sinh hiệu</w:t>
            </w:r>
          </w:p>
        </w:tc>
      </w:tr>
      <w:tr w:rsidR="00CB5B97" w:rsidRPr="000C0449" w14:paraId="1E202148"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4EE85D4" w14:textId="77777777" w:rsidR="00CB5B97" w:rsidRPr="000C0449" w:rsidRDefault="00CB5B97"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D90FBFE" w14:textId="1A0F8A92" w:rsidR="00CB5B97" w:rsidRPr="000C0449" w:rsidRDefault="00CB5B97" w:rsidP="0049277F">
            <w:pPr>
              <w:pStyle w:val="BodyText"/>
              <w:spacing w:line="360" w:lineRule="auto"/>
              <w:ind w:left="0"/>
              <w:rPr>
                <w:lang w:eastAsia="ar-SA"/>
              </w:rPr>
            </w:pPr>
            <w:r>
              <w:rPr>
                <w:lang w:eastAsia="ar-SA"/>
              </w:rPr>
              <w:t xml:space="preserve">Chức năng này cho phép người dùng xóa thông tin </w:t>
            </w:r>
            <w:r w:rsidR="004D133E">
              <w:rPr>
                <w:lang w:eastAsia="ar-SA"/>
              </w:rPr>
              <w:t>sinh hiệu</w:t>
            </w:r>
          </w:p>
        </w:tc>
      </w:tr>
      <w:tr w:rsidR="00CB5B97" w:rsidRPr="000C0449" w14:paraId="76D18744"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A9911C" w14:textId="77777777" w:rsidR="00CB5B97" w:rsidRPr="000C0449" w:rsidRDefault="00CB5B97"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130C3B9" w14:textId="77777777" w:rsidR="00CB5B97" w:rsidRPr="000C0449" w:rsidRDefault="00CB5B97" w:rsidP="0049277F">
            <w:pPr>
              <w:pStyle w:val="BodyText"/>
              <w:spacing w:line="360" w:lineRule="auto"/>
              <w:ind w:left="0"/>
            </w:pPr>
            <w:r>
              <w:t>Người sử dụng</w:t>
            </w:r>
          </w:p>
        </w:tc>
      </w:tr>
      <w:tr w:rsidR="00CB5B97" w:rsidRPr="00255925" w14:paraId="2F8D26AD"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3F2DAB" w14:textId="77777777" w:rsidR="00CB5B97" w:rsidRPr="000C0449" w:rsidRDefault="00CB5B97"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5C7DD9A" w14:textId="07A28FA6" w:rsidR="00CB5B97" w:rsidRPr="00255925" w:rsidRDefault="00CB5B97" w:rsidP="0049277F">
            <w:pPr>
              <w:ind w:left="0"/>
              <w:rPr>
                <w:lang w:eastAsia="ar-SA"/>
              </w:rPr>
            </w:pPr>
            <w:r w:rsidRPr="0090287E">
              <w:rPr>
                <w:lang w:eastAsia="ar-SA"/>
              </w:rPr>
              <w:t xml:space="preserve">Người dùng đã đăng nhập vào hệ thống và được phân quyền </w:t>
            </w:r>
            <w:r>
              <w:rPr>
                <w:lang w:eastAsia="ar-SA"/>
              </w:rPr>
              <w:t xml:space="preserve">xóa thông tin </w:t>
            </w:r>
            <w:r w:rsidR="004D133E">
              <w:rPr>
                <w:lang w:eastAsia="ar-SA"/>
              </w:rPr>
              <w:t>sinh hiệu</w:t>
            </w:r>
          </w:p>
        </w:tc>
      </w:tr>
      <w:tr w:rsidR="00CB5B97" w:rsidRPr="000C0449" w14:paraId="0F0F1835"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5118A7F" w14:textId="77777777" w:rsidR="00CB5B97" w:rsidRPr="000C0449" w:rsidRDefault="00CB5B97"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CFB0733" w14:textId="77777777" w:rsidR="00CB5B97" w:rsidRDefault="00CB5B97" w:rsidP="0049277F">
            <w:pPr>
              <w:pStyle w:val="BodyText"/>
              <w:spacing w:line="360" w:lineRule="auto"/>
              <w:ind w:left="0"/>
            </w:pPr>
            <w:r>
              <w:t>Cập nhật lại trạng thái xóa và loại khỏi danh sách</w:t>
            </w:r>
          </w:p>
          <w:p w14:paraId="654FF9EE" w14:textId="77777777" w:rsidR="00CB5B97" w:rsidRDefault="00CB5B97"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48340776" w14:textId="77777777" w:rsidR="00CB5B97" w:rsidRPr="000C0449" w:rsidRDefault="00CB5B97"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CB5B97" w:rsidRPr="000C0449" w14:paraId="68EFD24D"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2050AA" w14:textId="77777777" w:rsidR="00CB5B97" w:rsidRPr="000C0449" w:rsidRDefault="00CB5B97" w:rsidP="0049277F">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C3786D" w14:textId="77777777" w:rsidR="00CB5B97" w:rsidRPr="000C0449" w:rsidRDefault="00CB5B97" w:rsidP="0049277F">
            <w:pPr>
              <w:pStyle w:val="BodyText"/>
              <w:spacing w:line="360" w:lineRule="auto"/>
              <w:ind w:left="0"/>
              <w:rPr>
                <w:lang w:eastAsia="ar-SA"/>
              </w:rPr>
            </w:pPr>
            <w:r w:rsidRPr="000C0449">
              <w:rPr>
                <w:lang w:eastAsia="ar-SA"/>
              </w:rPr>
              <w:t>N/A</w:t>
            </w:r>
          </w:p>
        </w:tc>
      </w:tr>
      <w:tr w:rsidR="00CB5B97" w:rsidRPr="000C0449" w14:paraId="36350E31"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363B29B" w14:textId="77777777" w:rsidR="00CB5B97" w:rsidRPr="000C0449" w:rsidRDefault="00CB5B97"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2C7CDF5" w14:textId="1966D261" w:rsidR="00CB5B97" w:rsidRPr="000C0449" w:rsidRDefault="00CB5B97" w:rsidP="0049277F">
            <w:pPr>
              <w:pStyle w:val="BodyText"/>
              <w:spacing w:line="360" w:lineRule="auto"/>
              <w:ind w:left="0"/>
            </w:pPr>
            <w:r>
              <w:t xml:space="preserve">Lưu log xóa thông tin </w:t>
            </w:r>
            <w:r w:rsidR="004D133E">
              <w:t>sinh hiệu</w:t>
            </w:r>
          </w:p>
        </w:tc>
      </w:tr>
    </w:tbl>
    <w:p w14:paraId="2C6E2DA4" w14:textId="77777777" w:rsidR="00CB5B97" w:rsidRPr="00D14B06" w:rsidRDefault="00CB5B97" w:rsidP="0049277F">
      <w:pPr>
        <w:ind w:left="0"/>
      </w:pPr>
    </w:p>
    <w:p w14:paraId="19D9BD21" w14:textId="77777777" w:rsidR="00CB5B97" w:rsidRPr="00B43226" w:rsidRDefault="00CB5B97" w:rsidP="002E17B8">
      <w:pPr>
        <w:pStyle w:val="Heading7"/>
      </w:pPr>
      <w:r w:rsidRPr="00B43226">
        <w:t>Biểu đồ luồng xử lý chức năng</w:t>
      </w:r>
    </w:p>
    <w:p w14:paraId="51395894" w14:textId="7B96622F" w:rsidR="00CB5B97" w:rsidRPr="00B540A7" w:rsidRDefault="004D133E" w:rsidP="0049277F">
      <w:pPr>
        <w:ind w:hanging="544"/>
        <w:jc w:val="center"/>
      </w:pPr>
      <w:r w:rsidRPr="00EF1727">
        <w:object w:dxaOrig="13140" w:dyaOrig="12015" w14:anchorId="7F96A517">
          <v:shape id="_x0000_i1045" type="#_x0000_t75" style="width:481.45pt;height:407.3pt" o:ole="">
            <v:imagedata r:id="rId71" o:title=""/>
          </v:shape>
          <o:OLEObject Type="Embed" ProgID="Visio.Drawing.11" ShapeID="_x0000_i1045" DrawAspect="Content" ObjectID="_1734617822" r:id="rId72"/>
        </w:object>
      </w:r>
    </w:p>
    <w:p w14:paraId="20080B72" w14:textId="77777777" w:rsidR="00CB5B97" w:rsidRDefault="00CB5B97" w:rsidP="002E17B8">
      <w:pPr>
        <w:pStyle w:val="Heading7"/>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CB5B97" w14:paraId="2FE0D1BE"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6FABDA8B" w14:textId="77777777" w:rsidR="00CB5B97" w:rsidRPr="00A75A7B" w:rsidRDefault="00CB5B97"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2EEC074D" w14:textId="77777777" w:rsidR="00CB5B97" w:rsidRPr="00A75A7B" w:rsidRDefault="00CB5B97" w:rsidP="0049277F">
            <w:pPr>
              <w:pStyle w:val="Sothutu-1so"/>
              <w:numPr>
                <w:ilvl w:val="0"/>
                <w:numId w:val="0"/>
              </w:numPr>
              <w:spacing w:line="360" w:lineRule="auto"/>
              <w:jc w:val="center"/>
              <w:rPr>
                <w:b/>
              </w:rPr>
            </w:pPr>
            <w:r w:rsidRPr="00A75A7B">
              <w:rPr>
                <w:b/>
              </w:rPr>
              <w:t>Phản ứng của hệ thống</w:t>
            </w:r>
          </w:p>
        </w:tc>
      </w:tr>
      <w:tr w:rsidR="00CB5B97" w14:paraId="15EAD6F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5EDB2569" w14:textId="77777777" w:rsidR="00CB5B97" w:rsidRDefault="00CB5B97" w:rsidP="0049277F">
            <w:pPr>
              <w:pStyle w:val="Sothutu-1so"/>
              <w:numPr>
                <w:ilvl w:val="0"/>
                <w:numId w:val="0"/>
              </w:numPr>
              <w:spacing w:line="360" w:lineRule="auto"/>
            </w:pPr>
            <w:r>
              <w:t>1. Người dùng chọn chức năng xóa thông tin thể trạng</w:t>
            </w:r>
          </w:p>
        </w:tc>
        <w:tc>
          <w:tcPr>
            <w:tcW w:w="6561" w:type="dxa"/>
            <w:tcBorders>
              <w:top w:val="dotted" w:sz="4" w:space="0" w:color="auto"/>
              <w:left w:val="nil"/>
              <w:bottom w:val="dotted" w:sz="4" w:space="0" w:color="auto"/>
              <w:right w:val="dotted" w:sz="4" w:space="0" w:color="auto"/>
            </w:tcBorders>
            <w:hideMark/>
          </w:tcPr>
          <w:p w14:paraId="1837209D" w14:textId="77777777" w:rsidR="00CB5B97" w:rsidRDefault="00CB5B97" w:rsidP="0049277F">
            <w:pPr>
              <w:pStyle w:val="Sothutu-1so"/>
              <w:numPr>
                <w:ilvl w:val="0"/>
                <w:numId w:val="0"/>
              </w:numPr>
              <w:spacing w:line="360" w:lineRule="auto"/>
            </w:pPr>
            <w:r>
              <w:t>2. Hệ thống hiển thị màn hình xác nhận xóa thông tin, thông báo:  “Bạn có chắc chắn xóa Chỉ số sức khỏe {Tên tác nhân} không ?”</w:t>
            </w:r>
          </w:p>
        </w:tc>
      </w:tr>
      <w:tr w:rsidR="00CB5B97" w14:paraId="61701EC7"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6D468B56" w14:textId="77777777" w:rsidR="00CB5B97" w:rsidRDefault="00CB5B97" w:rsidP="0049277F">
            <w:pPr>
              <w:pStyle w:val="Sothutu-1so"/>
              <w:numPr>
                <w:ilvl w:val="0"/>
                <w:numId w:val="0"/>
              </w:numPr>
              <w:spacing w:line="360" w:lineRule="auto"/>
            </w:pPr>
            <w:r>
              <w:lastRenderedPageBreak/>
              <w:t>3.1. Người dùng chọn Đồng ý</w:t>
            </w:r>
          </w:p>
        </w:tc>
        <w:tc>
          <w:tcPr>
            <w:tcW w:w="6561" w:type="dxa"/>
            <w:tcBorders>
              <w:top w:val="dotted" w:sz="4" w:space="0" w:color="auto"/>
              <w:left w:val="nil"/>
              <w:bottom w:val="dotted" w:sz="4" w:space="0" w:color="auto"/>
              <w:right w:val="dotted" w:sz="4" w:space="0" w:color="auto"/>
            </w:tcBorders>
            <w:hideMark/>
          </w:tcPr>
          <w:p w14:paraId="465C63DE" w14:textId="77777777" w:rsidR="00CB5B97" w:rsidRDefault="00CB5B97"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CB5B97" w14:paraId="7925282E"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25599E0C" w14:textId="77777777" w:rsidR="00CB5B97" w:rsidRDefault="00CB5B97"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7A10FF75" w14:textId="77777777" w:rsidR="00CB5B97" w:rsidRDefault="00CB5B97" w:rsidP="0049277F">
            <w:pPr>
              <w:pStyle w:val="Sothutu-1so"/>
              <w:numPr>
                <w:ilvl w:val="0"/>
                <w:numId w:val="0"/>
              </w:numPr>
              <w:spacing w:line="360" w:lineRule="auto"/>
            </w:pPr>
            <w:r>
              <w:t>4.2. Đóng form xác nhận và giữ nguyên trạng thái bản ghi</w:t>
            </w:r>
          </w:p>
        </w:tc>
      </w:tr>
    </w:tbl>
    <w:p w14:paraId="21837682" w14:textId="77777777" w:rsidR="00CB5B97" w:rsidRPr="00B43226" w:rsidRDefault="00CB5B97" w:rsidP="002E17B8">
      <w:pPr>
        <w:pStyle w:val="Heading7"/>
      </w:pPr>
      <w:r w:rsidRPr="00B43226">
        <w:t>Mô tả dòng sự kiện phụ (Alternative Flow)</w:t>
      </w:r>
    </w:p>
    <w:p w14:paraId="4B660E33" w14:textId="77777777" w:rsidR="00CB5B97" w:rsidRPr="009F13D7" w:rsidRDefault="00CB5B97" w:rsidP="0049277F">
      <w:pPr>
        <w:snapToGrid w:val="0"/>
        <w:rPr>
          <w:lang w:eastAsia="ar-SA"/>
        </w:rPr>
      </w:pPr>
      <w:r w:rsidRPr="009F13D7">
        <w:rPr>
          <w:lang w:eastAsia="ar-SA"/>
        </w:rPr>
        <w:t>N/A</w:t>
      </w:r>
    </w:p>
    <w:p w14:paraId="253BA47A" w14:textId="77777777" w:rsidR="00CB5B97" w:rsidRPr="00B43226" w:rsidRDefault="00CB5B97" w:rsidP="002E17B8">
      <w:pPr>
        <w:pStyle w:val="Heading7"/>
      </w:pPr>
      <w:r w:rsidRPr="00B43226">
        <w:t>Ghi chú</w:t>
      </w:r>
    </w:p>
    <w:p w14:paraId="109200E1" w14:textId="0AE7CED5" w:rsidR="00D14B06" w:rsidRPr="00D14B06" w:rsidRDefault="00CB5B97" w:rsidP="002E17B8">
      <w:pPr>
        <w:snapToGrid w:val="0"/>
        <w:rPr>
          <w:lang w:eastAsia="ar-SA"/>
        </w:rPr>
      </w:pPr>
      <w:r w:rsidRPr="009F13D7">
        <w:rPr>
          <w:lang w:eastAsia="ar-SA"/>
        </w:rPr>
        <w:t>N/A</w:t>
      </w:r>
    </w:p>
    <w:p w14:paraId="2D8A3FC9" w14:textId="435867E2" w:rsidR="003F34B9" w:rsidRDefault="003F34B9" w:rsidP="0049277F">
      <w:pPr>
        <w:pStyle w:val="Heading3"/>
        <w:rPr>
          <w:color w:val="000000"/>
          <w:szCs w:val="24"/>
          <w:highlight w:val="yellow"/>
        </w:rPr>
      </w:pPr>
      <w:bookmarkStart w:id="55" w:name="_Toc109901573"/>
      <w:r w:rsidRPr="003F34B9">
        <w:rPr>
          <w:color w:val="000000"/>
          <w:szCs w:val="24"/>
          <w:highlight w:val="yellow"/>
        </w:rPr>
        <w:t>Tiền sử gia đình</w:t>
      </w:r>
      <w:bookmarkEnd w:id="55"/>
    </w:p>
    <w:p w14:paraId="31961EBF" w14:textId="5DFEEC65" w:rsidR="002F1A60" w:rsidRPr="002F1A60" w:rsidRDefault="00587F65" w:rsidP="00587F65">
      <w:pPr>
        <w:pStyle w:val="Heading4"/>
        <w:rPr>
          <w:highlight w:val="yellow"/>
        </w:rPr>
      </w:pPr>
      <w:bookmarkStart w:id="56" w:name="_Hlk123978370"/>
      <w:r>
        <w:rPr>
          <w:highlight w:val="yellow"/>
        </w:rPr>
        <w:t>Bệnh lý</w:t>
      </w:r>
    </w:p>
    <w:p w14:paraId="7874716E" w14:textId="0EB8561F" w:rsidR="00A36677" w:rsidRDefault="00A36677" w:rsidP="00312797">
      <w:pPr>
        <w:pStyle w:val="Heading5"/>
      </w:pPr>
      <w:r>
        <w:t xml:space="preserve">Danh sách Tiền sử bệnh </w:t>
      </w:r>
      <w:r w:rsidR="00587F65">
        <w:t xml:space="preserve">lý </w:t>
      </w:r>
      <w:r>
        <w:t>gia đình</w:t>
      </w:r>
    </w:p>
    <w:p w14:paraId="413EBAAA" w14:textId="77777777" w:rsidR="00D14B06" w:rsidRDefault="00D14B06" w:rsidP="00312797">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7F92D8EB"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E8BDF02"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6F712A2" w14:textId="77777777" w:rsidR="00D14B06" w:rsidRPr="000C0449" w:rsidRDefault="00D14B06" w:rsidP="0049277F">
            <w:pPr>
              <w:pStyle w:val="BodyText"/>
              <w:spacing w:line="360" w:lineRule="auto"/>
              <w:ind w:left="0"/>
              <w:rPr>
                <w:lang w:eastAsia="ar-SA"/>
              </w:rPr>
            </w:pPr>
            <w:r>
              <w:rPr>
                <w:iCs/>
              </w:rPr>
              <w:t>Danh sách tiền sử bệnh tật</w:t>
            </w:r>
          </w:p>
        </w:tc>
      </w:tr>
      <w:tr w:rsidR="00D14B06" w:rsidRPr="000C0449" w14:paraId="58380609"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F98AA2E"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EC57576" w14:textId="42C5DA0D" w:rsidR="00D14B06" w:rsidRPr="000C0449" w:rsidRDefault="00D14B06" w:rsidP="0049277F">
            <w:pPr>
              <w:pStyle w:val="BodyText"/>
              <w:spacing w:line="360" w:lineRule="auto"/>
              <w:ind w:left="0"/>
              <w:rPr>
                <w:lang w:eastAsia="ar-SA"/>
              </w:rPr>
            </w:pPr>
            <w:r>
              <w:rPr>
                <w:lang w:eastAsia="ar-SA"/>
              </w:rPr>
              <w:t xml:space="preserve">Chức năng này cho phép theo dõi tiền sử bệnh </w:t>
            </w:r>
            <w:r w:rsidR="00587F65">
              <w:rPr>
                <w:lang w:eastAsia="ar-SA"/>
              </w:rPr>
              <w:t>lý</w:t>
            </w:r>
            <w:r>
              <w:rPr>
                <w:lang w:eastAsia="ar-SA"/>
              </w:rPr>
              <w:t xml:space="preserve"> của gia đình bệnh nhân</w:t>
            </w:r>
          </w:p>
        </w:tc>
      </w:tr>
      <w:tr w:rsidR="00D14B06" w:rsidRPr="000C0449" w14:paraId="5B0A9AE4"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84C5CC2"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93F436E" w14:textId="5E58B32A" w:rsidR="00D14B06" w:rsidRPr="000C0449" w:rsidRDefault="00216820" w:rsidP="0049277F">
            <w:pPr>
              <w:pStyle w:val="BodyText"/>
              <w:spacing w:line="360" w:lineRule="auto"/>
              <w:ind w:left="0"/>
            </w:pPr>
            <w:r>
              <w:t>Người sử dụng</w:t>
            </w:r>
          </w:p>
        </w:tc>
      </w:tr>
      <w:tr w:rsidR="00D14B06" w:rsidRPr="00255925" w14:paraId="691AE324"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0E5050E"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CFFB6F7" w14:textId="59B2FDF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gia đình – Bệnh </w:t>
            </w:r>
            <w:r w:rsidR="00587F65">
              <w:rPr>
                <w:lang w:eastAsia="ar-SA"/>
              </w:rPr>
              <w:t>lý</w:t>
            </w:r>
          </w:p>
        </w:tc>
      </w:tr>
      <w:tr w:rsidR="00D14B06" w:rsidRPr="000C0449" w14:paraId="7666135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788CBDF"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6020426" w14:textId="3D25C44F" w:rsidR="00D14B06" w:rsidRPr="000C0449" w:rsidRDefault="00D14B06" w:rsidP="0049277F">
            <w:pPr>
              <w:pStyle w:val="BodyText"/>
              <w:spacing w:line="360" w:lineRule="auto"/>
              <w:ind w:left="0"/>
              <w:rPr>
                <w:lang w:eastAsia="ar-SA"/>
              </w:rPr>
            </w:pPr>
            <w:r>
              <w:rPr>
                <w:lang w:eastAsia="ar-SA"/>
              </w:rPr>
              <w:t xml:space="preserve">Hiển thị danh sách tiền sử Tiền sử gia đình – Bệnh </w:t>
            </w:r>
            <w:r w:rsidR="00587F65">
              <w:rPr>
                <w:lang w:eastAsia="ar-SA"/>
              </w:rPr>
              <w:t>lý</w:t>
            </w:r>
          </w:p>
        </w:tc>
      </w:tr>
      <w:tr w:rsidR="00D14B06" w:rsidRPr="000C0449" w14:paraId="2A4C670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5012C9A"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918DFBE" w14:textId="6F445F1A" w:rsidR="00D14B06" w:rsidRPr="000C0449" w:rsidRDefault="00D14B06" w:rsidP="0049277F">
            <w:pPr>
              <w:pStyle w:val="BodyText"/>
              <w:spacing w:line="360" w:lineRule="auto"/>
              <w:ind w:left="0"/>
              <w:rPr>
                <w:lang w:eastAsia="ar-SA"/>
              </w:rPr>
            </w:pPr>
            <w:r>
              <w:rPr>
                <w:lang w:eastAsia="ar-SA"/>
              </w:rPr>
              <w:t>Nếu không có thông tin thì hiển thị Label “Không có</w:t>
            </w:r>
            <w:r w:rsidR="00BC53D7">
              <w:rPr>
                <w:lang w:eastAsia="ar-SA"/>
              </w:rPr>
              <w:t>bản ghi</w:t>
            </w:r>
            <w:r>
              <w:rPr>
                <w:lang w:eastAsia="ar-SA"/>
              </w:rPr>
              <w:t>”</w:t>
            </w:r>
          </w:p>
        </w:tc>
      </w:tr>
      <w:tr w:rsidR="00D14B06" w:rsidRPr="000C0449" w14:paraId="612A4F59"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0191357"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6D07D95A" w14:textId="77777777" w:rsidR="00D14B06" w:rsidRPr="000C0449" w:rsidRDefault="00D14B06" w:rsidP="0049277F">
            <w:pPr>
              <w:pStyle w:val="BodyText"/>
              <w:spacing w:line="360" w:lineRule="auto"/>
              <w:ind w:left="0"/>
            </w:pPr>
            <w:r>
              <w:t>N/A</w:t>
            </w:r>
          </w:p>
        </w:tc>
      </w:tr>
    </w:tbl>
    <w:p w14:paraId="2F32FAB3" w14:textId="77777777" w:rsidR="00D14B06" w:rsidRDefault="00D14B06" w:rsidP="00312797">
      <w:pPr>
        <w:pStyle w:val="Heading6"/>
      </w:pPr>
      <w:r>
        <w:lastRenderedPageBreak/>
        <w:t>Biểu đồ luông xử lý chức năng</w:t>
      </w:r>
    </w:p>
    <w:p w14:paraId="51C8780C" w14:textId="2C7FB1E1" w:rsidR="00D14B06" w:rsidRPr="00F61E1E" w:rsidRDefault="00D10D54" w:rsidP="0049277F">
      <w:pPr>
        <w:ind w:hanging="544"/>
      </w:pPr>
      <w:r w:rsidRPr="00EF1727">
        <w:object w:dxaOrig="12090" w:dyaOrig="5881" w14:anchorId="3EDE2DC6">
          <v:shape id="_x0000_i1046" type="#_x0000_t75" style="width:443.3pt;height:198.8pt" o:ole="">
            <v:imagedata r:id="rId73" o:title=""/>
          </v:shape>
          <o:OLEObject Type="Embed" ProgID="Visio.Drawing.11" ShapeID="_x0000_i1046" DrawAspect="Content" ObjectID="_1734617823" r:id="rId74"/>
        </w:object>
      </w:r>
    </w:p>
    <w:p w14:paraId="12B24818" w14:textId="0303A12D" w:rsidR="00D14B06" w:rsidRDefault="00D14B06" w:rsidP="00312797">
      <w:pPr>
        <w:pStyle w:val="Heading6"/>
      </w:pPr>
      <w:r>
        <w:t>Mô tả dòng sự kiện chính</w:t>
      </w:r>
      <w:r w:rsidR="00587F65">
        <w:t xml:space="preserve"> </w:t>
      </w:r>
      <w:r>
        <w:t>(Basic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7646F3" w:rsidRPr="00CA1A78" w14:paraId="45604A3A" w14:textId="77777777" w:rsidTr="003918B0">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4CCF49E" w14:textId="77777777" w:rsidR="007646F3" w:rsidRPr="00CA1A78" w:rsidRDefault="007646F3" w:rsidP="0049277F">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05D13163" w14:textId="77777777" w:rsidR="007646F3" w:rsidRPr="00CA1A78" w:rsidRDefault="007646F3" w:rsidP="0049277F">
            <w:pPr>
              <w:jc w:val="center"/>
              <w:rPr>
                <w:b/>
                <w:bCs/>
              </w:rPr>
            </w:pPr>
            <w:r w:rsidRPr="00CA1A78">
              <w:rPr>
                <w:b/>
              </w:rPr>
              <w:t>Phản ứng của hệ thống</w:t>
            </w:r>
          </w:p>
        </w:tc>
      </w:tr>
      <w:tr w:rsidR="007646F3" w:rsidRPr="00CA1A78" w14:paraId="1605C930" w14:textId="77777777" w:rsidTr="003918B0">
        <w:tc>
          <w:tcPr>
            <w:tcW w:w="2297" w:type="dxa"/>
            <w:tcBorders>
              <w:top w:val="dotted" w:sz="4" w:space="0" w:color="auto"/>
              <w:left w:val="dotted" w:sz="4" w:space="0" w:color="auto"/>
              <w:bottom w:val="dotted" w:sz="4" w:space="0" w:color="auto"/>
              <w:right w:val="dotted" w:sz="4" w:space="0" w:color="auto"/>
            </w:tcBorders>
            <w:hideMark/>
          </w:tcPr>
          <w:p w14:paraId="1A0C73CE" w14:textId="6BEF6AA7" w:rsidR="007646F3" w:rsidRPr="00CA1A78" w:rsidRDefault="007646F3" w:rsidP="0049277F">
            <w:pPr>
              <w:pStyle w:val="Sothutu-1so"/>
              <w:numPr>
                <w:ilvl w:val="0"/>
                <w:numId w:val="0"/>
              </w:numPr>
              <w:spacing w:line="360" w:lineRule="auto"/>
              <w:rPr>
                <w:szCs w:val="24"/>
              </w:rPr>
            </w:pPr>
            <w:r>
              <w:rPr>
                <w:szCs w:val="24"/>
              </w:rPr>
              <w:t>1</w:t>
            </w:r>
            <w:r w:rsidRPr="00082DE6">
              <w:rPr>
                <w:szCs w:val="24"/>
              </w:rPr>
              <w:t xml:space="preserve">. Người dùng </w:t>
            </w:r>
            <w:r w:rsidRPr="00082DE6">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 </w:t>
            </w:r>
            <w:r w:rsidRPr="00082DE6">
              <w:rPr>
                <w:color w:val="000000"/>
                <w:szCs w:val="24"/>
              </w:rPr>
              <w:t>Bệnh lý”</w:t>
            </w:r>
          </w:p>
        </w:tc>
        <w:tc>
          <w:tcPr>
            <w:tcW w:w="7059" w:type="dxa"/>
            <w:tcBorders>
              <w:top w:val="dotted" w:sz="4" w:space="0" w:color="auto"/>
              <w:left w:val="nil"/>
              <w:bottom w:val="dotted" w:sz="4" w:space="0" w:color="auto"/>
              <w:right w:val="dotted" w:sz="4" w:space="0" w:color="auto"/>
            </w:tcBorders>
            <w:hideMark/>
          </w:tcPr>
          <w:p w14:paraId="6AC36C6B" w14:textId="77777777" w:rsidR="007646F3" w:rsidRDefault="007646F3" w:rsidP="0049277F">
            <w:pPr>
              <w:pStyle w:val="Sothutu-1so"/>
              <w:numPr>
                <w:ilvl w:val="0"/>
                <w:numId w:val="0"/>
              </w:numPr>
              <w:spacing w:line="360" w:lineRule="auto"/>
              <w:rPr>
                <w:szCs w:val="24"/>
              </w:rPr>
            </w:pPr>
            <w:r w:rsidRPr="00CA1A78">
              <w:rPr>
                <w:szCs w:val="24"/>
              </w:rPr>
              <w:t xml:space="preserve">2. Hệ thống hiển thị màn </w:t>
            </w:r>
            <w:r>
              <w:rPr>
                <w:szCs w:val="24"/>
              </w:rPr>
              <w:t>hình chi tiết danh sách thông tin tiền sử bệnh lý Quân nhân</w:t>
            </w:r>
            <w:r w:rsidRPr="00CA1A78">
              <w:rPr>
                <w:szCs w:val="24"/>
              </w:rPr>
              <w:t xml:space="preserve"> </w:t>
            </w:r>
          </w:p>
          <w:p w14:paraId="662322C1" w14:textId="7D1BDE75" w:rsidR="007646F3" w:rsidRPr="00294C67" w:rsidRDefault="007646F3" w:rsidP="0049277F">
            <w:pPr>
              <w:widowControl/>
              <w:numPr>
                <w:ilvl w:val="0"/>
                <w:numId w:val="33"/>
              </w:numPr>
              <w:tabs>
                <w:tab w:val="left" w:pos="317"/>
              </w:tabs>
              <w:snapToGrid w:val="0"/>
              <w:spacing w:before="80" w:after="160"/>
              <w:ind w:left="317" w:hanging="283"/>
              <w:contextualSpacing/>
              <w:jc w:val="both"/>
              <w:rPr>
                <w:b/>
              </w:rPr>
            </w:pPr>
            <w:r w:rsidRPr="00294C67">
              <w:rPr>
                <w:b/>
              </w:rPr>
              <w:t xml:space="preserve">Danh sách </w:t>
            </w:r>
            <w:r>
              <w:rPr>
                <w:b/>
              </w:rPr>
              <w:t>bệnh tật</w:t>
            </w:r>
            <w:r w:rsidR="00587F65">
              <w:rPr>
                <w:b/>
              </w:rPr>
              <w:t xml:space="preserve"> </w:t>
            </w:r>
            <w:r w:rsidRPr="00294C67">
              <w:rPr>
                <w:b/>
              </w:rPr>
              <w:t xml:space="preserve">(Tổng số): </w:t>
            </w:r>
            <w:r>
              <w:t>Tổng số tiền sử bệnh lý mà gia đình quân nhân mắc phải</w:t>
            </w:r>
          </w:p>
          <w:p w14:paraId="6CF936CE" w14:textId="65895C21" w:rsidR="007646F3" w:rsidRPr="00294C67" w:rsidRDefault="007646F3" w:rsidP="0049277F">
            <w:pPr>
              <w:widowControl/>
              <w:numPr>
                <w:ilvl w:val="0"/>
                <w:numId w:val="33"/>
              </w:numPr>
              <w:tabs>
                <w:tab w:val="left" w:pos="317"/>
              </w:tabs>
              <w:snapToGrid w:val="0"/>
              <w:spacing w:before="0"/>
              <w:ind w:left="317" w:hanging="283"/>
              <w:contextualSpacing/>
              <w:jc w:val="both"/>
              <w:rPr>
                <w:b/>
              </w:rPr>
            </w:pPr>
            <w:r>
              <w:rPr>
                <w:b/>
              </w:rPr>
              <w:t xml:space="preserve">Danh sách </w:t>
            </w:r>
            <w:r w:rsidR="00BC53D7">
              <w:rPr>
                <w:b/>
              </w:rPr>
              <w:t>tiền sử</w:t>
            </w:r>
            <w:r>
              <w:rPr>
                <w:b/>
              </w:rPr>
              <w:t xml:space="preserve"> bệnh lý</w:t>
            </w:r>
            <w:r w:rsidR="00BC53D7">
              <w:rPr>
                <w:b/>
              </w:rPr>
              <w:t xml:space="preserve"> gia đình</w:t>
            </w:r>
            <w:r>
              <w:rPr>
                <w:b/>
              </w:rPr>
              <w:t xml:space="preserve"> gồm các thông tin sau:</w:t>
            </w:r>
          </w:p>
          <w:p w14:paraId="2FB85DDF" w14:textId="77777777" w:rsidR="007646F3" w:rsidRPr="00082DE6" w:rsidRDefault="007646F3" w:rsidP="0049277F">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1 - n</w:t>
            </w:r>
          </w:p>
          <w:p w14:paraId="4EF5F02E" w14:textId="312BEC7A"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Nhóm bệnh</w:t>
            </w:r>
            <w:r>
              <w:rPr>
                <w:lang w:eastAsia="ar-SA"/>
              </w:rPr>
              <w:t xml:space="preserve">: Tên nhóm bệnh mắc phải như Tim mạch, Đái tháo </w:t>
            </w:r>
            <w:proofErr w:type="gramStart"/>
            <w:r>
              <w:rPr>
                <w:lang w:eastAsia="ar-SA"/>
              </w:rPr>
              <w:t>đường,</w:t>
            </w:r>
            <w:r w:rsidR="00587F65">
              <w:rPr>
                <w:lang w:eastAsia="ar-SA"/>
              </w:rPr>
              <w:t>…</w:t>
            </w:r>
            <w:proofErr w:type="gramEnd"/>
          </w:p>
          <w:p w14:paraId="4C0BE914" w14:textId="77777777"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Mã bệnh ICD10</w:t>
            </w:r>
            <w:r>
              <w:rPr>
                <w:lang w:eastAsia="ar-SA"/>
              </w:rPr>
              <w:t>: Mã bệnh ICD10 quân nhân mắc phải</w:t>
            </w:r>
          </w:p>
          <w:p w14:paraId="7FF99255" w14:textId="77777777" w:rsidR="007646F3" w:rsidRDefault="007646F3" w:rsidP="0049277F">
            <w:pPr>
              <w:pStyle w:val="BodyText"/>
              <w:numPr>
                <w:ilvl w:val="0"/>
                <w:numId w:val="18"/>
              </w:numPr>
              <w:spacing w:line="360" w:lineRule="auto"/>
              <w:ind w:left="346" w:hanging="284"/>
              <w:rPr>
                <w:lang w:eastAsia="ar-SA"/>
              </w:rPr>
            </w:pPr>
            <w:r w:rsidRPr="00082DE6">
              <w:rPr>
                <w:lang w:eastAsia="ar-SA"/>
              </w:rPr>
              <w:t>Tên bệnh</w:t>
            </w:r>
            <w:r>
              <w:rPr>
                <w:lang w:eastAsia="ar-SA"/>
              </w:rPr>
              <w:t>: Tên bệnh theo ICD10</w:t>
            </w:r>
          </w:p>
          <w:p w14:paraId="55B95D03" w14:textId="594D5748" w:rsidR="007646F3" w:rsidRDefault="007646F3" w:rsidP="0049277F">
            <w:pPr>
              <w:pStyle w:val="BodyText"/>
              <w:numPr>
                <w:ilvl w:val="0"/>
                <w:numId w:val="18"/>
              </w:numPr>
              <w:spacing w:line="360" w:lineRule="auto"/>
              <w:ind w:left="346" w:hanging="284"/>
              <w:rPr>
                <w:lang w:eastAsia="ar-SA"/>
              </w:rPr>
            </w:pPr>
            <w:r>
              <w:rPr>
                <w:lang w:eastAsia="ar-SA"/>
              </w:rPr>
              <w:t>Mối quan hệ gia đình: Người trong gia đình bị mắc</w:t>
            </w:r>
          </w:p>
          <w:p w14:paraId="6F7B8C68" w14:textId="6A1941FC" w:rsidR="007646F3" w:rsidRPr="00082DE6" w:rsidRDefault="007646F3" w:rsidP="0049277F">
            <w:pPr>
              <w:pStyle w:val="BodyText"/>
              <w:numPr>
                <w:ilvl w:val="0"/>
                <w:numId w:val="18"/>
              </w:numPr>
              <w:spacing w:line="360" w:lineRule="auto"/>
              <w:ind w:left="346" w:hanging="284"/>
              <w:rPr>
                <w:lang w:eastAsia="ar-SA"/>
              </w:rPr>
            </w:pPr>
            <w:r>
              <w:rPr>
                <w:lang w:eastAsia="ar-SA"/>
              </w:rPr>
              <w:t>Trạng thái: Xác định còn mắc hay đã khỏi</w:t>
            </w:r>
          </w:p>
          <w:p w14:paraId="246FC091" w14:textId="77777777" w:rsidR="007646F3" w:rsidRDefault="007646F3" w:rsidP="0049277F">
            <w:pPr>
              <w:pStyle w:val="BodyText"/>
              <w:numPr>
                <w:ilvl w:val="0"/>
                <w:numId w:val="18"/>
              </w:numPr>
              <w:spacing w:line="360" w:lineRule="auto"/>
              <w:ind w:left="346" w:hanging="284"/>
              <w:rPr>
                <w:lang w:eastAsia="ar-SA"/>
              </w:rPr>
            </w:pPr>
            <w:r w:rsidRPr="00082DE6">
              <w:rPr>
                <w:lang w:eastAsia="ar-SA"/>
              </w:rPr>
              <w:t>Thời gian bắt đầu mắc:</w:t>
            </w:r>
            <w:r>
              <w:rPr>
                <w:lang w:eastAsia="ar-SA"/>
              </w:rPr>
              <w:t xml:space="preserve"> Thời gian bắt đầu mắc</w:t>
            </w:r>
          </w:p>
          <w:p w14:paraId="099728EE" w14:textId="65674BAA" w:rsidR="007646F3" w:rsidRDefault="007646F3" w:rsidP="0049277F">
            <w:pPr>
              <w:pStyle w:val="BodyText"/>
              <w:numPr>
                <w:ilvl w:val="0"/>
                <w:numId w:val="18"/>
              </w:numPr>
              <w:spacing w:line="360" w:lineRule="auto"/>
              <w:ind w:left="346" w:hanging="284"/>
              <w:rPr>
                <w:lang w:eastAsia="ar-SA"/>
              </w:rPr>
            </w:pPr>
            <w:r>
              <w:rPr>
                <w:lang w:eastAsia="ar-SA"/>
              </w:rPr>
              <w:t>Dẫn đến tử vong: Xác định tiền sử có gây ra nguyên nhân tử vong hay không?</w:t>
            </w:r>
          </w:p>
          <w:p w14:paraId="46CE9DB0" w14:textId="60DE0EB6" w:rsidR="00587F65" w:rsidRDefault="00587F65" w:rsidP="0049277F">
            <w:pPr>
              <w:pStyle w:val="BodyText"/>
              <w:numPr>
                <w:ilvl w:val="0"/>
                <w:numId w:val="18"/>
              </w:numPr>
              <w:spacing w:line="360" w:lineRule="auto"/>
              <w:ind w:left="346" w:hanging="284"/>
              <w:rPr>
                <w:lang w:eastAsia="ar-SA"/>
              </w:rPr>
            </w:pPr>
            <w:r>
              <w:rPr>
                <w:lang w:eastAsia="ar-SA"/>
              </w:rPr>
              <w:lastRenderedPageBreak/>
              <w:t>Ghi chú:</w:t>
            </w:r>
          </w:p>
          <w:p w14:paraId="7D2BD88D" w14:textId="66B87722" w:rsidR="007646F3" w:rsidRDefault="007646F3" w:rsidP="0049277F">
            <w:pPr>
              <w:pStyle w:val="BodyText"/>
              <w:numPr>
                <w:ilvl w:val="0"/>
                <w:numId w:val="18"/>
              </w:numPr>
              <w:spacing w:line="360" w:lineRule="auto"/>
              <w:ind w:left="346" w:hanging="284"/>
              <w:rPr>
                <w:lang w:eastAsia="ar-SA"/>
              </w:rPr>
            </w:pPr>
            <w:r w:rsidRPr="00082DE6">
              <w:rPr>
                <w:lang w:eastAsia="ar-SA"/>
              </w:rPr>
              <w:t xml:space="preserve">Button Thêm mới tiền sử: </w:t>
            </w:r>
            <w:r>
              <w:rPr>
                <w:lang w:eastAsia="ar-SA"/>
              </w:rPr>
              <w:t xml:space="preserve">Xử lý sự kiện gọi giao diện thêm mới tiền sử </w:t>
            </w:r>
          </w:p>
          <w:p w14:paraId="161FA63E" w14:textId="40CEF4FC"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 xml:space="preserve">Button Sửa tiền sử: </w:t>
            </w:r>
            <w:r>
              <w:rPr>
                <w:lang w:eastAsia="ar-SA"/>
              </w:rPr>
              <w:t>Xử lý sự kiện gọi giao diện sửa tiền sử</w:t>
            </w:r>
          </w:p>
          <w:p w14:paraId="5739464E" w14:textId="3AC429BD" w:rsidR="007646F3" w:rsidRPr="00082DE6" w:rsidRDefault="007646F3" w:rsidP="0049277F">
            <w:pPr>
              <w:pStyle w:val="BodyText"/>
              <w:numPr>
                <w:ilvl w:val="0"/>
                <w:numId w:val="18"/>
              </w:numPr>
              <w:spacing w:line="360" w:lineRule="auto"/>
              <w:ind w:left="346" w:hanging="284"/>
              <w:rPr>
                <w:lang w:eastAsia="ar-SA"/>
              </w:rPr>
            </w:pPr>
            <w:r w:rsidRPr="00082DE6">
              <w:rPr>
                <w:lang w:eastAsia="ar-SA"/>
              </w:rPr>
              <w:t>Button Xóa tiền sử</w:t>
            </w:r>
            <w:r>
              <w:rPr>
                <w:lang w:eastAsia="ar-SA"/>
              </w:rPr>
              <w:t xml:space="preserve">: Xử lý sự kiện xóa tiền sử </w:t>
            </w:r>
          </w:p>
          <w:p w14:paraId="1E3DEFF5" w14:textId="2172A76F" w:rsidR="007646F3" w:rsidRDefault="007646F3" w:rsidP="0049277F">
            <w:pPr>
              <w:pStyle w:val="BodyText"/>
              <w:numPr>
                <w:ilvl w:val="0"/>
                <w:numId w:val="18"/>
              </w:numPr>
              <w:spacing w:line="360" w:lineRule="auto"/>
              <w:ind w:left="346" w:hanging="284"/>
            </w:pPr>
            <w:r w:rsidRPr="00082DE6">
              <w:rPr>
                <w:lang w:eastAsia="ar-SA"/>
              </w:rPr>
              <w:t xml:space="preserve">Phân trang:  </w:t>
            </w:r>
            <w:r w:rsidRPr="00CA1A78">
              <w:rPr>
                <w:lang w:eastAsia="ar-SA"/>
              </w:rPr>
              <w:t>Phân trang 20 bản ghi/1 trang</w:t>
            </w:r>
            <w:r>
              <w:rPr>
                <w:lang w:eastAsia="ar-SA"/>
              </w:rPr>
              <w:t xml:space="preserve">; </w:t>
            </w:r>
            <w:r w:rsidRPr="00CA1A78">
              <w:rPr>
                <w:lang w:eastAsia="ar-SA"/>
              </w:rPr>
              <w:t>Hiển thị Lable tại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p w14:paraId="1F579604" w14:textId="67D975A1" w:rsidR="007646F3" w:rsidRPr="007646F3" w:rsidRDefault="007646F3" w:rsidP="0049277F">
            <w:pPr>
              <w:widowControl/>
              <w:numPr>
                <w:ilvl w:val="0"/>
                <w:numId w:val="33"/>
              </w:numPr>
              <w:tabs>
                <w:tab w:val="left" w:pos="317"/>
              </w:tabs>
              <w:snapToGrid w:val="0"/>
              <w:spacing w:before="0"/>
              <w:ind w:left="317" w:hanging="283"/>
              <w:contextualSpacing/>
              <w:jc w:val="both"/>
              <w:rPr>
                <w:b/>
              </w:rPr>
            </w:pPr>
            <w:r>
              <w:rPr>
                <w:b/>
              </w:rPr>
              <w:t>Thông tin “</w:t>
            </w:r>
            <w:r w:rsidRPr="007646F3">
              <w:rPr>
                <w:b/>
              </w:rPr>
              <w:t>Đột tử, tử vong khi còn trẻ (&lt; 60 tuổi) do bệnh lý hoặc chưa rõ nguyên nhân”</w:t>
            </w:r>
            <w:r>
              <w:rPr>
                <w:b/>
              </w:rPr>
              <w:t xml:space="preserve">, </w:t>
            </w:r>
            <w:r w:rsidR="00BC53D7">
              <w:t>hiển thị:</w:t>
            </w:r>
          </w:p>
          <w:p w14:paraId="0875BB28" w14:textId="3099D51B" w:rsidR="007646F3" w:rsidRPr="007646F3" w:rsidRDefault="007646F3" w:rsidP="0049277F">
            <w:pPr>
              <w:pStyle w:val="BodyText"/>
              <w:numPr>
                <w:ilvl w:val="0"/>
                <w:numId w:val="18"/>
              </w:numPr>
              <w:spacing w:line="360" w:lineRule="auto"/>
              <w:ind w:left="346" w:hanging="284"/>
              <w:rPr>
                <w:lang w:eastAsia="ar-SA"/>
              </w:rPr>
            </w:pPr>
            <w:r w:rsidRPr="007646F3">
              <w:rPr>
                <w:lang w:eastAsia="ar-SA"/>
              </w:rPr>
              <w:t>Bố</w:t>
            </w:r>
            <w:r>
              <w:rPr>
                <w:lang w:eastAsia="ar-SA"/>
              </w:rPr>
              <w:t>: Xác định rõ nếu đột tử thì có rõ nguyên nhân không, nếu rõ thì do bệnh lý gì gây ra (bệnh theo ICD10)</w:t>
            </w:r>
          </w:p>
          <w:p w14:paraId="0104726D" w14:textId="35767C58" w:rsidR="007646F3" w:rsidRPr="007646F3" w:rsidRDefault="007646F3" w:rsidP="0049277F">
            <w:pPr>
              <w:pStyle w:val="BodyText"/>
              <w:numPr>
                <w:ilvl w:val="0"/>
                <w:numId w:val="18"/>
              </w:numPr>
              <w:spacing w:line="360" w:lineRule="auto"/>
              <w:ind w:left="346" w:hanging="284"/>
              <w:rPr>
                <w:lang w:eastAsia="ar-SA"/>
              </w:rPr>
            </w:pPr>
            <w:r w:rsidRPr="007646F3">
              <w:rPr>
                <w:lang w:eastAsia="ar-SA"/>
              </w:rPr>
              <w:t>M</w:t>
            </w:r>
            <w:r>
              <w:rPr>
                <w:lang w:eastAsia="ar-SA"/>
              </w:rPr>
              <w:t>ẹ: Xác định rõ nếu đột tử thì có rõ nguyên nhân không, nếu rõ thì do bệnh lý gì gây ra (bệnh theo ICD10)</w:t>
            </w:r>
          </w:p>
          <w:p w14:paraId="2E3226FF" w14:textId="7FD710DF" w:rsidR="007646F3" w:rsidRDefault="007646F3" w:rsidP="0049277F">
            <w:pPr>
              <w:pStyle w:val="BodyText"/>
              <w:numPr>
                <w:ilvl w:val="0"/>
                <w:numId w:val="18"/>
              </w:numPr>
              <w:spacing w:line="360" w:lineRule="auto"/>
              <w:ind w:left="346" w:hanging="284"/>
              <w:rPr>
                <w:lang w:eastAsia="ar-SA"/>
              </w:rPr>
            </w:pPr>
            <w:r w:rsidRPr="007646F3">
              <w:rPr>
                <w:lang w:eastAsia="ar-SA"/>
              </w:rPr>
              <w:t>Anh chị em ru</w:t>
            </w:r>
            <w:r w:rsidR="00BC53D7">
              <w:rPr>
                <w:lang w:eastAsia="ar-SA"/>
              </w:rPr>
              <w:t>ột</w:t>
            </w:r>
            <w:r>
              <w:rPr>
                <w:lang w:eastAsia="ar-SA"/>
              </w:rPr>
              <w:t>: Xác định rõ nếu đột tử thì có rõ nguyên nhân không, nếu rõ thì do bệnh lý gì gây ra (bệnh theo ICD10)</w:t>
            </w:r>
          </w:p>
          <w:p w14:paraId="4B4AF780" w14:textId="132F6824" w:rsidR="007646F3" w:rsidRPr="00082DE6" w:rsidRDefault="007646F3" w:rsidP="0049277F">
            <w:pPr>
              <w:pStyle w:val="BodyText"/>
              <w:numPr>
                <w:ilvl w:val="0"/>
                <w:numId w:val="18"/>
              </w:numPr>
              <w:spacing w:line="360" w:lineRule="auto"/>
              <w:ind w:left="346" w:hanging="284"/>
            </w:pPr>
            <w:r>
              <w:rPr>
                <w:lang w:eastAsia="ar-SA"/>
              </w:rPr>
              <w:t>Thao tác: Button “Cập nhật tình trạng đột tử”</w:t>
            </w:r>
          </w:p>
        </w:tc>
      </w:tr>
    </w:tbl>
    <w:p w14:paraId="5DE62D4E" w14:textId="01F481F0" w:rsidR="00D14B06" w:rsidRDefault="00D14B06" w:rsidP="00312797">
      <w:pPr>
        <w:pStyle w:val="Heading6"/>
      </w:pPr>
      <w:r>
        <w:lastRenderedPageBreak/>
        <w:t xml:space="preserve">Mô tả dòng sự kiện </w:t>
      </w:r>
      <w:r w:rsidR="00BD1BF6">
        <w:t>phụ (</w:t>
      </w:r>
      <w:r>
        <w:t>Alternative Flow)</w:t>
      </w:r>
    </w:p>
    <w:p w14:paraId="62650318" w14:textId="77777777" w:rsidR="00D14B06" w:rsidRPr="005A6DCF" w:rsidRDefault="00D14B06" w:rsidP="0049277F">
      <w:r>
        <w:t>N/A</w:t>
      </w:r>
    </w:p>
    <w:p w14:paraId="58348FED" w14:textId="77777777" w:rsidR="00D14B06" w:rsidRDefault="00D14B06" w:rsidP="00312797">
      <w:pPr>
        <w:pStyle w:val="Heading6"/>
      </w:pPr>
      <w:r>
        <w:lastRenderedPageBreak/>
        <w:t>Ghi chú</w:t>
      </w:r>
    </w:p>
    <w:p w14:paraId="35F7E26C" w14:textId="64DD2CF9" w:rsidR="00D14B06" w:rsidRDefault="007646F3" w:rsidP="0049277F">
      <w:pPr>
        <w:ind w:hanging="544"/>
      </w:pPr>
      <w:r>
        <w:rPr>
          <w:noProof/>
          <w:snapToGrid/>
        </w:rPr>
        <w:drawing>
          <wp:inline distT="0" distB="0" distL="0" distR="0" wp14:anchorId="14134698" wp14:editId="70A9BEDB">
            <wp:extent cx="5941695" cy="24650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1695" cy="2465070"/>
                    </a:xfrm>
                    <a:prstGeom prst="rect">
                      <a:avLst/>
                    </a:prstGeom>
                  </pic:spPr>
                </pic:pic>
              </a:graphicData>
            </a:graphic>
          </wp:inline>
        </w:drawing>
      </w:r>
    </w:p>
    <w:p w14:paraId="4F14EBF8" w14:textId="70AD5A77" w:rsidR="007646F3" w:rsidRPr="00EF1727" w:rsidRDefault="007646F3" w:rsidP="0049277F">
      <w:pPr>
        <w:pStyle w:val="BodyText"/>
        <w:spacing w:line="360" w:lineRule="auto"/>
        <w:ind w:left="0"/>
        <w:jc w:val="center"/>
        <w:rPr>
          <w:i/>
          <w:lang w:eastAsia="ar-SA"/>
        </w:rPr>
      </w:pPr>
      <w:r w:rsidRPr="00EF1727">
        <w:rPr>
          <w:i/>
          <w:noProof/>
        </w:rPr>
        <w:t xml:space="preserve">Hình: </w:t>
      </w:r>
      <w:r>
        <w:rPr>
          <w:i/>
          <w:noProof/>
        </w:rPr>
        <w:t>Màn hình danh sách tiền sử bệnh lý gia đình</w:t>
      </w:r>
    </w:p>
    <w:p w14:paraId="2630917B" w14:textId="7A7C3AE3" w:rsidR="00A36677" w:rsidRDefault="00A36677" w:rsidP="00312797">
      <w:pPr>
        <w:pStyle w:val="Heading5"/>
      </w:pPr>
      <w:r>
        <w:t>Thêm mới Tiền sử bệnh gia đình</w:t>
      </w:r>
    </w:p>
    <w:p w14:paraId="542CC513" w14:textId="77777777" w:rsidR="007646F3" w:rsidRDefault="007646F3" w:rsidP="00312797">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646F3" w:rsidRPr="00CA1A78" w14:paraId="4B7AB519"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49140F8" w14:textId="77777777" w:rsidR="007646F3" w:rsidRPr="00CA1A78" w:rsidRDefault="007646F3"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376467A" w14:textId="789B7BF1" w:rsidR="007646F3" w:rsidRPr="00CA1A78" w:rsidRDefault="007646F3" w:rsidP="0049277F">
            <w:pPr>
              <w:pStyle w:val="BodyText"/>
              <w:spacing w:line="360" w:lineRule="auto"/>
              <w:ind w:left="0"/>
              <w:rPr>
                <w:lang w:eastAsia="ar-SA"/>
              </w:rPr>
            </w:pPr>
            <w:r w:rsidRPr="00CA1A78">
              <w:rPr>
                <w:iCs/>
              </w:rPr>
              <w:t xml:space="preserve">Thêm </w:t>
            </w:r>
            <w:r>
              <w:rPr>
                <w:iCs/>
              </w:rPr>
              <w:t>mới tiền sử bệnh lý gia đình</w:t>
            </w:r>
          </w:p>
        </w:tc>
      </w:tr>
      <w:tr w:rsidR="007646F3" w:rsidRPr="00CA1A78" w14:paraId="27F3885E"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D8266CF" w14:textId="77777777" w:rsidR="007646F3" w:rsidRPr="00CA1A78" w:rsidRDefault="007646F3"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EAEEE29" w14:textId="7FEECF72" w:rsidR="007646F3" w:rsidRPr="00CA1A78" w:rsidRDefault="007646F3" w:rsidP="0049277F">
            <w:pPr>
              <w:pStyle w:val="BodyText"/>
              <w:spacing w:line="360" w:lineRule="auto"/>
              <w:ind w:left="0"/>
              <w:rPr>
                <w:lang w:eastAsia="ar-SA"/>
              </w:rPr>
            </w:pPr>
            <w:r w:rsidRPr="00CA1A78">
              <w:rPr>
                <w:iCs/>
              </w:rPr>
              <w:t xml:space="preserve">Thêm </w:t>
            </w:r>
            <w:r>
              <w:rPr>
                <w:iCs/>
              </w:rPr>
              <w:t>mới tiền sử bệnh lý gia đình</w:t>
            </w:r>
          </w:p>
        </w:tc>
      </w:tr>
      <w:tr w:rsidR="007646F3" w:rsidRPr="00CA1A78" w14:paraId="382F7866"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C34016" w14:textId="77777777" w:rsidR="007646F3" w:rsidRPr="00CA1A78" w:rsidRDefault="007646F3"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17E5FD7" w14:textId="77777777" w:rsidR="007646F3" w:rsidRPr="00CA1A78" w:rsidRDefault="007646F3" w:rsidP="0049277F">
            <w:pPr>
              <w:pStyle w:val="BodyText"/>
              <w:spacing w:line="360" w:lineRule="auto"/>
              <w:ind w:left="0"/>
            </w:pPr>
            <w:r>
              <w:rPr>
                <w:lang w:eastAsia="ar-SA"/>
              </w:rPr>
              <w:t>Người sử dụng</w:t>
            </w:r>
          </w:p>
        </w:tc>
      </w:tr>
      <w:tr w:rsidR="007646F3" w:rsidRPr="00CA1A78" w14:paraId="4E5AD712"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02AAADD" w14:textId="77777777" w:rsidR="007646F3" w:rsidRPr="00CA1A78" w:rsidRDefault="007646F3"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FE9908A" w14:textId="77777777" w:rsidR="007646F3" w:rsidRPr="00CA1A78" w:rsidRDefault="007646F3" w:rsidP="0049277F">
            <w:pPr>
              <w:ind w:left="0"/>
              <w:rPr>
                <w:lang w:eastAsia="ar-SA"/>
              </w:rPr>
            </w:pPr>
            <w:r w:rsidRPr="00CA1A78">
              <w:rPr>
                <w:lang w:eastAsia="ar-SA"/>
              </w:rPr>
              <w:t xml:space="preserve">Người dùng đã đăng nhập vào hệ thống và được phân quyền vào chức năng </w:t>
            </w:r>
            <w:r>
              <w:rPr>
                <w:lang w:eastAsia="ar-SA"/>
              </w:rPr>
              <w:t>thêm mới tiền sử bệnh tật</w:t>
            </w:r>
          </w:p>
        </w:tc>
      </w:tr>
      <w:tr w:rsidR="007646F3" w:rsidRPr="00CA1A78" w14:paraId="2979B78F"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DF9BEAF" w14:textId="77777777" w:rsidR="007646F3" w:rsidRPr="00CA1A78" w:rsidRDefault="007646F3"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114FDB1" w14:textId="250A515A" w:rsidR="007646F3" w:rsidRPr="00CA1A78" w:rsidRDefault="007646F3" w:rsidP="0049277F">
            <w:pPr>
              <w:keepLines/>
              <w:spacing w:after="120"/>
              <w:ind w:left="0"/>
              <w:jc w:val="both"/>
              <w:rPr>
                <w:lang w:eastAsia="ar-SA"/>
              </w:rPr>
            </w:pPr>
            <w:r w:rsidRPr="00CA1A78">
              <w:rPr>
                <w:lang w:eastAsia="ar-SA"/>
              </w:rPr>
              <w:t xml:space="preserve">Thêm mới </w:t>
            </w:r>
            <w:r>
              <w:rPr>
                <w:lang w:eastAsia="ar-SA"/>
              </w:rPr>
              <w:t>tiền sử bệnh tật thành công</w:t>
            </w:r>
            <w:r w:rsidRPr="00CA1A78">
              <w:rPr>
                <w:lang w:eastAsia="ar-SA"/>
              </w:rPr>
              <w:t xml:space="preserve"> và hiển thị thông tin tại danh sách </w:t>
            </w:r>
            <w:r>
              <w:rPr>
                <w:lang w:eastAsia="ar-SA"/>
              </w:rPr>
              <w:t xml:space="preserve">tiền sử bệnh tật. </w:t>
            </w:r>
            <w:r w:rsidRPr="00CA1A78">
              <w:rPr>
                <w:lang w:eastAsia="ar-SA"/>
              </w:rPr>
              <w:t xml:space="preserve">Trường hợp thêm mới thành công thì hiển thị thông báo hiện lên trong vòng 5s </w:t>
            </w:r>
            <w:r w:rsidR="00DE3D7A">
              <w:rPr>
                <w:lang w:eastAsia="ar-SA"/>
              </w:rPr>
              <w:t xml:space="preserve">“Tiền sử bệnh tật gia đình, </w:t>
            </w:r>
            <w:r>
              <w:rPr>
                <w:lang w:eastAsia="ar-SA"/>
              </w:rPr>
              <w:t>t</w:t>
            </w:r>
            <w:r w:rsidR="00DE3D7A">
              <w:rPr>
                <w:lang w:eastAsia="ar-SA"/>
              </w:rPr>
              <w:t>hêm mới</w:t>
            </w:r>
            <w:r w:rsidRPr="00CA1A78">
              <w:rPr>
                <w:lang w:eastAsia="ar-SA"/>
              </w:rPr>
              <w:t xml:space="preserve"> thành công” </w:t>
            </w:r>
          </w:p>
          <w:p w14:paraId="5D553907" w14:textId="68D5B9F2" w:rsidR="007646F3" w:rsidRPr="00CA1A78" w:rsidRDefault="007646F3" w:rsidP="0049277F">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w:t>
            </w:r>
            <w:r w:rsidR="00DE3D7A">
              <w:rPr>
                <w:lang w:eastAsia="ar-SA"/>
              </w:rPr>
              <w:t>“Tiền sử bệnh tật gia đình, thêm mới</w:t>
            </w:r>
            <w:r w:rsidR="00DE3D7A" w:rsidRPr="00CA1A78">
              <w:rPr>
                <w:lang w:eastAsia="ar-SA"/>
              </w:rPr>
              <w:t xml:space="preserve"> th</w:t>
            </w:r>
            <w:r w:rsidR="00DE3D7A">
              <w:rPr>
                <w:lang w:eastAsia="ar-SA"/>
              </w:rPr>
              <w:t>ất bại</w:t>
            </w:r>
            <w:r w:rsidR="00DE3D7A" w:rsidRPr="00CA1A78">
              <w:rPr>
                <w:lang w:eastAsia="ar-SA"/>
              </w:rPr>
              <w:t>”</w:t>
            </w:r>
          </w:p>
        </w:tc>
      </w:tr>
      <w:tr w:rsidR="007646F3" w:rsidRPr="00CA1A78" w14:paraId="739CEA72"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D839FA6" w14:textId="77777777" w:rsidR="007646F3" w:rsidRPr="00CA1A78" w:rsidRDefault="007646F3"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D906DB4" w14:textId="77777777" w:rsidR="007646F3" w:rsidRPr="00CA1A78" w:rsidRDefault="007646F3" w:rsidP="0049277F">
            <w:pPr>
              <w:tabs>
                <w:tab w:val="left" w:pos="720"/>
              </w:tabs>
              <w:spacing w:before="80"/>
              <w:ind w:left="360" w:hanging="360"/>
              <w:jc w:val="both"/>
            </w:pPr>
            <w:r w:rsidRPr="00CA1A78">
              <w:t>Các điều kiện ràng buộc:</w:t>
            </w:r>
          </w:p>
          <w:p w14:paraId="28CDA0C2" w14:textId="2D744370" w:rsidR="007646F3" w:rsidRPr="00CA1A78" w:rsidRDefault="007646F3"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p>
        </w:tc>
      </w:tr>
      <w:tr w:rsidR="007646F3" w:rsidRPr="00CA1A78" w14:paraId="69E8E545"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5DB0B8D" w14:textId="77777777" w:rsidR="007646F3" w:rsidRPr="00CA1A78" w:rsidRDefault="007646F3"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F570F0B" w14:textId="77777777" w:rsidR="007646F3" w:rsidRPr="00CA1A78" w:rsidRDefault="007646F3" w:rsidP="0049277F">
            <w:pPr>
              <w:pStyle w:val="BodyText"/>
              <w:spacing w:line="360" w:lineRule="auto"/>
              <w:ind w:left="0"/>
            </w:pPr>
            <w:r w:rsidRPr="00CA1A78">
              <w:t>Lưu logs thêm mới</w:t>
            </w:r>
            <w:r>
              <w:t xml:space="preserve"> tiền sử bệnh tật</w:t>
            </w:r>
          </w:p>
        </w:tc>
      </w:tr>
    </w:tbl>
    <w:p w14:paraId="26B084D3" w14:textId="77777777" w:rsidR="007646F3" w:rsidRPr="00D14B06" w:rsidRDefault="007646F3" w:rsidP="0049277F">
      <w:pPr>
        <w:ind w:left="0"/>
      </w:pPr>
    </w:p>
    <w:p w14:paraId="5CE456B0" w14:textId="77777777" w:rsidR="007646F3" w:rsidRDefault="007646F3" w:rsidP="00312797">
      <w:pPr>
        <w:pStyle w:val="Heading6"/>
      </w:pPr>
      <w:r w:rsidRPr="00B43226">
        <w:t>Biểu đồ luồng xử lý chức năng</w:t>
      </w:r>
    </w:p>
    <w:p w14:paraId="3EDE7514" w14:textId="177C22A5" w:rsidR="007646F3" w:rsidRPr="00BB7567" w:rsidRDefault="007646F3" w:rsidP="0049277F">
      <w:pPr>
        <w:ind w:hanging="544"/>
      </w:pPr>
      <w:r w:rsidRPr="00EF1727">
        <w:object w:dxaOrig="12691" w:dyaOrig="7606" w14:anchorId="5126AFA2">
          <v:shape id="_x0000_i1047" type="#_x0000_t75" style="width:465.3pt;height:257.35pt" o:ole="">
            <v:imagedata r:id="rId76" o:title=""/>
          </v:shape>
          <o:OLEObject Type="Embed" ProgID="Visio.Drawing.11" ShapeID="_x0000_i1047" DrawAspect="Content" ObjectID="_1734617824" r:id="rId77"/>
        </w:object>
      </w:r>
    </w:p>
    <w:p w14:paraId="773E639E" w14:textId="77777777" w:rsidR="007646F3" w:rsidRPr="00B540A7" w:rsidRDefault="007646F3" w:rsidP="0049277F">
      <w:pPr>
        <w:ind w:hanging="544"/>
        <w:jc w:val="center"/>
      </w:pPr>
    </w:p>
    <w:p w14:paraId="2F809F0F" w14:textId="77777777" w:rsidR="007646F3" w:rsidRDefault="007646F3" w:rsidP="00312797">
      <w:pPr>
        <w:pStyle w:val="Heading6"/>
      </w:pPr>
      <w:r w:rsidRPr="00B43226">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7646F3" w:rsidRPr="00CA1A78" w14:paraId="216DFD7F"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7462C342" w14:textId="77777777" w:rsidR="007646F3" w:rsidRPr="00CA1A78" w:rsidRDefault="007646F3"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0BE9BFC1" w14:textId="77777777" w:rsidR="007646F3" w:rsidRPr="00CA1A78" w:rsidRDefault="007646F3" w:rsidP="0049277F">
            <w:pPr>
              <w:jc w:val="center"/>
              <w:rPr>
                <w:b/>
                <w:bCs/>
              </w:rPr>
            </w:pPr>
            <w:r w:rsidRPr="00CA1A78">
              <w:rPr>
                <w:b/>
              </w:rPr>
              <w:t>Phản ứng của hệ thống</w:t>
            </w:r>
          </w:p>
        </w:tc>
      </w:tr>
      <w:tr w:rsidR="007646F3" w:rsidRPr="00CA1A78" w14:paraId="5361EE5C"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13A2B553" w14:textId="7AB8F6ED" w:rsidR="007646F3" w:rsidRPr="00BB7567" w:rsidRDefault="007646F3"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 </w:t>
            </w:r>
            <w:r w:rsidRPr="00BB7567">
              <w:rPr>
                <w:color w:val="000000"/>
                <w:szCs w:val="24"/>
              </w:rPr>
              <w:t>Bệnh lý/Thêm mới tiền sử ”</w:t>
            </w:r>
          </w:p>
        </w:tc>
        <w:tc>
          <w:tcPr>
            <w:tcW w:w="6237" w:type="dxa"/>
            <w:tcBorders>
              <w:top w:val="dotted" w:sz="4" w:space="0" w:color="auto"/>
              <w:left w:val="nil"/>
              <w:bottom w:val="dotted" w:sz="4" w:space="0" w:color="auto"/>
              <w:right w:val="dotted" w:sz="4" w:space="0" w:color="auto"/>
            </w:tcBorders>
            <w:hideMark/>
          </w:tcPr>
          <w:p w14:paraId="6412EFDE" w14:textId="77777777" w:rsidR="007646F3" w:rsidRDefault="007646F3"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 tiền sử bệnh lý:</w:t>
            </w:r>
          </w:p>
          <w:p w14:paraId="4588F2C3" w14:textId="77777777" w:rsidR="007646F3" w:rsidRDefault="007646F3" w:rsidP="0049277F">
            <w:pPr>
              <w:pStyle w:val="BodyText"/>
              <w:numPr>
                <w:ilvl w:val="0"/>
                <w:numId w:val="35"/>
              </w:numPr>
              <w:spacing w:line="360" w:lineRule="auto"/>
              <w:ind w:left="420" w:hanging="420"/>
              <w:rPr>
                <w:b/>
                <w:lang w:eastAsia="ar-SA"/>
              </w:rPr>
            </w:pPr>
            <w:r>
              <w:rPr>
                <w:b/>
                <w:lang w:eastAsia="ar-SA"/>
              </w:rPr>
              <w:t>Thông tin cá nhân</w:t>
            </w:r>
          </w:p>
          <w:p w14:paraId="31D5F7E2" w14:textId="09CED586" w:rsidR="007646F3" w:rsidRPr="00C56D98" w:rsidRDefault="007646F3" w:rsidP="0049277F">
            <w:pPr>
              <w:pStyle w:val="BodyText"/>
              <w:numPr>
                <w:ilvl w:val="0"/>
                <w:numId w:val="18"/>
              </w:numPr>
              <w:spacing w:line="360" w:lineRule="auto"/>
              <w:ind w:left="346" w:hanging="284"/>
              <w:rPr>
                <w:lang w:eastAsia="ar-SA"/>
              </w:rPr>
            </w:pPr>
            <w:r w:rsidRPr="00C56D98">
              <w:rPr>
                <w:lang w:eastAsia="ar-SA"/>
              </w:rPr>
              <w:t xml:space="preserve">Mã y </w:t>
            </w:r>
            <w:r w:rsidR="009B3181">
              <w:rPr>
                <w:lang w:eastAsia="ar-SA"/>
              </w:rPr>
              <w:t>quân nhân</w:t>
            </w:r>
            <w:r>
              <w:rPr>
                <w:lang w:eastAsia="ar-SA"/>
              </w:rPr>
              <w:t>: Hiển thị Mã số theo quân nhân được chọn</w:t>
            </w:r>
          </w:p>
          <w:p w14:paraId="78937928" w14:textId="77777777" w:rsidR="007646F3" w:rsidRPr="00C56D98" w:rsidRDefault="007646F3"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4C9BEE7D" w14:textId="77777777" w:rsidR="007646F3" w:rsidRDefault="007646F3" w:rsidP="0049277F">
            <w:pPr>
              <w:pStyle w:val="BodyText"/>
              <w:numPr>
                <w:ilvl w:val="0"/>
                <w:numId w:val="35"/>
              </w:numPr>
              <w:spacing w:line="360" w:lineRule="auto"/>
              <w:ind w:left="420" w:hanging="420"/>
              <w:rPr>
                <w:b/>
                <w:lang w:eastAsia="ar-SA"/>
              </w:rPr>
            </w:pPr>
            <w:r>
              <w:rPr>
                <w:b/>
                <w:lang w:eastAsia="ar-SA"/>
              </w:rPr>
              <w:t>Thông tin tiền sử bệnh lý</w:t>
            </w:r>
          </w:p>
          <w:p w14:paraId="15190E19" w14:textId="77777777" w:rsidR="007646F3" w:rsidRPr="00BB7567" w:rsidRDefault="007646F3" w:rsidP="0049277F">
            <w:pPr>
              <w:pStyle w:val="BodyText"/>
              <w:numPr>
                <w:ilvl w:val="0"/>
                <w:numId w:val="18"/>
              </w:numPr>
              <w:spacing w:line="360" w:lineRule="auto"/>
              <w:ind w:left="346" w:hanging="284"/>
              <w:rPr>
                <w:lang w:eastAsia="ar-SA"/>
              </w:rPr>
            </w:pPr>
            <w:r w:rsidRPr="00BB7567">
              <w:rPr>
                <w:lang w:eastAsia="ar-SA"/>
              </w:rPr>
              <w:t>Nhóm bệnh*</w:t>
            </w:r>
            <w:r>
              <w:rPr>
                <w:lang w:eastAsia="ar-SA"/>
              </w:rPr>
              <w:t>: Combobox chọn nhóm bệnh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7D3EA301" w14:textId="77777777" w:rsidR="007646F3" w:rsidRDefault="007646F3" w:rsidP="0049277F">
            <w:pPr>
              <w:pStyle w:val="BodyText"/>
              <w:numPr>
                <w:ilvl w:val="0"/>
                <w:numId w:val="18"/>
              </w:numPr>
              <w:spacing w:line="360" w:lineRule="auto"/>
              <w:ind w:left="346" w:hanging="284"/>
              <w:rPr>
                <w:lang w:eastAsia="ar-SA"/>
              </w:rPr>
            </w:pPr>
            <w:r w:rsidRPr="00BB7567">
              <w:rPr>
                <w:lang w:eastAsia="ar-SA"/>
              </w:rPr>
              <w:lastRenderedPageBreak/>
              <w:t>Tên bệnh *:</w:t>
            </w:r>
            <w:r>
              <w:rPr>
                <w:lang w:eastAsia="ar-SA"/>
              </w:rPr>
              <w:t xml:space="preserve"> Combobox chọn bệnh ICD10 từ danh sách có sẵn theo nhóm bệnh được chọn,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24E5DC88" w14:textId="49CB9406" w:rsidR="007646F3" w:rsidRDefault="007646F3" w:rsidP="0049277F">
            <w:pPr>
              <w:pStyle w:val="BodyText"/>
              <w:numPr>
                <w:ilvl w:val="0"/>
                <w:numId w:val="18"/>
              </w:numPr>
              <w:spacing w:line="360" w:lineRule="auto"/>
              <w:ind w:left="346" w:hanging="284"/>
              <w:rPr>
                <w:lang w:eastAsia="ar-SA"/>
              </w:rPr>
            </w:pPr>
            <w:r>
              <w:rPr>
                <w:lang w:eastAsia="ar-SA"/>
              </w:rPr>
              <w:t>Mối quan hệ gia đình</w:t>
            </w:r>
            <w:r w:rsidRPr="00BB7567">
              <w:rPr>
                <w:lang w:eastAsia="ar-SA"/>
              </w:rPr>
              <w:t>*:</w:t>
            </w:r>
            <w:r>
              <w:rPr>
                <w:lang w:eastAsia="ar-SA"/>
              </w:rPr>
              <w:t xml:space="preserve"> Combobox chọn từ danh sách có sẵn, bắt buộc chọn</w:t>
            </w:r>
            <w:r w:rsidRPr="00365704">
              <w:rPr>
                <w:lang w:eastAsia="ar-SA"/>
              </w:rPr>
              <w:t xml:space="preserve">, </w:t>
            </w:r>
            <w:r w:rsidRPr="00CA1A78">
              <w:rPr>
                <w:lang w:eastAsia="ar-SA"/>
              </w:rPr>
              <w:t>Nếu để trống trường bắt buộc, hiển thị thông báo “{Tên trường} không được để trống” và focus vào trường vi phạm</w:t>
            </w:r>
          </w:p>
          <w:p w14:paraId="0E647BCB" w14:textId="77777777" w:rsidR="007646F3" w:rsidRDefault="007646F3" w:rsidP="0049277F">
            <w:pPr>
              <w:pStyle w:val="BodyText"/>
              <w:numPr>
                <w:ilvl w:val="0"/>
                <w:numId w:val="18"/>
              </w:numPr>
              <w:spacing w:line="360" w:lineRule="auto"/>
              <w:ind w:left="346" w:hanging="284"/>
              <w:rPr>
                <w:lang w:eastAsia="ar-SA"/>
              </w:rPr>
            </w:pPr>
            <w:r>
              <w:rPr>
                <w:lang w:eastAsia="ar-SA"/>
              </w:rPr>
              <w:t>Trạng thái: Radiobutton lựa chọn 2 trạng thái “Còn mắc”, “Không còn mắc”</w:t>
            </w:r>
          </w:p>
          <w:p w14:paraId="3CAE8657" w14:textId="2B258427" w:rsidR="007646F3" w:rsidRPr="00BB7567" w:rsidRDefault="007646F3" w:rsidP="0049277F">
            <w:pPr>
              <w:pStyle w:val="BodyText"/>
              <w:numPr>
                <w:ilvl w:val="0"/>
                <w:numId w:val="18"/>
              </w:numPr>
              <w:spacing w:line="360" w:lineRule="auto"/>
              <w:ind w:left="346" w:hanging="284"/>
              <w:rPr>
                <w:lang w:eastAsia="ar-SA"/>
              </w:rPr>
            </w:pPr>
            <w:r>
              <w:rPr>
                <w:lang w:eastAsia="ar-SA"/>
              </w:rPr>
              <w:t>Dẫn đến tử vong: Radiobutton lựa chọn 2 trạng thái “Có”, “Không”</w:t>
            </w:r>
          </w:p>
          <w:p w14:paraId="670059F8" w14:textId="77777777" w:rsidR="007646F3" w:rsidRDefault="007646F3" w:rsidP="0049277F">
            <w:pPr>
              <w:pStyle w:val="BodyText"/>
              <w:numPr>
                <w:ilvl w:val="0"/>
                <w:numId w:val="18"/>
              </w:numPr>
              <w:spacing w:line="360" w:lineRule="auto"/>
              <w:ind w:left="346" w:hanging="284"/>
              <w:rPr>
                <w:lang w:eastAsia="ar-SA"/>
              </w:rPr>
            </w:pPr>
            <w:r w:rsidRPr="00BB7567">
              <w:rPr>
                <w:lang w:eastAsia="ar-SA"/>
              </w:rPr>
              <w:t xml:space="preserve">Thời gian mắc bệnh: </w:t>
            </w:r>
            <w:r>
              <w:rPr>
                <w:lang w:eastAsia="ar-SA"/>
              </w:rPr>
              <w:t>Textbox 255 ký tự</w:t>
            </w:r>
            <w:r w:rsidRPr="00BB7567">
              <w:rPr>
                <w:lang w:eastAsia="ar-SA"/>
              </w:rPr>
              <w:t xml:space="preserve">.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713015D6" w14:textId="77777777" w:rsidR="007646F3" w:rsidRPr="00365704" w:rsidRDefault="007646F3" w:rsidP="0049277F">
            <w:pPr>
              <w:pStyle w:val="BodyText"/>
              <w:numPr>
                <w:ilvl w:val="0"/>
                <w:numId w:val="18"/>
              </w:numPr>
              <w:spacing w:line="360" w:lineRule="auto"/>
              <w:ind w:left="346" w:hanging="284"/>
              <w:rPr>
                <w:lang w:eastAsia="ar-SA"/>
              </w:rPr>
            </w:pPr>
            <w:r w:rsidRPr="00365704">
              <w:rPr>
                <w:lang w:eastAsia="ar-SA"/>
              </w:rPr>
              <w:t>Người ghi nhận:</w:t>
            </w:r>
            <w:r w:rsidRPr="007C2D16">
              <w:rPr>
                <w:lang w:eastAsia="ar-SA"/>
              </w:rPr>
              <w:t xml:space="preserve"> Textbox</w:t>
            </w:r>
            <w:r>
              <w:rPr>
                <w:lang w:eastAsia="ar-SA"/>
              </w:rPr>
              <w:t xml:space="preserve">, độ dài 255 ký tự, </w:t>
            </w: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p w14:paraId="5CC2B797" w14:textId="77777777" w:rsidR="007646F3" w:rsidRPr="00365704" w:rsidRDefault="007646F3" w:rsidP="0049277F">
            <w:pPr>
              <w:pStyle w:val="BodyText"/>
              <w:numPr>
                <w:ilvl w:val="0"/>
                <w:numId w:val="18"/>
              </w:numPr>
              <w:spacing w:line="360" w:lineRule="auto"/>
              <w:ind w:left="346" w:hanging="284"/>
              <w:rPr>
                <w:lang w:eastAsia="ar-SA"/>
              </w:rPr>
            </w:pPr>
            <w:r w:rsidRPr="00365704">
              <w:rPr>
                <w:lang w:eastAsia="ar-SA"/>
              </w:rPr>
              <w:t>Ngày ghi nhận:</w:t>
            </w:r>
            <w:r>
              <w:rPr>
                <w:lang w:eastAsia="ar-SA"/>
              </w:rPr>
              <w:t xml:space="preserve"> DateTimepicker, cho phép chọn ngày từ danh sách</w:t>
            </w:r>
          </w:p>
          <w:p w14:paraId="3509F7A5" w14:textId="77777777" w:rsidR="007646F3" w:rsidRPr="00365704" w:rsidRDefault="007646F3" w:rsidP="0049277F">
            <w:pPr>
              <w:pStyle w:val="BodyText"/>
              <w:numPr>
                <w:ilvl w:val="0"/>
                <w:numId w:val="18"/>
              </w:numPr>
              <w:spacing w:line="360" w:lineRule="auto"/>
              <w:ind w:left="346" w:hanging="284"/>
              <w:rPr>
                <w:lang w:eastAsia="ar-SA"/>
              </w:rPr>
            </w:pPr>
            <w:r>
              <w:rPr>
                <w:lang w:eastAsia="ar-SA"/>
              </w:rPr>
              <w:t xml:space="preserve">Mô tả: </w:t>
            </w:r>
            <w:r w:rsidRPr="00AC5E33">
              <w:rPr>
                <w:lang w:eastAsia="ar-SA"/>
              </w:rPr>
              <w:t>TextArea</w:t>
            </w:r>
            <w:r>
              <w:rPr>
                <w:lang w:eastAsia="ar-SA"/>
              </w:rPr>
              <w:t>, độ dài 1000 ký tự</w:t>
            </w:r>
          </w:p>
          <w:p w14:paraId="5A6E3BF9" w14:textId="77777777" w:rsidR="007646F3" w:rsidRDefault="007646F3" w:rsidP="0049277F">
            <w:pPr>
              <w:pStyle w:val="BodyText"/>
              <w:numPr>
                <w:ilvl w:val="0"/>
                <w:numId w:val="18"/>
              </w:numPr>
              <w:spacing w:line="360" w:lineRule="auto"/>
              <w:ind w:left="346" w:hanging="284"/>
              <w:rPr>
                <w:lang w:eastAsia="ar-SA"/>
              </w:rPr>
            </w:pPr>
            <w:r w:rsidRPr="00365704">
              <w:rPr>
                <w:lang w:eastAsia="ar-SA"/>
              </w:rPr>
              <w:t>Ghi chú:</w:t>
            </w:r>
            <w:r>
              <w:rPr>
                <w:lang w:eastAsia="ar-SA"/>
              </w:rPr>
              <w:t xml:space="preserve"> </w:t>
            </w:r>
            <w:r w:rsidRPr="00AC5E33">
              <w:rPr>
                <w:lang w:eastAsia="ar-SA"/>
              </w:rPr>
              <w:t>TextArea</w:t>
            </w:r>
            <w:r>
              <w:rPr>
                <w:lang w:eastAsia="ar-SA"/>
              </w:rPr>
              <w:t>, độ dài 1000 ký tự</w:t>
            </w:r>
          </w:p>
          <w:p w14:paraId="51FFA0CA" w14:textId="77777777" w:rsidR="007646F3" w:rsidRPr="00CA1A78" w:rsidRDefault="007646F3" w:rsidP="0049277F">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56C83D59" w14:textId="77777777" w:rsidR="007646F3" w:rsidRDefault="007646F3"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5AE6629C" w14:textId="77777777" w:rsidR="007646F3" w:rsidRPr="00ED00E1" w:rsidRDefault="007646F3"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7646F3" w:rsidRPr="00CA1A78" w14:paraId="22EDD044" w14:textId="77777777" w:rsidTr="003918B0">
        <w:tc>
          <w:tcPr>
            <w:tcW w:w="2864" w:type="dxa"/>
            <w:tcBorders>
              <w:top w:val="dotted" w:sz="4" w:space="0" w:color="auto"/>
              <w:left w:val="dotted" w:sz="4" w:space="0" w:color="auto"/>
              <w:bottom w:val="dotted" w:sz="4" w:space="0" w:color="auto"/>
              <w:right w:val="dotted" w:sz="4" w:space="0" w:color="auto"/>
            </w:tcBorders>
          </w:tcPr>
          <w:p w14:paraId="6F022AA4" w14:textId="77777777" w:rsidR="007646F3" w:rsidRPr="00CA1A78" w:rsidRDefault="007646F3"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12AD302" w14:textId="77777777" w:rsidR="007646F3" w:rsidRPr="00B87513" w:rsidRDefault="007646F3" w:rsidP="0049277F">
            <w:pPr>
              <w:pStyle w:val="Sothutu-1so"/>
              <w:numPr>
                <w:ilvl w:val="0"/>
                <w:numId w:val="0"/>
              </w:numPr>
              <w:spacing w:line="360" w:lineRule="auto"/>
              <w:rPr>
                <w:szCs w:val="24"/>
              </w:rPr>
            </w:pPr>
            <w:r>
              <w:rPr>
                <w:szCs w:val="24"/>
              </w:rPr>
              <w:t>4.Hệ thống lưu thông tin vào CSDL</w:t>
            </w:r>
          </w:p>
        </w:tc>
      </w:tr>
    </w:tbl>
    <w:p w14:paraId="185B80B2" w14:textId="77777777" w:rsidR="007646F3" w:rsidRPr="00D14B06" w:rsidRDefault="007646F3" w:rsidP="0049277F">
      <w:pPr>
        <w:ind w:left="0"/>
      </w:pPr>
    </w:p>
    <w:p w14:paraId="0964E4CA" w14:textId="77777777" w:rsidR="007646F3" w:rsidRPr="00B43226" w:rsidRDefault="007646F3" w:rsidP="00312797">
      <w:pPr>
        <w:pStyle w:val="Heading6"/>
      </w:pPr>
      <w:r w:rsidRPr="00B43226">
        <w:t>Mô tả dòng sự kiện phụ (Alternative Flow)</w:t>
      </w:r>
    </w:p>
    <w:p w14:paraId="7EA9CEBA" w14:textId="77777777" w:rsidR="007646F3" w:rsidRPr="009F13D7" w:rsidRDefault="007646F3" w:rsidP="0049277F">
      <w:pPr>
        <w:snapToGrid w:val="0"/>
        <w:rPr>
          <w:lang w:eastAsia="ar-SA"/>
        </w:rPr>
      </w:pPr>
      <w:r w:rsidRPr="009F13D7">
        <w:rPr>
          <w:lang w:eastAsia="ar-SA"/>
        </w:rPr>
        <w:t>N/A</w:t>
      </w:r>
    </w:p>
    <w:p w14:paraId="536CC25C" w14:textId="77777777" w:rsidR="007646F3" w:rsidRPr="00B43226" w:rsidRDefault="007646F3" w:rsidP="00312797">
      <w:pPr>
        <w:pStyle w:val="Heading6"/>
      </w:pPr>
      <w:r w:rsidRPr="00B43226">
        <w:t>Ghi chú</w:t>
      </w:r>
    </w:p>
    <w:p w14:paraId="0E6928F4" w14:textId="5C9D869A" w:rsidR="007646F3" w:rsidRDefault="007646F3" w:rsidP="0049277F">
      <w:pPr>
        <w:ind w:hanging="402"/>
      </w:pPr>
      <w:r>
        <w:rPr>
          <w:noProof/>
          <w:snapToGrid/>
        </w:rPr>
        <w:drawing>
          <wp:inline distT="0" distB="0" distL="0" distR="0" wp14:anchorId="2241AC92" wp14:editId="7B6C9DB2">
            <wp:extent cx="5466080" cy="4905375"/>
            <wp:effectExtent l="0" t="0" r="127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6667" cy="4905902"/>
                    </a:xfrm>
                    <a:prstGeom prst="rect">
                      <a:avLst/>
                    </a:prstGeom>
                  </pic:spPr>
                </pic:pic>
              </a:graphicData>
            </a:graphic>
          </wp:inline>
        </w:drawing>
      </w:r>
    </w:p>
    <w:p w14:paraId="7354D0D6" w14:textId="50EEEA33" w:rsidR="007646F3" w:rsidRPr="00EF1727" w:rsidRDefault="007646F3" w:rsidP="0049277F">
      <w:pPr>
        <w:pStyle w:val="BodyText"/>
        <w:spacing w:line="360" w:lineRule="auto"/>
        <w:ind w:left="0"/>
        <w:jc w:val="center"/>
        <w:rPr>
          <w:i/>
          <w:lang w:eastAsia="ar-SA"/>
        </w:rPr>
      </w:pPr>
      <w:r w:rsidRPr="00EF1727">
        <w:rPr>
          <w:i/>
          <w:noProof/>
        </w:rPr>
        <w:t xml:space="preserve">Hình: </w:t>
      </w:r>
      <w:r>
        <w:rPr>
          <w:i/>
          <w:noProof/>
        </w:rPr>
        <w:t>Giao diện thêm mới tiền sử bệnh lý gia đình</w:t>
      </w:r>
    </w:p>
    <w:p w14:paraId="16107A36" w14:textId="77777777" w:rsidR="00D14B06" w:rsidRPr="00D14B06" w:rsidRDefault="00D14B06" w:rsidP="0049277F"/>
    <w:p w14:paraId="3049F3BA" w14:textId="77777777" w:rsidR="00A36677" w:rsidRDefault="00A36677" w:rsidP="00312797">
      <w:pPr>
        <w:pStyle w:val="Heading5"/>
      </w:pPr>
      <w:r>
        <w:t>Sửa Tiền sử bệnh gia đình</w:t>
      </w:r>
    </w:p>
    <w:p w14:paraId="3FEBAAE7" w14:textId="760B1522" w:rsidR="007646F3" w:rsidRPr="00CC04F7" w:rsidRDefault="007646F3" w:rsidP="0049277F">
      <w:pPr>
        <w:ind w:left="0"/>
      </w:pPr>
      <w:r>
        <w:t>Giao diện chức năng sửa thông tin giống giao diện chức năng</w:t>
      </w:r>
      <w:r w:rsidR="00BC53D7">
        <w:t xml:space="preserve"> Thêm mới tiền sử</w:t>
      </w:r>
    </w:p>
    <w:p w14:paraId="349AB5A0" w14:textId="2017EA75" w:rsidR="00A36677" w:rsidRDefault="00A36677" w:rsidP="00312797">
      <w:pPr>
        <w:pStyle w:val="Heading5"/>
      </w:pPr>
      <w:r>
        <w:lastRenderedPageBreak/>
        <w:t>Xóa Tiền sử bệnh gia đình</w:t>
      </w:r>
    </w:p>
    <w:p w14:paraId="247F1AAF" w14:textId="77777777" w:rsidR="007646F3" w:rsidRDefault="007646F3" w:rsidP="00312797">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7646F3" w:rsidRPr="000C0449" w14:paraId="78B99060"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B2F6246" w14:textId="77777777" w:rsidR="007646F3" w:rsidRPr="000C0449" w:rsidRDefault="007646F3"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3D9E1D6" w14:textId="4891EA8D" w:rsidR="007646F3" w:rsidRPr="000C0449" w:rsidRDefault="007646F3" w:rsidP="0049277F">
            <w:pPr>
              <w:pStyle w:val="BodyText"/>
              <w:spacing w:line="360" w:lineRule="auto"/>
              <w:ind w:left="0"/>
              <w:rPr>
                <w:lang w:eastAsia="ar-SA"/>
              </w:rPr>
            </w:pPr>
            <w:r>
              <w:rPr>
                <w:iCs/>
              </w:rPr>
              <w:t>Xóa thông tin tiền sử bệnh lý gia đình</w:t>
            </w:r>
          </w:p>
        </w:tc>
      </w:tr>
      <w:tr w:rsidR="007646F3" w:rsidRPr="000C0449" w14:paraId="030A9CE5"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1E4B794" w14:textId="77777777" w:rsidR="007646F3" w:rsidRPr="000C0449" w:rsidRDefault="007646F3"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E635041" w14:textId="57275C56" w:rsidR="007646F3" w:rsidRPr="000C0449" w:rsidRDefault="007646F3" w:rsidP="0049277F">
            <w:pPr>
              <w:pStyle w:val="BodyText"/>
              <w:spacing w:line="360" w:lineRule="auto"/>
              <w:ind w:left="0"/>
              <w:rPr>
                <w:lang w:eastAsia="ar-SA"/>
              </w:rPr>
            </w:pPr>
            <w:r>
              <w:rPr>
                <w:lang w:eastAsia="ar-SA"/>
              </w:rPr>
              <w:t xml:space="preserve">Chức năng này cho phép người dùng xóa thông tin tiền sử bệnh </w:t>
            </w:r>
            <w:r>
              <w:rPr>
                <w:iCs/>
              </w:rPr>
              <w:t>gia đình</w:t>
            </w:r>
          </w:p>
        </w:tc>
      </w:tr>
      <w:tr w:rsidR="007646F3" w:rsidRPr="000C0449" w14:paraId="1A3A07B7"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931A80D" w14:textId="77777777" w:rsidR="007646F3" w:rsidRPr="000C0449" w:rsidRDefault="007646F3"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108D0AC" w14:textId="77777777" w:rsidR="007646F3" w:rsidRPr="000C0449" w:rsidRDefault="007646F3" w:rsidP="0049277F">
            <w:pPr>
              <w:pStyle w:val="BodyText"/>
              <w:spacing w:line="360" w:lineRule="auto"/>
              <w:ind w:left="0"/>
            </w:pPr>
            <w:r>
              <w:t>Người sử dụng</w:t>
            </w:r>
          </w:p>
        </w:tc>
      </w:tr>
      <w:tr w:rsidR="007646F3" w:rsidRPr="00255925" w14:paraId="0BE83753"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F46B7EB" w14:textId="77777777" w:rsidR="007646F3" w:rsidRPr="000C0449" w:rsidRDefault="007646F3"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70A944E" w14:textId="77777777" w:rsidR="007646F3" w:rsidRPr="00255925" w:rsidRDefault="007646F3" w:rsidP="0049277F">
            <w:pPr>
              <w:ind w:left="0"/>
              <w:rPr>
                <w:lang w:eastAsia="ar-SA"/>
              </w:rPr>
            </w:pPr>
            <w:r w:rsidRPr="0090287E">
              <w:rPr>
                <w:lang w:eastAsia="ar-SA"/>
              </w:rPr>
              <w:t xml:space="preserve">Người dùng đã đăng nhập vào hệ thống và được phân quyền </w:t>
            </w:r>
            <w:r>
              <w:rPr>
                <w:lang w:eastAsia="ar-SA"/>
              </w:rPr>
              <w:t>xóa tiền sử bệnh</w:t>
            </w:r>
          </w:p>
        </w:tc>
      </w:tr>
      <w:tr w:rsidR="007646F3" w:rsidRPr="000C0449" w14:paraId="4A95AA33"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69F2D76" w14:textId="77777777" w:rsidR="007646F3" w:rsidRPr="000C0449" w:rsidRDefault="007646F3"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39FFE8F" w14:textId="77777777" w:rsidR="007646F3" w:rsidRDefault="007646F3" w:rsidP="0049277F">
            <w:pPr>
              <w:pStyle w:val="BodyText"/>
              <w:spacing w:line="360" w:lineRule="auto"/>
              <w:ind w:left="0"/>
            </w:pPr>
            <w:r>
              <w:t>Cập nhật lại trạng thái xóa và loại khỏi danh sách</w:t>
            </w:r>
          </w:p>
          <w:p w14:paraId="2BF55CA3" w14:textId="77777777" w:rsidR="007646F3" w:rsidRDefault="007646F3" w:rsidP="0049277F">
            <w:pPr>
              <w:pStyle w:val="BodyText"/>
              <w:spacing w:line="360" w:lineRule="auto"/>
              <w:ind w:left="0"/>
              <w:rPr>
                <w:lang w:eastAsia="ar-SA"/>
              </w:rPr>
            </w:pPr>
            <w:r>
              <w:rPr>
                <w:lang w:eastAsia="ar-SA"/>
              </w:rPr>
              <w:t xml:space="preserve"> Trường hợp sửa thành công thì hiển thị thông báo hiện lên trong vòng 5s “Bạn đã xóa thông tin bệnh tật thành công!” </w:t>
            </w:r>
          </w:p>
          <w:p w14:paraId="7EEFA4E4" w14:textId="77777777" w:rsidR="007646F3" w:rsidRPr="000C0449" w:rsidRDefault="007646F3" w:rsidP="0049277F">
            <w:pPr>
              <w:pStyle w:val="BodyText"/>
              <w:spacing w:line="360" w:lineRule="auto"/>
              <w:ind w:left="0"/>
              <w:rPr>
                <w:lang w:eastAsia="ar-SA"/>
              </w:rPr>
            </w:pPr>
            <w:r>
              <w:rPr>
                <w:lang w:eastAsia="ar-SA"/>
              </w:rPr>
              <w:t>Trường hợp thêm mới không thành công thì hiển thị thông báo hiện lên trong vòng 5s “Bạn đã xóa thông tin bệnh tật không thành công!”</w:t>
            </w:r>
          </w:p>
        </w:tc>
      </w:tr>
      <w:tr w:rsidR="007646F3" w:rsidRPr="000C0449" w14:paraId="75578846"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AF4B9A" w14:textId="77777777" w:rsidR="007646F3" w:rsidRPr="000C0449" w:rsidRDefault="007646F3"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1F4546B" w14:textId="77777777" w:rsidR="007646F3" w:rsidRPr="000C0449" w:rsidRDefault="007646F3" w:rsidP="0049277F">
            <w:pPr>
              <w:pStyle w:val="BodyText"/>
              <w:spacing w:line="360" w:lineRule="auto"/>
              <w:ind w:left="0"/>
              <w:rPr>
                <w:lang w:eastAsia="ar-SA"/>
              </w:rPr>
            </w:pPr>
            <w:r w:rsidRPr="000C0449">
              <w:rPr>
                <w:lang w:eastAsia="ar-SA"/>
              </w:rPr>
              <w:t>N/A</w:t>
            </w:r>
          </w:p>
        </w:tc>
      </w:tr>
      <w:tr w:rsidR="007646F3" w:rsidRPr="000C0449" w14:paraId="5EB487BC"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A13EBDA" w14:textId="77777777" w:rsidR="007646F3" w:rsidRPr="000C0449" w:rsidRDefault="007646F3"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294BDEF1" w14:textId="77777777" w:rsidR="007646F3" w:rsidRPr="000C0449" w:rsidRDefault="007646F3" w:rsidP="0049277F">
            <w:pPr>
              <w:pStyle w:val="BodyText"/>
              <w:spacing w:line="360" w:lineRule="auto"/>
              <w:ind w:left="0"/>
            </w:pPr>
            <w:r>
              <w:t>Lưu log xóa tiền sử bệnh tật</w:t>
            </w:r>
          </w:p>
        </w:tc>
      </w:tr>
    </w:tbl>
    <w:p w14:paraId="4EC81C60" w14:textId="77777777" w:rsidR="007646F3" w:rsidRPr="00D14B06" w:rsidRDefault="007646F3" w:rsidP="0049277F">
      <w:pPr>
        <w:ind w:left="0"/>
      </w:pPr>
    </w:p>
    <w:p w14:paraId="6DF569FC" w14:textId="77777777" w:rsidR="007646F3" w:rsidRPr="00B43226" w:rsidRDefault="007646F3" w:rsidP="00312797">
      <w:pPr>
        <w:pStyle w:val="Heading6"/>
      </w:pPr>
      <w:r w:rsidRPr="00B43226">
        <w:lastRenderedPageBreak/>
        <w:t>Biểu đồ luồng xử lý chức năng</w:t>
      </w:r>
    </w:p>
    <w:p w14:paraId="7AEFE3F3" w14:textId="2874A681" w:rsidR="007646F3" w:rsidRPr="00B540A7" w:rsidRDefault="007646F3" w:rsidP="0049277F">
      <w:pPr>
        <w:ind w:hanging="544"/>
        <w:jc w:val="center"/>
      </w:pPr>
      <w:r w:rsidRPr="00EF1727">
        <w:object w:dxaOrig="13140" w:dyaOrig="12015" w14:anchorId="3F2FB6A8">
          <v:shape id="_x0000_i1048" type="#_x0000_t75" style="width:481.45pt;height:407.3pt" o:ole="">
            <v:imagedata r:id="rId79" o:title=""/>
          </v:shape>
          <o:OLEObject Type="Embed" ProgID="Visio.Drawing.11" ShapeID="_x0000_i1048" DrawAspect="Content" ObjectID="_1734617825" r:id="rId80"/>
        </w:object>
      </w:r>
    </w:p>
    <w:p w14:paraId="6008E7C6" w14:textId="77777777" w:rsidR="007646F3" w:rsidRDefault="007646F3" w:rsidP="00312797">
      <w:pPr>
        <w:pStyle w:val="Heading6"/>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7646F3" w14:paraId="463375ED" w14:textId="77777777" w:rsidTr="003918B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50B07291" w14:textId="77777777" w:rsidR="007646F3" w:rsidRPr="00A75A7B" w:rsidRDefault="007646F3"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C280423" w14:textId="77777777" w:rsidR="007646F3" w:rsidRPr="00A75A7B" w:rsidRDefault="007646F3" w:rsidP="0049277F">
            <w:pPr>
              <w:pStyle w:val="Sothutu-1so"/>
              <w:numPr>
                <w:ilvl w:val="0"/>
                <w:numId w:val="0"/>
              </w:numPr>
              <w:spacing w:line="360" w:lineRule="auto"/>
              <w:jc w:val="center"/>
              <w:rPr>
                <w:b/>
              </w:rPr>
            </w:pPr>
            <w:r w:rsidRPr="00A75A7B">
              <w:rPr>
                <w:b/>
              </w:rPr>
              <w:t>Phản ứng của hệ thống</w:t>
            </w:r>
          </w:p>
        </w:tc>
      </w:tr>
      <w:tr w:rsidR="007646F3" w14:paraId="18014D24"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3F3FDC51" w14:textId="5BE8EF30" w:rsidR="007646F3" w:rsidRDefault="007646F3" w:rsidP="0049277F">
            <w:pPr>
              <w:pStyle w:val="Sothutu-1so"/>
              <w:numPr>
                <w:ilvl w:val="0"/>
                <w:numId w:val="0"/>
              </w:numPr>
              <w:spacing w:line="360" w:lineRule="auto"/>
            </w:pPr>
            <w:r>
              <w:t>1. Người dùng chọn chức năng xóa tiền sử bệnh lý</w:t>
            </w:r>
            <w:r w:rsidR="005B29CE">
              <w:t xml:space="preserve"> gia đình</w:t>
            </w:r>
          </w:p>
        </w:tc>
        <w:tc>
          <w:tcPr>
            <w:tcW w:w="6561" w:type="dxa"/>
            <w:tcBorders>
              <w:top w:val="dotted" w:sz="4" w:space="0" w:color="auto"/>
              <w:left w:val="nil"/>
              <w:bottom w:val="dotted" w:sz="4" w:space="0" w:color="auto"/>
              <w:right w:val="dotted" w:sz="4" w:space="0" w:color="auto"/>
            </w:tcBorders>
            <w:hideMark/>
          </w:tcPr>
          <w:p w14:paraId="0FF3D364" w14:textId="5C710151" w:rsidR="007646F3" w:rsidRDefault="007646F3" w:rsidP="0049277F">
            <w:pPr>
              <w:pStyle w:val="Sothutu-1so"/>
              <w:numPr>
                <w:ilvl w:val="0"/>
                <w:numId w:val="0"/>
              </w:numPr>
              <w:spacing w:line="360" w:lineRule="auto"/>
            </w:pPr>
            <w:r>
              <w:t>2. Hệ thống hiển thị màn hình xác nhận xóa thông tin, thông báo</w:t>
            </w:r>
            <w:proofErr w:type="gramStart"/>
            <w:r>
              <w:t xml:space="preserve">:  </w:t>
            </w:r>
            <w:r w:rsidR="00DE3D7A">
              <w:t>“</w:t>
            </w:r>
            <w:proofErr w:type="gramEnd"/>
            <w:r w:rsidR="00DE3D7A">
              <w:t>Bạn có chắc chắn muốn xóa thông tin bản ghi không ?”</w:t>
            </w:r>
          </w:p>
        </w:tc>
      </w:tr>
      <w:tr w:rsidR="007646F3" w14:paraId="645A7377"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04F91F32" w14:textId="77777777" w:rsidR="007646F3" w:rsidRDefault="007646F3"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642E6EB8" w14:textId="77777777" w:rsidR="007646F3" w:rsidRDefault="007646F3"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7646F3" w14:paraId="560D0E83" w14:textId="77777777" w:rsidTr="003918B0">
        <w:tc>
          <w:tcPr>
            <w:tcW w:w="2439" w:type="dxa"/>
            <w:tcBorders>
              <w:top w:val="dotted" w:sz="4" w:space="0" w:color="auto"/>
              <w:left w:val="dotted" w:sz="4" w:space="0" w:color="auto"/>
              <w:bottom w:val="dotted" w:sz="4" w:space="0" w:color="auto"/>
              <w:right w:val="dotted" w:sz="4" w:space="0" w:color="auto"/>
            </w:tcBorders>
            <w:hideMark/>
          </w:tcPr>
          <w:p w14:paraId="7D0C8846" w14:textId="77777777" w:rsidR="007646F3" w:rsidRDefault="007646F3"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64D4E2C8" w14:textId="77777777" w:rsidR="007646F3" w:rsidRDefault="007646F3" w:rsidP="0049277F">
            <w:pPr>
              <w:pStyle w:val="Sothutu-1so"/>
              <w:numPr>
                <w:ilvl w:val="0"/>
                <w:numId w:val="0"/>
              </w:numPr>
              <w:spacing w:line="360" w:lineRule="auto"/>
            </w:pPr>
            <w:r>
              <w:t>4.2. Đóng form xác nhận và giữ nguyên trạng thái bản ghi</w:t>
            </w:r>
          </w:p>
        </w:tc>
      </w:tr>
    </w:tbl>
    <w:p w14:paraId="6F34C9F2" w14:textId="77777777" w:rsidR="007646F3" w:rsidRPr="00B43226" w:rsidRDefault="007646F3" w:rsidP="00312797">
      <w:pPr>
        <w:pStyle w:val="Heading6"/>
      </w:pPr>
      <w:r w:rsidRPr="00B43226">
        <w:t>Mô tả dòng sự kiện phụ (Alternative Flow)</w:t>
      </w:r>
    </w:p>
    <w:p w14:paraId="57344E23" w14:textId="77777777" w:rsidR="007646F3" w:rsidRPr="009F13D7" w:rsidRDefault="007646F3" w:rsidP="0049277F">
      <w:pPr>
        <w:snapToGrid w:val="0"/>
        <w:rPr>
          <w:lang w:eastAsia="ar-SA"/>
        </w:rPr>
      </w:pPr>
      <w:r w:rsidRPr="009F13D7">
        <w:rPr>
          <w:lang w:eastAsia="ar-SA"/>
        </w:rPr>
        <w:t>N/A</w:t>
      </w:r>
    </w:p>
    <w:p w14:paraId="0CA66D0F" w14:textId="77777777" w:rsidR="007646F3" w:rsidRPr="00B43226" w:rsidRDefault="007646F3" w:rsidP="00312797">
      <w:pPr>
        <w:pStyle w:val="Heading6"/>
      </w:pPr>
      <w:r w:rsidRPr="00B43226">
        <w:t>Ghi chú</w:t>
      </w:r>
    </w:p>
    <w:p w14:paraId="2D56309A" w14:textId="153034BA" w:rsidR="005B29CE" w:rsidRDefault="007646F3" w:rsidP="00BC53D7">
      <w:pPr>
        <w:snapToGrid w:val="0"/>
        <w:rPr>
          <w:lang w:eastAsia="ar-SA"/>
        </w:rPr>
      </w:pPr>
      <w:r w:rsidRPr="009F13D7">
        <w:rPr>
          <w:lang w:eastAsia="ar-SA"/>
        </w:rPr>
        <w:t>N/A</w:t>
      </w:r>
    </w:p>
    <w:p w14:paraId="756370AD" w14:textId="39CBE2D3" w:rsidR="00BC53D7" w:rsidRDefault="00BC53D7" w:rsidP="00312797">
      <w:pPr>
        <w:pStyle w:val="Heading5"/>
        <w:rPr>
          <w:lang w:eastAsia="ar-SA"/>
        </w:rPr>
      </w:pPr>
      <w:r>
        <w:rPr>
          <w:lang w:eastAsia="ar-SA"/>
        </w:rPr>
        <w:t>Cập nhật</w:t>
      </w:r>
      <w:r w:rsidR="00A56161">
        <w:rPr>
          <w:lang w:eastAsia="ar-SA"/>
        </w:rPr>
        <w:t xml:space="preserve"> tình trạng đột t</w:t>
      </w:r>
      <w:r w:rsidR="00300D00">
        <w:rPr>
          <w:lang w:eastAsia="ar-SA"/>
        </w:rPr>
        <w:t>ử</w:t>
      </w:r>
    </w:p>
    <w:p w14:paraId="20578212" w14:textId="77777777" w:rsidR="005B29CE" w:rsidRDefault="005B29CE" w:rsidP="00312797">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5B29CE" w:rsidRPr="00CA1A78" w14:paraId="35DDA9D8" w14:textId="77777777" w:rsidTr="003918B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8259D64" w14:textId="77777777" w:rsidR="005B29CE" w:rsidRPr="00CA1A78" w:rsidRDefault="005B29CE"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613EFA7" w14:textId="2EECCDD4" w:rsidR="005B29CE" w:rsidRPr="00CA1A78" w:rsidRDefault="00A56161" w:rsidP="0049277F">
            <w:pPr>
              <w:pStyle w:val="BodyText"/>
              <w:spacing w:line="360" w:lineRule="auto"/>
              <w:ind w:left="0"/>
              <w:rPr>
                <w:lang w:eastAsia="ar-SA"/>
              </w:rPr>
            </w:pPr>
            <w:r>
              <w:rPr>
                <w:iCs/>
              </w:rPr>
              <w:t xml:space="preserve">Cập nhật tình trạng đột tử </w:t>
            </w:r>
          </w:p>
        </w:tc>
      </w:tr>
      <w:tr w:rsidR="005B29CE" w:rsidRPr="00CA1A78" w14:paraId="7A70E2FB"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3C98496" w14:textId="77777777" w:rsidR="005B29CE" w:rsidRPr="00CA1A78" w:rsidRDefault="005B29CE"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4F01C0D" w14:textId="21BEA2F9" w:rsidR="005B29CE" w:rsidRPr="00CA1A78" w:rsidRDefault="00A56161" w:rsidP="0049277F">
            <w:pPr>
              <w:pStyle w:val="BodyText"/>
              <w:spacing w:line="360" w:lineRule="auto"/>
              <w:ind w:left="0"/>
              <w:rPr>
                <w:lang w:eastAsia="ar-SA"/>
              </w:rPr>
            </w:pPr>
            <w:r>
              <w:rPr>
                <w:iCs/>
              </w:rPr>
              <w:t>Cập nhật tình trạng đột tử, tử vong khi còn trẻ (&lt;60 tuổi) do bệnh lý hoặc chưa rõ nguyên nhân</w:t>
            </w:r>
          </w:p>
        </w:tc>
      </w:tr>
      <w:tr w:rsidR="005B29CE" w:rsidRPr="00CA1A78" w14:paraId="656E1BC1" w14:textId="77777777" w:rsidTr="003918B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7C0A33B" w14:textId="77777777" w:rsidR="005B29CE" w:rsidRPr="00CA1A78" w:rsidRDefault="005B29CE"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442E594" w14:textId="156273F3" w:rsidR="005B29CE" w:rsidRPr="00CA1A78" w:rsidRDefault="005B29CE" w:rsidP="0049277F">
            <w:pPr>
              <w:pStyle w:val="BodyText"/>
              <w:spacing w:line="360" w:lineRule="auto"/>
              <w:ind w:left="0"/>
            </w:pPr>
            <w:r>
              <w:rPr>
                <w:lang w:eastAsia="ar-SA"/>
              </w:rPr>
              <w:t>Người sử dụng</w:t>
            </w:r>
            <w:r w:rsidR="00A56161">
              <w:rPr>
                <w:lang w:eastAsia="ar-SA"/>
              </w:rPr>
              <w:t xml:space="preserve"> </w:t>
            </w:r>
          </w:p>
        </w:tc>
      </w:tr>
      <w:tr w:rsidR="005B29CE" w:rsidRPr="00CA1A78" w14:paraId="6389D090" w14:textId="77777777" w:rsidTr="003918B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C2BB5C5" w14:textId="77777777" w:rsidR="005B29CE" w:rsidRPr="00CA1A78" w:rsidRDefault="005B29CE"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3E92DAB" w14:textId="7929DC99" w:rsidR="005B29CE" w:rsidRPr="00CA1A78" w:rsidRDefault="005B29CE" w:rsidP="0049277F">
            <w:pPr>
              <w:ind w:left="0"/>
              <w:rPr>
                <w:lang w:eastAsia="ar-SA"/>
              </w:rPr>
            </w:pPr>
            <w:r w:rsidRPr="00CA1A78">
              <w:rPr>
                <w:lang w:eastAsia="ar-SA"/>
              </w:rPr>
              <w:t xml:space="preserve">Người dùng đã đăng nhập vào hệ thống và được phân quyền vào chức năng </w:t>
            </w:r>
            <w:r w:rsidR="00A56161">
              <w:rPr>
                <w:lang w:eastAsia="ar-SA"/>
              </w:rPr>
              <w:t xml:space="preserve">Tiền sử bệnh lý gia đình </w:t>
            </w:r>
          </w:p>
        </w:tc>
      </w:tr>
      <w:tr w:rsidR="005B29CE" w:rsidRPr="00CA1A78" w14:paraId="6D5F97B9" w14:textId="77777777" w:rsidTr="003918B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912FD2E" w14:textId="77777777" w:rsidR="005B29CE" w:rsidRPr="00CA1A78" w:rsidRDefault="005B29CE"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3E683EA" w14:textId="0DCBD0DB" w:rsidR="005B29CE" w:rsidRPr="00CA1A78" w:rsidRDefault="00300D00" w:rsidP="00DE3D7A">
            <w:pPr>
              <w:keepLines/>
              <w:spacing w:after="120"/>
              <w:ind w:left="0"/>
              <w:jc w:val="both"/>
              <w:rPr>
                <w:lang w:eastAsia="ar-SA"/>
              </w:rPr>
            </w:pPr>
            <w:r>
              <w:rPr>
                <w:lang w:eastAsia="ar-SA"/>
              </w:rPr>
              <w:t>Cập nhật tình trạng đột tử</w:t>
            </w:r>
            <w:r w:rsidR="005B29CE">
              <w:rPr>
                <w:lang w:eastAsia="ar-SA"/>
              </w:rPr>
              <w:t xml:space="preserve"> thành công</w:t>
            </w:r>
            <w:r w:rsidR="005B29CE" w:rsidRPr="00CA1A78">
              <w:rPr>
                <w:lang w:eastAsia="ar-SA"/>
              </w:rPr>
              <w:t xml:space="preserve"> và hiển thị thông tin tại danh sách </w:t>
            </w:r>
            <w:r w:rsidR="005B29CE">
              <w:rPr>
                <w:lang w:eastAsia="ar-SA"/>
              </w:rPr>
              <w:t xml:space="preserve">tiền sử bệnh tật. </w:t>
            </w:r>
            <w:r w:rsidR="005B29CE" w:rsidRPr="00CA1A78">
              <w:rPr>
                <w:lang w:eastAsia="ar-SA"/>
              </w:rPr>
              <w:t xml:space="preserve">Trường hợp </w:t>
            </w:r>
            <w:r>
              <w:rPr>
                <w:lang w:eastAsia="ar-SA"/>
              </w:rPr>
              <w:t>Cập nhật tình trạng đột tử thành công</w:t>
            </w:r>
            <w:r w:rsidR="005B29CE" w:rsidRPr="00CA1A78">
              <w:rPr>
                <w:lang w:eastAsia="ar-SA"/>
              </w:rPr>
              <w:t xml:space="preserve"> thì hiển thị thông báo hiện lên trong vòng 5s “</w:t>
            </w:r>
            <w:r>
              <w:rPr>
                <w:lang w:eastAsia="ar-SA"/>
              </w:rPr>
              <w:t>Tiền sử gia đình cập nhật</w:t>
            </w:r>
            <w:r w:rsidR="005B29CE" w:rsidRPr="00CA1A78">
              <w:rPr>
                <w:lang w:eastAsia="ar-SA"/>
              </w:rPr>
              <w:t xml:space="preserve"> thành công!” </w:t>
            </w:r>
          </w:p>
        </w:tc>
      </w:tr>
      <w:tr w:rsidR="005B29CE" w:rsidRPr="00CA1A78" w14:paraId="593401B2" w14:textId="77777777" w:rsidTr="003918B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4C8DD2" w14:textId="77777777" w:rsidR="005B29CE" w:rsidRPr="00CA1A78" w:rsidRDefault="005B29CE"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EE95D46" w14:textId="77777777" w:rsidR="005B29CE" w:rsidRPr="00CA1A78" w:rsidRDefault="005B29CE" w:rsidP="0049277F">
            <w:pPr>
              <w:tabs>
                <w:tab w:val="left" w:pos="720"/>
              </w:tabs>
              <w:spacing w:before="80"/>
              <w:ind w:left="360" w:hanging="360"/>
              <w:jc w:val="both"/>
            </w:pPr>
            <w:r w:rsidRPr="00CA1A78">
              <w:t>Các điều kiện ràng buộc:</w:t>
            </w:r>
          </w:p>
          <w:p w14:paraId="79AC11CE" w14:textId="1A84B08D" w:rsidR="005B29CE" w:rsidRPr="00CA1A78" w:rsidRDefault="005B29CE" w:rsidP="0049277F">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p>
        </w:tc>
      </w:tr>
      <w:tr w:rsidR="005B29CE" w:rsidRPr="00CA1A78" w14:paraId="48FA75B4" w14:textId="77777777" w:rsidTr="003918B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3B31FF3A" w14:textId="77777777" w:rsidR="005B29CE" w:rsidRPr="00CA1A78" w:rsidRDefault="005B29CE"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8192DB0" w14:textId="73499156" w:rsidR="005B29CE" w:rsidRPr="00CA1A78" w:rsidRDefault="005B29CE" w:rsidP="0049277F">
            <w:pPr>
              <w:pStyle w:val="BodyText"/>
              <w:spacing w:line="360" w:lineRule="auto"/>
              <w:ind w:left="0"/>
            </w:pPr>
            <w:r w:rsidRPr="00CA1A78">
              <w:t xml:space="preserve">Lưu logs </w:t>
            </w:r>
            <w:r w:rsidR="0028277A">
              <w:t>Cập nhật tình trạng đột tử - Tiền sử gia đình</w:t>
            </w:r>
          </w:p>
        </w:tc>
      </w:tr>
    </w:tbl>
    <w:p w14:paraId="4B826025" w14:textId="77777777" w:rsidR="005B29CE" w:rsidRPr="00D14B06" w:rsidRDefault="005B29CE" w:rsidP="0049277F">
      <w:pPr>
        <w:ind w:left="0"/>
      </w:pPr>
    </w:p>
    <w:p w14:paraId="63AF388A" w14:textId="77777777" w:rsidR="005B29CE" w:rsidRDefault="005B29CE" w:rsidP="00312797">
      <w:pPr>
        <w:pStyle w:val="Heading6"/>
      </w:pPr>
      <w:r w:rsidRPr="00B43226">
        <w:lastRenderedPageBreak/>
        <w:t>Biểu đồ luồng xử lý chức năng</w:t>
      </w:r>
    </w:p>
    <w:p w14:paraId="541902D0" w14:textId="672AA98D" w:rsidR="005B29CE" w:rsidRPr="00BB7567" w:rsidRDefault="005B29CE" w:rsidP="0049277F">
      <w:pPr>
        <w:ind w:hanging="544"/>
      </w:pPr>
      <w:r w:rsidRPr="00EF1727">
        <w:object w:dxaOrig="12691" w:dyaOrig="7606" w14:anchorId="56C6B696">
          <v:shape id="_x0000_i1049" type="#_x0000_t75" style="width:465.3pt;height:257.35pt" o:ole="">
            <v:imagedata r:id="rId81" o:title=""/>
          </v:shape>
          <o:OLEObject Type="Embed" ProgID="Visio.Drawing.11" ShapeID="_x0000_i1049" DrawAspect="Content" ObjectID="_1734617826" r:id="rId82"/>
        </w:object>
      </w:r>
    </w:p>
    <w:p w14:paraId="5E8DC8FE" w14:textId="77777777" w:rsidR="005B29CE" w:rsidRPr="00B540A7" w:rsidRDefault="005B29CE" w:rsidP="0049277F">
      <w:pPr>
        <w:ind w:hanging="544"/>
        <w:jc w:val="center"/>
      </w:pPr>
    </w:p>
    <w:p w14:paraId="0064938A" w14:textId="77777777" w:rsidR="005B29CE" w:rsidRDefault="005B29CE" w:rsidP="00312797">
      <w:pPr>
        <w:pStyle w:val="Heading6"/>
      </w:pPr>
      <w:r w:rsidRPr="00B43226">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5B29CE" w:rsidRPr="00CA1A78" w14:paraId="72DBC067" w14:textId="77777777" w:rsidTr="003918B0">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D7CD1C0" w14:textId="77777777" w:rsidR="005B29CE" w:rsidRPr="00CA1A78" w:rsidRDefault="005B29CE"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28878A92" w14:textId="77777777" w:rsidR="005B29CE" w:rsidRPr="00CA1A78" w:rsidRDefault="005B29CE" w:rsidP="0049277F">
            <w:pPr>
              <w:jc w:val="center"/>
              <w:rPr>
                <w:b/>
                <w:bCs/>
              </w:rPr>
            </w:pPr>
            <w:r w:rsidRPr="00CA1A78">
              <w:rPr>
                <w:b/>
              </w:rPr>
              <w:t>Phản ứng của hệ thống</w:t>
            </w:r>
          </w:p>
        </w:tc>
      </w:tr>
      <w:tr w:rsidR="005B29CE" w:rsidRPr="00CA1A78" w14:paraId="35F0A245" w14:textId="77777777" w:rsidTr="003918B0">
        <w:tc>
          <w:tcPr>
            <w:tcW w:w="2864" w:type="dxa"/>
            <w:tcBorders>
              <w:top w:val="dotted" w:sz="4" w:space="0" w:color="auto"/>
              <w:left w:val="dotted" w:sz="4" w:space="0" w:color="auto"/>
              <w:bottom w:val="dotted" w:sz="4" w:space="0" w:color="auto"/>
              <w:right w:val="dotted" w:sz="4" w:space="0" w:color="auto"/>
            </w:tcBorders>
            <w:hideMark/>
          </w:tcPr>
          <w:p w14:paraId="7371268D" w14:textId="1E478DBD" w:rsidR="005B29CE" w:rsidRPr="00BB7567" w:rsidRDefault="005B29CE"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 xml:space="preserve">Tiền sử gia đình </w:t>
            </w:r>
            <w:r w:rsidR="0028277A" w:rsidRPr="0028277A">
              <w:rPr>
                <w:color w:val="000000"/>
                <w:szCs w:val="24"/>
              </w:rPr>
              <w:sym w:font="Wingdings" w:char="F0E0"/>
            </w:r>
            <w:r>
              <w:rPr>
                <w:color w:val="000000"/>
                <w:szCs w:val="24"/>
              </w:rPr>
              <w:t xml:space="preserve"> </w:t>
            </w:r>
            <w:r w:rsidR="0028277A">
              <w:rPr>
                <w:color w:val="000000"/>
                <w:szCs w:val="24"/>
              </w:rPr>
              <w:t xml:space="preserve">Bệnh lý </w:t>
            </w:r>
            <w:r w:rsidR="0028277A" w:rsidRPr="0028277A">
              <w:rPr>
                <w:color w:val="000000"/>
                <w:szCs w:val="24"/>
              </w:rPr>
              <w:sym w:font="Wingdings" w:char="F0E0"/>
            </w:r>
            <w:r w:rsidR="0028277A">
              <w:rPr>
                <w:color w:val="000000"/>
                <w:szCs w:val="24"/>
              </w:rPr>
              <w:t xml:space="preserve"> Bấm button </w:t>
            </w:r>
            <w:r>
              <w:rPr>
                <w:color w:val="000000"/>
                <w:szCs w:val="24"/>
              </w:rPr>
              <w:t>Cập nhật tình trạng đột tử</w:t>
            </w:r>
            <w:r w:rsidRPr="00BB7567">
              <w:rPr>
                <w:color w:val="000000"/>
                <w:szCs w:val="24"/>
              </w:rPr>
              <w:t xml:space="preserve"> </w:t>
            </w:r>
          </w:p>
        </w:tc>
        <w:tc>
          <w:tcPr>
            <w:tcW w:w="6237" w:type="dxa"/>
            <w:tcBorders>
              <w:top w:val="dotted" w:sz="4" w:space="0" w:color="auto"/>
              <w:left w:val="nil"/>
              <w:bottom w:val="dotted" w:sz="4" w:space="0" w:color="auto"/>
              <w:right w:val="dotted" w:sz="4" w:space="0" w:color="auto"/>
            </w:tcBorders>
            <w:hideMark/>
          </w:tcPr>
          <w:p w14:paraId="56E0E83B" w14:textId="61D0EC99" w:rsidR="005B29CE" w:rsidRDefault="005B29CE" w:rsidP="0049277F">
            <w:pPr>
              <w:pStyle w:val="Sothutu-1so"/>
              <w:numPr>
                <w:ilvl w:val="0"/>
                <w:numId w:val="0"/>
              </w:numPr>
              <w:spacing w:line="360" w:lineRule="auto"/>
              <w:rPr>
                <w:szCs w:val="24"/>
              </w:rPr>
            </w:pPr>
            <w:r w:rsidRPr="00CA1A78">
              <w:rPr>
                <w:szCs w:val="24"/>
              </w:rPr>
              <w:t xml:space="preserve">2. Hệ thống hiển thị màn hình </w:t>
            </w:r>
            <w:r>
              <w:rPr>
                <w:szCs w:val="24"/>
              </w:rPr>
              <w:t>cập nhật thông tin:</w:t>
            </w:r>
          </w:p>
          <w:p w14:paraId="0D3A06C3" w14:textId="32CDEE9F" w:rsidR="005B29CE" w:rsidRPr="005B29CE" w:rsidRDefault="005B29CE" w:rsidP="0049277F">
            <w:pPr>
              <w:pStyle w:val="BodyText"/>
              <w:numPr>
                <w:ilvl w:val="0"/>
                <w:numId w:val="35"/>
              </w:numPr>
              <w:spacing w:line="360" w:lineRule="auto"/>
              <w:ind w:left="420" w:hanging="420"/>
              <w:rPr>
                <w:b/>
                <w:lang w:eastAsia="ar-SA"/>
              </w:rPr>
            </w:pPr>
            <w:r>
              <w:rPr>
                <w:b/>
                <w:lang w:eastAsia="ar-SA"/>
              </w:rPr>
              <w:t xml:space="preserve">Mối quan hệ: </w:t>
            </w:r>
            <w:r>
              <w:rPr>
                <w:lang w:eastAsia="ar-SA"/>
              </w:rPr>
              <w:t>Lựa chọn gồm 3 mối quan hệ</w:t>
            </w:r>
          </w:p>
          <w:p w14:paraId="214825DA" w14:textId="06059326"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Bố: Checkbox chọn Có/không</w:t>
            </w:r>
          </w:p>
          <w:p w14:paraId="37E79B82" w14:textId="5484CA47"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Mẹ: Checkbox chọn Có/không</w:t>
            </w:r>
          </w:p>
          <w:p w14:paraId="6FF1D9C4" w14:textId="0550F763"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Anh chị em: Checkbox chọn Có/không</w:t>
            </w:r>
          </w:p>
          <w:p w14:paraId="71682E76" w14:textId="16487008" w:rsidR="005B29CE" w:rsidRPr="005B29CE" w:rsidRDefault="005B29CE" w:rsidP="0049277F">
            <w:pPr>
              <w:pStyle w:val="BodyText"/>
              <w:numPr>
                <w:ilvl w:val="0"/>
                <w:numId w:val="35"/>
              </w:numPr>
              <w:spacing w:line="360" w:lineRule="auto"/>
              <w:ind w:left="420" w:hanging="420"/>
              <w:rPr>
                <w:b/>
                <w:lang w:eastAsia="ar-SA"/>
              </w:rPr>
            </w:pPr>
            <w:r>
              <w:rPr>
                <w:b/>
                <w:lang w:eastAsia="ar-SA"/>
              </w:rPr>
              <w:t xml:space="preserve">Tình trạng tử vong: </w:t>
            </w:r>
            <w:r>
              <w:rPr>
                <w:lang w:eastAsia="ar-SA"/>
              </w:rPr>
              <w:t>Tương ứng từng mối quan hệ có 2 lựa chọn</w:t>
            </w:r>
          </w:p>
          <w:p w14:paraId="73FEA477" w14:textId="7679615F" w:rsidR="005B29CE" w:rsidRPr="005B29CE" w:rsidRDefault="005B29CE" w:rsidP="0049277F">
            <w:pPr>
              <w:pStyle w:val="BodyText"/>
              <w:numPr>
                <w:ilvl w:val="0"/>
                <w:numId w:val="18"/>
              </w:numPr>
              <w:spacing w:line="360" w:lineRule="auto"/>
              <w:ind w:left="346" w:hanging="284"/>
              <w:rPr>
                <w:lang w:eastAsia="ar-SA"/>
              </w:rPr>
            </w:pPr>
            <w:r w:rsidRPr="005B29CE">
              <w:rPr>
                <w:lang w:eastAsia="ar-SA"/>
              </w:rPr>
              <w:t>Chưa rõ nguyên nhân</w:t>
            </w:r>
          </w:p>
          <w:p w14:paraId="29998002" w14:textId="5FD7D73E" w:rsidR="005B29CE" w:rsidRDefault="005B29CE" w:rsidP="0049277F">
            <w:pPr>
              <w:pStyle w:val="BodyText"/>
              <w:numPr>
                <w:ilvl w:val="0"/>
                <w:numId w:val="18"/>
              </w:numPr>
              <w:spacing w:line="360" w:lineRule="auto"/>
              <w:ind w:left="346" w:hanging="284"/>
              <w:rPr>
                <w:lang w:eastAsia="ar-SA"/>
              </w:rPr>
            </w:pPr>
            <w:r w:rsidRPr="005B29CE">
              <w:rPr>
                <w:lang w:eastAsia="ar-SA"/>
              </w:rPr>
              <w:t>Do bệnh lý</w:t>
            </w:r>
          </w:p>
          <w:p w14:paraId="51AEB0D8" w14:textId="336F0E9A" w:rsidR="005B29CE" w:rsidRPr="005B29CE" w:rsidRDefault="005B29CE" w:rsidP="0049277F">
            <w:pPr>
              <w:pStyle w:val="BodyText"/>
              <w:spacing w:line="360" w:lineRule="auto"/>
              <w:ind w:left="62"/>
              <w:rPr>
                <w:lang w:eastAsia="ar-SA"/>
              </w:rPr>
            </w:pPr>
            <w:r>
              <w:rPr>
                <w:lang w:eastAsia="ar-SA"/>
              </w:rPr>
              <w:lastRenderedPageBreak/>
              <w:t>Tại 1 mối quan hệ chỉ được chọn 1 trong 2 lựa chọn, nếu chọn ‘Do bệnh lý” thì cho phép chọn thêm mã bệnh ICD10 tương ứng gây ra đột tử, tử vong. Danh sách bệnh này người dùng</w:t>
            </w:r>
            <w:r w:rsidR="0028277A">
              <w:rPr>
                <w:lang w:eastAsia="ar-SA"/>
              </w:rPr>
              <w:t xml:space="preserve"> </w:t>
            </w:r>
            <w:r w:rsidR="00312797">
              <w:rPr>
                <w:lang w:eastAsia="ar-SA"/>
              </w:rPr>
              <w:t>chỉ được phép chọn 1 bệnh</w:t>
            </w:r>
          </w:p>
          <w:p w14:paraId="1F7D7A0B" w14:textId="52609EAF" w:rsidR="005B29CE" w:rsidRDefault="005B29CE" w:rsidP="0049277F">
            <w:pPr>
              <w:pStyle w:val="BodyText"/>
              <w:numPr>
                <w:ilvl w:val="0"/>
                <w:numId w:val="35"/>
              </w:numPr>
              <w:spacing w:line="360" w:lineRule="auto"/>
              <w:ind w:left="420" w:hanging="420"/>
              <w:rPr>
                <w:b/>
                <w:lang w:eastAsia="ar-SA"/>
              </w:rPr>
            </w:pPr>
            <w:r>
              <w:rPr>
                <w:b/>
                <w:lang w:eastAsia="ar-SA"/>
              </w:rPr>
              <w:t>Thao tác</w:t>
            </w:r>
          </w:p>
          <w:p w14:paraId="05A50AA3" w14:textId="6A782B42" w:rsidR="005B29CE" w:rsidRDefault="005B29CE"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w:t>
            </w:r>
            <w:r w:rsidR="00312797">
              <w:rPr>
                <w:lang w:eastAsia="ar-SA"/>
              </w:rPr>
              <w:t xml:space="preserve">Cập nhật tình trạng đột tử </w:t>
            </w:r>
          </w:p>
          <w:p w14:paraId="2795B940" w14:textId="77777777" w:rsidR="005B29CE" w:rsidRPr="00ED00E1" w:rsidRDefault="005B29CE"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5B29CE" w:rsidRPr="00CA1A78" w14:paraId="366377DC" w14:textId="77777777" w:rsidTr="003918B0">
        <w:tc>
          <w:tcPr>
            <w:tcW w:w="2864" w:type="dxa"/>
            <w:tcBorders>
              <w:top w:val="dotted" w:sz="4" w:space="0" w:color="auto"/>
              <w:left w:val="dotted" w:sz="4" w:space="0" w:color="auto"/>
              <w:bottom w:val="dotted" w:sz="4" w:space="0" w:color="auto"/>
              <w:right w:val="dotted" w:sz="4" w:space="0" w:color="auto"/>
            </w:tcBorders>
          </w:tcPr>
          <w:p w14:paraId="6B8DF89F" w14:textId="0AF866F7" w:rsidR="005B29CE" w:rsidRPr="00CA1A78" w:rsidRDefault="005B29CE"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087D782" w14:textId="77777777" w:rsidR="005B29CE" w:rsidRPr="00B87513" w:rsidRDefault="005B29CE" w:rsidP="0049277F">
            <w:pPr>
              <w:pStyle w:val="Sothutu-1so"/>
              <w:numPr>
                <w:ilvl w:val="0"/>
                <w:numId w:val="0"/>
              </w:numPr>
              <w:spacing w:line="360" w:lineRule="auto"/>
              <w:rPr>
                <w:szCs w:val="24"/>
              </w:rPr>
            </w:pPr>
            <w:r>
              <w:rPr>
                <w:szCs w:val="24"/>
              </w:rPr>
              <w:t>4.Hệ thống lưu thông tin vào CSDL</w:t>
            </w:r>
          </w:p>
        </w:tc>
      </w:tr>
    </w:tbl>
    <w:p w14:paraId="31EE1BDA" w14:textId="77777777" w:rsidR="005B29CE" w:rsidRPr="00B43226" w:rsidRDefault="005B29CE" w:rsidP="00312797">
      <w:pPr>
        <w:pStyle w:val="Heading6"/>
      </w:pPr>
      <w:r w:rsidRPr="00B43226">
        <w:t>Mô tả dòng sự kiện phụ (Alternative Flow)</w:t>
      </w:r>
    </w:p>
    <w:p w14:paraId="16AF4906" w14:textId="77777777" w:rsidR="005B29CE" w:rsidRPr="009F13D7" w:rsidRDefault="005B29CE" w:rsidP="0049277F">
      <w:pPr>
        <w:snapToGrid w:val="0"/>
        <w:rPr>
          <w:lang w:eastAsia="ar-SA"/>
        </w:rPr>
      </w:pPr>
      <w:r w:rsidRPr="009F13D7">
        <w:rPr>
          <w:lang w:eastAsia="ar-SA"/>
        </w:rPr>
        <w:t>N/A</w:t>
      </w:r>
    </w:p>
    <w:p w14:paraId="5D9121F3" w14:textId="77777777" w:rsidR="005B29CE" w:rsidRPr="00B43226" w:rsidRDefault="005B29CE" w:rsidP="00312797">
      <w:pPr>
        <w:pStyle w:val="Heading6"/>
      </w:pPr>
      <w:r w:rsidRPr="00B43226">
        <w:t>Ghi chú</w:t>
      </w:r>
    </w:p>
    <w:p w14:paraId="23D05F04" w14:textId="5947D60E" w:rsidR="005B29CE" w:rsidRDefault="00312797" w:rsidP="0049277F">
      <w:pPr>
        <w:ind w:hanging="402"/>
      </w:pPr>
      <w:r>
        <w:rPr>
          <w:noProof/>
          <w:snapToGrid/>
        </w:rPr>
        <w:drawing>
          <wp:inline distT="0" distB="0" distL="0" distR="0" wp14:anchorId="132E6990" wp14:editId="68646A76">
            <wp:extent cx="5643349" cy="2243472"/>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49942" cy="2246093"/>
                    </a:xfrm>
                    <a:prstGeom prst="rect">
                      <a:avLst/>
                    </a:prstGeom>
                  </pic:spPr>
                </pic:pic>
              </a:graphicData>
            </a:graphic>
          </wp:inline>
        </w:drawing>
      </w:r>
    </w:p>
    <w:p w14:paraId="33EBC66E" w14:textId="4D40682B" w:rsidR="00312797" w:rsidRDefault="00312797" w:rsidP="0049277F">
      <w:pPr>
        <w:ind w:hanging="402"/>
      </w:pPr>
      <w:r>
        <w:rPr>
          <w:noProof/>
          <w:snapToGrid/>
        </w:rPr>
        <w:drawing>
          <wp:inline distT="0" distB="0" distL="0" distR="0" wp14:anchorId="3AE91FAD" wp14:editId="37F56F65">
            <wp:extent cx="5643245" cy="2279606"/>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52214" cy="2283229"/>
                    </a:xfrm>
                    <a:prstGeom prst="rect">
                      <a:avLst/>
                    </a:prstGeom>
                  </pic:spPr>
                </pic:pic>
              </a:graphicData>
            </a:graphic>
          </wp:inline>
        </w:drawing>
      </w:r>
    </w:p>
    <w:p w14:paraId="5E935F95" w14:textId="7950F935" w:rsidR="005B29CE" w:rsidRPr="00300D00" w:rsidRDefault="005B29CE" w:rsidP="00300D00">
      <w:pPr>
        <w:pStyle w:val="BodyText"/>
        <w:spacing w:line="360" w:lineRule="auto"/>
        <w:ind w:left="0"/>
        <w:jc w:val="center"/>
        <w:rPr>
          <w:i/>
          <w:lang w:eastAsia="ar-SA"/>
        </w:rPr>
      </w:pPr>
      <w:r w:rsidRPr="00EF1727">
        <w:rPr>
          <w:i/>
          <w:noProof/>
        </w:rPr>
        <w:t xml:space="preserve">Hình: </w:t>
      </w:r>
      <w:r>
        <w:rPr>
          <w:i/>
          <w:noProof/>
        </w:rPr>
        <w:t>Giao diện màn hình cập nhật tình trạng đột tư</w:t>
      </w:r>
    </w:p>
    <w:p w14:paraId="36CBF4FE" w14:textId="6D9AA767" w:rsidR="00684144" w:rsidRDefault="00684144" w:rsidP="00684144">
      <w:pPr>
        <w:pStyle w:val="Heading4"/>
      </w:pPr>
      <w:bookmarkStart w:id="57" w:name="_Toc109901574"/>
      <w:bookmarkEnd w:id="56"/>
      <w:r>
        <w:lastRenderedPageBreak/>
        <w:t xml:space="preserve">Dị ứng </w:t>
      </w:r>
    </w:p>
    <w:p w14:paraId="7A06BA2D" w14:textId="42EDC5D9" w:rsidR="00684144" w:rsidRDefault="00684144" w:rsidP="00684144">
      <w:pPr>
        <w:pStyle w:val="Heading5"/>
      </w:pPr>
      <w:r>
        <w:t>Danh sách Tiền sử dị ứng gia đình</w:t>
      </w:r>
    </w:p>
    <w:p w14:paraId="6F21386C" w14:textId="77777777" w:rsidR="00684144" w:rsidRDefault="00684144" w:rsidP="00684144">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684144" w:rsidRPr="000C0449" w14:paraId="51455ED3" w14:textId="77777777" w:rsidTr="00C15CAB">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87E6C9C" w14:textId="77777777" w:rsidR="00684144" w:rsidRPr="000C0449" w:rsidRDefault="00684144" w:rsidP="00C15CAB">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51993BB" w14:textId="77777777" w:rsidR="00684144" w:rsidRPr="000C0449" w:rsidRDefault="00684144" w:rsidP="00C15CAB">
            <w:pPr>
              <w:pStyle w:val="BodyText"/>
              <w:spacing w:line="360" w:lineRule="auto"/>
              <w:ind w:left="0"/>
              <w:rPr>
                <w:lang w:eastAsia="ar-SA"/>
              </w:rPr>
            </w:pPr>
            <w:r>
              <w:rPr>
                <w:iCs/>
              </w:rPr>
              <w:t>Danh sách tiền sử dị ứng</w:t>
            </w:r>
          </w:p>
        </w:tc>
      </w:tr>
      <w:tr w:rsidR="00684144" w:rsidRPr="000C0449" w14:paraId="4BB4DEB4" w14:textId="77777777" w:rsidTr="00C15CA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D53A216" w14:textId="77777777" w:rsidR="00684144" w:rsidRPr="000C0449" w:rsidRDefault="00684144" w:rsidP="00C15CAB">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C7E133D" w14:textId="77777777" w:rsidR="00684144" w:rsidRPr="000C0449" w:rsidRDefault="00684144" w:rsidP="00C15CAB">
            <w:pPr>
              <w:pStyle w:val="BodyText"/>
              <w:spacing w:line="360" w:lineRule="auto"/>
              <w:ind w:left="0"/>
              <w:rPr>
                <w:lang w:eastAsia="ar-SA"/>
              </w:rPr>
            </w:pPr>
            <w:r>
              <w:rPr>
                <w:lang w:eastAsia="ar-SA"/>
              </w:rPr>
              <w:t>Chức năng này cho phép theo dõi tiền sử dị ứng của gia đình bệnh nhân</w:t>
            </w:r>
          </w:p>
        </w:tc>
      </w:tr>
      <w:tr w:rsidR="00684144" w:rsidRPr="000C0449" w14:paraId="4D9363A4" w14:textId="77777777" w:rsidTr="00C15CAB">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4D08D88" w14:textId="77777777" w:rsidR="00684144" w:rsidRPr="000C0449" w:rsidRDefault="00684144" w:rsidP="00C15CAB">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D29B0E" w14:textId="77777777" w:rsidR="00684144" w:rsidRPr="000C0449" w:rsidRDefault="00684144" w:rsidP="00C15CAB">
            <w:pPr>
              <w:pStyle w:val="BodyText"/>
              <w:spacing w:line="360" w:lineRule="auto"/>
              <w:ind w:left="0"/>
            </w:pPr>
            <w:r>
              <w:t>Người sử dụng</w:t>
            </w:r>
          </w:p>
        </w:tc>
      </w:tr>
      <w:tr w:rsidR="00684144" w:rsidRPr="00255925" w14:paraId="1251125E" w14:textId="77777777" w:rsidTr="00C15CAB">
        <w:trPr>
          <w:trHeight w:val="953"/>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6278A6" w14:textId="77777777" w:rsidR="00684144" w:rsidRPr="000C0449" w:rsidRDefault="00684144" w:rsidP="00C15CAB">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EBB4BA1" w14:textId="77777777" w:rsidR="00684144" w:rsidRPr="00255925" w:rsidRDefault="00684144" w:rsidP="00C15CAB">
            <w:pPr>
              <w:ind w:left="0"/>
              <w:rPr>
                <w:lang w:eastAsia="ar-SA"/>
              </w:rPr>
            </w:pPr>
            <w:r w:rsidRPr="0090287E">
              <w:rPr>
                <w:lang w:eastAsia="ar-SA"/>
              </w:rPr>
              <w:t>Người dùng đã đăng nhập vào hệ thống và được phân quyền vào chức năng</w:t>
            </w:r>
            <w:r>
              <w:rPr>
                <w:lang w:eastAsia="ar-SA"/>
              </w:rPr>
              <w:t xml:space="preserve"> Tiền sử gia đình – Dị ứng</w:t>
            </w:r>
          </w:p>
        </w:tc>
      </w:tr>
      <w:tr w:rsidR="00684144" w:rsidRPr="000C0449" w14:paraId="23C610CE" w14:textId="77777777" w:rsidTr="00C15CAB">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B3A6070" w14:textId="77777777" w:rsidR="00684144" w:rsidRPr="000C0449" w:rsidRDefault="00684144" w:rsidP="00C15CAB">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9927CAF" w14:textId="77777777" w:rsidR="00684144" w:rsidRPr="000C0449" w:rsidRDefault="00684144" w:rsidP="00C15CAB">
            <w:pPr>
              <w:pStyle w:val="BodyText"/>
              <w:spacing w:line="360" w:lineRule="auto"/>
              <w:ind w:left="0"/>
              <w:rPr>
                <w:lang w:eastAsia="ar-SA"/>
              </w:rPr>
            </w:pPr>
            <w:r>
              <w:rPr>
                <w:lang w:eastAsia="ar-SA"/>
              </w:rPr>
              <w:t>Hiển thị danh sách tiền sử Tiền sử gia đình – Dị ứng</w:t>
            </w:r>
          </w:p>
        </w:tc>
      </w:tr>
      <w:tr w:rsidR="00684144" w:rsidRPr="000C0449" w14:paraId="2AD39122" w14:textId="77777777" w:rsidTr="00C15CA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07F7067" w14:textId="77777777" w:rsidR="00684144" w:rsidRPr="000C0449" w:rsidRDefault="00684144" w:rsidP="00C15CAB">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407D06C" w14:textId="77777777" w:rsidR="00684144" w:rsidRPr="000C0449" w:rsidRDefault="00684144" w:rsidP="00C15CAB">
            <w:pPr>
              <w:pStyle w:val="BodyText"/>
              <w:spacing w:line="360" w:lineRule="auto"/>
              <w:ind w:left="0"/>
              <w:rPr>
                <w:lang w:eastAsia="ar-SA"/>
              </w:rPr>
            </w:pPr>
            <w:r>
              <w:rPr>
                <w:lang w:eastAsia="ar-SA"/>
              </w:rPr>
              <w:t>Nếu không có thông tin thì hiển thị Label “Không có bản ghi”</w:t>
            </w:r>
          </w:p>
        </w:tc>
      </w:tr>
      <w:tr w:rsidR="00684144" w:rsidRPr="000C0449" w14:paraId="4C2E59B2" w14:textId="77777777" w:rsidTr="00C15CAB">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17398CA" w14:textId="77777777" w:rsidR="00684144" w:rsidRPr="000C0449" w:rsidRDefault="00684144" w:rsidP="00C15CAB">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AB92788" w14:textId="77777777" w:rsidR="00684144" w:rsidRPr="000C0449" w:rsidRDefault="00684144" w:rsidP="00C15CAB">
            <w:pPr>
              <w:pStyle w:val="BodyText"/>
              <w:spacing w:line="360" w:lineRule="auto"/>
              <w:ind w:left="0"/>
            </w:pPr>
            <w:r>
              <w:t>N/A</w:t>
            </w:r>
          </w:p>
        </w:tc>
      </w:tr>
    </w:tbl>
    <w:p w14:paraId="2933D639" w14:textId="77777777" w:rsidR="00684144" w:rsidRDefault="00684144" w:rsidP="00684144">
      <w:pPr>
        <w:pStyle w:val="Heading6"/>
      </w:pPr>
      <w:r>
        <w:t>Biểu đồ luông xử lý chức năng</w:t>
      </w:r>
    </w:p>
    <w:p w14:paraId="44AE0EB1" w14:textId="77777777" w:rsidR="00684144" w:rsidRPr="00F61E1E" w:rsidRDefault="00684144" w:rsidP="00684144">
      <w:pPr>
        <w:ind w:hanging="544"/>
      </w:pPr>
      <w:r>
        <w:rPr>
          <w:noProof/>
          <w:snapToGrid/>
        </w:rPr>
        <w:drawing>
          <wp:inline distT="0" distB="0" distL="0" distR="0" wp14:anchorId="0A9205C9" wp14:editId="1EF4B901">
            <wp:extent cx="5943600" cy="33058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05810"/>
                    </a:xfrm>
                    <a:prstGeom prst="rect">
                      <a:avLst/>
                    </a:prstGeom>
                  </pic:spPr>
                </pic:pic>
              </a:graphicData>
            </a:graphic>
          </wp:inline>
        </w:drawing>
      </w:r>
    </w:p>
    <w:p w14:paraId="647668CD" w14:textId="77777777" w:rsidR="00684144" w:rsidRDefault="00684144" w:rsidP="00684144">
      <w:pPr>
        <w:pStyle w:val="Heading6"/>
      </w:pPr>
      <w:r>
        <w:t>Mô tả dòng sự kiện chính (Basic Flow)</w:t>
      </w:r>
    </w:p>
    <w:tbl>
      <w:tblPr>
        <w:tblW w:w="9356" w:type="dxa"/>
        <w:tblInd w:w="-14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297"/>
        <w:gridCol w:w="7059"/>
      </w:tblGrid>
      <w:tr w:rsidR="00684144" w:rsidRPr="00CA1A78" w14:paraId="1D65E637" w14:textId="77777777" w:rsidTr="00C15CAB">
        <w:trPr>
          <w:trHeight w:val="530"/>
        </w:trPr>
        <w:tc>
          <w:tcPr>
            <w:tcW w:w="2297"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2D9F6BC5" w14:textId="77777777" w:rsidR="00684144" w:rsidRPr="00CA1A78" w:rsidRDefault="00684144" w:rsidP="00C15CAB">
            <w:pPr>
              <w:jc w:val="center"/>
              <w:rPr>
                <w:b/>
                <w:bCs/>
              </w:rPr>
            </w:pPr>
            <w:r w:rsidRPr="00CA1A78">
              <w:rPr>
                <w:b/>
              </w:rPr>
              <w:t>Hành động của tác nhân</w:t>
            </w:r>
          </w:p>
        </w:tc>
        <w:tc>
          <w:tcPr>
            <w:tcW w:w="7059" w:type="dxa"/>
            <w:tcBorders>
              <w:top w:val="dotted" w:sz="4" w:space="0" w:color="auto"/>
              <w:left w:val="nil"/>
              <w:bottom w:val="dotted" w:sz="4" w:space="0" w:color="auto"/>
              <w:right w:val="dotted" w:sz="4" w:space="0" w:color="auto"/>
            </w:tcBorders>
            <w:shd w:val="clear" w:color="auto" w:fill="EAF1DD" w:themeFill="accent3" w:themeFillTint="33"/>
            <w:hideMark/>
          </w:tcPr>
          <w:p w14:paraId="57F6429A" w14:textId="77777777" w:rsidR="00684144" w:rsidRPr="00CA1A78" w:rsidRDefault="00684144" w:rsidP="00C15CAB">
            <w:pPr>
              <w:jc w:val="center"/>
              <w:rPr>
                <w:b/>
                <w:bCs/>
              </w:rPr>
            </w:pPr>
            <w:r w:rsidRPr="00CA1A78">
              <w:rPr>
                <w:b/>
              </w:rPr>
              <w:t>Phản ứng của hệ thống</w:t>
            </w:r>
          </w:p>
        </w:tc>
      </w:tr>
      <w:tr w:rsidR="00684144" w:rsidRPr="00CA1A78" w14:paraId="7C0B17BA" w14:textId="77777777" w:rsidTr="00C15CAB">
        <w:tc>
          <w:tcPr>
            <w:tcW w:w="2297" w:type="dxa"/>
            <w:tcBorders>
              <w:top w:val="dotted" w:sz="4" w:space="0" w:color="auto"/>
              <w:left w:val="dotted" w:sz="4" w:space="0" w:color="auto"/>
              <w:bottom w:val="dotted" w:sz="4" w:space="0" w:color="auto"/>
              <w:right w:val="dotted" w:sz="4" w:space="0" w:color="auto"/>
            </w:tcBorders>
            <w:hideMark/>
          </w:tcPr>
          <w:p w14:paraId="693D7E68" w14:textId="77777777" w:rsidR="00684144" w:rsidRPr="00CA1A78" w:rsidRDefault="00684144" w:rsidP="00C15CAB">
            <w:pPr>
              <w:pStyle w:val="Sothutu-1so"/>
              <w:numPr>
                <w:ilvl w:val="0"/>
                <w:numId w:val="0"/>
              </w:numPr>
              <w:spacing w:line="360" w:lineRule="auto"/>
              <w:rPr>
                <w:szCs w:val="24"/>
              </w:rPr>
            </w:pPr>
            <w:r>
              <w:rPr>
                <w:szCs w:val="24"/>
              </w:rPr>
              <w:lastRenderedPageBreak/>
              <w:t>1</w:t>
            </w:r>
            <w:r w:rsidRPr="00082DE6">
              <w:rPr>
                <w:szCs w:val="24"/>
              </w:rPr>
              <w:t xml:space="preserve">. Người dùng </w:t>
            </w:r>
            <w:r w:rsidRPr="00082DE6">
              <w:rPr>
                <w:color w:val="000000"/>
                <w:szCs w:val="24"/>
              </w:rPr>
              <w:t>đăng nhập vào hệ thống, chọn chức năng “Hồ sơ sức khỏe” và chọn 1 hồ sơ cần xem hồ sơ sức khỏe, chọn TABS “Tiền sử/</w:t>
            </w:r>
            <w:r>
              <w:rPr>
                <w:color w:val="000000"/>
                <w:szCs w:val="24"/>
              </w:rPr>
              <w:t>Tiền sử gia đình – Dị ứng</w:t>
            </w:r>
            <w:r w:rsidRPr="00082DE6">
              <w:rPr>
                <w:color w:val="000000"/>
                <w:szCs w:val="24"/>
              </w:rPr>
              <w:t>”</w:t>
            </w:r>
          </w:p>
        </w:tc>
        <w:tc>
          <w:tcPr>
            <w:tcW w:w="7059" w:type="dxa"/>
            <w:tcBorders>
              <w:top w:val="dotted" w:sz="4" w:space="0" w:color="auto"/>
              <w:left w:val="nil"/>
              <w:bottom w:val="dotted" w:sz="4" w:space="0" w:color="auto"/>
              <w:right w:val="dotted" w:sz="4" w:space="0" w:color="auto"/>
            </w:tcBorders>
            <w:hideMark/>
          </w:tcPr>
          <w:p w14:paraId="77273EFC" w14:textId="77777777" w:rsidR="00684144" w:rsidRDefault="00684144" w:rsidP="00C15CAB">
            <w:pPr>
              <w:pStyle w:val="Sothutu-1so"/>
              <w:numPr>
                <w:ilvl w:val="0"/>
                <w:numId w:val="0"/>
              </w:numPr>
              <w:spacing w:line="360" w:lineRule="auto"/>
              <w:rPr>
                <w:szCs w:val="24"/>
              </w:rPr>
            </w:pPr>
            <w:r w:rsidRPr="00CA1A78">
              <w:rPr>
                <w:szCs w:val="24"/>
              </w:rPr>
              <w:t xml:space="preserve">2. Hệ thống hiển thị màn </w:t>
            </w:r>
            <w:r>
              <w:rPr>
                <w:szCs w:val="24"/>
              </w:rPr>
              <w:t>hình chi tiết danh sách thông tin tiền sử dị ứng của Quân nhân</w:t>
            </w:r>
            <w:r w:rsidRPr="00CA1A78">
              <w:rPr>
                <w:szCs w:val="24"/>
              </w:rPr>
              <w:t xml:space="preserve"> </w:t>
            </w:r>
          </w:p>
          <w:p w14:paraId="37A83645" w14:textId="77777777" w:rsidR="00684144" w:rsidRPr="00F64989" w:rsidRDefault="00684144" w:rsidP="00684144">
            <w:pPr>
              <w:widowControl/>
              <w:numPr>
                <w:ilvl w:val="0"/>
                <w:numId w:val="33"/>
              </w:numPr>
              <w:tabs>
                <w:tab w:val="left" w:pos="317"/>
              </w:tabs>
              <w:snapToGrid w:val="0"/>
              <w:spacing w:before="80" w:after="160"/>
              <w:ind w:left="317" w:hanging="283"/>
              <w:contextualSpacing/>
              <w:jc w:val="both"/>
              <w:rPr>
                <w:b/>
              </w:rPr>
            </w:pPr>
            <w:r w:rsidRPr="00294C67">
              <w:rPr>
                <w:b/>
              </w:rPr>
              <w:t xml:space="preserve">Danh sách </w:t>
            </w:r>
            <w:r>
              <w:rPr>
                <w:b/>
              </w:rPr>
              <w:t xml:space="preserve">tiền sử dị ứng gia đình </w:t>
            </w:r>
            <w:r w:rsidRPr="00294C67">
              <w:rPr>
                <w:b/>
              </w:rPr>
              <w:t xml:space="preserve">(Tổng số): </w:t>
            </w:r>
            <w:r>
              <w:t>Tổng số tiền sử dị ứng mà gia đình quân nhân mắc phải</w:t>
            </w:r>
          </w:p>
          <w:p w14:paraId="4B36BE1F" w14:textId="77777777" w:rsidR="00684144" w:rsidRPr="00F64989" w:rsidRDefault="00684144" w:rsidP="00684144">
            <w:pPr>
              <w:widowControl/>
              <w:numPr>
                <w:ilvl w:val="0"/>
                <w:numId w:val="33"/>
              </w:numPr>
              <w:tabs>
                <w:tab w:val="left" w:pos="317"/>
              </w:tabs>
              <w:snapToGrid w:val="0"/>
              <w:spacing w:before="0"/>
              <w:ind w:left="317" w:hanging="283"/>
              <w:contextualSpacing/>
              <w:jc w:val="both"/>
              <w:rPr>
                <w:b/>
              </w:rPr>
            </w:pPr>
            <w:r>
              <w:rPr>
                <w:b/>
              </w:rPr>
              <w:t>Danh sách tiền sử dị ứng gia đình gồm các thông tin sau:</w:t>
            </w:r>
          </w:p>
          <w:p w14:paraId="0E2888ED" w14:textId="77777777" w:rsidR="00684144" w:rsidRDefault="00684144" w:rsidP="00684144">
            <w:pPr>
              <w:pStyle w:val="BodyText"/>
              <w:numPr>
                <w:ilvl w:val="0"/>
                <w:numId w:val="18"/>
              </w:numPr>
              <w:spacing w:line="360" w:lineRule="auto"/>
              <w:ind w:left="346" w:hanging="284"/>
              <w:rPr>
                <w:lang w:eastAsia="ar-SA"/>
              </w:rPr>
            </w:pPr>
            <w:r>
              <w:rPr>
                <w:lang w:eastAsia="ar-SA"/>
              </w:rPr>
              <w:t xml:space="preserve">Tên nhóm dị ứng(number): Tên nhóm dị ứng và số lượng dị ứng thuộc nhóm </w:t>
            </w:r>
          </w:p>
          <w:p w14:paraId="4419A186" w14:textId="77777777" w:rsidR="00684144" w:rsidRPr="00082DE6" w:rsidRDefault="00684144" w:rsidP="00684144">
            <w:pPr>
              <w:pStyle w:val="BodyText"/>
              <w:numPr>
                <w:ilvl w:val="0"/>
                <w:numId w:val="18"/>
              </w:numPr>
              <w:spacing w:line="360" w:lineRule="auto"/>
              <w:ind w:left="346" w:hanging="284"/>
              <w:rPr>
                <w:lang w:eastAsia="ar-SA"/>
              </w:rPr>
            </w:pPr>
            <w:r>
              <w:rPr>
                <w:lang w:eastAsia="ar-SA"/>
              </w:rPr>
              <w:t>STT</w:t>
            </w:r>
            <w:r w:rsidRPr="00082DE6">
              <w:rPr>
                <w:lang w:eastAsia="ar-SA"/>
              </w:rPr>
              <w:t>:</w:t>
            </w:r>
            <w:r>
              <w:rPr>
                <w:lang w:eastAsia="ar-SA"/>
              </w:rPr>
              <w:t xml:space="preserve"> Số thứ tự tăng dần từ 1</w:t>
            </w:r>
          </w:p>
          <w:p w14:paraId="265658B7" w14:textId="77777777" w:rsidR="00684144" w:rsidRPr="00082DE6" w:rsidRDefault="00684144" w:rsidP="00684144">
            <w:pPr>
              <w:pStyle w:val="BodyText"/>
              <w:numPr>
                <w:ilvl w:val="0"/>
                <w:numId w:val="18"/>
              </w:numPr>
              <w:spacing w:line="360" w:lineRule="auto"/>
              <w:ind w:left="346" w:hanging="284"/>
              <w:rPr>
                <w:lang w:eastAsia="ar-SA"/>
              </w:rPr>
            </w:pPr>
            <w:r>
              <w:rPr>
                <w:lang w:eastAsia="ar-SA"/>
              </w:rPr>
              <w:t>Tên tác nhân: Là tên dị ứng</w:t>
            </w:r>
          </w:p>
          <w:p w14:paraId="59961F73" w14:textId="77777777" w:rsidR="00684144" w:rsidRDefault="00684144" w:rsidP="00684144">
            <w:pPr>
              <w:pStyle w:val="BodyText"/>
              <w:numPr>
                <w:ilvl w:val="0"/>
                <w:numId w:val="18"/>
              </w:numPr>
              <w:spacing w:line="360" w:lineRule="auto"/>
              <w:ind w:left="346" w:hanging="284"/>
              <w:rPr>
                <w:lang w:eastAsia="ar-SA"/>
              </w:rPr>
            </w:pPr>
            <w:r>
              <w:rPr>
                <w:lang w:eastAsia="ar-SA"/>
              </w:rPr>
              <w:t xml:space="preserve">Quan hệ: Là Mối quan hệ gia đình của quân nhân </w:t>
            </w:r>
          </w:p>
          <w:p w14:paraId="6F4156BE" w14:textId="77777777" w:rsidR="00684144" w:rsidRDefault="00684144" w:rsidP="00684144">
            <w:pPr>
              <w:pStyle w:val="BodyText"/>
              <w:numPr>
                <w:ilvl w:val="0"/>
                <w:numId w:val="18"/>
              </w:numPr>
              <w:spacing w:line="360" w:lineRule="auto"/>
              <w:ind w:left="346" w:hanging="284"/>
              <w:rPr>
                <w:lang w:eastAsia="ar-SA"/>
              </w:rPr>
            </w:pPr>
            <w:r>
              <w:rPr>
                <w:lang w:eastAsia="ar-SA"/>
              </w:rPr>
              <w:t>Biểu hiện: Là biểu hiện khi mắc dị ứng</w:t>
            </w:r>
          </w:p>
          <w:p w14:paraId="38A99A4E" w14:textId="77777777" w:rsidR="00684144" w:rsidRPr="00082DE6" w:rsidRDefault="00684144" w:rsidP="00684144">
            <w:pPr>
              <w:pStyle w:val="BodyText"/>
              <w:numPr>
                <w:ilvl w:val="0"/>
                <w:numId w:val="18"/>
              </w:numPr>
              <w:spacing w:line="360" w:lineRule="auto"/>
              <w:ind w:left="346" w:hanging="284"/>
              <w:rPr>
                <w:lang w:eastAsia="ar-SA"/>
              </w:rPr>
            </w:pPr>
            <w:r>
              <w:rPr>
                <w:lang w:eastAsia="ar-SA"/>
              </w:rPr>
              <w:t xml:space="preserve">Mức độ: Là mức độ dị </w:t>
            </w:r>
          </w:p>
          <w:p w14:paraId="5D916FBC" w14:textId="77777777" w:rsidR="00684144" w:rsidRDefault="00684144" w:rsidP="00684144">
            <w:pPr>
              <w:pStyle w:val="BodyText"/>
              <w:numPr>
                <w:ilvl w:val="0"/>
                <w:numId w:val="18"/>
              </w:numPr>
              <w:spacing w:line="360" w:lineRule="auto"/>
              <w:ind w:left="346" w:hanging="284"/>
              <w:rPr>
                <w:lang w:eastAsia="ar-SA"/>
              </w:rPr>
            </w:pPr>
            <w:r w:rsidRPr="00082DE6">
              <w:rPr>
                <w:lang w:eastAsia="ar-SA"/>
              </w:rPr>
              <w:t xml:space="preserve">Thời gian </w:t>
            </w:r>
            <w:r>
              <w:rPr>
                <w:lang w:eastAsia="ar-SA"/>
              </w:rPr>
              <w:t>phát hiện: là thời gian phát hiện dị ứng</w:t>
            </w:r>
          </w:p>
          <w:p w14:paraId="2F78717D" w14:textId="77777777" w:rsidR="00684144" w:rsidRDefault="00684144" w:rsidP="00684144">
            <w:pPr>
              <w:pStyle w:val="BodyText"/>
              <w:numPr>
                <w:ilvl w:val="0"/>
                <w:numId w:val="18"/>
              </w:numPr>
              <w:spacing w:line="360" w:lineRule="auto"/>
              <w:ind w:left="346" w:hanging="284"/>
              <w:rPr>
                <w:lang w:eastAsia="ar-SA"/>
              </w:rPr>
            </w:pPr>
            <w:r>
              <w:rPr>
                <w:lang w:eastAsia="ar-SA"/>
              </w:rPr>
              <w:t xml:space="preserve">Ghi chú: Ghi chú về dị ứng </w:t>
            </w:r>
          </w:p>
          <w:p w14:paraId="3AA69B5B" w14:textId="77777777" w:rsidR="00684144" w:rsidRDefault="00684144" w:rsidP="00684144">
            <w:pPr>
              <w:pStyle w:val="BodyText"/>
              <w:numPr>
                <w:ilvl w:val="0"/>
                <w:numId w:val="18"/>
              </w:numPr>
              <w:spacing w:line="360" w:lineRule="auto"/>
              <w:ind w:left="346" w:hanging="284"/>
              <w:rPr>
                <w:lang w:eastAsia="ar-SA"/>
              </w:rPr>
            </w:pPr>
            <w:r>
              <w:rPr>
                <w:lang w:eastAsia="ar-SA"/>
              </w:rPr>
              <w:t>Người ghi nhận: Là người ghi nhận</w:t>
            </w:r>
          </w:p>
          <w:p w14:paraId="24A2CED2" w14:textId="77777777" w:rsidR="00684144" w:rsidRDefault="00684144" w:rsidP="00684144">
            <w:pPr>
              <w:pStyle w:val="BodyText"/>
              <w:numPr>
                <w:ilvl w:val="0"/>
                <w:numId w:val="18"/>
              </w:numPr>
              <w:spacing w:line="360" w:lineRule="auto"/>
              <w:ind w:left="346" w:hanging="284"/>
              <w:rPr>
                <w:lang w:eastAsia="ar-SA"/>
              </w:rPr>
            </w:pPr>
            <w:r>
              <w:rPr>
                <w:lang w:eastAsia="ar-SA"/>
              </w:rPr>
              <w:t>Thời gian ghi nhận: Là thời gian ghi nhận</w:t>
            </w:r>
          </w:p>
          <w:p w14:paraId="14E52330" w14:textId="77777777" w:rsidR="00684144" w:rsidRDefault="00684144" w:rsidP="00684144">
            <w:pPr>
              <w:pStyle w:val="BodyText"/>
              <w:numPr>
                <w:ilvl w:val="0"/>
                <w:numId w:val="18"/>
              </w:numPr>
              <w:spacing w:line="360" w:lineRule="auto"/>
              <w:ind w:left="346" w:hanging="284"/>
              <w:rPr>
                <w:lang w:eastAsia="ar-SA"/>
              </w:rPr>
            </w:pPr>
            <w:r>
              <w:rPr>
                <w:lang w:eastAsia="ar-SA"/>
              </w:rPr>
              <w:t xml:space="preserve">Thao tác: Thực hiện các thao tác Sửa và Xóa </w:t>
            </w:r>
          </w:p>
          <w:p w14:paraId="35839432" w14:textId="77777777" w:rsidR="00684144" w:rsidRDefault="00684144" w:rsidP="00684144">
            <w:pPr>
              <w:pStyle w:val="BodyText"/>
              <w:numPr>
                <w:ilvl w:val="0"/>
                <w:numId w:val="18"/>
              </w:numPr>
              <w:spacing w:line="360" w:lineRule="auto"/>
              <w:ind w:left="346" w:hanging="284"/>
              <w:rPr>
                <w:lang w:eastAsia="ar-SA"/>
              </w:rPr>
            </w:pPr>
            <w:r w:rsidRPr="00082DE6">
              <w:rPr>
                <w:lang w:eastAsia="ar-SA"/>
              </w:rPr>
              <w:t xml:space="preserve">Button Thêm mới tiền sử: </w:t>
            </w:r>
            <w:r>
              <w:rPr>
                <w:lang w:eastAsia="ar-SA"/>
              </w:rPr>
              <w:t xml:space="preserve">Xử lý sự kiện thêm mới tiền sử </w:t>
            </w:r>
          </w:p>
          <w:p w14:paraId="13D91F01" w14:textId="77777777" w:rsidR="00684144" w:rsidRPr="00082DE6" w:rsidRDefault="00684144" w:rsidP="00684144">
            <w:pPr>
              <w:pStyle w:val="BodyText"/>
              <w:numPr>
                <w:ilvl w:val="0"/>
                <w:numId w:val="18"/>
              </w:numPr>
              <w:spacing w:line="360" w:lineRule="auto"/>
              <w:ind w:left="346" w:hanging="284"/>
              <w:rPr>
                <w:lang w:eastAsia="ar-SA"/>
              </w:rPr>
            </w:pPr>
            <w:r w:rsidRPr="00082DE6">
              <w:rPr>
                <w:lang w:eastAsia="ar-SA"/>
              </w:rPr>
              <w:t xml:space="preserve">Button Sửa: </w:t>
            </w:r>
            <w:r>
              <w:rPr>
                <w:lang w:eastAsia="ar-SA"/>
              </w:rPr>
              <w:t>Xử lý sự kiện gọi giao diện sửa tiền sử dị ứng</w:t>
            </w:r>
          </w:p>
          <w:p w14:paraId="0B871EDE" w14:textId="77777777" w:rsidR="00684144" w:rsidRPr="00082DE6" w:rsidRDefault="00684144" w:rsidP="00684144">
            <w:pPr>
              <w:pStyle w:val="BodyText"/>
              <w:numPr>
                <w:ilvl w:val="0"/>
                <w:numId w:val="18"/>
              </w:numPr>
              <w:spacing w:line="360" w:lineRule="auto"/>
              <w:ind w:left="346" w:hanging="284"/>
              <w:rPr>
                <w:lang w:eastAsia="ar-SA"/>
              </w:rPr>
            </w:pPr>
            <w:r w:rsidRPr="00082DE6">
              <w:rPr>
                <w:lang w:eastAsia="ar-SA"/>
              </w:rPr>
              <w:t>Button Xóa</w:t>
            </w:r>
            <w:r>
              <w:rPr>
                <w:lang w:eastAsia="ar-SA"/>
              </w:rPr>
              <w:t>: Xử lý sự kiện xóa tiền sử dị ứng</w:t>
            </w:r>
          </w:p>
          <w:p w14:paraId="59B7D249" w14:textId="77777777" w:rsidR="00684144" w:rsidRPr="00082DE6" w:rsidRDefault="00684144" w:rsidP="00684144">
            <w:pPr>
              <w:pStyle w:val="BodyText"/>
              <w:numPr>
                <w:ilvl w:val="0"/>
                <w:numId w:val="18"/>
              </w:numPr>
              <w:spacing w:line="360" w:lineRule="auto"/>
              <w:ind w:left="346" w:hanging="284"/>
            </w:pPr>
            <w:r w:rsidRPr="00082DE6">
              <w:rPr>
                <w:lang w:eastAsia="ar-SA"/>
              </w:rPr>
              <w:t xml:space="preserve">Phân trang:  </w:t>
            </w:r>
            <w:r w:rsidRPr="00CA1A78">
              <w:rPr>
                <w:lang w:eastAsia="ar-SA"/>
              </w:rPr>
              <w:t>Phân trang 20 bản ghi/1 trang</w:t>
            </w:r>
            <w:r>
              <w:rPr>
                <w:lang w:eastAsia="ar-SA"/>
              </w:rPr>
              <w:t xml:space="preserve">; </w:t>
            </w:r>
            <w:r w:rsidRPr="00CA1A78">
              <w:rPr>
                <w:lang w:eastAsia="ar-SA"/>
              </w:rPr>
              <w:t xml:space="preserve">Hiển thị Lable tại mỗi trang khi xem theo mẫu “Hiển thị 1 – 20/Tổng số </w:t>
            </w:r>
            <w:r>
              <w:rPr>
                <w:lang w:eastAsia="ar-SA"/>
              </w:rPr>
              <w:t>(number)</w:t>
            </w:r>
            <w:r w:rsidRPr="00CA1A78">
              <w:rPr>
                <w:lang w:eastAsia="ar-SA"/>
              </w:rPr>
              <w:t xml:space="preserve"> bản ghi”</w:t>
            </w:r>
            <w:r>
              <w:rPr>
                <w:lang w:eastAsia="ar-SA"/>
              </w:rPr>
              <w:t xml:space="preserve">; </w:t>
            </w:r>
            <w:r w:rsidRPr="00CA1A78">
              <w:rPr>
                <w:lang w:eastAsia="ar-SA"/>
              </w:rPr>
              <w:t>Có thể next, quay lại trang, chọn trang để xem, hiển thị cho phép chọn 10 trang liên tiếp nhau</w:t>
            </w:r>
          </w:p>
        </w:tc>
      </w:tr>
    </w:tbl>
    <w:p w14:paraId="509A3946" w14:textId="77777777" w:rsidR="00684144" w:rsidRDefault="00684144" w:rsidP="00684144">
      <w:pPr>
        <w:pStyle w:val="Heading6"/>
      </w:pPr>
      <w:r>
        <w:t>Mô tả dòng sự kiện phụ (Alternative Flow)</w:t>
      </w:r>
    </w:p>
    <w:p w14:paraId="47941243" w14:textId="77777777" w:rsidR="00684144" w:rsidRPr="005A6DCF" w:rsidRDefault="00684144" w:rsidP="00684144">
      <w:r>
        <w:t>N/A</w:t>
      </w:r>
    </w:p>
    <w:p w14:paraId="168D7A65" w14:textId="77777777" w:rsidR="00684144" w:rsidRDefault="00684144" w:rsidP="00684144">
      <w:pPr>
        <w:pStyle w:val="Heading6"/>
      </w:pPr>
      <w:r>
        <w:lastRenderedPageBreak/>
        <w:t>Ghi chú</w:t>
      </w:r>
    </w:p>
    <w:p w14:paraId="4C9D374D" w14:textId="77777777" w:rsidR="00684144" w:rsidRDefault="00684144" w:rsidP="00684144">
      <w:pPr>
        <w:ind w:hanging="544"/>
      </w:pPr>
      <w:r>
        <w:rPr>
          <w:noProof/>
          <w:snapToGrid/>
        </w:rPr>
        <w:drawing>
          <wp:inline distT="0" distB="0" distL="0" distR="0" wp14:anchorId="2D6A0BB2" wp14:editId="584F6535">
            <wp:extent cx="5943600" cy="27120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12085"/>
                    </a:xfrm>
                    <a:prstGeom prst="rect">
                      <a:avLst/>
                    </a:prstGeom>
                  </pic:spPr>
                </pic:pic>
              </a:graphicData>
            </a:graphic>
          </wp:inline>
        </w:drawing>
      </w:r>
    </w:p>
    <w:p w14:paraId="465F712B" w14:textId="77777777" w:rsidR="00684144" w:rsidRPr="00EF1727" w:rsidRDefault="00684144" w:rsidP="00684144">
      <w:pPr>
        <w:pStyle w:val="BodyText"/>
        <w:spacing w:line="360" w:lineRule="auto"/>
        <w:ind w:left="0"/>
        <w:jc w:val="center"/>
        <w:rPr>
          <w:i/>
          <w:lang w:eastAsia="ar-SA"/>
        </w:rPr>
      </w:pPr>
      <w:r w:rsidRPr="00EF1727">
        <w:rPr>
          <w:i/>
          <w:noProof/>
        </w:rPr>
        <w:t xml:space="preserve">Hình: </w:t>
      </w:r>
      <w:r>
        <w:rPr>
          <w:i/>
          <w:noProof/>
        </w:rPr>
        <w:t>Màn hình danh sách tiền sử dị ứng gia đình</w:t>
      </w:r>
    </w:p>
    <w:p w14:paraId="5685638C" w14:textId="77777777" w:rsidR="00684144" w:rsidRDefault="00684144" w:rsidP="00684144">
      <w:pPr>
        <w:pStyle w:val="Heading5"/>
      </w:pPr>
      <w:r>
        <w:t>Thêm mới Tiền sử dị ứng gia đình</w:t>
      </w:r>
    </w:p>
    <w:p w14:paraId="5648E566" w14:textId="77777777" w:rsidR="00684144" w:rsidRDefault="00684144" w:rsidP="00684144">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684144" w:rsidRPr="00CA1A78" w14:paraId="188583A6" w14:textId="77777777" w:rsidTr="00C15CAB">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5955757" w14:textId="77777777" w:rsidR="00684144" w:rsidRPr="00CA1A78" w:rsidRDefault="00684144" w:rsidP="00C15CAB">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D4483EB" w14:textId="77777777" w:rsidR="00684144" w:rsidRPr="00CA1A78" w:rsidRDefault="00684144" w:rsidP="00C15CAB">
            <w:pPr>
              <w:pStyle w:val="BodyText"/>
              <w:spacing w:line="360" w:lineRule="auto"/>
              <w:ind w:left="0"/>
              <w:rPr>
                <w:lang w:eastAsia="ar-SA"/>
              </w:rPr>
            </w:pPr>
            <w:r w:rsidRPr="00CA1A78">
              <w:rPr>
                <w:iCs/>
              </w:rPr>
              <w:t xml:space="preserve">Thêm </w:t>
            </w:r>
            <w:r>
              <w:rPr>
                <w:iCs/>
              </w:rPr>
              <w:t>mới tiền sử dị ứng gia đình</w:t>
            </w:r>
          </w:p>
        </w:tc>
      </w:tr>
      <w:tr w:rsidR="00684144" w:rsidRPr="00CA1A78" w14:paraId="1F3CD1B5" w14:textId="77777777" w:rsidTr="00C15CA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5183066" w14:textId="77777777" w:rsidR="00684144" w:rsidRPr="00CA1A78" w:rsidRDefault="00684144" w:rsidP="00C15CAB">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C05A2A2" w14:textId="77777777" w:rsidR="00684144" w:rsidRPr="00CA1A78" w:rsidRDefault="00684144" w:rsidP="00C15CAB">
            <w:pPr>
              <w:pStyle w:val="BodyText"/>
              <w:spacing w:line="360" w:lineRule="auto"/>
              <w:ind w:left="0"/>
              <w:rPr>
                <w:lang w:eastAsia="ar-SA"/>
              </w:rPr>
            </w:pPr>
            <w:r w:rsidRPr="00CA1A78">
              <w:rPr>
                <w:iCs/>
              </w:rPr>
              <w:t xml:space="preserve">Thêm </w:t>
            </w:r>
            <w:r>
              <w:rPr>
                <w:iCs/>
              </w:rPr>
              <w:t>mới tiền sử dị ứng gia đình</w:t>
            </w:r>
          </w:p>
        </w:tc>
      </w:tr>
      <w:tr w:rsidR="00684144" w:rsidRPr="00CA1A78" w14:paraId="760C0A4A" w14:textId="77777777" w:rsidTr="00C15CAB">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B45D0B6" w14:textId="77777777" w:rsidR="00684144" w:rsidRPr="00CA1A78" w:rsidRDefault="00684144" w:rsidP="00C15CAB">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064CCA7" w14:textId="77777777" w:rsidR="00684144" w:rsidRPr="00CA1A78" w:rsidRDefault="00684144" w:rsidP="00C15CAB">
            <w:pPr>
              <w:pStyle w:val="BodyText"/>
              <w:spacing w:line="360" w:lineRule="auto"/>
              <w:ind w:left="0"/>
            </w:pPr>
            <w:r>
              <w:rPr>
                <w:lang w:eastAsia="ar-SA"/>
              </w:rPr>
              <w:t>Người sử dụng</w:t>
            </w:r>
          </w:p>
        </w:tc>
      </w:tr>
      <w:tr w:rsidR="00684144" w:rsidRPr="00CA1A78" w14:paraId="17B41F31" w14:textId="77777777" w:rsidTr="00C15CAB">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6F3C11A" w14:textId="77777777" w:rsidR="00684144" w:rsidRPr="00CA1A78" w:rsidRDefault="00684144" w:rsidP="00C15CAB">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043E4FB" w14:textId="77777777" w:rsidR="00684144" w:rsidRPr="00CA1A78" w:rsidRDefault="00684144" w:rsidP="00C15CAB">
            <w:pPr>
              <w:ind w:left="0"/>
              <w:rPr>
                <w:lang w:eastAsia="ar-SA"/>
              </w:rPr>
            </w:pPr>
            <w:r w:rsidRPr="00CA1A78">
              <w:rPr>
                <w:lang w:eastAsia="ar-SA"/>
              </w:rPr>
              <w:t xml:space="preserve">Người dùng đã đăng nhập vào hệ thống và được phân quyền vào chức năng </w:t>
            </w:r>
            <w:r>
              <w:rPr>
                <w:lang w:eastAsia="ar-SA"/>
              </w:rPr>
              <w:t xml:space="preserve">thêm mới tiền sử </w:t>
            </w:r>
            <w:r>
              <w:rPr>
                <w:iCs/>
              </w:rPr>
              <w:t>dị ứng</w:t>
            </w:r>
          </w:p>
        </w:tc>
      </w:tr>
      <w:tr w:rsidR="00684144" w:rsidRPr="00CA1A78" w14:paraId="3BDE1C19" w14:textId="77777777" w:rsidTr="00C15CAB">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41D6281" w14:textId="77777777" w:rsidR="00684144" w:rsidRPr="00CA1A78" w:rsidRDefault="00684144" w:rsidP="00C15CAB">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658E88C" w14:textId="77777777" w:rsidR="00684144" w:rsidRPr="00CA1A78" w:rsidRDefault="00684144" w:rsidP="00C15CAB">
            <w:pPr>
              <w:keepLines/>
              <w:spacing w:after="120"/>
              <w:ind w:left="0"/>
              <w:jc w:val="both"/>
              <w:rPr>
                <w:lang w:eastAsia="ar-SA"/>
              </w:rPr>
            </w:pPr>
            <w:r w:rsidRPr="00CA1A78">
              <w:rPr>
                <w:lang w:eastAsia="ar-SA"/>
              </w:rPr>
              <w:t xml:space="preserve">Thêm mới </w:t>
            </w:r>
            <w:r>
              <w:rPr>
                <w:lang w:eastAsia="ar-SA"/>
              </w:rPr>
              <w:t xml:space="preserve">tiền sử </w:t>
            </w:r>
            <w:r>
              <w:rPr>
                <w:iCs/>
              </w:rPr>
              <w:t>dị ứng</w:t>
            </w:r>
            <w:r>
              <w:rPr>
                <w:lang w:eastAsia="ar-SA"/>
              </w:rPr>
              <w:t xml:space="preserve"> thành công</w:t>
            </w:r>
            <w:r w:rsidRPr="00CA1A78">
              <w:rPr>
                <w:lang w:eastAsia="ar-SA"/>
              </w:rPr>
              <w:t xml:space="preserve"> và hiển thị thông tin tại danh sách </w:t>
            </w:r>
            <w:r>
              <w:rPr>
                <w:lang w:eastAsia="ar-SA"/>
              </w:rPr>
              <w:t xml:space="preserve">tiền sử </w:t>
            </w:r>
            <w:r>
              <w:rPr>
                <w:iCs/>
              </w:rPr>
              <w:t>dị ứng</w:t>
            </w:r>
            <w:r>
              <w:rPr>
                <w:lang w:eastAsia="ar-SA"/>
              </w:rPr>
              <w:t xml:space="preserve">. </w:t>
            </w:r>
            <w:r w:rsidRPr="00CA1A78">
              <w:rPr>
                <w:lang w:eastAsia="ar-SA"/>
              </w:rPr>
              <w:t>Trường hợp thêm mới thành công thì hiển thị thông báo hiện lên trong vòng 5s “</w:t>
            </w:r>
            <w:r>
              <w:rPr>
                <w:lang w:eastAsia="ar-SA"/>
              </w:rPr>
              <w:t xml:space="preserve">Tiền sử </w:t>
            </w:r>
            <w:r>
              <w:rPr>
                <w:iCs/>
              </w:rPr>
              <w:t>dị ứng</w:t>
            </w:r>
            <w:r w:rsidRPr="00CA1A78">
              <w:rPr>
                <w:lang w:eastAsia="ar-SA"/>
              </w:rPr>
              <w:t xml:space="preserve"> </w:t>
            </w:r>
            <w:r>
              <w:rPr>
                <w:lang w:eastAsia="ar-SA"/>
              </w:rPr>
              <w:t xml:space="preserve">gia đình, thêm mới </w:t>
            </w:r>
            <w:r w:rsidRPr="00CA1A78">
              <w:rPr>
                <w:lang w:eastAsia="ar-SA"/>
              </w:rPr>
              <w:t xml:space="preserve">thành công!” </w:t>
            </w:r>
          </w:p>
        </w:tc>
      </w:tr>
      <w:tr w:rsidR="00684144" w:rsidRPr="00CA1A78" w14:paraId="610F06E2" w14:textId="77777777" w:rsidTr="00C15CA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2E8D1BC" w14:textId="77777777" w:rsidR="00684144" w:rsidRPr="00CA1A78" w:rsidRDefault="00684144" w:rsidP="00C15CAB">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8C2ED4B" w14:textId="77777777" w:rsidR="00684144" w:rsidRPr="00CA1A78" w:rsidRDefault="00684144" w:rsidP="00C15CAB">
            <w:pPr>
              <w:tabs>
                <w:tab w:val="left" w:pos="720"/>
              </w:tabs>
              <w:spacing w:before="80"/>
              <w:ind w:left="360" w:hanging="360"/>
              <w:jc w:val="both"/>
            </w:pPr>
            <w:r w:rsidRPr="00CA1A78">
              <w:t>Các điều kiện ràng buộc:</w:t>
            </w:r>
          </w:p>
          <w:p w14:paraId="79162179" w14:textId="77777777" w:rsidR="00684144" w:rsidRPr="00CA1A78" w:rsidRDefault="00684144" w:rsidP="00684144">
            <w:pPr>
              <w:numPr>
                <w:ilvl w:val="0"/>
                <w:numId w:val="17"/>
              </w:numPr>
              <w:tabs>
                <w:tab w:val="left" w:pos="505"/>
              </w:tabs>
              <w:snapToGrid w:val="0"/>
              <w:spacing w:before="80"/>
              <w:ind w:left="55"/>
              <w:jc w:val="both"/>
            </w:pPr>
            <w:r w:rsidRPr="00CA1A78">
              <w:t xml:space="preserve">Nếu để trống trường bắt buộc, hiển thị thông báo </w:t>
            </w:r>
            <w:r>
              <w:rPr>
                <w:lang w:eastAsia="ar-SA"/>
              </w:rPr>
              <w:t>“Vui lòng nhập thông tin {tên trường}</w:t>
            </w:r>
            <w:r w:rsidRPr="00CA1A78">
              <w:rPr>
                <w:lang w:eastAsia="ar-SA"/>
              </w:rPr>
              <w:t>”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684144" w:rsidRPr="00CA1A78" w14:paraId="684CC798" w14:textId="77777777" w:rsidTr="00C15CAB">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887E38C" w14:textId="77777777" w:rsidR="00684144" w:rsidRPr="00CA1A78" w:rsidRDefault="00684144" w:rsidP="00C15CAB">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3031245D" w14:textId="77777777" w:rsidR="00684144" w:rsidRPr="00CA1A78" w:rsidRDefault="00684144" w:rsidP="00C15CAB">
            <w:pPr>
              <w:pStyle w:val="BodyText"/>
              <w:spacing w:line="360" w:lineRule="auto"/>
              <w:ind w:left="0"/>
            </w:pPr>
            <w:r w:rsidRPr="00CA1A78">
              <w:t>Lưu logs thêm mới</w:t>
            </w:r>
            <w:r>
              <w:t xml:space="preserve"> tiền sử </w:t>
            </w:r>
            <w:r>
              <w:rPr>
                <w:iCs/>
              </w:rPr>
              <w:t>dị ứng</w:t>
            </w:r>
          </w:p>
        </w:tc>
      </w:tr>
    </w:tbl>
    <w:p w14:paraId="6491FAD1" w14:textId="77777777" w:rsidR="00684144" w:rsidRPr="00D14B06" w:rsidRDefault="00684144" w:rsidP="00684144">
      <w:pPr>
        <w:ind w:left="0"/>
      </w:pPr>
    </w:p>
    <w:p w14:paraId="4F5013A5" w14:textId="77777777" w:rsidR="00684144" w:rsidRDefault="00684144" w:rsidP="00684144">
      <w:pPr>
        <w:pStyle w:val="Heading6"/>
      </w:pPr>
      <w:r w:rsidRPr="00B43226">
        <w:t>Biểu đồ luồng xử lý chức năng</w:t>
      </w:r>
    </w:p>
    <w:p w14:paraId="4E0E741C" w14:textId="77777777" w:rsidR="00684144" w:rsidRPr="00B540A7" w:rsidRDefault="00684144" w:rsidP="00684144">
      <w:pPr>
        <w:ind w:hanging="544"/>
        <w:jc w:val="center"/>
      </w:pPr>
      <w:r>
        <w:rPr>
          <w:noProof/>
          <w:snapToGrid/>
        </w:rPr>
        <w:drawing>
          <wp:inline distT="0" distB="0" distL="0" distR="0" wp14:anchorId="78EA8F45" wp14:editId="59875548">
            <wp:extent cx="4933950" cy="40005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33950" cy="4000500"/>
                    </a:xfrm>
                    <a:prstGeom prst="rect">
                      <a:avLst/>
                    </a:prstGeom>
                  </pic:spPr>
                </pic:pic>
              </a:graphicData>
            </a:graphic>
          </wp:inline>
        </w:drawing>
      </w:r>
    </w:p>
    <w:p w14:paraId="1B8947D7" w14:textId="77777777" w:rsidR="00684144" w:rsidRDefault="00684144" w:rsidP="00684144">
      <w:pPr>
        <w:pStyle w:val="Heading6"/>
      </w:pPr>
      <w:r w:rsidRPr="00B43226">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684144" w:rsidRPr="00CA1A78" w14:paraId="5CA22436" w14:textId="77777777" w:rsidTr="00C15CAB">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7C95CBA2" w14:textId="77777777" w:rsidR="00684144" w:rsidRPr="00CA1A78" w:rsidRDefault="00684144" w:rsidP="00C15CAB">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19B1FF76" w14:textId="77777777" w:rsidR="00684144" w:rsidRPr="00CA1A78" w:rsidRDefault="00684144" w:rsidP="00C15CAB">
            <w:pPr>
              <w:jc w:val="center"/>
              <w:rPr>
                <w:b/>
                <w:bCs/>
              </w:rPr>
            </w:pPr>
            <w:r w:rsidRPr="00CA1A78">
              <w:rPr>
                <w:b/>
              </w:rPr>
              <w:t>Phản ứng của hệ thống</w:t>
            </w:r>
          </w:p>
        </w:tc>
      </w:tr>
      <w:tr w:rsidR="00684144" w:rsidRPr="00CA1A78" w14:paraId="02C46942" w14:textId="77777777" w:rsidTr="00C15CAB">
        <w:tc>
          <w:tcPr>
            <w:tcW w:w="2864" w:type="dxa"/>
            <w:tcBorders>
              <w:top w:val="dotted" w:sz="4" w:space="0" w:color="auto"/>
              <w:left w:val="dotted" w:sz="4" w:space="0" w:color="auto"/>
              <w:bottom w:val="dotted" w:sz="4" w:space="0" w:color="auto"/>
              <w:right w:val="dotted" w:sz="4" w:space="0" w:color="auto"/>
            </w:tcBorders>
            <w:hideMark/>
          </w:tcPr>
          <w:p w14:paraId="53541D5C" w14:textId="77777777" w:rsidR="00684144" w:rsidRPr="00BB7567" w:rsidRDefault="00684144" w:rsidP="00C15CAB">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“Tiền sử/</w:t>
            </w:r>
            <w:r>
              <w:rPr>
                <w:color w:val="000000"/>
                <w:szCs w:val="24"/>
              </w:rPr>
              <w:t>Tiền sử gia đình – Dị ứng</w:t>
            </w:r>
            <w:r w:rsidRPr="00BB7567">
              <w:rPr>
                <w:color w:val="000000"/>
                <w:szCs w:val="24"/>
              </w:rPr>
              <w:t>/Thêm mới tiền sử”</w:t>
            </w:r>
          </w:p>
        </w:tc>
        <w:tc>
          <w:tcPr>
            <w:tcW w:w="6237" w:type="dxa"/>
            <w:tcBorders>
              <w:top w:val="dotted" w:sz="4" w:space="0" w:color="auto"/>
              <w:left w:val="nil"/>
              <w:bottom w:val="dotted" w:sz="4" w:space="0" w:color="auto"/>
              <w:right w:val="dotted" w:sz="4" w:space="0" w:color="auto"/>
            </w:tcBorders>
            <w:hideMark/>
          </w:tcPr>
          <w:p w14:paraId="5CF721EB" w14:textId="77777777" w:rsidR="00684144" w:rsidRDefault="00684144" w:rsidP="00C15CAB">
            <w:pPr>
              <w:pStyle w:val="Sothutu-1so"/>
              <w:numPr>
                <w:ilvl w:val="0"/>
                <w:numId w:val="0"/>
              </w:numPr>
              <w:spacing w:line="360" w:lineRule="auto"/>
              <w:rPr>
                <w:szCs w:val="24"/>
              </w:rPr>
            </w:pPr>
            <w:r w:rsidRPr="00CA1A78">
              <w:rPr>
                <w:szCs w:val="24"/>
              </w:rPr>
              <w:t xml:space="preserve">2. Hệ thống hiển thị màn hình </w:t>
            </w:r>
            <w:r>
              <w:rPr>
                <w:szCs w:val="24"/>
              </w:rPr>
              <w:t>thêm mới tiền sử dị ứng:</w:t>
            </w:r>
          </w:p>
          <w:p w14:paraId="0FDD29DD" w14:textId="77777777" w:rsidR="00684144" w:rsidRPr="00C56D98" w:rsidRDefault="00684144" w:rsidP="00684144">
            <w:pPr>
              <w:pStyle w:val="BodyText"/>
              <w:numPr>
                <w:ilvl w:val="0"/>
                <w:numId w:val="18"/>
              </w:numPr>
              <w:spacing w:line="360" w:lineRule="auto"/>
              <w:ind w:left="346" w:hanging="284"/>
              <w:rPr>
                <w:lang w:eastAsia="ar-SA"/>
              </w:rPr>
            </w:pPr>
            <w:r w:rsidRPr="00C56D98">
              <w:rPr>
                <w:lang w:eastAsia="ar-SA"/>
              </w:rPr>
              <w:t xml:space="preserve">Mã </w:t>
            </w:r>
            <w:r>
              <w:rPr>
                <w:lang w:eastAsia="ar-SA"/>
              </w:rPr>
              <w:t>quân nhân: Hiển thị Mã số BHXH theo quân nhân được chọn</w:t>
            </w:r>
          </w:p>
          <w:p w14:paraId="329BAF92" w14:textId="77777777" w:rsidR="00684144" w:rsidRDefault="00684144" w:rsidP="00684144">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19AB34EE" w14:textId="77777777" w:rsidR="00684144" w:rsidRPr="00C56D98" w:rsidRDefault="00684144" w:rsidP="00684144">
            <w:pPr>
              <w:pStyle w:val="BodyText"/>
              <w:numPr>
                <w:ilvl w:val="0"/>
                <w:numId w:val="18"/>
              </w:numPr>
              <w:spacing w:line="360" w:lineRule="auto"/>
              <w:ind w:left="346" w:hanging="284"/>
              <w:rPr>
                <w:lang w:eastAsia="ar-SA"/>
              </w:rPr>
            </w:pPr>
            <w:r>
              <w:rPr>
                <w:lang w:eastAsia="ar-SA"/>
              </w:rPr>
              <w:t>Nhóm dị ứng: Combobox chọn nhóm bệnh dị ứng từ danh sách có sẵn, bắt buộc chọn.</w:t>
            </w:r>
          </w:p>
          <w:p w14:paraId="581A4D79" w14:textId="77777777" w:rsidR="00684144" w:rsidRDefault="00684144" w:rsidP="00684144">
            <w:pPr>
              <w:pStyle w:val="BodyText"/>
              <w:numPr>
                <w:ilvl w:val="0"/>
                <w:numId w:val="18"/>
              </w:numPr>
              <w:spacing w:line="360" w:lineRule="auto"/>
              <w:ind w:left="346" w:hanging="284"/>
              <w:rPr>
                <w:lang w:eastAsia="ar-SA"/>
              </w:rPr>
            </w:pPr>
            <w:r>
              <w:rPr>
                <w:lang w:eastAsia="ar-SA"/>
              </w:rPr>
              <w:lastRenderedPageBreak/>
              <w:t>Tên dị ứng</w:t>
            </w:r>
            <w:r w:rsidRPr="00BB7567">
              <w:rPr>
                <w:lang w:eastAsia="ar-SA"/>
              </w:rPr>
              <w:t>*</w:t>
            </w:r>
            <w:r>
              <w:rPr>
                <w:lang w:eastAsia="ar-SA"/>
              </w:rPr>
              <w:t>: Chỉ enable khi đã chọn Nhóm dị ứng, Combobox chọn Tên dị ứng từ danh sách có sẵn, bắt buộc chọn.</w:t>
            </w:r>
          </w:p>
          <w:p w14:paraId="041B11F2" w14:textId="77777777" w:rsidR="00684144" w:rsidRDefault="00684144" w:rsidP="00684144">
            <w:pPr>
              <w:pStyle w:val="BodyText"/>
              <w:numPr>
                <w:ilvl w:val="0"/>
                <w:numId w:val="18"/>
              </w:numPr>
              <w:spacing w:line="360" w:lineRule="auto"/>
              <w:ind w:left="346" w:hanging="284"/>
              <w:rPr>
                <w:lang w:eastAsia="ar-SA"/>
              </w:rPr>
            </w:pPr>
            <w:r>
              <w:rPr>
                <w:lang w:eastAsia="ar-SA"/>
              </w:rPr>
              <w:t>Dị ứng khác: Chỉ Enable khi chọn Nhóm dị ứng là Dị ứng khác</w:t>
            </w:r>
          </w:p>
          <w:p w14:paraId="1D8C357A" w14:textId="77777777" w:rsidR="00684144" w:rsidRDefault="00684144" w:rsidP="00684144">
            <w:pPr>
              <w:pStyle w:val="BodyText"/>
              <w:numPr>
                <w:ilvl w:val="0"/>
                <w:numId w:val="18"/>
              </w:numPr>
              <w:spacing w:line="360" w:lineRule="auto"/>
              <w:ind w:left="346" w:hanging="284"/>
              <w:rPr>
                <w:lang w:eastAsia="ar-SA"/>
              </w:rPr>
            </w:pPr>
            <w:r>
              <w:rPr>
                <w:lang w:eastAsia="ar-SA"/>
              </w:rPr>
              <w:t>Mức độ dị ứng: Combobox chọn Tên dị ứng từ danh sách có sẵn, bắt buộc chọn</w:t>
            </w:r>
            <w:r w:rsidRPr="00365704">
              <w:rPr>
                <w:lang w:eastAsia="ar-SA"/>
              </w:rPr>
              <w:t xml:space="preserve">, </w:t>
            </w:r>
            <w:r w:rsidRPr="00CA1A78">
              <w:rPr>
                <w:lang w:eastAsia="ar-SA"/>
              </w:rPr>
              <w:t xml:space="preserve">Nếu để trống trường bắt buộc, hiển thị thông báo </w:t>
            </w:r>
          </w:p>
          <w:p w14:paraId="26EC4484" w14:textId="77777777" w:rsidR="00684144" w:rsidRPr="00BB7567" w:rsidRDefault="00684144" w:rsidP="00684144">
            <w:pPr>
              <w:pStyle w:val="BodyText"/>
              <w:numPr>
                <w:ilvl w:val="0"/>
                <w:numId w:val="18"/>
              </w:numPr>
              <w:spacing w:line="360" w:lineRule="auto"/>
              <w:ind w:left="346" w:hanging="284"/>
              <w:rPr>
                <w:lang w:eastAsia="ar-SA"/>
              </w:rPr>
            </w:pPr>
            <w:r>
              <w:rPr>
                <w:lang w:eastAsia="ar-SA"/>
              </w:rPr>
              <w:t xml:space="preserve">Biểu hiện của dị ứng: Người dùng nhập Biểu hiện của dị ứng </w:t>
            </w:r>
          </w:p>
          <w:p w14:paraId="510D4276" w14:textId="77777777" w:rsidR="00684144" w:rsidRDefault="00684144" w:rsidP="00684144">
            <w:pPr>
              <w:pStyle w:val="BodyText"/>
              <w:numPr>
                <w:ilvl w:val="0"/>
                <w:numId w:val="18"/>
              </w:numPr>
              <w:spacing w:line="360" w:lineRule="auto"/>
              <w:ind w:left="346" w:hanging="284"/>
              <w:rPr>
                <w:lang w:eastAsia="ar-SA"/>
              </w:rPr>
            </w:pPr>
            <w:r>
              <w:rPr>
                <w:lang w:eastAsia="ar-SA"/>
              </w:rPr>
              <w:t>Thời gian phát hiện: Nhập thời gian phát hiện</w:t>
            </w:r>
          </w:p>
          <w:p w14:paraId="04BB7FCA" w14:textId="77777777" w:rsidR="00684144" w:rsidRDefault="00684144" w:rsidP="00684144">
            <w:pPr>
              <w:pStyle w:val="BodyText"/>
              <w:numPr>
                <w:ilvl w:val="0"/>
                <w:numId w:val="18"/>
              </w:numPr>
              <w:spacing w:line="360" w:lineRule="auto"/>
              <w:ind w:left="346" w:hanging="284"/>
              <w:rPr>
                <w:lang w:eastAsia="ar-SA"/>
              </w:rPr>
            </w:pPr>
            <w:r>
              <w:rPr>
                <w:lang w:eastAsia="ar-SA"/>
              </w:rPr>
              <w:t>Người ghi nhận: Tên người ghi nhận</w:t>
            </w:r>
          </w:p>
          <w:p w14:paraId="28221079" w14:textId="77777777" w:rsidR="00684144" w:rsidRDefault="00684144" w:rsidP="00684144">
            <w:pPr>
              <w:pStyle w:val="BodyText"/>
              <w:numPr>
                <w:ilvl w:val="0"/>
                <w:numId w:val="18"/>
              </w:numPr>
              <w:spacing w:line="360" w:lineRule="auto"/>
              <w:ind w:left="346" w:hanging="284"/>
              <w:rPr>
                <w:lang w:eastAsia="ar-SA"/>
              </w:rPr>
            </w:pPr>
            <w:r>
              <w:rPr>
                <w:lang w:eastAsia="ar-SA"/>
              </w:rPr>
              <w:t>Ngày ghi nhận: Date picker cho phép chọn Ngày ghi nhận</w:t>
            </w:r>
          </w:p>
          <w:p w14:paraId="3DDEAC40" w14:textId="77777777" w:rsidR="00684144" w:rsidRDefault="00684144" w:rsidP="00684144">
            <w:pPr>
              <w:pStyle w:val="BodyText"/>
              <w:numPr>
                <w:ilvl w:val="0"/>
                <w:numId w:val="18"/>
              </w:numPr>
              <w:spacing w:line="360" w:lineRule="auto"/>
              <w:ind w:left="346" w:hanging="284"/>
              <w:rPr>
                <w:lang w:eastAsia="ar-SA"/>
              </w:rPr>
            </w:pPr>
            <w:r>
              <w:rPr>
                <w:lang w:eastAsia="ar-SA"/>
              </w:rPr>
              <w:t xml:space="preserve">Mô tả rõ dị ứng: Bắt buộc nhập, ghi Mô tả dị ứng </w:t>
            </w:r>
          </w:p>
          <w:p w14:paraId="2282F93B" w14:textId="77777777" w:rsidR="00684144" w:rsidRPr="00BB7567" w:rsidRDefault="00684144" w:rsidP="00684144">
            <w:pPr>
              <w:pStyle w:val="BodyText"/>
              <w:numPr>
                <w:ilvl w:val="0"/>
                <w:numId w:val="18"/>
              </w:numPr>
              <w:spacing w:line="360" w:lineRule="auto"/>
              <w:ind w:left="346" w:hanging="284"/>
              <w:rPr>
                <w:lang w:eastAsia="ar-SA"/>
              </w:rPr>
            </w:pPr>
            <w:r>
              <w:rPr>
                <w:lang w:eastAsia="ar-SA"/>
              </w:rPr>
              <w:t>Ghi chú: Nhập ghi chú</w:t>
            </w:r>
          </w:p>
          <w:p w14:paraId="15A00814" w14:textId="77777777" w:rsidR="00684144" w:rsidRPr="00CA1A78" w:rsidRDefault="00684144" w:rsidP="00684144">
            <w:pPr>
              <w:pStyle w:val="BodyText"/>
              <w:numPr>
                <w:ilvl w:val="0"/>
                <w:numId w:val="18"/>
              </w:numPr>
              <w:spacing w:line="360" w:lineRule="auto"/>
              <w:ind w:left="346" w:hanging="284"/>
              <w:rPr>
                <w:lang w:eastAsia="ar-SA"/>
              </w:rPr>
            </w:pPr>
            <w:r>
              <w:rPr>
                <w:lang w:eastAsia="ar-SA"/>
              </w:rPr>
              <w:t>Checkbox</w:t>
            </w:r>
            <w:r w:rsidRPr="00AC5E33">
              <w:rPr>
                <w:lang w:eastAsia="ar-SA"/>
              </w:rPr>
              <w:t xml:space="preserve">Thêm tiếp: </w:t>
            </w:r>
            <w:r>
              <w:rPr>
                <w:lang w:eastAsia="ar-SA"/>
              </w:rPr>
              <w:t>Nếu check vào thêm tiếp khi click lưu sẽ lưu vào CSDL và resert các trường về giá trị mặc định và cho phép nhập tiếp. Nếu Uncheck khi click lưu sẽ lưu vào CSDL và đóng chức năng.</w:t>
            </w:r>
          </w:p>
          <w:p w14:paraId="3762B138" w14:textId="77777777" w:rsidR="00684144" w:rsidRDefault="00684144" w:rsidP="00684144">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603595E5" w14:textId="77777777" w:rsidR="00684144" w:rsidRPr="00ED00E1" w:rsidRDefault="00684144" w:rsidP="00684144">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684144" w:rsidRPr="00CA1A78" w14:paraId="50433DD6" w14:textId="77777777" w:rsidTr="00C15CAB">
        <w:tc>
          <w:tcPr>
            <w:tcW w:w="2864" w:type="dxa"/>
            <w:tcBorders>
              <w:top w:val="dotted" w:sz="4" w:space="0" w:color="auto"/>
              <w:left w:val="dotted" w:sz="4" w:space="0" w:color="auto"/>
              <w:bottom w:val="dotted" w:sz="4" w:space="0" w:color="auto"/>
              <w:right w:val="dotted" w:sz="4" w:space="0" w:color="auto"/>
            </w:tcBorders>
          </w:tcPr>
          <w:p w14:paraId="4406AE24" w14:textId="77777777" w:rsidR="00684144" w:rsidRPr="00CA1A78" w:rsidRDefault="00684144" w:rsidP="00C15CAB">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4F537884" w14:textId="77777777" w:rsidR="00684144" w:rsidRPr="00B87513" w:rsidRDefault="00684144" w:rsidP="00C15CAB">
            <w:pPr>
              <w:pStyle w:val="Sothutu-1so"/>
              <w:numPr>
                <w:ilvl w:val="0"/>
                <w:numId w:val="0"/>
              </w:numPr>
              <w:spacing w:line="360" w:lineRule="auto"/>
              <w:rPr>
                <w:szCs w:val="24"/>
              </w:rPr>
            </w:pPr>
            <w:r>
              <w:rPr>
                <w:szCs w:val="24"/>
              </w:rPr>
              <w:t>4.Hệ thống lưu thông tin vào CSDL</w:t>
            </w:r>
          </w:p>
        </w:tc>
      </w:tr>
    </w:tbl>
    <w:p w14:paraId="3EA82B6F" w14:textId="77777777" w:rsidR="00684144" w:rsidRPr="00B43226" w:rsidRDefault="00684144" w:rsidP="00684144">
      <w:pPr>
        <w:pStyle w:val="Heading6"/>
      </w:pPr>
      <w:r w:rsidRPr="00B43226">
        <w:t>Mô tả dòng sự kiện phụ (Alternative Flow)</w:t>
      </w:r>
    </w:p>
    <w:p w14:paraId="5497225B" w14:textId="77777777" w:rsidR="00684144" w:rsidRPr="009F13D7" w:rsidRDefault="00684144" w:rsidP="00684144">
      <w:pPr>
        <w:snapToGrid w:val="0"/>
        <w:rPr>
          <w:lang w:eastAsia="ar-SA"/>
        </w:rPr>
      </w:pPr>
      <w:r w:rsidRPr="009F13D7">
        <w:rPr>
          <w:lang w:eastAsia="ar-SA"/>
        </w:rPr>
        <w:t>N/</w:t>
      </w:r>
      <w:r>
        <w:rPr>
          <w:lang w:eastAsia="ar-SA"/>
        </w:rPr>
        <w:t>A</w:t>
      </w:r>
    </w:p>
    <w:p w14:paraId="450DDF84" w14:textId="77777777" w:rsidR="00684144" w:rsidRPr="00B43226" w:rsidRDefault="00684144" w:rsidP="00684144">
      <w:pPr>
        <w:pStyle w:val="Heading6"/>
      </w:pPr>
      <w:r w:rsidRPr="00B43226">
        <w:lastRenderedPageBreak/>
        <w:t>Ghi chú</w:t>
      </w:r>
    </w:p>
    <w:p w14:paraId="4044985B" w14:textId="77777777" w:rsidR="00684144" w:rsidRDefault="00684144" w:rsidP="00684144">
      <w:pPr>
        <w:ind w:hanging="402"/>
      </w:pPr>
      <w:r>
        <w:rPr>
          <w:noProof/>
          <w:snapToGrid/>
        </w:rPr>
        <w:drawing>
          <wp:inline distT="0" distB="0" distL="0" distR="0" wp14:anchorId="37DF97E1" wp14:editId="17D25BB9">
            <wp:extent cx="5793639" cy="441022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5082" cy="4411321"/>
                    </a:xfrm>
                    <a:prstGeom prst="rect">
                      <a:avLst/>
                    </a:prstGeom>
                  </pic:spPr>
                </pic:pic>
              </a:graphicData>
            </a:graphic>
          </wp:inline>
        </w:drawing>
      </w:r>
    </w:p>
    <w:p w14:paraId="2295A6E3" w14:textId="77777777" w:rsidR="00684144" w:rsidRPr="00335B8F" w:rsidRDefault="00684144" w:rsidP="00684144">
      <w:pPr>
        <w:pStyle w:val="BodyText"/>
        <w:spacing w:line="360" w:lineRule="auto"/>
        <w:ind w:left="0"/>
        <w:jc w:val="center"/>
        <w:rPr>
          <w:i/>
          <w:lang w:eastAsia="ar-SA"/>
        </w:rPr>
      </w:pPr>
      <w:r w:rsidRPr="00EF1727">
        <w:rPr>
          <w:i/>
          <w:noProof/>
        </w:rPr>
        <w:t xml:space="preserve">Hình: </w:t>
      </w:r>
      <w:r>
        <w:rPr>
          <w:i/>
          <w:noProof/>
        </w:rPr>
        <w:t>Giao diện thêm mới tiền sử dị ứng gia đình</w:t>
      </w:r>
    </w:p>
    <w:p w14:paraId="62302569" w14:textId="77777777" w:rsidR="00684144" w:rsidRDefault="00684144" w:rsidP="00684144">
      <w:pPr>
        <w:pStyle w:val="Heading5"/>
      </w:pPr>
      <w:r>
        <w:t>Sửa Tiền sử dị ứng gia đình</w:t>
      </w:r>
    </w:p>
    <w:p w14:paraId="6C1809E7" w14:textId="77777777" w:rsidR="00684144" w:rsidRPr="00CC04F7" w:rsidRDefault="00684144" w:rsidP="00684144">
      <w:pPr>
        <w:ind w:left="0"/>
      </w:pPr>
      <w:r>
        <w:t>Giao diện chức năng sửa thông tin giống giao diện chức năng Thêm mới tiền sử dị ứng</w:t>
      </w:r>
    </w:p>
    <w:p w14:paraId="7140DE2C" w14:textId="77777777" w:rsidR="00684144" w:rsidRDefault="00684144" w:rsidP="00684144">
      <w:pPr>
        <w:pStyle w:val="Heading5"/>
      </w:pPr>
      <w:r>
        <w:t>Xóa Tiền sử bệnh gia đình</w:t>
      </w:r>
    </w:p>
    <w:p w14:paraId="6098368B" w14:textId="77777777" w:rsidR="00684144" w:rsidRDefault="00684144" w:rsidP="00684144">
      <w:pPr>
        <w:pStyle w:val="Heading6"/>
      </w:pPr>
      <w:r w:rsidRPr="00B43226">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684144" w:rsidRPr="000C0449" w14:paraId="492A67BF" w14:textId="77777777" w:rsidTr="00C15CAB">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A715660" w14:textId="77777777" w:rsidR="00684144" w:rsidRPr="000C0449" w:rsidRDefault="00684144" w:rsidP="00C15CAB">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90B7F95" w14:textId="77777777" w:rsidR="00684144" w:rsidRPr="000C0449" w:rsidRDefault="00684144" w:rsidP="00C15CAB">
            <w:pPr>
              <w:pStyle w:val="BodyText"/>
              <w:spacing w:line="360" w:lineRule="auto"/>
              <w:ind w:left="0"/>
              <w:rPr>
                <w:lang w:eastAsia="ar-SA"/>
              </w:rPr>
            </w:pPr>
            <w:r>
              <w:rPr>
                <w:iCs/>
              </w:rPr>
              <w:t>Xóa thông tin tiền sử dị ứng gia đình</w:t>
            </w:r>
          </w:p>
        </w:tc>
      </w:tr>
      <w:tr w:rsidR="00684144" w:rsidRPr="000C0449" w14:paraId="08903821" w14:textId="77777777" w:rsidTr="00C15CA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ADAE486" w14:textId="77777777" w:rsidR="00684144" w:rsidRPr="000C0449" w:rsidRDefault="00684144" w:rsidP="00C15CAB">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A7DD63A" w14:textId="77777777" w:rsidR="00684144" w:rsidRPr="000C0449" w:rsidRDefault="00684144" w:rsidP="00C15CAB">
            <w:pPr>
              <w:pStyle w:val="BodyText"/>
              <w:spacing w:line="360" w:lineRule="auto"/>
              <w:ind w:left="0"/>
              <w:rPr>
                <w:lang w:eastAsia="ar-SA"/>
              </w:rPr>
            </w:pPr>
            <w:r>
              <w:rPr>
                <w:lang w:eastAsia="ar-SA"/>
              </w:rPr>
              <w:t xml:space="preserve">Chức năng này cho phép người dùng xóa thông tin tiền sử dị ứng </w:t>
            </w:r>
            <w:r>
              <w:rPr>
                <w:iCs/>
              </w:rPr>
              <w:t>gia đình</w:t>
            </w:r>
          </w:p>
        </w:tc>
      </w:tr>
      <w:tr w:rsidR="00684144" w:rsidRPr="000C0449" w14:paraId="5B3982BB" w14:textId="77777777" w:rsidTr="00C15CAB">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FC6014A" w14:textId="77777777" w:rsidR="00684144" w:rsidRPr="000C0449" w:rsidRDefault="00684144" w:rsidP="00C15CAB">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A2C294F" w14:textId="77777777" w:rsidR="00684144" w:rsidRPr="000C0449" w:rsidRDefault="00684144" w:rsidP="00C15CAB">
            <w:pPr>
              <w:pStyle w:val="BodyText"/>
              <w:spacing w:line="360" w:lineRule="auto"/>
              <w:ind w:left="0"/>
            </w:pPr>
            <w:r>
              <w:t>Người sử dụng</w:t>
            </w:r>
          </w:p>
        </w:tc>
      </w:tr>
      <w:tr w:rsidR="00684144" w:rsidRPr="00255925" w14:paraId="180C5467" w14:textId="77777777" w:rsidTr="00C15CAB">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8592144" w14:textId="77777777" w:rsidR="00684144" w:rsidRPr="000C0449" w:rsidRDefault="00684144" w:rsidP="00C15CAB">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E5E05AC" w14:textId="77777777" w:rsidR="00684144" w:rsidRPr="00255925" w:rsidRDefault="00684144" w:rsidP="00C15CAB">
            <w:pPr>
              <w:ind w:left="0"/>
              <w:rPr>
                <w:lang w:eastAsia="ar-SA"/>
              </w:rPr>
            </w:pPr>
            <w:r w:rsidRPr="0090287E">
              <w:rPr>
                <w:lang w:eastAsia="ar-SA"/>
              </w:rPr>
              <w:t xml:space="preserve">Người dùng đã đăng nhập vào hệ thống và được phân quyền </w:t>
            </w:r>
            <w:r>
              <w:rPr>
                <w:lang w:eastAsia="ar-SA"/>
              </w:rPr>
              <w:t xml:space="preserve">xóa tiền sử </w:t>
            </w:r>
            <w:r>
              <w:rPr>
                <w:iCs/>
              </w:rPr>
              <w:t>dị ứng</w:t>
            </w:r>
          </w:p>
        </w:tc>
      </w:tr>
      <w:tr w:rsidR="00684144" w:rsidRPr="000C0449" w14:paraId="61707C07" w14:textId="77777777" w:rsidTr="00C15CAB">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2C0EC0BF" w14:textId="77777777" w:rsidR="00684144" w:rsidRPr="000C0449" w:rsidRDefault="00684144" w:rsidP="00C15CAB">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D05243F" w14:textId="77777777" w:rsidR="00684144" w:rsidRDefault="00684144" w:rsidP="00C15CAB">
            <w:pPr>
              <w:pStyle w:val="BodyText"/>
              <w:spacing w:line="360" w:lineRule="auto"/>
              <w:ind w:left="0"/>
            </w:pPr>
            <w:r>
              <w:t>Cập nhật lại trạng thái xóa và loại khỏi danh sách</w:t>
            </w:r>
          </w:p>
          <w:p w14:paraId="594C5BF4" w14:textId="77777777" w:rsidR="00684144" w:rsidRPr="000C0449" w:rsidRDefault="00684144" w:rsidP="00C15CAB">
            <w:pPr>
              <w:pStyle w:val="BodyText"/>
              <w:spacing w:line="360" w:lineRule="auto"/>
              <w:ind w:left="0"/>
              <w:rPr>
                <w:lang w:eastAsia="ar-SA"/>
              </w:rPr>
            </w:pPr>
            <w:r>
              <w:rPr>
                <w:lang w:eastAsia="ar-SA"/>
              </w:rPr>
              <w:lastRenderedPageBreak/>
              <w:t xml:space="preserve"> Trường hợp sửa thành công thì hiển thị thông báo hiện lên trong vòng 5s “Tiền sử dị ứng gia đình, xóa thành công!” </w:t>
            </w:r>
          </w:p>
        </w:tc>
      </w:tr>
      <w:tr w:rsidR="00684144" w:rsidRPr="000C0449" w14:paraId="70CB59E5" w14:textId="77777777" w:rsidTr="00C15CAB">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352F0F6" w14:textId="77777777" w:rsidR="00684144" w:rsidRPr="000C0449" w:rsidRDefault="00684144" w:rsidP="00C15CAB">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FF2CDBC" w14:textId="77777777" w:rsidR="00684144" w:rsidRPr="000C0449" w:rsidRDefault="00684144" w:rsidP="00C15CAB">
            <w:pPr>
              <w:pStyle w:val="BodyText"/>
              <w:spacing w:line="360" w:lineRule="auto"/>
              <w:ind w:left="0"/>
              <w:rPr>
                <w:lang w:eastAsia="ar-SA"/>
              </w:rPr>
            </w:pPr>
            <w:r w:rsidRPr="000C0449">
              <w:rPr>
                <w:lang w:eastAsia="ar-SA"/>
              </w:rPr>
              <w:t>N/A</w:t>
            </w:r>
          </w:p>
        </w:tc>
      </w:tr>
      <w:tr w:rsidR="00684144" w:rsidRPr="000C0449" w14:paraId="0C2E3A62" w14:textId="77777777" w:rsidTr="00C15CAB">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44493A9" w14:textId="77777777" w:rsidR="00684144" w:rsidRPr="000C0449" w:rsidRDefault="00684144" w:rsidP="00C15CAB">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5E1A2C6" w14:textId="77777777" w:rsidR="00684144" w:rsidRPr="000C0449" w:rsidRDefault="00684144" w:rsidP="00C15CAB">
            <w:pPr>
              <w:pStyle w:val="BodyText"/>
              <w:spacing w:line="360" w:lineRule="auto"/>
              <w:ind w:left="0"/>
            </w:pPr>
            <w:r>
              <w:t>Lưu log xóa tiền sử dị ứng</w:t>
            </w:r>
          </w:p>
        </w:tc>
      </w:tr>
    </w:tbl>
    <w:p w14:paraId="64827AC5" w14:textId="77777777" w:rsidR="00684144" w:rsidRDefault="00684144" w:rsidP="00684144"/>
    <w:p w14:paraId="7CACC81B" w14:textId="77777777" w:rsidR="00684144" w:rsidRPr="00B43226" w:rsidRDefault="00684144" w:rsidP="00684144">
      <w:pPr>
        <w:pStyle w:val="Heading6"/>
      </w:pPr>
      <w:r w:rsidRPr="00B43226">
        <w:t>Biểu đồ luồng xử lý chức năng</w:t>
      </w:r>
    </w:p>
    <w:p w14:paraId="0B85AD45" w14:textId="77777777" w:rsidR="00684144" w:rsidRPr="00B540A7" w:rsidRDefault="00684144" w:rsidP="00684144">
      <w:pPr>
        <w:ind w:hanging="544"/>
        <w:jc w:val="center"/>
      </w:pPr>
      <w:r>
        <w:rPr>
          <w:noProof/>
          <w:snapToGrid/>
        </w:rPr>
        <w:drawing>
          <wp:inline distT="0" distB="0" distL="0" distR="0" wp14:anchorId="7C157888" wp14:editId="5EBDFFAD">
            <wp:extent cx="4905375" cy="44386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05375" cy="4438650"/>
                    </a:xfrm>
                    <a:prstGeom prst="rect">
                      <a:avLst/>
                    </a:prstGeom>
                  </pic:spPr>
                </pic:pic>
              </a:graphicData>
            </a:graphic>
          </wp:inline>
        </w:drawing>
      </w:r>
    </w:p>
    <w:p w14:paraId="2254F47A" w14:textId="77777777" w:rsidR="00684144" w:rsidRDefault="00684144" w:rsidP="00684144">
      <w:pPr>
        <w:pStyle w:val="Heading6"/>
      </w:pPr>
      <w:r w:rsidRPr="00B43226">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684144" w14:paraId="4C8A1324" w14:textId="77777777" w:rsidTr="00C15CAB">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3033BFF1" w14:textId="77777777" w:rsidR="00684144" w:rsidRPr="00A75A7B" w:rsidRDefault="00684144" w:rsidP="00C15CAB">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4C574F4D" w14:textId="77777777" w:rsidR="00684144" w:rsidRPr="00A75A7B" w:rsidRDefault="00684144" w:rsidP="00C15CAB">
            <w:pPr>
              <w:pStyle w:val="Sothutu-1so"/>
              <w:numPr>
                <w:ilvl w:val="0"/>
                <w:numId w:val="0"/>
              </w:numPr>
              <w:spacing w:line="360" w:lineRule="auto"/>
              <w:jc w:val="center"/>
              <w:rPr>
                <w:b/>
              </w:rPr>
            </w:pPr>
            <w:r w:rsidRPr="00A75A7B">
              <w:rPr>
                <w:b/>
              </w:rPr>
              <w:t>Phản ứng của hệ thống</w:t>
            </w:r>
          </w:p>
        </w:tc>
      </w:tr>
      <w:tr w:rsidR="00684144" w14:paraId="2286D3BB" w14:textId="77777777" w:rsidTr="00C15CAB">
        <w:tc>
          <w:tcPr>
            <w:tcW w:w="2439" w:type="dxa"/>
            <w:tcBorders>
              <w:top w:val="dotted" w:sz="4" w:space="0" w:color="auto"/>
              <w:left w:val="dotted" w:sz="4" w:space="0" w:color="auto"/>
              <w:bottom w:val="dotted" w:sz="4" w:space="0" w:color="auto"/>
              <w:right w:val="dotted" w:sz="4" w:space="0" w:color="auto"/>
            </w:tcBorders>
            <w:hideMark/>
          </w:tcPr>
          <w:p w14:paraId="680D2192" w14:textId="77777777" w:rsidR="00684144" w:rsidRDefault="00684144" w:rsidP="00C15CAB">
            <w:pPr>
              <w:pStyle w:val="Sothutu-1so"/>
              <w:numPr>
                <w:ilvl w:val="0"/>
                <w:numId w:val="0"/>
              </w:numPr>
              <w:spacing w:line="360" w:lineRule="auto"/>
            </w:pPr>
            <w:r>
              <w:t>1. Người dùng chọn chức năng xóa tiền sử dị ứng gia đình</w:t>
            </w:r>
          </w:p>
        </w:tc>
        <w:tc>
          <w:tcPr>
            <w:tcW w:w="6561" w:type="dxa"/>
            <w:tcBorders>
              <w:top w:val="dotted" w:sz="4" w:space="0" w:color="auto"/>
              <w:left w:val="nil"/>
              <w:bottom w:val="dotted" w:sz="4" w:space="0" w:color="auto"/>
              <w:right w:val="dotted" w:sz="4" w:space="0" w:color="auto"/>
            </w:tcBorders>
            <w:hideMark/>
          </w:tcPr>
          <w:p w14:paraId="5ACDC18B" w14:textId="77777777" w:rsidR="00684144" w:rsidRDefault="00684144" w:rsidP="00C15CAB">
            <w:pPr>
              <w:pStyle w:val="Sothutu-1so"/>
              <w:numPr>
                <w:ilvl w:val="0"/>
                <w:numId w:val="0"/>
              </w:numPr>
              <w:spacing w:line="360" w:lineRule="auto"/>
            </w:pPr>
            <w:r>
              <w:t>2. Hệ thống hiển thị màn hình xác nhận xóa thông tin, thông báo: “Bạn có chắc chắn muốn xóa thông tin bản ghi không ?”</w:t>
            </w:r>
          </w:p>
        </w:tc>
      </w:tr>
      <w:tr w:rsidR="00684144" w14:paraId="62EF7AFD" w14:textId="77777777" w:rsidTr="00C15CAB">
        <w:trPr>
          <w:trHeight w:val="1016"/>
        </w:trPr>
        <w:tc>
          <w:tcPr>
            <w:tcW w:w="2439" w:type="dxa"/>
            <w:tcBorders>
              <w:top w:val="dotted" w:sz="4" w:space="0" w:color="auto"/>
              <w:left w:val="dotted" w:sz="4" w:space="0" w:color="auto"/>
              <w:bottom w:val="dotted" w:sz="4" w:space="0" w:color="auto"/>
              <w:right w:val="dotted" w:sz="4" w:space="0" w:color="auto"/>
            </w:tcBorders>
            <w:hideMark/>
          </w:tcPr>
          <w:p w14:paraId="2975656E" w14:textId="77777777" w:rsidR="00684144" w:rsidRDefault="00684144" w:rsidP="00C15CAB">
            <w:pPr>
              <w:pStyle w:val="Sothutu-1so"/>
              <w:numPr>
                <w:ilvl w:val="0"/>
                <w:numId w:val="0"/>
              </w:numPr>
              <w:spacing w:line="360" w:lineRule="auto"/>
            </w:pPr>
            <w:r>
              <w:lastRenderedPageBreak/>
              <w:t>3.1. Người dùng chọn Xác nhận</w:t>
            </w:r>
          </w:p>
        </w:tc>
        <w:tc>
          <w:tcPr>
            <w:tcW w:w="6561" w:type="dxa"/>
            <w:tcBorders>
              <w:top w:val="dotted" w:sz="4" w:space="0" w:color="auto"/>
              <w:left w:val="nil"/>
              <w:bottom w:val="dotted" w:sz="4" w:space="0" w:color="auto"/>
              <w:right w:val="dotted" w:sz="4" w:space="0" w:color="auto"/>
            </w:tcBorders>
            <w:hideMark/>
          </w:tcPr>
          <w:p w14:paraId="17C10528" w14:textId="77777777" w:rsidR="00684144" w:rsidRDefault="00684144" w:rsidP="00C15CAB">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684144" w14:paraId="14F4D4F2" w14:textId="77777777" w:rsidTr="00C15CAB">
        <w:tc>
          <w:tcPr>
            <w:tcW w:w="2439" w:type="dxa"/>
            <w:tcBorders>
              <w:top w:val="dotted" w:sz="4" w:space="0" w:color="auto"/>
              <w:left w:val="dotted" w:sz="4" w:space="0" w:color="auto"/>
              <w:bottom w:val="dotted" w:sz="4" w:space="0" w:color="auto"/>
              <w:right w:val="dotted" w:sz="4" w:space="0" w:color="auto"/>
            </w:tcBorders>
            <w:hideMark/>
          </w:tcPr>
          <w:p w14:paraId="184E233D" w14:textId="77777777" w:rsidR="00684144" w:rsidRDefault="00684144" w:rsidP="00C15CAB">
            <w:pPr>
              <w:pStyle w:val="Sothutu-1so"/>
              <w:numPr>
                <w:ilvl w:val="0"/>
                <w:numId w:val="0"/>
              </w:numPr>
              <w:spacing w:line="360" w:lineRule="auto"/>
              <w:ind w:left="360" w:hanging="360"/>
            </w:pPr>
            <w:r>
              <w:t xml:space="preserve">3.2. Người dùng chọn Hủy </w:t>
            </w:r>
          </w:p>
        </w:tc>
        <w:tc>
          <w:tcPr>
            <w:tcW w:w="6561" w:type="dxa"/>
            <w:tcBorders>
              <w:top w:val="dotted" w:sz="4" w:space="0" w:color="auto"/>
              <w:left w:val="nil"/>
              <w:bottom w:val="dotted" w:sz="4" w:space="0" w:color="auto"/>
              <w:right w:val="dotted" w:sz="4" w:space="0" w:color="auto"/>
            </w:tcBorders>
            <w:hideMark/>
          </w:tcPr>
          <w:p w14:paraId="08AAA126" w14:textId="77777777" w:rsidR="00684144" w:rsidRDefault="00684144" w:rsidP="00C15CAB">
            <w:pPr>
              <w:pStyle w:val="Sothutu-1so"/>
              <w:numPr>
                <w:ilvl w:val="0"/>
                <w:numId w:val="0"/>
              </w:numPr>
              <w:spacing w:line="360" w:lineRule="auto"/>
            </w:pPr>
            <w:r>
              <w:t>4.2. Đóng form xác nhận và giữ nguyên trạng thái bản ghi</w:t>
            </w:r>
          </w:p>
        </w:tc>
      </w:tr>
    </w:tbl>
    <w:p w14:paraId="0F9A0CDA" w14:textId="77777777" w:rsidR="00684144" w:rsidRPr="00B43226" w:rsidRDefault="00684144" w:rsidP="00684144">
      <w:pPr>
        <w:pStyle w:val="Heading6"/>
      </w:pPr>
      <w:r w:rsidRPr="00B43226">
        <w:t>Mô tả dòng sự kiện phụ (Alternative Flow)</w:t>
      </w:r>
    </w:p>
    <w:p w14:paraId="23EBBEDE" w14:textId="77777777" w:rsidR="00684144" w:rsidRPr="009F13D7" w:rsidRDefault="00684144" w:rsidP="00684144">
      <w:pPr>
        <w:snapToGrid w:val="0"/>
        <w:rPr>
          <w:lang w:eastAsia="ar-SA"/>
        </w:rPr>
      </w:pPr>
      <w:r w:rsidRPr="009F13D7">
        <w:rPr>
          <w:lang w:eastAsia="ar-SA"/>
        </w:rPr>
        <w:t>N/A</w:t>
      </w:r>
    </w:p>
    <w:p w14:paraId="260622EA" w14:textId="77777777" w:rsidR="00684144" w:rsidRDefault="00684144" w:rsidP="00684144">
      <w:pPr>
        <w:pStyle w:val="Heading6"/>
      </w:pPr>
      <w:r w:rsidRPr="00B43226">
        <w:t>Ghi chú</w:t>
      </w:r>
    </w:p>
    <w:p w14:paraId="547643CC" w14:textId="77777777" w:rsidR="00684144" w:rsidRPr="00D4343A" w:rsidRDefault="00684144" w:rsidP="00684144">
      <w:pPr>
        <w:ind w:left="0"/>
      </w:pPr>
      <w:r>
        <w:rPr>
          <w:noProof/>
          <w:snapToGrid/>
        </w:rPr>
        <w:drawing>
          <wp:inline distT="0" distB="0" distL="0" distR="0" wp14:anchorId="3A067CDE" wp14:editId="25F13581">
            <wp:extent cx="5943600" cy="136779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67790"/>
                    </a:xfrm>
                    <a:prstGeom prst="rect">
                      <a:avLst/>
                    </a:prstGeom>
                  </pic:spPr>
                </pic:pic>
              </a:graphicData>
            </a:graphic>
          </wp:inline>
        </w:drawing>
      </w:r>
    </w:p>
    <w:p w14:paraId="2107D4CB" w14:textId="61150BB5" w:rsidR="00684144" w:rsidRPr="00684144" w:rsidRDefault="00684144" w:rsidP="00684144">
      <w:r>
        <w:rPr>
          <w:noProof/>
          <w:snapToGrid/>
        </w:rPr>
        <w:drawing>
          <wp:inline distT="0" distB="0" distL="0" distR="0" wp14:anchorId="319E5C13" wp14:editId="233EFFF3">
            <wp:extent cx="4029075" cy="17145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29075" cy="1714500"/>
                    </a:xfrm>
                    <a:prstGeom prst="rect">
                      <a:avLst/>
                    </a:prstGeom>
                  </pic:spPr>
                </pic:pic>
              </a:graphicData>
            </a:graphic>
          </wp:inline>
        </w:drawing>
      </w:r>
    </w:p>
    <w:p w14:paraId="63FE68F6" w14:textId="040077FD" w:rsidR="003F34B9" w:rsidRDefault="003F34B9" w:rsidP="0049277F">
      <w:pPr>
        <w:pStyle w:val="Heading3"/>
        <w:rPr>
          <w:color w:val="000000"/>
          <w:szCs w:val="24"/>
          <w:highlight w:val="yellow"/>
        </w:rPr>
      </w:pPr>
      <w:r w:rsidRPr="003F34B9">
        <w:rPr>
          <w:color w:val="000000"/>
          <w:szCs w:val="24"/>
          <w:highlight w:val="yellow"/>
        </w:rPr>
        <w:t>Tiêm chủng</w:t>
      </w:r>
      <w:bookmarkEnd w:id="57"/>
    </w:p>
    <w:p w14:paraId="33845894" w14:textId="77777777" w:rsidR="00A36677" w:rsidRDefault="00A36677" w:rsidP="0049277F">
      <w:pPr>
        <w:pStyle w:val="Heading4"/>
      </w:pPr>
      <w:r>
        <w:t>Tổng quan tiêm chủng</w:t>
      </w:r>
    </w:p>
    <w:p w14:paraId="0564677F" w14:textId="77777777" w:rsidR="00D14B06" w:rsidRDefault="00D14B06" w:rsidP="0049277F">
      <w:pPr>
        <w:pStyle w:val="Heading5"/>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388"/>
        <w:gridCol w:w="6656"/>
      </w:tblGrid>
      <w:tr w:rsidR="00D14B06" w:rsidRPr="000C0449" w14:paraId="28530D1C" w14:textId="77777777" w:rsidTr="000B2EEB">
        <w:trPr>
          <w:trHeight w:val="284"/>
          <w:jc w:val="center"/>
        </w:trPr>
        <w:tc>
          <w:tcPr>
            <w:tcW w:w="132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7E3281C" w14:textId="77777777" w:rsidR="00D14B06" w:rsidRPr="000C0449" w:rsidRDefault="00D14B06" w:rsidP="0049277F">
            <w:pPr>
              <w:ind w:left="142"/>
              <w:rPr>
                <w:bCs/>
              </w:rPr>
            </w:pPr>
            <w:r w:rsidRPr="000C0449">
              <w:rPr>
                <w:b/>
              </w:rPr>
              <w:t>Tên chức năng</w:t>
            </w:r>
          </w:p>
        </w:tc>
        <w:tc>
          <w:tcPr>
            <w:tcW w:w="3680" w:type="pct"/>
            <w:tcBorders>
              <w:top w:val="single" w:sz="18" w:space="0" w:color="808080"/>
              <w:left w:val="single" w:sz="4" w:space="0" w:color="808080"/>
              <w:bottom w:val="single" w:sz="4" w:space="0" w:color="808080"/>
              <w:right w:val="single" w:sz="18" w:space="0" w:color="808080"/>
            </w:tcBorders>
            <w:vAlign w:val="center"/>
            <w:hideMark/>
          </w:tcPr>
          <w:p w14:paraId="6086A41E" w14:textId="74F9C480" w:rsidR="00D14B06" w:rsidRPr="000C0449" w:rsidRDefault="00D14B06" w:rsidP="0049277F">
            <w:pPr>
              <w:pStyle w:val="BodyText"/>
              <w:spacing w:line="360" w:lineRule="auto"/>
              <w:ind w:left="0"/>
              <w:rPr>
                <w:lang w:eastAsia="ar-SA"/>
              </w:rPr>
            </w:pPr>
            <w:r>
              <w:rPr>
                <w:iCs/>
              </w:rPr>
              <w:t>Tổng quan</w:t>
            </w:r>
            <w:r w:rsidR="000B2EEB">
              <w:rPr>
                <w:iCs/>
              </w:rPr>
              <w:t xml:space="preserve"> tiêm chủng</w:t>
            </w:r>
          </w:p>
        </w:tc>
      </w:tr>
      <w:tr w:rsidR="00D14B06" w:rsidRPr="000C0449" w14:paraId="754DDAE2" w14:textId="77777777" w:rsidTr="000B2EEB">
        <w:trPr>
          <w:trHeight w:val="284"/>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52AA877" w14:textId="77777777" w:rsidR="00D14B06" w:rsidRPr="000C0449" w:rsidRDefault="00D14B06" w:rsidP="0049277F">
            <w:pPr>
              <w:ind w:left="142"/>
              <w:rPr>
                <w:b/>
              </w:rPr>
            </w:pPr>
            <w:r w:rsidRPr="000C0449">
              <w:rPr>
                <w:b/>
              </w:rPr>
              <w:t>Mô tả</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208DA709" w14:textId="77777777" w:rsidR="00D14B06" w:rsidRPr="000C0449" w:rsidRDefault="00D14B06" w:rsidP="0049277F">
            <w:pPr>
              <w:pStyle w:val="BodyText"/>
              <w:spacing w:line="360" w:lineRule="auto"/>
              <w:ind w:left="0"/>
              <w:rPr>
                <w:lang w:eastAsia="ar-SA"/>
              </w:rPr>
            </w:pPr>
            <w:r>
              <w:rPr>
                <w:lang w:eastAsia="ar-SA"/>
              </w:rPr>
              <w:t>Chức năng này cho phép theo dõi phác đồ tiêm chủng của người bệnh theo kháng nguyên</w:t>
            </w:r>
          </w:p>
        </w:tc>
      </w:tr>
      <w:tr w:rsidR="00D14B06" w:rsidRPr="000C0449" w14:paraId="37A240EB" w14:textId="77777777" w:rsidTr="000B2EEB">
        <w:trPr>
          <w:trHeight w:val="395"/>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6D30F68" w14:textId="77777777" w:rsidR="00D14B06" w:rsidRPr="000C0449" w:rsidRDefault="00D14B06" w:rsidP="0049277F">
            <w:pPr>
              <w:ind w:left="142"/>
              <w:rPr>
                <w:b/>
              </w:rPr>
            </w:pPr>
            <w:r w:rsidRPr="000C0449">
              <w:rPr>
                <w:b/>
              </w:rPr>
              <w:t>Tác nhân</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739509B4" w14:textId="08074B79" w:rsidR="00D14B06" w:rsidRPr="000C0449" w:rsidRDefault="000B2EEB" w:rsidP="0049277F">
            <w:pPr>
              <w:pStyle w:val="BodyText"/>
              <w:spacing w:line="360" w:lineRule="auto"/>
              <w:ind w:left="0"/>
            </w:pPr>
            <w:r>
              <w:t>Người sử dụng</w:t>
            </w:r>
          </w:p>
        </w:tc>
      </w:tr>
      <w:tr w:rsidR="00D14B06" w:rsidRPr="00255925" w14:paraId="2751BEA3" w14:textId="77777777" w:rsidTr="000B2EEB">
        <w:trPr>
          <w:trHeight w:val="378"/>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6A13B08" w14:textId="77777777" w:rsidR="00D14B06" w:rsidRPr="000C0449" w:rsidRDefault="00D14B06" w:rsidP="0049277F">
            <w:pPr>
              <w:ind w:left="142"/>
              <w:rPr>
                <w:b/>
              </w:rPr>
            </w:pPr>
            <w:r w:rsidRPr="000C0449">
              <w:rPr>
                <w:b/>
              </w:rPr>
              <w:t xml:space="preserve">Điều kiện trước </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52627C92" w14:textId="77777777" w:rsidR="00D14B06" w:rsidRPr="00255925" w:rsidRDefault="00D14B06" w:rsidP="0049277F">
            <w:pPr>
              <w:ind w:left="0"/>
              <w:rPr>
                <w:lang w:eastAsia="ar-SA"/>
              </w:rPr>
            </w:pPr>
            <w:r w:rsidRPr="0090287E">
              <w:rPr>
                <w:lang w:eastAsia="ar-SA"/>
              </w:rPr>
              <w:t xml:space="preserve">Người dùng đã đăng nhập vào hệ thống và được phân quyền vào </w:t>
            </w:r>
            <w:r w:rsidRPr="0090287E">
              <w:rPr>
                <w:lang w:eastAsia="ar-SA"/>
              </w:rPr>
              <w:lastRenderedPageBreak/>
              <w:t>chức năng</w:t>
            </w:r>
            <w:r>
              <w:rPr>
                <w:lang w:eastAsia="ar-SA"/>
              </w:rPr>
              <w:t xml:space="preserve"> tiền sử tiêm chủng</w:t>
            </w:r>
          </w:p>
        </w:tc>
      </w:tr>
      <w:tr w:rsidR="00D14B06" w:rsidRPr="000C0449" w14:paraId="0ACE6FB2" w14:textId="77777777" w:rsidTr="000B2EEB">
        <w:trPr>
          <w:trHeight w:val="530"/>
          <w:jc w:val="center"/>
        </w:trPr>
        <w:tc>
          <w:tcPr>
            <w:tcW w:w="132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60B45A4" w14:textId="77777777" w:rsidR="00D14B06" w:rsidRPr="000C0449" w:rsidRDefault="00D14B06" w:rsidP="0049277F">
            <w:pPr>
              <w:ind w:left="142"/>
              <w:rPr>
                <w:b/>
              </w:rPr>
            </w:pPr>
            <w:r w:rsidRPr="000C0449">
              <w:rPr>
                <w:b/>
              </w:rPr>
              <w:lastRenderedPageBreak/>
              <w:t>Điều kiện sau</w:t>
            </w:r>
          </w:p>
        </w:tc>
        <w:tc>
          <w:tcPr>
            <w:tcW w:w="3680" w:type="pct"/>
            <w:tcBorders>
              <w:top w:val="single" w:sz="4" w:space="0" w:color="808080"/>
              <w:left w:val="single" w:sz="4" w:space="0" w:color="808080"/>
              <w:bottom w:val="single" w:sz="8" w:space="0" w:color="808080"/>
              <w:right w:val="single" w:sz="18" w:space="0" w:color="808080"/>
            </w:tcBorders>
            <w:vAlign w:val="center"/>
            <w:hideMark/>
          </w:tcPr>
          <w:p w14:paraId="797B508F" w14:textId="77777777" w:rsidR="00D14B06" w:rsidRPr="000C0449" w:rsidRDefault="00D14B06" w:rsidP="0049277F">
            <w:pPr>
              <w:pStyle w:val="BodyText"/>
              <w:spacing w:line="360" w:lineRule="auto"/>
              <w:ind w:left="0"/>
              <w:rPr>
                <w:lang w:eastAsia="ar-SA"/>
              </w:rPr>
            </w:pPr>
            <w:r>
              <w:rPr>
                <w:lang w:eastAsia="ar-SA"/>
              </w:rPr>
              <w:t>Hiển thị danh sách tiền sử tiêm chủng</w:t>
            </w:r>
          </w:p>
        </w:tc>
      </w:tr>
      <w:tr w:rsidR="00D14B06" w:rsidRPr="000C0449" w14:paraId="0CED8703" w14:textId="77777777" w:rsidTr="000B2EEB">
        <w:trPr>
          <w:trHeight w:val="284"/>
          <w:jc w:val="center"/>
        </w:trPr>
        <w:tc>
          <w:tcPr>
            <w:tcW w:w="132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C9FA8F3" w14:textId="77777777" w:rsidR="00D14B06" w:rsidRPr="000C0449" w:rsidRDefault="00D14B06" w:rsidP="0049277F">
            <w:pPr>
              <w:ind w:left="142"/>
              <w:rPr>
                <w:b/>
              </w:rPr>
            </w:pPr>
            <w:r w:rsidRPr="000C0449">
              <w:rPr>
                <w:b/>
              </w:rPr>
              <w:t>Ngoại lệ</w:t>
            </w:r>
          </w:p>
        </w:tc>
        <w:tc>
          <w:tcPr>
            <w:tcW w:w="3680" w:type="pct"/>
            <w:tcBorders>
              <w:top w:val="single" w:sz="4" w:space="0" w:color="808080"/>
              <w:left w:val="single" w:sz="4" w:space="0" w:color="808080"/>
              <w:bottom w:val="single" w:sz="4" w:space="0" w:color="808080"/>
              <w:right w:val="single" w:sz="18" w:space="0" w:color="808080"/>
            </w:tcBorders>
            <w:vAlign w:val="center"/>
            <w:hideMark/>
          </w:tcPr>
          <w:p w14:paraId="04214F58"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64E7B20E" w14:textId="77777777" w:rsidTr="000B2EEB">
        <w:trPr>
          <w:trHeight w:val="284"/>
          <w:jc w:val="center"/>
        </w:trPr>
        <w:tc>
          <w:tcPr>
            <w:tcW w:w="132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F613FBB" w14:textId="77777777" w:rsidR="00D14B06" w:rsidRPr="000C0449" w:rsidRDefault="00D14B06" w:rsidP="0049277F">
            <w:pPr>
              <w:ind w:left="142"/>
              <w:rPr>
                <w:b/>
              </w:rPr>
            </w:pPr>
            <w:r w:rsidRPr="000C0449">
              <w:rPr>
                <w:b/>
              </w:rPr>
              <w:t>Các yêu cầu đặc biệt</w:t>
            </w:r>
          </w:p>
        </w:tc>
        <w:tc>
          <w:tcPr>
            <w:tcW w:w="3680" w:type="pct"/>
            <w:tcBorders>
              <w:top w:val="single" w:sz="4" w:space="0" w:color="808080"/>
              <w:left w:val="single" w:sz="4" w:space="0" w:color="808080"/>
              <w:bottom w:val="single" w:sz="18" w:space="0" w:color="808080"/>
              <w:right w:val="single" w:sz="18" w:space="0" w:color="808080"/>
            </w:tcBorders>
            <w:vAlign w:val="center"/>
            <w:hideMark/>
          </w:tcPr>
          <w:p w14:paraId="20D6A0E8" w14:textId="77777777" w:rsidR="00D14B06" w:rsidRPr="000C0449" w:rsidRDefault="00D14B06" w:rsidP="0049277F">
            <w:pPr>
              <w:pStyle w:val="BodyText"/>
              <w:spacing w:line="360" w:lineRule="auto"/>
              <w:ind w:left="0"/>
            </w:pPr>
            <w:r>
              <w:t>N/A</w:t>
            </w:r>
          </w:p>
        </w:tc>
      </w:tr>
    </w:tbl>
    <w:p w14:paraId="27A6B1C2" w14:textId="35F2948C" w:rsidR="00D14B06" w:rsidRDefault="00D14B06" w:rsidP="0049277F">
      <w:pPr>
        <w:pStyle w:val="Heading5"/>
      </w:pPr>
      <w:r>
        <w:t xml:space="preserve">Biểu đồ </w:t>
      </w:r>
      <w:r w:rsidR="000B2EEB">
        <w:t>luồng</w:t>
      </w:r>
      <w:r>
        <w:t xml:space="preserve"> xử lý chức năng</w:t>
      </w:r>
    </w:p>
    <w:p w14:paraId="6FCAB98F" w14:textId="470D3F13" w:rsidR="00D14B06" w:rsidRDefault="003918B0" w:rsidP="0049277F">
      <w:r w:rsidRPr="00EF1727">
        <w:object w:dxaOrig="12090" w:dyaOrig="5881" w14:anchorId="3D7C7120">
          <v:shape id="_x0000_i1050" type="#_x0000_t75" style="width:443.3pt;height:198.8pt" o:ole="">
            <v:imagedata r:id="rId92" o:title=""/>
          </v:shape>
          <o:OLEObject Type="Embed" ProgID="Visio.Drawing.11" ShapeID="_x0000_i1050" DrawAspect="Content" ObjectID="_1734617827" r:id="rId93"/>
        </w:object>
      </w:r>
      <w:r w:rsidR="00D14B06">
        <w:t>Mô tả dòng sự kiện chính</w:t>
      </w:r>
      <w:r w:rsidR="00EB2550">
        <w:t xml:space="preserve"> </w:t>
      </w:r>
      <w:r w:rsidR="00D14B06">
        <w:t>(Basic Flow)</w:t>
      </w:r>
    </w:p>
    <w:tbl>
      <w:tblPr>
        <w:tblW w:w="931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3715"/>
        <w:gridCol w:w="5596"/>
      </w:tblGrid>
      <w:tr w:rsidR="00D14B06" w:rsidRPr="00CA1A78" w14:paraId="6301B025" w14:textId="77777777" w:rsidTr="00082DE6">
        <w:trPr>
          <w:trHeight w:val="530"/>
        </w:trPr>
        <w:tc>
          <w:tcPr>
            <w:tcW w:w="371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4F3D8C99" w14:textId="77777777" w:rsidR="00D14B06" w:rsidRPr="00CA1A78" w:rsidRDefault="00D14B06" w:rsidP="0049277F">
            <w:pPr>
              <w:jc w:val="center"/>
              <w:rPr>
                <w:b/>
                <w:bCs/>
              </w:rPr>
            </w:pPr>
            <w:r w:rsidRPr="00CA1A78">
              <w:rPr>
                <w:b/>
              </w:rPr>
              <w:t>Hành động của tác nhân</w:t>
            </w:r>
          </w:p>
        </w:tc>
        <w:tc>
          <w:tcPr>
            <w:tcW w:w="5596" w:type="dxa"/>
            <w:tcBorders>
              <w:top w:val="dotted" w:sz="4" w:space="0" w:color="auto"/>
              <w:left w:val="nil"/>
              <w:bottom w:val="dotted" w:sz="4" w:space="0" w:color="auto"/>
              <w:right w:val="dotted" w:sz="4" w:space="0" w:color="auto"/>
            </w:tcBorders>
            <w:shd w:val="clear" w:color="auto" w:fill="EAF1DD" w:themeFill="accent3" w:themeFillTint="33"/>
            <w:hideMark/>
          </w:tcPr>
          <w:p w14:paraId="0747A7EC" w14:textId="77777777" w:rsidR="00D14B06" w:rsidRPr="00CA1A78" w:rsidRDefault="00D14B06" w:rsidP="0049277F">
            <w:pPr>
              <w:jc w:val="center"/>
              <w:rPr>
                <w:b/>
                <w:bCs/>
              </w:rPr>
            </w:pPr>
            <w:r w:rsidRPr="00CA1A78">
              <w:rPr>
                <w:b/>
              </w:rPr>
              <w:t>Phản ứng của hệ thống</w:t>
            </w:r>
          </w:p>
        </w:tc>
      </w:tr>
      <w:tr w:rsidR="00D14B06" w:rsidRPr="00CA1A78" w14:paraId="51865C91" w14:textId="77777777" w:rsidTr="00082DE6">
        <w:tc>
          <w:tcPr>
            <w:tcW w:w="3715" w:type="dxa"/>
            <w:tcBorders>
              <w:top w:val="dotted" w:sz="4" w:space="0" w:color="auto"/>
              <w:left w:val="dotted" w:sz="4" w:space="0" w:color="auto"/>
              <w:bottom w:val="dotted" w:sz="4" w:space="0" w:color="auto"/>
              <w:right w:val="dotted" w:sz="4" w:space="0" w:color="auto"/>
            </w:tcBorders>
            <w:hideMark/>
          </w:tcPr>
          <w:p w14:paraId="52CF6A1C" w14:textId="741B03AC" w:rsidR="00D14B06" w:rsidRPr="00CA1A78" w:rsidRDefault="00D14B06" w:rsidP="0049277F">
            <w:pPr>
              <w:pStyle w:val="Sothutu-1so"/>
              <w:numPr>
                <w:ilvl w:val="0"/>
                <w:numId w:val="0"/>
              </w:numPr>
              <w:spacing w:line="360" w:lineRule="auto"/>
              <w:rPr>
                <w:szCs w:val="24"/>
              </w:rPr>
            </w:pPr>
            <w:r>
              <w:rPr>
                <w:szCs w:val="24"/>
              </w:rPr>
              <w:t xml:space="preserve">1. </w:t>
            </w:r>
            <w:r w:rsidRPr="003918B0">
              <w:rPr>
                <w:szCs w:val="24"/>
              </w:rPr>
              <w:t xml:space="preserve">Người dùng </w:t>
            </w:r>
            <w:r w:rsidR="003918B0" w:rsidRPr="003918B0">
              <w:rPr>
                <w:color w:val="000000"/>
                <w:szCs w:val="24"/>
              </w:rPr>
              <w:t>đăng nhập vào hệ thống, chọn chức năng “Hồ sơ sức khỏe” và chọn 1 hồ sơ cần xem hồ sơ sức khỏe, chọn TABS “Tiêm chủng/Tổng quan”</w:t>
            </w:r>
          </w:p>
        </w:tc>
        <w:tc>
          <w:tcPr>
            <w:tcW w:w="5596" w:type="dxa"/>
            <w:tcBorders>
              <w:top w:val="dotted" w:sz="4" w:space="0" w:color="auto"/>
              <w:left w:val="nil"/>
              <w:bottom w:val="dotted" w:sz="4" w:space="0" w:color="auto"/>
              <w:right w:val="dotted" w:sz="4" w:space="0" w:color="auto"/>
            </w:tcBorders>
            <w:hideMark/>
          </w:tcPr>
          <w:p w14:paraId="7A2698DF" w14:textId="2D61AF55" w:rsidR="00D14B06" w:rsidRDefault="00D14B06" w:rsidP="0049277F">
            <w:pPr>
              <w:pStyle w:val="Sothutu-1so"/>
              <w:numPr>
                <w:ilvl w:val="0"/>
                <w:numId w:val="0"/>
              </w:numPr>
              <w:spacing w:line="360" w:lineRule="auto"/>
              <w:rPr>
                <w:szCs w:val="24"/>
              </w:rPr>
            </w:pPr>
            <w:r w:rsidRPr="00CA1A78">
              <w:rPr>
                <w:szCs w:val="24"/>
              </w:rPr>
              <w:t xml:space="preserve">2. Hệ thống hiển thị màn </w:t>
            </w:r>
            <w:r>
              <w:rPr>
                <w:szCs w:val="24"/>
              </w:rPr>
              <w:t xml:space="preserve">hình </w:t>
            </w:r>
            <w:r w:rsidR="003918B0">
              <w:rPr>
                <w:szCs w:val="24"/>
              </w:rPr>
              <w:t>tổng quan tiêm chủng của Quân nhân</w:t>
            </w:r>
            <w:r w:rsidRPr="00CA1A78">
              <w:rPr>
                <w:szCs w:val="24"/>
              </w:rPr>
              <w:t xml:space="preserve">: </w:t>
            </w:r>
          </w:p>
          <w:p w14:paraId="6695A6EE" w14:textId="6273DCA5" w:rsidR="00D14B06" w:rsidRPr="003918B0" w:rsidRDefault="003918B0" w:rsidP="0049277F">
            <w:pPr>
              <w:pStyle w:val="BodyText"/>
              <w:numPr>
                <w:ilvl w:val="0"/>
                <w:numId w:val="18"/>
              </w:numPr>
              <w:spacing w:line="360" w:lineRule="auto"/>
              <w:ind w:left="346" w:hanging="284"/>
              <w:rPr>
                <w:lang w:eastAsia="ar-SA"/>
              </w:rPr>
            </w:pPr>
            <w:r w:rsidRPr="003918B0">
              <w:rPr>
                <w:lang w:eastAsia="ar-SA"/>
              </w:rPr>
              <w:t xml:space="preserve">Cột </w:t>
            </w:r>
            <w:r w:rsidR="00D14B06" w:rsidRPr="003918B0">
              <w:rPr>
                <w:lang w:eastAsia="ar-SA"/>
              </w:rPr>
              <w:t>Kháng nguyên</w:t>
            </w:r>
            <w:r w:rsidRPr="003918B0">
              <w:rPr>
                <w:lang w:eastAsia="ar-SA"/>
              </w:rPr>
              <w:t>: Danh sách các kháng nguyên theo phác đồ tiêm chủng</w:t>
            </w:r>
          </w:p>
          <w:p w14:paraId="74B474E8" w14:textId="77777777" w:rsidR="00D14B06" w:rsidRDefault="003918B0" w:rsidP="0049277F">
            <w:pPr>
              <w:pStyle w:val="BodyText"/>
              <w:numPr>
                <w:ilvl w:val="0"/>
                <w:numId w:val="18"/>
              </w:numPr>
              <w:spacing w:line="360" w:lineRule="auto"/>
              <w:ind w:left="346" w:hanging="284"/>
              <w:rPr>
                <w:lang w:eastAsia="ar-SA"/>
              </w:rPr>
            </w:pPr>
            <w:r w:rsidRPr="003918B0">
              <w:rPr>
                <w:lang w:eastAsia="ar-SA"/>
              </w:rPr>
              <w:t>Cột Mũi tiêm: 5 mũi tiêm tương ứng với từng kháng nguyên</w:t>
            </w:r>
          </w:p>
          <w:p w14:paraId="753E327A" w14:textId="645A2892" w:rsidR="003918B0" w:rsidRDefault="003918B0" w:rsidP="0049277F">
            <w:pPr>
              <w:pStyle w:val="BodyText"/>
              <w:spacing w:line="360" w:lineRule="auto"/>
              <w:ind w:left="346"/>
              <w:rPr>
                <w:lang w:eastAsia="ar-SA"/>
              </w:rPr>
            </w:pPr>
            <w:r>
              <w:rPr>
                <w:lang w:eastAsia="ar-SA"/>
              </w:rPr>
              <w:t>+ Bôi xanh tương ứng với kháng nguyên và mũi tiêm nếu đã được tiêm, đồng thời ghi rõ ngày tiêm và trạng thái “Đã tiêm”</w:t>
            </w:r>
          </w:p>
          <w:p w14:paraId="51F2251B" w14:textId="034696C7" w:rsidR="003918B0" w:rsidRPr="003918B0" w:rsidRDefault="003918B0" w:rsidP="0049277F">
            <w:pPr>
              <w:pStyle w:val="BodyText"/>
              <w:spacing w:line="360" w:lineRule="auto"/>
              <w:ind w:left="346"/>
              <w:rPr>
                <w:lang w:eastAsia="ar-SA"/>
              </w:rPr>
            </w:pPr>
            <w:r>
              <w:rPr>
                <w:lang w:eastAsia="ar-SA"/>
              </w:rPr>
              <w:t>+ Tô vàng ô tương ứng với kháng nguyên và mũi tiêm chưa được tiêm và ghi rõ trạng thái ‘Chưa tiêm”</w:t>
            </w:r>
          </w:p>
        </w:tc>
      </w:tr>
    </w:tbl>
    <w:p w14:paraId="2A9A113A" w14:textId="7ED0A73E" w:rsidR="00D14B06" w:rsidRDefault="00D14B06" w:rsidP="0049277F">
      <w:pPr>
        <w:pStyle w:val="Heading5"/>
      </w:pPr>
      <w:r>
        <w:lastRenderedPageBreak/>
        <w:t xml:space="preserve">Mô tả dòng sự kiện </w:t>
      </w:r>
      <w:r w:rsidR="00BD1BF6">
        <w:t>phụ (</w:t>
      </w:r>
      <w:r>
        <w:t>Alternative Flow)</w:t>
      </w:r>
    </w:p>
    <w:p w14:paraId="73939CC8" w14:textId="77777777" w:rsidR="00D14B06" w:rsidRPr="005A6DCF" w:rsidRDefault="00D14B06" w:rsidP="0049277F">
      <w:r>
        <w:t>N/A</w:t>
      </w:r>
    </w:p>
    <w:p w14:paraId="00F2A623" w14:textId="77777777" w:rsidR="00D14B06" w:rsidRDefault="00D14B06" w:rsidP="0049277F">
      <w:pPr>
        <w:pStyle w:val="Heading5"/>
      </w:pPr>
      <w:r>
        <w:t>Ghi chú</w:t>
      </w:r>
    </w:p>
    <w:p w14:paraId="19DA9595" w14:textId="28EF4B81" w:rsidR="00D14B06" w:rsidRDefault="003918B0" w:rsidP="0049277F">
      <w:pPr>
        <w:ind w:hanging="544"/>
      </w:pPr>
      <w:r>
        <w:rPr>
          <w:noProof/>
          <w:snapToGrid/>
        </w:rPr>
        <w:drawing>
          <wp:inline distT="0" distB="0" distL="0" distR="0" wp14:anchorId="7F305738" wp14:editId="7B949B9A">
            <wp:extent cx="5941695" cy="257683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1695" cy="2576830"/>
                    </a:xfrm>
                    <a:prstGeom prst="rect">
                      <a:avLst/>
                    </a:prstGeom>
                  </pic:spPr>
                </pic:pic>
              </a:graphicData>
            </a:graphic>
          </wp:inline>
        </w:drawing>
      </w:r>
    </w:p>
    <w:p w14:paraId="7AE2921F" w14:textId="138F7438" w:rsidR="003918B0" w:rsidRPr="00EF1727" w:rsidRDefault="003918B0" w:rsidP="0049277F">
      <w:pPr>
        <w:pStyle w:val="BodyText"/>
        <w:spacing w:line="360" w:lineRule="auto"/>
        <w:ind w:left="0"/>
        <w:jc w:val="center"/>
        <w:rPr>
          <w:i/>
          <w:lang w:eastAsia="ar-SA"/>
        </w:rPr>
      </w:pPr>
      <w:r w:rsidRPr="00EF1727">
        <w:rPr>
          <w:i/>
          <w:noProof/>
        </w:rPr>
        <w:t xml:space="preserve">Hình: </w:t>
      </w:r>
      <w:r>
        <w:rPr>
          <w:i/>
          <w:noProof/>
        </w:rPr>
        <w:t>Giao diện màn hình tổng quan</w:t>
      </w:r>
    </w:p>
    <w:p w14:paraId="77470765" w14:textId="77777777" w:rsidR="00A36677" w:rsidRPr="00040896" w:rsidRDefault="00A36677" w:rsidP="0049277F">
      <w:pPr>
        <w:pStyle w:val="Heading4"/>
      </w:pPr>
      <w:r w:rsidRPr="00040896">
        <w:t>Lịch sử tiêm chủng</w:t>
      </w:r>
    </w:p>
    <w:p w14:paraId="7AF3A187" w14:textId="77777777" w:rsidR="00A36677" w:rsidRDefault="00A36677" w:rsidP="0049277F">
      <w:pPr>
        <w:pStyle w:val="Heading5"/>
        <w:tabs>
          <w:tab w:val="clear" w:pos="1638"/>
          <w:tab w:val="num" w:pos="993"/>
        </w:tabs>
        <w:ind w:hanging="1638"/>
      </w:pPr>
      <w:r>
        <w:t>Danh sách Lịch sử tiêm chủng</w:t>
      </w:r>
    </w:p>
    <w:p w14:paraId="76DD6908"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777800EA"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713569D"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BEE7E82" w14:textId="3A835206" w:rsidR="00D14B06" w:rsidRPr="000C0449" w:rsidRDefault="00463D7E" w:rsidP="0049277F">
            <w:pPr>
              <w:pStyle w:val="BodyText"/>
              <w:spacing w:line="360" w:lineRule="auto"/>
              <w:ind w:left="0"/>
              <w:rPr>
                <w:lang w:eastAsia="ar-SA"/>
              </w:rPr>
            </w:pPr>
            <w:r>
              <w:rPr>
                <w:iCs/>
              </w:rPr>
              <w:t xml:space="preserve">Xem </w:t>
            </w:r>
            <w:r w:rsidR="00D14B06">
              <w:rPr>
                <w:iCs/>
              </w:rPr>
              <w:t>Lịch sử tiêm chủng</w:t>
            </w:r>
          </w:p>
        </w:tc>
      </w:tr>
      <w:tr w:rsidR="00D14B06" w:rsidRPr="000C0449" w14:paraId="1CA7940A"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C7F9FB" w14:textId="77777777" w:rsidR="00D14B06" w:rsidRPr="000C0449" w:rsidRDefault="00D14B06" w:rsidP="0049277F">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FCDFE74" w14:textId="06F98475" w:rsidR="00D14B06" w:rsidRPr="000C0449" w:rsidRDefault="00D14B06" w:rsidP="0049277F">
            <w:pPr>
              <w:pStyle w:val="BodyText"/>
              <w:spacing w:line="360" w:lineRule="auto"/>
              <w:ind w:left="0"/>
              <w:rPr>
                <w:lang w:eastAsia="ar-SA"/>
              </w:rPr>
            </w:pPr>
            <w:r>
              <w:rPr>
                <w:lang w:eastAsia="ar-SA"/>
              </w:rPr>
              <w:t xml:space="preserve">Chức năng này cho phép theo dõi lịch sử tiêm chủng của </w:t>
            </w:r>
            <w:r w:rsidR="003918B0">
              <w:rPr>
                <w:lang w:eastAsia="ar-SA"/>
              </w:rPr>
              <w:t>quân nhân</w:t>
            </w:r>
          </w:p>
        </w:tc>
      </w:tr>
      <w:tr w:rsidR="00D14B06" w:rsidRPr="000C0449" w14:paraId="3F0EF656"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3E70CB0"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BBA8F0E" w14:textId="32AF1055" w:rsidR="00D14B06" w:rsidRPr="000C0449" w:rsidRDefault="003918B0" w:rsidP="0049277F">
            <w:pPr>
              <w:pStyle w:val="BodyText"/>
              <w:spacing w:line="360" w:lineRule="auto"/>
              <w:ind w:left="0"/>
            </w:pPr>
            <w:r>
              <w:t>Người sử dụng</w:t>
            </w:r>
          </w:p>
        </w:tc>
      </w:tr>
      <w:tr w:rsidR="00D14B06" w:rsidRPr="00255925" w14:paraId="0245516C"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C0D0A99"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B5C62C0" w14:textId="77777777" w:rsidR="00D14B06" w:rsidRPr="00255925" w:rsidRDefault="00D14B06" w:rsidP="0049277F">
            <w:pPr>
              <w:ind w:left="0"/>
              <w:rPr>
                <w:lang w:eastAsia="ar-SA"/>
              </w:rPr>
            </w:pPr>
            <w:r w:rsidRPr="0090287E">
              <w:rPr>
                <w:lang w:eastAsia="ar-SA"/>
              </w:rPr>
              <w:t>Người dùng đã đăng nhập vào hệ thống và được phân quyền vào chức năng</w:t>
            </w:r>
            <w:r>
              <w:rPr>
                <w:lang w:eastAsia="ar-SA"/>
              </w:rPr>
              <w:t xml:space="preserve"> tiền sử tiêm chủng</w:t>
            </w:r>
          </w:p>
        </w:tc>
      </w:tr>
      <w:tr w:rsidR="00D14B06" w:rsidRPr="000C0449" w14:paraId="1AC60B0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8513E67"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FD3C8AB" w14:textId="77777777" w:rsidR="00D14B06" w:rsidRPr="000C0449" w:rsidRDefault="00D14B06" w:rsidP="0049277F">
            <w:pPr>
              <w:pStyle w:val="BodyText"/>
              <w:spacing w:line="360" w:lineRule="auto"/>
              <w:ind w:left="0"/>
              <w:rPr>
                <w:lang w:eastAsia="ar-SA"/>
              </w:rPr>
            </w:pPr>
            <w:r>
              <w:rPr>
                <w:lang w:eastAsia="ar-SA"/>
              </w:rPr>
              <w:t>Hiển thị danh sách tiền sử tiêm chủng</w:t>
            </w:r>
          </w:p>
        </w:tc>
      </w:tr>
      <w:tr w:rsidR="00D14B06" w:rsidRPr="000C0449" w14:paraId="3B1E375C"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AA2139D"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6D7427A" w14:textId="77777777" w:rsidR="00D14B06" w:rsidRPr="000C0449" w:rsidRDefault="00D14B06" w:rsidP="0049277F">
            <w:pPr>
              <w:pStyle w:val="BodyText"/>
              <w:spacing w:line="360" w:lineRule="auto"/>
              <w:ind w:left="0"/>
              <w:rPr>
                <w:lang w:eastAsia="ar-SA"/>
              </w:rPr>
            </w:pPr>
            <w:r>
              <w:rPr>
                <w:lang w:eastAsia="ar-SA"/>
              </w:rPr>
              <w:t>Nếu không có thông tin thì hiển thị Label “Không có dữ liệu”</w:t>
            </w:r>
          </w:p>
        </w:tc>
      </w:tr>
      <w:tr w:rsidR="00D14B06" w:rsidRPr="000C0449" w14:paraId="2F515DCA"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13E93C6"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28B7D41E" w14:textId="77777777" w:rsidR="00D14B06" w:rsidRPr="000C0449" w:rsidRDefault="00D14B06" w:rsidP="0049277F">
            <w:pPr>
              <w:pStyle w:val="BodyText"/>
              <w:spacing w:line="360" w:lineRule="auto"/>
              <w:ind w:left="0"/>
            </w:pPr>
            <w:r>
              <w:t>N/A</w:t>
            </w:r>
          </w:p>
        </w:tc>
      </w:tr>
    </w:tbl>
    <w:p w14:paraId="5F87CE85" w14:textId="77777777" w:rsidR="00D14B06" w:rsidRDefault="00D14B06" w:rsidP="0049277F">
      <w:pPr>
        <w:pStyle w:val="Heading6"/>
      </w:pPr>
      <w:r>
        <w:lastRenderedPageBreak/>
        <w:t>Biểu đồ luông xử lý chức năng</w:t>
      </w:r>
    </w:p>
    <w:p w14:paraId="780AB0BC" w14:textId="0EDD75CF" w:rsidR="00D14B06" w:rsidRPr="00F61E1E" w:rsidRDefault="002B552D" w:rsidP="0049277F">
      <w:r w:rsidRPr="00EF1727">
        <w:object w:dxaOrig="11730" w:dyaOrig="7126" w14:anchorId="435B59F7">
          <v:shape id="_x0000_i1051" type="#_x0000_t75" style="width:428.8pt;height:241.25pt" o:ole="">
            <v:imagedata r:id="rId95" o:title=""/>
          </v:shape>
          <o:OLEObject Type="Embed" ProgID="Visio.Drawing.11" ShapeID="_x0000_i1051" DrawAspect="Content" ObjectID="_1734617828" r:id="rId96"/>
        </w:object>
      </w:r>
    </w:p>
    <w:p w14:paraId="4D2B1621" w14:textId="77777777" w:rsidR="00D14B06" w:rsidRDefault="00D14B06" w:rsidP="0049277F">
      <w:pPr>
        <w:pStyle w:val="Heading6"/>
      </w:pPr>
      <w:r>
        <w:t xml:space="preserve">Mô tả dòng sự kiện </w:t>
      </w:r>
      <w:proofErr w:type="gramStart"/>
      <w:r>
        <w:t>chính(</w:t>
      </w:r>
      <w:proofErr w:type="gramEnd"/>
      <w:r>
        <w:t>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2B552D" w:rsidRPr="009F13D7" w14:paraId="059A076E" w14:textId="77777777" w:rsidTr="002B552D">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2B3E5724" w14:textId="77777777" w:rsidR="002B552D" w:rsidRPr="009F13D7" w:rsidRDefault="002B552D"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11A1C1F1" w14:textId="77777777" w:rsidR="002B552D" w:rsidRPr="009F13D7" w:rsidRDefault="002B552D" w:rsidP="0049277F">
            <w:pPr>
              <w:snapToGrid w:val="0"/>
              <w:ind w:left="0"/>
              <w:jc w:val="center"/>
              <w:rPr>
                <w:b/>
              </w:rPr>
            </w:pPr>
            <w:r w:rsidRPr="009F13D7">
              <w:rPr>
                <w:b/>
              </w:rPr>
              <w:t>Phản ứng của hệ thống</w:t>
            </w:r>
          </w:p>
        </w:tc>
      </w:tr>
      <w:tr w:rsidR="002B552D" w:rsidRPr="009F13D7" w14:paraId="00F7FB7E"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011BC861" w14:textId="04B94ABD" w:rsidR="002B552D" w:rsidRPr="009F13D7" w:rsidRDefault="002B552D" w:rsidP="0049277F">
            <w:pPr>
              <w:tabs>
                <w:tab w:val="left" w:pos="720"/>
              </w:tabs>
              <w:spacing w:before="80"/>
              <w:ind w:left="360" w:hanging="360"/>
              <w:jc w:val="both"/>
            </w:pPr>
            <w:r w:rsidRPr="009F13D7">
              <w:t xml:space="preserve">1. Người dùng </w:t>
            </w:r>
            <w:r w:rsidRPr="00D10D54">
              <w:rPr>
                <w:snapToGrid/>
                <w:color w:val="000000"/>
                <w:szCs w:val="24"/>
              </w:rPr>
              <w:t>Đăng nhập vào hệ thống, chọn chức năng “Hồ sơ sức khỏe” và chọn 1 hồ sơ cần xem hồ sơ sức khỏe, chọn TABS “</w:t>
            </w:r>
            <w:r>
              <w:rPr>
                <w:snapToGrid/>
                <w:color w:val="000000"/>
                <w:szCs w:val="24"/>
              </w:rPr>
              <w:t>Tiêm chủng</w:t>
            </w:r>
            <w:r w:rsidRPr="00D10D54">
              <w:rPr>
                <w:snapToGrid/>
                <w:color w:val="000000"/>
                <w:szCs w:val="24"/>
              </w:rPr>
              <w:t>”</w:t>
            </w:r>
          </w:p>
        </w:tc>
        <w:tc>
          <w:tcPr>
            <w:tcW w:w="6520" w:type="dxa"/>
            <w:tcBorders>
              <w:top w:val="dotted" w:sz="4" w:space="0" w:color="auto"/>
              <w:left w:val="dotted" w:sz="4" w:space="0" w:color="auto"/>
              <w:bottom w:val="dotted" w:sz="4" w:space="0" w:color="auto"/>
              <w:right w:val="dotted" w:sz="4" w:space="0" w:color="auto"/>
            </w:tcBorders>
            <w:hideMark/>
          </w:tcPr>
          <w:p w14:paraId="21E2D44F" w14:textId="77777777" w:rsidR="002B552D" w:rsidRDefault="002B552D" w:rsidP="0049277F">
            <w:pPr>
              <w:tabs>
                <w:tab w:val="left" w:pos="720"/>
              </w:tabs>
              <w:spacing w:before="80"/>
              <w:ind w:left="360" w:hanging="360"/>
              <w:jc w:val="both"/>
            </w:pPr>
            <w:r w:rsidRPr="009F13D7">
              <w:t>2. Hiển thị màn hình tìm kiếm và danh sách mặc định</w:t>
            </w:r>
          </w:p>
          <w:p w14:paraId="15F78E7B" w14:textId="77777777" w:rsidR="002B552D" w:rsidRPr="00D10D54" w:rsidRDefault="002B552D"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5521B101" w14:textId="59F6E632" w:rsidR="002B552D" w:rsidRDefault="002B552D" w:rsidP="0049277F">
            <w:pPr>
              <w:pStyle w:val="BodyText"/>
              <w:numPr>
                <w:ilvl w:val="0"/>
                <w:numId w:val="18"/>
              </w:numPr>
              <w:spacing w:line="360" w:lineRule="auto"/>
              <w:ind w:left="346" w:hanging="284"/>
              <w:rPr>
                <w:lang w:eastAsia="ar-SA"/>
              </w:rPr>
            </w:pPr>
            <w:r>
              <w:rPr>
                <w:lang w:eastAsia="ar-SA"/>
              </w:rPr>
              <w:t>Thời gian chủng ngừa Từ ngày: DatetimePicker, cho phép chọn thời gian khám để tìm kiếm, yêu cầu không được lớn hơn ngày hiện tại và không được lớn hơn “Đến ngày”</w:t>
            </w:r>
          </w:p>
          <w:p w14:paraId="08904AEC" w14:textId="77777777" w:rsidR="002B552D" w:rsidRDefault="002B552D" w:rsidP="0049277F">
            <w:pPr>
              <w:pStyle w:val="BodyText"/>
              <w:numPr>
                <w:ilvl w:val="0"/>
                <w:numId w:val="18"/>
              </w:numPr>
              <w:spacing w:line="360" w:lineRule="auto"/>
              <w:ind w:left="346" w:hanging="284"/>
              <w:rPr>
                <w:lang w:eastAsia="ar-SA"/>
              </w:rPr>
            </w:pPr>
            <w:r>
              <w:rPr>
                <w:lang w:eastAsia="ar-SA"/>
              </w:rPr>
              <w:t xml:space="preserve">Đến ngày: DatetimePicker, cho phép chọn khoảng thời gian khám để tìm kiếm, yêu cầu không được lớn hơn ngày hiện tại </w:t>
            </w:r>
          </w:p>
          <w:p w14:paraId="2296E98C" w14:textId="343519DC" w:rsidR="002B552D" w:rsidRDefault="002B552D" w:rsidP="0049277F">
            <w:pPr>
              <w:pStyle w:val="BodyText"/>
              <w:numPr>
                <w:ilvl w:val="0"/>
                <w:numId w:val="18"/>
              </w:numPr>
              <w:spacing w:line="360" w:lineRule="auto"/>
              <w:ind w:left="346" w:hanging="284"/>
              <w:rPr>
                <w:lang w:eastAsia="ar-SA"/>
              </w:rPr>
            </w:pPr>
            <w:r>
              <w:rPr>
                <w:lang w:eastAsia="ar-SA"/>
              </w:rPr>
              <w:t>Kháng nguyên: Combobox hiển thị cho phép chọn kháng nguyên mà quân nhân được tiêm, mặc định là “Tất cả”</w:t>
            </w:r>
          </w:p>
          <w:p w14:paraId="128A60FA" w14:textId="0BBC6E78" w:rsidR="002B552D" w:rsidRPr="00D10D54" w:rsidRDefault="002B552D" w:rsidP="0049277F">
            <w:pPr>
              <w:pStyle w:val="BodyText"/>
              <w:numPr>
                <w:ilvl w:val="0"/>
                <w:numId w:val="18"/>
              </w:numPr>
              <w:spacing w:line="360" w:lineRule="auto"/>
              <w:ind w:left="346" w:hanging="284"/>
              <w:rPr>
                <w:lang w:eastAsia="ar-SA"/>
              </w:rPr>
            </w:pPr>
            <w:r>
              <w:rPr>
                <w:lang w:eastAsia="ar-SA"/>
              </w:rPr>
              <w:t>Button Tìm kiếm: Thực hiện thao tác tìm kiếm thông tin kết quả lịch sử tiêm chủng</w:t>
            </w:r>
          </w:p>
          <w:p w14:paraId="61B70460" w14:textId="2325A53A" w:rsidR="002B552D" w:rsidRPr="00D4495F" w:rsidRDefault="002B552D" w:rsidP="0049277F">
            <w:pPr>
              <w:widowControl/>
              <w:numPr>
                <w:ilvl w:val="0"/>
                <w:numId w:val="33"/>
              </w:numPr>
              <w:tabs>
                <w:tab w:val="left" w:pos="317"/>
              </w:tabs>
              <w:snapToGrid w:val="0"/>
              <w:spacing w:before="80" w:after="160"/>
              <w:ind w:left="317" w:hanging="283"/>
              <w:contextualSpacing/>
              <w:jc w:val="both"/>
              <w:rPr>
                <w:b/>
              </w:rPr>
            </w:pPr>
            <w:r>
              <w:rPr>
                <w:b/>
              </w:rPr>
              <w:t xml:space="preserve">Danh sách lịch sử tiêm chủng: </w:t>
            </w:r>
            <w:r w:rsidRPr="00D4495F">
              <w:rPr>
                <w:b/>
              </w:rPr>
              <w:t xml:space="preserve"> </w:t>
            </w:r>
            <w:r w:rsidRPr="00D4495F">
              <w:t xml:space="preserve">Hiển thị danh sách </w:t>
            </w:r>
            <w:r>
              <w:t xml:space="preserve">lịch sử tiêm chủng của quân nhân </w:t>
            </w:r>
            <w:r w:rsidRPr="00D4495F">
              <w:t>bao gồm các trường thông tin sau:</w:t>
            </w:r>
          </w:p>
          <w:p w14:paraId="452FC17F" w14:textId="77777777" w:rsidR="002B552D" w:rsidRPr="00D4495F" w:rsidRDefault="002B552D"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636E2490" w14:textId="5E9E4FAA"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lastRenderedPageBreak/>
              <w:t>Tên vắc xin: Tên vắc xin quân nhân tiêm</w:t>
            </w:r>
          </w:p>
          <w:p w14:paraId="137D81DB" w14:textId="237D35DA"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Kháng nguyên: Danh sách các kháng nguyên tương ứng với vắc xin được tiêm</w:t>
            </w:r>
          </w:p>
          <w:p w14:paraId="50EB645B" w14:textId="3D9CD642"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Mũi số: Mũi tiêm tương ứng với vắc xin được tiêm</w:t>
            </w:r>
          </w:p>
          <w:p w14:paraId="7175E0EE" w14:textId="111AFC24"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 xml:space="preserve">Ngày tiêm: Ngày thực hiện tiêm tương ứng với vắc xin được tiêm, hiển thị định dạng dd/MM/yyyy </w:t>
            </w:r>
            <w:proofErr w:type="gramStart"/>
            <w:r w:rsidRPr="00170247">
              <w:rPr>
                <w:lang w:eastAsia="ar-SA"/>
              </w:rPr>
              <w:t>HH:ss</w:t>
            </w:r>
            <w:proofErr w:type="gramEnd"/>
          </w:p>
          <w:p w14:paraId="5242FD8D" w14:textId="5E547C67"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Nơi tiêm: Nơi thực hiện tiêm tương ứng với vắc xin được tiêm</w:t>
            </w:r>
          </w:p>
          <w:p w14:paraId="6F05E40F" w14:textId="1F283AC3"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Phản ứng sau tiêm: Mũi tiêm có xảy ra phản ứng không, nếu có mức độ phản ứng là gì</w:t>
            </w:r>
          </w:p>
          <w:p w14:paraId="500B0B7C" w14:textId="5C4F73B2"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Ngày hẹn tiêm:</w:t>
            </w:r>
            <w:r>
              <w:rPr>
                <w:lang w:eastAsia="ar-SA"/>
              </w:rPr>
              <w:t xml:space="preserve"> Hiển thị dạng dd/mm/yyyy </w:t>
            </w:r>
            <w:proofErr w:type="gramStart"/>
            <w:r>
              <w:rPr>
                <w:lang w:eastAsia="ar-SA"/>
              </w:rPr>
              <w:t>HH:ss</w:t>
            </w:r>
            <w:proofErr w:type="gramEnd"/>
          </w:p>
          <w:p w14:paraId="609EBA53" w14:textId="77777777" w:rsidR="00170247" w:rsidRDefault="00170247" w:rsidP="0049277F">
            <w:pPr>
              <w:pStyle w:val="BodyText"/>
              <w:numPr>
                <w:ilvl w:val="0"/>
                <w:numId w:val="18"/>
              </w:numPr>
              <w:spacing w:line="360" w:lineRule="auto"/>
              <w:ind w:left="346" w:hanging="284"/>
              <w:rPr>
                <w:lang w:eastAsia="ar-SA"/>
              </w:rPr>
            </w:pPr>
            <w:r w:rsidRPr="00170247">
              <w:rPr>
                <w:lang w:eastAsia="ar-SA"/>
              </w:rPr>
              <w:t>Thời gian cập nhật:</w:t>
            </w:r>
            <w:r>
              <w:rPr>
                <w:lang w:eastAsia="ar-SA"/>
              </w:rPr>
              <w:t xml:space="preserve"> Thời gian đưa lên hệ thống, định dạng dd/MM/yyyy </w:t>
            </w:r>
            <w:proofErr w:type="gramStart"/>
            <w:r>
              <w:rPr>
                <w:lang w:eastAsia="ar-SA"/>
              </w:rPr>
              <w:t>HH:ss</w:t>
            </w:r>
            <w:proofErr w:type="gramEnd"/>
          </w:p>
          <w:p w14:paraId="12C4783A" w14:textId="18D25BF4"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Button Xem chi tiết lịch sử tiêm chủng</w:t>
            </w:r>
            <w:r>
              <w:rPr>
                <w:lang w:eastAsia="ar-SA"/>
              </w:rPr>
              <w:t xml:space="preserve">: Xử lý sự kiện gọi pop up xem chi tiết lịch sử tiêm chủng </w:t>
            </w:r>
          </w:p>
          <w:p w14:paraId="62378A68" w14:textId="5916F4BA" w:rsidR="00170247" w:rsidRDefault="00170247" w:rsidP="0049277F">
            <w:pPr>
              <w:pStyle w:val="BodyText"/>
              <w:numPr>
                <w:ilvl w:val="0"/>
                <w:numId w:val="18"/>
              </w:numPr>
              <w:spacing w:line="360" w:lineRule="auto"/>
              <w:ind w:left="346" w:hanging="284"/>
              <w:rPr>
                <w:lang w:eastAsia="ar-SA"/>
              </w:rPr>
            </w:pPr>
            <w:r w:rsidRPr="00170247">
              <w:rPr>
                <w:lang w:eastAsia="ar-SA"/>
              </w:rPr>
              <w:t>Button Sửa tiền sử tiêm chủng: Xử lý sự kiện gọi màn hình chức năng sửa tiền sử tiêm chủng</w:t>
            </w:r>
          </w:p>
          <w:p w14:paraId="07C5B0DE" w14:textId="53C985A3" w:rsidR="00170247" w:rsidRPr="00170247" w:rsidRDefault="00170247" w:rsidP="0049277F">
            <w:pPr>
              <w:pStyle w:val="BodyText"/>
              <w:numPr>
                <w:ilvl w:val="0"/>
                <w:numId w:val="18"/>
              </w:numPr>
              <w:spacing w:line="360" w:lineRule="auto"/>
              <w:ind w:left="346" w:hanging="284"/>
              <w:rPr>
                <w:lang w:eastAsia="ar-SA"/>
              </w:rPr>
            </w:pPr>
            <w:r w:rsidRPr="00170247">
              <w:rPr>
                <w:lang w:eastAsia="ar-SA"/>
              </w:rPr>
              <w:t xml:space="preserve">Button Xóa tiền sử tiêm chủng: </w:t>
            </w:r>
            <w:r>
              <w:rPr>
                <w:lang w:eastAsia="ar-SA"/>
              </w:rPr>
              <w:t>Xử lý sự kiện xóa lịch sử tiêm chủng</w:t>
            </w:r>
          </w:p>
          <w:p w14:paraId="4295E65E" w14:textId="6ACA809E" w:rsidR="00170247" w:rsidRDefault="00170247" w:rsidP="0049277F">
            <w:pPr>
              <w:pStyle w:val="BodyText"/>
              <w:numPr>
                <w:ilvl w:val="0"/>
                <w:numId w:val="18"/>
              </w:numPr>
              <w:spacing w:line="360" w:lineRule="auto"/>
              <w:ind w:left="346" w:hanging="284"/>
              <w:rPr>
                <w:lang w:eastAsia="ar-SA"/>
              </w:rPr>
            </w:pPr>
            <w:r w:rsidRPr="00170247">
              <w:rPr>
                <w:lang w:eastAsia="ar-SA"/>
              </w:rPr>
              <w:t xml:space="preserve">Phân trang: </w:t>
            </w:r>
            <w:r w:rsidRPr="00CA1A78">
              <w:rPr>
                <w:lang w:eastAsia="ar-SA"/>
              </w:rPr>
              <w:t>Phân trang 20 bản ghi/1 trang</w:t>
            </w:r>
            <w:r>
              <w:rPr>
                <w:lang w:eastAsia="ar-SA"/>
              </w:rPr>
              <w:t xml:space="preserve">, </w:t>
            </w:r>
            <w:r w:rsidRPr="00CA1A78">
              <w:rPr>
                <w:lang w:eastAsia="ar-SA"/>
              </w:rPr>
              <w:t xml:space="preserve">Hiển thị </w:t>
            </w:r>
            <w:proofErr w:type="gramStart"/>
            <w:r w:rsidRPr="00CA1A78">
              <w:rPr>
                <w:lang w:eastAsia="ar-SA"/>
              </w:rPr>
              <w:t>Lable  tại</w:t>
            </w:r>
            <w:proofErr w:type="gramEnd"/>
            <w:r w:rsidRPr="00CA1A78">
              <w:rPr>
                <w:lang w:eastAsia="ar-SA"/>
              </w:rPr>
              <w:t xml:space="preserve"> mỗi trang khi xem theo mẫu “Hiển thị 1 – 20/Tổng số 140 bản ghi”</w:t>
            </w:r>
            <w:r>
              <w:rPr>
                <w:lang w:eastAsia="ar-SA"/>
              </w:rPr>
              <w:t xml:space="preserve">, </w:t>
            </w:r>
            <w:r w:rsidRPr="00CA1A78">
              <w:rPr>
                <w:lang w:eastAsia="ar-SA"/>
              </w:rPr>
              <w:t>Có thể next, quay lại trang, chọn trang để xem, hiển thị cho phép chọn 10 trang liên tiếp nhau</w:t>
            </w:r>
          </w:p>
          <w:p w14:paraId="4234DC66" w14:textId="744C310D" w:rsidR="002B552D" w:rsidRPr="009F13D7" w:rsidRDefault="002B552D"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w:t>
            </w:r>
            <w:r w:rsidR="00170247">
              <w:rPr>
                <w:b/>
              </w:rPr>
              <w:t>Danh sách lịch sử tiêm</w:t>
            </w:r>
            <w:r w:rsidRPr="00986A62">
              <w:rPr>
                <w:b/>
              </w:rPr>
              <w:t xml:space="preserve">: </w:t>
            </w:r>
            <w:r w:rsidRPr="00986A62">
              <w:t xml:space="preserve">Thống kê tổng số </w:t>
            </w:r>
            <w:r w:rsidR="00170247">
              <w:t>kết quả tiêm</w:t>
            </w:r>
            <w:r>
              <w:t xml:space="preserve"> của quân nhân</w:t>
            </w:r>
            <w:r w:rsidRPr="00986A62">
              <w:t xml:space="preserve"> trên màn hình danh sách</w:t>
            </w:r>
          </w:p>
        </w:tc>
      </w:tr>
      <w:tr w:rsidR="002B552D" w:rsidRPr="009F13D7" w14:paraId="53325505"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4477BA5C" w14:textId="77777777" w:rsidR="002B552D" w:rsidRPr="009F13D7" w:rsidRDefault="002B552D"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40352DFF" w14:textId="77777777" w:rsidR="002B552D" w:rsidRPr="009F13D7" w:rsidRDefault="002B552D"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2B552D" w:rsidRPr="009F13D7" w14:paraId="7BBD13A0" w14:textId="77777777" w:rsidTr="002B552D">
        <w:tc>
          <w:tcPr>
            <w:tcW w:w="2439" w:type="dxa"/>
            <w:tcBorders>
              <w:top w:val="dotted" w:sz="4" w:space="0" w:color="auto"/>
              <w:left w:val="dotted" w:sz="4" w:space="0" w:color="auto"/>
              <w:bottom w:val="dotted" w:sz="4" w:space="0" w:color="auto"/>
              <w:right w:val="dotted" w:sz="4" w:space="0" w:color="auto"/>
            </w:tcBorders>
            <w:shd w:val="pct10" w:color="auto" w:fill="auto"/>
          </w:tcPr>
          <w:p w14:paraId="4CF4824C" w14:textId="77777777" w:rsidR="002B552D" w:rsidRPr="009F13D7" w:rsidRDefault="002B552D"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5B378383" w14:textId="77777777" w:rsidR="002B552D" w:rsidRPr="009F13D7" w:rsidRDefault="002B552D" w:rsidP="0049277F">
            <w:pPr>
              <w:snapToGrid w:val="0"/>
              <w:jc w:val="both"/>
              <w:rPr>
                <w:lang w:val="pt-BR"/>
              </w:rPr>
            </w:pPr>
          </w:p>
        </w:tc>
      </w:tr>
    </w:tbl>
    <w:p w14:paraId="3CACA708" w14:textId="74C97001" w:rsidR="00D14B06" w:rsidRDefault="00D14B06" w:rsidP="0049277F">
      <w:pPr>
        <w:pStyle w:val="Heading6"/>
      </w:pPr>
      <w:r>
        <w:lastRenderedPageBreak/>
        <w:t xml:space="preserve">Mô tả dòng sự kiện </w:t>
      </w:r>
      <w:r w:rsidR="00BD1BF6">
        <w:t>phụ (</w:t>
      </w:r>
      <w:r>
        <w:t>Alternative Flow)</w:t>
      </w:r>
    </w:p>
    <w:p w14:paraId="4690AF21" w14:textId="77777777" w:rsidR="00D14B06" w:rsidRPr="005A6DCF" w:rsidRDefault="00D14B06" w:rsidP="0049277F">
      <w:r>
        <w:t>N/A</w:t>
      </w:r>
    </w:p>
    <w:p w14:paraId="379B5AEF" w14:textId="77777777" w:rsidR="00D14B06" w:rsidRDefault="00D14B06" w:rsidP="0049277F">
      <w:pPr>
        <w:pStyle w:val="Heading6"/>
      </w:pPr>
      <w:r>
        <w:t>Ghi chú</w:t>
      </w:r>
    </w:p>
    <w:p w14:paraId="2F0859CF" w14:textId="7D8D628D" w:rsidR="00D14B06" w:rsidRDefault="00170247" w:rsidP="0049277F">
      <w:pPr>
        <w:ind w:left="0"/>
      </w:pPr>
      <w:r>
        <w:rPr>
          <w:noProof/>
          <w:snapToGrid/>
        </w:rPr>
        <w:drawing>
          <wp:inline distT="0" distB="0" distL="0" distR="0" wp14:anchorId="340ABAFA" wp14:editId="262771AE">
            <wp:extent cx="5941695" cy="256032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1695" cy="2560320"/>
                    </a:xfrm>
                    <a:prstGeom prst="rect">
                      <a:avLst/>
                    </a:prstGeom>
                  </pic:spPr>
                </pic:pic>
              </a:graphicData>
            </a:graphic>
          </wp:inline>
        </w:drawing>
      </w:r>
    </w:p>
    <w:p w14:paraId="44F20D0B" w14:textId="2E963FDD" w:rsidR="00170247" w:rsidRDefault="00170247" w:rsidP="0049277F">
      <w:pPr>
        <w:pStyle w:val="BodyText"/>
        <w:spacing w:line="360" w:lineRule="auto"/>
        <w:ind w:left="0"/>
        <w:jc w:val="center"/>
        <w:rPr>
          <w:i/>
          <w:noProof/>
        </w:rPr>
      </w:pPr>
      <w:r w:rsidRPr="00EF1727">
        <w:rPr>
          <w:i/>
          <w:noProof/>
        </w:rPr>
        <w:t xml:space="preserve">Hình: Màn hình Prototype </w:t>
      </w:r>
      <w:r>
        <w:rPr>
          <w:i/>
          <w:noProof/>
        </w:rPr>
        <w:t>Danh sách lịch sử tiêm chủng</w:t>
      </w:r>
    </w:p>
    <w:p w14:paraId="6F88B159" w14:textId="77777777" w:rsidR="00A36677" w:rsidRDefault="00A36677" w:rsidP="0049277F">
      <w:pPr>
        <w:pStyle w:val="Heading5"/>
        <w:tabs>
          <w:tab w:val="clear" w:pos="1638"/>
          <w:tab w:val="num" w:pos="993"/>
        </w:tabs>
        <w:ind w:hanging="1638"/>
      </w:pPr>
      <w:r>
        <w:t>Thêm mới Lịch sử tiêm chủng</w:t>
      </w:r>
    </w:p>
    <w:p w14:paraId="67174CF4"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4C632DB2"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3F023C8"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E995BCA" w14:textId="38771468" w:rsidR="00D14B06" w:rsidRPr="00CA1A78" w:rsidRDefault="00040896" w:rsidP="0049277F">
            <w:pPr>
              <w:pStyle w:val="BodyText"/>
              <w:spacing w:line="360" w:lineRule="auto"/>
              <w:ind w:left="0"/>
              <w:rPr>
                <w:lang w:eastAsia="ar-SA"/>
              </w:rPr>
            </w:pPr>
            <w:r>
              <w:rPr>
                <w:iCs/>
              </w:rPr>
              <w:t xml:space="preserve">Thêm </w:t>
            </w:r>
            <w:r w:rsidR="00D14B06">
              <w:rPr>
                <w:iCs/>
              </w:rPr>
              <w:t>mới tiền sử tiêm chủng</w:t>
            </w:r>
          </w:p>
        </w:tc>
      </w:tr>
      <w:tr w:rsidR="00D14B06" w:rsidRPr="00CA1A78" w14:paraId="7E1E794A"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3DCF34A"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E6E0765" w14:textId="77777777" w:rsidR="00D14B06" w:rsidRPr="00CA1A78" w:rsidRDefault="00D14B06" w:rsidP="0049277F">
            <w:pPr>
              <w:pStyle w:val="BodyText"/>
              <w:spacing w:line="360" w:lineRule="auto"/>
              <w:ind w:left="0"/>
              <w:rPr>
                <w:lang w:eastAsia="ar-SA"/>
              </w:rPr>
            </w:pPr>
            <w:r w:rsidRPr="00CA1A78">
              <w:rPr>
                <w:iCs/>
              </w:rPr>
              <w:t xml:space="preserve">Thêm </w:t>
            </w:r>
            <w:r>
              <w:rPr>
                <w:iCs/>
              </w:rPr>
              <w:t>mới tiền sử tiêm chủng</w:t>
            </w:r>
          </w:p>
        </w:tc>
      </w:tr>
      <w:tr w:rsidR="00D14B06" w:rsidRPr="00CA1A78" w14:paraId="7B42C38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22016A6"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E7A7762" w14:textId="2D6477C6" w:rsidR="00D14B06" w:rsidRPr="00CA1A78" w:rsidRDefault="00040896" w:rsidP="0049277F">
            <w:pPr>
              <w:pStyle w:val="BodyText"/>
              <w:spacing w:line="360" w:lineRule="auto"/>
              <w:ind w:left="0"/>
            </w:pPr>
            <w:r>
              <w:t>N</w:t>
            </w:r>
            <w:r w:rsidR="002B552D">
              <w:t>gười sử dụng</w:t>
            </w:r>
          </w:p>
        </w:tc>
      </w:tr>
      <w:tr w:rsidR="00D14B06" w:rsidRPr="00CA1A78" w14:paraId="7588571D"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547646"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24A4010" w14:textId="77777777" w:rsidR="00D14B06" w:rsidRPr="00CA1A78" w:rsidRDefault="00D14B06" w:rsidP="0049277F">
            <w:pPr>
              <w:ind w:left="0"/>
              <w:rPr>
                <w:lang w:eastAsia="ar-SA"/>
              </w:rPr>
            </w:pPr>
            <w:r w:rsidRPr="00CA1A78">
              <w:rPr>
                <w:lang w:eastAsia="ar-SA"/>
              </w:rPr>
              <w:t xml:space="preserve">Người dùng đã đăng nhập vào hệ thống và được phân quyền vào chức năng </w:t>
            </w:r>
            <w:r>
              <w:rPr>
                <w:lang w:eastAsia="ar-SA"/>
              </w:rPr>
              <w:t xml:space="preserve">thêm mới tiền sử </w:t>
            </w:r>
            <w:r>
              <w:rPr>
                <w:iCs/>
              </w:rPr>
              <w:t>tiêm chủng</w:t>
            </w:r>
          </w:p>
        </w:tc>
      </w:tr>
      <w:tr w:rsidR="00D14B06" w:rsidRPr="00CA1A78" w14:paraId="0963907B"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A82E150" w14:textId="77777777" w:rsidR="00D14B06" w:rsidRPr="00CA1A78" w:rsidRDefault="00D14B0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D0A90D9" w14:textId="42978937" w:rsidR="00D14B06" w:rsidRPr="00CA1A78" w:rsidRDefault="00D14B06" w:rsidP="0049277F">
            <w:pPr>
              <w:keepLines/>
              <w:spacing w:after="120"/>
              <w:ind w:left="0"/>
              <w:jc w:val="both"/>
              <w:rPr>
                <w:lang w:eastAsia="ar-SA"/>
              </w:rPr>
            </w:pPr>
            <w:r w:rsidRPr="00CA1A78">
              <w:rPr>
                <w:lang w:eastAsia="ar-SA"/>
              </w:rPr>
              <w:t xml:space="preserve">Thêm mới </w:t>
            </w:r>
            <w:r>
              <w:rPr>
                <w:lang w:eastAsia="ar-SA"/>
              </w:rPr>
              <w:t xml:space="preserve">tiền sử </w:t>
            </w:r>
            <w:r>
              <w:rPr>
                <w:iCs/>
              </w:rPr>
              <w:t>tiêm chủng</w:t>
            </w:r>
            <w:r>
              <w:rPr>
                <w:lang w:eastAsia="ar-SA"/>
              </w:rPr>
              <w:t xml:space="preserve"> thành công</w:t>
            </w:r>
            <w:r w:rsidRPr="00CA1A78">
              <w:rPr>
                <w:lang w:eastAsia="ar-SA"/>
              </w:rPr>
              <w:t xml:space="preserve"> và hiển thị thông tin tại danh sách </w:t>
            </w:r>
            <w:r>
              <w:rPr>
                <w:lang w:eastAsia="ar-SA"/>
              </w:rPr>
              <w:t xml:space="preserve">tiền sử </w:t>
            </w:r>
            <w:r>
              <w:rPr>
                <w:iCs/>
              </w:rPr>
              <w:t>tiêm chủng</w:t>
            </w:r>
            <w:r w:rsidR="00040896">
              <w:rPr>
                <w:lang w:eastAsia="ar-SA"/>
              </w:rPr>
              <w:t xml:space="preserve">. </w:t>
            </w:r>
            <w:r w:rsidRPr="00CA1A78">
              <w:rPr>
                <w:lang w:eastAsia="ar-SA"/>
              </w:rPr>
              <w:t xml:space="preserve">Trường hợp thêm mới thành công thì hiển thị thông báo hiện lên trong vòng 5s “Bạn đã thêm mới </w:t>
            </w:r>
            <w:r>
              <w:rPr>
                <w:lang w:eastAsia="ar-SA"/>
              </w:rPr>
              <w:t xml:space="preserve">tiền sử </w:t>
            </w:r>
            <w:r>
              <w:rPr>
                <w:iCs/>
              </w:rPr>
              <w:t>tiêm chủng</w:t>
            </w:r>
            <w:r w:rsidR="00040896">
              <w:rPr>
                <w:lang w:eastAsia="ar-SA"/>
              </w:rPr>
              <w:t xml:space="preserve"> thành công!”. </w:t>
            </w:r>
            <w:r w:rsidRPr="00CA1A78">
              <w:rPr>
                <w:lang w:eastAsia="ar-SA"/>
              </w:rPr>
              <w:t xml:space="preserve">Trường hợp thêm mới không thành công thì hiển thị thông báo hiện lên trong vòng 5s “Bạn đã thêm mới </w:t>
            </w:r>
            <w:r>
              <w:rPr>
                <w:lang w:eastAsia="ar-SA"/>
              </w:rPr>
              <w:t xml:space="preserve">tiền sử </w:t>
            </w:r>
            <w:r>
              <w:rPr>
                <w:iCs/>
              </w:rPr>
              <w:t>tiêm chủng</w:t>
            </w:r>
            <w:r w:rsidRPr="00CA1A78">
              <w:rPr>
                <w:lang w:eastAsia="ar-SA"/>
              </w:rPr>
              <w:t xml:space="preserve"> không thành công!”</w:t>
            </w:r>
          </w:p>
        </w:tc>
      </w:tr>
      <w:tr w:rsidR="00D14B06" w:rsidRPr="00CA1A78" w14:paraId="2ED7A6F2"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AA6246"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88FBFB" w14:textId="77777777" w:rsidR="00D14B06" w:rsidRPr="00CA1A78" w:rsidRDefault="00D14B06" w:rsidP="0049277F">
            <w:pPr>
              <w:tabs>
                <w:tab w:val="left" w:pos="720"/>
              </w:tabs>
              <w:spacing w:before="80"/>
              <w:ind w:left="360" w:hanging="360"/>
              <w:jc w:val="both"/>
            </w:pPr>
            <w:r w:rsidRPr="00CA1A78">
              <w:t>Các điều kiện ràng buộc:</w:t>
            </w:r>
          </w:p>
          <w:p w14:paraId="3C37C33F" w14:textId="77777777" w:rsidR="00D14B06" w:rsidRPr="00CA1A78" w:rsidRDefault="00D14B06" w:rsidP="0049277F">
            <w:pPr>
              <w:numPr>
                <w:ilvl w:val="0"/>
                <w:numId w:val="17"/>
              </w:numPr>
              <w:tabs>
                <w:tab w:val="left" w:pos="505"/>
              </w:tabs>
              <w:snapToGrid w:val="0"/>
              <w:spacing w:before="80"/>
              <w:ind w:left="55"/>
              <w:jc w:val="both"/>
            </w:pPr>
            <w:r w:rsidRPr="00CA1A78">
              <w:lastRenderedPageBreak/>
              <w:t>Nếu để trống trường bắt buộc, hiển thị thông báo “{Tên trường} không được để trống” và focus vào trường vi phạm</w:t>
            </w:r>
          </w:p>
          <w:p w14:paraId="424A136A" w14:textId="77777777" w:rsidR="00D14B06" w:rsidRPr="00CA1A78" w:rsidRDefault="00D14B06" w:rsidP="0049277F">
            <w:pPr>
              <w:pStyle w:val="BodyText"/>
              <w:spacing w:line="360" w:lineRule="auto"/>
              <w:ind w:left="0"/>
              <w:rPr>
                <w:lang w:eastAsia="ar-SA"/>
              </w:rPr>
            </w:pPr>
            <w:r w:rsidRPr="00CA1A78">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24AAFE13"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222C58CC" w14:textId="77777777" w:rsidR="00D14B06" w:rsidRPr="00CA1A78" w:rsidRDefault="00D14B06" w:rsidP="0049277F">
            <w:pPr>
              <w:ind w:left="142"/>
              <w:rPr>
                <w:b/>
              </w:rPr>
            </w:pPr>
            <w:r w:rsidRPr="00CA1A78">
              <w:rPr>
                <w:b/>
              </w:rPr>
              <w:lastRenderedPageBreak/>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A575D82" w14:textId="77777777" w:rsidR="00D14B06" w:rsidRPr="00CA1A78" w:rsidRDefault="00D14B06" w:rsidP="0049277F">
            <w:pPr>
              <w:pStyle w:val="BodyText"/>
              <w:spacing w:line="360" w:lineRule="auto"/>
              <w:ind w:left="0"/>
            </w:pPr>
            <w:r w:rsidRPr="00CA1A78">
              <w:t>Lưu logs thêm mới</w:t>
            </w:r>
            <w:r>
              <w:t xml:space="preserve"> tiền sử </w:t>
            </w:r>
            <w:r>
              <w:rPr>
                <w:iCs/>
              </w:rPr>
              <w:t>tiêm chủng</w:t>
            </w:r>
          </w:p>
        </w:tc>
      </w:tr>
    </w:tbl>
    <w:p w14:paraId="4EE1DB12" w14:textId="77777777" w:rsidR="00D14B06" w:rsidRDefault="00D14B06" w:rsidP="0049277F">
      <w:pPr>
        <w:pStyle w:val="Heading6"/>
      </w:pPr>
      <w:r>
        <w:t>Biểu đồ luồng sử lý chức năng</w:t>
      </w:r>
    </w:p>
    <w:p w14:paraId="3FA92D57" w14:textId="3FA9E67E" w:rsidR="00040896" w:rsidRPr="00040896" w:rsidRDefault="00040896" w:rsidP="0049277F">
      <w:pPr>
        <w:ind w:hanging="544"/>
      </w:pPr>
      <w:r w:rsidRPr="00EF1727">
        <w:object w:dxaOrig="12691" w:dyaOrig="7606" w14:anchorId="583D4AD4">
          <v:shape id="_x0000_i1052" type="#_x0000_t75" style="width:465.3pt;height:257.35pt" o:ole="">
            <v:imagedata r:id="rId98" o:title=""/>
          </v:shape>
          <o:OLEObject Type="Embed" ProgID="Visio.Drawing.11" ShapeID="_x0000_i1052" DrawAspect="Content" ObjectID="_1734617829" r:id="rId99"/>
        </w:object>
      </w:r>
    </w:p>
    <w:p w14:paraId="499E15E8" w14:textId="73FC45B7" w:rsidR="00D14B06" w:rsidRPr="002D01E7" w:rsidRDefault="00D14B06" w:rsidP="0049277F"/>
    <w:p w14:paraId="50BB535A" w14:textId="77777777" w:rsidR="00D14B06" w:rsidRDefault="00D14B06" w:rsidP="0049277F">
      <w:pPr>
        <w:pStyle w:val="Heading6"/>
      </w:pPr>
      <w:r>
        <w:t xml:space="preserve">Mô tả dòng sự kiện </w:t>
      </w:r>
      <w:proofErr w:type="gramStart"/>
      <w:r>
        <w:t>chính(</w:t>
      </w:r>
      <w:proofErr w:type="gramEnd"/>
      <w:r>
        <w:t>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864"/>
        <w:gridCol w:w="6237"/>
      </w:tblGrid>
      <w:tr w:rsidR="00040896" w:rsidRPr="00CA1A78" w14:paraId="450AAEDD" w14:textId="77777777" w:rsidTr="002B552D">
        <w:trPr>
          <w:trHeight w:val="530"/>
        </w:trPr>
        <w:tc>
          <w:tcPr>
            <w:tcW w:w="2864"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59E452F9" w14:textId="77777777" w:rsidR="00040896" w:rsidRPr="00CA1A78" w:rsidRDefault="00040896" w:rsidP="0049277F">
            <w:pPr>
              <w:jc w:val="center"/>
              <w:rPr>
                <w:b/>
                <w:bCs/>
              </w:rPr>
            </w:pPr>
            <w:r w:rsidRPr="00CA1A78">
              <w:rPr>
                <w:b/>
              </w:rPr>
              <w:t>Hành động của tác nhân</w:t>
            </w:r>
          </w:p>
        </w:tc>
        <w:tc>
          <w:tcPr>
            <w:tcW w:w="6237" w:type="dxa"/>
            <w:tcBorders>
              <w:top w:val="dotted" w:sz="4" w:space="0" w:color="auto"/>
              <w:left w:val="nil"/>
              <w:bottom w:val="dotted" w:sz="4" w:space="0" w:color="auto"/>
              <w:right w:val="dotted" w:sz="4" w:space="0" w:color="auto"/>
            </w:tcBorders>
            <w:shd w:val="clear" w:color="auto" w:fill="EAF1DD" w:themeFill="accent3" w:themeFillTint="33"/>
            <w:hideMark/>
          </w:tcPr>
          <w:p w14:paraId="27500CE0" w14:textId="77777777" w:rsidR="00040896" w:rsidRPr="00CA1A78" w:rsidRDefault="00040896" w:rsidP="0049277F">
            <w:pPr>
              <w:jc w:val="center"/>
              <w:rPr>
                <w:b/>
                <w:bCs/>
              </w:rPr>
            </w:pPr>
            <w:r w:rsidRPr="00CA1A78">
              <w:rPr>
                <w:b/>
              </w:rPr>
              <w:t>Phản ứng của hệ thống</w:t>
            </w:r>
          </w:p>
        </w:tc>
      </w:tr>
      <w:tr w:rsidR="00040896" w:rsidRPr="00CA1A78" w14:paraId="1B897A71" w14:textId="77777777" w:rsidTr="002B552D">
        <w:tc>
          <w:tcPr>
            <w:tcW w:w="2864" w:type="dxa"/>
            <w:tcBorders>
              <w:top w:val="dotted" w:sz="4" w:space="0" w:color="auto"/>
              <w:left w:val="dotted" w:sz="4" w:space="0" w:color="auto"/>
              <w:bottom w:val="dotted" w:sz="4" w:space="0" w:color="auto"/>
              <w:right w:val="dotted" w:sz="4" w:space="0" w:color="auto"/>
            </w:tcBorders>
            <w:hideMark/>
          </w:tcPr>
          <w:p w14:paraId="45E324AF" w14:textId="078F560F" w:rsidR="00040896" w:rsidRPr="00BB7567" w:rsidRDefault="00040896" w:rsidP="0049277F">
            <w:pPr>
              <w:pStyle w:val="Sothutu-1so"/>
              <w:numPr>
                <w:ilvl w:val="0"/>
                <w:numId w:val="0"/>
              </w:numPr>
              <w:spacing w:line="360" w:lineRule="auto"/>
              <w:rPr>
                <w:szCs w:val="24"/>
              </w:rPr>
            </w:pPr>
            <w:r w:rsidRPr="00BB7567">
              <w:rPr>
                <w:szCs w:val="24"/>
              </w:rPr>
              <w:t xml:space="preserve">1. Người dùng </w:t>
            </w:r>
            <w:r w:rsidRPr="00BB7567">
              <w:rPr>
                <w:color w:val="000000"/>
                <w:szCs w:val="24"/>
              </w:rPr>
              <w:t>đăng nhập vào hệ thống, chọn chức năng “Hồ sơ sức khỏe” và chọn 1 hồ sơ cần xem hồ sơ sức khỏe, chọn TABS “</w:t>
            </w:r>
            <w:r>
              <w:rPr>
                <w:color w:val="000000"/>
                <w:szCs w:val="24"/>
              </w:rPr>
              <w:t>Tiêm chủng/Thêm mới tiền sử tiêm chủng</w:t>
            </w:r>
            <w:r w:rsidRPr="00BB7567">
              <w:rPr>
                <w:color w:val="000000"/>
                <w:szCs w:val="24"/>
              </w:rPr>
              <w:t xml:space="preserve"> ”</w:t>
            </w:r>
          </w:p>
        </w:tc>
        <w:tc>
          <w:tcPr>
            <w:tcW w:w="6237" w:type="dxa"/>
            <w:tcBorders>
              <w:top w:val="dotted" w:sz="4" w:space="0" w:color="auto"/>
              <w:left w:val="nil"/>
              <w:bottom w:val="dotted" w:sz="4" w:space="0" w:color="auto"/>
              <w:right w:val="dotted" w:sz="4" w:space="0" w:color="auto"/>
            </w:tcBorders>
            <w:hideMark/>
          </w:tcPr>
          <w:p w14:paraId="36032398" w14:textId="20E53D24" w:rsidR="00040896" w:rsidRDefault="00040896" w:rsidP="0049277F">
            <w:pPr>
              <w:pStyle w:val="Sothutu-1so"/>
              <w:numPr>
                <w:ilvl w:val="0"/>
                <w:numId w:val="0"/>
              </w:numPr>
              <w:spacing w:line="360" w:lineRule="auto"/>
              <w:rPr>
                <w:szCs w:val="24"/>
              </w:rPr>
            </w:pPr>
            <w:r w:rsidRPr="00CA1A78">
              <w:rPr>
                <w:szCs w:val="24"/>
              </w:rPr>
              <w:t xml:space="preserve">2. Hệ thống hiển thị màn hình </w:t>
            </w:r>
            <w:r>
              <w:rPr>
                <w:szCs w:val="24"/>
              </w:rPr>
              <w:t>thêm mới tiền sử:</w:t>
            </w:r>
          </w:p>
          <w:p w14:paraId="317945C7" w14:textId="77777777" w:rsidR="00040896" w:rsidRDefault="00040896" w:rsidP="0049277F">
            <w:pPr>
              <w:pStyle w:val="BodyText"/>
              <w:numPr>
                <w:ilvl w:val="0"/>
                <w:numId w:val="35"/>
              </w:numPr>
              <w:spacing w:line="360" w:lineRule="auto"/>
              <w:ind w:left="420" w:hanging="420"/>
              <w:rPr>
                <w:b/>
                <w:lang w:eastAsia="ar-SA"/>
              </w:rPr>
            </w:pPr>
            <w:r>
              <w:rPr>
                <w:b/>
                <w:lang w:eastAsia="ar-SA"/>
              </w:rPr>
              <w:t>Thông tin cá nhân</w:t>
            </w:r>
          </w:p>
          <w:p w14:paraId="1476A8AE" w14:textId="77777777" w:rsidR="00040896" w:rsidRPr="00C56D98" w:rsidRDefault="00040896" w:rsidP="0049277F">
            <w:pPr>
              <w:pStyle w:val="BodyText"/>
              <w:numPr>
                <w:ilvl w:val="0"/>
                <w:numId w:val="18"/>
              </w:numPr>
              <w:spacing w:line="360" w:lineRule="auto"/>
              <w:ind w:left="346" w:hanging="284"/>
              <w:rPr>
                <w:lang w:eastAsia="ar-SA"/>
              </w:rPr>
            </w:pPr>
            <w:r w:rsidRPr="00C56D98">
              <w:rPr>
                <w:lang w:eastAsia="ar-SA"/>
              </w:rPr>
              <w:t>Mã y tế cá nhân</w:t>
            </w:r>
            <w:r>
              <w:rPr>
                <w:lang w:eastAsia="ar-SA"/>
              </w:rPr>
              <w:t>: Hiển thị Mã số BHXH theo quân nhân được chọn</w:t>
            </w:r>
          </w:p>
          <w:p w14:paraId="2731D655" w14:textId="77777777" w:rsidR="00040896" w:rsidRPr="00C56D98" w:rsidRDefault="00040896" w:rsidP="0049277F">
            <w:pPr>
              <w:pStyle w:val="BodyText"/>
              <w:numPr>
                <w:ilvl w:val="0"/>
                <w:numId w:val="18"/>
              </w:numPr>
              <w:spacing w:line="360" w:lineRule="auto"/>
              <w:ind w:left="346" w:hanging="284"/>
              <w:rPr>
                <w:lang w:eastAsia="ar-SA"/>
              </w:rPr>
            </w:pPr>
            <w:r w:rsidRPr="00C56D98">
              <w:rPr>
                <w:lang w:eastAsia="ar-SA"/>
              </w:rPr>
              <w:t>Họ và tên:</w:t>
            </w:r>
            <w:r>
              <w:rPr>
                <w:lang w:eastAsia="ar-SA"/>
              </w:rPr>
              <w:t xml:space="preserve"> Hiển thị Họ và tên theo quân nhân được chọn</w:t>
            </w:r>
          </w:p>
          <w:p w14:paraId="3DF83A6B" w14:textId="0EFB9EAA" w:rsidR="00040896" w:rsidRDefault="00040896" w:rsidP="0049277F">
            <w:pPr>
              <w:pStyle w:val="BodyText"/>
              <w:numPr>
                <w:ilvl w:val="0"/>
                <w:numId w:val="35"/>
              </w:numPr>
              <w:spacing w:line="360" w:lineRule="auto"/>
              <w:ind w:left="420" w:hanging="420"/>
              <w:rPr>
                <w:b/>
                <w:lang w:eastAsia="ar-SA"/>
              </w:rPr>
            </w:pPr>
            <w:r>
              <w:rPr>
                <w:b/>
                <w:lang w:eastAsia="ar-SA"/>
              </w:rPr>
              <w:lastRenderedPageBreak/>
              <w:t xml:space="preserve">Thông tin tiền sử </w:t>
            </w:r>
          </w:p>
          <w:p w14:paraId="47DC939C" w14:textId="2D8E6FDC"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Tên vắc xin*: Combobox</w:t>
            </w:r>
            <w:r>
              <w:rPr>
                <w:lang w:eastAsia="ar-SA"/>
              </w:rPr>
              <w:t xml:space="preserve"> lựa chọn danh mục vắc xin từ danh sách, trường thông tin bắt buộc chọn</w:t>
            </w:r>
          </w:p>
          <w:p w14:paraId="7417A5B4" w14:textId="2E12A4F4"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Kháng nguyên:</w:t>
            </w:r>
            <w:r>
              <w:rPr>
                <w:lang w:eastAsia="ar-SA"/>
              </w:rPr>
              <w:t xml:space="preserve"> Textbox, không cho phép nhập, mặc định thông tin trắng, hiển thị thông tin danh sách các kháng nguyên dựa trên thông tin vắc xin được chọn, vắc xin có nhiều kháng nguyên thì các kháng nguyên cách nhau bởi dấu phẩy</w:t>
            </w:r>
          </w:p>
          <w:p w14:paraId="1DC43DC2" w14:textId="38F44AA0" w:rsidR="00040896" w:rsidRPr="00AC23DC" w:rsidRDefault="00040896" w:rsidP="0049277F">
            <w:pPr>
              <w:pStyle w:val="BodyText"/>
              <w:numPr>
                <w:ilvl w:val="0"/>
                <w:numId w:val="18"/>
              </w:numPr>
              <w:spacing w:line="360" w:lineRule="auto"/>
              <w:ind w:left="346" w:hanging="284"/>
              <w:rPr>
                <w:lang w:eastAsia="ar-SA"/>
              </w:rPr>
            </w:pPr>
            <w:r w:rsidRPr="00040896">
              <w:rPr>
                <w:lang w:eastAsia="ar-SA"/>
              </w:rPr>
              <w:t>Trạng thái:</w:t>
            </w:r>
            <w:r w:rsidRPr="00AC23DC">
              <w:rPr>
                <w:lang w:eastAsia="ar-SA"/>
              </w:rPr>
              <w:t xml:space="preserve"> Dữ liệu hiển thị Trạng thái (1 = Chưa chủng ngữa, 2 = Đã chủng ngữa, 3=Chống chỉ định, 4=Không đồng ý tiêm, 5=Tạm hoãn tiêm chủng</w:t>
            </w:r>
            <w:proofErr w:type="gramStart"/>
            <w:r w:rsidRPr="00AC23DC">
              <w:rPr>
                <w:lang w:eastAsia="ar-SA"/>
              </w:rPr>
              <w:t xml:space="preserve">) </w:t>
            </w:r>
            <w:r>
              <w:rPr>
                <w:lang w:eastAsia="ar-SA"/>
              </w:rPr>
              <w:t>;</w:t>
            </w:r>
            <w:proofErr w:type="gramEnd"/>
            <w:r>
              <w:rPr>
                <w:lang w:eastAsia="ar-SA"/>
              </w:rPr>
              <w:t xml:space="preserve"> mặc định không cho chọn là “Đã chủng ngừa”</w:t>
            </w:r>
          </w:p>
          <w:p w14:paraId="0C820642" w14:textId="77863229"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Ngày tiêm*:</w:t>
            </w:r>
            <w:r>
              <w:rPr>
                <w:lang w:eastAsia="ar-SA"/>
              </w:rPr>
              <w:t xml:space="preserve"> DateTimePicker, cho phép chọn ngày tiêm từ danh sách, bắt buộc chọn ngày tiêm, ngày tiêm không được lớn hơn ngày hiện tại</w:t>
            </w:r>
          </w:p>
          <w:p w14:paraId="2BA7B769" w14:textId="57A133BD" w:rsidR="00040896" w:rsidRPr="00040896" w:rsidRDefault="00040896" w:rsidP="0049277F">
            <w:pPr>
              <w:pStyle w:val="BodyText"/>
              <w:numPr>
                <w:ilvl w:val="0"/>
                <w:numId w:val="18"/>
              </w:numPr>
              <w:spacing w:line="360" w:lineRule="auto"/>
              <w:ind w:left="346" w:hanging="284"/>
              <w:rPr>
                <w:lang w:eastAsia="ar-SA"/>
              </w:rPr>
            </w:pPr>
            <w:r w:rsidRPr="00040896">
              <w:rPr>
                <w:lang w:eastAsia="ar-SA"/>
              </w:rPr>
              <w:t>Mũi tiêm</w:t>
            </w:r>
            <w:r>
              <w:rPr>
                <w:lang w:eastAsia="ar-SA"/>
              </w:rPr>
              <w:t>*</w:t>
            </w:r>
            <w:r w:rsidRPr="00040896">
              <w:rPr>
                <w:lang w:eastAsia="ar-SA"/>
              </w:rPr>
              <w:t>:</w:t>
            </w:r>
            <w:r>
              <w:rPr>
                <w:lang w:eastAsia="ar-SA"/>
              </w:rPr>
              <w:t xml:space="preserve"> Textbox, 2 ký tự, chỉ cho phép nhập số, yêu cầu bắt buộc phải nhập mũi tiêm số bao nhiêu</w:t>
            </w:r>
          </w:p>
          <w:p w14:paraId="6F54178A" w14:textId="60C8A9E0" w:rsidR="00040896" w:rsidRDefault="00040896" w:rsidP="0049277F">
            <w:pPr>
              <w:pStyle w:val="BodyText"/>
              <w:numPr>
                <w:ilvl w:val="0"/>
                <w:numId w:val="18"/>
              </w:numPr>
              <w:spacing w:line="360" w:lineRule="auto"/>
              <w:ind w:left="346" w:hanging="284"/>
              <w:rPr>
                <w:lang w:eastAsia="ar-SA"/>
              </w:rPr>
            </w:pPr>
            <w:r w:rsidRPr="00726CD0">
              <w:rPr>
                <w:lang w:eastAsia="ar-SA"/>
              </w:rPr>
              <w:t>Loại vắc xin*:</w:t>
            </w:r>
            <w:r w:rsidR="00726CD0">
              <w:rPr>
                <w:lang w:eastAsia="ar-SA"/>
              </w:rPr>
              <w:t xml:space="preserve"> Combobox lựa chọn </w:t>
            </w:r>
            <w:r>
              <w:rPr>
                <w:lang w:eastAsia="ar-SA"/>
              </w:rPr>
              <w:t xml:space="preserve">Loại vắc xin được hiển thị </w:t>
            </w:r>
            <w:r w:rsidR="00726CD0">
              <w:rPr>
                <w:lang w:eastAsia="ar-SA"/>
              </w:rPr>
              <w:t>gồm 2 loại</w:t>
            </w:r>
            <w:r>
              <w:rPr>
                <w:lang w:eastAsia="ar-SA"/>
              </w:rPr>
              <w:t xml:space="preserve">: </w:t>
            </w:r>
            <w:r w:rsidRPr="009A678F">
              <w:rPr>
                <w:lang w:eastAsia="ar-SA"/>
              </w:rPr>
              <w:t xml:space="preserve">1 = Tiêm chủng </w:t>
            </w:r>
            <w:r>
              <w:rPr>
                <w:lang w:eastAsia="ar-SA"/>
              </w:rPr>
              <w:t>mở rộng</w:t>
            </w:r>
            <w:r w:rsidRPr="009A678F">
              <w:rPr>
                <w:lang w:eastAsia="ar-SA"/>
              </w:rPr>
              <w:t xml:space="preserve">, 2= </w:t>
            </w:r>
            <w:r>
              <w:rPr>
                <w:lang w:eastAsia="ar-SA"/>
              </w:rPr>
              <w:t>Tiêm chủng dịch vụ</w:t>
            </w:r>
            <w:r w:rsidR="00726CD0">
              <w:rPr>
                <w:lang w:eastAsia="ar-SA"/>
              </w:rPr>
              <w:t>; mặc định là “</w:t>
            </w:r>
            <w:r w:rsidR="00726CD0" w:rsidRPr="009A678F">
              <w:rPr>
                <w:lang w:eastAsia="ar-SA"/>
              </w:rPr>
              <w:t xml:space="preserve">Tiêm chủng </w:t>
            </w:r>
            <w:r w:rsidR="00726CD0">
              <w:rPr>
                <w:lang w:eastAsia="ar-SA"/>
              </w:rPr>
              <w:t>mở rộng”</w:t>
            </w:r>
          </w:p>
          <w:p w14:paraId="683406CA" w14:textId="1167E74A" w:rsidR="00726CD0" w:rsidRDefault="00726CD0" w:rsidP="0049277F">
            <w:pPr>
              <w:pStyle w:val="BodyText"/>
              <w:numPr>
                <w:ilvl w:val="0"/>
                <w:numId w:val="18"/>
              </w:numPr>
              <w:spacing w:line="360" w:lineRule="auto"/>
              <w:ind w:left="346" w:hanging="284"/>
              <w:rPr>
                <w:lang w:eastAsia="ar-SA"/>
              </w:rPr>
            </w:pPr>
            <w:r>
              <w:rPr>
                <w:lang w:eastAsia="ar-SA"/>
              </w:rPr>
              <w:t>Loại cơ sở tiêm chủng: Combobox lựa chọn loại cơ sở tiêm chủng bao gồm các loại</w:t>
            </w:r>
          </w:p>
          <w:p w14:paraId="5A20C3AB" w14:textId="2194DF3A" w:rsidR="00726CD0" w:rsidRDefault="00726CD0" w:rsidP="0049277F">
            <w:pPr>
              <w:pStyle w:val="BodyText"/>
              <w:numPr>
                <w:ilvl w:val="0"/>
                <w:numId w:val="49"/>
              </w:numPr>
              <w:spacing w:line="360" w:lineRule="auto"/>
              <w:rPr>
                <w:lang w:eastAsia="ar-SA"/>
              </w:rPr>
            </w:pPr>
            <w:r>
              <w:rPr>
                <w:lang w:eastAsia="ar-SA"/>
              </w:rPr>
              <w:t>Tiêm chủng mở rộng</w:t>
            </w:r>
          </w:p>
          <w:p w14:paraId="67447D20" w14:textId="41487644" w:rsidR="00726CD0" w:rsidRDefault="00726CD0" w:rsidP="0049277F">
            <w:pPr>
              <w:pStyle w:val="BodyText"/>
              <w:numPr>
                <w:ilvl w:val="0"/>
                <w:numId w:val="49"/>
              </w:numPr>
              <w:spacing w:line="360" w:lineRule="auto"/>
              <w:rPr>
                <w:lang w:eastAsia="ar-SA"/>
              </w:rPr>
            </w:pPr>
            <w:r>
              <w:rPr>
                <w:lang w:eastAsia="ar-SA"/>
              </w:rPr>
              <w:t>Tiêm chủng dịch vụ</w:t>
            </w:r>
          </w:p>
          <w:p w14:paraId="13EDE6AC" w14:textId="122369BF" w:rsidR="00726CD0" w:rsidRDefault="00726CD0" w:rsidP="0049277F">
            <w:pPr>
              <w:pStyle w:val="BodyText"/>
              <w:numPr>
                <w:ilvl w:val="0"/>
                <w:numId w:val="49"/>
              </w:numPr>
              <w:spacing w:line="360" w:lineRule="auto"/>
              <w:rPr>
                <w:lang w:eastAsia="ar-SA"/>
              </w:rPr>
            </w:pPr>
            <w:r>
              <w:rPr>
                <w:lang w:eastAsia="ar-SA"/>
              </w:rPr>
              <w:t>Bệnh viện</w:t>
            </w:r>
          </w:p>
          <w:p w14:paraId="739C893E" w14:textId="4EDFC92D" w:rsidR="00726CD0" w:rsidRDefault="00726CD0" w:rsidP="0049277F">
            <w:pPr>
              <w:pStyle w:val="BodyText"/>
              <w:numPr>
                <w:ilvl w:val="0"/>
                <w:numId w:val="49"/>
              </w:numPr>
              <w:spacing w:line="360" w:lineRule="auto"/>
              <w:rPr>
                <w:lang w:eastAsia="ar-SA"/>
              </w:rPr>
            </w:pPr>
            <w:r>
              <w:rPr>
                <w:lang w:eastAsia="ar-SA"/>
              </w:rPr>
              <w:t>Khác</w:t>
            </w:r>
          </w:p>
          <w:p w14:paraId="7A35A9B2" w14:textId="1161FF59" w:rsidR="00726CD0" w:rsidRPr="00726CD0" w:rsidRDefault="00726CD0" w:rsidP="0049277F">
            <w:pPr>
              <w:pStyle w:val="BodyText"/>
              <w:numPr>
                <w:ilvl w:val="0"/>
                <w:numId w:val="49"/>
              </w:numPr>
              <w:spacing w:line="360" w:lineRule="auto"/>
              <w:rPr>
                <w:lang w:eastAsia="ar-SA"/>
              </w:rPr>
            </w:pPr>
            <w:r>
              <w:rPr>
                <w:lang w:eastAsia="ar-SA"/>
              </w:rPr>
              <w:t>Không rõ</w:t>
            </w:r>
          </w:p>
          <w:p w14:paraId="545FDE31" w14:textId="14AA25E2"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lastRenderedPageBreak/>
              <w:t>Cơ sở y tế tiêm chủng</w:t>
            </w:r>
            <w:r w:rsidR="00726CD0">
              <w:rPr>
                <w:lang w:eastAsia="ar-SA"/>
              </w:rPr>
              <w:t>: Combobo</w:t>
            </w:r>
            <w:r w:rsidR="002B552D">
              <w:rPr>
                <w:lang w:eastAsia="ar-SA"/>
              </w:rPr>
              <w:t>x lựa chọn danh sách cơ sở tiêm, chỉ hiển thị và bắt buộc chọn khi Loại cơ sở tiêm chủng nằm trong các loại {</w:t>
            </w:r>
            <w:r w:rsidR="002B552D" w:rsidRPr="002B552D">
              <w:rPr>
                <w:lang w:eastAsia="ar-SA"/>
              </w:rPr>
              <w:t>Tiêm chủng mở rộng}, {Tiêm chủng dịch vụ}, {Bệnh viện}</w:t>
            </w:r>
          </w:p>
          <w:p w14:paraId="0CADAF85" w14:textId="35CE7230" w:rsidR="002B552D" w:rsidRPr="00726CD0" w:rsidRDefault="00040896" w:rsidP="0049277F">
            <w:pPr>
              <w:pStyle w:val="BodyText"/>
              <w:numPr>
                <w:ilvl w:val="0"/>
                <w:numId w:val="18"/>
              </w:numPr>
              <w:spacing w:line="360" w:lineRule="auto"/>
              <w:ind w:left="346" w:hanging="284"/>
              <w:rPr>
                <w:lang w:eastAsia="ar-SA"/>
              </w:rPr>
            </w:pPr>
            <w:r w:rsidRPr="00726CD0">
              <w:rPr>
                <w:lang w:eastAsia="ar-SA"/>
              </w:rPr>
              <w:t>Địa điểm tiêm khác</w:t>
            </w:r>
            <w:r w:rsidR="00726CD0">
              <w:rPr>
                <w:lang w:eastAsia="ar-SA"/>
              </w:rPr>
              <w:t>: Textbox, 255 ký tự</w:t>
            </w:r>
            <w:r w:rsidR="002B552D">
              <w:rPr>
                <w:lang w:eastAsia="ar-SA"/>
              </w:rPr>
              <w:t>, chỉ hiển thị và bắt buộc nhập khi Loại cơ sở tiêm chủng nằm trong các loại {Khác</w:t>
            </w:r>
            <w:r w:rsidR="002B552D" w:rsidRPr="002B552D">
              <w:rPr>
                <w:lang w:eastAsia="ar-SA"/>
              </w:rPr>
              <w:t>}</w:t>
            </w:r>
          </w:p>
          <w:p w14:paraId="4016D17F" w14:textId="12E5141A"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Ngày hẹn tiêm:</w:t>
            </w:r>
            <w:r w:rsidR="00726CD0">
              <w:rPr>
                <w:lang w:eastAsia="ar-SA"/>
              </w:rPr>
              <w:t xml:space="preserve"> DateTimePicker, cho phép chọn ngày hẹn tiêm từ danh sách</w:t>
            </w:r>
          </w:p>
          <w:p w14:paraId="59C2E5F9" w14:textId="550238AD"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Hình thức tiêm chủng:</w:t>
            </w:r>
            <w:r w:rsidR="00726CD0">
              <w:rPr>
                <w:lang w:eastAsia="ar-SA"/>
              </w:rPr>
              <w:t xml:space="preserve"> Combobox lựa chọn hình thức tiêm chủng từ danh sách, hình thức tiêm chủng gồm 3 loại “</w:t>
            </w:r>
            <w:r w:rsidRPr="00FF066D">
              <w:rPr>
                <w:lang w:eastAsia="ar-SA"/>
              </w:rPr>
              <w:t>1 = Thường x</w:t>
            </w:r>
            <w:r w:rsidR="00726CD0">
              <w:rPr>
                <w:lang w:eastAsia="ar-SA"/>
              </w:rPr>
              <w:t>uyên, 2= Chiến dịch, 3= Dịch vụ”</w:t>
            </w:r>
          </w:p>
          <w:p w14:paraId="24FD57ED" w14:textId="0E6018B1"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Lô vắc xin:</w:t>
            </w:r>
            <w:r w:rsidR="00726CD0">
              <w:rPr>
                <w:lang w:eastAsia="ar-SA"/>
              </w:rPr>
              <w:t xml:space="preserve">  Textbox, 255 ký tự</w:t>
            </w:r>
          </w:p>
          <w:p w14:paraId="3223B91A" w14:textId="1B616608"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Phản ứng sau tiêm:</w:t>
            </w:r>
            <w:r w:rsidR="00726CD0" w:rsidRPr="00726CD0">
              <w:rPr>
                <w:lang w:eastAsia="ar-SA"/>
              </w:rPr>
              <w:t xml:space="preserve"> </w:t>
            </w:r>
            <w:r w:rsidR="00726CD0">
              <w:rPr>
                <w:lang w:eastAsia="ar-SA"/>
              </w:rPr>
              <w:t>Combobox danh sách lựa chọn xác nhận có xảy ra phản ứng sau tiêm không gồm 2 lựa chọn “Không có phản ứng”, “Có phản ứng sau tiêm”. Mặc định hiển thị “Không có phản ứng”</w:t>
            </w:r>
          </w:p>
          <w:p w14:paraId="5C51949E" w14:textId="43955970" w:rsidR="00040896" w:rsidRPr="00726CD0" w:rsidRDefault="00040896" w:rsidP="0049277F">
            <w:pPr>
              <w:pStyle w:val="BodyText"/>
              <w:numPr>
                <w:ilvl w:val="0"/>
                <w:numId w:val="18"/>
              </w:numPr>
              <w:spacing w:line="360" w:lineRule="auto"/>
              <w:ind w:left="346" w:hanging="284"/>
              <w:rPr>
                <w:lang w:eastAsia="ar-SA"/>
              </w:rPr>
            </w:pPr>
            <w:r w:rsidRPr="00726CD0">
              <w:rPr>
                <w:lang w:eastAsia="ar-SA"/>
              </w:rPr>
              <w:t>Ngày xảy ra phản ứng*</w:t>
            </w:r>
            <w:r w:rsidR="00726CD0" w:rsidRPr="00726CD0">
              <w:rPr>
                <w:lang w:eastAsia="ar-SA"/>
              </w:rPr>
              <w:t xml:space="preserve">: </w:t>
            </w:r>
            <w:r w:rsidR="00726CD0">
              <w:rPr>
                <w:lang w:eastAsia="ar-SA"/>
              </w:rPr>
              <w:t xml:space="preserve">DateTimePicker, cho phép chọn ngày xảy ra phản ứng tiêm từ danh sách, trường thông tin bắt buộc và cho phép nhập khi người dùng chọn </w:t>
            </w:r>
            <w:r w:rsidR="00726CD0" w:rsidRPr="00726CD0">
              <w:rPr>
                <w:lang w:eastAsia="ar-SA"/>
              </w:rPr>
              <w:t>Phản ứng sau tiêm=”</w:t>
            </w:r>
            <w:r w:rsidR="00726CD0">
              <w:rPr>
                <w:lang w:eastAsia="ar-SA"/>
              </w:rPr>
              <w:t xml:space="preserve"> Có phản ứng sau tiêm”</w:t>
            </w:r>
          </w:p>
          <w:p w14:paraId="520B6330" w14:textId="083C923F" w:rsidR="00040896" w:rsidRDefault="00726CD0" w:rsidP="0049277F">
            <w:pPr>
              <w:pStyle w:val="BodyText"/>
              <w:numPr>
                <w:ilvl w:val="0"/>
                <w:numId w:val="18"/>
              </w:numPr>
              <w:spacing w:line="360" w:lineRule="auto"/>
              <w:ind w:left="346" w:hanging="284"/>
              <w:rPr>
                <w:lang w:eastAsia="ar-SA"/>
              </w:rPr>
            </w:pPr>
            <w:r w:rsidRPr="00726CD0">
              <w:rPr>
                <w:lang w:eastAsia="ar-SA"/>
              </w:rPr>
              <w:t>Mức độ phản ứng</w:t>
            </w:r>
            <w:r w:rsidR="00040896" w:rsidRPr="00726CD0">
              <w:rPr>
                <w:lang w:eastAsia="ar-SA"/>
              </w:rPr>
              <w:t>*:</w:t>
            </w:r>
            <w:r>
              <w:rPr>
                <w:lang w:eastAsia="ar-SA"/>
              </w:rPr>
              <w:t xml:space="preserve"> Combobox danh sách lựa chọn mức độ phản ứng, trường thông tin bắt buộc và cho phép nhập khi người dùng chọn </w:t>
            </w:r>
            <w:r w:rsidRPr="00726CD0">
              <w:rPr>
                <w:lang w:eastAsia="ar-SA"/>
              </w:rPr>
              <w:t>Phản ứng sau tiêm=”</w:t>
            </w:r>
            <w:r>
              <w:rPr>
                <w:lang w:eastAsia="ar-SA"/>
              </w:rPr>
              <w:t xml:space="preserve"> Có phản ứng sau tiêm”, danh sách mức độ phản ứng gồm 4 mức</w:t>
            </w:r>
          </w:p>
          <w:p w14:paraId="16C321ED" w14:textId="56F94CED" w:rsidR="00726CD0" w:rsidRDefault="00726CD0" w:rsidP="0049277F">
            <w:pPr>
              <w:pStyle w:val="BodyText"/>
              <w:numPr>
                <w:ilvl w:val="0"/>
                <w:numId w:val="49"/>
              </w:numPr>
              <w:spacing w:line="360" w:lineRule="auto"/>
              <w:rPr>
                <w:lang w:eastAsia="ar-SA"/>
              </w:rPr>
            </w:pPr>
            <w:r>
              <w:rPr>
                <w:lang w:eastAsia="ar-SA"/>
              </w:rPr>
              <w:t>Mức độ nhẹ</w:t>
            </w:r>
          </w:p>
          <w:p w14:paraId="3508F30B" w14:textId="2328EC5F" w:rsidR="00726CD0" w:rsidRDefault="00726CD0" w:rsidP="0049277F">
            <w:pPr>
              <w:pStyle w:val="BodyText"/>
              <w:numPr>
                <w:ilvl w:val="0"/>
                <w:numId w:val="49"/>
              </w:numPr>
              <w:spacing w:line="360" w:lineRule="auto"/>
              <w:rPr>
                <w:lang w:eastAsia="ar-SA"/>
              </w:rPr>
            </w:pPr>
            <w:r>
              <w:rPr>
                <w:lang w:eastAsia="ar-SA"/>
              </w:rPr>
              <w:t>Mức độ nặng</w:t>
            </w:r>
          </w:p>
          <w:p w14:paraId="7400CAA1" w14:textId="03044259" w:rsidR="00726CD0" w:rsidRDefault="00726CD0" w:rsidP="0049277F">
            <w:pPr>
              <w:pStyle w:val="BodyText"/>
              <w:numPr>
                <w:ilvl w:val="0"/>
                <w:numId w:val="49"/>
              </w:numPr>
              <w:spacing w:line="360" w:lineRule="auto"/>
              <w:rPr>
                <w:lang w:eastAsia="ar-SA"/>
              </w:rPr>
            </w:pPr>
            <w:r>
              <w:rPr>
                <w:lang w:eastAsia="ar-SA"/>
              </w:rPr>
              <w:t>Mức độ nguy kịch</w:t>
            </w:r>
          </w:p>
          <w:p w14:paraId="5572030F" w14:textId="4E755CE9" w:rsidR="00726CD0" w:rsidRPr="00726CD0" w:rsidRDefault="00726CD0" w:rsidP="0049277F">
            <w:pPr>
              <w:pStyle w:val="BodyText"/>
              <w:numPr>
                <w:ilvl w:val="0"/>
                <w:numId w:val="49"/>
              </w:numPr>
              <w:spacing w:line="360" w:lineRule="auto"/>
              <w:rPr>
                <w:lang w:eastAsia="ar-SA"/>
              </w:rPr>
            </w:pPr>
            <w:r>
              <w:rPr>
                <w:lang w:eastAsia="ar-SA"/>
              </w:rPr>
              <w:t>Mức độ ngừng tuần hoàn</w:t>
            </w:r>
          </w:p>
          <w:p w14:paraId="7FF5062A" w14:textId="3B1242C8" w:rsidR="00040896" w:rsidRPr="00CA1A78" w:rsidRDefault="00040896" w:rsidP="0049277F">
            <w:pPr>
              <w:pStyle w:val="BodyText"/>
              <w:numPr>
                <w:ilvl w:val="0"/>
                <w:numId w:val="18"/>
              </w:numPr>
              <w:spacing w:line="360" w:lineRule="auto"/>
              <w:ind w:left="346" w:hanging="284"/>
              <w:rPr>
                <w:lang w:eastAsia="ar-SA"/>
              </w:rPr>
            </w:pPr>
            <w:r>
              <w:rPr>
                <w:lang w:eastAsia="ar-SA"/>
              </w:rPr>
              <w:lastRenderedPageBreak/>
              <w:t>Checkbox</w:t>
            </w:r>
            <w:r w:rsidR="00726CD0">
              <w:rPr>
                <w:lang w:eastAsia="ar-SA"/>
              </w:rPr>
              <w:t xml:space="preserve"> </w:t>
            </w:r>
            <w:r w:rsidRPr="00AC5E33">
              <w:rPr>
                <w:lang w:eastAsia="ar-SA"/>
              </w:rPr>
              <w:t xml:space="preserve">Thêm tiếp: </w:t>
            </w:r>
            <w:r>
              <w:rPr>
                <w:lang w:eastAsia="ar-SA"/>
              </w:rPr>
              <w:t>Nếu check vào thêm tiếp khi lick lưu sẽ lưu vào CSDL và resert các trường về giá trị mặc định và cho phép nhập tiếp. Nếu Uncheck khi click lưu sẽ lưu vào CSDL và đóng chức năng.</w:t>
            </w:r>
          </w:p>
          <w:p w14:paraId="75FA6633" w14:textId="77777777" w:rsidR="00040896" w:rsidRDefault="00040896" w:rsidP="0049277F">
            <w:pPr>
              <w:pStyle w:val="BodyText"/>
              <w:numPr>
                <w:ilvl w:val="0"/>
                <w:numId w:val="18"/>
              </w:numPr>
              <w:spacing w:line="360" w:lineRule="auto"/>
              <w:ind w:left="346" w:hanging="284"/>
              <w:rPr>
                <w:lang w:eastAsia="ar-SA"/>
              </w:rPr>
            </w:pPr>
            <w:r w:rsidRPr="00AC5E33">
              <w:rPr>
                <w:lang w:eastAsia="ar-SA"/>
              </w:rPr>
              <w:t xml:space="preserve">Button Lưu: </w:t>
            </w:r>
            <w:r w:rsidRPr="00CA1A78">
              <w:rPr>
                <w:lang w:eastAsia="ar-SA"/>
              </w:rPr>
              <w:t xml:space="preserve">Thực hiện nghiệp vụ lưu </w:t>
            </w:r>
            <w:r>
              <w:rPr>
                <w:lang w:eastAsia="ar-SA"/>
              </w:rPr>
              <w:t>thông tin tiền sử</w:t>
            </w:r>
          </w:p>
          <w:p w14:paraId="222FB6EE" w14:textId="77777777" w:rsidR="00040896" w:rsidRPr="00ED00E1" w:rsidRDefault="00040896" w:rsidP="0049277F">
            <w:pPr>
              <w:pStyle w:val="BodyText"/>
              <w:numPr>
                <w:ilvl w:val="0"/>
                <w:numId w:val="18"/>
              </w:numPr>
              <w:spacing w:line="360" w:lineRule="auto"/>
              <w:ind w:left="346" w:hanging="284"/>
              <w:rPr>
                <w:lang w:eastAsia="ar-SA"/>
              </w:rPr>
            </w:pPr>
            <w:r w:rsidRPr="00AC5E33">
              <w:rPr>
                <w:lang w:eastAsia="ar-SA"/>
              </w:rPr>
              <w:t xml:space="preserve">Button Đóng: </w:t>
            </w:r>
            <w:r w:rsidRPr="00CA1A78">
              <w:rPr>
                <w:lang w:eastAsia="ar-SA"/>
              </w:rPr>
              <w:t xml:space="preserve">Thực hiện </w:t>
            </w:r>
            <w:r>
              <w:rPr>
                <w:lang w:eastAsia="ar-SA"/>
              </w:rPr>
              <w:t>đóng chức năng</w:t>
            </w:r>
          </w:p>
        </w:tc>
      </w:tr>
      <w:tr w:rsidR="00040896" w:rsidRPr="00CA1A78" w14:paraId="6D89E33B" w14:textId="77777777" w:rsidTr="002B552D">
        <w:tc>
          <w:tcPr>
            <w:tcW w:w="2864" w:type="dxa"/>
            <w:tcBorders>
              <w:top w:val="dotted" w:sz="4" w:space="0" w:color="auto"/>
              <w:left w:val="dotted" w:sz="4" w:space="0" w:color="auto"/>
              <w:bottom w:val="dotted" w:sz="4" w:space="0" w:color="auto"/>
              <w:right w:val="dotted" w:sz="4" w:space="0" w:color="auto"/>
            </w:tcBorders>
          </w:tcPr>
          <w:p w14:paraId="042AFA73" w14:textId="77BC1682" w:rsidR="00040896" w:rsidRPr="00CA1A78" w:rsidRDefault="00040896" w:rsidP="0049277F">
            <w:pPr>
              <w:pStyle w:val="Sothutu-1so"/>
              <w:numPr>
                <w:ilvl w:val="0"/>
                <w:numId w:val="0"/>
              </w:numPr>
              <w:spacing w:line="360" w:lineRule="auto"/>
              <w:rPr>
                <w:szCs w:val="24"/>
              </w:rPr>
            </w:pPr>
            <w:r>
              <w:rPr>
                <w:szCs w:val="24"/>
              </w:rPr>
              <w:lastRenderedPageBreak/>
              <w:t>3. Người dùng nhập thông tin và click lưu</w:t>
            </w:r>
          </w:p>
        </w:tc>
        <w:tc>
          <w:tcPr>
            <w:tcW w:w="6237" w:type="dxa"/>
            <w:tcBorders>
              <w:top w:val="dotted" w:sz="4" w:space="0" w:color="auto"/>
              <w:left w:val="nil"/>
              <w:bottom w:val="dotted" w:sz="4" w:space="0" w:color="auto"/>
              <w:right w:val="dotted" w:sz="4" w:space="0" w:color="auto"/>
            </w:tcBorders>
          </w:tcPr>
          <w:p w14:paraId="7FD6C67F" w14:textId="77777777" w:rsidR="00040896" w:rsidRPr="00B87513" w:rsidRDefault="00040896" w:rsidP="0049277F">
            <w:pPr>
              <w:pStyle w:val="Sothutu-1so"/>
              <w:numPr>
                <w:ilvl w:val="0"/>
                <w:numId w:val="0"/>
              </w:numPr>
              <w:spacing w:line="360" w:lineRule="auto"/>
              <w:rPr>
                <w:szCs w:val="24"/>
              </w:rPr>
            </w:pPr>
            <w:r>
              <w:rPr>
                <w:szCs w:val="24"/>
              </w:rPr>
              <w:t>4.Hệ thống lưu thông tin vào CSDL</w:t>
            </w:r>
          </w:p>
        </w:tc>
      </w:tr>
    </w:tbl>
    <w:p w14:paraId="198FAD74" w14:textId="77777777" w:rsidR="00D14B06" w:rsidRDefault="00D14B06" w:rsidP="0049277F">
      <w:pPr>
        <w:pStyle w:val="Heading6"/>
      </w:pPr>
      <w:r>
        <w:t xml:space="preserve">Mô tả dòng sự kiện </w:t>
      </w:r>
      <w:proofErr w:type="gramStart"/>
      <w:r>
        <w:t>phu(</w:t>
      </w:r>
      <w:proofErr w:type="gramEnd"/>
      <w:r>
        <w:t>Alternative Flow)</w:t>
      </w:r>
    </w:p>
    <w:p w14:paraId="37FE088B" w14:textId="77777777" w:rsidR="00D14B06" w:rsidRPr="00FB6B89" w:rsidRDefault="00D14B06" w:rsidP="0049277F">
      <w:r>
        <w:t>N/A</w:t>
      </w:r>
    </w:p>
    <w:p w14:paraId="279A8853" w14:textId="77777777" w:rsidR="00D14B06" w:rsidRDefault="00D14B06" w:rsidP="0049277F">
      <w:pPr>
        <w:pStyle w:val="Heading6"/>
      </w:pPr>
      <w:r>
        <w:lastRenderedPageBreak/>
        <w:t>Ghi chú</w:t>
      </w:r>
    </w:p>
    <w:p w14:paraId="43FAEFA1" w14:textId="14E0938D" w:rsidR="00D14B06" w:rsidRDefault="002B552D" w:rsidP="0049277F">
      <w:pPr>
        <w:ind w:left="0"/>
        <w:jc w:val="center"/>
      </w:pPr>
      <w:r>
        <w:rPr>
          <w:noProof/>
          <w:snapToGrid/>
        </w:rPr>
        <w:drawing>
          <wp:inline distT="0" distB="0" distL="0" distR="0" wp14:anchorId="0689557A" wp14:editId="5DA0E736">
            <wp:extent cx="4980952" cy="592380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0952" cy="5923809"/>
                    </a:xfrm>
                    <a:prstGeom prst="rect">
                      <a:avLst/>
                    </a:prstGeom>
                  </pic:spPr>
                </pic:pic>
              </a:graphicData>
            </a:graphic>
          </wp:inline>
        </w:drawing>
      </w:r>
    </w:p>
    <w:p w14:paraId="38C0B21F" w14:textId="55EF123A" w:rsidR="002B552D" w:rsidRDefault="002B552D" w:rsidP="0049277F">
      <w:pPr>
        <w:pStyle w:val="BodyText"/>
        <w:spacing w:line="360" w:lineRule="auto"/>
        <w:ind w:left="0"/>
        <w:jc w:val="center"/>
        <w:rPr>
          <w:i/>
          <w:noProof/>
        </w:rPr>
      </w:pPr>
      <w:r w:rsidRPr="00EF1727">
        <w:rPr>
          <w:i/>
          <w:noProof/>
        </w:rPr>
        <w:t xml:space="preserve">Hình: Màn hình Prototype </w:t>
      </w:r>
      <w:r>
        <w:rPr>
          <w:i/>
          <w:noProof/>
        </w:rPr>
        <w:t>Thêm mới lịch sử tiêm chủng</w:t>
      </w:r>
    </w:p>
    <w:p w14:paraId="6A08A687" w14:textId="77777777" w:rsidR="00A36677" w:rsidRDefault="00A36677" w:rsidP="0049277F">
      <w:pPr>
        <w:pStyle w:val="Heading5"/>
        <w:tabs>
          <w:tab w:val="clear" w:pos="1638"/>
          <w:tab w:val="num" w:pos="993"/>
        </w:tabs>
        <w:ind w:hanging="1638"/>
      </w:pPr>
      <w:r>
        <w:t>Sửa Lịch sử tiêm chủng</w:t>
      </w:r>
    </w:p>
    <w:p w14:paraId="0EEAB8E0" w14:textId="77777777" w:rsidR="002B552D" w:rsidRPr="00CC04F7" w:rsidRDefault="002B552D" w:rsidP="0049277F">
      <w:pPr>
        <w:ind w:left="0"/>
      </w:pPr>
      <w:r>
        <w:t>Giao diện chức năng sửa thông tin giống giao diện chức năng thêm thông tin</w:t>
      </w:r>
    </w:p>
    <w:p w14:paraId="68E98B57" w14:textId="77777777" w:rsidR="00A36677" w:rsidRDefault="00A36677" w:rsidP="0049277F">
      <w:pPr>
        <w:pStyle w:val="Heading5"/>
        <w:tabs>
          <w:tab w:val="clear" w:pos="1638"/>
          <w:tab w:val="num" w:pos="993"/>
        </w:tabs>
        <w:ind w:hanging="1638"/>
      </w:pPr>
      <w:r>
        <w:t>Xóa Lịch sử tiêm chủng</w:t>
      </w:r>
    </w:p>
    <w:p w14:paraId="76865441" w14:textId="77777777" w:rsidR="00D14B06" w:rsidRDefault="00D14B06" w:rsidP="0049277F">
      <w:pPr>
        <w:pStyle w:val="Heading6"/>
      </w:pPr>
      <w: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0C0449" w14:paraId="562D320C"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A5B3B99" w14:textId="77777777" w:rsidR="00D14B06" w:rsidRPr="000C0449" w:rsidRDefault="00D14B06" w:rsidP="0049277F">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90A2B55" w14:textId="77777777" w:rsidR="00D14B06" w:rsidRPr="000C0449" w:rsidRDefault="00D14B06" w:rsidP="0049277F">
            <w:pPr>
              <w:pStyle w:val="BodyText"/>
              <w:spacing w:line="360" w:lineRule="auto"/>
              <w:ind w:left="0"/>
              <w:rPr>
                <w:lang w:eastAsia="ar-SA"/>
              </w:rPr>
            </w:pPr>
            <w:r>
              <w:rPr>
                <w:iCs/>
              </w:rPr>
              <w:t>Xóa thông tin tiền sử tiêm chủng</w:t>
            </w:r>
          </w:p>
        </w:tc>
      </w:tr>
      <w:tr w:rsidR="00D14B06" w:rsidRPr="000C0449" w14:paraId="1C13AE43"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EE5CBDB" w14:textId="77777777" w:rsidR="00D14B06" w:rsidRPr="000C0449" w:rsidRDefault="00D14B06" w:rsidP="0049277F">
            <w:pPr>
              <w:ind w:left="142"/>
              <w:rPr>
                <w:b/>
              </w:rPr>
            </w:pPr>
            <w:r w:rsidRPr="000C0449">
              <w:rPr>
                <w:b/>
              </w:rPr>
              <w:lastRenderedPageBreak/>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CA4DB3" w14:textId="77777777" w:rsidR="00D14B06" w:rsidRPr="000C0449" w:rsidRDefault="00D14B06" w:rsidP="0049277F">
            <w:pPr>
              <w:pStyle w:val="BodyText"/>
              <w:spacing w:line="360" w:lineRule="auto"/>
              <w:ind w:left="0"/>
              <w:rPr>
                <w:lang w:eastAsia="ar-SA"/>
              </w:rPr>
            </w:pPr>
            <w:r>
              <w:rPr>
                <w:lang w:eastAsia="ar-SA"/>
              </w:rPr>
              <w:t>Chức năng này cho phép người dùng xóa thông tin tiền sử tiêm chủng</w:t>
            </w:r>
          </w:p>
        </w:tc>
      </w:tr>
      <w:tr w:rsidR="00D14B06" w:rsidRPr="000C0449" w14:paraId="06ACB22A"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A10F8E9" w14:textId="77777777" w:rsidR="00D14B06" w:rsidRPr="000C0449" w:rsidRDefault="00D14B06" w:rsidP="0049277F">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652EF22" w14:textId="529AB777" w:rsidR="00D14B06" w:rsidRPr="000C0449" w:rsidRDefault="002B552D" w:rsidP="0049277F">
            <w:pPr>
              <w:pStyle w:val="BodyText"/>
              <w:spacing w:line="360" w:lineRule="auto"/>
              <w:ind w:left="0"/>
            </w:pPr>
            <w:r>
              <w:t>Người sử dụng</w:t>
            </w:r>
          </w:p>
        </w:tc>
      </w:tr>
      <w:tr w:rsidR="00D14B06" w:rsidRPr="00255925" w14:paraId="7F46CA0D"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3B9B53" w14:textId="77777777" w:rsidR="00D14B06" w:rsidRPr="000C0449" w:rsidRDefault="00D14B06" w:rsidP="0049277F">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BC27D1E" w14:textId="7049D110" w:rsidR="00D14B06" w:rsidRPr="00255925" w:rsidRDefault="00D14B06" w:rsidP="0049277F">
            <w:pPr>
              <w:ind w:left="0"/>
              <w:rPr>
                <w:lang w:eastAsia="ar-SA"/>
              </w:rPr>
            </w:pPr>
            <w:r w:rsidRPr="0090287E">
              <w:rPr>
                <w:lang w:eastAsia="ar-SA"/>
              </w:rPr>
              <w:t xml:space="preserve">Người dùng đã đăng nhập vào hệ thống và được phân quyền </w:t>
            </w:r>
            <w:r w:rsidR="002B552D">
              <w:rPr>
                <w:lang w:eastAsia="ar-SA"/>
              </w:rPr>
              <w:t>xóa</w:t>
            </w:r>
            <w:r>
              <w:rPr>
                <w:lang w:eastAsia="ar-SA"/>
              </w:rPr>
              <w:t xml:space="preserve"> tiền sử tiêm chủng</w:t>
            </w:r>
          </w:p>
        </w:tc>
      </w:tr>
      <w:tr w:rsidR="00D14B06" w:rsidRPr="000C0449" w14:paraId="3B3D6FCC"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9C252FA" w14:textId="77777777" w:rsidR="00D14B06" w:rsidRPr="000C0449" w:rsidRDefault="00D14B06" w:rsidP="0049277F">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D2F50DA" w14:textId="7B7F13B9" w:rsidR="00D14B06" w:rsidRPr="000C0449" w:rsidRDefault="00D14B06" w:rsidP="0049277F">
            <w:pPr>
              <w:pStyle w:val="BodyText"/>
              <w:spacing w:line="360" w:lineRule="auto"/>
              <w:ind w:left="0"/>
              <w:rPr>
                <w:lang w:eastAsia="ar-SA"/>
              </w:rPr>
            </w:pPr>
            <w:r>
              <w:t>Cập nhật lại trạng thái xóa và loại khỏi danh sách</w:t>
            </w:r>
            <w:r w:rsidR="002B552D">
              <w:t xml:space="preserve">. </w:t>
            </w:r>
            <w:r>
              <w:rPr>
                <w:lang w:eastAsia="ar-SA"/>
              </w:rPr>
              <w:t>Trường hợp sửa thành công thì hiển thị thông báo hiện lên trong vòng 5s “Bạn đã xóa th</w:t>
            </w:r>
            <w:r w:rsidR="002B552D">
              <w:rPr>
                <w:lang w:eastAsia="ar-SA"/>
              </w:rPr>
              <w:t xml:space="preserve">ông tin tiêm chủng thành công!”. </w:t>
            </w:r>
            <w:r>
              <w:rPr>
                <w:lang w:eastAsia="ar-SA"/>
              </w:rPr>
              <w:t>Trường hợp thêm mới không thành công thì hiển thị thông báo hiện lên trong vòng 5s “Bạn đã xóa thông tin tiêm chủng không thành công!”</w:t>
            </w:r>
          </w:p>
        </w:tc>
      </w:tr>
      <w:tr w:rsidR="00D14B06" w:rsidRPr="000C0449" w14:paraId="761377FF"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EF6AC37" w14:textId="77777777" w:rsidR="00D14B06" w:rsidRPr="000C0449" w:rsidRDefault="00D14B06" w:rsidP="0049277F">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839A249" w14:textId="77777777" w:rsidR="00D14B06" w:rsidRPr="000C0449" w:rsidRDefault="00D14B06" w:rsidP="0049277F">
            <w:pPr>
              <w:pStyle w:val="BodyText"/>
              <w:spacing w:line="360" w:lineRule="auto"/>
              <w:ind w:left="0"/>
              <w:rPr>
                <w:lang w:eastAsia="ar-SA"/>
              </w:rPr>
            </w:pPr>
            <w:r w:rsidRPr="000C0449">
              <w:rPr>
                <w:lang w:eastAsia="ar-SA"/>
              </w:rPr>
              <w:t>N/A</w:t>
            </w:r>
          </w:p>
        </w:tc>
      </w:tr>
      <w:tr w:rsidR="00D14B06" w:rsidRPr="000C0449" w14:paraId="2457991A"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3EF7BA7" w14:textId="77777777" w:rsidR="00D14B06" w:rsidRPr="000C0449" w:rsidRDefault="00D14B06" w:rsidP="0049277F">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567A5FC" w14:textId="77777777" w:rsidR="00D14B06" w:rsidRPr="000C0449" w:rsidRDefault="00D14B06" w:rsidP="0049277F">
            <w:pPr>
              <w:pStyle w:val="BodyText"/>
              <w:spacing w:line="360" w:lineRule="auto"/>
              <w:ind w:left="0"/>
            </w:pPr>
            <w:r>
              <w:t>Lưu log xóa tiền sử tiêm chủng</w:t>
            </w:r>
          </w:p>
        </w:tc>
      </w:tr>
    </w:tbl>
    <w:p w14:paraId="4F994B4B" w14:textId="77777777" w:rsidR="00D14B06" w:rsidRDefault="00D14B06" w:rsidP="0049277F">
      <w:pPr>
        <w:pStyle w:val="Heading6"/>
      </w:pPr>
      <w:r>
        <w:lastRenderedPageBreak/>
        <w:t>Biểu đồ luồng xử lý chức năng</w:t>
      </w:r>
    </w:p>
    <w:p w14:paraId="26E6FC50" w14:textId="518E39D7" w:rsidR="00D14B06" w:rsidRPr="00D05A49" w:rsidRDefault="002B552D" w:rsidP="00D05A49">
      <w:pPr>
        <w:ind w:left="0"/>
        <w:rPr>
          <w:lang w:eastAsia="ar-SA"/>
        </w:rPr>
      </w:pPr>
      <w:r w:rsidRPr="00EF1727">
        <w:object w:dxaOrig="13140" w:dyaOrig="12015" w14:anchorId="0662EE80">
          <v:shape id="_x0000_i1053" type="#_x0000_t75" style="width:481.45pt;height:407.3pt" o:ole="">
            <v:imagedata r:id="rId101" o:title=""/>
          </v:shape>
          <o:OLEObject Type="Embed" ProgID="Visio.Drawing.11" ShapeID="_x0000_i1053" DrawAspect="Content" ObjectID="_1734617830" r:id="rId102"/>
        </w:object>
      </w:r>
    </w:p>
    <w:p w14:paraId="066A50B3" w14:textId="77777777" w:rsidR="00D14B06" w:rsidRDefault="00D14B06" w:rsidP="0049277F">
      <w:pPr>
        <w:pStyle w:val="Heading6"/>
      </w:pPr>
      <w:r w:rsidRPr="009C5F17">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2B552D" w14:paraId="5AAE0793" w14:textId="77777777" w:rsidTr="002B552D">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B3F54D5" w14:textId="77777777" w:rsidR="002B552D" w:rsidRPr="00A75A7B" w:rsidRDefault="002B552D"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17A61CDD" w14:textId="77777777" w:rsidR="002B552D" w:rsidRPr="00A75A7B" w:rsidRDefault="002B552D" w:rsidP="0049277F">
            <w:pPr>
              <w:pStyle w:val="Sothutu-1so"/>
              <w:numPr>
                <w:ilvl w:val="0"/>
                <w:numId w:val="0"/>
              </w:numPr>
              <w:spacing w:line="360" w:lineRule="auto"/>
              <w:jc w:val="center"/>
              <w:rPr>
                <w:b/>
              </w:rPr>
            </w:pPr>
            <w:r w:rsidRPr="00A75A7B">
              <w:rPr>
                <w:b/>
              </w:rPr>
              <w:t>Phản ứng của hệ thống</w:t>
            </w:r>
          </w:p>
        </w:tc>
      </w:tr>
      <w:tr w:rsidR="002B552D" w14:paraId="059992FA"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61658291" w14:textId="01327467" w:rsidR="002B552D" w:rsidRDefault="002B552D" w:rsidP="0049277F">
            <w:pPr>
              <w:pStyle w:val="Sothutu-1so"/>
              <w:numPr>
                <w:ilvl w:val="0"/>
                <w:numId w:val="0"/>
              </w:numPr>
              <w:spacing w:line="360" w:lineRule="auto"/>
            </w:pPr>
            <w:r>
              <w:t>1. Người dùng chọn chức năng xóa lịch sử tiêm chủng</w:t>
            </w:r>
          </w:p>
        </w:tc>
        <w:tc>
          <w:tcPr>
            <w:tcW w:w="6561" w:type="dxa"/>
            <w:tcBorders>
              <w:top w:val="dotted" w:sz="4" w:space="0" w:color="auto"/>
              <w:left w:val="nil"/>
              <w:bottom w:val="dotted" w:sz="4" w:space="0" w:color="auto"/>
              <w:right w:val="dotted" w:sz="4" w:space="0" w:color="auto"/>
            </w:tcBorders>
            <w:hideMark/>
          </w:tcPr>
          <w:p w14:paraId="0E4EF1A9" w14:textId="34771C88" w:rsidR="002B552D" w:rsidRDefault="002B552D" w:rsidP="0049277F">
            <w:pPr>
              <w:pStyle w:val="Sothutu-1so"/>
              <w:numPr>
                <w:ilvl w:val="0"/>
                <w:numId w:val="0"/>
              </w:numPr>
              <w:spacing w:line="360" w:lineRule="auto"/>
            </w:pPr>
            <w:r>
              <w:t xml:space="preserve">2. Hệ thống hiển thị màn hình xác nhận xóa thông tin, thông báo:  </w:t>
            </w:r>
            <w:r w:rsidRPr="002B552D">
              <w:t>“Bạn có muốn xóa tiền sử tiêm chủng {Tên vắc xin} không?”</w:t>
            </w:r>
          </w:p>
        </w:tc>
      </w:tr>
      <w:tr w:rsidR="002B552D" w14:paraId="1AEC949A"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6FA8253C" w14:textId="77777777" w:rsidR="002B552D" w:rsidRDefault="002B552D"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20A95347" w14:textId="77777777" w:rsidR="002B552D" w:rsidRDefault="002B552D"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2B552D" w14:paraId="4525F760" w14:textId="77777777" w:rsidTr="002B552D">
        <w:tc>
          <w:tcPr>
            <w:tcW w:w="2439" w:type="dxa"/>
            <w:tcBorders>
              <w:top w:val="dotted" w:sz="4" w:space="0" w:color="auto"/>
              <w:left w:val="dotted" w:sz="4" w:space="0" w:color="auto"/>
              <w:bottom w:val="dotted" w:sz="4" w:space="0" w:color="auto"/>
              <w:right w:val="dotted" w:sz="4" w:space="0" w:color="auto"/>
            </w:tcBorders>
            <w:hideMark/>
          </w:tcPr>
          <w:p w14:paraId="010D8834" w14:textId="77777777" w:rsidR="002B552D" w:rsidRDefault="002B552D" w:rsidP="0049277F">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7F2EE577" w14:textId="77777777" w:rsidR="002B552D" w:rsidRDefault="002B552D" w:rsidP="0049277F">
            <w:pPr>
              <w:pStyle w:val="Sothutu-1so"/>
              <w:numPr>
                <w:ilvl w:val="0"/>
                <w:numId w:val="0"/>
              </w:numPr>
              <w:spacing w:line="360" w:lineRule="auto"/>
            </w:pPr>
            <w:r>
              <w:t>4.2. Đóng form xác nhận và giữ nguyên trạng thái bản ghi</w:t>
            </w:r>
          </w:p>
        </w:tc>
      </w:tr>
    </w:tbl>
    <w:p w14:paraId="14B9A38D" w14:textId="5C1E6DBB" w:rsidR="00D14B06" w:rsidRDefault="00D14B06" w:rsidP="0049277F">
      <w:pPr>
        <w:pStyle w:val="Heading6"/>
      </w:pPr>
      <w:r>
        <w:t>M</w:t>
      </w:r>
      <w:r w:rsidRPr="000B5265">
        <w:t xml:space="preserve">ô tả dòng sự kiện </w:t>
      </w:r>
      <w:r w:rsidR="00BD1BF6">
        <w:t>phụ (</w:t>
      </w:r>
      <w:r w:rsidRPr="000B5265">
        <w:t>Alternative Flow)</w:t>
      </w:r>
    </w:p>
    <w:p w14:paraId="30C41584" w14:textId="77777777" w:rsidR="00D14B06" w:rsidRDefault="00D14B06" w:rsidP="0049277F">
      <w:pPr>
        <w:rPr>
          <w:lang w:eastAsia="ar-SA"/>
        </w:rPr>
      </w:pPr>
      <w:r>
        <w:rPr>
          <w:lang w:eastAsia="ar-SA"/>
        </w:rPr>
        <w:t>N/A</w:t>
      </w:r>
    </w:p>
    <w:p w14:paraId="6D7A32C1" w14:textId="77777777" w:rsidR="00D14B06" w:rsidRDefault="00D14B06" w:rsidP="0049277F">
      <w:pPr>
        <w:pStyle w:val="Heading6"/>
      </w:pPr>
      <w:r>
        <w:t>Ghi chú</w:t>
      </w:r>
    </w:p>
    <w:p w14:paraId="17B21517" w14:textId="77777777" w:rsidR="002B552D" w:rsidRDefault="002B552D" w:rsidP="0049277F">
      <w:pPr>
        <w:rPr>
          <w:lang w:eastAsia="ar-SA"/>
        </w:rPr>
      </w:pPr>
      <w:r>
        <w:rPr>
          <w:lang w:eastAsia="ar-SA"/>
        </w:rPr>
        <w:t>N/A</w:t>
      </w:r>
    </w:p>
    <w:p w14:paraId="629383F0" w14:textId="77777777" w:rsidR="00A36677" w:rsidRDefault="00A36677" w:rsidP="0049277F">
      <w:pPr>
        <w:pStyle w:val="Heading5"/>
        <w:tabs>
          <w:tab w:val="clear" w:pos="1638"/>
          <w:tab w:val="num" w:pos="993"/>
        </w:tabs>
        <w:ind w:hanging="1638"/>
      </w:pPr>
      <w:r>
        <w:t>Xem chi tiết Lịch sử tiêm chủng</w:t>
      </w:r>
    </w:p>
    <w:p w14:paraId="60707360" w14:textId="77777777" w:rsidR="00170247" w:rsidRPr="00170247" w:rsidRDefault="00170247" w:rsidP="0049277F">
      <w:pPr>
        <w:pStyle w:val="Heading6"/>
      </w:pPr>
      <w:r w:rsidRPr="00170247">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70247" w:rsidRPr="009F13D7" w14:paraId="4D7A1729" w14:textId="77777777" w:rsidTr="004344F4">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50713BF" w14:textId="77777777" w:rsidR="00170247" w:rsidRPr="009F13D7" w:rsidRDefault="00170247" w:rsidP="0049277F">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B8D797B" w14:textId="1A671322" w:rsidR="00170247" w:rsidRPr="009F13D7" w:rsidRDefault="00170247" w:rsidP="0049277F">
            <w:pPr>
              <w:keepLines/>
              <w:spacing w:after="120"/>
              <w:ind w:left="0"/>
              <w:jc w:val="both"/>
              <w:rPr>
                <w:lang w:eastAsia="ar-SA"/>
              </w:rPr>
            </w:pPr>
            <w:r>
              <w:t>Xem chi tiết Lịch sử tiêm chủng</w:t>
            </w:r>
          </w:p>
        </w:tc>
      </w:tr>
      <w:tr w:rsidR="00170247" w:rsidRPr="009F13D7" w14:paraId="3E72B767"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D75191" w14:textId="77777777" w:rsidR="00170247" w:rsidRPr="009F13D7" w:rsidRDefault="00170247" w:rsidP="0049277F">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2610110" w14:textId="5CF0EC36" w:rsidR="00170247" w:rsidRPr="009F13D7" w:rsidRDefault="00170247" w:rsidP="0049277F">
            <w:pPr>
              <w:keepLines/>
              <w:spacing w:after="120"/>
              <w:ind w:left="0"/>
              <w:jc w:val="both"/>
              <w:rPr>
                <w:lang w:eastAsia="ar-SA"/>
              </w:rPr>
            </w:pPr>
            <w:r>
              <w:rPr>
                <w:lang w:eastAsia="ar-SA"/>
              </w:rPr>
              <w:t>Người dùng hệ thống được quyền xem danh sách hồ sơ sức khỏe của Quân nhân theo đơn vị người dùng quản lý và người dùng xem chi tiết lịch sử tiêm chủng</w:t>
            </w:r>
          </w:p>
        </w:tc>
      </w:tr>
      <w:tr w:rsidR="00170247" w:rsidRPr="009F13D7" w14:paraId="23DD9B40" w14:textId="77777777" w:rsidTr="004344F4">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1F2B62B" w14:textId="77777777" w:rsidR="00170247" w:rsidRPr="009F13D7" w:rsidRDefault="00170247" w:rsidP="0049277F">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74381F6" w14:textId="77777777" w:rsidR="00170247" w:rsidRPr="009F13D7" w:rsidRDefault="00170247" w:rsidP="0049277F">
            <w:pPr>
              <w:keepLines/>
              <w:widowControl/>
              <w:snapToGrid w:val="0"/>
              <w:spacing w:before="0" w:after="120"/>
              <w:ind w:left="0"/>
              <w:jc w:val="both"/>
            </w:pPr>
            <w:r>
              <w:t>Người dùng hệ thống</w:t>
            </w:r>
          </w:p>
        </w:tc>
      </w:tr>
      <w:tr w:rsidR="00170247" w:rsidRPr="009F13D7" w14:paraId="7EFEFBB1" w14:textId="77777777" w:rsidTr="004344F4">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799BAC6" w14:textId="77777777" w:rsidR="00170247" w:rsidRPr="009F13D7" w:rsidRDefault="00170247" w:rsidP="0049277F">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F9EED36" w14:textId="4AF5ACB4" w:rsidR="00170247" w:rsidRPr="009F13D7" w:rsidRDefault="00170247" w:rsidP="0049277F">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w:t>
            </w:r>
            <w:r>
              <w:t>Xem chi tiết lịch sử tiêm chủng</w:t>
            </w:r>
          </w:p>
        </w:tc>
      </w:tr>
      <w:tr w:rsidR="00170247" w:rsidRPr="009F13D7" w14:paraId="220BFFD0" w14:textId="77777777" w:rsidTr="004344F4">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170AB5A8" w14:textId="77777777" w:rsidR="00170247" w:rsidRPr="009F13D7" w:rsidRDefault="00170247" w:rsidP="0049277F">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0E7A75B" w14:textId="69F42BE5" w:rsidR="00170247" w:rsidRPr="009F13D7" w:rsidRDefault="00170247" w:rsidP="0049277F">
            <w:pPr>
              <w:keepLines/>
              <w:spacing w:after="120"/>
              <w:ind w:left="0"/>
              <w:jc w:val="both"/>
              <w:rPr>
                <w:lang w:eastAsia="ar-SA"/>
              </w:rPr>
            </w:pPr>
            <w:r>
              <w:rPr>
                <w:lang w:eastAsia="ar-SA"/>
              </w:rPr>
              <w:t xml:space="preserve">Hiển thị màn hình </w:t>
            </w:r>
            <w:r>
              <w:t>Xem chi tiết lịch sử tiêm chủng</w:t>
            </w:r>
          </w:p>
        </w:tc>
      </w:tr>
      <w:tr w:rsidR="00170247" w:rsidRPr="009F13D7" w14:paraId="45AC169D" w14:textId="77777777" w:rsidTr="004344F4">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161996B" w14:textId="77777777" w:rsidR="00170247" w:rsidRPr="009F13D7" w:rsidRDefault="00170247" w:rsidP="0049277F">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84762F4" w14:textId="77777777" w:rsidR="00170247" w:rsidRPr="009F13D7" w:rsidRDefault="00170247" w:rsidP="0049277F">
            <w:pPr>
              <w:keepLines/>
              <w:spacing w:after="120"/>
              <w:ind w:left="0"/>
              <w:jc w:val="both"/>
            </w:pPr>
            <w:r w:rsidRPr="00CA1A78">
              <w:t xml:space="preserve">Nếu không có </w:t>
            </w:r>
            <w:r>
              <w:t>thông tin</w:t>
            </w:r>
            <w:r w:rsidRPr="00CA1A78">
              <w:t xml:space="preserve"> thì hiển thị Label thông tin “Chưa có dữ liệu”</w:t>
            </w:r>
          </w:p>
        </w:tc>
      </w:tr>
      <w:tr w:rsidR="00170247" w:rsidRPr="009F13D7" w14:paraId="298E3B26" w14:textId="77777777" w:rsidTr="004344F4">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5EC550E" w14:textId="77777777" w:rsidR="00170247" w:rsidRPr="009F13D7" w:rsidRDefault="00170247" w:rsidP="0049277F">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0687F9FE" w14:textId="77777777" w:rsidR="00170247" w:rsidRPr="000C01DB" w:rsidRDefault="00170247" w:rsidP="0049277F">
            <w:pPr>
              <w:ind w:left="0"/>
              <w:rPr>
                <w:rFonts w:eastAsia="Calibri"/>
                <w:iCs/>
              </w:rPr>
            </w:pPr>
            <w:r>
              <w:rPr>
                <w:rFonts w:eastAsia="Calibri"/>
                <w:iCs/>
              </w:rPr>
              <w:t>N/A</w:t>
            </w:r>
          </w:p>
        </w:tc>
      </w:tr>
    </w:tbl>
    <w:p w14:paraId="507FEB48" w14:textId="77777777" w:rsidR="00170247" w:rsidRPr="00D14B06" w:rsidRDefault="00170247" w:rsidP="0049277F">
      <w:pPr>
        <w:ind w:left="0"/>
      </w:pPr>
    </w:p>
    <w:p w14:paraId="56721820" w14:textId="77777777" w:rsidR="00170247" w:rsidRPr="00170247" w:rsidRDefault="00170247" w:rsidP="0049277F">
      <w:pPr>
        <w:pStyle w:val="Heading6"/>
      </w:pPr>
      <w:r w:rsidRPr="00170247">
        <w:lastRenderedPageBreak/>
        <w:t>Biểu đồ luồng xử lý chức năng</w:t>
      </w:r>
    </w:p>
    <w:p w14:paraId="72145DD6" w14:textId="2A587324" w:rsidR="00170247" w:rsidRPr="00B540A7" w:rsidRDefault="00170247" w:rsidP="0049277F">
      <w:pPr>
        <w:ind w:hanging="544"/>
        <w:jc w:val="center"/>
      </w:pPr>
      <w:r w:rsidRPr="00EF1727">
        <w:object w:dxaOrig="10380" w:dyaOrig="6420" w14:anchorId="1E3132A4">
          <v:shape id="_x0000_i1054" type="#_x0000_t75" style="width:380.4pt;height:218.7pt" o:ole="">
            <v:imagedata r:id="rId103" o:title=""/>
          </v:shape>
          <o:OLEObject Type="Embed" ProgID="Visio.Drawing.11" ShapeID="_x0000_i1054" DrawAspect="Content" ObjectID="_1734617831" r:id="rId104"/>
        </w:object>
      </w:r>
    </w:p>
    <w:p w14:paraId="1260CF42" w14:textId="77777777" w:rsidR="00170247" w:rsidRPr="00170247" w:rsidRDefault="00170247" w:rsidP="0049277F">
      <w:pPr>
        <w:pStyle w:val="Heading6"/>
      </w:pPr>
      <w:r w:rsidRPr="00170247">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170247" w:rsidRPr="009F13D7" w14:paraId="165A1C97" w14:textId="77777777" w:rsidTr="004344F4">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26FBDBD6" w14:textId="77777777" w:rsidR="00170247" w:rsidRPr="009F13D7" w:rsidRDefault="00170247"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272D77D0" w14:textId="77777777" w:rsidR="00170247" w:rsidRPr="009F13D7" w:rsidRDefault="00170247" w:rsidP="0049277F">
            <w:pPr>
              <w:snapToGrid w:val="0"/>
              <w:ind w:left="0"/>
              <w:jc w:val="center"/>
              <w:rPr>
                <w:b/>
              </w:rPr>
            </w:pPr>
            <w:r w:rsidRPr="009F13D7">
              <w:rPr>
                <w:b/>
              </w:rPr>
              <w:t>Phản ứng của hệ thống</w:t>
            </w:r>
          </w:p>
        </w:tc>
      </w:tr>
      <w:tr w:rsidR="00170247" w:rsidRPr="009F13D7" w14:paraId="63CAEA10" w14:textId="77777777" w:rsidTr="004344F4">
        <w:tc>
          <w:tcPr>
            <w:tcW w:w="2439" w:type="dxa"/>
            <w:tcBorders>
              <w:top w:val="dotted" w:sz="4" w:space="0" w:color="auto"/>
              <w:left w:val="dotted" w:sz="4" w:space="0" w:color="auto"/>
              <w:bottom w:val="dotted" w:sz="4" w:space="0" w:color="auto"/>
              <w:right w:val="dotted" w:sz="4" w:space="0" w:color="auto"/>
            </w:tcBorders>
            <w:hideMark/>
          </w:tcPr>
          <w:p w14:paraId="1A077EE9" w14:textId="438EC102" w:rsidR="00170247" w:rsidRPr="00967F7A" w:rsidRDefault="00170247" w:rsidP="0049277F">
            <w:pPr>
              <w:tabs>
                <w:tab w:val="left" w:pos="720"/>
              </w:tabs>
              <w:spacing w:before="80"/>
              <w:ind w:left="205" w:hanging="142"/>
              <w:jc w:val="both"/>
              <w:rPr>
                <w:szCs w:val="24"/>
              </w:rPr>
            </w:pPr>
            <w:r w:rsidRPr="00967F7A">
              <w:rPr>
                <w:szCs w:val="24"/>
              </w:rPr>
              <w:t>1</w:t>
            </w:r>
            <w:r>
              <w:rPr>
                <w:szCs w:val="24"/>
              </w:rPr>
              <w:t xml:space="preserve">. </w:t>
            </w:r>
            <w:r w:rsidRPr="00170247">
              <w:rPr>
                <w:snapToGrid/>
                <w:color w:val="000000"/>
                <w:szCs w:val="24"/>
              </w:rPr>
              <w:t>Đăng nhập vào vào hệ thống, chọn chức năng “Hồ sơ sức khỏe” và chọn 1 hồ sơ cần xem hồ sơ sức khỏe, chọn TABS “Tiêm chủng/Lịch sử tiêm chủng ” chọn 1 kết quả tiêm chủng cần xem chi tiết</w:t>
            </w:r>
          </w:p>
        </w:tc>
        <w:tc>
          <w:tcPr>
            <w:tcW w:w="6520" w:type="dxa"/>
            <w:tcBorders>
              <w:top w:val="dotted" w:sz="4" w:space="0" w:color="auto"/>
              <w:left w:val="dotted" w:sz="4" w:space="0" w:color="auto"/>
              <w:bottom w:val="dotted" w:sz="4" w:space="0" w:color="auto"/>
              <w:right w:val="dotted" w:sz="4" w:space="0" w:color="auto"/>
            </w:tcBorders>
            <w:hideMark/>
          </w:tcPr>
          <w:p w14:paraId="2C9C7102" w14:textId="50191F99" w:rsidR="00170247" w:rsidRDefault="00170247" w:rsidP="0049277F">
            <w:pPr>
              <w:tabs>
                <w:tab w:val="left" w:pos="720"/>
              </w:tabs>
              <w:spacing w:before="80"/>
              <w:ind w:left="175" w:hanging="175"/>
              <w:jc w:val="both"/>
            </w:pPr>
            <w:r w:rsidRPr="009F13D7">
              <w:t xml:space="preserve">2. </w:t>
            </w:r>
            <w:r w:rsidRPr="00967F7A">
              <w:rPr>
                <w:szCs w:val="24"/>
              </w:rPr>
              <w:t xml:space="preserve">Hệ thống </w:t>
            </w:r>
            <w:r w:rsidRPr="00967F7A">
              <w:rPr>
                <w:snapToGrid/>
                <w:color w:val="000000"/>
                <w:szCs w:val="24"/>
              </w:rPr>
              <w:t xml:space="preserve">hiển thị màn hình chi tiết thông tin kết quả </w:t>
            </w:r>
            <w:r>
              <w:rPr>
                <w:snapToGrid/>
                <w:color w:val="000000"/>
                <w:szCs w:val="24"/>
              </w:rPr>
              <w:t>tiêm chủng</w:t>
            </w:r>
          </w:p>
          <w:p w14:paraId="08A834B1" w14:textId="006F1688" w:rsidR="00170247" w:rsidRPr="00670C8A" w:rsidRDefault="00670C8A" w:rsidP="0049277F">
            <w:pPr>
              <w:pStyle w:val="BodyText"/>
              <w:numPr>
                <w:ilvl w:val="0"/>
                <w:numId w:val="35"/>
              </w:numPr>
              <w:spacing w:line="360" w:lineRule="auto"/>
              <w:ind w:left="420" w:hanging="420"/>
              <w:rPr>
                <w:b/>
                <w:lang w:eastAsia="ar-SA"/>
              </w:rPr>
            </w:pPr>
            <w:r>
              <w:rPr>
                <w:b/>
                <w:lang w:eastAsia="ar-SA"/>
              </w:rPr>
              <w:t>Thông tin cá nhân</w:t>
            </w:r>
            <w:r w:rsidR="00170247">
              <w:rPr>
                <w:b/>
                <w:lang w:eastAsia="ar-SA"/>
              </w:rPr>
              <w:t>:</w:t>
            </w:r>
            <w:r w:rsidR="00170247">
              <w:rPr>
                <w:lang w:eastAsia="ar-SA"/>
              </w:rPr>
              <w:t xml:space="preserve"> </w:t>
            </w:r>
          </w:p>
          <w:p w14:paraId="3EFC2C73" w14:textId="765463E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Mã y tế cá nhân</w:t>
            </w:r>
            <w:r>
              <w:rPr>
                <w:lang w:eastAsia="ar-SA"/>
              </w:rPr>
              <w:t>: Mã số BHXH của quân nhân</w:t>
            </w:r>
          </w:p>
          <w:p w14:paraId="76AD5146" w14:textId="0F26212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Họ và tên</w:t>
            </w:r>
            <w:r>
              <w:rPr>
                <w:lang w:eastAsia="ar-SA"/>
              </w:rPr>
              <w:t>: Họ và tên quân nhân</w:t>
            </w:r>
          </w:p>
          <w:p w14:paraId="670BE500" w14:textId="7FD8118E" w:rsidR="00670C8A" w:rsidRPr="00670C8A" w:rsidRDefault="00670C8A" w:rsidP="0049277F">
            <w:pPr>
              <w:pStyle w:val="BodyText"/>
              <w:numPr>
                <w:ilvl w:val="0"/>
                <w:numId w:val="35"/>
              </w:numPr>
              <w:spacing w:line="360" w:lineRule="auto"/>
              <w:ind w:left="420" w:hanging="420"/>
              <w:rPr>
                <w:b/>
                <w:lang w:eastAsia="ar-SA"/>
              </w:rPr>
            </w:pPr>
            <w:r>
              <w:rPr>
                <w:b/>
                <w:lang w:eastAsia="ar-SA"/>
              </w:rPr>
              <w:t>Thông tin tiêm chủng:</w:t>
            </w:r>
            <w:r>
              <w:rPr>
                <w:lang w:eastAsia="ar-SA"/>
              </w:rPr>
              <w:t xml:space="preserve"> </w:t>
            </w:r>
          </w:p>
          <w:p w14:paraId="55448367" w14:textId="3AF82649"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Tên vắc xin</w:t>
            </w:r>
            <w:r>
              <w:rPr>
                <w:lang w:eastAsia="ar-SA"/>
              </w:rPr>
              <w:t>: Tên vắc xin tiêm chủng</w:t>
            </w:r>
          </w:p>
          <w:p w14:paraId="448330F7" w14:textId="37DE4D3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Kháng nguyên</w:t>
            </w:r>
            <w:r>
              <w:rPr>
                <w:lang w:eastAsia="ar-SA"/>
              </w:rPr>
              <w:t>: Kháng nguyên phòng bệnh</w:t>
            </w:r>
          </w:p>
          <w:p w14:paraId="018EB015" w14:textId="41377DD9"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Trạng thái</w:t>
            </w:r>
            <w:r>
              <w:rPr>
                <w:lang w:eastAsia="ar-SA"/>
              </w:rPr>
              <w:t>: Hiển thị “Đã tiêm”</w:t>
            </w:r>
          </w:p>
          <w:p w14:paraId="1342446C" w14:textId="27E3E5E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tiêm</w:t>
            </w:r>
            <w:r>
              <w:rPr>
                <w:lang w:eastAsia="ar-SA"/>
              </w:rPr>
              <w:t xml:space="preserve">: Ngày tiêm vắc xin, hiển thị định dạng dd/MM/yyyy </w:t>
            </w:r>
            <w:proofErr w:type="gramStart"/>
            <w:r>
              <w:rPr>
                <w:lang w:eastAsia="ar-SA"/>
              </w:rPr>
              <w:t>HH:ss</w:t>
            </w:r>
            <w:proofErr w:type="gramEnd"/>
          </w:p>
          <w:p w14:paraId="4468258F" w14:textId="4B092EC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Mũi tiêm</w:t>
            </w:r>
            <w:r>
              <w:rPr>
                <w:lang w:eastAsia="ar-SA"/>
              </w:rPr>
              <w:t>: Mũi vắc xin tiêm</w:t>
            </w:r>
          </w:p>
          <w:p w14:paraId="71B95357" w14:textId="17CB98C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Loại vắc xin</w:t>
            </w:r>
            <w:r>
              <w:rPr>
                <w:lang w:eastAsia="ar-SA"/>
              </w:rPr>
              <w:t>: Loại vắc xin thuộc chương trình tiêm chủng mở rộng hay dịch vụ</w:t>
            </w:r>
          </w:p>
          <w:p w14:paraId="6C21DD20" w14:textId="5BA88341"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lastRenderedPageBreak/>
              <w:t>Loại cơ sở tiêm chủng</w:t>
            </w:r>
            <w:r>
              <w:rPr>
                <w:lang w:eastAsia="ar-SA"/>
              </w:rPr>
              <w:t>: Loại cơ sở tiêm chủng là cơ sở tiêm chủng mở rộng hay dịch vụ hay bệnh viện hay 1 nơi khác mà quân nhân tiêm</w:t>
            </w:r>
          </w:p>
          <w:p w14:paraId="48D0F007" w14:textId="604ABD60"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Nơi tiêm chủng</w:t>
            </w:r>
            <w:r>
              <w:rPr>
                <w:lang w:eastAsia="ar-SA"/>
              </w:rPr>
              <w:t>: Nơi quân nhân thực hiện mũi tiêm</w:t>
            </w:r>
          </w:p>
          <w:p w14:paraId="0334702F" w14:textId="180C541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hẹn tiêm</w:t>
            </w:r>
            <w:r>
              <w:rPr>
                <w:lang w:eastAsia="ar-SA"/>
              </w:rPr>
              <w:t>: Ngày hẹn mũi tiêm tiếp theo, hiển thị định dạng dd/MM/yyyy</w:t>
            </w:r>
          </w:p>
          <w:p w14:paraId="06EE42FA" w14:textId="114EE205"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Hình thức tiêm chủng</w:t>
            </w:r>
            <w:r>
              <w:rPr>
                <w:lang w:eastAsia="ar-SA"/>
              </w:rPr>
              <w:t>: Hình thức tiêm theo hình thức chiến dịch, thường xuyên hay dịch vụ</w:t>
            </w:r>
          </w:p>
          <w:p w14:paraId="34F88017" w14:textId="4019B19B"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Lô vắc xin</w:t>
            </w:r>
            <w:r>
              <w:rPr>
                <w:lang w:eastAsia="ar-SA"/>
              </w:rPr>
              <w:t xml:space="preserve">: Số lô vắc xin </w:t>
            </w:r>
          </w:p>
          <w:p w14:paraId="542BF54B" w14:textId="389DB6C6" w:rsidR="00670C8A" w:rsidRDefault="00670C8A" w:rsidP="0049277F">
            <w:pPr>
              <w:pStyle w:val="BodyText"/>
              <w:numPr>
                <w:ilvl w:val="0"/>
                <w:numId w:val="18"/>
              </w:numPr>
              <w:spacing w:line="360" w:lineRule="auto"/>
              <w:ind w:left="346" w:hanging="284"/>
              <w:rPr>
                <w:lang w:eastAsia="ar-SA"/>
              </w:rPr>
            </w:pPr>
            <w:r w:rsidRPr="00670C8A">
              <w:rPr>
                <w:lang w:eastAsia="ar-SA"/>
              </w:rPr>
              <w:t>Phản ứng sau tiêm</w:t>
            </w:r>
            <w:r>
              <w:rPr>
                <w:lang w:eastAsia="ar-SA"/>
              </w:rPr>
              <w:t>: Xác định thông tin tiêm xảy ra phản ứng hay không, thông tin hiển thị gồm 2 lựa chọn hiển thị theo mũi tiêm:</w:t>
            </w:r>
          </w:p>
          <w:p w14:paraId="0CB16659" w14:textId="77777777" w:rsidR="00670C8A" w:rsidRDefault="00670C8A" w:rsidP="0049277F">
            <w:pPr>
              <w:pStyle w:val="BodyText"/>
              <w:numPr>
                <w:ilvl w:val="0"/>
                <w:numId w:val="49"/>
              </w:numPr>
              <w:spacing w:line="360" w:lineRule="auto"/>
              <w:rPr>
                <w:lang w:eastAsia="ar-SA"/>
              </w:rPr>
            </w:pPr>
            <w:r>
              <w:rPr>
                <w:lang w:eastAsia="ar-SA"/>
              </w:rPr>
              <w:t>Không có phản ứng</w:t>
            </w:r>
          </w:p>
          <w:p w14:paraId="5C3745D0" w14:textId="22F42EBA" w:rsidR="00670C8A" w:rsidRPr="00670C8A" w:rsidRDefault="00670C8A" w:rsidP="0049277F">
            <w:pPr>
              <w:pStyle w:val="BodyText"/>
              <w:numPr>
                <w:ilvl w:val="0"/>
                <w:numId w:val="49"/>
              </w:numPr>
              <w:spacing w:line="360" w:lineRule="auto"/>
              <w:rPr>
                <w:lang w:eastAsia="ar-SA"/>
              </w:rPr>
            </w:pPr>
            <w:r>
              <w:rPr>
                <w:lang w:eastAsia="ar-SA"/>
              </w:rPr>
              <w:t>Có phản ứng sau tiêm</w:t>
            </w:r>
          </w:p>
          <w:p w14:paraId="260CF7D1" w14:textId="64BF145A" w:rsidR="00670C8A" w:rsidRPr="00670C8A" w:rsidRDefault="00670C8A" w:rsidP="0049277F">
            <w:pPr>
              <w:pStyle w:val="BodyText"/>
              <w:numPr>
                <w:ilvl w:val="0"/>
                <w:numId w:val="18"/>
              </w:numPr>
              <w:spacing w:line="360" w:lineRule="auto"/>
              <w:ind w:left="346" w:hanging="284"/>
              <w:rPr>
                <w:lang w:eastAsia="ar-SA"/>
              </w:rPr>
            </w:pPr>
            <w:r w:rsidRPr="00670C8A">
              <w:rPr>
                <w:lang w:eastAsia="ar-SA"/>
              </w:rPr>
              <w:t>Ngày xảy ra phản ứng</w:t>
            </w:r>
            <w:r>
              <w:rPr>
                <w:lang w:eastAsia="ar-SA"/>
              </w:rPr>
              <w:t xml:space="preserve">: Thời điểm xảy ra phản ứng tiêm (nếu có), định dạng hiển thị dd/MM/yyyy </w:t>
            </w:r>
            <w:proofErr w:type="gramStart"/>
            <w:r>
              <w:rPr>
                <w:lang w:eastAsia="ar-SA"/>
              </w:rPr>
              <w:t>HH:ss</w:t>
            </w:r>
            <w:proofErr w:type="gramEnd"/>
          </w:p>
          <w:p w14:paraId="6436608F" w14:textId="77610939" w:rsidR="00670C8A" w:rsidRDefault="00670C8A" w:rsidP="0049277F">
            <w:pPr>
              <w:pStyle w:val="BodyText"/>
              <w:numPr>
                <w:ilvl w:val="0"/>
                <w:numId w:val="18"/>
              </w:numPr>
              <w:spacing w:line="360" w:lineRule="auto"/>
              <w:ind w:left="346" w:hanging="284"/>
              <w:rPr>
                <w:lang w:eastAsia="ar-SA"/>
              </w:rPr>
            </w:pPr>
            <w:r w:rsidRPr="00670C8A">
              <w:rPr>
                <w:lang w:eastAsia="ar-SA"/>
              </w:rPr>
              <w:t>Mức độ phản ứng</w:t>
            </w:r>
            <w:r>
              <w:rPr>
                <w:lang w:eastAsia="ar-SA"/>
              </w:rPr>
              <w:t>: Mức độ xảy ra phản phản ứng tiêm (nếu có), mức độ gồm 4 mức</w:t>
            </w:r>
          </w:p>
          <w:p w14:paraId="240E6170" w14:textId="77777777" w:rsidR="00670C8A" w:rsidRDefault="00670C8A" w:rsidP="0049277F">
            <w:pPr>
              <w:pStyle w:val="BodyText"/>
              <w:numPr>
                <w:ilvl w:val="0"/>
                <w:numId w:val="49"/>
              </w:numPr>
              <w:spacing w:line="360" w:lineRule="auto"/>
              <w:rPr>
                <w:lang w:eastAsia="ar-SA"/>
              </w:rPr>
            </w:pPr>
            <w:r>
              <w:rPr>
                <w:lang w:eastAsia="ar-SA"/>
              </w:rPr>
              <w:t>Mức độ nhẹ</w:t>
            </w:r>
          </w:p>
          <w:p w14:paraId="56BCBFFB" w14:textId="77777777" w:rsidR="00670C8A" w:rsidRDefault="00670C8A" w:rsidP="0049277F">
            <w:pPr>
              <w:pStyle w:val="BodyText"/>
              <w:numPr>
                <w:ilvl w:val="0"/>
                <w:numId w:val="49"/>
              </w:numPr>
              <w:spacing w:line="360" w:lineRule="auto"/>
              <w:rPr>
                <w:lang w:eastAsia="ar-SA"/>
              </w:rPr>
            </w:pPr>
            <w:r>
              <w:rPr>
                <w:lang w:eastAsia="ar-SA"/>
              </w:rPr>
              <w:t>Mức độ nặng</w:t>
            </w:r>
          </w:p>
          <w:p w14:paraId="221DE62A" w14:textId="77777777" w:rsidR="00670C8A" w:rsidRDefault="00670C8A" w:rsidP="0049277F">
            <w:pPr>
              <w:pStyle w:val="BodyText"/>
              <w:numPr>
                <w:ilvl w:val="0"/>
                <w:numId w:val="49"/>
              </w:numPr>
              <w:spacing w:line="360" w:lineRule="auto"/>
              <w:rPr>
                <w:lang w:eastAsia="ar-SA"/>
              </w:rPr>
            </w:pPr>
            <w:r>
              <w:rPr>
                <w:lang w:eastAsia="ar-SA"/>
              </w:rPr>
              <w:t>Mức độ nguy kịch</w:t>
            </w:r>
          </w:p>
          <w:p w14:paraId="701394E6" w14:textId="77777777" w:rsidR="00670C8A" w:rsidRPr="00726CD0" w:rsidRDefault="00670C8A" w:rsidP="0049277F">
            <w:pPr>
              <w:pStyle w:val="BodyText"/>
              <w:numPr>
                <w:ilvl w:val="0"/>
                <w:numId w:val="49"/>
              </w:numPr>
              <w:spacing w:line="360" w:lineRule="auto"/>
              <w:rPr>
                <w:lang w:eastAsia="ar-SA"/>
              </w:rPr>
            </w:pPr>
            <w:r>
              <w:rPr>
                <w:lang w:eastAsia="ar-SA"/>
              </w:rPr>
              <w:t>Mức độ ngừng tuần hoàn</w:t>
            </w:r>
          </w:p>
          <w:p w14:paraId="1A7A603E" w14:textId="2C0DE35F" w:rsidR="00170247" w:rsidRPr="009F13D7" w:rsidRDefault="00670C8A" w:rsidP="0049277F">
            <w:pPr>
              <w:pStyle w:val="BodyText"/>
              <w:numPr>
                <w:ilvl w:val="0"/>
                <w:numId w:val="35"/>
              </w:numPr>
              <w:spacing w:line="360" w:lineRule="auto"/>
              <w:ind w:left="420" w:hanging="420"/>
            </w:pPr>
            <w:r>
              <w:rPr>
                <w:b/>
                <w:lang w:eastAsia="ar-SA"/>
              </w:rPr>
              <w:t xml:space="preserve">Button Đóng: </w:t>
            </w:r>
            <w:r w:rsidRPr="00670C8A">
              <w:rPr>
                <w:lang w:eastAsia="ar-SA"/>
              </w:rPr>
              <w:t>Thực hiện đóng màn hình chi tiết tiêm chủng</w:t>
            </w:r>
          </w:p>
        </w:tc>
      </w:tr>
      <w:tr w:rsidR="00170247" w:rsidRPr="009F13D7" w14:paraId="53920265" w14:textId="77777777" w:rsidTr="004344F4">
        <w:tc>
          <w:tcPr>
            <w:tcW w:w="2439" w:type="dxa"/>
            <w:tcBorders>
              <w:top w:val="dotted" w:sz="4" w:space="0" w:color="auto"/>
              <w:left w:val="dotted" w:sz="4" w:space="0" w:color="auto"/>
              <w:bottom w:val="dotted" w:sz="4" w:space="0" w:color="auto"/>
              <w:right w:val="dotted" w:sz="4" w:space="0" w:color="auto"/>
            </w:tcBorders>
            <w:shd w:val="pct10" w:color="auto" w:fill="auto"/>
          </w:tcPr>
          <w:p w14:paraId="7A8242D9" w14:textId="0CB01078" w:rsidR="00170247" w:rsidRPr="009F13D7" w:rsidRDefault="00170247"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724B7345" w14:textId="77777777" w:rsidR="00170247" w:rsidRPr="009F13D7" w:rsidRDefault="00170247" w:rsidP="0049277F">
            <w:pPr>
              <w:snapToGrid w:val="0"/>
              <w:jc w:val="both"/>
              <w:rPr>
                <w:lang w:val="pt-BR"/>
              </w:rPr>
            </w:pPr>
          </w:p>
        </w:tc>
      </w:tr>
    </w:tbl>
    <w:p w14:paraId="04134299" w14:textId="77777777" w:rsidR="00170247" w:rsidRPr="00170247" w:rsidRDefault="00170247" w:rsidP="0049277F">
      <w:pPr>
        <w:pStyle w:val="Heading6"/>
      </w:pPr>
      <w:r w:rsidRPr="00170247">
        <w:t>Mô tả dòng sự kiện phụ (Alternative Flow)</w:t>
      </w:r>
    </w:p>
    <w:p w14:paraId="71EE9968" w14:textId="77777777" w:rsidR="00170247" w:rsidRPr="009F13D7" w:rsidRDefault="00170247" w:rsidP="0049277F">
      <w:pPr>
        <w:snapToGrid w:val="0"/>
        <w:rPr>
          <w:lang w:eastAsia="ar-SA"/>
        </w:rPr>
      </w:pPr>
      <w:r w:rsidRPr="009F13D7">
        <w:rPr>
          <w:lang w:eastAsia="ar-SA"/>
        </w:rPr>
        <w:t>N/A</w:t>
      </w:r>
    </w:p>
    <w:p w14:paraId="698022F7" w14:textId="77777777" w:rsidR="00170247" w:rsidRPr="00170247" w:rsidRDefault="00170247" w:rsidP="0049277F">
      <w:pPr>
        <w:pStyle w:val="Heading6"/>
      </w:pPr>
      <w:r w:rsidRPr="00170247">
        <w:lastRenderedPageBreak/>
        <w:t>Ghi chú</w:t>
      </w:r>
    </w:p>
    <w:p w14:paraId="50396747" w14:textId="71B83570" w:rsidR="00A36677" w:rsidRDefault="00170247" w:rsidP="0049277F">
      <w:pPr>
        <w:ind w:left="0"/>
        <w:jc w:val="center"/>
      </w:pPr>
      <w:r>
        <w:rPr>
          <w:noProof/>
          <w:snapToGrid/>
        </w:rPr>
        <w:drawing>
          <wp:inline distT="0" distB="0" distL="0" distR="0" wp14:anchorId="42E70AB7" wp14:editId="3492E03A">
            <wp:extent cx="4790476" cy="464761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90476" cy="4647619"/>
                    </a:xfrm>
                    <a:prstGeom prst="rect">
                      <a:avLst/>
                    </a:prstGeom>
                  </pic:spPr>
                </pic:pic>
              </a:graphicData>
            </a:graphic>
          </wp:inline>
        </w:drawing>
      </w:r>
    </w:p>
    <w:p w14:paraId="3F2232DF" w14:textId="17E214E4" w:rsidR="00170247" w:rsidRDefault="00170247" w:rsidP="0049277F">
      <w:pPr>
        <w:pStyle w:val="BodyText"/>
        <w:spacing w:line="360" w:lineRule="auto"/>
        <w:ind w:left="0"/>
        <w:jc w:val="center"/>
        <w:rPr>
          <w:i/>
          <w:noProof/>
        </w:rPr>
      </w:pPr>
      <w:r w:rsidRPr="00EF1727">
        <w:rPr>
          <w:i/>
          <w:noProof/>
        </w:rPr>
        <w:t xml:space="preserve">Hình: Màn hình Prototype </w:t>
      </w:r>
      <w:r>
        <w:rPr>
          <w:i/>
          <w:noProof/>
        </w:rPr>
        <w:t>Chi tiết thông tin tiêm chủng</w:t>
      </w:r>
    </w:p>
    <w:p w14:paraId="220B3B1E" w14:textId="77777777" w:rsidR="002E47DA" w:rsidRPr="00662D98" w:rsidRDefault="002E47DA" w:rsidP="002E47DA">
      <w:pPr>
        <w:pStyle w:val="Heading3"/>
        <w:rPr>
          <w:color w:val="000000"/>
          <w:szCs w:val="24"/>
        </w:rPr>
      </w:pPr>
      <w:bookmarkStart w:id="58" w:name="_Toc109901575"/>
      <w:r w:rsidRPr="00662D98">
        <w:rPr>
          <w:color w:val="000000"/>
          <w:szCs w:val="24"/>
        </w:rPr>
        <w:t>Khám sức khỏe định kỳ</w:t>
      </w:r>
    </w:p>
    <w:p w14:paraId="23E7BB14" w14:textId="77777777" w:rsidR="002E47DA" w:rsidRDefault="002E47DA" w:rsidP="002E47DA">
      <w:pPr>
        <w:pStyle w:val="Heading4"/>
      </w:pPr>
      <w:r>
        <w:t>Danh sách kết quả khám sức khỏe định kỳ</w:t>
      </w:r>
    </w:p>
    <w:p w14:paraId="0C00A531" w14:textId="77777777" w:rsidR="002E47DA" w:rsidRPr="00986A62" w:rsidRDefault="002E47DA" w:rsidP="002E47DA">
      <w:pPr>
        <w:pStyle w:val="Heading5"/>
        <w:ind w:left="1134" w:hanging="992"/>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9F13D7" w14:paraId="5FDD3DA3"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FCE01C0" w14:textId="77777777" w:rsidR="002E47DA" w:rsidRPr="009F13D7" w:rsidRDefault="002E47DA" w:rsidP="002131C0">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D25D806" w14:textId="77777777" w:rsidR="002E47DA" w:rsidRPr="009F13D7" w:rsidRDefault="002E47DA" w:rsidP="002131C0">
            <w:pPr>
              <w:keepLines/>
              <w:spacing w:after="120"/>
              <w:ind w:left="0"/>
              <w:jc w:val="both"/>
              <w:rPr>
                <w:lang w:eastAsia="ar-SA"/>
              </w:rPr>
            </w:pPr>
            <w:r>
              <w:t>Danh sách kết quả khám sức khỏe định kỳ</w:t>
            </w:r>
          </w:p>
        </w:tc>
      </w:tr>
      <w:tr w:rsidR="002E47DA" w:rsidRPr="009F13D7" w14:paraId="454A8EB0"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5927FF0" w14:textId="77777777" w:rsidR="002E47DA" w:rsidRPr="009F13D7" w:rsidRDefault="002E47DA" w:rsidP="002131C0">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042FF58" w14:textId="77777777" w:rsidR="002E47DA" w:rsidRPr="009F13D7" w:rsidRDefault="002E47DA" w:rsidP="002131C0">
            <w:pPr>
              <w:keepLines/>
              <w:spacing w:after="120"/>
              <w:ind w:left="0"/>
              <w:jc w:val="both"/>
              <w:rPr>
                <w:lang w:eastAsia="ar-SA"/>
              </w:rPr>
            </w:pPr>
            <w:r>
              <w:rPr>
                <w:lang w:eastAsia="ar-SA"/>
              </w:rPr>
              <w:t>Người dùng hệ thống được quyền truy cập vào chức năng hệ thống</w:t>
            </w:r>
          </w:p>
        </w:tc>
      </w:tr>
      <w:tr w:rsidR="002E47DA" w:rsidRPr="009F13D7" w14:paraId="7C6B6221"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850C6DC" w14:textId="77777777" w:rsidR="002E47DA" w:rsidRPr="009F13D7" w:rsidRDefault="002E47DA" w:rsidP="002131C0">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DE9C65B" w14:textId="77777777" w:rsidR="002E47DA" w:rsidRPr="009F13D7" w:rsidRDefault="002E47DA" w:rsidP="002131C0">
            <w:pPr>
              <w:keepLines/>
              <w:widowControl/>
              <w:snapToGrid w:val="0"/>
              <w:spacing w:before="0" w:after="120"/>
              <w:ind w:left="0"/>
              <w:jc w:val="both"/>
            </w:pPr>
            <w:r>
              <w:t>Người dùng hệ thống</w:t>
            </w:r>
          </w:p>
        </w:tc>
      </w:tr>
      <w:tr w:rsidR="002E47DA" w:rsidRPr="009F13D7" w14:paraId="117E3A3E"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EA07A5C" w14:textId="77777777" w:rsidR="002E47DA" w:rsidRPr="009F13D7" w:rsidRDefault="002E47DA" w:rsidP="002131C0">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D82E454" w14:textId="77777777" w:rsidR="002E47DA" w:rsidRPr="009F13D7" w:rsidRDefault="002E47DA" w:rsidP="002131C0">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2E47DA" w:rsidRPr="009F13D7" w14:paraId="30CE5E01"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28D1A31" w14:textId="77777777" w:rsidR="002E47DA" w:rsidRPr="009F13D7" w:rsidRDefault="002E47DA" w:rsidP="002131C0">
            <w:pPr>
              <w:snapToGrid w:val="0"/>
              <w:ind w:left="142"/>
              <w:rPr>
                <w:b/>
              </w:rPr>
            </w:pPr>
            <w:r w:rsidRPr="009F13D7">
              <w:rPr>
                <w:b/>
              </w:rPr>
              <w:lastRenderedPageBreak/>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A329015" w14:textId="77777777" w:rsidR="002E47DA" w:rsidRPr="009F13D7" w:rsidRDefault="002E47DA" w:rsidP="002131C0">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C15CAB" w:rsidRPr="009F13D7" w14:paraId="1807505C"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7F9272C" w14:textId="77777777" w:rsidR="00C15CAB" w:rsidRPr="009F13D7" w:rsidRDefault="00C15CAB" w:rsidP="00C15CAB">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C60C8E2" w14:textId="23401573" w:rsidR="00C15CAB" w:rsidRPr="009F13D7" w:rsidRDefault="00C15CAB" w:rsidP="00C15CAB">
            <w:pPr>
              <w:keepLines/>
              <w:spacing w:after="120"/>
              <w:ind w:left="0"/>
              <w:jc w:val="both"/>
            </w:pPr>
            <w:r>
              <w:rPr>
                <w:lang w:eastAsia="ar-SA"/>
              </w:rPr>
              <w:t>Nếu không có thông tin thì hiển thị Label “Không có bản ghi”</w:t>
            </w:r>
          </w:p>
        </w:tc>
      </w:tr>
      <w:tr w:rsidR="00C15CAB" w:rsidRPr="009F13D7" w14:paraId="42E83935"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BA28D1F" w14:textId="77777777" w:rsidR="00C15CAB" w:rsidRPr="009F13D7" w:rsidRDefault="00C15CAB" w:rsidP="00C15CAB">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560CC4D6" w14:textId="77777777" w:rsidR="00C15CAB" w:rsidRPr="000C01DB" w:rsidRDefault="00C15CAB" w:rsidP="00C15CAB">
            <w:pPr>
              <w:ind w:left="0"/>
              <w:rPr>
                <w:rFonts w:eastAsia="Calibri"/>
                <w:iCs/>
              </w:rPr>
            </w:pPr>
            <w:r>
              <w:rPr>
                <w:rFonts w:eastAsia="Calibri"/>
                <w:iCs/>
              </w:rPr>
              <w:t>N/A</w:t>
            </w:r>
          </w:p>
        </w:tc>
      </w:tr>
    </w:tbl>
    <w:p w14:paraId="61E77C92" w14:textId="77777777" w:rsidR="002E47DA" w:rsidRPr="00986A62" w:rsidRDefault="002E47DA" w:rsidP="002E47DA">
      <w:pPr>
        <w:pStyle w:val="Heading5"/>
        <w:ind w:left="1134" w:hanging="992"/>
      </w:pPr>
      <w:r w:rsidRPr="00986A62">
        <w:t>Biểu đồ luồng xử lý chức năng</w:t>
      </w:r>
    </w:p>
    <w:p w14:paraId="08A2D079" w14:textId="77777777" w:rsidR="002E47DA" w:rsidRPr="00B540A7" w:rsidRDefault="002E47DA" w:rsidP="002E47DA">
      <w:pPr>
        <w:ind w:hanging="544"/>
        <w:jc w:val="center"/>
      </w:pPr>
      <w:r w:rsidRPr="00EF1727">
        <w:object w:dxaOrig="11730" w:dyaOrig="7126" w14:anchorId="2D1A3605">
          <v:shape id="_x0000_i1055" type="#_x0000_t75" style="width:428.8pt;height:241.25pt" o:ole="">
            <v:imagedata r:id="rId106" o:title=""/>
          </v:shape>
          <o:OLEObject Type="Embed" ProgID="Visio.Drawing.11" ShapeID="_x0000_i1055" DrawAspect="Content" ObjectID="_1734617832" r:id="rId107"/>
        </w:object>
      </w:r>
    </w:p>
    <w:p w14:paraId="692466DB" w14:textId="77777777" w:rsidR="002E47DA" w:rsidRPr="00986A62" w:rsidRDefault="002E47DA" w:rsidP="002E47DA">
      <w:pPr>
        <w:pStyle w:val="Heading5"/>
        <w:ind w:left="1134" w:hanging="992"/>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2E47DA" w:rsidRPr="009F13D7" w14:paraId="6048E29E" w14:textId="77777777" w:rsidTr="002131C0">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348AC28A" w14:textId="77777777" w:rsidR="002E47DA" w:rsidRPr="009F13D7" w:rsidRDefault="002E47DA" w:rsidP="002131C0">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4A55FFF3" w14:textId="77777777" w:rsidR="002E47DA" w:rsidRPr="009F13D7" w:rsidRDefault="002E47DA" w:rsidP="002131C0">
            <w:pPr>
              <w:snapToGrid w:val="0"/>
              <w:ind w:left="0"/>
              <w:jc w:val="center"/>
              <w:rPr>
                <w:b/>
              </w:rPr>
            </w:pPr>
            <w:r w:rsidRPr="009F13D7">
              <w:rPr>
                <w:b/>
              </w:rPr>
              <w:t>Phản ứng của hệ thống</w:t>
            </w:r>
          </w:p>
        </w:tc>
      </w:tr>
      <w:tr w:rsidR="002E47DA" w:rsidRPr="009F13D7" w14:paraId="607034B2"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672AC354" w14:textId="77777777" w:rsidR="002E47DA" w:rsidRPr="009F13D7" w:rsidRDefault="002E47DA" w:rsidP="002131C0">
            <w:pPr>
              <w:tabs>
                <w:tab w:val="left" w:pos="720"/>
              </w:tabs>
              <w:spacing w:before="80"/>
              <w:ind w:left="360" w:hanging="360"/>
              <w:jc w:val="both"/>
            </w:pPr>
            <w:r w:rsidRPr="009F13D7">
              <w:t xml:space="preserve">1. Người dùng </w:t>
            </w:r>
            <w:r w:rsidRPr="00D10D54">
              <w:rPr>
                <w:snapToGrid/>
                <w:color w:val="000000"/>
                <w:szCs w:val="24"/>
              </w:rPr>
              <w:t>Đăng nhập vào hệ thống, chọn chức năng “Hồ sơ sức khỏe” và chọn 1 hồ sơ cần xem hồ sơ sức khỏe, chọn TABS “Khám sức khỏe định kỳ”</w:t>
            </w:r>
          </w:p>
        </w:tc>
        <w:tc>
          <w:tcPr>
            <w:tcW w:w="6520" w:type="dxa"/>
            <w:tcBorders>
              <w:top w:val="dotted" w:sz="4" w:space="0" w:color="auto"/>
              <w:left w:val="dotted" w:sz="4" w:space="0" w:color="auto"/>
              <w:bottom w:val="dotted" w:sz="4" w:space="0" w:color="auto"/>
              <w:right w:val="dotted" w:sz="4" w:space="0" w:color="auto"/>
            </w:tcBorders>
            <w:hideMark/>
          </w:tcPr>
          <w:p w14:paraId="6E9457FC" w14:textId="77777777" w:rsidR="002E47DA" w:rsidRDefault="002E47DA" w:rsidP="002131C0">
            <w:pPr>
              <w:tabs>
                <w:tab w:val="left" w:pos="720"/>
              </w:tabs>
              <w:spacing w:before="80"/>
              <w:ind w:left="360" w:hanging="360"/>
              <w:jc w:val="both"/>
            </w:pPr>
            <w:r w:rsidRPr="009F13D7">
              <w:t>2. Hiển thị màn hình tìm kiếm và danh sách mặc định</w:t>
            </w:r>
          </w:p>
          <w:p w14:paraId="4C006305" w14:textId="77777777" w:rsidR="002E47DA" w:rsidRPr="00D10D54" w:rsidRDefault="002E47DA" w:rsidP="002131C0">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45E3960D" w14:textId="77777777" w:rsidR="002E47DA" w:rsidRDefault="002E47DA" w:rsidP="002131C0">
            <w:pPr>
              <w:pStyle w:val="BodyText"/>
              <w:numPr>
                <w:ilvl w:val="0"/>
                <w:numId w:val="18"/>
              </w:numPr>
              <w:spacing w:line="360" w:lineRule="auto"/>
              <w:ind w:left="346" w:hanging="284"/>
              <w:rPr>
                <w:lang w:eastAsia="ar-SA"/>
              </w:rPr>
            </w:pPr>
            <w:r>
              <w:rPr>
                <w:lang w:eastAsia="ar-SA"/>
              </w:rPr>
              <w:t>Thời gian khám Từ ngày: DatetimePicker, cho phép chọn thời gian khám để tìm kiếm, yêu cầu không được lớn hơn ngày hiện tại và không được lớn hơn “Đến ngày”</w:t>
            </w:r>
          </w:p>
          <w:p w14:paraId="47004564" w14:textId="77777777" w:rsidR="002E47DA" w:rsidRDefault="002E47DA" w:rsidP="002131C0">
            <w:pPr>
              <w:pStyle w:val="BodyText"/>
              <w:numPr>
                <w:ilvl w:val="0"/>
                <w:numId w:val="18"/>
              </w:numPr>
              <w:spacing w:line="360" w:lineRule="auto"/>
              <w:ind w:left="346" w:hanging="284"/>
              <w:rPr>
                <w:lang w:eastAsia="ar-SA"/>
              </w:rPr>
            </w:pPr>
            <w:r>
              <w:rPr>
                <w:lang w:eastAsia="ar-SA"/>
              </w:rPr>
              <w:t xml:space="preserve">Đến ngày: DatetimePicker, cho phép chọn khoảng thời gian khám để tìm kiếm, yêu cầu không được lớn hơn ngày hiện tại </w:t>
            </w:r>
          </w:p>
          <w:p w14:paraId="7072F0E8" w14:textId="77777777" w:rsidR="002E47DA" w:rsidRDefault="002E47DA" w:rsidP="002131C0">
            <w:pPr>
              <w:pStyle w:val="BodyText"/>
              <w:numPr>
                <w:ilvl w:val="0"/>
                <w:numId w:val="18"/>
              </w:numPr>
              <w:spacing w:line="360" w:lineRule="auto"/>
              <w:ind w:left="346" w:hanging="284"/>
              <w:rPr>
                <w:lang w:eastAsia="ar-SA"/>
              </w:rPr>
            </w:pPr>
            <w:r>
              <w:rPr>
                <w:lang w:eastAsia="ar-SA"/>
              </w:rPr>
              <w:t>Nơi khám: Combobox hiển thị cho phép chọn cơ sở y tế mà quân nhân đến khám</w:t>
            </w:r>
          </w:p>
          <w:p w14:paraId="0490DD7C" w14:textId="77777777" w:rsidR="002E47DA" w:rsidRPr="00D10D54" w:rsidRDefault="002E47DA" w:rsidP="002131C0">
            <w:pPr>
              <w:pStyle w:val="BodyText"/>
              <w:numPr>
                <w:ilvl w:val="0"/>
                <w:numId w:val="18"/>
              </w:numPr>
              <w:spacing w:line="360" w:lineRule="auto"/>
              <w:ind w:left="346" w:hanging="284"/>
              <w:rPr>
                <w:lang w:eastAsia="ar-SA"/>
              </w:rPr>
            </w:pPr>
            <w:r>
              <w:rPr>
                <w:lang w:eastAsia="ar-SA"/>
              </w:rPr>
              <w:lastRenderedPageBreak/>
              <w:t>Button Tìm kiếm: Thực hiện thao tác tìm kiếm thông tin kết quả khám sức khỏe định kỳ</w:t>
            </w:r>
          </w:p>
          <w:p w14:paraId="448D926C" w14:textId="77777777" w:rsidR="002E47DA" w:rsidRPr="00D4495F" w:rsidRDefault="002E47DA" w:rsidP="002131C0">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kết quả khám sức khỏe định kỳ: </w:t>
            </w:r>
            <w:r w:rsidRPr="00D4495F">
              <w:rPr>
                <w:b/>
              </w:rPr>
              <w:t xml:space="preserve"> </w:t>
            </w:r>
            <w:r w:rsidRPr="00D4495F">
              <w:t xml:space="preserve">Hiển thị danh sách </w:t>
            </w:r>
            <w:r>
              <w:t xml:space="preserve">kết quả khám sức khỏe định kỳ của quân nhân </w:t>
            </w:r>
            <w:r w:rsidRPr="00D4495F">
              <w:t>bao gồm các trường thông tin sau:</w:t>
            </w:r>
          </w:p>
          <w:p w14:paraId="063711CE" w14:textId="77777777" w:rsidR="002E47DA" w:rsidRPr="00D4495F" w:rsidRDefault="002E47DA" w:rsidP="002131C0">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09B2B3C7" w14:textId="457AAB26" w:rsidR="002E47DA" w:rsidRDefault="002E47DA" w:rsidP="002131C0">
            <w:pPr>
              <w:pStyle w:val="BodyText"/>
              <w:numPr>
                <w:ilvl w:val="0"/>
                <w:numId w:val="18"/>
              </w:numPr>
              <w:spacing w:line="360" w:lineRule="auto"/>
              <w:ind w:left="346" w:hanging="284"/>
              <w:rPr>
                <w:lang w:eastAsia="ar-SA"/>
              </w:rPr>
            </w:pPr>
            <w:r>
              <w:rPr>
                <w:lang w:eastAsia="ar-SA"/>
              </w:rPr>
              <w:t>Thời gian khám: Thời điểm quân nhân khám, định dạng dd/MM/yyyy</w:t>
            </w:r>
            <w:r w:rsidR="00C15CAB">
              <w:rPr>
                <w:lang w:eastAsia="ar-SA"/>
              </w:rPr>
              <w:t xml:space="preserve">. </w:t>
            </w:r>
          </w:p>
          <w:p w14:paraId="27A785A7" w14:textId="77777777" w:rsidR="002E47DA" w:rsidRDefault="002E47DA" w:rsidP="002131C0">
            <w:pPr>
              <w:pStyle w:val="BodyText"/>
              <w:numPr>
                <w:ilvl w:val="0"/>
                <w:numId w:val="18"/>
              </w:numPr>
              <w:spacing w:line="360" w:lineRule="auto"/>
              <w:ind w:left="346" w:hanging="284"/>
              <w:rPr>
                <w:lang w:eastAsia="ar-SA"/>
              </w:rPr>
            </w:pPr>
            <w:r>
              <w:rPr>
                <w:lang w:eastAsia="ar-SA"/>
              </w:rPr>
              <w:t>Cơ sở y tế: Cơ sở y tế nơi phát sinh kết quả khám sức khỏe</w:t>
            </w:r>
          </w:p>
          <w:p w14:paraId="60BF1F86" w14:textId="77777777" w:rsidR="002E47DA" w:rsidRDefault="002E47DA" w:rsidP="002131C0">
            <w:pPr>
              <w:pStyle w:val="BodyText"/>
              <w:numPr>
                <w:ilvl w:val="0"/>
                <w:numId w:val="18"/>
              </w:numPr>
              <w:spacing w:line="360" w:lineRule="auto"/>
              <w:ind w:left="346" w:hanging="284"/>
              <w:rPr>
                <w:lang w:eastAsia="ar-SA"/>
              </w:rPr>
            </w:pPr>
            <w:r>
              <w:rPr>
                <w:lang w:eastAsia="ar-SA"/>
              </w:rPr>
              <w:t>Bác sĩ khám/ điều trị</w:t>
            </w:r>
          </w:p>
          <w:p w14:paraId="1F2938F0" w14:textId="77777777" w:rsidR="002E47DA" w:rsidRDefault="002E47DA" w:rsidP="002131C0">
            <w:pPr>
              <w:pStyle w:val="BodyText"/>
              <w:numPr>
                <w:ilvl w:val="0"/>
                <w:numId w:val="18"/>
              </w:numPr>
              <w:spacing w:line="360" w:lineRule="auto"/>
              <w:ind w:left="346" w:hanging="284"/>
              <w:rPr>
                <w:lang w:eastAsia="ar-SA"/>
              </w:rPr>
            </w:pPr>
            <w:r>
              <w:rPr>
                <w:lang w:eastAsia="ar-SA"/>
              </w:rPr>
              <w:t>Chẩn đoán: Chẩn đoán bệnh theo ICD10 theo kết quả khám sức khỏe định kỳ</w:t>
            </w:r>
          </w:p>
          <w:p w14:paraId="0B7A2030" w14:textId="77777777" w:rsidR="002E47DA" w:rsidRDefault="002E47DA" w:rsidP="002131C0">
            <w:pPr>
              <w:pStyle w:val="BodyText"/>
              <w:numPr>
                <w:ilvl w:val="0"/>
                <w:numId w:val="18"/>
              </w:numPr>
              <w:spacing w:line="360" w:lineRule="auto"/>
              <w:ind w:left="346" w:hanging="284"/>
              <w:rPr>
                <w:lang w:eastAsia="ar-SA"/>
              </w:rPr>
            </w:pPr>
            <w:r>
              <w:rPr>
                <w:lang w:eastAsia="ar-SA"/>
              </w:rPr>
              <w:t>Phân loại sức khỏe: Phân loại sức khỏe theo quy định của TT37/2021/TT-BQP về khám sức khỏe định kỳ</w:t>
            </w:r>
          </w:p>
          <w:p w14:paraId="67319279" w14:textId="77777777" w:rsidR="002E47DA" w:rsidRPr="00D4495F" w:rsidRDefault="002E47DA" w:rsidP="002131C0">
            <w:pPr>
              <w:pStyle w:val="BodyText"/>
              <w:numPr>
                <w:ilvl w:val="0"/>
                <w:numId w:val="18"/>
              </w:numPr>
              <w:spacing w:line="360" w:lineRule="auto"/>
              <w:ind w:left="346" w:hanging="284"/>
              <w:rPr>
                <w:lang w:eastAsia="ar-SA"/>
              </w:rPr>
            </w:pPr>
            <w:r>
              <w:rPr>
                <w:lang w:eastAsia="ar-SA"/>
              </w:rPr>
              <w:t xml:space="preserve">Thời gian cập nhật: Thời gian đưa lên hệ thống, định dạng dd/MM/yyyy </w:t>
            </w:r>
            <w:proofErr w:type="gramStart"/>
            <w:r>
              <w:rPr>
                <w:lang w:eastAsia="ar-SA"/>
              </w:rPr>
              <w:t>HH:ss</w:t>
            </w:r>
            <w:proofErr w:type="gramEnd"/>
          </w:p>
          <w:p w14:paraId="73CD1F45" w14:textId="77777777" w:rsidR="002E47DA" w:rsidRDefault="002E47DA" w:rsidP="002131C0">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1F3588D0" w14:textId="77777777" w:rsidR="002E47DA" w:rsidRDefault="002E47DA" w:rsidP="002131C0">
            <w:pPr>
              <w:pStyle w:val="BodyText"/>
              <w:numPr>
                <w:ilvl w:val="0"/>
                <w:numId w:val="32"/>
              </w:numPr>
              <w:spacing w:line="360" w:lineRule="auto"/>
              <w:ind w:left="600" w:hanging="283"/>
              <w:rPr>
                <w:lang w:eastAsia="ar-SA"/>
              </w:rPr>
            </w:pPr>
            <w:r>
              <w:rPr>
                <w:lang w:eastAsia="ar-SA"/>
              </w:rPr>
              <w:t>Xem chi tiết: Mở màn hình chi tiết phiếu khám sức khỏe</w:t>
            </w:r>
          </w:p>
          <w:p w14:paraId="63CE5905" w14:textId="77777777" w:rsidR="002E47DA" w:rsidRDefault="002E47DA" w:rsidP="002131C0">
            <w:pPr>
              <w:pStyle w:val="BodyText"/>
              <w:numPr>
                <w:ilvl w:val="0"/>
                <w:numId w:val="32"/>
              </w:numPr>
              <w:spacing w:line="360" w:lineRule="auto"/>
              <w:ind w:left="600" w:hanging="283"/>
            </w:pPr>
            <w:r>
              <w:rPr>
                <w:lang w:eastAsia="ar-SA"/>
              </w:rPr>
              <w:t>Sửa: Mở màn hình sửa phiếu khám sức khỏe</w:t>
            </w:r>
          </w:p>
          <w:p w14:paraId="7E39FD43" w14:textId="77777777" w:rsidR="002E47DA" w:rsidRDefault="002E47DA" w:rsidP="002131C0">
            <w:pPr>
              <w:pStyle w:val="BodyText"/>
              <w:numPr>
                <w:ilvl w:val="0"/>
                <w:numId w:val="32"/>
              </w:numPr>
              <w:spacing w:line="360" w:lineRule="auto"/>
              <w:ind w:left="600" w:hanging="283"/>
            </w:pPr>
            <w:r>
              <w:rPr>
                <w:lang w:eastAsia="ar-SA"/>
              </w:rPr>
              <w:t>Xóa: Thực hiện hành động xóa phiếu khám</w:t>
            </w:r>
          </w:p>
          <w:p w14:paraId="11B5FB7D" w14:textId="77777777" w:rsidR="002E47DA" w:rsidRDefault="002E47DA" w:rsidP="002131C0">
            <w:pPr>
              <w:pStyle w:val="BodyText"/>
              <w:numPr>
                <w:ilvl w:val="0"/>
                <w:numId w:val="32"/>
              </w:numPr>
              <w:spacing w:line="360" w:lineRule="auto"/>
              <w:ind w:left="600" w:hanging="283"/>
            </w:pPr>
            <w:r>
              <w:rPr>
                <w:lang w:eastAsia="ar-SA"/>
              </w:rPr>
              <w:t>Thêm kết quả khám sức khỏe định kỳ: Mở màn hình nhập mới kết quả khám sức khỏe định kỳ</w:t>
            </w:r>
          </w:p>
          <w:p w14:paraId="0D7D9F8A" w14:textId="77777777" w:rsidR="002E47DA" w:rsidRDefault="002E47DA" w:rsidP="002131C0">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275E1C4B" w14:textId="77777777" w:rsidR="002E47DA" w:rsidRPr="009F13D7" w:rsidRDefault="002E47DA" w:rsidP="002131C0">
            <w:pPr>
              <w:widowControl/>
              <w:numPr>
                <w:ilvl w:val="0"/>
                <w:numId w:val="33"/>
              </w:numPr>
              <w:tabs>
                <w:tab w:val="left" w:pos="317"/>
              </w:tabs>
              <w:snapToGrid w:val="0"/>
              <w:spacing w:before="80" w:after="160"/>
              <w:ind w:left="317" w:hanging="283"/>
              <w:contextualSpacing/>
              <w:jc w:val="both"/>
            </w:pPr>
            <w:r w:rsidRPr="00986A62">
              <w:rPr>
                <w:b/>
              </w:rPr>
              <w:t xml:space="preserve">Tổng số </w:t>
            </w:r>
            <w:r>
              <w:rPr>
                <w:b/>
              </w:rPr>
              <w:t>phiếu khám sức khỏe</w:t>
            </w:r>
            <w:r w:rsidRPr="00986A62">
              <w:rPr>
                <w:b/>
              </w:rPr>
              <w:t xml:space="preserve">: </w:t>
            </w:r>
            <w:r w:rsidRPr="00986A62">
              <w:t xml:space="preserve">Thống kê tổng số </w:t>
            </w:r>
            <w:r>
              <w:t>phiếu khám sức khỏe của quân nhân</w:t>
            </w:r>
            <w:r w:rsidRPr="00986A62">
              <w:t xml:space="preserve"> trên màn hình danh sách</w:t>
            </w:r>
          </w:p>
        </w:tc>
      </w:tr>
      <w:tr w:rsidR="002E47DA" w:rsidRPr="009F13D7" w14:paraId="46AD9419"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4BA28D7F" w14:textId="77777777" w:rsidR="002E47DA" w:rsidRPr="009F13D7" w:rsidRDefault="002E47DA" w:rsidP="002131C0">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361B0C24" w14:textId="77777777" w:rsidR="002E47DA" w:rsidRPr="009F13D7" w:rsidRDefault="002E47DA" w:rsidP="002131C0">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2E47DA" w:rsidRPr="009F13D7" w14:paraId="602957BD" w14:textId="77777777" w:rsidTr="002131C0">
        <w:tc>
          <w:tcPr>
            <w:tcW w:w="2439" w:type="dxa"/>
            <w:tcBorders>
              <w:top w:val="dotted" w:sz="4" w:space="0" w:color="auto"/>
              <w:left w:val="dotted" w:sz="4" w:space="0" w:color="auto"/>
              <w:bottom w:val="dotted" w:sz="4" w:space="0" w:color="auto"/>
              <w:right w:val="dotted" w:sz="4" w:space="0" w:color="auto"/>
            </w:tcBorders>
            <w:shd w:val="pct10" w:color="auto" w:fill="auto"/>
          </w:tcPr>
          <w:p w14:paraId="0C1766D1" w14:textId="77777777" w:rsidR="002E47DA" w:rsidRPr="009F13D7" w:rsidRDefault="002E47DA" w:rsidP="002131C0">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78D00A55" w14:textId="77777777" w:rsidR="002E47DA" w:rsidRPr="009F13D7" w:rsidRDefault="002E47DA" w:rsidP="002131C0">
            <w:pPr>
              <w:snapToGrid w:val="0"/>
              <w:jc w:val="both"/>
              <w:rPr>
                <w:lang w:val="pt-BR"/>
              </w:rPr>
            </w:pPr>
          </w:p>
        </w:tc>
      </w:tr>
    </w:tbl>
    <w:p w14:paraId="2D17C70D" w14:textId="77777777" w:rsidR="002E47DA" w:rsidRPr="00986A62" w:rsidRDefault="002E47DA" w:rsidP="002E47DA">
      <w:pPr>
        <w:pStyle w:val="Heading5"/>
        <w:ind w:left="1134" w:hanging="992"/>
      </w:pPr>
      <w:r w:rsidRPr="00986A62">
        <w:t>Mô tả dòng sự kiện phụ (Alternative Flow)</w:t>
      </w:r>
    </w:p>
    <w:p w14:paraId="043C0BF4" w14:textId="77777777" w:rsidR="002E47DA" w:rsidRPr="009F13D7" w:rsidRDefault="002E47DA" w:rsidP="002E47DA">
      <w:pPr>
        <w:snapToGrid w:val="0"/>
        <w:rPr>
          <w:lang w:eastAsia="ar-SA"/>
        </w:rPr>
      </w:pPr>
      <w:r w:rsidRPr="009F13D7">
        <w:rPr>
          <w:lang w:eastAsia="ar-SA"/>
        </w:rPr>
        <w:t>N/A</w:t>
      </w:r>
    </w:p>
    <w:p w14:paraId="0EA33508" w14:textId="77777777" w:rsidR="002E47DA" w:rsidRPr="00986A62" w:rsidRDefault="002E47DA" w:rsidP="002E47DA">
      <w:pPr>
        <w:pStyle w:val="Heading5"/>
        <w:ind w:left="1134" w:hanging="992"/>
      </w:pPr>
      <w:r w:rsidRPr="00986A62">
        <w:t>Ghi chú</w:t>
      </w:r>
    </w:p>
    <w:p w14:paraId="26363FE3" w14:textId="77777777" w:rsidR="002E47DA" w:rsidRDefault="002E47DA" w:rsidP="002E47DA">
      <w:pPr>
        <w:pStyle w:val="NormalIndent"/>
      </w:pPr>
      <w:r>
        <w:rPr>
          <w:noProof/>
        </w:rPr>
        <w:drawing>
          <wp:inline distT="0" distB="0" distL="0" distR="0" wp14:anchorId="0FEBE2D0" wp14:editId="67690D31">
            <wp:extent cx="5941695" cy="2646565"/>
            <wp:effectExtent l="0" t="0" r="1905" b="1905"/>
            <wp:docPr id="41" name="Picture 41" descr="C:\Users\PHUONG~1.VIE\AppData\Local\Temp\SNAGHTML1bee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PHUONG~1.VIE\AppData\Local\Temp\SNAGHTML1bee6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1695" cy="2646565"/>
                    </a:xfrm>
                    <a:prstGeom prst="rect">
                      <a:avLst/>
                    </a:prstGeom>
                    <a:noFill/>
                    <a:ln>
                      <a:noFill/>
                    </a:ln>
                  </pic:spPr>
                </pic:pic>
              </a:graphicData>
            </a:graphic>
          </wp:inline>
        </w:drawing>
      </w:r>
    </w:p>
    <w:p w14:paraId="0A3DA1FD" w14:textId="77777777" w:rsidR="002E47DA" w:rsidRDefault="002E47DA" w:rsidP="002E47DA">
      <w:pPr>
        <w:pStyle w:val="BodyText"/>
        <w:spacing w:line="360" w:lineRule="auto"/>
        <w:ind w:left="0"/>
        <w:jc w:val="center"/>
        <w:rPr>
          <w:i/>
          <w:noProof/>
        </w:rPr>
      </w:pPr>
      <w:r w:rsidRPr="00EF1727">
        <w:rPr>
          <w:i/>
          <w:noProof/>
        </w:rPr>
        <w:t xml:space="preserve">Hình: Màn hình Prototype </w:t>
      </w:r>
      <w:r>
        <w:rPr>
          <w:i/>
          <w:noProof/>
        </w:rPr>
        <w:t>Danh sách kết quả khám sức khỏe định kỳ</w:t>
      </w:r>
    </w:p>
    <w:p w14:paraId="797C1510" w14:textId="77777777" w:rsidR="002E47DA" w:rsidRDefault="002E47DA" w:rsidP="002E47DA">
      <w:pPr>
        <w:pStyle w:val="Heading4"/>
      </w:pPr>
      <w:r>
        <w:t>Thêm mới kết quả khám sức khỏe định kỳ (Theo TT37/2021/TT-BQP)</w:t>
      </w:r>
    </w:p>
    <w:p w14:paraId="284102D2" w14:textId="77777777" w:rsidR="002E47DA" w:rsidRDefault="002E47DA" w:rsidP="002E47DA">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CA1A78" w14:paraId="1ACE5D37"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115FD71" w14:textId="77777777" w:rsidR="002E47DA" w:rsidRPr="00CA1A78" w:rsidRDefault="002E47DA" w:rsidP="002131C0">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3A8B903" w14:textId="77777777" w:rsidR="002E47DA" w:rsidRPr="00CA1A78" w:rsidRDefault="002E47DA" w:rsidP="002131C0">
            <w:pPr>
              <w:pStyle w:val="BodyText"/>
              <w:spacing w:line="360" w:lineRule="auto"/>
              <w:ind w:left="0"/>
              <w:rPr>
                <w:lang w:eastAsia="ar-SA"/>
              </w:rPr>
            </w:pPr>
            <w:r w:rsidRPr="00CA1A78">
              <w:rPr>
                <w:iCs/>
              </w:rPr>
              <w:t xml:space="preserve">Thêm </w:t>
            </w:r>
            <w:r>
              <w:rPr>
                <w:iCs/>
              </w:rPr>
              <w:t>mới kết quả khám sức khỏe định kỳ</w:t>
            </w:r>
          </w:p>
        </w:tc>
      </w:tr>
      <w:tr w:rsidR="002E47DA" w:rsidRPr="00CA1A78" w14:paraId="20D031F8"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9DAD880" w14:textId="77777777" w:rsidR="002E47DA" w:rsidRPr="00CA1A78" w:rsidRDefault="002E47DA" w:rsidP="002131C0">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BB09851" w14:textId="77777777" w:rsidR="002E47DA" w:rsidRPr="00CA1A78" w:rsidRDefault="002E47DA" w:rsidP="002131C0">
            <w:pPr>
              <w:pStyle w:val="BodyText"/>
              <w:spacing w:line="360" w:lineRule="auto"/>
              <w:ind w:left="0"/>
              <w:rPr>
                <w:lang w:eastAsia="ar-SA"/>
              </w:rPr>
            </w:pPr>
            <w:r w:rsidRPr="00CA1A78">
              <w:rPr>
                <w:iCs/>
              </w:rPr>
              <w:t xml:space="preserve">Thêm </w:t>
            </w:r>
            <w:r>
              <w:rPr>
                <w:iCs/>
              </w:rPr>
              <w:t>mới kết quả khám sức khỏe định kỳ</w:t>
            </w:r>
          </w:p>
        </w:tc>
      </w:tr>
      <w:tr w:rsidR="002E47DA" w:rsidRPr="00CA1A78" w14:paraId="29C99D15"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E19C910" w14:textId="77777777" w:rsidR="002E47DA" w:rsidRPr="00CA1A78" w:rsidRDefault="002E47DA" w:rsidP="002131C0">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E436013" w14:textId="77777777" w:rsidR="002E47DA" w:rsidRPr="00CA1A78" w:rsidRDefault="002E47DA" w:rsidP="002131C0">
            <w:pPr>
              <w:pStyle w:val="BodyText"/>
              <w:spacing w:line="360" w:lineRule="auto"/>
              <w:ind w:left="0"/>
            </w:pPr>
            <w:r>
              <w:rPr>
                <w:lang w:eastAsia="ar-SA"/>
              </w:rPr>
              <w:t>Người sử dụng</w:t>
            </w:r>
          </w:p>
        </w:tc>
      </w:tr>
      <w:tr w:rsidR="002E47DA" w:rsidRPr="00CA1A78" w14:paraId="31C52F2F"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69C02ED" w14:textId="77777777" w:rsidR="002E47DA" w:rsidRPr="00CA1A78" w:rsidRDefault="002E47DA" w:rsidP="002131C0">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A28FED7" w14:textId="77777777" w:rsidR="002E47DA" w:rsidRPr="00CA1A78" w:rsidRDefault="002E47DA" w:rsidP="002131C0">
            <w:pPr>
              <w:ind w:left="0"/>
              <w:rPr>
                <w:lang w:eastAsia="ar-SA"/>
              </w:rPr>
            </w:pPr>
            <w:r w:rsidRPr="00CA1A78">
              <w:rPr>
                <w:lang w:eastAsia="ar-SA"/>
              </w:rPr>
              <w:t xml:space="preserve">Người dùng đã đăng nhập vào hệ thống và được phân quyền vào chức năng </w:t>
            </w:r>
            <w:r w:rsidRPr="00CA1A78">
              <w:rPr>
                <w:iCs/>
              </w:rPr>
              <w:t xml:space="preserve">Thêm </w:t>
            </w:r>
            <w:r>
              <w:rPr>
                <w:iCs/>
              </w:rPr>
              <w:t>mới kết quả khám sức khỏe định kỳ</w:t>
            </w:r>
          </w:p>
        </w:tc>
      </w:tr>
      <w:tr w:rsidR="002E47DA" w:rsidRPr="00CA1A78" w14:paraId="3A4CB068"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74AFF6F0" w14:textId="77777777" w:rsidR="002E47DA" w:rsidRPr="00CA1A78" w:rsidRDefault="002E47DA" w:rsidP="002131C0">
            <w:pPr>
              <w:ind w:left="142"/>
              <w:rPr>
                <w:b/>
              </w:rPr>
            </w:pPr>
            <w:r w:rsidRPr="00CA1A78">
              <w:rPr>
                <w:b/>
              </w:rPr>
              <w:lastRenderedPageBreak/>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4E089519" w14:textId="46367193" w:rsidR="002E47DA" w:rsidRPr="00CA1A78" w:rsidRDefault="002E47DA" w:rsidP="0069311E">
            <w:pPr>
              <w:keepLines/>
              <w:spacing w:after="120"/>
              <w:ind w:left="0"/>
              <w:jc w:val="both"/>
              <w:rPr>
                <w:lang w:eastAsia="ar-SA"/>
              </w:rPr>
            </w:pPr>
            <w:r w:rsidRPr="00CA1A78">
              <w:rPr>
                <w:iCs/>
              </w:rPr>
              <w:t xml:space="preserve">Thêm </w:t>
            </w:r>
            <w:r>
              <w:rPr>
                <w:iCs/>
              </w:rPr>
              <w:t>mới kết quả khám sức khỏe định kỳ</w:t>
            </w:r>
            <w:r>
              <w:rPr>
                <w:lang w:eastAsia="ar-SA"/>
              </w:rPr>
              <w:t xml:space="preserve"> thành công</w:t>
            </w:r>
            <w:r w:rsidRPr="00CA1A78">
              <w:rPr>
                <w:lang w:eastAsia="ar-SA"/>
              </w:rPr>
              <w:t xml:space="preserve"> và hiển thị thông tin tại danh sách </w:t>
            </w:r>
            <w:r>
              <w:rPr>
                <w:iCs/>
              </w:rPr>
              <w:t>kết quả khám sức khỏe định kỳ</w:t>
            </w:r>
            <w:r>
              <w:rPr>
                <w:lang w:eastAsia="ar-SA"/>
              </w:rPr>
              <w:t xml:space="preserve">. </w:t>
            </w:r>
            <w:r w:rsidRPr="00CA1A78">
              <w:rPr>
                <w:lang w:eastAsia="ar-SA"/>
              </w:rPr>
              <w:t xml:space="preserve">Trường hợp thêm mới thành công thì hiển thị thông báo hiện lên trong vòng 5s </w:t>
            </w:r>
            <w:r w:rsidR="0069311E">
              <w:rPr>
                <w:lang w:eastAsia="ar-SA"/>
              </w:rPr>
              <w:t>“Khám sức khỏe định kỳ - Thêm mới khám sức khỏe định kỳ thành công”</w:t>
            </w:r>
          </w:p>
        </w:tc>
      </w:tr>
      <w:tr w:rsidR="002E47DA" w:rsidRPr="00CA1A78" w14:paraId="217B3482"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B1854D5" w14:textId="77777777" w:rsidR="002E47DA" w:rsidRPr="00CA1A78" w:rsidRDefault="002E47DA" w:rsidP="002131C0">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7B3B0E" w14:textId="77777777" w:rsidR="002E47DA" w:rsidRPr="00CA1A78" w:rsidRDefault="002E47DA" w:rsidP="002131C0">
            <w:pPr>
              <w:tabs>
                <w:tab w:val="left" w:pos="720"/>
              </w:tabs>
              <w:spacing w:before="80"/>
              <w:ind w:left="360" w:hanging="360"/>
              <w:jc w:val="both"/>
            </w:pPr>
            <w:r w:rsidRPr="00CA1A78">
              <w:t>Các điều kiện ràng buộc:</w:t>
            </w:r>
          </w:p>
          <w:p w14:paraId="15957376" w14:textId="28C170C0" w:rsidR="002E47DA" w:rsidRPr="00CA1A78" w:rsidRDefault="002E47DA" w:rsidP="002131C0">
            <w:pPr>
              <w:numPr>
                <w:ilvl w:val="0"/>
                <w:numId w:val="17"/>
              </w:numPr>
              <w:tabs>
                <w:tab w:val="left" w:pos="505"/>
              </w:tabs>
              <w:snapToGrid w:val="0"/>
              <w:spacing w:before="80"/>
              <w:ind w:left="55"/>
              <w:jc w:val="both"/>
            </w:pPr>
            <w:r w:rsidRPr="00CA1A78">
              <w:t xml:space="preserve">Nếu để trống trường bắt buộc, hiển thị thông báo </w:t>
            </w:r>
            <w:r w:rsidR="0069311E" w:rsidRPr="00CA1A78">
              <w:t>“</w:t>
            </w:r>
            <w:r w:rsidR="0069311E">
              <w:t xml:space="preserve">Vui lòng nhập thông </w:t>
            </w:r>
            <w:proofErr w:type="gramStart"/>
            <w:r w:rsidR="0069311E">
              <w:t>tin</w:t>
            </w:r>
            <w:r w:rsidR="0069311E" w:rsidRPr="00CA1A78">
              <w:t>{</w:t>
            </w:r>
            <w:proofErr w:type="gramEnd"/>
            <w:r w:rsidR="0069311E" w:rsidRPr="00CA1A78">
              <w:t>Tên trường}”</w:t>
            </w:r>
            <w:r w:rsidRPr="00CA1A78">
              <w:t xml:space="preserve"> và focus vào trường vi phạm</w:t>
            </w:r>
            <w:r>
              <w:t xml:space="preserve">. </w:t>
            </w:r>
          </w:p>
        </w:tc>
      </w:tr>
      <w:tr w:rsidR="002E47DA" w:rsidRPr="00CA1A78" w14:paraId="54D47888"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E9A3360" w14:textId="77777777" w:rsidR="002E47DA" w:rsidRPr="00CA1A78" w:rsidRDefault="002E47DA" w:rsidP="002131C0">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4CB19CAD" w14:textId="77777777" w:rsidR="002E47DA" w:rsidRPr="00CA1A78" w:rsidRDefault="002E47DA" w:rsidP="002131C0">
            <w:pPr>
              <w:pStyle w:val="BodyText"/>
              <w:spacing w:line="360" w:lineRule="auto"/>
              <w:ind w:left="0"/>
            </w:pPr>
            <w:r w:rsidRPr="00CA1A78">
              <w:t>Lưu logs thêm mới</w:t>
            </w:r>
            <w:r>
              <w:t xml:space="preserve"> </w:t>
            </w:r>
            <w:r>
              <w:rPr>
                <w:iCs/>
              </w:rPr>
              <w:t>kết quả khám sức khỏe định kỳ</w:t>
            </w:r>
          </w:p>
        </w:tc>
      </w:tr>
    </w:tbl>
    <w:p w14:paraId="7620D185" w14:textId="77777777" w:rsidR="002E47DA" w:rsidRPr="00D14B06" w:rsidRDefault="002E47DA" w:rsidP="002E47DA">
      <w:pPr>
        <w:ind w:left="0"/>
      </w:pPr>
    </w:p>
    <w:p w14:paraId="6412CC88" w14:textId="77777777" w:rsidR="002E47DA" w:rsidRDefault="002E47DA" w:rsidP="002E47DA">
      <w:pPr>
        <w:pStyle w:val="Heading5"/>
        <w:tabs>
          <w:tab w:val="clear" w:pos="1638"/>
          <w:tab w:val="num" w:pos="993"/>
        </w:tabs>
        <w:ind w:hanging="1638"/>
        <w:rPr>
          <w:b w:val="0"/>
          <w:i/>
        </w:rPr>
      </w:pPr>
      <w:r w:rsidRPr="00B43226">
        <w:rPr>
          <w:b w:val="0"/>
          <w:i/>
        </w:rPr>
        <w:t>Biểu đồ luồng xử lý chức năng</w:t>
      </w:r>
    </w:p>
    <w:p w14:paraId="403D68EE" w14:textId="77777777" w:rsidR="002E47DA" w:rsidRPr="00BB7567" w:rsidRDefault="002E47DA" w:rsidP="002E47DA">
      <w:pPr>
        <w:ind w:hanging="544"/>
      </w:pPr>
      <w:r w:rsidRPr="00EF1727">
        <w:object w:dxaOrig="12691" w:dyaOrig="7606" w14:anchorId="61971D81">
          <v:shape id="_x0000_i1056" type="#_x0000_t75" style="width:465.3pt;height:257.35pt" o:ole="">
            <v:imagedata r:id="rId109" o:title=""/>
          </v:shape>
          <o:OLEObject Type="Embed" ProgID="Visio.Drawing.11" ShapeID="_x0000_i1056" DrawAspect="Content" ObjectID="_1734617833" r:id="rId110"/>
        </w:object>
      </w:r>
    </w:p>
    <w:p w14:paraId="0EEF3F0A" w14:textId="77777777" w:rsidR="002E47DA" w:rsidRPr="00B540A7" w:rsidRDefault="002E47DA" w:rsidP="002E47DA">
      <w:pPr>
        <w:ind w:hanging="544"/>
        <w:jc w:val="center"/>
      </w:pPr>
    </w:p>
    <w:p w14:paraId="0B522E8A" w14:textId="77777777" w:rsidR="002E47DA" w:rsidRDefault="002E47DA" w:rsidP="002E47DA">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155"/>
        <w:gridCol w:w="6946"/>
      </w:tblGrid>
      <w:tr w:rsidR="002E47DA" w:rsidRPr="00CA1A78" w14:paraId="6C4FAC52" w14:textId="77777777" w:rsidTr="002131C0">
        <w:trPr>
          <w:trHeight w:val="530"/>
        </w:trPr>
        <w:tc>
          <w:tcPr>
            <w:tcW w:w="215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6AD017AE" w14:textId="77777777" w:rsidR="002E47DA" w:rsidRPr="00CA1A78" w:rsidRDefault="002E47DA" w:rsidP="002131C0">
            <w:pPr>
              <w:jc w:val="center"/>
              <w:rPr>
                <w:b/>
                <w:bCs/>
              </w:rPr>
            </w:pPr>
            <w:r w:rsidRPr="00CA1A78">
              <w:rPr>
                <w:b/>
              </w:rPr>
              <w:t>Hành động của tác nhân</w:t>
            </w:r>
          </w:p>
        </w:tc>
        <w:tc>
          <w:tcPr>
            <w:tcW w:w="6946" w:type="dxa"/>
            <w:tcBorders>
              <w:top w:val="dotted" w:sz="4" w:space="0" w:color="auto"/>
              <w:left w:val="nil"/>
              <w:bottom w:val="dotted" w:sz="4" w:space="0" w:color="auto"/>
              <w:right w:val="dotted" w:sz="4" w:space="0" w:color="auto"/>
            </w:tcBorders>
            <w:shd w:val="clear" w:color="auto" w:fill="EAF1DD" w:themeFill="accent3" w:themeFillTint="33"/>
            <w:hideMark/>
          </w:tcPr>
          <w:p w14:paraId="4C296D37" w14:textId="77777777" w:rsidR="002E47DA" w:rsidRPr="00CA1A78" w:rsidRDefault="002E47DA" w:rsidP="002131C0">
            <w:pPr>
              <w:jc w:val="center"/>
              <w:rPr>
                <w:b/>
                <w:bCs/>
              </w:rPr>
            </w:pPr>
            <w:r w:rsidRPr="00CA1A78">
              <w:rPr>
                <w:b/>
              </w:rPr>
              <w:t>Phản ứng của hệ thống</w:t>
            </w:r>
          </w:p>
        </w:tc>
      </w:tr>
      <w:tr w:rsidR="002E47DA" w:rsidRPr="00CA1A78" w14:paraId="0CA698C9" w14:textId="77777777" w:rsidTr="002131C0">
        <w:tc>
          <w:tcPr>
            <w:tcW w:w="2155" w:type="dxa"/>
            <w:tcBorders>
              <w:top w:val="dotted" w:sz="4" w:space="0" w:color="auto"/>
              <w:left w:val="dotted" w:sz="4" w:space="0" w:color="auto"/>
              <w:bottom w:val="dotted" w:sz="4" w:space="0" w:color="auto"/>
              <w:right w:val="dotted" w:sz="4" w:space="0" w:color="auto"/>
            </w:tcBorders>
            <w:hideMark/>
          </w:tcPr>
          <w:p w14:paraId="4792C1B8" w14:textId="77777777" w:rsidR="002E47DA" w:rsidRPr="00BB7567" w:rsidRDefault="002E47DA" w:rsidP="002131C0">
            <w:pPr>
              <w:pStyle w:val="Sothutu-1so"/>
              <w:numPr>
                <w:ilvl w:val="0"/>
                <w:numId w:val="0"/>
              </w:numPr>
              <w:spacing w:line="360" w:lineRule="auto"/>
              <w:rPr>
                <w:szCs w:val="24"/>
              </w:rPr>
            </w:pPr>
            <w:r w:rsidRPr="00BB7567">
              <w:rPr>
                <w:szCs w:val="24"/>
              </w:rPr>
              <w:t xml:space="preserve">1. </w:t>
            </w:r>
            <w:r w:rsidRPr="005237BC">
              <w:rPr>
                <w:color w:val="000000"/>
                <w:szCs w:val="24"/>
              </w:rPr>
              <w:t xml:space="preserve">Người dùng đăng nhập vào hệ thống, </w:t>
            </w:r>
            <w:r w:rsidRPr="005237BC">
              <w:rPr>
                <w:color w:val="000000"/>
                <w:szCs w:val="24"/>
              </w:rPr>
              <w:lastRenderedPageBreak/>
              <w:t>chọn chức năng “Hồ sơ sức khỏe” và chọn 1 hồ sơ cần xem hồ sơ sức khỏe, chọn TABS “Khám sức khỏe định kỳ/Thêm mới kết quả khám sức khỏe định kỳ ”</w:t>
            </w:r>
          </w:p>
        </w:tc>
        <w:tc>
          <w:tcPr>
            <w:tcW w:w="6946" w:type="dxa"/>
            <w:tcBorders>
              <w:top w:val="dotted" w:sz="4" w:space="0" w:color="auto"/>
              <w:left w:val="nil"/>
              <w:bottom w:val="dotted" w:sz="4" w:space="0" w:color="auto"/>
              <w:right w:val="dotted" w:sz="4" w:space="0" w:color="auto"/>
            </w:tcBorders>
            <w:hideMark/>
          </w:tcPr>
          <w:p w14:paraId="641E9A77" w14:textId="77777777" w:rsidR="002E47DA" w:rsidRDefault="002E47DA" w:rsidP="002131C0">
            <w:pPr>
              <w:pStyle w:val="Sothutu-1so"/>
              <w:numPr>
                <w:ilvl w:val="0"/>
                <w:numId w:val="0"/>
              </w:numPr>
              <w:spacing w:line="360" w:lineRule="auto"/>
              <w:rPr>
                <w:szCs w:val="24"/>
              </w:rPr>
            </w:pPr>
            <w:r w:rsidRPr="00CA1A78">
              <w:rPr>
                <w:szCs w:val="24"/>
              </w:rPr>
              <w:lastRenderedPageBreak/>
              <w:t xml:space="preserve">2. Hệ thống hiển thị màn hình </w:t>
            </w:r>
            <w:r>
              <w:rPr>
                <w:szCs w:val="24"/>
              </w:rPr>
              <w:t>thêm mới:</w:t>
            </w:r>
          </w:p>
          <w:p w14:paraId="0518B348" w14:textId="77777777" w:rsidR="002E47DA" w:rsidRPr="00A9449F" w:rsidRDefault="002E47DA" w:rsidP="002131C0">
            <w:pPr>
              <w:pStyle w:val="BodyText"/>
              <w:numPr>
                <w:ilvl w:val="0"/>
                <w:numId w:val="35"/>
              </w:numPr>
              <w:spacing w:line="360" w:lineRule="auto"/>
              <w:ind w:left="420" w:hanging="420"/>
              <w:rPr>
                <w:b/>
                <w:lang w:eastAsia="ar-SA"/>
              </w:rPr>
            </w:pPr>
            <w:r w:rsidRPr="00967F7A">
              <w:rPr>
                <w:b/>
                <w:lang w:eastAsia="ar-SA"/>
              </w:rPr>
              <w:t>Ngày khám sức khỏe</w:t>
            </w:r>
            <w:r>
              <w:rPr>
                <w:b/>
                <w:lang w:eastAsia="ar-SA"/>
              </w:rPr>
              <w:t>:</w:t>
            </w:r>
            <w:r>
              <w:rPr>
                <w:lang w:eastAsia="ar-SA"/>
              </w:rPr>
              <w:t xml:space="preserve"> </w:t>
            </w:r>
          </w:p>
          <w:p w14:paraId="1FA281C9" w14:textId="77777777" w:rsidR="002E47DA" w:rsidRPr="00A9449F" w:rsidRDefault="002E47DA" w:rsidP="002131C0">
            <w:pPr>
              <w:pStyle w:val="BodyText"/>
              <w:numPr>
                <w:ilvl w:val="0"/>
                <w:numId w:val="18"/>
              </w:numPr>
              <w:spacing w:line="360" w:lineRule="auto"/>
              <w:ind w:left="346" w:hanging="284"/>
              <w:rPr>
                <w:b/>
                <w:lang w:eastAsia="ar-SA"/>
              </w:rPr>
            </w:pPr>
            <w:r>
              <w:rPr>
                <w:b/>
                <w:lang w:eastAsia="ar-SA"/>
              </w:rPr>
              <w:lastRenderedPageBreak/>
              <w:t xml:space="preserve">Ngày khám*: </w:t>
            </w:r>
            <w:r w:rsidRPr="001F0264">
              <w:rPr>
                <w:lang w:eastAsia="ar-SA"/>
              </w:rPr>
              <w:t>DateTimePicker, cho phép chọn ngày khám từ danh sách</w:t>
            </w:r>
            <w:r>
              <w:rPr>
                <w:lang w:eastAsia="ar-SA"/>
              </w:rPr>
              <w:t>, trường thông tin bắt buộc nhập, mặc định là ngày hiện tại, khi chọn không được lớn hơn ngày hiện tại</w:t>
            </w:r>
          </w:p>
          <w:p w14:paraId="3859D170" w14:textId="77777777" w:rsidR="002E47DA" w:rsidRPr="00967F7A" w:rsidRDefault="002E47DA" w:rsidP="002131C0">
            <w:pPr>
              <w:pStyle w:val="BodyText"/>
              <w:numPr>
                <w:ilvl w:val="0"/>
                <w:numId w:val="18"/>
              </w:numPr>
              <w:spacing w:line="360" w:lineRule="auto"/>
              <w:ind w:left="346" w:hanging="284"/>
              <w:rPr>
                <w:b/>
                <w:lang w:eastAsia="ar-SA"/>
              </w:rPr>
            </w:pPr>
            <w:r w:rsidRPr="00A9449F">
              <w:rPr>
                <w:b/>
                <w:lang w:eastAsia="ar-SA"/>
              </w:rPr>
              <w:t>Giờ khám</w:t>
            </w:r>
            <w:r>
              <w:rPr>
                <w:b/>
                <w:lang w:eastAsia="ar-SA"/>
              </w:rPr>
              <w:t xml:space="preserve">: </w:t>
            </w:r>
            <w:r w:rsidRPr="001F0264">
              <w:rPr>
                <w:lang w:eastAsia="ar-SA"/>
              </w:rPr>
              <w:t>TimePicker nhập giờ vào viện, mặc định là giờ hiện tại</w:t>
            </w:r>
          </w:p>
          <w:p w14:paraId="68C49239" w14:textId="77777777" w:rsidR="002E47DA" w:rsidRPr="00967F7A" w:rsidRDefault="002E47DA" w:rsidP="002131C0">
            <w:pPr>
              <w:pStyle w:val="BodyText"/>
              <w:numPr>
                <w:ilvl w:val="0"/>
                <w:numId w:val="35"/>
              </w:numPr>
              <w:spacing w:line="360" w:lineRule="auto"/>
              <w:ind w:left="420" w:hanging="420"/>
              <w:rPr>
                <w:b/>
                <w:lang w:eastAsia="ar-SA"/>
              </w:rPr>
            </w:pPr>
            <w:r w:rsidRPr="00967F7A">
              <w:rPr>
                <w:b/>
                <w:lang w:eastAsia="ar-SA"/>
              </w:rPr>
              <w:t>Khám lâm sàng</w:t>
            </w:r>
          </w:p>
          <w:p w14:paraId="582A7B0F" w14:textId="77777777" w:rsidR="002E47DA" w:rsidRPr="00D854BC" w:rsidRDefault="002E47DA" w:rsidP="002131C0">
            <w:pPr>
              <w:pStyle w:val="BodyText"/>
              <w:numPr>
                <w:ilvl w:val="0"/>
                <w:numId w:val="18"/>
              </w:numPr>
              <w:spacing w:line="360" w:lineRule="auto"/>
              <w:ind w:left="346" w:hanging="284"/>
              <w:rPr>
                <w:b/>
                <w:lang w:eastAsia="ar-SA"/>
              </w:rPr>
            </w:pPr>
            <w:r w:rsidRPr="00D854BC">
              <w:rPr>
                <w:b/>
                <w:lang w:eastAsia="ar-SA"/>
              </w:rPr>
              <w:t>Thể lực</w:t>
            </w:r>
          </w:p>
          <w:p w14:paraId="70BFCCEE"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0925C88A" w14:textId="77777777" w:rsidR="002E47DA" w:rsidRDefault="002E47DA" w:rsidP="002131C0">
            <w:pPr>
              <w:pStyle w:val="BodyText"/>
              <w:numPr>
                <w:ilvl w:val="0"/>
                <w:numId w:val="46"/>
              </w:numPr>
              <w:spacing w:line="360" w:lineRule="auto"/>
              <w:ind w:left="601" w:hanging="284"/>
            </w:pPr>
            <w:r w:rsidRPr="00967F7A">
              <w:t>Chiều cao (cm)</w:t>
            </w:r>
            <w:r>
              <w:t xml:space="preserve">: </w:t>
            </w:r>
            <w:r>
              <w:rPr>
                <w:lang w:eastAsia="ar-SA"/>
              </w:rPr>
              <w:t>Textbox 3 ký tự, chỉ cho phép nhập số</w:t>
            </w:r>
          </w:p>
          <w:p w14:paraId="098B1633" w14:textId="200F47F3" w:rsidR="002E47DA" w:rsidRDefault="002E47DA" w:rsidP="002131C0">
            <w:pPr>
              <w:pStyle w:val="BodyText"/>
              <w:numPr>
                <w:ilvl w:val="0"/>
                <w:numId w:val="46"/>
              </w:numPr>
              <w:spacing w:line="360" w:lineRule="auto"/>
              <w:ind w:left="601" w:hanging="284"/>
            </w:pPr>
            <w:r w:rsidRPr="00967F7A">
              <w:t>Cân nặng (kg)</w:t>
            </w:r>
            <w:r>
              <w:t xml:space="preserve">: </w:t>
            </w:r>
            <w:r>
              <w:rPr>
                <w:lang w:eastAsia="ar-SA"/>
              </w:rPr>
              <w:t>Textbox 3 ký tự, chỉ cho phép nhập số</w:t>
            </w:r>
          </w:p>
          <w:p w14:paraId="37DF619E" w14:textId="0547F2B9" w:rsidR="002E47DA" w:rsidRDefault="002E47DA" w:rsidP="002131C0">
            <w:pPr>
              <w:pStyle w:val="BodyText"/>
              <w:numPr>
                <w:ilvl w:val="0"/>
                <w:numId w:val="46"/>
              </w:numPr>
              <w:spacing w:line="360" w:lineRule="auto"/>
              <w:ind w:left="601" w:hanging="284"/>
            </w:pPr>
            <w:r w:rsidRPr="00967F7A">
              <w:t>Vòng ngực (cm)</w:t>
            </w:r>
            <w:r>
              <w:t xml:space="preserve">: </w:t>
            </w:r>
            <w:r>
              <w:rPr>
                <w:lang w:eastAsia="ar-SA"/>
              </w:rPr>
              <w:t>Textbox 3 ký tự, chỉ cho phép nhập số</w:t>
            </w:r>
          </w:p>
          <w:p w14:paraId="0FB0C1FE" w14:textId="34375496" w:rsidR="002E47DA" w:rsidRDefault="002E47DA" w:rsidP="002131C0">
            <w:pPr>
              <w:pStyle w:val="BodyText"/>
              <w:numPr>
                <w:ilvl w:val="0"/>
                <w:numId w:val="46"/>
              </w:numPr>
              <w:spacing w:line="360" w:lineRule="auto"/>
              <w:ind w:left="601" w:hanging="284"/>
            </w:pPr>
            <w:r w:rsidRPr="00967F7A">
              <w:t>Vòng bụng (cm)</w:t>
            </w:r>
            <w:r>
              <w:t xml:space="preserve">: </w:t>
            </w:r>
            <w:r>
              <w:rPr>
                <w:lang w:eastAsia="ar-SA"/>
              </w:rPr>
              <w:t>Textbox 3 ký tự, chỉ cho phép nhập số</w:t>
            </w:r>
          </w:p>
          <w:p w14:paraId="0B0EEDB7" w14:textId="77777777" w:rsidR="002E47DA" w:rsidRDefault="002E47DA" w:rsidP="002131C0">
            <w:pPr>
              <w:pStyle w:val="BodyText"/>
              <w:numPr>
                <w:ilvl w:val="0"/>
                <w:numId w:val="46"/>
              </w:numPr>
              <w:spacing w:line="360" w:lineRule="auto"/>
              <w:ind w:left="601" w:hanging="284"/>
            </w:pPr>
            <w:r w:rsidRPr="00967F7A">
              <w:t>BMI (kg/m2)</w:t>
            </w:r>
            <w:r>
              <w:t>: Tự động tính theo số đo cân nặng và chiều cao theo công thức Cân nặng (kg)/Chiều cao(m) * Chiều cao(m). Làm tròn đến 2 số thập phân</w:t>
            </w:r>
          </w:p>
          <w:p w14:paraId="56C2410C" w14:textId="77777777" w:rsidR="002E47DA" w:rsidRPr="00D854BC" w:rsidRDefault="002E47DA" w:rsidP="002131C0">
            <w:pPr>
              <w:pStyle w:val="BodyText"/>
              <w:numPr>
                <w:ilvl w:val="0"/>
                <w:numId w:val="18"/>
              </w:numPr>
              <w:spacing w:line="360" w:lineRule="auto"/>
              <w:ind w:left="346" w:hanging="284"/>
              <w:rPr>
                <w:b/>
              </w:rPr>
            </w:pPr>
            <w:r w:rsidRPr="00D854BC">
              <w:rPr>
                <w:b/>
                <w:lang w:eastAsia="ar-SA"/>
              </w:rPr>
              <w:t>Nội khoa</w:t>
            </w:r>
          </w:p>
          <w:p w14:paraId="754652B5" w14:textId="77777777" w:rsidR="002E47DA" w:rsidRDefault="002E47DA" w:rsidP="002131C0">
            <w:pPr>
              <w:pStyle w:val="BodyText"/>
              <w:numPr>
                <w:ilvl w:val="0"/>
                <w:numId w:val="46"/>
              </w:numPr>
              <w:spacing w:line="360" w:lineRule="auto"/>
              <w:ind w:left="601" w:hanging="284"/>
            </w:pPr>
            <w:r w:rsidRPr="00967F7A">
              <w:t>Tim mạch</w:t>
            </w:r>
          </w:p>
          <w:p w14:paraId="25DFD26E"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r w:rsidRPr="00967F7A">
              <w:t xml:space="preserve"> </w:t>
            </w:r>
          </w:p>
          <w:p w14:paraId="1698965D" w14:textId="77777777" w:rsidR="002E47DA" w:rsidRDefault="002E47DA" w:rsidP="002131C0">
            <w:pPr>
              <w:pStyle w:val="BodyText"/>
              <w:numPr>
                <w:ilvl w:val="0"/>
                <w:numId w:val="47"/>
              </w:numPr>
              <w:spacing w:line="360" w:lineRule="auto"/>
              <w:ind w:left="884" w:hanging="283"/>
            </w:pPr>
            <w:r w:rsidRPr="00967F7A">
              <w:t>Mạch</w:t>
            </w:r>
            <w:r>
              <w:t xml:space="preserve"> (lần/phút): </w:t>
            </w:r>
            <w:r>
              <w:rPr>
                <w:lang w:eastAsia="ar-SA"/>
              </w:rPr>
              <w:t>Textbox 3 ký tự, chỉ cho phép nhập số</w:t>
            </w:r>
          </w:p>
          <w:p w14:paraId="76CD1D70" w14:textId="77777777" w:rsidR="002E47DA" w:rsidRDefault="002E47DA" w:rsidP="002131C0">
            <w:pPr>
              <w:pStyle w:val="BodyText"/>
              <w:numPr>
                <w:ilvl w:val="0"/>
                <w:numId w:val="47"/>
              </w:numPr>
              <w:spacing w:line="360" w:lineRule="auto"/>
              <w:ind w:left="884" w:hanging="283"/>
            </w:pPr>
            <w:r w:rsidRPr="00967F7A">
              <w:t>Huyết áp</w:t>
            </w:r>
            <w:r>
              <w:t xml:space="preserve"> tối đa: </w:t>
            </w:r>
            <w:r>
              <w:rPr>
                <w:lang w:eastAsia="ar-SA"/>
              </w:rPr>
              <w:t>Textbox 3 ký tự, chỉ cho phép nhập số</w:t>
            </w:r>
          </w:p>
          <w:p w14:paraId="35EF3F9C" w14:textId="77777777" w:rsidR="002E47DA" w:rsidRDefault="002E47DA" w:rsidP="002131C0">
            <w:pPr>
              <w:pStyle w:val="BodyText"/>
              <w:numPr>
                <w:ilvl w:val="0"/>
                <w:numId w:val="47"/>
              </w:numPr>
              <w:spacing w:line="360" w:lineRule="auto"/>
              <w:ind w:left="884" w:hanging="283"/>
            </w:pPr>
            <w:r>
              <w:t xml:space="preserve">Huyết áp tối thiểu: </w:t>
            </w:r>
            <w:r>
              <w:rPr>
                <w:lang w:eastAsia="ar-SA"/>
              </w:rPr>
              <w:t>Textbox 3 ký tự, chỉ cho phép nhập số</w:t>
            </w:r>
          </w:p>
          <w:p w14:paraId="36680922" w14:textId="77777777" w:rsidR="002E47DA" w:rsidRDefault="002E47DA" w:rsidP="002131C0">
            <w:pPr>
              <w:pStyle w:val="BodyText"/>
              <w:numPr>
                <w:ilvl w:val="0"/>
                <w:numId w:val="47"/>
              </w:numPr>
              <w:spacing w:line="360" w:lineRule="auto"/>
              <w:ind w:left="884" w:hanging="283"/>
            </w:pPr>
            <w:r>
              <w:t xml:space="preserve">Mô tả: </w:t>
            </w:r>
            <w:r>
              <w:rPr>
                <w:lang w:eastAsia="ar-SA"/>
              </w:rPr>
              <w:t>TextArea 255 ký tự, mô tả trình trạng kết quả khám</w:t>
            </w:r>
          </w:p>
          <w:p w14:paraId="50331F70" w14:textId="77777777" w:rsidR="002E47DA" w:rsidRDefault="002E47DA" w:rsidP="002131C0">
            <w:pPr>
              <w:pStyle w:val="BodyText"/>
              <w:numPr>
                <w:ilvl w:val="0"/>
                <w:numId w:val="46"/>
              </w:numPr>
              <w:spacing w:line="360" w:lineRule="auto"/>
              <w:ind w:left="601" w:hanging="284"/>
            </w:pPr>
            <w:r w:rsidRPr="00D854BC">
              <w:t>Hô hấp</w:t>
            </w:r>
          </w:p>
          <w:p w14:paraId="5449ED78"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3327F002" w14:textId="77777777" w:rsidR="002E47DA" w:rsidRDefault="002E47DA" w:rsidP="002131C0">
            <w:pPr>
              <w:pStyle w:val="BodyText"/>
              <w:numPr>
                <w:ilvl w:val="0"/>
                <w:numId w:val="47"/>
              </w:numPr>
              <w:spacing w:line="360" w:lineRule="auto"/>
              <w:ind w:left="884" w:hanging="283"/>
            </w:pPr>
            <w:r>
              <w:lastRenderedPageBreak/>
              <w:t xml:space="preserve">Mô tả (nếu có): </w:t>
            </w:r>
            <w:r>
              <w:rPr>
                <w:lang w:eastAsia="ar-SA"/>
              </w:rPr>
              <w:t>TextArea 255 ký tự, mô tả trình trạng kết quả khám</w:t>
            </w:r>
          </w:p>
          <w:p w14:paraId="1E2F4748" w14:textId="77777777" w:rsidR="002E47DA" w:rsidRDefault="002E47DA" w:rsidP="002131C0">
            <w:pPr>
              <w:pStyle w:val="BodyText"/>
              <w:numPr>
                <w:ilvl w:val="0"/>
                <w:numId w:val="46"/>
              </w:numPr>
              <w:spacing w:line="360" w:lineRule="auto"/>
              <w:ind w:left="601" w:hanging="284"/>
            </w:pPr>
            <w:r w:rsidRPr="00D854BC">
              <w:t>Tiêu hóa</w:t>
            </w:r>
          </w:p>
          <w:p w14:paraId="16CE64BC"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06FB3008" w14:textId="77777777" w:rsidR="002E47DA" w:rsidRDefault="002E47DA" w:rsidP="002131C0">
            <w:pPr>
              <w:pStyle w:val="BodyText"/>
              <w:numPr>
                <w:ilvl w:val="0"/>
                <w:numId w:val="47"/>
              </w:numPr>
              <w:spacing w:line="360" w:lineRule="auto"/>
              <w:ind w:left="884" w:hanging="283"/>
            </w:pPr>
            <w:r>
              <w:t xml:space="preserve">Mô tả: </w:t>
            </w:r>
            <w:r>
              <w:rPr>
                <w:lang w:eastAsia="ar-SA"/>
              </w:rPr>
              <w:t>TextArea 255 ký tự, mô tả trình trạng kết quả khám</w:t>
            </w:r>
          </w:p>
          <w:p w14:paraId="6D6E4B11" w14:textId="77777777" w:rsidR="002E47DA" w:rsidRDefault="002E47DA" w:rsidP="002131C0">
            <w:pPr>
              <w:pStyle w:val="BodyText"/>
              <w:numPr>
                <w:ilvl w:val="0"/>
                <w:numId w:val="46"/>
              </w:numPr>
              <w:spacing w:line="360" w:lineRule="auto"/>
              <w:ind w:left="601" w:hanging="284"/>
            </w:pPr>
            <w:r w:rsidRPr="00D854BC">
              <w:t>Thận, tiết niệu</w:t>
            </w:r>
          </w:p>
          <w:p w14:paraId="3B42B2CD"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08D24468" w14:textId="77777777" w:rsidR="002E47DA" w:rsidRDefault="002E47DA" w:rsidP="002131C0">
            <w:pPr>
              <w:pStyle w:val="BodyText"/>
              <w:numPr>
                <w:ilvl w:val="0"/>
                <w:numId w:val="47"/>
              </w:numPr>
              <w:spacing w:line="360" w:lineRule="auto"/>
              <w:ind w:left="884" w:hanging="283"/>
            </w:pPr>
            <w:r>
              <w:t xml:space="preserve">Mô tả: </w:t>
            </w:r>
            <w:r>
              <w:rPr>
                <w:lang w:eastAsia="ar-SA"/>
              </w:rPr>
              <w:t>TextArea 255 ký tự, mô tả trình trạng kết quả khám</w:t>
            </w:r>
          </w:p>
          <w:p w14:paraId="05970CC5" w14:textId="77777777" w:rsidR="002E47DA" w:rsidRDefault="002E47DA" w:rsidP="002131C0">
            <w:pPr>
              <w:pStyle w:val="BodyText"/>
              <w:numPr>
                <w:ilvl w:val="0"/>
                <w:numId w:val="46"/>
              </w:numPr>
              <w:spacing w:line="360" w:lineRule="auto"/>
              <w:ind w:left="601" w:hanging="284"/>
            </w:pPr>
            <w:r w:rsidRPr="00D854BC">
              <w:t>Tâm thần- Thần kinh</w:t>
            </w:r>
          </w:p>
          <w:p w14:paraId="0ED1A3E2"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1B88BF10" w14:textId="77777777" w:rsidR="002E47DA" w:rsidRDefault="002E47DA" w:rsidP="002131C0">
            <w:pPr>
              <w:pStyle w:val="BodyText"/>
              <w:numPr>
                <w:ilvl w:val="0"/>
                <w:numId w:val="47"/>
              </w:numPr>
              <w:spacing w:line="360" w:lineRule="auto"/>
              <w:ind w:left="884" w:hanging="283"/>
            </w:pPr>
            <w:r>
              <w:t>Mô tả:</w:t>
            </w:r>
            <w:r>
              <w:rPr>
                <w:lang w:eastAsia="ar-SA"/>
              </w:rPr>
              <w:t xml:space="preserve"> TextArea 255 ký tự, mô tả trình trạng kết quả khám</w:t>
            </w:r>
          </w:p>
          <w:p w14:paraId="681697DC" w14:textId="77777777" w:rsidR="002E47DA" w:rsidRDefault="002E47DA" w:rsidP="002131C0">
            <w:pPr>
              <w:pStyle w:val="BodyText"/>
              <w:numPr>
                <w:ilvl w:val="0"/>
                <w:numId w:val="46"/>
              </w:numPr>
              <w:spacing w:line="360" w:lineRule="auto"/>
              <w:ind w:left="601" w:hanging="284"/>
            </w:pPr>
            <w:r w:rsidRPr="00D854BC">
              <w:t>Cơ xương khớp</w:t>
            </w:r>
          </w:p>
          <w:p w14:paraId="45CCC4F6"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5BACFCBD" w14:textId="77777777" w:rsidR="002E47DA" w:rsidRDefault="002E47DA" w:rsidP="002131C0">
            <w:pPr>
              <w:pStyle w:val="BodyText"/>
              <w:numPr>
                <w:ilvl w:val="0"/>
                <w:numId w:val="47"/>
              </w:numPr>
              <w:spacing w:line="360" w:lineRule="auto"/>
              <w:ind w:left="884" w:hanging="283"/>
            </w:pPr>
            <w:r>
              <w:t>Mô tả:</w:t>
            </w:r>
            <w:r>
              <w:rPr>
                <w:lang w:eastAsia="ar-SA"/>
              </w:rPr>
              <w:t xml:space="preserve"> TextArea 255 ký tự, mô tả trình trạng kết quả khám</w:t>
            </w:r>
          </w:p>
          <w:p w14:paraId="1668C3AB" w14:textId="77777777" w:rsidR="002E47DA" w:rsidRDefault="002E47DA" w:rsidP="002131C0">
            <w:pPr>
              <w:pStyle w:val="BodyText"/>
              <w:numPr>
                <w:ilvl w:val="0"/>
                <w:numId w:val="46"/>
              </w:numPr>
              <w:spacing w:line="360" w:lineRule="auto"/>
              <w:ind w:left="601" w:hanging="284"/>
            </w:pPr>
            <w:r w:rsidRPr="00D854BC">
              <w:t>Nội tiết, chuyển khóa, miễn dịch</w:t>
            </w:r>
          </w:p>
          <w:p w14:paraId="4C2724E7"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14BF8B16" w14:textId="77777777" w:rsidR="002E47DA" w:rsidRDefault="002E47DA" w:rsidP="002131C0">
            <w:pPr>
              <w:pStyle w:val="BodyText"/>
              <w:numPr>
                <w:ilvl w:val="0"/>
                <w:numId w:val="47"/>
              </w:numPr>
              <w:spacing w:line="360" w:lineRule="auto"/>
              <w:ind w:left="884" w:hanging="283"/>
            </w:pPr>
            <w:r>
              <w:t xml:space="preserve">Mô tả: </w:t>
            </w:r>
            <w:r>
              <w:rPr>
                <w:lang w:eastAsia="ar-SA"/>
              </w:rPr>
              <w:t>TextArea 255 ký tự, mô tả trình trạng kết quả khám</w:t>
            </w:r>
          </w:p>
          <w:p w14:paraId="13478451" w14:textId="77777777" w:rsidR="002E47DA" w:rsidRDefault="002E47DA" w:rsidP="002131C0">
            <w:pPr>
              <w:pStyle w:val="BodyText"/>
              <w:numPr>
                <w:ilvl w:val="0"/>
                <w:numId w:val="46"/>
              </w:numPr>
              <w:spacing w:line="360" w:lineRule="auto"/>
              <w:ind w:left="601" w:hanging="284"/>
            </w:pPr>
            <w:r w:rsidRPr="00D854BC">
              <w:t>Bệnh máu</w:t>
            </w:r>
          </w:p>
          <w:p w14:paraId="39ABC92E" w14:textId="77777777" w:rsidR="002E47DA" w:rsidRDefault="002E47DA" w:rsidP="002131C0">
            <w:pPr>
              <w:pStyle w:val="BodyText"/>
              <w:numPr>
                <w:ilvl w:val="0"/>
                <w:numId w:val="47"/>
              </w:numPr>
              <w:spacing w:line="360" w:lineRule="auto"/>
              <w:ind w:left="884" w:hanging="283"/>
            </w:pPr>
            <w:r>
              <w:t xml:space="preserve">Loại sức khỏe: </w:t>
            </w:r>
            <w:r>
              <w:rPr>
                <w:lang w:eastAsia="ar-SA"/>
              </w:rPr>
              <w:t>Combobox chọn loại sức khỏe gồm 4 loại 1,2,3,4, mặc định là trống</w:t>
            </w:r>
          </w:p>
          <w:p w14:paraId="0E51B491" w14:textId="77777777" w:rsidR="002E47DA" w:rsidRDefault="002E47DA" w:rsidP="002131C0">
            <w:pPr>
              <w:pStyle w:val="BodyText"/>
              <w:numPr>
                <w:ilvl w:val="0"/>
                <w:numId w:val="47"/>
              </w:numPr>
              <w:spacing w:line="360" w:lineRule="auto"/>
              <w:ind w:left="884" w:hanging="283"/>
            </w:pPr>
            <w:r>
              <w:t>Mô tả:</w:t>
            </w:r>
            <w:r>
              <w:rPr>
                <w:lang w:eastAsia="ar-SA"/>
              </w:rPr>
              <w:t xml:space="preserve"> TextArea 255 ký tự, mô tả trình trạng kết quả khám</w:t>
            </w:r>
          </w:p>
          <w:p w14:paraId="6F88E3C2" w14:textId="77777777" w:rsidR="002E47DA" w:rsidRPr="00D854BC" w:rsidRDefault="002E47DA" w:rsidP="002131C0">
            <w:pPr>
              <w:pStyle w:val="BodyText"/>
              <w:numPr>
                <w:ilvl w:val="0"/>
                <w:numId w:val="18"/>
              </w:numPr>
              <w:spacing w:line="360" w:lineRule="auto"/>
              <w:ind w:left="346" w:hanging="284"/>
            </w:pPr>
            <w:r w:rsidRPr="00D854BC">
              <w:rPr>
                <w:b/>
                <w:lang w:eastAsia="ar-SA"/>
              </w:rPr>
              <w:t>Ngoại khoa</w:t>
            </w:r>
          </w:p>
          <w:p w14:paraId="71967572" w14:textId="77777777" w:rsidR="002E47DA" w:rsidRDefault="002E47DA" w:rsidP="002131C0">
            <w:pPr>
              <w:pStyle w:val="BodyText"/>
              <w:numPr>
                <w:ilvl w:val="0"/>
                <w:numId w:val="46"/>
              </w:numPr>
              <w:spacing w:line="360" w:lineRule="auto"/>
              <w:ind w:left="601" w:hanging="284"/>
            </w:pPr>
            <w:r>
              <w:lastRenderedPageBreak/>
              <w:t xml:space="preserve">Loại sức khỏe: </w:t>
            </w:r>
            <w:r>
              <w:rPr>
                <w:lang w:eastAsia="ar-SA"/>
              </w:rPr>
              <w:t>Combobox chọn loại sức khỏe gồm 4 loại 1,2,3,4, mặc định là trống</w:t>
            </w:r>
          </w:p>
          <w:p w14:paraId="34248CE0" w14:textId="77777777" w:rsidR="002E47DA" w:rsidRDefault="002E47DA" w:rsidP="002131C0">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793D4DF4" w14:textId="77777777" w:rsidR="002E47DA" w:rsidRPr="00D854BC" w:rsidRDefault="002E47DA" w:rsidP="002131C0">
            <w:pPr>
              <w:pStyle w:val="BodyText"/>
              <w:numPr>
                <w:ilvl w:val="0"/>
                <w:numId w:val="18"/>
              </w:numPr>
              <w:spacing w:line="360" w:lineRule="auto"/>
              <w:ind w:left="346" w:hanging="284"/>
            </w:pPr>
            <w:r>
              <w:rPr>
                <w:b/>
                <w:lang w:eastAsia="ar-SA"/>
              </w:rPr>
              <w:t>Da liễu</w:t>
            </w:r>
          </w:p>
          <w:p w14:paraId="3FE48F03"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3E4F4C38" w14:textId="77777777" w:rsidR="002E47DA" w:rsidRDefault="002E47DA" w:rsidP="002131C0">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032BC9ED" w14:textId="77777777" w:rsidR="002E47DA" w:rsidRPr="00D854BC" w:rsidRDefault="002E47DA" w:rsidP="002131C0">
            <w:pPr>
              <w:pStyle w:val="BodyText"/>
              <w:numPr>
                <w:ilvl w:val="0"/>
                <w:numId w:val="18"/>
              </w:numPr>
              <w:spacing w:line="360" w:lineRule="auto"/>
              <w:ind w:left="346" w:hanging="284"/>
            </w:pPr>
            <w:r>
              <w:rPr>
                <w:b/>
                <w:lang w:eastAsia="ar-SA"/>
              </w:rPr>
              <w:t>Phụ sản</w:t>
            </w:r>
          </w:p>
          <w:p w14:paraId="41EE4ACF"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6DB8CC81" w14:textId="77777777" w:rsidR="002E47DA" w:rsidRDefault="002E47DA" w:rsidP="002131C0">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658A5185" w14:textId="77777777" w:rsidR="002E47DA" w:rsidRPr="00D854BC" w:rsidRDefault="002E47DA" w:rsidP="002131C0">
            <w:pPr>
              <w:pStyle w:val="BodyText"/>
              <w:numPr>
                <w:ilvl w:val="0"/>
                <w:numId w:val="18"/>
              </w:numPr>
              <w:spacing w:line="360" w:lineRule="auto"/>
              <w:ind w:left="346" w:hanging="284"/>
            </w:pPr>
            <w:r>
              <w:rPr>
                <w:b/>
                <w:lang w:eastAsia="ar-SA"/>
              </w:rPr>
              <w:t>Mắt</w:t>
            </w:r>
          </w:p>
          <w:p w14:paraId="06664173"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1BE97BFF" w14:textId="77777777" w:rsidR="002E47DA" w:rsidRDefault="002E47DA" w:rsidP="002131C0">
            <w:pPr>
              <w:pStyle w:val="BodyText"/>
              <w:numPr>
                <w:ilvl w:val="0"/>
                <w:numId w:val="46"/>
              </w:numPr>
              <w:spacing w:line="360" w:lineRule="auto"/>
              <w:ind w:left="601" w:hanging="284"/>
            </w:pPr>
            <w:r>
              <w:t xml:space="preserve">Không kính, mắt trái: </w:t>
            </w:r>
            <w:r>
              <w:rPr>
                <w:lang w:eastAsia="ar-SA"/>
              </w:rPr>
              <w:t>Textbox 2 ký tự, chỉ cho phép nhập số</w:t>
            </w:r>
          </w:p>
          <w:p w14:paraId="6746A759" w14:textId="77777777" w:rsidR="002E47DA" w:rsidRDefault="002E47DA" w:rsidP="002131C0">
            <w:pPr>
              <w:pStyle w:val="BodyText"/>
              <w:numPr>
                <w:ilvl w:val="0"/>
                <w:numId w:val="46"/>
              </w:numPr>
              <w:spacing w:line="360" w:lineRule="auto"/>
              <w:ind w:left="601" w:hanging="284"/>
            </w:pPr>
            <w:r>
              <w:t xml:space="preserve">Không kính, mắt phải: </w:t>
            </w:r>
            <w:r>
              <w:rPr>
                <w:lang w:eastAsia="ar-SA"/>
              </w:rPr>
              <w:t>Textbox 2 ký tự, chỉ cho phép nhập số</w:t>
            </w:r>
          </w:p>
          <w:p w14:paraId="1C8EE6A3" w14:textId="77777777" w:rsidR="002E47DA" w:rsidRDefault="002E47DA" w:rsidP="002131C0">
            <w:pPr>
              <w:pStyle w:val="BodyText"/>
              <w:numPr>
                <w:ilvl w:val="0"/>
                <w:numId w:val="46"/>
              </w:numPr>
              <w:spacing w:line="360" w:lineRule="auto"/>
              <w:ind w:left="601" w:hanging="284"/>
            </w:pPr>
            <w:r>
              <w:t xml:space="preserve">Có kính, mắt trái: </w:t>
            </w:r>
            <w:r>
              <w:rPr>
                <w:lang w:eastAsia="ar-SA"/>
              </w:rPr>
              <w:t>Textbox 2 ký tự, chỉ cho phép nhập số</w:t>
            </w:r>
          </w:p>
          <w:p w14:paraId="3132C4DF" w14:textId="77777777" w:rsidR="002E47DA" w:rsidRDefault="002E47DA" w:rsidP="002131C0">
            <w:pPr>
              <w:pStyle w:val="BodyText"/>
              <w:numPr>
                <w:ilvl w:val="0"/>
                <w:numId w:val="46"/>
              </w:numPr>
              <w:spacing w:line="360" w:lineRule="auto"/>
              <w:ind w:left="601" w:hanging="284"/>
            </w:pPr>
            <w:r>
              <w:t xml:space="preserve">Có kính, mắt phải: </w:t>
            </w:r>
            <w:r>
              <w:rPr>
                <w:lang w:eastAsia="ar-SA"/>
              </w:rPr>
              <w:t>Textbox 2 ký tự, chỉ cho phép nhập số</w:t>
            </w:r>
          </w:p>
          <w:p w14:paraId="03B767B2" w14:textId="77777777" w:rsidR="002E47DA" w:rsidRPr="00D854BC" w:rsidRDefault="002E47DA" w:rsidP="002131C0">
            <w:pPr>
              <w:pStyle w:val="BodyText"/>
              <w:numPr>
                <w:ilvl w:val="0"/>
                <w:numId w:val="18"/>
              </w:numPr>
              <w:spacing w:line="360" w:lineRule="auto"/>
              <w:ind w:left="346" w:hanging="284"/>
            </w:pPr>
            <w:r>
              <w:rPr>
                <w:b/>
                <w:lang w:eastAsia="ar-SA"/>
              </w:rPr>
              <w:t>Tai, mũi, họng</w:t>
            </w:r>
          </w:p>
          <w:p w14:paraId="2E11D27C"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7CC4A913" w14:textId="77777777" w:rsidR="002E47DA" w:rsidRDefault="002E47DA" w:rsidP="002131C0">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1F97296D" w14:textId="77777777" w:rsidR="002E47DA" w:rsidRPr="00D854BC" w:rsidRDefault="002E47DA" w:rsidP="002131C0">
            <w:pPr>
              <w:pStyle w:val="BodyText"/>
              <w:numPr>
                <w:ilvl w:val="0"/>
                <w:numId w:val="18"/>
              </w:numPr>
              <w:spacing w:line="360" w:lineRule="auto"/>
              <w:ind w:left="346" w:hanging="284"/>
            </w:pPr>
            <w:r>
              <w:rPr>
                <w:b/>
                <w:lang w:eastAsia="ar-SA"/>
              </w:rPr>
              <w:t>Răng, hàm, mặt</w:t>
            </w:r>
          </w:p>
          <w:p w14:paraId="051D0741" w14:textId="77777777" w:rsidR="002E47DA" w:rsidRDefault="002E47DA" w:rsidP="002131C0">
            <w:pPr>
              <w:pStyle w:val="BodyText"/>
              <w:numPr>
                <w:ilvl w:val="0"/>
                <w:numId w:val="46"/>
              </w:numPr>
              <w:spacing w:line="360" w:lineRule="auto"/>
              <w:ind w:left="601" w:hanging="284"/>
            </w:pPr>
            <w:r>
              <w:t xml:space="preserve">Loại sức khỏe: </w:t>
            </w:r>
            <w:r>
              <w:rPr>
                <w:lang w:eastAsia="ar-SA"/>
              </w:rPr>
              <w:t>Combobox chọn loại sức khỏe gồm 4 loại 1,2,3,4, mặc định là trống</w:t>
            </w:r>
          </w:p>
          <w:p w14:paraId="45ABF51F" w14:textId="77777777" w:rsidR="002E47DA" w:rsidRDefault="002E47DA" w:rsidP="002131C0">
            <w:pPr>
              <w:pStyle w:val="BodyText"/>
              <w:numPr>
                <w:ilvl w:val="0"/>
                <w:numId w:val="46"/>
              </w:numPr>
              <w:spacing w:line="360" w:lineRule="auto"/>
              <w:ind w:left="601" w:hanging="284"/>
            </w:pPr>
            <w:r>
              <w:t>Mô tả:</w:t>
            </w:r>
            <w:r>
              <w:rPr>
                <w:lang w:eastAsia="ar-SA"/>
              </w:rPr>
              <w:t xml:space="preserve"> TextArea 255 ký tự, mô tả trình trạng kết quả khám</w:t>
            </w:r>
          </w:p>
          <w:p w14:paraId="70E77C0D" w14:textId="77777777" w:rsidR="002E47DA" w:rsidRPr="00967F7A" w:rsidRDefault="002E47DA" w:rsidP="002131C0">
            <w:pPr>
              <w:pStyle w:val="BodyText"/>
              <w:numPr>
                <w:ilvl w:val="0"/>
                <w:numId w:val="35"/>
              </w:numPr>
              <w:spacing w:line="360" w:lineRule="auto"/>
              <w:ind w:left="420" w:hanging="420"/>
              <w:rPr>
                <w:b/>
                <w:lang w:eastAsia="ar-SA"/>
              </w:rPr>
            </w:pPr>
            <w:r w:rsidRPr="00967F7A">
              <w:rPr>
                <w:b/>
                <w:lang w:eastAsia="ar-SA"/>
              </w:rPr>
              <w:lastRenderedPageBreak/>
              <w:t>Khám</w:t>
            </w:r>
            <w:r>
              <w:rPr>
                <w:b/>
                <w:lang w:eastAsia="ar-SA"/>
              </w:rPr>
              <w:t xml:space="preserve"> cận</w:t>
            </w:r>
            <w:r w:rsidRPr="00967F7A">
              <w:rPr>
                <w:b/>
                <w:lang w:eastAsia="ar-SA"/>
              </w:rPr>
              <w:t xml:space="preserve"> lâm sàng</w:t>
            </w:r>
          </w:p>
          <w:p w14:paraId="7B8EFE19" w14:textId="77777777" w:rsidR="002E47DA" w:rsidRPr="00F67872" w:rsidRDefault="002E47DA" w:rsidP="002131C0">
            <w:pPr>
              <w:pStyle w:val="BodyText"/>
              <w:numPr>
                <w:ilvl w:val="0"/>
                <w:numId w:val="18"/>
              </w:numPr>
              <w:spacing w:line="360" w:lineRule="auto"/>
              <w:ind w:left="346" w:hanging="284"/>
              <w:rPr>
                <w:b/>
                <w:lang w:eastAsia="ar-SA"/>
              </w:rPr>
            </w:pPr>
            <w:r w:rsidRPr="00D854BC">
              <w:rPr>
                <w:b/>
                <w:lang w:eastAsia="ar-SA"/>
              </w:rPr>
              <w:t>Công thức máu</w:t>
            </w:r>
            <w:r>
              <w:rPr>
                <w:b/>
                <w:lang w:eastAsia="ar-SA"/>
              </w:rPr>
              <w:t xml:space="preserve">: </w:t>
            </w:r>
            <w:r>
              <w:rPr>
                <w:lang w:eastAsia="ar-SA"/>
              </w:rPr>
              <w:t>Danh sách chi tiết các chỉ số công thức máu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37B6FD31"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021C213D" w14:textId="77777777" w:rsidR="002E47DA" w:rsidRPr="00F67872" w:rsidRDefault="002E47DA" w:rsidP="002131C0">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0C33CBDF" w14:textId="77777777" w:rsidR="002E47DA" w:rsidRPr="00F67872" w:rsidRDefault="002E47DA" w:rsidP="002131C0">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3A20F205" w14:textId="77777777" w:rsidR="002E47DA" w:rsidRPr="00F67872" w:rsidRDefault="002E47DA" w:rsidP="002131C0">
            <w:pPr>
              <w:pStyle w:val="BodyText"/>
              <w:numPr>
                <w:ilvl w:val="0"/>
                <w:numId w:val="46"/>
              </w:numPr>
              <w:spacing w:line="360" w:lineRule="auto"/>
              <w:ind w:left="601" w:hanging="284"/>
            </w:pPr>
            <w:r w:rsidRPr="00F67872">
              <w:t>Đơn vị tính</w:t>
            </w:r>
            <w:r>
              <w:t xml:space="preserve">: </w:t>
            </w:r>
            <w:r>
              <w:rPr>
                <w:lang w:eastAsia="ar-SA"/>
              </w:rPr>
              <w:t>Textbox 50 ký tự</w:t>
            </w:r>
          </w:p>
          <w:p w14:paraId="1CF189A5" w14:textId="77777777" w:rsidR="002E47DA" w:rsidRPr="00F67872" w:rsidRDefault="002E47DA" w:rsidP="002131C0">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793A2F58" w14:textId="77777777" w:rsidR="002E47DA" w:rsidRDefault="002E47DA" w:rsidP="002131C0">
            <w:pPr>
              <w:pStyle w:val="BodyText"/>
              <w:numPr>
                <w:ilvl w:val="0"/>
                <w:numId w:val="18"/>
              </w:numPr>
              <w:spacing w:line="360" w:lineRule="auto"/>
              <w:ind w:left="346" w:hanging="284"/>
            </w:pPr>
            <w:r w:rsidRPr="00D854BC">
              <w:rPr>
                <w:b/>
                <w:lang w:eastAsia="ar-SA"/>
              </w:rPr>
              <w:t>Sinh hóa máu</w:t>
            </w:r>
            <w:r>
              <w:rPr>
                <w:b/>
                <w:lang w:eastAsia="ar-SA"/>
              </w:rPr>
              <w:t xml:space="preserve">: </w:t>
            </w:r>
            <w:r>
              <w:rPr>
                <w:lang w:eastAsia="ar-SA"/>
              </w:rPr>
              <w:t>Danh sách chi tiết các chỉ số sinh hóa máu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483729D8"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074D2C72" w14:textId="77777777" w:rsidR="002E47DA" w:rsidRPr="00F67872" w:rsidRDefault="002E47DA" w:rsidP="002131C0">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36AED740" w14:textId="77777777" w:rsidR="002E47DA" w:rsidRPr="00F67872" w:rsidRDefault="002E47DA" w:rsidP="002131C0">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6C8470D0" w14:textId="77777777" w:rsidR="002E47DA" w:rsidRPr="00F67872" w:rsidRDefault="002E47DA" w:rsidP="002131C0">
            <w:pPr>
              <w:pStyle w:val="BodyText"/>
              <w:numPr>
                <w:ilvl w:val="0"/>
                <w:numId w:val="46"/>
              </w:numPr>
              <w:spacing w:line="360" w:lineRule="auto"/>
              <w:ind w:left="601" w:hanging="284"/>
            </w:pPr>
            <w:r w:rsidRPr="00F67872">
              <w:t>Đơn vị tính</w:t>
            </w:r>
            <w:r>
              <w:t xml:space="preserve">: </w:t>
            </w:r>
            <w:r>
              <w:rPr>
                <w:lang w:eastAsia="ar-SA"/>
              </w:rPr>
              <w:t>Textbox 50 ký tự</w:t>
            </w:r>
          </w:p>
          <w:p w14:paraId="2FE8CF1A" w14:textId="77777777" w:rsidR="002E47DA" w:rsidRPr="00F67872" w:rsidRDefault="002E47DA" w:rsidP="002131C0">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115DF5E2" w14:textId="77777777" w:rsidR="002E47DA" w:rsidRDefault="002E47DA" w:rsidP="002131C0">
            <w:pPr>
              <w:pStyle w:val="BodyText"/>
              <w:numPr>
                <w:ilvl w:val="0"/>
                <w:numId w:val="18"/>
              </w:numPr>
              <w:spacing w:line="360" w:lineRule="auto"/>
              <w:ind w:left="346" w:hanging="284"/>
            </w:pPr>
            <w:r w:rsidRPr="00925820">
              <w:rPr>
                <w:b/>
              </w:rPr>
              <w:lastRenderedPageBreak/>
              <w:t>Xét nghiệm miễn dịch</w:t>
            </w:r>
            <w:r>
              <w:rPr>
                <w:b/>
                <w:lang w:eastAsia="ar-SA"/>
              </w:rPr>
              <w:t xml:space="preserve">: </w:t>
            </w:r>
            <w:r>
              <w:rPr>
                <w:lang w:eastAsia="ar-SA"/>
              </w:rPr>
              <w:t>Danh sách chi tiết các chỉ số xét nghiệm miễn dịch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5CAEA5FB"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332287F1" w14:textId="77777777" w:rsidR="002E47DA" w:rsidRPr="00F67872" w:rsidRDefault="002E47DA" w:rsidP="002131C0">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4EC608C2" w14:textId="77777777" w:rsidR="002E47DA" w:rsidRPr="00F67872" w:rsidRDefault="002E47DA" w:rsidP="002131C0">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1E4ADD02" w14:textId="77777777" w:rsidR="002E47DA" w:rsidRPr="00F67872" w:rsidRDefault="002E47DA" w:rsidP="002131C0">
            <w:pPr>
              <w:pStyle w:val="BodyText"/>
              <w:numPr>
                <w:ilvl w:val="0"/>
                <w:numId w:val="46"/>
              </w:numPr>
              <w:spacing w:line="360" w:lineRule="auto"/>
              <w:ind w:left="601" w:hanging="284"/>
            </w:pPr>
            <w:r w:rsidRPr="00F67872">
              <w:t>Đơn vị tính</w:t>
            </w:r>
            <w:r>
              <w:t xml:space="preserve">: </w:t>
            </w:r>
            <w:r>
              <w:rPr>
                <w:lang w:eastAsia="ar-SA"/>
              </w:rPr>
              <w:t>Textbox 50 ký tự</w:t>
            </w:r>
          </w:p>
          <w:p w14:paraId="52AC08CA" w14:textId="424EAB03" w:rsidR="002E47DA" w:rsidRDefault="002E47DA" w:rsidP="0069311E">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2CDA00B4" w14:textId="77777777" w:rsidR="002E47DA" w:rsidRDefault="002E47DA" w:rsidP="002131C0">
            <w:pPr>
              <w:pStyle w:val="BodyText"/>
              <w:numPr>
                <w:ilvl w:val="0"/>
                <w:numId w:val="18"/>
              </w:numPr>
              <w:spacing w:line="360" w:lineRule="auto"/>
              <w:ind w:left="346" w:hanging="284"/>
            </w:pPr>
            <w:r w:rsidRPr="00925820">
              <w:rPr>
                <w:b/>
              </w:rPr>
              <w:t>Xét nghiệm nước tiểu:</w:t>
            </w:r>
            <w:r>
              <w:t xml:space="preserve"> </w:t>
            </w:r>
            <w:r>
              <w:rPr>
                <w:lang w:eastAsia="ar-SA"/>
              </w:rPr>
              <w:t>Danh sách chi tiết các chỉ số xét nghiệm nước tiểu mặc định hiển thị chi tiết các chỉ số được mô tả trong thông tư 37/2021/TT-BQP, người dùng có thể thêm bổ sung hoặc xóa chỉ số nếu không thấy cần thiết, danh sách các chỉ số hiển thị gồm các trường thông tin sau:</w:t>
            </w:r>
          </w:p>
          <w:p w14:paraId="4259D2A1"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0AF25125" w14:textId="77777777" w:rsidR="002E47DA" w:rsidRPr="00F67872" w:rsidRDefault="002E47DA" w:rsidP="002131C0">
            <w:pPr>
              <w:pStyle w:val="BodyText"/>
              <w:numPr>
                <w:ilvl w:val="0"/>
                <w:numId w:val="46"/>
              </w:numPr>
              <w:spacing w:line="360" w:lineRule="auto"/>
              <w:ind w:left="601" w:hanging="284"/>
            </w:pPr>
            <w:r w:rsidRPr="00F67872">
              <w:t>Tên chỉ số</w:t>
            </w:r>
            <w:r>
              <w:t xml:space="preserve">*: </w:t>
            </w:r>
            <w:r>
              <w:rPr>
                <w:lang w:eastAsia="ar-SA"/>
              </w:rPr>
              <w:t>Textbox 255 ký tự. thông tin bắt buộc nếu thêm 1 chỉ số mới</w:t>
            </w:r>
          </w:p>
          <w:p w14:paraId="0D1FA614" w14:textId="77777777" w:rsidR="002E47DA" w:rsidRPr="00F67872" w:rsidRDefault="002E47DA" w:rsidP="002131C0">
            <w:pPr>
              <w:pStyle w:val="BodyText"/>
              <w:numPr>
                <w:ilvl w:val="0"/>
                <w:numId w:val="46"/>
              </w:numPr>
              <w:spacing w:line="360" w:lineRule="auto"/>
              <w:ind w:left="601" w:hanging="284"/>
            </w:pPr>
            <w:r w:rsidRPr="00F67872">
              <w:t>Giá trị</w:t>
            </w:r>
            <w:r>
              <w:t>*:</w:t>
            </w:r>
            <w:r>
              <w:rPr>
                <w:lang w:eastAsia="ar-SA"/>
              </w:rPr>
              <w:t xml:space="preserve"> Textbox 50 ký tự, thông tin bắt buộc nếu thêm 1 chỉ số mới</w:t>
            </w:r>
          </w:p>
          <w:p w14:paraId="1232F222" w14:textId="77777777" w:rsidR="002E47DA" w:rsidRPr="00F67872" w:rsidRDefault="002E47DA" w:rsidP="002131C0">
            <w:pPr>
              <w:pStyle w:val="BodyText"/>
              <w:numPr>
                <w:ilvl w:val="0"/>
                <w:numId w:val="46"/>
              </w:numPr>
              <w:spacing w:line="360" w:lineRule="auto"/>
              <w:ind w:left="601" w:hanging="284"/>
            </w:pPr>
            <w:r w:rsidRPr="00F67872">
              <w:t>Đơn vị tính</w:t>
            </w:r>
            <w:r>
              <w:t xml:space="preserve">: </w:t>
            </w:r>
            <w:r>
              <w:rPr>
                <w:lang w:eastAsia="ar-SA"/>
              </w:rPr>
              <w:t>Textbox 50 ký tự</w:t>
            </w:r>
          </w:p>
          <w:p w14:paraId="477FC3EA" w14:textId="77777777" w:rsidR="002E47DA" w:rsidRPr="00F67872" w:rsidRDefault="002E47DA" w:rsidP="002131C0">
            <w:pPr>
              <w:pStyle w:val="BodyText"/>
              <w:numPr>
                <w:ilvl w:val="0"/>
                <w:numId w:val="46"/>
              </w:numPr>
              <w:spacing w:line="360" w:lineRule="auto"/>
              <w:ind w:left="601" w:hanging="284"/>
            </w:pPr>
            <w:r w:rsidRPr="00F67872">
              <w:t>Thao tác</w:t>
            </w:r>
            <w:r>
              <w:t>: Cho phép xóa dòng chỉ số hoặc thêm 1 dòng chỉ số mới nếu kết quả công thức máu thiếu chỉ số</w:t>
            </w:r>
          </w:p>
          <w:p w14:paraId="0B8BBF61" w14:textId="48959BC8" w:rsidR="002E47DA" w:rsidRDefault="002E47DA" w:rsidP="002131C0">
            <w:pPr>
              <w:pStyle w:val="BodyText"/>
              <w:numPr>
                <w:ilvl w:val="0"/>
                <w:numId w:val="18"/>
              </w:numPr>
              <w:spacing w:line="360" w:lineRule="auto"/>
              <w:ind w:left="346" w:hanging="284"/>
            </w:pPr>
            <w:r w:rsidRPr="00925820">
              <w:rPr>
                <w:b/>
              </w:rPr>
              <w:t>Các xét nghiệm khác</w:t>
            </w:r>
            <w:r>
              <w:t>:</w:t>
            </w:r>
            <w:r w:rsidR="0069311E">
              <w:t xml:space="preserve"> </w:t>
            </w:r>
            <w:r>
              <w:rPr>
                <w:lang w:eastAsia="ar-SA"/>
              </w:rPr>
              <w:t>Danh sách chi tiết các chỉ số xét nghiệm khác</w:t>
            </w:r>
          </w:p>
          <w:p w14:paraId="0B3997C6"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3B804EDD" w14:textId="77777777" w:rsidR="002E47DA" w:rsidRPr="00F67872" w:rsidRDefault="002E47DA" w:rsidP="002131C0">
            <w:pPr>
              <w:pStyle w:val="BodyText"/>
              <w:numPr>
                <w:ilvl w:val="0"/>
                <w:numId w:val="46"/>
              </w:numPr>
              <w:spacing w:line="360" w:lineRule="auto"/>
              <w:ind w:left="601" w:hanging="284"/>
            </w:pPr>
            <w:r w:rsidRPr="00F67872">
              <w:lastRenderedPageBreak/>
              <w:t xml:space="preserve">Tên </w:t>
            </w:r>
            <w:r>
              <w:t xml:space="preserve">dịch vụ*: </w:t>
            </w:r>
            <w:r>
              <w:rPr>
                <w:lang w:eastAsia="ar-SA"/>
              </w:rPr>
              <w:t>Textbox 255 ký tự. thông tin bắt buộc nếu thêm 1 chỉ số mới</w:t>
            </w:r>
          </w:p>
          <w:p w14:paraId="445E3626" w14:textId="77777777" w:rsidR="002E47DA" w:rsidRPr="00F67872" w:rsidRDefault="002E47DA" w:rsidP="002131C0">
            <w:pPr>
              <w:pStyle w:val="BodyText"/>
              <w:numPr>
                <w:ilvl w:val="0"/>
                <w:numId w:val="46"/>
              </w:numPr>
              <w:spacing w:line="360" w:lineRule="auto"/>
              <w:ind w:left="601" w:hanging="284"/>
            </w:pPr>
            <w:r>
              <w:t>Kết luận chung*:</w:t>
            </w:r>
            <w:r>
              <w:rPr>
                <w:lang w:eastAsia="ar-SA"/>
              </w:rPr>
              <w:t xml:space="preserve"> Textbox 250 ký tự, thông tin bắt buộc nếu thêm 1 chỉ số mới</w:t>
            </w:r>
          </w:p>
          <w:p w14:paraId="6D501CAE" w14:textId="77777777" w:rsidR="002E47DA" w:rsidRPr="00F67872" w:rsidRDefault="002E47DA" w:rsidP="002131C0">
            <w:pPr>
              <w:pStyle w:val="BodyText"/>
              <w:numPr>
                <w:ilvl w:val="0"/>
                <w:numId w:val="46"/>
              </w:numPr>
              <w:spacing w:line="360" w:lineRule="auto"/>
              <w:ind w:left="601" w:hanging="284"/>
            </w:pPr>
            <w:r w:rsidRPr="00F67872">
              <w:t>Đơn vị tính</w:t>
            </w:r>
            <w:r>
              <w:t xml:space="preserve">: </w:t>
            </w:r>
            <w:r>
              <w:rPr>
                <w:lang w:eastAsia="ar-SA"/>
              </w:rPr>
              <w:t>Textbox 50 ký tự</w:t>
            </w:r>
          </w:p>
          <w:p w14:paraId="356926FD" w14:textId="77777777" w:rsidR="002E47DA" w:rsidRDefault="002E47DA" w:rsidP="002131C0">
            <w:pPr>
              <w:pStyle w:val="BodyText"/>
              <w:numPr>
                <w:ilvl w:val="0"/>
                <w:numId w:val="46"/>
              </w:numPr>
              <w:spacing w:line="360" w:lineRule="auto"/>
              <w:ind w:left="601" w:hanging="284"/>
            </w:pPr>
            <w:r w:rsidRPr="00F67872">
              <w:t>Thao tác</w:t>
            </w:r>
            <w:r>
              <w:t xml:space="preserve">: </w:t>
            </w:r>
          </w:p>
          <w:p w14:paraId="1E09816B" w14:textId="77777777" w:rsidR="002E47DA" w:rsidRDefault="002E47DA" w:rsidP="002131C0">
            <w:pPr>
              <w:pStyle w:val="BodyText"/>
              <w:numPr>
                <w:ilvl w:val="0"/>
                <w:numId w:val="48"/>
              </w:numPr>
              <w:spacing w:line="360" w:lineRule="auto"/>
              <w:ind w:left="885" w:hanging="284"/>
            </w:pPr>
            <w:r>
              <w:t>Cho phép xóa dòng chỉ số hoặc thêm 1 dòng chỉ số mới nếu kết quả công thức máu thiếu chỉ số</w:t>
            </w:r>
          </w:p>
          <w:p w14:paraId="6DB6A09D" w14:textId="77777777" w:rsidR="002E47DA" w:rsidRPr="00F67872" w:rsidRDefault="002E47DA" w:rsidP="002131C0">
            <w:pPr>
              <w:pStyle w:val="BodyText"/>
              <w:numPr>
                <w:ilvl w:val="0"/>
                <w:numId w:val="48"/>
              </w:numPr>
              <w:spacing w:line="360" w:lineRule="auto"/>
              <w:ind w:left="885" w:hanging="284"/>
            </w:pPr>
            <w:r>
              <w:t>Cho phép bổ sung chi tiết kết quả xét nghiệm (nếu có)</w:t>
            </w:r>
          </w:p>
          <w:p w14:paraId="123C9076" w14:textId="77777777" w:rsidR="002E47DA" w:rsidRDefault="002E47DA" w:rsidP="002131C0">
            <w:pPr>
              <w:pStyle w:val="BodyText"/>
              <w:numPr>
                <w:ilvl w:val="0"/>
                <w:numId w:val="18"/>
              </w:numPr>
              <w:spacing w:line="360" w:lineRule="auto"/>
              <w:ind w:left="346" w:hanging="284"/>
            </w:pPr>
            <w:r w:rsidRPr="00925820">
              <w:rPr>
                <w:b/>
              </w:rPr>
              <w:t>Chẩn đoán hình ảnh</w:t>
            </w:r>
            <w:r>
              <w:t>: Danh sách chi tiết các kết quả chẩn đoán hình ảnh</w:t>
            </w:r>
            <w:r>
              <w:rPr>
                <w:lang w:eastAsia="ar-SA"/>
              </w:rPr>
              <w:t xml:space="preserve"> mặc định hiển thị chi tiết các chỉ số được mô tả trong thông tư 37/2021/TT-BQP (Điện tim, X-quang ngực, Siêu âm bụng tổng quát), người dùng có thể thêm bổ sung hoặc xóa chỉ số nếu không thấy cần thiết, danh sách các chỉ số hiển thị gồm các trường thông tin sau:</w:t>
            </w:r>
          </w:p>
          <w:p w14:paraId="387EC839" w14:textId="77777777" w:rsidR="002E47DA" w:rsidRPr="00F67872" w:rsidRDefault="002E47DA" w:rsidP="002131C0">
            <w:pPr>
              <w:pStyle w:val="BodyText"/>
              <w:numPr>
                <w:ilvl w:val="0"/>
                <w:numId w:val="46"/>
              </w:numPr>
              <w:spacing w:line="360" w:lineRule="auto"/>
              <w:ind w:left="601" w:hanging="284"/>
            </w:pPr>
            <w:r w:rsidRPr="00F67872">
              <w:t>Stt</w:t>
            </w:r>
            <w:r>
              <w:t>: Stt tăng từ 1-n</w:t>
            </w:r>
          </w:p>
          <w:p w14:paraId="72D405E0" w14:textId="77777777" w:rsidR="002E47DA" w:rsidRPr="00F67872" w:rsidRDefault="002E47DA" w:rsidP="002131C0">
            <w:pPr>
              <w:pStyle w:val="BodyText"/>
              <w:numPr>
                <w:ilvl w:val="0"/>
                <w:numId w:val="46"/>
              </w:numPr>
              <w:spacing w:line="360" w:lineRule="auto"/>
              <w:ind w:left="601" w:hanging="284"/>
            </w:pPr>
            <w:r w:rsidRPr="00F67872">
              <w:t xml:space="preserve">Tên </w:t>
            </w:r>
            <w:r>
              <w:t xml:space="preserve">dịch vụ*: </w:t>
            </w:r>
            <w:r>
              <w:rPr>
                <w:lang w:eastAsia="ar-SA"/>
              </w:rPr>
              <w:t>Textbox 255 ký tự. thông tin bắt buộc nếu thêm 1 chỉ số mới</w:t>
            </w:r>
          </w:p>
          <w:p w14:paraId="4AF2540A" w14:textId="77777777" w:rsidR="002E47DA" w:rsidRPr="00F67872" w:rsidRDefault="002E47DA" w:rsidP="002131C0">
            <w:pPr>
              <w:pStyle w:val="BodyText"/>
              <w:numPr>
                <w:ilvl w:val="0"/>
                <w:numId w:val="46"/>
              </w:numPr>
              <w:spacing w:line="360" w:lineRule="auto"/>
              <w:ind w:left="601" w:hanging="284"/>
            </w:pPr>
            <w:r>
              <w:t>Kết luận chung*:</w:t>
            </w:r>
            <w:r>
              <w:rPr>
                <w:lang w:eastAsia="ar-SA"/>
              </w:rPr>
              <w:t xml:space="preserve"> Textbox 250 ký tự, thông tin bắt buộc nếu thêm 1 chỉ số mới</w:t>
            </w:r>
          </w:p>
          <w:p w14:paraId="4D8EF29A" w14:textId="77777777" w:rsidR="002E47DA" w:rsidRDefault="002E47DA" w:rsidP="002131C0">
            <w:pPr>
              <w:pStyle w:val="BodyText"/>
              <w:numPr>
                <w:ilvl w:val="0"/>
                <w:numId w:val="46"/>
              </w:numPr>
              <w:spacing w:line="360" w:lineRule="auto"/>
              <w:ind w:left="601" w:hanging="284"/>
            </w:pPr>
            <w:r>
              <w:t xml:space="preserve">Đính kèm kết quả: </w:t>
            </w:r>
            <w:r>
              <w:rPr>
                <w:lang w:eastAsia="ar-SA"/>
              </w:rPr>
              <w:t>Link danh sách các file đính kèm theo dịch vụ, cho phép hủy file (nếu có)</w:t>
            </w:r>
          </w:p>
          <w:p w14:paraId="7FFDD828" w14:textId="77777777" w:rsidR="002E47DA" w:rsidRDefault="002E47DA" w:rsidP="002131C0">
            <w:pPr>
              <w:pStyle w:val="BodyText"/>
              <w:numPr>
                <w:ilvl w:val="0"/>
                <w:numId w:val="46"/>
              </w:numPr>
              <w:spacing w:line="360" w:lineRule="auto"/>
              <w:ind w:left="601" w:hanging="284"/>
            </w:pPr>
            <w:r>
              <w:rPr>
                <w:lang w:eastAsia="ar-SA"/>
              </w:rPr>
              <w:t>Thao tác</w:t>
            </w:r>
          </w:p>
          <w:p w14:paraId="485A6B0B" w14:textId="77777777" w:rsidR="002E47DA" w:rsidRDefault="002E47DA" w:rsidP="002131C0">
            <w:pPr>
              <w:pStyle w:val="BodyText"/>
              <w:spacing w:line="360" w:lineRule="auto"/>
              <w:rPr>
                <w:lang w:eastAsia="ar-SA"/>
              </w:rPr>
            </w:pPr>
          </w:p>
          <w:p w14:paraId="4FC97038" w14:textId="77777777" w:rsidR="002E47DA" w:rsidRDefault="002E47DA" w:rsidP="002131C0">
            <w:pPr>
              <w:pStyle w:val="BodyText"/>
              <w:numPr>
                <w:ilvl w:val="0"/>
                <w:numId w:val="48"/>
              </w:numPr>
              <w:spacing w:line="360" w:lineRule="auto"/>
              <w:ind w:left="885" w:hanging="284"/>
            </w:pPr>
            <w:r>
              <w:t>Cho phép xóa dòng chỉ số hoặc thêm 1 dòng dịch vụ mới nếu danh sách chẩn đoán hình ảnh thiếu dịch vụ quân nhân khám</w:t>
            </w:r>
          </w:p>
          <w:p w14:paraId="7DE2EB68" w14:textId="77777777" w:rsidR="002E47DA" w:rsidRPr="00F67872" w:rsidRDefault="002E47DA" w:rsidP="002131C0">
            <w:pPr>
              <w:pStyle w:val="BodyText"/>
              <w:numPr>
                <w:ilvl w:val="0"/>
                <w:numId w:val="48"/>
              </w:numPr>
              <w:spacing w:line="360" w:lineRule="auto"/>
              <w:ind w:left="885" w:hanging="284"/>
            </w:pPr>
            <w:r>
              <w:t>Cho phép bổ sung chi tiết hỉnh ảnh của kết quả chẩn đoán, định dạng JPEG, dung lượng mỗi file tối đa 2MB</w:t>
            </w:r>
          </w:p>
          <w:p w14:paraId="056DF789" w14:textId="77777777" w:rsidR="002E47DA" w:rsidRPr="00967F7A" w:rsidRDefault="002E47DA" w:rsidP="002131C0">
            <w:pPr>
              <w:pStyle w:val="BodyText"/>
              <w:numPr>
                <w:ilvl w:val="0"/>
                <w:numId w:val="35"/>
              </w:numPr>
              <w:spacing w:line="360" w:lineRule="auto"/>
              <w:ind w:left="420" w:hanging="420"/>
              <w:rPr>
                <w:b/>
                <w:lang w:eastAsia="ar-SA"/>
              </w:rPr>
            </w:pPr>
            <w:r>
              <w:rPr>
                <w:b/>
                <w:lang w:eastAsia="ar-SA"/>
              </w:rPr>
              <w:lastRenderedPageBreak/>
              <w:t>Kết luận</w:t>
            </w:r>
          </w:p>
          <w:p w14:paraId="66BDF4E5" w14:textId="77777777" w:rsidR="002E47DA" w:rsidRPr="00D854BC" w:rsidRDefault="002E47DA" w:rsidP="002131C0">
            <w:pPr>
              <w:pStyle w:val="BodyText"/>
              <w:numPr>
                <w:ilvl w:val="0"/>
                <w:numId w:val="18"/>
              </w:numPr>
              <w:spacing w:line="360" w:lineRule="auto"/>
              <w:ind w:left="346" w:hanging="284"/>
            </w:pPr>
            <w:r w:rsidRPr="00D854BC">
              <w:rPr>
                <w:b/>
                <w:lang w:eastAsia="ar-SA"/>
              </w:rPr>
              <w:t>Phân loại sức khỏe</w:t>
            </w:r>
          </w:p>
          <w:p w14:paraId="2068E2E4" w14:textId="77777777" w:rsidR="002E47DA" w:rsidRDefault="002E47DA" w:rsidP="002131C0">
            <w:pPr>
              <w:pStyle w:val="BodyText"/>
              <w:numPr>
                <w:ilvl w:val="0"/>
                <w:numId w:val="46"/>
              </w:numPr>
              <w:spacing w:line="360" w:lineRule="auto"/>
              <w:ind w:left="601" w:hanging="284"/>
            </w:pPr>
            <w:r>
              <w:t xml:space="preserve">Phân loại *: </w:t>
            </w:r>
            <w:r>
              <w:rPr>
                <w:lang w:eastAsia="ar-SA"/>
              </w:rPr>
              <w:t>Combobox chọn loại sức khỏe gồm 4 loại 1,2,3,4, mặc định là trống và bắt buộc chọn</w:t>
            </w:r>
          </w:p>
          <w:p w14:paraId="72D4F54E" w14:textId="77777777" w:rsidR="002E47DA" w:rsidRDefault="002E47DA" w:rsidP="002131C0">
            <w:pPr>
              <w:pStyle w:val="BodyText"/>
              <w:numPr>
                <w:ilvl w:val="0"/>
                <w:numId w:val="46"/>
              </w:numPr>
              <w:spacing w:line="360" w:lineRule="auto"/>
              <w:ind w:left="601" w:hanging="284"/>
            </w:pPr>
            <w:r>
              <w:t xml:space="preserve">Lý do: </w:t>
            </w:r>
            <w:r>
              <w:rPr>
                <w:lang w:eastAsia="ar-SA"/>
              </w:rPr>
              <w:t xml:space="preserve">TextArea 255 ký tự, mô tả </w:t>
            </w:r>
            <w:r>
              <w:t>Lý do phân loại sức khỏe</w:t>
            </w:r>
          </w:p>
          <w:p w14:paraId="6ED39F2E" w14:textId="77777777" w:rsidR="002E47DA" w:rsidRPr="00332B41" w:rsidRDefault="002E47DA" w:rsidP="002131C0">
            <w:pPr>
              <w:pStyle w:val="BodyText"/>
              <w:numPr>
                <w:ilvl w:val="0"/>
                <w:numId w:val="18"/>
              </w:numPr>
              <w:spacing w:line="360" w:lineRule="auto"/>
              <w:ind w:left="346" w:hanging="284"/>
              <w:rPr>
                <w:b/>
                <w:lang w:eastAsia="ar-SA"/>
              </w:rPr>
            </w:pPr>
            <w:r w:rsidRPr="00332B41">
              <w:rPr>
                <w:b/>
                <w:lang w:eastAsia="ar-SA"/>
              </w:rPr>
              <w:t>Bệnh tật cần theo dõi và chỉ định điều trị dự phòng</w:t>
            </w:r>
            <w:r>
              <w:rPr>
                <w:b/>
                <w:lang w:eastAsia="ar-SA"/>
              </w:rPr>
              <w:t>:</w:t>
            </w:r>
            <w:r w:rsidRPr="00332B41">
              <w:rPr>
                <w:lang w:eastAsia="ar-SA"/>
              </w:rPr>
              <w:t xml:space="preserve"> </w:t>
            </w:r>
            <w:r>
              <w:rPr>
                <w:lang w:eastAsia="ar-SA"/>
              </w:rPr>
              <w:t>Combobox chọn danh sách bệnh theo ICD10, cho phép chọn nhiều mã bệnh ICD10, có thể tìm để chọn theo mã hoặc tên bệnh</w:t>
            </w:r>
          </w:p>
          <w:p w14:paraId="478E8CA4" w14:textId="77777777" w:rsidR="002E47DA" w:rsidRPr="00332B41" w:rsidRDefault="002E47DA" w:rsidP="002131C0">
            <w:pPr>
              <w:pStyle w:val="BodyText"/>
              <w:numPr>
                <w:ilvl w:val="0"/>
                <w:numId w:val="18"/>
              </w:numPr>
              <w:spacing w:line="360" w:lineRule="auto"/>
              <w:ind w:left="346" w:hanging="284"/>
              <w:rPr>
                <w:b/>
                <w:lang w:eastAsia="ar-SA"/>
              </w:rPr>
            </w:pPr>
            <w:r w:rsidRPr="00332B41">
              <w:rPr>
                <w:b/>
                <w:lang w:eastAsia="ar-SA"/>
              </w:rPr>
              <w:t>Những chỉ dẫn cần thiết khác</w:t>
            </w:r>
            <w:r>
              <w:rPr>
                <w:b/>
                <w:lang w:eastAsia="ar-SA"/>
              </w:rPr>
              <w:t xml:space="preserve">: </w:t>
            </w:r>
            <w:r>
              <w:rPr>
                <w:lang w:eastAsia="ar-SA"/>
              </w:rPr>
              <w:t>TextArea 255 ký tự, mô tả chi tiết các chỉ dẫn cần thiết khác</w:t>
            </w:r>
          </w:p>
          <w:p w14:paraId="42B63CD4" w14:textId="08F082C4" w:rsidR="002E47DA" w:rsidRPr="00D854BC" w:rsidRDefault="002E47DA" w:rsidP="002131C0">
            <w:pPr>
              <w:pStyle w:val="BodyText"/>
              <w:numPr>
                <w:ilvl w:val="0"/>
                <w:numId w:val="35"/>
              </w:numPr>
              <w:spacing w:line="360" w:lineRule="auto"/>
              <w:ind w:left="420" w:hanging="420"/>
            </w:pPr>
            <w:r w:rsidRPr="00D854BC">
              <w:rPr>
                <w:b/>
                <w:lang w:eastAsia="ar-SA"/>
              </w:rPr>
              <w:t>Cơ sở khám chữa bệnh</w:t>
            </w:r>
            <w:r>
              <w:rPr>
                <w:b/>
                <w:lang w:eastAsia="ar-SA"/>
              </w:rPr>
              <w:t xml:space="preserve"> *: </w:t>
            </w:r>
            <w:r>
              <w:rPr>
                <w:lang w:eastAsia="ar-SA"/>
              </w:rPr>
              <w:t>Combobox chọn cơ sở y tế quân nhân đi khám sức khỏe định kỳ, bắt buộc chọn nơi quân nhân khám</w:t>
            </w:r>
          </w:p>
          <w:p w14:paraId="64487545" w14:textId="0DD53D19" w:rsidR="002E47DA" w:rsidRDefault="002E47DA" w:rsidP="002131C0">
            <w:pPr>
              <w:pStyle w:val="BodyText"/>
              <w:numPr>
                <w:ilvl w:val="0"/>
                <w:numId w:val="35"/>
              </w:numPr>
              <w:spacing w:line="360" w:lineRule="auto"/>
              <w:ind w:left="420" w:hanging="420"/>
              <w:rPr>
                <w:b/>
                <w:lang w:eastAsia="ar-SA"/>
              </w:rPr>
            </w:pPr>
            <w:r w:rsidRPr="00D854BC">
              <w:rPr>
                <w:b/>
                <w:lang w:eastAsia="ar-SA"/>
              </w:rPr>
              <w:t>Bác sỹ khám chữa bệnh</w:t>
            </w:r>
            <w:r>
              <w:rPr>
                <w:b/>
                <w:lang w:eastAsia="ar-SA"/>
              </w:rPr>
              <w:t xml:space="preserve"> *</w:t>
            </w:r>
            <w:r w:rsidRPr="00F67872">
              <w:rPr>
                <w:b/>
                <w:lang w:eastAsia="ar-SA"/>
              </w:rPr>
              <w:t xml:space="preserve">: </w:t>
            </w:r>
            <w:r>
              <w:rPr>
                <w:lang w:eastAsia="ar-SA"/>
              </w:rPr>
              <w:t>Textbox 255 ký tự</w:t>
            </w:r>
            <w:r w:rsidRPr="00F67872">
              <w:rPr>
                <w:b/>
                <w:lang w:eastAsia="ar-SA"/>
              </w:rPr>
              <w:t xml:space="preserve"> </w:t>
            </w:r>
            <w:r w:rsidRPr="00F67872">
              <w:rPr>
                <w:lang w:eastAsia="ar-SA"/>
              </w:rPr>
              <w:t>ghi rõ Họ tên bác sỹ khám và kết luận</w:t>
            </w:r>
            <w:r>
              <w:rPr>
                <w:lang w:eastAsia="ar-SA"/>
              </w:rPr>
              <w:t>, bắt buộc nhập bác sỹ khám chữa bệnh</w:t>
            </w:r>
          </w:p>
          <w:p w14:paraId="4AC7B341" w14:textId="77777777" w:rsidR="002E47DA" w:rsidRPr="00F67872" w:rsidRDefault="002E47DA" w:rsidP="002131C0">
            <w:pPr>
              <w:pStyle w:val="BodyText"/>
              <w:numPr>
                <w:ilvl w:val="0"/>
                <w:numId w:val="35"/>
              </w:numPr>
              <w:spacing w:line="360" w:lineRule="auto"/>
              <w:ind w:left="420" w:hanging="420"/>
              <w:rPr>
                <w:b/>
                <w:lang w:eastAsia="ar-SA"/>
              </w:rPr>
            </w:pPr>
            <w:r w:rsidRPr="00F67872">
              <w:rPr>
                <w:b/>
                <w:lang w:eastAsia="ar-SA"/>
              </w:rPr>
              <w:t xml:space="preserve">Checkbox Thêm tiếp kết quả khám khác: </w:t>
            </w:r>
            <w:r w:rsidRPr="00F67872">
              <w:rPr>
                <w:lang w:eastAsia="ar-SA"/>
              </w:rPr>
              <w:t>Nếu check vào thêm tiếp khi lick lưu sẽ lưu vào CSDL và resert các trường về giá trị mặc định và cho phép nhập tiếp. Nếu Uncheck khi click lưu sẽ lưu vào CSDL và đóng chức năng.</w:t>
            </w:r>
          </w:p>
          <w:p w14:paraId="6A34A09F" w14:textId="77777777" w:rsidR="002E47DA" w:rsidRPr="00F67872" w:rsidRDefault="002E47DA" w:rsidP="002131C0">
            <w:pPr>
              <w:pStyle w:val="BodyText"/>
              <w:numPr>
                <w:ilvl w:val="0"/>
                <w:numId w:val="35"/>
              </w:numPr>
              <w:spacing w:line="360" w:lineRule="auto"/>
              <w:ind w:left="420" w:hanging="420"/>
              <w:rPr>
                <w:b/>
                <w:lang w:eastAsia="ar-SA"/>
              </w:rPr>
            </w:pPr>
            <w:r w:rsidRPr="00F67872">
              <w:rPr>
                <w:b/>
                <w:lang w:eastAsia="ar-SA"/>
              </w:rPr>
              <w:t xml:space="preserve">Button Lưu: </w:t>
            </w:r>
            <w:r w:rsidRPr="00F67872">
              <w:rPr>
                <w:lang w:eastAsia="ar-SA"/>
              </w:rPr>
              <w:t>Thực hiện nghiệp vụ lưu thông tin kết quả khám sức khỏe định kỳ</w:t>
            </w:r>
          </w:p>
          <w:p w14:paraId="0002F611" w14:textId="77777777" w:rsidR="002E47DA" w:rsidRPr="00ED00E1" w:rsidRDefault="002E47DA" w:rsidP="002131C0">
            <w:pPr>
              <w:pStyle w:val="BodyText"/>
              <w:numPr>
                <w:ilvl w:val="0"/>
                <w:numId w:val="35"/>
              </w:numPr>
              <w:spacing w:line="360" w:lineRule="auto"/>
              <w:ind w:left="420" w:hanging="420"/>
              <w:rPr>
                <w:lang w:eastAsia="ar-SA"/>
              </w:rPr>
            </w:pPr>
            <w:r w:rsidRPr="00F67872">
              <w:rPr>
                <w:b/>
                <w:lang w:eastAsia="ar-SA"/>
              </w:rPr>
              <w:t xml:space="preserve">Button Đóng: </w:t>
            </w:r>
            <w:r w:rsidRPr="00F67872">
              <w:rPr>
                <w:lang w:eastAsia="ar-SA"/>
              </w:rPr>
              <w:t>Thực hiện đóng chức năng</w:t>
            </w:r>
          </w:p>
        </w:tc>
      </w:tr>
      <w:tr w:rsidR="002E47DA" w:rsidRPr="00CA1A78" w14:paraId="30F01EF2" w14:textId="77777777" w:rsidTr="002131C0">
        <w:tc>
          <w:tcPr>
            <w:tcW w:w="2155" w:type="dxa"/>
            <w:tcBorders>
              <w:top w:val="dotted" w:sz="4" w:space="0" w:color="auto"/>
              <w:left w:val="dotted" w:sz="4" w:space="0" w:color="auto"/>
              <w:bottom w:val="dotted" w:sz="4" w:space="0" w:color="auto"/>
              <w:right w:val="dotted" w:sz="4" w:space="0" w:color="auto"/>
            </w:tcBorders>
          </w:tcPr>
          <w:p w14:paraId="6E4009BF" w14:textId="77777777" w:rsidR="002E47DA" w:rsidRPr="00CA1A78" w:rsidRDefault="002E47DA" w:rsidP="002131C0">
            <w:pPr>
              <w:pStyle w:val="Sothutu-1so"/>
              <w:numPr>
                <w:ilvl w:val="0"/>
                <w:numId w:val="0"/>
              </w:numPr>
              <w:spacing w:line="360" w:lineRule="auto"/>
              <w:rPr>
                <w:szCs w:val="24"/>
              </w:rPr>
            </w:pPr>
            <w:r>
              <w:rPr>
                <w:szCs w:val="24"/>
              </w:rPr>
              <w:lastRenderedPageBreak/>
              <w:t>3. Người dùng nhập thông tin và click lưu</w:t>
            </w:r>
          </w:p>
        </w:tc>
        <w:tc>
          <w:tcPr>
            <w:tcW w:w="6946" w:type="dxa"/>
            <w:tcBorders>
              <w:top w:val="dotted" w:sz="4" w:space="0" w:color="auto"/>
              <w:left w:val="nil"/>
              <w:bottom w:val="dotted" w:sz="4" w:space="0" w:color="auto"/>
              <w:right w:val="dotted" w:sz="4" w:space="0" w:color="auto"/>
            </w:tcBorders>
          </w:tcPr>
          <w:p w14:paraId="29C2CAF0" w14:textId="77777777" w:rsidR="002E47DA" w:rsidRPr="00B87513" w:rsidRDefault="002E47DA" w:rsidP="002131C0">
            <w:pPr>
              <w:pStyle w:val="Sothutu-1so"/>
              <w:numPr>
                <w:ilvl w:val="0"/>
                <w:numId w:val="0"/>
              </w:numPr>
              <w:spacing w:line="360" w:lineRule="auto"/>
              <w:rPr>
                <w:szCs w:val="24"/>
              </w:rPr>
            </w:pPr>
            <w:r>
              <w:rPr>
                <w:szCs w:val="24"/>
              </w:rPr>
              <w:t>4.Hệ thống lưu thông tin vào CSDL</w:t>
            </w:r>
          </w:p>
        </w:tc>
      </w:tr>
    </w:tbl>
    <w:p w14:paraId="06E007E1" w14:textId="77777777" w:rsidR="002E47DA" w:rsidRPr="00B43226" w:rsidRDefault="002E47DA" w:rsidP="002E47DA">
      <w:pPr>
        <w:pStyle w:val="Heading5"/>
        <w:tabs>
          <w:tab w:val="clear" w:pos="1638"/>
          <w:tab w:val="num" w:pos="993"/>
        </w:tabs>
        <w:ind w:hanging="1638"/>
        <w:rPr>
          <w:b w:val="0"/>
          <w:i/>
        </w:rPr>
      </w:pPr>
      <w:r w:rsidRPr="00B43226">
        <w:rPr>
          <w:b w:val="0"/>
          <w:i/>
        </w:rPr>
        <w:t>Mô tả dòng sự kiện phụ (Alternative Flow)</w:t>
      </w:r>
    </w:p>
    <w:p w14:paraId="5B9AEDAC" w14:textId="77777777" w:rsidR="002E47DA" w:rsidRPr="009F13D7" w:rsidRDefault="002E47DA" w:rsidP="002E47DA">
      <w:pPr>
        <w:snapToGrid w:val="0"/>
        <w:rPr>
          <w:lang w:eastAsia="ar-SA"/>
        </w:rPr>
      </w:pPr>
      <w:r w:rsidRPr="009F13D7">
        <w:rPr>
          <w:lang w:eastAsia="ar-SA"/>
        </w:rPr>
        <w:t>N/A</w:t>
      </w:r>
    </w:p>
    <w:p w14:paraId="619CBC65" w14:textId="77777777" w:rsidR="002E47DA" w:rsidRPr="00B43226" w:rsidRDefault="002E47DA" w:rsidP="002E47DA">
      <w:pPr>
        <w:pStyle w:val="Heading5"/>
        <w:tabs>
          <w:tab w:val="clear" w:pos="1638"/>
          <w:tab w:val="num" w:pos="993"/>
        </w:tabs>
        <w:ind w:hanging="1638"/>
        <w:rPr>
          <w:b w:val="0"/>
          <w:i/>
        </w:rPr>
      </w:pPr>
      <w:r w:rsidRPr="00B43226">
        <w:rPr>
          <w:b w:val="0"/>
          <w:i/>
        </w:rPr>
        <w:lastRenderedPageBreak/>
        <w:t>Ghi chú</w:t>
      </w:r>
    </w:p>
    <w:p w14:paraId="54F45185" w14:textId="77777777" w:rsidR="002E47DA" w:rsidRDefault="002E47DA" w:rsidP="002E47DA">
      <w:pPr>
        <w:ind w:left="0"/>
      </w:pPr>
      <w:r>
        <w:rPr>
          <w:noProof/>
          <w:snapToGrid/>
        </w:rPr>
        <w:drawing>
          <wp:inline distT="0" distB="0" distL="0" distR="0" wp14:anchorId="442C0384" wp14:editId="678FBC50">
            <wp:extent cx="5941695" cy="43713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1695" cy="4371340"/>
                    </a:xfrm>
                    <a:prstGeom prst="rect">
                      <a:avLst/>
                    </a:prstGeom>
                  </pic:spPr>
                </pic:pic>
              </a:graphicData>
            </a:graphic>
          </wp:inline>
        </w:drawing>
      </w:r>
    </w:p>
    <w:p w14:paraId="3BE84B8F" w14:textId="77777777" w:rsidR="002E47DA" w:rsidRDefault="002E47DA" w:rsidP="002E47DA">
      <w:pPr>
        <w:ind w:left="0"/>
      </w:pPr>
      <w:r>
        <w:rPr>
          <w:noProof/>
          <w:snapToGrid/>
        </w:rPr>
        <w:drawing>
          <wp:inline distT="0" distB="0" distL="0" distR="0" wp14:anchorId="10382F58" wp14:editId="567CF41F">
            <wp:extent cx="5941695" cy="2907665"/>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1695" cy="2907665"/>
                    </a:xfrm>
                    <a:prstGeom prst="rect">
                      <a:avLst/>
                    </a:prstGeom>
                  </pic:spPr>
                </pic:pic>
              </a:graphicData>
            </a:graphic>
          </wp:inline>
        </w:drawing>
      </w:r>
    </w:p>
    <w:p w14:paraId="59A78A89" w14:textId="77777777" w:rsidR="002E47DA" w:rsidRDefault="002E47DA" w:rsidP="002E47DA">
      <w:pPr>
        <w:ind w:left="0"/>
      </w:pPr>
      <w:r>
        <w:rPr>
          <w:noProof/>
          <w:snapToGrid/>
        </w:rPr>
        <w:lastRenderedPageBreak/>
        <w:drawing>
          <wp:inline distT="0" distB="0" distL="0" distR="0" wp14:anchorId="12AE2919" wp14:editId="3E6B63C6">
            <wp:extent cx="5941695" cy="436689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1695" cy="4366895"/>
                    </a:xfrm>
                    <a:prstGeom prst="rect">
                      <a:avLst/>
                    </a:prstGeom>
                  </pic:spPr>
                </pic:pic>
              </a:graphicData>
            </a:graphic>
          </wp:inline>
        </w:drawing>
      </w:r>
    </w:p>
    <w:p w14:paraId="0B7A7E98" w14:textId="77777777" w:rsidR="002E47DA" w:rsidRDefault="002E47DA" w:rsidP="002E47DA">
      <w:pPr>
        <w:ind w:left="0"/>
      </w:pPr>
      <w:r>
        <w:rPr>
          <w:noProof/>
          <w:snapToGrid/>
        </w:rPr>
        <w:lastRenderedPageBreak/>
        <w:drawing>
          <wp:inline distT="0" distB="0" distL="0" distR="0" wp14:anchorId="38DF658B" wp14:editId="6D474B54">
            <wp:extent cx="5941695" cy="45148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1695" cy="4514850"/>
                    </a:xfrm>
                    <a:prstGeom prst="rect">
                      <a:avLst/>
                    </a:prstGeom>
                  </pic:spPr>
                </pic:pic>
              </a:graphicData>
            </a:graphic>
          </wp:inline>
        </w:drawing>
      </w:r>
    </w:p>
    <w:p w14:paraId="75573201" w14:textId="77777777" w:rsidR="002E47DA" w:rsidRDefault="002E47DA" w:rsidP="002E47DA">
      <w:pPr>
        <w:ind w:left="0"/>
      </w:pPr>
      <w:r>
        <w:rPr>
          <w:noProof/>
          <w:snapToGrid/>
        </w:rPr>
        <w:drawing>
          <wp:inline distT="0" distB="0" distL="0" distR="0" wp14:anchorId="6321BA71" wp14:editId="1FFA74AB">
            <wp:extent cx="5941695" cy="250126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1695" cy="2501265"/>
                    </a:xfrm>
                    <a:prstGeom prst="rect">
                      <a:avLst/>
                    </a:prstGeom>
                  </pic:spPr>
                </pic:pic>
              </a:graphicData>
            </a:graphic>
          </wp:inline>
        </w:drawing>
      </w:r>
    </w:p>
    <w:p w14:paraId="2D2657AF" w14:textId="77777777" w:rsidR="002E47DA" w:rsidRDefault="002E47DA" w:rsidP="002E47DA">
      <w:pPr>
        <w:pStyle w:val="BodyText"/>
        <w:spacing w:line="360" w:lineRule="auto"/>
        <w:ind w:left="0"/>
        <w:jc w:val="center"/>
        <w:rPr>
          <w:i/>
          <w:noProof/>
        </w:rPr>
      </w:pPr>
      <w:r w:rsidRPr="00EF1727">
        <w:rPr>
          <w:i/>
          <w:noProof/>
        </w:rPr>
        <w:t xml:space="preserve">Hình: Màn hình Prototype </w:t>
      </w:r>
      <w:r>
        <w:rPr>
          <w:i/>
          <w:noProof/>
        </w:rPr>
        <w:t>Thêm mới kết quả khám sức khỏe định kỳ</w:t>
      </w:r>
    </w:p>
    <w:p w14:paraId="32FEB036" w14:textId="77777777" w:rsidR="002E47DA" w:rsidRPr="00D37A95" w:rsidRDefault="002E47DA" w:rsidP="002E47DA">
      <w:pPr>
        <w:ind w:left="0"/>
      </w:pPr>
    </w:p>
    <w:p w14:paraId="6FBAE713" w14:textId="77777777" w:rsidR="002E47DA" w:rsidRDefault="002E47DA" w:rsidP="002E47DA">
      <w:pPr>
        <w:pStyle w:val="Heading4"/>
      </w:pPr>
      <w:r>
        <w:t>Sửa kết quả khám sức khỏe định kỳ (Theo TT37/2021/TT-BQP)</w:t>
      </w:r>
    </w:p>
    <w:p w14:paraId="703FAD79" w14:textId="77777777" w:rsidR="002E47DA" w:rsidRPr="00F52B74" w:rsidRDefault="002E47DA" w:rsidP="002E47DA">
      <w:pPr>
        <w:ind w:left="0"/>
      </w:pPr>
      <w:r>
        <w:t>Giao diện chức năng sửa thông tin giống giao diện chức năng thêm thông tin</w:t>
      </w:r>
    </w:p>
    <w:p w14:paraId="55EEF89C" w14:textId="77777777" w:rsidR="002E47DA" w:rsidRDefault="002E47DA" w:rsidP="002E47DA">
      <w:pPr>
        <w:pStyle w:val="Heading4"/>
      </w:pPr>
      <w:r>
        <w:lastRenderedPageBreak/>
        <w:t>Xóa kết quả khám sức khỏe định kỳ</w:t>
      </w:r>
    </w:p>
    <w:p w14:paraId="4BC46A0A" w14:textId="77777777" w:rsidR="002E47DA" w:rsidRDefault="002E47DA" w:rsidP="002E47DA">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0C0449" w14:paraId="630C8FD3"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4924D4A7" w14:textId="77777777" w:rsidR="002E47DA" w:rsidRPr="000C0449" w:rsidRDefault="002E47DA" w:rsidP="002131C0">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4FEEE66" w14:textId="77777777" w:rsidR="002E47DA" w:rsidRPr="000C0449" w:rsidRDefault="002E47DA" w:rsidP="002131C0">
            <w:pPr>
              <w:pStyle w:val="BodyText"/>
              <w:spacing w:line="360" w:lineRule="auto"/>
              <w:ind w:left="0"/>
              <w:rPr>
                <w:lang w:eastAsia="ar-SA"/>
              </w:rPr>
            </w:pPr>
            <w:r>
              <w:rPr>
                <w:iCs/>
              </w:rPr>
              <w:t>Xóa kết quả khám sức khỏe định kỳ</w:t>
            </w:r>
          </w:p>
        </w:tc>
      </w:tr>
      <w:tr w:rsidR="002E47DA" w:rsidRPr="000C0449" w14:paraId="4E8C378A"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3F68A82" w14:textId="77777777" w:rsidR="002E47DA" w:rsidRPr="000C0449" w:rsidRDefault="002E47DA" w:rsidP="002131C0">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42C9CE7" w14:textId="77777777" w:rsidR="002E47DA" w:rsidRPr="000C0449" w:rsidRDefault="002E47DA" w:rsidP="002131C0">
            <w:pPr>
              <w:pStyle w:val="BodyText"/>
              <w:spacing w:line="360" w:lineRule="auto"/>
              <w:ind w:left="0"/>
              <w:rPr>
                <w:lang w:eastAsia="ar-SA"/>
              </w:rPr>
            </w:pPr>
            <w:r>
              <w:rPr>
                <w:lang w:eastAsia="ar-SA"/>
              </w:rPr>
              <w:t xml:space="preserve">Chức năng này cho phép người dùng </w:t>
            </w:r>
            <w:r>
              <w:rPr>
                <w:iCs/>
              </w:rPr>
              <w:t>xóa kết quả khám sức khỏe định kỳ</w:t>
            </w:r>
          </w:p>
        </w:tc>
      </w:tr>
      <w:tr w:rsidR="002E47DA" w:rsidRPr="000C0449" w14:paraId="527233FE"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43B7901" w14:textId="77777777" w:rsidR="002E47DA" w:rsidRPr="000C0449" w:rsidRDefault="002E47DA" w:rsidP="002131C0">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89E0D55" w14:textId="77777777" w:rsidR="002E47DA" w:rsidRPr="000C0449" w:rsidRDefault="002E47DA" w:rsidP="002131C0">
            <w:pPr>
              <w:pStyle w:val="BodyText"/>
              <w:spacing w:line="360" w:lineRule="auto"/>
              <w:ind w:left="0"/>
            </w:pPr>
            <w:r>
              <w:t>Người sử dụng</w:t>
            </w:r>
          </w:p>
        </w:tc>
      </w:tr>
      <w:tr w:rsidR="002E47DA" w:rsidRPr="00255925" w14:paraId="510C9F2C"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241875F" w14:textId="77777777" w:rsidR="002E47DA" w:rsidRPr="000C0449" w:rsidRDefault="002E47DA" w:rsidP="002131C0">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6F2F0CD" w14:textId="77777777" w:rsidR="002E47DA" w:rsidRPr="00255925" w:rsidRDefault="002E47DA" w:rsidP="002131C0">
            <w:pPr>
              <w:ind w:left="0"/>
              <w:rPr>
                <w:lang w:eastAsia="ar-SA"/>
              </w:rPr>
            </w:pPr>
            <w:r w:rsidRPr="0090287E">
              <w:rPr>
                <w:lang w:eastAsia="ar-SA"/>
              </w:rPr>
              <w:t xml:space="preserve">Người dùng đã đăng nhập vào hệ thống và được phân quyền </w:t>
            </w:r>
            <w:r>
              <w:rPr>
                <w:lang w:eastAsia="ar-SA"/>
              </w:rPr>
              <w:t xml:space="preserve">xóa </w:t>
            </w:r>
            <w:r>
              <w:rPr>
                <w:iCs/>
              </w:rPr>
              <w:t>kết quả khám sức khỏe định kỳ</w:t>
            </w:r>
          </w:p>
        </w:tc>
      </w:tr>
      <w:tr w:rsidR="002E47DA" w:rsidRPr="000C0449" w14:paraId="650EB644"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C433C64" w14:textId="77777777" w:rsidR="002E47DA" w:rsidRPr="000C0449" w:rsidRDefault="002E47DA" w:rsidP="002131C0">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A70A743" w14:textId="77777777" w:rsidR="002E47DA" w:rsidRDefault="002E47DA" w:rsidP="002131C0">
            <w:pPr>
              <w:pStyle w:val="BodyText"/>
              <w:spacing w:line="360" w:lineRule="auto"/>
              <w:ind w:left="0"/>
            </w:pPr>
            <w:r>
              <w:t>Cập nhật lại trạng thái xóa và loại khỏi danh sách</w:t>
            </w:r>
          </w:p>
          <w:p w14:paraId="2FC9A013" w14:textId="4355761A" w:rsidR="002E47DA" w:rsidRPr="000C0449" w:rsidRDefault="0069311E" w:rsidP="002131C0">
            <w:pPr>
              <w:pStyle w:val="BodyText"/>
              <w:spacing w:line="360" w:lineRule="auto"/>
              <w:ind w:left="0"/>
              <w:rPr>
                <w:lang w:eastAsia="ar-SA"/>
              </w:rPr>
            </w:pPr>
            <w:r>
              <w:rPr>
                <w:lang w:eastAsia="ar-SA"/>
              </w:rPr>
              <w:t>Xóa</w:t>
            </w:r>
            <w:r w:rsidR="002E47DA">
              <w:rPr>
                <w:lang w:eastAsia="ar-SA"/>
              </w:rPr>
              <w:t xml:space="preserve"> thành công hiển thị thông báo hiện lên trong vòng 5s “</w:t>
            </w:r>
            <w:r>
              <w:rPr>
                <w:lang w:eastAsia="ar-SA"/>
              </w:rPr>
              <w:t xml:space="preserve">Khám </w:t>
            </w:r>
            <w:r>
              <w:rPr>
                <w:lang w:eastAsia="ar-SA"/>
              </w:rPr>
              <w:t>sức khỏe định kỳ</w:t>
            </w:r>
            <w:r>
              <w:rPr>
                <w:lang w:eastAsia="ar-SA"/>
              </w:rPr>
              <w:t xml:space="preserve"> - xóa</w:t>
            </w:r>
            <w:r w:rsidR="002E47DA">
              <w:rPr>
                <w:lang w:eastAsia="ar-SA"/>
              </w:rPr>
              <w:t xml:space="preserve"> thành công” </w:t>
            </w:r>
          </w:p>
        </w:tc>
      </w:tr>
      <w:tr w:rsidR="002E47DA" w:rsidRPr="000C0449" w14:paraId="196EBC44"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07345D8" w14:textId="77777777" w:rsidR="002E47DA" w:rsidRPr="000C0449" w:rsidRDefault="002E47DA" w:rsidP="002131C0">
            <w:pPr>
              <w:ind w:left="142"/>
              <w:rPr>
                <w:b/>
              </w:rPr>
            </w:pPr>
            <w:r w:rsidRPr="000C0449">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14B1B9A" w14:textId="77777777" w:rsidR="002E47DA" w:rsidRPr="000C0449" w:rsidRDefault="002E47DA" w:rsidP="002131C0">
            <w:pPr>
              <w:pStyle w:val="BodyText"/>
              <w:spacing w:line="360" w:lineRule="auto"/>
              <w:ind w:left="0"/>
              <w:rPr>
                <w:lang w:eastAsia="ar-SA"/>
              </w:rPr>
            </w:pPr>
            <w:r w:rsidRPr="000C0449">
              <w:rPr>
                <w:lang w:eastAsia="ar-SA"/>
              </w:rPr>
              <w:t>N/A</w:t>
            </w:r>
          </w:p>
        </w:tc>
      </w:tr>
      <w:tr w:rsidR="002E47DA" w:rsidRPr="000C0449" w14:paraId="2F7E0B61"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839290F" w14:textId="77777777" w:rsidR="002E47DA" w:rsidRPr="000C0449" w:rsidRDefault="002E47DA" w:rsidP="002131C0">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53E912AB" w14:textId="77777777" w:rsidR="002E47DA" w:rsidRPr="000C0449" w:rsidRDefault="002E47DA" w:rsidP="002131C0">
            <w:pPr>
              <w:pStyle w:val="BodyText"/>
              <w:spacing w:line="360" w:lineRule="auto"/>
              <w:ind w:left="0"/>
            </w:pPr>
            <w:r>
              <w:t xml:space="preserve">Lưu log xóa </w:t>
            </w:r>
            <w:r>
              <w:rPr>
                <w:lang w:eastAsia="ar-SA"/>
              </w:rPr>
              <w:t>kết quả khám sức khỏe định kỳ</w:t>
            </w:r>
          </w:p>
        </w:tc>
      </w:tr>
    </w:tbl>
    <w:p w14:paraId="1187593D" w14:textId="77777777" w:rsidR="002E47DA" w:rsidRPr="00D14B06" w:rsidRDefault="002E47DA" w:rsidP="002E47DA">
      <w:pPr>
        <w:ind w:left="0"/>
      </w:pPr>
    </w:p>
    <w:p w14:paraId="10773A33" w14:textId="77777777" w:rsidR="002E47DA" w:rsidRPr="00B43226" w:rsidRDefault="002E47DA" w:rsidP="002E47DA">
      <w:pPr>
        <w:pStyle w:val="Heading5"/>
        <w:tabs>
          <w:tab w:val="clear" w:pos="1638"/>
          <w:tab w:val="num" w:pos="993"/>
        </w:tabs>
        <w:ind w:hanging="1638"/>
        <w:rPr>
          <w:b w:val="0"/>
          <w:i/>
        </w:rPr>
      </w:pPr>
      <w:r w:rsidRPr="00B43226">
        <w:rPr>
          <w:b w:val="0"/>
          <w:i/>
        </w:rPr>
        <w:lastRenderedPageBreak/>
        <w:t>Biểu đồ luồng xử lý chức năng</w:t>
      </w:r>
    </w:p>
    <w:p w14:paraId="4900837A" w14:textId="77777777" w:rsidR="002E47DA" w:rsidRPr="00B540A7" w:rsidRDefault="002E47DA" w:rsidP="002E47DA">
      <w:pPr>
        <w:ind w:hanging="544"/>
        <w:jc w:val="center"/>
      </w:pPr>
      <w:r w:rsidRPr="00EF1727">
        <w:object w:dxaOrig="13140" w:dyaOrig="12015" w14:anchorId="7D53C6D6">
          <v:shape id="_x0000_i1057" type="#_x0000_t75" style="width:481.45pt;height:407.3pt" o:ole="">
            <v:imagedata r:id="rId116" o:title=""/>
          </v:shape>
          <o:OLEObject Type="Embed" ProgID="Visio.Drawing.11" ShapeID="_x0000_i1057" DrawAspect="Content" ObjectID="_1734617834" r:id="rId117"/>
        </w:object>
      </w:r>
    </w:p>
    <w:p w14:paraId="33C0CE11" w14:textId="77777777" w:rsidR="002E47DA" w:rsidRDefault="002E47DA" w:rsidP="002E47DA">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2E47DA" w14:paraId="0A8F49FA" w14:textId="77777777" w:rsidTr="002131C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06AE277D" w14:textId="77777777" w:rsidR="002E47DA" w:rsidRPr="00A75A7B" w:rsidRDefault="002E47DA" w:rsidP="002131C0">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622D9A8F" w14:textId="77777777" w:rsidR="002E47DA" w:rsidRPr="00A75A7B" w:rsidRDefault="002E47DA" w:rsidP="002131C0">
            <w:pPr>
              <w:pStyle w:val="Sothutu-1so"/>
              <w:numPr>
                <w:ilvl w:val="0"/>
                <w:numId w:val="0"/>
              </w:numPr>
              <w:spacing w:line="360" w:lineRule="auto"/>
              <w:jc w:val="center"/>
              <w:rPr>
                <w:b/>
              </w:rPr>
            </w:pPr>
            <w:r w:rsidRPr="00A75A7B">
              <w:rPr>
                <w:b/>
              </w:rPr>
              <w:t>Phản ứng của hệ thống</w:t>
            </w:r>
          </w:p>
        </w:tc>
      </w:tr>
      <w:tr w:rsidR="002E47DA" w14:paraId="5200D858"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3615B01F" w14:textId="77777777" w:rsidR="002E47DA" w:rsidRDefault="002E47DA" w:rsidP="002131C0">
            <w:pPr>
              <w:pStyle w:val="Sothutu-1so"/>
              <w:numPr>
                <w:ilvl w:val="0"/>
                <w:numId w:val="0"/>
              </w:numPr>
              <w:spacing w:line="360" w:lineRule="auto"/>
            </w:pPr>
            <w:r>
              <w:t>1. Người dùng chọn chức năng xóa kết quả khám sức khỏe định kỳ</w:t>
            </w:r>
          </w:p>
        </w:tc>
        <w:tc>
          <w:tcPr>
            <w:tcW w:w="6561" w:type="dxa"/>
            <w:tcBorders>
              <w:top w:val="dotted" w:sz="4" w:space="0" w:color="auto"/>
              <w:left w:val="nil"/>
              <w:bottom w:val="dotted" w:sz="4" w:space="0" w:color="auto"/>
              <w:right w:val="dotted" w:sz="4" w:space="0" w:color="auto"/>
            </w:tcBorders>
            <w:hideMark/>
          </w:tcPr>
          <w:p w14:paraId="791266DB" w14:textId="2F86D03C" w:rsidR="002E47DA" w:rsidRDefault="002E47DA" w:rsidP="002131C0">
            <w:pPr>
              <w:pStyle w:val="Sothutu-1so"/>
              <w:numPr>
                <w:ilvl w:val="0"/>
                <w:numId w:val="0"/>
              </w:numPr>
              <w:spacing w:line="360" w:lineRule="auto"/>
            </w:pPr>
            <w:r>
              <w:t>2. Hệ thống hiển thị màn hình xác nhận xóa thông tin, thông báo</w:t>
            </w:r>
            <w:proofErr w:type="gramStart"/>
            <w:r>
              <w:t>:  “</w:t>
            </w:r>
            <w:proofErr w:type="gramEnd"/>
            <w:r>
              <w:t xml:space="preserve">Bạn có chắc chắn xóa kết quả khám sức khỏe định kỳ </w:t>
            </w:r>
            <w:r w:rsidR="00514649">
              <w:t xml:space="preserve">với thời gian khám </w:t>
            </w:r>
            <w:r>
              <w:t>{Ngày khám} không ?”</w:t>
            </w:r>
          </w:p>
        </w:tc>
      </w:tr>
      <w:tr w:rsidR="002E47DA" w14:paraId="6A37EE55"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05787A52" w14:textId="77777777" w:rsidR="002E47DA" w:rsidRDefault="002E47DA" w:rsidP="002131C0">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79F940CD" w14:textId="77777777" w:rsidR="002E47DA" w:rsidRDefault="002E47DA" w:rsidP="002131C0">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2E47DA" w14:paraId="5D466CE3"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7EBF2870" w14:textId="77777777" w:rsidR="002E47DA" w:rsidRDefault="002E47DA" w:rsidP="002131C0">
            <w:pPr>
              <w:pStyle w:val="Sothutu-1so"/>
              <w:numPr>
                <w:ilvl w:val="0"/>
                <w:numId w:val="0"/>
              </w:numPr>
              <w:spacing w:line="360" w:lineRule="auto"/>
              <w:ind w:left="360" w:hanging="360"/>
            </w:pPr>
            <w:r>
              <w:lastRenderedPageBreak/>
              <w:t>3.2. Người dùng chọn Hủy bỏ</w:t>
            </w:r>
          </w:p>
        </w:tc>
        <w:tc>
          <w:tcPr>
            <w:tcW w:w="6561" w:type="dxa"/>
            <w:tcBorders>
              <w:top w:val="dotted" w:sz="4" w:space="0" w:color="auto"/>
              <w:left w:val="nil"/>
              <w:bottom w:val="dotted" w:sz="4" w:space="0" w:color="auto"/>
              <w:right w:val="dotted" w:sz="4" w:space="0" w:color="auto"/>
            </w:tcBorders>
            <w:hideMark/>
          </w:tcPr>
          <w:p w14:paraId="067F50AB" w14:textId="77777777" w:rsidR="002E47DA" w:rsidRDefault="002E47DA" w:rsidP="002131C0">
            <w:pPr>
              <w:pStyle w:val="Sothutu-1so"/>
              <w:numPr>
                <w:ilvl w:val="0"/>
                <w:numId w:val="0"/>
              </w:numPr>
              <w:spacing w:line="360" w:lineRule="auto"/>
            </w:pPr>
            <w:r>
              <w:t>4.2. Đóng form xác nhận và giữ nguyên trạng thái bản ghi</w:t>
            </w:r>
          </w:p>
        </w:tc>
      </w:tr>
    </w:tbl>
    <w:p w14:paraId="71CC2637" w14:textId="77777777" w:rsidR="002E47DA" w:rsidRPr="00D14B06" w:rsidRDefault="002E47DA" w:rsidP="002E47DA">
      <w:pPr>
        <w:ind w:left="0"/>
      </w:pPr>
    </w:p>
    <w:p w14:paraId="3FE2FF72" w14:textId="77777777" w:rsidR="002E47DA" w:rsidRPr="00B43226" w:rsidRDefault="002E47DA" w:rsidP="002E47DA">
      <w:pPr>
        <w:pStyle w:val="Heading5"/>
        <w:tabs>
          <w:tab w:val="clear" w:pos="1638"/>
          <w:tab w:val="num" w:pos="993"/>
        </w:tabs>
        <w:ind w:hanging="1638"/>
        <w:rPr>
          <w:b w:val="0"/>
          <w:i/>
        </w:rPr>
      </w:pPr>
      <w:r w:rsidRPr="00B43226">
        <w:rPr>
          <w:b w:val="0"/>
          <w:i/>
        </w:rPr>
        <w:t>Mô tả dòng sự kiện phụ (Alternative Flow)</w:t>
      </w:r>
    </w:p>
    <w:p w14:paraId="026E8ECF" w14:textId="77777777" w:rsidR="002E47DA" w:rsidRPr="009F13D7" w:rsidRDefault="002E47DA" w:rsidP="002E47DA">
      <w:pPr>
        <w:snapToGrid w:val="0"/>
        <w:rPr>
          <w:lang w:eastAsia="ar-SA"/>
        </w:rPr>
      </w:pPr>
      <w:r w:rsidRPr="009F13D7">
        <w:rPr>
          <w:lang w:eastAsia="ar-SA"/>
        </w:rPr>
        <w:t>N/A</w:t>
      </w:r>
    </w:p>
    <w:p w14:paraId="66695F3B" w14:textId="41A765DF" w:rsidR="002E47DA" w:rsidRDefault="002E47DA" w:rsidP="002E47DA">
      <w:pPr>
        <w:pStyle w:val="Heading5"/>
        <w:tabs>
          <w:tab w:val="clear" w:pos="1638"/>
          <w:tab w:val="num" w:pos="993"/>
        </w:tabs>
        <w:ind w:hanging="1638"/>
        <w:rPr>
          <w:b w:val="0"/>
          <w:i/>
        </w:rPr>
      </w:pPr>
      <w:r w:rsidRPr="00B43226">
        <w:rPr>
          <w:b w:val="0"/>
          <w:i/>
        </w:rPr>
        <w:t>Ghi chú</w:t>
      </w:r>
    </w:p>
    <w:p w14:paraId="4DFBE298" w14:textId="7CBD050C" w:rsidR="00514649" w:rsidRPr="00514649" w:rsidRDefault="00514649" w:rsidP="00514649">
      <w:r>
        <w:rPr>
          <w:noProof/>
          <w:snapToGrid/>
        </w:rPr>
        <w:drawing>
          <wp:inline distT="0" distB="0" distL="0" distR="0" wp14:anchorId="7A77A07B" wp14:editId="5A548A17">
            <wp:extent cx="4686300" cy="16668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6300" cy="1666875"/>
                    </a:xfrm>
                    <a:prstGeom prst="rect">
                      <a:avLst/>
                    </a:prstGeom>
                  </pic:spPr>
                </pic:pic>
              </a:graphicData>
            </a:graphic>
          </wp:inline>
        </w:drawing>
      </w:r>
    </w:p>
    <w:p w14:paraId="44758C8C" w14:textId="77777777" w:rsidR="002E47DA" w:rsidRDefault="002E47DA" w:rsidP="002E47DA">
      <w:pPr>
        <w:pStyle w:val="Heading4"/>
      </w:pPr>
      <w:r>
        <w:t>Xem chi tiết kết quả khám sức khỏe định kỳ (Theo TT37/2021/TT-BQP)</w:t>
      </w:r>
    </w:p>
    <w:p w14:paraId="6C9DA229" w14:textId="77777777" w:rsidR="002E47DA" w:rsidRDefault="002E47DA" w:rsidP="002E47DA">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9F13D7" w14:paraId="2F01BFD6"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7662EDC9" w14:textId="77777777" w:rsidR="002E47DA" w:rsidRPr="009F13D7" w:rsidRDefault="002E47DA" w:rsidP="002131C0">
            <w:pPr>
              <w:snapToGrid w:val="0"/>
              <w:ind w:left="142"/>
            </w:pPr>
            <w:r w:rsidRPr="009F13D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C4931A1" w14:textId="77777777" w:rsidR="002E47DA" w:rsidRPr="009F13D7" w:rsidRDefault="002E47DA" w:rsidP="002131C0">
            <w:pPr>
              <w:keepLines/>
              <w:spacing w:after="120"/>
              <w:ind w:left="0"/>
              <w:jc w:val="both"/>
              <w:rPr>
                <w:lang w:eastAsia="ar-SA"/>
              </w:rPr>
            </w:pPr>
            <w:r>
              <w:t>Xem chi tiết kết quả khám sức khỏe định kỳ</w:t>
            </w:r>
          </w:p>
        </w:tc>
      </w:tr>
      <w:tr w:rsidR="002E47DA" w:rsidRPr="009F13D7" w14:paraId="155C6C0B"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129401E" w14:textId="77777777" w:rsidR="002E47DA" w:rsidRPr="009F13D7" w:rsidRDefault="002E47DA" w:rsidP="002131C0">
            <w:pPr>
              <w:snapToGrid w:val="0"/>
              <w:ind w:left="142"/>
              <w:rPr>
                <w:b/>
              </w:rPr>
            </w:pPr>
            <w:r w:rsidRPr="009F13D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68DB4C2" w14:textId="25E1DFD9" w:rsidR="002E47DA" w:rsidRPr="009F13D7" w:rsidRDefault="002E47DA" w:rsidP="002131C0">
            <w:pPr>
              <w:keepLines/>
              <w:spacing w:after="120"/>
              <w:ind w:left="0"/>
              <w:jc w:val="both"/>
              <w:rPr>
                <w:lang w:eastAsia="ar-SA"/>
              </w:rPr>
            </w:pPr>
            <w:r>
              <w:rPr>
                <w:lang w:eastAsia="ar-SA"/>
              </w:rPr>
              <w:t xml:space="preserve">Người dùng hệ thống được quyền xem </w:t>
            </w:r>
            <w:r w:rsidR="00514649">
              <w:rPr>
                <w:lang w:eastAsia="ar-SA"/>
              </w:rPr>
              <w:t xml:space="preserve">chi tiết </w:t>
            </w:r>
            <w:r w:rsidR="00514649">
              <w:t>kết quả khám sức khỏe định kỳ</w:t>
            </w:r>
            <w:r w:rsidR="00514649">
              <w:t xml:space="preserve"> của một quân nhân</w:t>
            </w:r>
          </w:p>
        </w:tc>
      </w:tr>
      <w:tr w:rsidR="002E47DA" w:rsidRPr="009F13D7" w14:paraId="22C90035"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5A99540" w14:textId="77777777" w:rsidR="002E47DA" w:rsidRPr="009F13D7" w:rsidRDefault="002E47DA" w:rsidP="002131C0">
            <w:pPr>
              <w:snapToGrid w:val="0"/>
              <w:ind w:left="142"/>
              <w:rPr>
                <w:b/>
              </w:rPr>
            </w:pPr>
            <w:r w:rsidRPr="009F13D7">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5CF7505" w14:textId="77777777" w:rsidR="002E47DA" w:rsidRPr="009F13D7" w:rsidRDefault="002E47DA" w:rsidP="002131C0">
            <w:pPr>
              <w:keepLines/>
              <w:widowControl/>
              <w:snapToGrid w:val="0"/>
              <w:spacing w:before="0" w:after="120"/>
              <w:ind w:left="0"/>
              <w:jc w:val="both"/>
            </w:pPr>
            <w:r>
              <w:t>Người dùng hệ thống</w:t>
            </w:r>
          </w:p>
        </w:tc>
      </w:tr>
      <w:tr w:rsidR="002E47DA" w:rsidRPr="009F13D7" w14:paraId="6D2B694D"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419BE5C" w14:textId="77777777" w:rsidR="002E47DA" w:rsidRPr="009F13D7" w:rsidRDefault="002E47DA" w:rsidP="002131C0">
            <w:pPr>
              <w:snapToGrid w:val="0"/>
              <w:ind w:left="142"/>
              <w:rPr>
                <w:b/>
              </w:rPr>
            </w:pPr>
            <w:r w:rsidRPr="009F13D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AA87F60" w14:textId="77777777" w:rsidR="002E47DA" w:rsidRPr="009F13D7" w:rsidRDefault="002E47DA" w:rsidP="002131C0">
            <w:pPr>
              <w:keepLines/>
              <w:spacing w:after="120"/>
              <w:ind w:left="0"/>
              <w:jc w:val="both"/>
              <w:rPr>
                <w:lang w:eastAsia="ar-SA"/>
              </w:rPr>
            </w:pPr>
            <w:r w:rsidRPr="0090287E">
              <w:rPr>
                <w:lang w:eastAsia="ar-SA"/>
              </w:rPr>
              <w:t>Người dùng đã đăng nhập vào hệ thống và được phân quyền vào chức năng</w:t>
            </w:r>
            <w:r>
              <w:rPr>
                <w:lang w:eastAsia="ar-SA"/>
              </w:rPr>
              <w:t xml:space="preserve"> </w:t>
            </w:r>
            <w:r>
              <w:t>Xem chi tiết kết quả khám sức khỏe định kỳ</w:t>
            </w:r>
          </w:p>
        </w:tc>
      </w:tr>
      <w:tr w:rsidR="002E47DA" w:rsidRPr="009F13D7" w14:paraId="78CFEBDE"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573B099" w14:textId="77777777" w:rsidR="002E47DA" w:rsidRPr="009F13D7" w:rsidRDefault="002E47DA" w:rsidP="002131C0">
            <w:pPr>
              <w:snapToGrid w:val="0"/>
              <w:ind w:left="142"/>
              <w:rPr>
                <w:b/>
              </w:rPr>
            </w:pPr>
            <w:r w:rsidRPr="009F13D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324AC0B7" w14:textId="77777777" w:rsidR="002E47DA" w:rsidRPr="009F13D7" w:rsidRDefault="002E47DA" w:rsidP="002131C0">
            <w:pPr>
              <w:keepLines/>
              <w:spacing w:after="120"/>
              <w:ind w:left="0"/>
              <w:jc w:val="both"/>
              <w:rPr>
                <w:lang w:eastAsia="ar-SA"/>
              </w:rPr>
            </w:pPr>
            <w:r>
              <w:rPr>
                <w:lang w:eastAsia="ar-SA"/>
              </w:rPr>
              <w:t xml:space="preserve">Hiển thị màn hình </w:t>
            </w:r>
            <w:r>
              <w:t>Xem chi tiết kết quả khám sức khỏe định kỳ</w:t>
            </w:r>
          </w:p>
        </w:tc>
      </w:tr>
      <w:tr w:rsidR="002E47DA" w:rsidRPr="009F13D7" w14:paraId="388BB37F"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B98971D" w14:textId="77777777" w:rsidR="002E47DA" w:rsidRPr="009F13D7" w:rsidRDefault="002E47DA" w:rsidP="002131C0">
            <w:pPr>
              <w:snapToGrid w:val="0"/>
              <w:ind w:left="142"/>
              <w:rPr>
                <w:b/>
              </w:rPr>
            </w:pPr>
            <w:r w:rsidRPr="009F13D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7EA09EE" w14:textId="77777777" w:rsidR="002E47DA" w:rsidRPr="009F13D7" w:rsidRDefault="002E47DA" w:rsidP="002131C0">
            <w:pPr>
              <w:keepLines/>
              <w:spacing w:after="120"/>
              <w:ind w:left="0"/>
              <w:jc w:val="both"/>
            </w:pPr>
            <w:r w:rsidRPr="00CA1A78">
              <w:t xml:space="preserve">Nếu không có </w:t>
            </w:r>
            <w:r>
              <w:t>thông tin</w:t>
            </w:r>
            <w:r w:rsidRPr="00CA1A78">
              <w:t xml:space="preserve"> thì hiển thị Label thông tin “Chưa có dữ liệu”</w:t>
            </w:r>
          </w:p>
        </w:tc>
      </w:tr>
      <w:tr w:rsidR="002E47DA" w:rsidRPr="009F13D7" w14:paraId="6CE42719"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6271E647" w14:textId="77777777" w:rsidR="002E47DA" w:rsidRPr="009F13D7" w:rsidRDefault="002E47DA" w:rsidP="002131C0">
            <w:pPr>
              <w:snapToGrid w:val="0"/>
              <w:ind w:left="142"/>
              <w:rPr>
                <w:b/>
              </w:rPr>
            </w:pPr>
            <w:r w:rsidRPr="009F13D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469C1526" w14:textId="77777777" w:rsidR="002E47DA" w:rsidRPr="000C01DB" w:rsidRDefault="002E47DA" w:rsidP="002131C0">
            <w:pPr>
              <w:ind w:left="0"/>
              <w:rPr>
                <w:rFonts w:eastAsia="Calibri"/>
                <w:iCs/>
              </w:rPr>
            </w:pPr>
            <w:r>
              <w:rPr>
                <w:rFonts w:eastAsia="Calibri"/>
                <w:iCs/>
              </w:rPr>
              <w:t>N/A</w:t>
            </w:r>
          </w:p>
        </w:tc>
      </w:tr>
    </w:tbl>
    <w:p w14:paraId="07BCD130" w14:textId="77777777" w:rsidR="002E47DA" w:rsidRPr="00D14B06" w:rsidRDefault="002E47DA" w:rsidP="002E47DA">
      <w:pPr>
        <w:ind w:left="0"/>
      </w:pPr>
    </w:p>
    <w:p w14:paraId="71B1CF83" w14:textId="77777777" w:rsidR="002E47DA" w:rsidRPr="00B43226" w:rsidRDefault="002E47DA" w:rsidP="002E47DA">
      <w:pPr>
        <w:pStyle w:val="Heading5"/>
        <w:tabs>
          <w:tab w:val="clear" w:pos="1638"/>
          <w:tab w:val="num" w:pos="993"/>
        </w:tabs>
        <w:ind w:hanging="1638"/>
        <w:rPr>
          <w:b w:val="0"/>
          <w:i/>
        </w:rPr>
      </w:pPr>
      <w:r w:rsidRPr="00B43226">
        <w:rPr>
          <w:b w:val="0"/>
          <w:i/>
        </w:rPr>
        <w:lastRenderedPageBreak/>
        <w:t>Biểu đồ luồng xử lý chức năng</w:t>
      </w:r>
    </w:p>
    <w:p w14:paraId="4D72D3D1" w14:textId="77777777" w:rsidR="002E47DA" w:rsidRPr="00B540A7" w:rsidRDefault="002E47DA" w:rsidP="002E47DA">
      <w:pPr>
        <w:ind w:hanging="544"/>
        <w:jc w:val="center"/>
      </w:pPr>
      <w:r w:rsidRPr="00EF1727">
        <w:object w:dxaOrig="10380" w:dyaOrig="6420" w14:anchorId="11FFEBF1">
          <v:shape id="_x0000_i1058" type="#_x0000_t75" style="width:380.4pt;height:218.7pt" o:ole="">
            <v:imagedata r:id="rId119" o:title=""/>
          </v:shape>
          <o:OLEObject Type="Embed" ProgID="Visio.Drawing.11" ShapeID="_x0000_i1058" DrawAspect="Content" ObjectID="_1734617835" r:id="rId120"/>
        </w:object>
      </w:r>
    </w:p>
    <w:p w14:paraId="4934E340" w14:textId="77777777" w:rsidR="002E47DA" w:rsidRDefault="002E47DA" w:rsidP="002E47DA">
      <w:pPr>
        <w:pStyle w:val="Heading5"/>
        <w:tabs>
          <w:tab w:val="clear" w:pos="1638"/>
          <w:tab w:val="num" w:pos="993"/>
        </w:tabs>
        <w:ind w:hanging="1638"/>
        <w:rPr>
          <w:b w:val="0"/>
          <w:i/>
        </w:rPr>
      </w:pPr>
      <w:r w:rsidRPr="00B43226">
        <w:rPr>
          <w:b w:val="0"/>
          <w:i/>
        </w:rPr>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2E47DA" w:rsidRPr="009F13D7" w14:paraId="45FF6609" w14:textId="77777777" w:rsidTr="002131C0">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0CFEDE6D" w14:textId="77777777" w:rsidR="002E47DA" w:rsidRPr="009F13D7" w:rsidRDefault="002E47DA" w:rsidP="002131C0">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28A7BCB6" w14:textId="77777777" w:rsidR="002E47DA" w:rsidRPr="009F13D7" w:rsidRDefault="002E47DA" w:rsidP="002131C0">
            <w:pPr>
              <w:snapToGrid w:val="0"/>
              <w:ind w:left="0"/>
              <w:jc w:val="center"/>
              <w:rPr>
                <w:b/>
              </w:rPr>
            </w:pPr>
            <w:r w:rsidRPr="009F13D7">
              <w:rPr>
                <w:b/>
              </w:rPr>
              <w:t>Phản ứng của hệ thống</w:t>
            </w:r>
          </w:p>
        </w:tc>
      </w:tr>
      <w:tr w:rsidR="002E47DA" w:rsidRPr="009F13D7" w14:paraId="480951E3"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71FA51E4" w14:textId="77777777" w:rsidR="002E47DA" w:rsidRPr="00967F7A" w:rsidRDefault="002E47DA" w:rsidP="002131C0">
            <w:pPr>
              <w:tabs>
                <w:tab w:val="left" w:pos="720"/>
              </w:tabs>
              <w:spacing w:before="80"/>
              <w:ind w:left="205" w:hanging="142"/>
              <w:jc w:val="both"/>
              <w:rPr>
                <w:szCs w:val="24"/>
              </w:rPr>
            </w:pPr>
            <w:r w:rsidRPr="00967F7A">
              <w:rPr>
                <w:szCs w:val="24"/>
              </w:rPr>
              <w:t>1</w:t>
            </w:r>
            <w:r>
              <w:rPr>
                <w:szCs w:val="24"/>
              </w:rPr>
              <w:t xml:space="preserve">. </w:t>
            </w:r>
            <w:r w:rsidRPr="00967F7A">
              <w:rPr>
                <w:snapToGrid/>
                <w:color w:val="000000"/>
                <w:szCs w:val="24"/>
              </w:rPr>
              <w:t>Đăng nhập vào hệ thống, chọn chức năng “Hồ sơ sức khỏe” và chọn 1 hồ sơ cần xem hồ sơ sức khỏe, chọn TABS “Tiền sử/Khám sức khỏe định kỳ ” chọn 1 kết quả khám cần xem chi tiết</w:t>
            </w:r>
          </w:p>
        </w:tc>
        <w:tc>
          <w:tcPr>
            <w:tcW w:w="6520" w:type="dxa"/>
            <w:tcBorders>
              <w:top w:val="dotted" w:sz="4" w:space="0" w:color="auto"/>
              <w:left w:val="dotted" w:sz="4" w:space="0" w:color="auto"/>
              <w:bottom w:val="dotted" w:sz="4" w:space="0" w:color="auto"/>
              <w:right w:val="dotted" w:sz="4" w:space="0" w:color="auto"/>
            </w:tcBorders>
            <w:hideMark/>
          </w:tcPr>
          <w:p w14:paraId="2B2483E0" w14:textId="77777777" w:rsidR="002E47DA" w:rsidRDefault="002E47DA" w:rsidP="002131C0">
            <w:pPr>
              <w:tabs>
                <w:tab w:val="left" w:pos="720"/>
              </w:tabs>
              <w:spacing w:before="80"/>
              <w:ind w:left="175" w:hanging="175"/>
              <w:jc w:val="both"/>
            </w:pPr>
            <w:r w:rsidRPr="009F13D7">
              <w:t xml:space="preserve">2. </w:t>
            </w:r>
            <w:r w:rsidRPr="00967F7A">
              <w:rPr>
                <w:szCs w:val="24"/>
              </w:rPr>
              <w:t xml:space="preserve">Hệ thống </w:t>
            </w:r>
            <w:r w:rsidRPr="00967F7A">
              <w:rPr>
                <w:snapToGrid/>
                <w:color w:val="000000"/>
                <w:szCs w:val="24"/>
              </w:rPr>
              <w:t>hiển thị màn hình chi tiết thông tin chi tiết kết quả khám sức khỏe định kỳ</w:t>
            </w:r>
          </w:p>
          <w:p w14:paraId="32E3FF85" w14:textId="77777777" w:rsidR="002E47DA" w:rsidRPr="00967F7A" w:rsidRDefault="002E47DA" w:rsidP="002131C0">
            <w:pPr>
              <w:pStyle w:val="BodyText"/>
              <w:numPr>
                <w:ilvl w:val="0"/>
                <w:numId w:val="35"/>
              </w:numPr>
              <w:spacing w:line="360" w:lineRule="auto"/>
              <w:ind w:left="420" w:hanging="420"/>
              <w:rPr>
                <w:b/>
                <w:lang w:eastAsia="ar-SA"/>
              </w:rPr>
            </w:pPr>
            <w:r w:rsidRPr="00967F7A">
              <w:rPr>
                <w:b/>
                <w:lang w:eastAsia="ar-SA"/>
              </w:rPr>
              <w:t>Ngày khám sức khỏe</w:t>
            </w:r>
            <w:r>
              <w:rPr>
                <w:b/>
                <w:lang w:eastAsia="ar-SA"/>
              </w:rPr>
              <w:t>:</w:t>
            </w:r>
            <w:r>
              <w:rPr>
                <w:lang w:eastAsia="ar-SA"/>
              </w:rPr>
              <w:t xml:space="preserve"> Ngày diễn ra kết quả khám, định dạng dd/MM/yyyy </w:t>
            </w:r>
            <w:proofErr w:type="gramStart"/>
            <w:r>
              <w:rPr>
                <w:lang w:eastAsia="ar-SA"/>
              </w:rPr>
              <w:t>HH:ss</w:t>
            </w:r>
            <w:proofErr w:type="gramEnd"/>
          </w:p>
          <w:p w14:paraId="6FCE4E4E" w14:textId="77777777" w:rsidR="002E47DA" w:rsidRPr="00967F7A" w:rsidRDefault="002E47DA" w:rsidP="002131C0">
            <w:pPr>
              <w:pStyle w:val="BodyText"/>
              <w:numPr>
                <w:ilvl w:val="0"/>
                <w:numId w:val="35"/>
              </w:numPr>
              <w:spacing w:line="360" w:lineRule="auto"/>
              <w:ind w:left="420" w:hanging="420"/>
              <w:rPr>
                <w:b/>
                <w:lang w:eastAsia="ar-SA"/>
              </w:rPr>
            </w:pPr>
            <w:r w:rsidRPr="00967F7A">
              <w:rPr>
                <w:b/>
                <w:lang w:eastAsia="ar-SA"/>
              </w:rPr>
              <w:t>Khám lâm sàng</w:t>
            </w:r>
          </w:p>
          <w:p w14:paraId="589F00FE" w14:textId="77777777" w:rsidR="002E47DA" w:rsidRPr="00D854BC" w:rsidRDefault="002E47DA" w:rsidP="002131C0">
            <w:pPr>
              <w:pStyle w:val="BodyText"/>
              <w:numPr>
                <w:ilvl w:val="0"/>
                <w:numId w:val="18"/>
              </w:numPr>
              <w:spacing w:line="360" w:lineRule="auto"/>
              <w:ind w:left="346" w:hanging="284"/>
              <w:rPr>
                <w:b/>
                <w:lang w:eastAsia="ar-SA"/>
              </w:rPr>
            </w:pPr>
            <w:r w:rsidRPr="00D854BC">
              <w:rPr>
                <w:b/>
                <w:lang w:eastAsia="ar-SA"/>
              </w:rPr>
              <w:t>Thể lực</w:t>
            </w:r>
          </w:p>
          <w:p w14:paraId="66F5F773"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0522D531" w14:textId="77777777" w:rsidR="002E47DA" w:rsidRDefault="002E47DA" w:rsidP="002131C0">
            <w:pPr>
              <w:pStyle w:val="BodyText"/>
              <w:numPr>
                <w:ilvl w:val="0"/>
                <w:numId w:val="46"/>
              </w:numPr>
              <w:spacing w:line="360" w:lineRule="auto"/>
              <w:ind w:left="601" w:hanging="284"/>
            </w:pPr>
            <w:r w:rsidRPr="00967F7A">
              <w:t>Chiều cao (cm)</w:t>
            </w:r>
          </w:p>
          <w:p w14:paraId="2459672F" w14:textId="77777777" w:rsidR="002E47DA" w:rsidRDefault="002E47DA" w:rsidP="002131C0">
            <w:pPr>
              <w:pStyle w:val="BodyText"/>
              <w:numPr>
                <w:ilvl w:val="0"/>
                <w:numId w:val="46"/>
              </w:numPr>
              <w:spacing w:line="360" w:lineRule="auto"/>
              <w:ind w:left="601" w:hanging="284"/>
            </w:pPr>
            <w:r w:rsidRPr="00967F7A">
              <w:t>Cân nặng (kg)</w:t>
            </w:r>
          </w:p>
          <w:p w14:paraId="14D83A43" w14:textId="77777777" w:rsidR="002E47DA" w:rsidRDefault="002E47DA" w:rsidP="002131C0">
            <w:pPr>
              <w:pStyle w:val="BodyText"/>
              <w:numPr>
                <w:ilvl w:val="0"/>
                <w:numId w:val="46"/>
              </w:numPr>
              <w:spacing w:line="360" w:lineRule="auto"/>
              <w:ind w:left="601" w:hanging="284"/>
            </w:pPr>
            <w:r w:rsidRPr="00967F7A">
              <w:t>Vòng ngực (cm)</w:t>
            </w:r>
          </w:p>
          <w:p w14:paraId="463FDB0E" w14:textId="77777777" w:rsidR="002E47DA" w:rsidRDefault="002E47DA" w:rsidP="002131C0">
            <w:pPr>
              <w:pStyle w:val="BodyText"/>
              <w:numPr>
                <w:ilvl w:val="0"/>
                <w:numId w:val="46"/>
              </w:numPr>
              <w:spacing w:line="360" w:lineRule="auto"/>
              <w:ind w:left="601" w:hanging="284"/>
            </w:pPr>
            <w:r w:rsidRPr="00967F7A">
              <w:t>Vòng bụng (cm)</w:t>
            </w:r>
          </w:p>
          <w:p w14:paraId="1AC38334" w14:textId="77777777" w:rsidR="002E47DA" w:rsidRDefault="002E47DA" w:rsidP="002131C0">
            <w:pPr>
              <w:pStyle w:val="BodyText"/>
              <w:numPr>
                <w:ilvl w:val="0"/>
                <w:numId w:val="46"/>
              </w:numPr>
              <w:spacing w:line="360" w:lineRule="auto"/>
              <w:ind w:left="601" w:hanging="284"/>
            </w:pPr>
            <w:r w:rsidRPr="00967F7A">
              <w:t>BMI (kg/m2)</w:t>
            </w:r>
          </w:p>
          <w:p w14:paraId="598D1092" w14:textId="77777777" w:rsidR="002E47DA" w:rsidRPr="00D854BC" w:rsidRDefault="002E47DA" w:rsidP="002131C0">
            <w:pPr>
              <w:pStyle w:val="BodyText"/>
              <w:numPr>
                <w:ilvl w:val="0"/>
                <w:numId w:val="18"/>
              </w:numPr>
              <w:spacing w:line="360" w:lineRule="auto"/>
              <w:ind w:left="346" w:hanging="284"/>
              <w:rPr>
                <w:b/>
              </w:rPr>
            </w:pPr>
            <w:r w:rsidRPr="00D854BC">
              <w:rPr>
                <w:b/>
                <w:lang w:eastAsia="ar-SA"/>
              </w:rPr>
              <w:t>Nội khoa</w:t>
            </w:r>
          </w:p>
          <w:p w14:paraId="13C1911A" w14:textId="77777777" w:rsidR="002E47DA" w:rsidRDefault="002E47DA" w:rsidP="002131C0">
            <w:pPr>
              <w:pStyle w:val="BodyText"/>
              <w:numPr>
                <w:ilvl w:val="0"/>
                <w:numId w:val="46"/>
              </w:numPr>
              <w:spacing w:line="360" w:lineRule="auto"/>
              <w:ind w:left="601" w:hanging="284"/>
            </w:pPr>
            <w:r w:rsidRPr="00967F7A">
              <w:t>Tim mạch</w:t>
            </w:r>
          </w:p>
          <w:p w14:paraId="03E840AE" w14:textId="77777777" w:rsidR="002E47DA" w:rsidRDefault="002E47DA" w:rsidP="002131C0">
            <w:pPr>
              <w:pStyle w:val="BodyText"/>
              <w:numPr>
                <w:ilvl w:val="0"/>
                <w:numId w:val="47"/>
              </w:numPr>
              <w:spacing w:line="360" w:lineRule="auto"/>
              <w:ind w:left="884" w:hanging="283"/>
            </w:pPr>
            <w:r>
              <w:lastRenderedPageBreak/>
              <w:t>Loại sức khỏe: Phân loại sức khỏe gồm 4 loại 1,2,3,4</w:t>
            </w:r>
          </w:p>
          <w:p w14:paraId="00060977" w14:textId="77777777" w:rsidR="002E47DA" w:rsidRDefault="002E47DA" w:rsidP="002131C0">
            <w:pPr>
              <w:pStyle w:val="BodyText"/>
              <w:numPr>
                <w:ilvl w:val="0"/>
                <w:numId w:val="47"/>
              </w:numPr>
              <w:spacing w:line="360" w:lineRule="auto"/>
              <w:ind w:left="884" w:hanging="283"/>
            </w:pPr>
            <w:r w:rsidRPr="00967F7A">
              <w:t>Mạch</w:t>
            </w:r>
          </w:p>
          <w:p w14:paraId="02A5BAD4" w14:textId="77777777" w:rsidR="002E47DA" w:rsidRDefault="002E47DA" w:rsidP="002131C0">
            <w:pPr>
              <w:pStyle w:val="BodyText"/>
              <w:numPr>
                <w:ilvl w:val="0"/>
                <w:numId w:val="47"/>
              </w:numPr>
              <w:spacing w:line="360" w:lineRule="auto"/>
              <w:ind w:left="884" w:hanging="283"/>
            </w:pPr>
            <w:r w:rsidRPr="00967F7A">
              <w:t>Huyết áp</w:t>
            </w:r>
          </w:p>
          <w:p w14:paraId="2AFD0B05" w14:textId="77777777" w:rsidR="002E47DA" w:rsidRDefault="002E47DA" w:rsidP="002131C0">
            <w:pPr>
              <w:pStyle w:val="BodyText"/>
              <w:numPr>
                <w:ilvl w:val="0"/>
                <w:numId w:val="47"/>
              </w:numPr>
              <w:spacing w:line="360" w:lineRule="auto"/>
              <w:ind w:left="884" w:hanging="283"/>
            </w:pPr>
            <w:r>
              <w:t>Mô tả (nếu có</w:t>
            </w:r>
            <w:proofErr w:type="gramStart"/>
            <w:r>
              <w:t>) )</w:t>
            </w:r>
            <w:proofErr w:type="gramEnd"/>
            <w:r>
              <w:t>: Tình trạng kết quả khám</w:t>
            </w:r>
          </w:p>
          <w:p w14:paraId="489C8232" w14:textId="77777777" w:rsidR="002E47DA" w:rsidRDefault="002E47DA" w:rsidP="002131C0">
            <w:pPr>
              <w:pStyle w:val="BodyText"/>
              <w:numPr>
                <w:ilvl w:val="0"/>
                <w:numId w:val="46"/>
              </w:numPr>
              <w:spacing w:line="360" w:lineRule="auto"/>
              <w:ind w:left="601" w:hanging="284"/>
            </w:pPr>
            <w:r w:rsidRPr="00D854BC">
              <w:t>Hô hấp</w:t>
            </w:r>
          </w:p>
          <w:p w14:paraId="373B9573"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03E13C17" w14:textId="77777777" w:rsidR="002E47DA" w:rsidRDefault="002E47DA" w:rsidP="002131C0">
            <w:pPr>
              <w:pStyle w:val="BodyText"/>
              <w:numPr>
                <w:ilvl w:val="0"/>
                <w:numId w:val="47"/>
              </w:numPr>
              <w:spacing w:line="360" w:lineRule="auto"/>
              <w:ind w:left="884" w:hanging="283"/>
            </w:pPr>
            <w:r>
              <w:t>Mô tả (nếu có</w:t>
            </w:r>
            <w:proofErr w:type="gramStart"/>
            <w:r>
              <w:t>) )</w:t>
            </w:r>
            <w:proofErr w:type="gramEnd"/>
            <w:r>
              <w:t>: Tình trạng kết quả khám</w:t>
            </w:r>
          </w:p>
          <w:p w14:paraId="72CAF3A0" w14:textId="77777777" w:rsidR="002E47DA" w:rsidRDefault="002E47DA" w:rsidP="002131C0">
            <w:pPr>
              <w:pStyle w:val="BodyText"/>
              <w:numPr>
                <w:ilvl w:val="0"/>
                <w:numId w:val="46"/>
              </w:numPr>
              <w:spacing w:line="360" w:lineRule="auto"/>
              <w:ind w:left="601" w:hanging="284"/>
            </w:pPr>
            <w:r w:rsidRPr="00D854BC">
              <w:t>Tiêu hóa</w:t>
            </w:r>
          </w:p>
          <w:p w14:paraId="6EF146F2"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393B9BA3" w14:textId="77777777" w:rsidR="002E47DA" w:rsidRDefault="002E47DA" w:rsidP="002131C0">
            <w:pPr>
              <w:pStyle w:val="BodyText"/>
              <w:numPr>
                <w:ilvl w:val="0"/>
                <w:numId w:val="47"/>
              </w:numPr>
              <w:spacing w:line="360" w:lineRule="auto"/>
              <w:ind w:left="884" w:hanging="283"/>
            </w:pPr>
            <w:r>
              <w:t>Mô tả (nếu có</w:t>
            </w:r>
            <w:proofErr w:type="gramStart"/>
            <w:r>
              <w:t>) )</w:t>
            </w:r>
            <w:proofErr w:type="gramEnd"/>
            <w:r>
              <w:t>: Tình trạng kết quả khám</w:t>
            </w:r>
          </w:p>
          <w:p w14:paraId="3ECEA172" w14:textId="77777777" w:rsidR="002E47DA" w:rsidRDefault="002E47DA" w:rsidP="002131C0">
            <w:pPr>
              <w:pStyle w:val="BodyText"/>
              <w:numPr>
                <w:ilvl w:val="0"/>
                <w:numId w:val="46"/>
              </w:numPr>
              <w:spacing w:line="360" w:lineRule="auto"/>
              <w:ind w:left="601" w:hanging="284"/>
            </w:pPr>
            <w:r w:rsidRPr="00D854BC">
              <w:t>Thận, tiết niệu</w:t>
            </w:r>
          </w:p>
          <w:p w14:paraId="1814551A"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5F11933F" w14:textId="442F624E" w:rsidR="002E47DA" w:rsidRDefault="002E47DA" w:rsidP="002131C0">
            <w:pPr>
              <w:pStyle w:val="BodyText"/>
              <w:numPr>
                <w:ilvl w:val="0"/>
                <w:numId w:val="47"/>
              </w:numPr>
              <w:spacing w:line="360" w:lineRule="auto"/>
              <w:ind w:left="884" w:hanging="283"/>
            </w:pPr>
            <w:r>
              <w:t>Mô tả (nếu có): Tình trạng kết quả khám</w:t>
            </w:r>
          </w:p>
          <w:p w14:paraId="404AB8B2" w14:textId="77777777" w:rsidR="002E47DA" w:rsidRDefault="002E47DA" w:rsidP="002131C0">
            <w:pPr>
              <w:pStyle w:val="BodyText"/>
              <w:numPr>
                <w:ilvl w:val="0"/>
                <w:numId w:val="46"/>
              </w:numPr>
              <w:spacing w:line="360" w:lineRule="auto"/>
              <w:ind w:left="601" w:hanging="284"/>
            </w:pPr>
            <w:r w:rsidRPr="00D854BC">
              <w:t>Tâm thần- Thần kinh</w:t>
            </w:r>
          </w:p>
          <w:p w14:paraId="0D9C5238"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410AE1BF" w14:textId="68DB1D94" w:rsidR="002E47DA" w:rsidRDefault="002E47DA" w:rsidP="002131C0">
            <w:pPr>
              <w:pStyle w:val="BodyText"/>
              <w:numPr>
                <w:ilvl w:val="0"/>
                <w:numId w:val="47"/>
              </w:numPr>
              <w:spacing w:line="360" w:lineRule="auto"/>
              <w:ind w:left="884" w:hanging="283"/>
            </w:pPr>
            <w:r>
              <w:t>Mô tả (nếu có): Tình trạng kết quả khám</w:t>
            </w:r>
          </w:p>
          <w:p w14:paraId="59832717" w14:textId="77777777" w:rsidR="002E47DA" w:rsidRDefault="002E47DA" w:rsidP="002131C0">
            <w:pPr>
              <w:pStyle w:val="BodyText"/>
              <w:numPr>
                <w:ilvl w:val="0"/>
                <w:numId w:val="46"/>
              </w:numPr>
              <w:spacing w:line="360" w:lineRule="auto"/>
              <w:ind w:left="601" w:hanging="284"/>
            </w:pPr>
            <w:r w:rsidRPr="00D854BC">
              <w:t>Cơ xương khớp</w:t>
            </w:r>
          </w:p>
          <w:p w14:paraId="177F7ADE"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10996481" w14:textId="69F7C6D3" w:rsidR="002E47DA" w:rsidRDefault="002E47DA" w:rsidP="002131C0">
            <w:pPr>
              <w:pStyle w:val="BodyText"/>
              <w:numPr>
                <w:ilvl w:val="0"/>
                <w:numId w:val="47"/>
              </w:numPr>
              <w:spacing w:line="360" w:lineRule="auto"/>
              <w:ind w:left="884" w:hanging="283"/>
            </w:pPr>
            <w:r>
              <w:t>Mô tả (nếu có): Tình trạng kết quả khám</w:t>
            </w:r>
          </w:p>
          <w:p w14:paraId="67B151C6" w14:textId="77777777" w:rsidR="002E47DA" w:rsidRDefault="002E47DA" w:rsidP="002131C0">
            <w:pPr>
              <w:pStyle w:val="BodyText"/>
              <w:numPr>
                <w:ilvl w:val="0"/>
                <w:numId w:val="46"/>
              </w:numPr>
              <w:spacing w:line="360" w:lineRule="auto"/>
              <w:ind w:left="601" w:hanging="284"/>
            </w:pPr>
            <w:r w:rsidRPr="00D854BC">
              <w:t>Nội tiết, chuyển khóa, miễn dịch</w:t>
            </w:r>
          </w:p>
          <w:p w14:paraId="189AF984"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0C62F59A" w14:textId="73A0E9F6" w:rsidR="002E47DA" w:rsidRDefault="002E47DA" w:rsidP="002131C0">
            <w:pPr>
              <w:pStyle w:val="BodyText"/>
              <w:numPr>
                <w:ilvl w:val="0"/>
                <w:numId w:val="47"/>
              </w:numPr>
              <w:spacing w:line="360" w:lineRule="auto"/>
              <w:ind w:left="884" w:hanging="283"/>
            </w:pPr>
            <w:r>
              <w:t>Mô tả (nếu có): Tình trạng kết quả khám</w:t>
            </w:r>
          </w:p>
          <w:p w14:paraId="4B74D4B5" w14:textId="77777777" w:rsidR="002E47DA" w:rsidRDefault="002E47DA" w:rsidP="002131C0">
            <w:pPr>
              <w:pStyle w:val="BodyText"/>
              <w:numPr>
                <w:ilvl w:val="0"/>
                <w:numId w:val="46"/>
              </w:numPr>
              <w:spacing w:line="360" w:lineRule="auto"/>
              <w:ind w:left="601" w:hanging="284"/>
            </w:pPr>
            <w:r w:rsidRPr="00D854BC">
              <w:t>Bệnh máu</w:t>
            </w:r>
          </w:p>
          <w:p w14:paraId="5C1113B2" w14:textId="77777777" w:rsidR="002E47DA" w:rsidRDefault="002E47DA" w:rsidP="002131C0">
            <w:pPr>
              <w:pStyle w:val="BodyText"/>
              <w:numPr>
                <w:ilvl w:val="0"/>
                <w:numId w:val="47"/>
              </w:numPr>
              <w:spacing w:line="360" w:lineRule="auto"/>
              <w:ind w:left="884" w:hanging="283"/>
            </w:pPr>
            <w:r>
              <w:t>Loại sức khỏe: Phân loại sức khỏe gồm 4 loại 1,2,3,4</w:t>
            </w:r>
          </w:p>
          <w:p w14:paraId="162D7BBE" w14:textId="4EDD1332" w:rsidR="002E47DA" w:rsidRDefault="002E47DA" w:rsidP="002131C0">
            <w:pPr>
              <w:pStyle w:val="BodyText"/>
              <w:numPr>
                <w:ilvl w:val="0"/>
                <w:numId w:val="47"/>
              </w:numPr>
              <w:spacing w:line="360" w:lineRule="auto"/>
              <w:ind w:left="884" w:hanging="283"/>
            </w:pPr>
            <w:r>
              <w:t>Mô tả (nếu có): Tình trạng kết quả khám</w:t>
            </w:r>
          </w:p>
          <w:p w14:paraId="69F0E6F6" w14:textId="77777777" w:rsidR="002E47DA" w:rsidRPr="00D854BC" w:rsidRDefault="002E47DA" w:rsidP="002131C0">
            <w:pPr>
              <w:pStyle w:val="BodyText"/>
              <w:numPr>
                <w:ilvl w:val="0"/>
                <w:numId w:val="18"/>
              </w:numPr>
              <w:spacing w:line="360" w:lineRule="auto"/>
              <w:ind w:left="346" w:hanging="284"/>
            </w:pPr>
            <w:r w:rsidRPr="00D854BC">
              <w:rPr>
                <w:b/>
                <w:lang w:eastAsia="ar-SA"/>
              </w:rPr>
              <w:lastRenderedPageBreak/>
              <w:t>Ngoại khoa</w:t>
            </w:r>
          </w:p>
          <w:p w14:paraId="59D95B62"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0293ADA6" w14:textId="49A8322B" w:rsidR="002E47DA" w:rsidRDefault="002E47DA" w:rsidP="002131C0">
            <w:pPr>
              <w:pStyle w:val="BodyText"/>
              <w:numPr>
                <w:ilvl w:val="0"/>
                <w:numId w:val="46"/>
              </w:numPr>
              <w:spacing w:line="360" w:lineRule="auto"/>
              <w:ind w:left="601" w:hanging="284"/>
            </w:pPr>
            <w:r>
              <w:t>Mô tả (nếu có): Tình trạng kết quả khám</w:t>
            </w:r>
          </w:p>
          <w:p w14:paraId="7679741F" w14:textId="77777777" w:rsidR="002E47DA" w:rsidRPr="00D854BC" w:rsidRDefault="002E47DA" w:rsidP="002131C0">
            <w:pPr>
              <w:pStyle w:val="BodyText"/>
              <w:numPr>
                <w:ilvl w:val="0"/>
                <w:numId w:val="18"/>
              </w:numPr>
              <w:spacing w:line="360" w:lineRule="auto"/>
              <w:ind w:left="346" w:hanging="284"/>
            </w:pPr>
            <w:r>
              <w:rPr>
                <w:b/>
                <w:lang w:eastAsia="ar-SA"/>
              </w:rPr>
              <w:t>Da liễu</w:t>
            </w:r>
          </w:p>
          <w:p w14:paraId="2C68B9A8"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48A73E45" w14:textId="1E7B3EB2" w:rsidR="002E47DA" w:rsidRDefault="002E47DA" w:rsidP="002131C0">
            <w:pPr>
              <w:pStyle w:val="BodyText"/>
              <w:numPr>
                <w:ilvl w:val="0"/>
                <w:numId w:val="46"/>
              </w:numPr>
              <w:spacing w:line="360" w:lineRule="auto"/>
              <w:ind w:left="601" w:hanging="284"/>
            </w:pPr>
            <w:r>
              <w:t>Mô tả (nếu có): Tình trạng kết quả khám</w:t>
            </w:r>
          </w:p>
          <w:p w14:paraId="530CA78B" w14:textId="77777777" w:rsidR="002E47DA" w:rsidRPr="00D854BC" w:rsidRDefault="002E47DA" w:rsidP="002131C0">
            <w:pPr>
              <w:pStyle w:val="BodyText"/>
              <w:numPr>
                <w:ilvl w:val="0"/>
                <w:numId w:val="18"/>
              </w:numPr>
              <w:spacing w:line="360" w:lineRule="auto"/>
              <w:ind w:left="346" w:hanging="284"/>
            </w:pPr>
            <w:r>
              <w:rPr>
                <w:b/>
                <w:lang w:eastAsia="ar-SA"/>
              </w:rPr>
              <w:t>Phụ sản</w:t>
            </w:r>
          </w:p>
          <w:p w14:paraId="27846E77"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1E8EA572" w14:textId="25F6263F" w:rsidR="002E47DA" w:rsidRDefault="002E47DA" w:rsidP="002131C0">
            <w:pPr>
              <w:pStyle w:val="BodyText"/>
              <w:numPr>
                <w:ilvl w:val="0"/>
                <w:numId w:val="46"/>
              </w:numPr>
              <w:spacing w:line="360" w:lineRule="auto"/>
              <w:ind w:left="601" w:hanging="284"/>
            </w:pPr>
            <w:r>
              <w:t>Mô tả (nếu có): Tình trạng kết quả khám</w:t>
            </w:r>
          </w:p>
          <w:p w14:paraId="616DD490" w14:textId="77777777" w:rsidR="002E47DA" w:rsidRPr="00D854BC" w:rsidRDefault="002E47DA" w:rsidP="002131C0">
            <w:pPr>
              <w:pStyle w:val="BodyText"/>
              <w:numPr>
                <w:ilvl w:val="0"/>
                <w:numId w:val="18"/>
              </w:numPr>
              <w:spacing w:line="360" w:lineRule="auto"/>
              <w:ind w:left="346" w:hanging="284"/>
            </w:pPr>
            <w:r>
              <w:rPr>
                <w:b/>
                <w:lang w:eastAsia="ar-SA"/>
              </w:rPr>
              <w:t>Mắt</w:t>
            </w:r>
          </w:p>
          <w:p w14:paraId="4D808376"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564015F7" w14:textId="77777777" w:rsidR="002E47DA" w:rsidRDefault="002E47DA" w:rsidP="002131C0">
            <w:pPr>
              <w:pStyle w:val="BodyText"/>
              <w:numPr>
                <w:ilvl w:val="0"/>
                <w:numId w:val="46"/>
              </w:numPr>
              <w:spacing w:line="360" w:lineRule="auto"/>
              <w:ind w:left="601" w:hanging="284"/>
            </w:pPr>
            <w:r>
              <w:t>Không kính, mắt trái</w:t>
            </w:r>
          </w:p>
          <w:p w14:paraId="7397853C" w14:textId="77777777" w:rsidR="002E47DA" w:rsidRDefault="002E47DA" w:rsidP="002131C0">
            <w:pPr>
              <w:pStyle w:val="BodyText"/>
              <w:numPr>
                <w:ilvl w:val="0"/>
                <w:numId w:val="46"/>
              </w:numPr>
              <w:spacing w:line="360" w:lineRule="auto"/>
              <w:ind w:left="601" w:hanging="284"/>
            </w:pPr>
            <w:r>
              <w:t>Không kính, mắt phải</w:t>
            </w:r>
          </w:p>
          <w:p w14:paraId="16DF4D34" w14:textId="77777777" w:rsidR="002E47DA" w:rsidRDefault="002E47DA" w:rsidP="002131C0">
            <w:pPr>
              <w:pStyle w:val="BodyText"/>
              <w:numPr>
                <w:ilvl w:val="0"/>
                <w:numId w:val="46"/>
              </w:numPr>
              <w:spacing w:line="360" w:lineRule="auto"/>
              <w:ind w:left="601" w:hanging="284"/>
            </w:pPr>
            <w:r>
              <w:t>Có kính, mắt trái</w:t>
            </w:r>
          </w:p>
          <w:p w14:paraId="0FA187DB" w14:textId="77777777" w:rsidR="002E47DA" w:rsidRDefault="002E47DA" w:rsidP="002131C0">
            <w:pPr>
              <w:pStyle w:val="BodyText"/>
              <w:numPr>
                <w:ilvl w:val="0"/>
                <w:numId w:val="46"/>
              </w:numPr>
              <w:spacing w:line="360" w:lineRule="auto"/>
              <w:ind w:left="601" w:hanging="284"/>
            </w:pPr>
            <w:r>
              <w:t>Có kính, mắt phải</w:t>
            </w:r>
          </w:p>
          <w:p w14:paraId="42E5865E" w14:textId="77777777" w:rsidR="002E47DA" w:rsidRPr="00D854BC" w:rsidRDefault="002E47DA" w:rsidP="002131C0">
            <w:pPr>
              <w:pStyle w:val="BodyText"/>
              <w:numPr>
                <w:ilvl w:val="0"/>
                <w:numId w:val="18"/>
              </w:numPr>
              <w:spacing w:line="360" w:lineRule="auto"/>
              <w:ind w:left="346" w:hanging="284"/>
            </w:pPr>
            <w:r>
              <w:rPr>
                <w:b/>
                <w:lang w:eastAsia="ar-SA"/>
              </w:rPr>
              <w:t>Tai, mũi, họng</w:t>
            </w:r>
          </w:p>
          <w:p w14:paraId="7A60AB9F"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69A4ED0B" w14:textId="23392D20" w:rsidR="002E47DA" w:rsidRDefault="002E47DA" w:rsidP="002131C0">
            <w:pPr>
              <w:pStyle w:val="BodyText"/>
              <w:numPr>
                <w:ilvl w:val="0"/>
                <w:numId w:val="46"/>
              </w:numPr>
              <w:spacing w:line="360" w:lineRule="auto"/>
              <w:ind w:left="601" w:hanging="284"/>
            </w:pPr>
            <w:r>
              <w:t>Mô tả (nếu có): Tình trạng kết quả khám</w:t>
            </w:r>
          </w:p>
          <w:p w14:paraId="7726A99E" w14:textId="77777777" w:rsidR="002E47DA" w:rsidRPr="00D854BC" w:rsidRDefault="002E47DA" w:rsidP="002131C0">
            <w:pPr>
              <w:pStyle w:val="BodyText"/>
              <w:numPr>
                <w:ilvl w:val="0"/>
                <w:numId w:val="18"/>
              </w:numPr>
              <w:spacing w:line="360" w:lineRule="auto"/>
              <w:ind w:left="346" w:hanging="284"/>
            </w:pPr>
            <w:r>
              <w:rPr>
                <w:b/>
                <w:lang w:eastAsia="ar-SA"/>
              </w:rPr>
              <w:t>Răng, hàm, mặt</w:t>
            </w:r>
          </w:p>
          <w:p w14:paraId="2145FE72" w14:textId="77777777" w:rsidR="002E47DA" w:rsidRDefault="002E47DA" w:rsidP="002131C0">
            <w:pPr>
              <w:pStyle w:val="BodyText"/>
              <w:numPr>
                <w:ilvl w:val="0"/>
                <w:numId w:val="46"/>
              </w:numPr>
              <w:spacing w:line="360" w:lineRule="auto"/>
              <w:ind w:left="601" w:hanging="284"/>
            </w:pPr>
            <w:r>
              <w:t>Loại sức khỏe: Phân loại sức khỏe gồm 4 loại 1,2,3,4</w:t>
            </w:r>
          </w:p>
          <w:p w14:paraId="153F328F" w14:textId="77777777" w:rsidR="002E47DA" w:rsidRDefault="002E47DA" w:rsidP="002131C0">
            <w:pPr>
              <w:pStyle w:val="BodyText"/>
              <w:numPr>
                <w:ilvl w:val="0"/>
                <w:numId w:val="46"/>
              </w:numPr>
              <w:spacing w:line="360" w:lineRule="auto"/>
              <w:ind w:left="601" w:hanging="284"/>
            </w:pPr>
            <w:r>
              <w:t>Mô tả (nếu có): Tình trạng kết quả khám</w:t>
            </w:r>
          </w:p>
          <w:p w14:paraId="348354F1" w14:textId="77777777" w:rsidR="002E47DA" w:rsidRPr="00967F7A" w:rsidRDefault="002E47DA" w:rsidP="002131C0">
            <w:pPr>
              <w:pStyle w:val="BodyText"/>
              <w:numPr>
                <w:ilvl w:val="0"/>
                <w:numId w:val="35"/>
              </w:numPr>
              <w:spacing w:line="360" w:lineRule="auto"/>
              <w:ind w:left="420" w:hanging="420"/>
              <w:rPr>
                <w:b/>
                <w:lang w:eastAsia="ar-SA"/>
              </w:rPr>
            </w:pPr>
            <w:r w:rsidRPr="00967F7A">
              <w:rPr>
                <w:b/>
                <w:lang w:eastAsia="ar-SA"/>
              </w:rPr>
              <w:t>Khám</w:t>
            </w:r>
            <w:r>
              <w:rPr>
                <w:b/>
                <w:lang w:eastAsia="ar-SA"/>
              </w:rPr>
              <w:t xml:space="preserve"> cận</w:t>
            </w:r>
            <w:r w:rsidRPr="00967F7A">
              <w:rPr>
                <w:b/>
                <w:lang w:eastAsia="ar-SA"/>
              </w:rPr>
              <w:t xml:space="preserve"> lâm sàng</w:t>
            </w:r>
          </w:p>
          <w:p w14:paraId="2D5E75D9" w14:textId="77777777" w:rsidR="002E47DA" w:rsidRPr="00D854BC" w:rsidRDefault="002E47DA" w:rsidP="002131C0">
            <w:pPr>
              <w:pStyle w:val="BodyText"/>
              <w:numPr>
                <w:ilvl w:val="0"/>
                <w:numId w:val="18"/>
              </w:numPr>
              <w:spacing w:line="360" w:lineRule="auto"/>
              <w:ind w:left="346" w:hanging="284"/>
              <w:rPr>
                <w:b/>
                <w:lang w:eastAsia="ar-SA"/>
              </w:rPr>
            </w:pPr>
            <w:r w:rsidRPr="00D854BC">
              <w:rPr>
                <w:b/>
                <w:lang w:eastAsia="ar-SA"/>
              </w:rPr>
              <w:t>Công thức máu</w:t>
            </w:r>
            <w:r>
              <w:rPr>
                <w:b/>
                <w:lang w:eastAsia="ar-SA"/>
              </w:rPr>
              <w:t xml:space="preserve">: </w:t>
            </w:r>
            <w:r>
              <w:rPr>
                <w:lang w:eastAsia="ar-SA"/>
              </w:rPr>
              <w:t>Danh sách chi tiết các chỉ số công thức máu</w:t>
            </w:r>
          </w:p>
          <w:p w14:paraId="1BDBC693" w14:textId="77777777" w:rsidR="002E47DA" w:rsidRPr="00D854BC" w:rsidRDefault="002E47DA" w:rsidP="002131C0">
            <w:pPr>
              <w:pStyle w:val="BodyText"/>
              <w:numPr>
                <w:ilvl w:val="0"/>
                <w:numId w:val="18"/>
              </w:numPr>
              <w:spacing w:line="360" w:lineRule="auto"/>
              <w:ind w:left="346" w:hanging="284"/>
            </w:pPr>
            <w:r w:rsidRPr="00D854BC">
              <w:rPr>
                <w:b/>
                <w:lang w:eastAsia="ar-SA"/>
              </w:rPr>
              <w:t>Sinh hóa máu</w:t>
            </w:r>
            <w:r>
              <w:rPr>
                <w:b/>
                <w:lang w:eastAsia="ar-SA"/>
              </w:rPr>
              <w:t xml:space="preserve">: </w:t>
            </w:r>
            <w:r>
              <w:rPr>
                <w:lang w:eastAsia="ar-SA"/>
              </w:rPr>
              <w:t>Danh sách chi tiết các chỉ số sinh hóa máu</w:t>
            </w:r>
          </w:p>
          <w:p w14:paraId="595DA67B" w14:textId="77777777" w:rsidR="002E47DA" w:rsidRDefault="002E47DA" w:rsidP="002131C0">
            <w:pPr>
              <w:pStyle w:val="BodyText"/>
              <w:numPr>
                <w:ilvl w:val="0"/>
                <w:numId w:val="18"/>
              </w:numPr>
              <w:spacing w:line="360" w:lineRule="auto"/>
              <w:ind w:left="346" w:hanging="284"/>
            </w:pPr>
            <w:r>
              <w:lastRenderedPageBreak/>
              <w:t>Xét nghiệm miễn dịch</w:t>
            </w:r>
            <w:r>
              <w:rPr>
                <w:b/>
                <w:lang w:eastAsia="ar-SA"/>
              </w:rPr>
              <w:t xml:space="preserve">: </w:t>
            </w:r>
            <w:r>
              <w:rPr>
                <w:lang w:eastAsia="ar-SA"/>
              </w:rPr>
              <w:t>Danh sách chi tiết các chỉ số xét nghiệm miễn dịch</w:t>
            </w:r>
          </w:p>
          <w:p w14:paraId="78C8958C" w14:textId="6384E031" w:rsidR="002E47DA" w:rsidRDefault="002E47DA" w:rsidP="002131C0">
            <w:pPr>
              <w:pStyle w:val="BodyText"/>
              <w:numPr>
                <w:ilvl w:val="0"/>
                <w:numId w:val="18"/>
              </w:numPr>
              <w:spacing w:line="360" w:lineRule="auto"/>
              <w:ind w:left="346" w:hanging="284"/>
            </w:pPr>
            <w:r>
              <w:t>Xét nghiệm nước tiểu:</w:t>
            </w:r>
            <w:r w:rsidR="00781623">
              <w:t xml:space="preserve"> </w:t>
            </w:r>
            <w:r>
              <w:rPr>
                <w:lang w:eastAsia="ar-SA"/>
              </w:rPr>
              <w:t>Danh sách chi tiết các chỉ số xét nghiệm nước tiểu</w:t>
            </w:r>
          </w:p>
          <w:p w14:paraId="421E0608" w14:textId="7B99A126" w:rsidR="002E47DA" w:rsidRDefault="002E47DA" w:rsidP="002131C0">
            <w:pPr>
              <w:pStyle w:val="BodyText"/>
              <w:numPr>
                <w:ilvl w:val="0"/>
                <w:numId w:val="18"/>
              </w:numPr>
              <w:spacing w:line="360" w:lineRule="auto"/>
              <w:ind w:left="346" w:hanging="284"/>
            </w:pPr>
            <w:r>
              <w:t>Các xét nghiệm khác:</w:t>
            </w:r>
            <w:r w:rsidR="00781623">
              <w:t xml:space="preserve"> </w:t>
            </w:r>
            <w:r>
              <w:rPr>
                <w:lang w:eastAsia="ar-SA"/>
              </w:rPr>
              <w:t>Danh sách chi tiết các chỉ số xét nghiệm khác</w:t>
            </w:r>
          </w:p>
          <w:p w14:paraId="14DA4996" w14:textId="77777777" w:rsidR="002E47DA" w:rsidRDefault="002E47DA" w:rsidP="002131C0">
            <w:pPr>
              <w:pStyle w:val="BodyText"/>
              <w:numPr>
                <w:ilvl w:val="0"/>
                <w:numId w:val="18"/>
              </w:numPr>
              <w:spacing w:line="360" w:lineRule="auto"/>
              <w:ind w:left="346" w:hanging="284"/>
            </w:pPr>
            <w:r>
              <w:t>Chẩn đoán hình ảnh: Danh sách chi tiết các kết quả chẩn đoán hình ảnh</w:t>
            </w:r>
          </w:p>
          <w:p w14:paraId="1545A974" w14:textId="77777777" w:rsidR="002E47DA" w:rsidRPr="00967F7A" w:rsidRDefault="002E47DA" w:rsidP="002131C0">
            <w:pPr>
              <w:pStyle w:val="BodyText"/>
              <w:numPr>
                <w:ilvl w:val="0"/>
                <w:numId w:val="35"/>
              </w:numPr>
              <w:spacing w:line="360" w:lineRule="auto"/>
              <w:ind w:left="420" w:hanging="420"/>
              <w:rPr>
                <w:b/>
                <w:lang w:eastAsia="ar-SA"/>
              </w:rPr>
            </w:pPr>
            <w:r>
              <w:rPr>
                <w:b/>
                <w:lang w:eastAsia="ar-SA"/>
              </w:rPr>
              <w:t>Kết luận</w:t>
            </w:r>
          </w:p>
          <w:p w14:paraId="2C829631" w14:textId="77777777" w:rsidR="002E47DA" w:rsidRPr="00D854BC" w:rsidRDefault="002E47DA" w:rsidP="002131C0">
            <w:pPr>
              <w:pStyle w:val="BodyText"/>
              <w:numPr>
                <w:ilvl w:val="0"/>
                <w:numId w:val="18"/>
              </w:numPr>
              <w:spacing w:line="360" w:lineRule="auto"/>
              <w:ind w:left="346" w:hanging="284"/>
            </w:pPr>
            <w:r w:rsidRPr="00D854BC">
              <w:rPr>
                <w:b/>
                <w:lang w:eastAsia="ar-SA"/>
              </w:rPr>
              <w:t>Phân loại sức khỏe</w:t>
            </w:r>
          </w:p>
          <w:p w14:paraId="28C8A17B" w14:textId="77777777" w:rsidR="002E47DA" w:rsidRDefault="002E47DA" w:rsidP="002131C0">
            <w:pPr>
              <w:pStyle w:val="BodyText"/>
              <w:numPr>
                <w:ilvl w:val="0"/>
                <w:numId w:val="46"/>
              </w:numPr>
              <w:spacing w:line="360" w:lineRule="auto"/>
              <w:ind w:left="601" w:hanging="284"/>
            </w:pPr>
            <w:r>
              <w:t>Phân loại: Phân loại sức khỏe chung gồm 4 loại 1,2,3,4</w:t>
            </w:r>
          </w:p>
          <w:p w14:paraId="33E7B0B2" w14:textId="77777777" w:rsidR="002E47DA" w:rsidRDefault="002E47DA" w:rsidP="002131C0">
            <w:pPr>
              <w:pStyle w:val="BodyText"/>
              <w:numPr>
                <w:ilvl w:val="0"/>
                <w:numId w:val="46"/>
              </w:numPr>
              <w:spacing w:line="360" w:lineRule="auto"/>
              <w:ind w:left="601" w:hanging="284"/>
            </w:pPr>
            <w:r>
              <w:t>Lý do: Lý do phân loại sức khỏe</w:t>
            </w:r>
          </w:p>
          <w:p w14:paraId="5A725B4E" w14:textId="77777777" w:rsidR="002E47DA" w:rsidRPr="00332B41" w:rsidRDefault="002E47DA" w:rsidP="002131C0">
            <w:pPr>
              <w:pStyle w:val="BodyText"/>
              <w:numPr>
                <w:ilvl w:val="0"/>
                <w:numId w:val="18"/>
              </w:numPr>
              <w:spacing w:line="360" w:lineRule="auto"/>
              <w:ind w:left="346" w:hanging="284"/>
              <w:rPr>
                <w:b/>
                <w:lang w:eastAsia="ar-SA"/>
              </w:rPr>
            </w:pPr>
            <w:r w:rsidRPr="00332B41">
              <w:rPr>
                <w:b/>
                <w:lang w:eastAsia="ar-SA"/>
              </w:rPr>
              <w:t>Bệnh tật cần theo dõi và chỉ định điều trị dự phòng</w:t>
            </w:r>
            <w:r>
              <w:rPr>
                <w:b/>
                <w:lang w:eastAsia="ar-SA"/>
              </w:rPr>
              <w:t>:</w:t>
            </w:r>
            <w:r w:rsidRPr="00332B41">
              <w:rPr>
                <w:lang w:eastAsia="ar-SA"/>
              </w:rPr>
              <w:t xml:space="preserve"> Mã bệnh – Tên bệnh ICD 10</w:t>
            </w:r>
          </w:p>
          <w:p w14:paraId="7025937A" w14:textId="77777777" w:rsidR="002E47DA" w:rsidRPr="00332B41" w:rsidRDefault="002E47DA" w:rsidP="002131C0">
            <w:pPr>
              <w:pStyle w:val="BodyText"/>
              <w:numPr>
                <w:ilvl w:val="0"/>
                <w:numId w:val="18"/>
              </w:numPr>
              <w:spacing w:line="360" w:lineRule="auto"/>
              <w:ind w:left="346" w:hanging="284"/>
              <w:rPr>
                <w:b/>
                <w:lang w:eastAsia="ar-SA"/>
              </w:rPr>
            </w:pPr>
            <w:r w:rsidRPr="00332B41">
              <w:rPr>
                <w:b/>
                <w:lang w:eastAsia="ar-SA"/>
              </w:rPr>
              <w:t>Những chỉ dẫn cần thiết khác</w:t>
            </w:r>
            <w:r>
              <w:rPr>
                <w:b/>
                <w:lang w:eastAsia="ar-SA"/>
              </w:rPr>
              <w:t xml:space="preserve">: </w:t>
            </w:r>
            <w:r>
              <w:rPr>
                <w:lang w:eastAsia="ar-SA"/>
              </w:rPr>
              <w:t>Chi tiết các chỉ dẫn cần thiết khác</w:t>
            </w:r>
          </w:p>
          <w:p w14:paraId="6C97AED9" w14:textId="77777777" w:rsidR="002E47DA" w:rsidRPr="00D854BC" w:rsidRDefault="002E47DA" w:rsidP="002131C0">
            <w:pPr>
              <w:pStyle w:val="BodyText"/>
              <w:numPr>
                <w:ilvl w:val="0"/>
                <w:numId w:val="35"/>
              </w:numPr>
              <w:spacing w:line="360" w:lineRule="auto"/>
              <w:ind w:left="420" w:hanging="420"/>
            </w:pPr>
            <w:r w:rsidRPr="00D854BC">
              <w:rPr>
                <w:b/>
                <w:lang w:eastAsia="ar-SA"/>
              </w:rPr>
              <w:t>Cơ sở khám chữa bệnh</w:t>
            </w:r>
            <w:r>
              <w:rPr>
                <w:b/>
                <w:lang w:eastAsia="ar-SA"/>
              </w:rPr>
              <w:t xml:space="preserve">: </w:t>
            </w:r>
            <w:r w:rsidRPr="00332B41">
              <w:rPr>
                <w:lang w:eastAsia="ar-SA"/>
              </w:rPr>
              <w:t>Mã – Tên CSYT nơi quân nhân khám sức khỏe định kỳ</w:t>
            </w:r>
          </w:p>
          <w:p w14:paraId="121B9AAB" w14:textId="77777777" w:rsidR="002E47DA" w:rsidRPr="009F13D7" w:rsidRDefault="002E47DA" w:rsidP="002131C0">
            <w:pPr>
              <w:pStyle w:val="BodyText"/>
              <w:numPr>
                <w:ilvl w:val="0"/>
                <w:numId w:val="35"/>
              </w:numPr>
              <w:spacing w:line="360" w:lineRule="auto"/>
              <w:ind w:left="420" w:hanging="420"/>
            </w:pPr>
            <w:r w:rsidRPr="00D854BC">
              <w:rPr>
                <w:b/>
                <w:lang w:eastAsia="ar-SA"/>
              </w:rPr>
              <w:t>Bác sỹ khám chữa bệnh</w:t>
            </w:r>
            <w:r w:rsidRPr="00332B41">
              <w:rPr>
                <w:lang w:eastAsia="ar-SA"/>
              </w:rPr>
              <w:t>: Họ tên bác sỹ khám và kết luận</w:t>
            </w:r>
          </w:p>
        </w:tc>
      </w:tr>
    </w:tbl>
    <w:p w14:paraId="658E9C4E" w14:textId="77777777" w:rsidR="002E47DA" w:rsidRPr="00B43226" w:rsidRDefault="002E47DA" w:rsidP="002E47DA">
      <w:pPr>
        <w:pStyle w:val="Heading5"/>
        <w:tabs>
          <w:tab w:val="clear" w:pos="1638"/>
          <w:tab w:val="num" w:pos="993"/>
        </w:tabs>
        <w:ind w:hanging="1638"/>
        <w:rPr>
          <w:b w:val="0"/>
          <w:i/>
        </w:rPr>
      </w:pPr>
      <w:r w:rsidRPr="00B43226">
        <w:rPr>
          <w:b w:val="0"/>
          <w:i/>
        </w:rPr>
        <w:lastRenderedPageBreak/>
        <w:t>Mô tả dòng sự kiện phụ (Alternative Flow)</w:t>
      </w:r>
    </w:p>
    <w:p w14:paraId="2B0F3D85" w14:textId="77777777" w:rsidR="002E47DA" w:rsidRPr="009F13D7" w:rsidRDefault="002E47DA" w:rsidP="002E47DA">
      <w:pPr>
        <w:snapToGrid w:val="0"/>
        <w:rPr>
          <w:lang w:eastAsia="ar-SA"/>
        </w:rPr>
      </w:pPr>
      <w:r w:rsidRPr="009F13D7">
        <w:rPr>
          <w:lang w:eastAsia="ar-SA"/>
        </w:rPr>
        <w:t>N/A</w:t>
      </w:r>
    </w:p>
    <w:p w14:paraId="02B7E15A" w14:textId="77777777" w:rsidR="002E47DA" w:rsidRDefault="002E47DA" w:rsidP="002E47DA">
      <w:pPr>
        <w:pStyle w:val="Heading5"/>
        <w:tabs>
          <w:tab w:val="clear" w:pos="1638"/>
          <w:tab w:val="num" w:pos="993"/>
        </w:tabs>
        <w:ind w:hanging="1638"/>
        <w:rPr>
          <w:b w:val="0"/>
          <w:i/>
        </w:rPr>
      </w:pPr>
      <w:r w:rsidRPr="00B43226">
        <w:rPr>
          <w:b w:val="0"/>
          <w:i/>
        </w:rPr>
        <w:lastRenderedPageBreak/>
        <w:t>Ghi chú</w:t>
      </w:r>
    </w:p>
    <w:p w14:paraId="634CD87D" w14:textId="77777777" w:rsidR="002E47DA" w:rsidRDefault="002E47DA" w:rsidP="002E47DA">
      <w:pPr>
        <w:ind w:left="0"/>
      </w:pPr>
      <w:r>
        <w:rPr>
          <w:noProof/>
          <w:snapToGrid/>
        </w:rPr>
        <w:drawing>
          <wp:inline distT="0" distB="0" distL="0" distR="0" wp14:anchorId="665A8203" wp14:editId="393A8847">
            <wp:extent cx="5941695" cy="398526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1695" cy="3985260"/>
                    </a:xfrm>
                    <a:prstGeom prst="rect">
                      <a:avLst/>
                    </a:prstGeom>
                  </pic:spPr>
                </pic:pic>
              </a:graphicData>
            </a:graphic>
          </wp:inline>
        </w:drawing>
      </w:r>
    </w:p>
    <w:p w14:paraId="161A265B" w14:textId="77777777" w:rsidR="002E47DA" w:rsidRDefault="002E47DA" w:rsidP="002E47DA">
      <w:pPr>
        <w:ind w:left="0"/>
      </w:pPr>
      <w:r>
        <w:rPr>
          <w:noProof/>
          <w:snapToGrid/>
        </w:rPr>
        <w:drawing>
          <wp:inline distT="0" distB="0" distL="0" distR="0" wp14:anchorId="158AE7CF" wp14:editId="0CEBA5C7">
            <wp:extent cx="5941695" cy="378079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1695" cy="3780790"/>
                    </a:xfrm>
                    <a:prstGeom prst="rect">
                      <a:avLst/>
                    </a:prstGeom>
                  </pic:spPr>
                </pic:pic>
              </a:graphicData>
            </a:graphic>
          </wp:inline>
        </w:drawing>
      </w:r>
    </w:p>
    <w:p w14:paraId="043E2D9B" w14:textId="77777777" w:rsidR="002E47DA" w:rsidRDefault="002E47DA" w:rsidP="002E47DA">
      <w:pPr>
        <w:ind w:left="0"/>
      </w:pPr>
      <w:r>
        <w:rPr>
          <w:noProof/>
          <w:snapToGrid/>
        </w:rPr>
        <w:lastRenderedPageBreak/>
        <w:drawing>
          <wp:inline distT="0" distB="0" distL="0" distR="0" wp14:anchorId="474371E6" wp14:editId="01755DA6">
            <wp:extent cx="5941695" cy="41833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1695" cy="4183380"/>
                    </a:xfrm>
                    <a:prstGeom prst="rect">
                      <a:avLst/>
                    </a:prstGeom>
                  </pic:spPr>
                </pic:pic>
              </a:graphicData>
            </a:graphic>
          </wp:inline>
        </w:drawing>
      </w:r>
    </w:p>
    <w:p w14:paraId="60683DCB" w14:textId="77777777" w:rsidR="002E47DA" w:rsidRPr="00332B41" w:rsidRDefault="002E47DA" w:rsidP="002E47DA">
      <w:pPr>
        <w:ind w:left="0"/>
      </w:pPr>
      <w:bookmarkStart w:id="59" w:name="_GoBack"/>
      <w:r>
        <w:rPr>
          <w:noProof/>
          <w:snapToGrid/>
        </w:rPr>
        <w:lastRenderedPageBreak/>
        <w:drawing>
          <wp:inline distT="0" distB="0" distL="0" distR="0" wp14:anchorId="0E965BA9" wp14:editId="39471845">
            <wp:extent cx="5941695" cy="488569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1695" cy="4885690"/>
                    </a:xfrm>
                    <a:prstGeom prst="rect">
                      <a:avLst/>
                    </a:prstGeom>
                  </pic:spPr>
                </pic:pic>
              </a:graphicData>
            </a:graphic>
          </wp:inline>
        </w:drawing>
      </w:r>
      <w:bookmarkEnd w:id="59"/>
    </w:p>
    <w:p w14:paraId="1A176E37" w14:textId="77777777" w:rsidR="002E47DA" w:rsidRPr="00F52B74" w:rsidRDefault="002E47DA" w:rsidP="002E47DA"/>
    <w:p w14:paraId="7633852F" w14:textId="77777777" w:rsidR="002E47DA" w:rsidRPr="001B7999" w:rsidRDefault="002E47DA" w:rsidP="002E47DA">
      <w:pPr>
        <w:pStyle w:val="Heading3"/>
        <w:rPr>
          <w:color w:val="000000"/>
          <w:szCs w:val="24"/>
        </w:rPr>
      </w:pPr>
      <w:bookmarkStart w:id="60" w:name="_Toc109901576"/>
      <w:r w:rsidRPr="001B7999">
        <w:rPr>
          <w:color w:val="000000"/>
          <w:szCs w:val="24"/>
        </w:rPr>
        <w:t>Lịch sử Khám chữa bệnh</w:t>
      </w:r>
      <w:bookmarkEnd w:id="60"/>
    </w:p>
    <w:p w14:paraId="31894533" w14:textId="77777777" w:rsidR="002E47DA" w:rsidRDefault="002E47DA" w:rsidP="002E47DA">
      <w:pPr>
        <w:pStyle w:val="Heading4"/>
      </w:pPr>
      <w:r>
        <w:t>Danh sách lịch sử khám chữa bệnh</w:t>
      </w:r>
    </w:p>
    <w:p w14:paraId="7A30895E" w14:textId="77777777" w:rsidR="002E47DA" w:rsidRPr="001B7999" w:rsidRDefault="002E47DA" w:rsidP="002E47DA">
      <w:pPr>
        <w:pStyle w:val="Heading5"/>
        <w:tabs>
          <w:tab w:val="clear" w:pos="1638"/>
          <w:tab w:val="num" w:pos="993"/>
        </w:tabs>
        <w:ind w:hanging="1638"/>
        <w:rPr>
          <w:b w:val="0"/>
          <w:i/>
        </w:rPr>
      </w:pPr>
      <w:r w:rsidRPr="001B7999">
        <w:rPr>
          <w:b w:val="0"/>
          <w:i/>
        </w:rPr>
        <w:t>Thông tin chung về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0C0449" w14:paraId="33C827F5"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312E52B" w14:textId="77777777" w:rsidR="002E47DA" w:rsidRPr="000C0449" w:rsidRDefault="002E47DA" w:rsidP="002131C0">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76EE6C93" w14:textId="77777777" w:rsidR="002E47DA" w:rsidRPr="000C0449" w:rsidRDefault="002E47DA" w:rsidP="002131C0">
            <w:pPr>
              <w:pStyle w:val="BodyText"/>
              <w:spacing w:line="360" w:lineRule="auto"/>
              <w:ind w:left="0"/>
              <w:rPr>
                <w:lang w:eastAsia="ar-SA"/>
              </w:rPr>
            </w:pPr>
            <w:r>
              <w:rPr>
                <w:iCs/>
              </w:rPr>
              <w:t>Danh sách lịch sử khám sức khỏe định kỳ</w:t>
            </w:r>
          </w:p>
        </w:tc>
      </w:tr>
      <w:tr w:rsidR="002E47DA" w:rsidRPr="000C0449" w14:paraId="6635DE96"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0B1B2DB" w14:textId="77777777" w:rsidR="002E47DA" w:rsidRPr="000C0449" w:rsidRDefault="002E47DA" w:rsidP="002131C0">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C272EA9" w14:textId="77777777" w:rsidR="002E47DA" w:rsidRPr="000C0449" w:rsidRDefault="002E47DA" w:rsidP="002131C0">
            <w:pPr>
              <w:pStyle w:val="BodyText"/>
              <w:spacing w:line="360" w:lineRule="auto"/>
              <w:ind w:left="0"/>
              <w:rPr>
                <w:lang w:eastAsia="ar-SA"/>
              </w:rPr>
            </w:pPr>
            <w:r>
              <w:rPr>
                <w:lang w:eastAsia="ar-SA"/>
              </w:rPr>
              <w:t>Chức năng này cho phép theo dõi lịch sử khám chữa bệnh của bệnh nhân</w:t>
            </w:r>
          </w:p>
        </w:tc>
      </w:tr>
      <w:tr w:rsidR="002E47DA" w:rsidRPr="000C0449" w14:paraId="3CBA1F33"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BA90E7D" w14:textId="77777777" w:rsidR="002E47DA" w:rsidRPr="000C0449" w:rsidRDefault="002E47DA" w:rsidP="002131C0">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F9D9DC3" w14:textId="77777777" w:rsidR="002E47DA" w:rsidRPr="000C0449" w:rsidRDefault="002E47DA" w:rsidP="002131C0">
            <w:pPr>
              <w:pStyle w:val="BodyText"/>
              <w:spacing w:line="360" w:lineRule="auto"/>
              <w:ind w:left="0"/>
            </w:pPr>
            <w:r>
              <w:t>Người sử dụng</w:t>
            </w:r>
          </w:p>
        </w:tc>
      </w:tr>
      <w:tr w:rsidR="002E47DA" w:rsidRPr="00255925" w14:paraId="7EDC6F86"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B4BCDCE" w14:textId="77777777" w:rsidR="002E47DA" w:rsidRPr="000C0449" w:rsidRDefault="002E47DA" w:rsidP="002131C0">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6232F5A" w14:textId="77777777" w:rsidR="002E47DA" w:rsidRPr="00255925" w:rsidRDefault="002E47DA" w:rsidP="002131C0">
            <w:pPr>
              <w:ind w:left="0"/>
              <w:rPr>
                <w:lang w:eastAsia="ar-SA"/>
              </w:rPr>
            </w:pPr>
            <w:r w:rsidRPr="0090287E">
              <w:rPr>
                <w:lang w:eastAsia="ar-SA"/>
              </w:rPr>
              <w:t>Người dùng đã đăng nhập vào hệ thống và được phân quyền vào chức năng</w:t>
            </w:r>
            <w:r>
              <w:rPr>
                <w:lang w:eastAsia="ar-SA"/>
              </w:rPr>
              <w:t xml:space="preserve"> lịch sử khám chữa bệnh</w:t>
            </w:r>
          </w:p>
        </w:tc>
      </w:tr>
      <w:tr w:rsidR="002E47DA" w:rsidRPr="000C0449" w14:paraId="72B8233C"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9AF7418" w14:textId="77777777" w:rsidR="002E47DA" w:rsidRPr="000C0449" w:rsidRDefault="002E47DA" w:rsidP="002131C0">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B05A5D9" w14:textId="77777777" w:rsidR="002E47DA" w:rsidRPr="000C0449" w:rsidRDefault="002E47DA" w:rsidP="002131C0">
            <w:pPr>
              <w:pStyle w:val="BodyText"/>
              <w:spacing w:line="360" w:lineRule="auto"/>
              <w:ind w:left="0"/>
              <w:rPr>
                <w:lang w:eastAsia="ar-SA"/>
              </w:rPr>
            </w:pPr>
            <w:r>
              <w:rPr>
                <w:lang w:eastAsia="ar-SA"/>
              </w:rPr>
              <w:t>Hiển thị danh sách lịch sử khám chữa bệnh</w:t>
            </w:r>
          </w:p>
        </w:tc>
      </w:tr>
      <w:tr w:rsidR="002E47DA" w:rsidRPr="000C0449" w14:paraId="29064197"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D2CB7D9" w14:textId="77777777" w:rsidR="002E47DA" w:rsidRPr="000C0449" w:rsidRDefault="002E47DA" w:rsidP="002131C0">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795CDD5" w14:textId="77777777" w:rsidR="002E47DA" w:rsidRPr="000C0449" w:rsidRDefault="002E47DA" w:rsidP="002131C0">
            <w:pPr>
              <w:pStyle w:val="BodyText"/>
              <w:spacing w:line="360" w:lineRule="auto"/>
              <w:ind w:left="0"/>
              <w:rPr>
                <w:lang w:eastAsia="ar-SA"/>
              </w:rPr>
            </w:pPr>
            <w:r>
              <w:rPr>
                <w:lang w:eastAsia="ar-SA"/>
              </w:rPr>
              <w:t>Nếu không có thông tin thì hiển thị Label “Không có dữ liệu”</w:t>
            </w:r>
          </w:p>
        </w:tc>
      </w:tr>
      <w:tr w:rsidR="002E47DA" w:rsidRPr="000C0449" w14:paraId="007A4BF9"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00F1631" w14:textId="77777777" w:rsidR="002E47DA" w:rsidRPr="000C0449" w:rsidRDefault="002E47DA" w:rsidP="002131C0">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DD35BED" w14:textId="77777777" w:rsidR="002E47DA" w:rsidRPr="000C0449" w:rsidRDefault="002E47DA" w:rsidP="002131C0">
            <w:pPr>
              <w:pStyle w:val="BodyText"/>
              <w:spacing w:line="360" w:lineRule="auto"/>
              <w:ind w:left="0"/>
            </w:pPr>
            <w:r>
              <w:t>N/A</w:t>
            </w:r>
          </w:p>
        </w:tc>
      </w:tr>
    </w:tbl>
    <w:p w14:paraId="6EC13DC3" w14:textId="77777777" w:rsidR="002E47DA" w:rsidRPr="001B7999" w:rsidRDefault="002E47DA" w:rsidP="002E47DA">
      <w:pPr>
        <w:pStyle w:val="Heading5"/>
        <w:tabs>
          <w:tab w:val="clear" w:pos="1638"/>
          <w:tab w:val="num" w:pos="993"/>
        </w:tabs>
        <w:ind w:hanging="1638"/>
        <w:rPr>
          <w:b w:val="0"/>
          <w:i/>
        </w:rPr>
      </w:pPr>
      <w:r w:rsidRPr="001B7999">
        <w:rPr>
          <w:b w:val="0"/>
          <w:i/>
        </w:rPr>
        <w:t>Biểu đồ luồng xử lý chức năng</w:t>
      </w:r>
    </w:p>
    <w:p w14:paraId="066B456D" w14:textId="77777777" w:rsidR="002E47DA" w:rsidRPr="007670ED" w:rsidRDefault="002E47DA" w:rsidP="002E47DA">
      <w:r w:rsidRPr="00EF1727">
        <w:object w:dxaOrig="11730" w:dyaOrig="7126" w14:anchorId="04D65AFF">
          <v:shape id="_x0000_i1059" type="#_x0000_t75" style="width:428.8pt;height:241.25pt" o:ole="">
            <v:imagedata r:id="rId125" o:title=""/>
          </v:shape>
          <o:OLEObject Type="Embed" ProgID="Visio.Drawing.11" ShapeID="_x0000_i1059" DrawAspect="Content" ObjectID="_1734617836" r:id="rId126"/>
        </w:object>
      </w:r>
    </w:p>
    <w:p w14:paraId="5C530EAF" w14:textId="77777777" w:rsidR="002E47DA" w:rsidRPr="001B7999" w:rsidRDefault="002E47DA" w:rsidP="002E47DA">
      <w:pPr>
        <w:pStyle w:val="Heading5"/>
        <w:tabs>
          <w:tab w:val="clear" w:pos="1638"/>
          <w:tab w:val="num" w:pos="993"/>
        </w:tabs>
        <w:ind w:hanging="1638"/>
        <w:rPr>
          <w:b w:val="0"/>
          <w:i/>
        </w:rPr>
      </w:pPr>
      <w:r w:rsidRPr="001B7999">
        <w:rPr>
          <w:b w:val="0"/>
          <w:i/>
        </w:rPr>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2E47DA" w:rsidRPr="009F13D7" w14:paraId="7C84F739" w14:textId="77777777" w:rsidTr="002131C0">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7967303B" w14:textId="77777777" w:rsidR="002E47DA" w:rsidRPr="009F13D7" w:rsidRDefault="002E47DA" w:rsidP="002131C0">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06B22D6A" w14:textId="77777777" w:rsidR="002E47DA" w:rsidRPr="009F13D7" w:rsidRDefault="002E47DA" w:rsidP="002131C0">
            <w:pPr>
              <w:snapToGrid w:val="0"/>
              <w:ind w:left="0"/>
              <w:jc w:val="center"/>
              <w:rPr>
                <w:b/>
              </w:rPr>
            </w:pPr>
            <w:r w:rsidRPr="009F13D7">
              <w:rPr>
                <w:b/>
              </w:rPr>
              <w:t>Phản ứng của hệ thống</w:t>
            </w:r>
          </w:p>
        </w:tc>
      </w:tr>
      <w:tr w:rsidR="002E47DA" w:rsidRPr="009F13D7" w14:paraId="5C27CCB0"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140D3CFF" w14:textId="77777777" w:rsidR="002E47DA" w:rsidRPr="009F13D7" w:rsidRDefault="002E47DA" w:rsidP="002131C0">
            <w:pPr>
              <w:tabs>
                <w:tab w:val="left" w:pos="720"/>
              </w:tabs>
              <w:spacing w:before="80"/>
              <w:ind w:left="360" w:hanging="360"/>
              <w:jc w:val="both"/>
            </w:pPr>
            <w:r w:rsidRPr="009F13D7">
              <w:t xml:space="preserve">1. Người dùng </w:t>
            </w:r>
            <w:r w:rsidRPr="00D10D54">
              <w:rPr>
                <w:snapToGrid/>
                <w:color w:val="000000"/>
                <w:szCs w:val="24"/>
              </w:rPr>
              <w:t>Đăng nhập vào hệ thống, chọn chức năng “Hồ sơ sức khỏe” và chọn 1 hồ sơ cần xem hồ sơ sức khỏe, chọn TABS “</w:t>
            </w:r>
            <w:r>
              <w:rPr>
                <w:snapToGrid/>
                <w:color w:val="000000"/>
                <w:szCs w:val="24"/>
              </w:rPr>
              <w:t>Lịch sử khám chữa bệnh</w:t>
            </w:r>
            <w:r w:rsidRPr="00D10D54">
              <w:rPr>
                <w:snapToGrid/>
                <w:color w:val="000000"/>
                <w:szCs w:val="24"/>
              </w:rPr>
              <w:t>”</w:t>
            </w:r>
          </w:p>
        </w:tc>
        <w:tc>
          <w:tcPr>
            <w:tcW w:w="6520" w:type="dxa"/>
            <w:tcBorders>
              <w:top w:val="dotted" w:sz="4" w:space="0" w:color="auto"/>
              <w:left w:val="dotted" w:sz="4" w:space="0" w:color="auto"/>
              <w:bottom w:val="dotted" w:sz="4" w:space="0" w:color="auto"/>
              <w:right w:val="dotted" w:sz="4" w:space="0" w:color="auto"/>
            </w:tcBorders>
            <w:hideMark/>
          </w:tcPr>
          <w:p w14:paraId="5AE9BCB4" w14:textId="77777777" w:rsidR="002E47DA" w:rsidRDefault="002E47DA" w:rsidP="002131C0">
            <w:pPr>
              <w:tabs>
                <w:tab w:val="left" w:pos="720"/>
              </w:tabs>
              <w:spacing w:before="80"/>
              <w:ind w:left="360" w:hanging="360"/>
              <w:jc w:val="both"/>
            </w:pPr>
            <w:r w:rsidRPr="009F13D7">
              <w:t>2. Hiển thị màn hình tìm kiếm và danh sách mặc định</w:t>
            </w:r>
          </w:p>
          <w:p w14:paraId="53F93CD3" w14:textId="77777777" w:rsidR="002E47DA" w:rsidRPr="00D10D54" w:rsidRDefault="002E47DA" w:rsidP="002131C0">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p>
          <w:p w14:paraId="1B9F5906" w14:textId="77777777" w:rsidR="002E47DA" w:rsidRDefault="002E47DA" w:rsidP="002131C0">
            <w:pPr>
              <w:pStyle w:val="BodyText"/>
              <w:numPr>
                <w:ilvl w:val="0"/>
                <w:numId w:val="18"/>
              </w:numPr>
              <w:spacing w:line="360" w:lineRule="auto"/>
              <w:ind w:left="346" w:hanging="284"/>
              <w:rPr>
                <w:lang w:eastAsia="ar-SA"/>
              </w:rPr>
            </w:pPr>
            <w:r>
              <w:rPr>
                <w:lang w:eastAsia="ar-SA"/>
              </w:rPr>
              <w:t>Thời gian khám Từ ngày: DatetimePicker, cho phép chọn thời gian khám để tìm kiếm, yêu cầu không được lớn hơn ngày hiện tại và không được lớn hơn “Đến ngày”</w:t>
            </w:r>
          </w:p>
          <w:p w14:paraId="4B270402" w14:textId="77777777" w:rsidR="002E47DA" w:rsidRDefault="002E47DA" w:rsidP="002131C0">
            <w:pPr>
              <w:pStyle w:val="BodyText"/>
              <w:numPr>
                <w:ilvl w:val="0"/>
                <w:numId w:val="18"/>
              </w:numPr>
              <w:spacing w:line="360" w:lineRule="auto"/>
              <w:ind w:left="346" w:hanging="284"/>
              <w:rPr>
                <w:lang w:eastAsia="ar-SA"/>
              </w:rPr>
            </w:pPr>
            <w:r>
              <w:rPr>
                <w:lang w:eastAsia="ar-SA"/>
              </w:rPr>
              <w:t>Đến ngày: DatetimePicker, cho phép chọn khoảng thời gian khám để tìm kiếm, yêu cầu không được lớn hơn ngày hiện tại</w:t>
            </w:r>
          </w:p>
          <w:p w14:paraId="32D1AFD9" w14:textId="77777777" w:rsidR="002E47DA" w:rsidRDefault="002E47DA" w:rsidP="002131C0">
            <w:pPr>
              <w:pStyle w:val="BodyText"/>
              <w:numPr>
                <w:ilvl w:val="0"/>
                <w:numId w:val="18"/>
              </w:numPr>
              <w:spacing w:line="360" w:lineRule="auto"/>
              <w:ind w:left="346" w:hanging="284"/>
              <w:rPr>
                <w:lang w:eastAsia="ar-SA"/>
              </w:rPr>
            </w:pPr>
            <w:r>
              <w:rPr>
                <w:lang w:eastAsia="ar-SA"/>
              </w:rPr>
              <w:t>Hình thức Khám chữa bệnh: Combobox cho phép chọn loại hình khám chữa bệnh quân nhân đến khám bao gồm các loại hình</w:t>
            </w:r>
          </w:p>
          <w:p w14:paraId="3153D99F" w14:textId="77777777" w:rsidR="002E47DA" w:rsidRDefault="002E47DA" w:rsidP="002131C0">
            <w:pPr>
              <w:pStyle w:val="BodyText"/>
              <w:numPr>
                <w:ilvl w:val="0"/>
                <w:numId w:val="50"/>
              </w:numPr>
              <w:spacing w:line="360" w:lineRule="auto"/>
              <w:rPr>
                <w:lang w:eastAsia="ar-SA"/>
              </w:rPr>
            </w:pPr>
            <w:r>
              <w:rPr>
                <w:lang w:eastAsia="ar-SA"/>
              </w:rPr>
              <w:t>Khám bệnh</w:t>
            </w:r>
          </w:p>
          <w:p w14:paraId="78D06EAB" w14:textId="77777777" w:rsidR="002E47DA" w:rsidRDefault="002E47DA" w:rsidP="002131C0">
            <w:pPr>
              <w:pStyle w:val="BodyText"/>
              <w:numPr>
                <w:ilvl w:val="0"/>
                <w:numId w:val="50"/>
              </w:numPr>
              <w:spacing w:line="360" w:lineRule="auto"/>
              <w:rPr>
                <w:lang w:eastAsia="ar-SA"/>
              </w:rPr>
            </w:pPr>
            <w:r>
              <w:rPr>
                <w:lang w:eastAsia="ar-SA"/>
              </w:rPr>
              <w:lastRenderedPageBreak/>
              <w:t>Điều trị ngoại trú</w:t>
            </w:r>
          </w:p>
          <w:p w14:paraId="6F328204" w14:textId="77777777" w:rsidR="002E47DA" w:rsidRDefault="002E47DA" w:rsidP="002131C0">
            <w:pPr>
              <w:pStyle w:val="BodyText"/>
              <w:numPr>
                <w:ilvl w:val="0"/>
                <w:numId w:val="50"/>
              </w:numPr>
              <w:spacing w:line="360" w:lineRule="auto"/>
              <w:rPr>
                <w:lang w:eastAsia="ar-SA"/>
              </w:rPr>
            </w:pPr>
            <w:r>
              <w:rPr>
                <w:lang w:eastAsia="ar-SA"/>
              </w:rPr>
              <w:t>Điều trị nội trú</w:t>
            </w:r>
          </w:p>
          <w:p w14:paraId="7FB2C2DE" w14:textId="77777777" w:rsidR="002E47DA" w:rsidRDefault="002E47DA" w:rsidP="002131C0">
            <w:pPr>
              <w:pStyle w:val="BodyText"/>
              <w:numPr>
                <w:ilvl w:val="0"/>
                <w:numId w:val="50"/>
              </w:numPr>
              <w:spacing w:line="360" w:lineRule="auto"/>
              <w:rPr>
                <w:lang w:eastAsia="ar-SA"/>
              </w:rPr>
            </w:pPr>
            <w:r>
              <w:rPr>
                <w:lang w:eastAsia="ar-SA"/>
              </w:rPr>
              <w:t>Điều trị nội trú ban ngày</w:t>
            </w:r>
          </w:p>
          <w:p w14:paraId="07EAC2C0" w14:textId="77777777" w:rsidR="002E47DA" w:rsidRDefault="002E47DA" w:rsidP="002131C0">
            <w:pPr>
              <w:pStyle w:val="BodyText"/>
              <w:numPr>
                <w:ilvl w:val="0"/>
                <w:numId w:val="50"/>
              </w:numPr>
              <w:spacing w:line="360" w:lineRule="auto"/>
              <w:rPr>
                <w:lang w:eastAsia="ar-SA"/>
              </w:rPr>
            </w:pPr>
            <w:r>
              <w:rPr>
                <w:lang w:eastAsia="ar-SA"/>
              </w:rPr>
              <w:t>Nhận thuốc theo hẹn</w:t>
            </w:r>
          </w:p>
          <w:p w14:paraId="543DFC37" w14:textId="77777777" w:rsidR="002E47DA" w:rsidRDefault="002E47DA" w:rsidP="002131C0">
            <w:pPr>
              <w:pStyle w:val="BodyText"/>
              <w:numPr>
                <w:ilvl w:val="0"/>
                <w:numId w:val="50"/>
              </w:numPr>
              <w:spacing w:line="360" w:lineRule="auto"/>
              <w:rPr>
                <w:lang w:eastAsia="ar-SA"/>
              </w:rPr>
            </w:pPr>
            <w:r>
              <w:rPr>
                <w:lang w:eastAsia="ar-SA"/>
              </w:rPr>
              <w:t>Tất cả</w:t>
            </w:r>
          </w:p>
          <w:p w14:paraId="6901BA39" w14:textId="77777777" w:rsidR="002E47DA" w:rsidRDefault="002E47DA" w:rsidP="002131C0">
            <w:pPr>
              <w:pStyle w:val="BodyText"/>
              <w:spacing w:line="360" w:lineRule="auto"/>
              <w:ind w:left="0"/>
              <w:rPr>
                <w:lang w:eastAsia="ar-SA"/>
              </w:rPr>
            </w:pPr>
            <w:r>
              <w:rPr>
                <w:lang w:eastAsia="ar-SA"/>
              </w:rPr>
              <w:t xml:space="preserve">  Mặc định là Tất cả</w:t>
            </w:r>
          </w:p>
          <w:p w14:paraId="0251FA4C" w14:textId="77777777" w:rsidR="002E47DA" w:rsidRDefault="002E47DA" w:rsidP="002131C0">
            <w:pPr>
              <w:pStyle w:val="BodyText"/>
              <w:numPr>
                <w:ilvl w:val="0"/>
                <w:numId w:val="18"/>
              </w:numPr>
              <w:spacing w:line="360" w:lineRule="auto"/>
              <w:ind w:left="346" w:hanging="284"/>
              <w:rPr>
                <w:lang w:eastAsia="ar-SA"/>
              </w:rPr>
            </w:pPr>
            <w:r>
              <w:rPr>
                <w:lang w:eastAsia="ar-SA"/>
              </w:rPr>
              <w:t>Cơ sở y tế: Combobox hiển thị cho phép chọn cơ sở y tế mà quân nhân đến khám</w:t>
            </w:r>
          </w:p>
          <w:p w14:paraId="1DFBE411" w14:textId="77777777" w:rsidR="002E47DA" w:rsidRPr="00D10D54" w:rsidRDefault="002E47DA" w:rsidP="002131C0">
            <w:pPr>
              <w:pStyle w:val="BodyText"/>
              <w:numPr>
                <w:ilvl w:val="0"/>
                <w:numId w:val="18"/>
              </w:numPr>
              <w:spacing w:line="360" w:lineRule="auto"/>
              <w:ind w:left="346" w:hanging="284"/>
              <w:rPr>
                <w:lang w:eastAsia="ar-SA"/>
              </w:rPr>
            </w:pPr>
            <w:r>
              <w:rPr>
                <w:lang w:eastAsia="ar-SA"/>
              </w:rPr>
              <w:t>Button Tìm kiếm: Thực hiện thao tác tìm kiếm thông tin kết quả khám sức khỏe định kỳ</w:t>
            </w:r>
          </w:p>
          <w:p w14:paraId="63692B54" w14:textId="77777777" w:rsidR="002E47DA" w:rsidRPr="00D4495F" w:rsidRDefault="002E47DA" w:rsidP="002131C0">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lịch sử khám chữa bệnh: </w:t>
            </w:r>
            <w:r w:rsidRPr="00D4495F">
              <w:rPr>
                <w:b/>
              </w:rPr>
              <w:t xml:space="preserve"> </w:t>
            </w:r>
            <w:r>
              <w:t xml:space="preserve">Hiển thị danh sách lịch sử khám chữa bệnh của quân nhân </w:t>
            </w:r>
            <w:r w:rsidRPr="00D4495F">
              <w:t>bao gồm các trường thông tin sau:</w:t>
            </w:r>
          </w:p>
          <w:p w14:paraId="54B02D7A" w14:textId="77777777" w:rsidR="002E47DA" w:rsidRPr="00D4495F" w:rsidRDefault="002E47DA" w:rsidP="002131C0">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05CD73BF" w14:textId="77777777" w:rsidR="002E47DA" w:rsidRDefault="002E47DA" w:rsidP="002131C0">
            <w:pPr>
              <w:pStyle w:val="BodyText"/>
              <w:numPr>
                <w:ilvl w:val="0"/>
                <w:numId w:val="18"/>
              </w:numPr>
              <w:spacing w:line="360" w:lineRule="auto"/>
              <w:ind w:left="346" w:hanging="284"/>
              <w:rPr>
                <w:lang w:eastAsia="ar-SA"/>
              </w:rPr>
            </w:pPr>
            <w:r>
              <w:rPr>
                <w:lang w:eastAsia="ar-SA"/>
              </w:rPr>
              <w:t>Thời gian khám chữa bệnh: Thời điểm quân nhân khám và kết thúc khám, định dạng dd/MM/yyyy</w:t>
            </w:r>
          </w:p>
          <w:p w14:paraId="35DE125F" w14:textId="77777777" w:rsidR="002E47DA" w:rsidRDefault="002E47DA" w:rsidP="002131C0">
            <w:pPr>
              <w:pStyle w:val="BodyText"/>
              <w:numPr>
                <w:ilvl w:val="0"/>
                <w:numId w:val="18"/>
              </w:numPr>
              <w:spacing w:line="360" w:lineRule="auto"/>
              <w:ind w:left="346" w:hanging="284"/>
              <w:rPr>
                <w:lang w:eastAsia="ar-SA"/>
              </w:rPr>
            </w:pPr>
            <w:r>
              <w:rPr>
                <w:lang w:eastAsia="ar-SA"/>
              </w:rPr>
              <w:t>Hình thức khám chữa bệnh: Hình thức quân nhân khám chữ bệnh</w:t>
            </w:r>
          </w:p>
          <w:p w14:paraId="237391E4" w14:textId="77777777" w:rsidR="002E47DA" w:rsidRDefault="002E47DA" w:rsidP="002131C0">
            <w:pPr>
              <w:pStyle w:val="BodyText"/>
              <w:numPr>
                <w:ilvl w:val="0"/>
                <w:numId w:val="18"/>
              </w:numPr>
              <w:spacing w:line="360" w:lineRule="auto"/>
              <w:ind w:left="346" w:hanging="284"/>
              <w:rPr>
                <w:lang w:eastAsia="ar-SA"/>
              </w:rPr>
            </w:pPr>
            <w:r>
              <w:rPr>
                <w:lang w:eastAsia="ar-SA"/>
              </w:rPr>
              <w:t>Bệnh sử: Bệnh sử tại thời điểm quân nhân đến khám</w:t>
            </w:r>
          </w:p>
          <w:p w14:paraId="23B0A754" w14:textId="77777777" w:rsidR="002E47DA" w:rsidRDefault="002E47DA" w:rsidP="002131C0">
            <w:pPr>
              <w:pStyle w:val="BodyText"/>
              <w:numPr>
                <w:ilvl w:val="0"/>
                <w:numId w:val="18"/>
              </w:numPr>
              <w:spacing w:line="360" w:lineRule="auto"/>
              <w:ind w:left="346" w:hanging="284"/>
              <w:rPr>
                <w:lang w:eastAsia="ar-SA"/>
              </w:rPr>
            </w:pPr>
            <w:r>
              <w:rPr>
                <w:lang w:eastAsia="ar-SA"/>
              </w:rPr>
              <w:t>Cơ sở y tế: Cơ sở y tế nơi phát sinh kết quả khám sức khỏe</w:t>
            </w:r>
          </w:p>
          <w:p w14:paraId="4B1010A4" w14:textId="77777777" w:rsidR="002E47DA" w:rsidRDefault="002E47DA" w:rsidP="002131C0">
            <w:pPr>
              <w:pStyle w:val="BodyText"/>
              <w:numPr>
                <w:ilvl w:val="0"/>
                <w:numId w:val="18"/>
              </w:numPr>
              <w:spacing w:line="360" w:lineRule="auto"/>
              <w:ind w:left="346" w:hanging="284"/>
              <w:rPr>
                <w:lang w:eastAsia="ar-SA"/>
              </w:rPr>
            </w:pPr>
            <w:r>
              <w:rPr>
                <w:lang w:eastAsia="ar-SA"/>
              </w:rPr>
              <w:t>Bác sĩ khám/ điều trị</w:t>
            </w:r>
          </w:p>
          <w:p w14:paraId="425B3639" w14:textId="77777777" w:rsidR="002E47DA" w:rsidRDefault="002E47DA" w:rsidP="002131C0">
            <w:pPr>
              <w:pStyle w:val="BodyText"/>
              <w:numPr>
                <w:ilvl w:val="0"/>
                <w:numId w:val="18"/>
              </w:numPr>
              <w:spacing w:line="360" w:lineRule="auto"/>
              <w:ind w:left="346" w:hanging="284"/>
              <w:rPr>
                <w:lang w:eastAsia="ar-SA"/>
              </w:rPr>
            </w:pPr>
            <w:r>
              <w:rPr>
                <w:lang w:eastAsia="ar-SA"/>
              </w:rPr>
              <w:t>Chẩn đoán: Chẩn đoán bệnh theo ICD10 theo kết quả khám sức khỏe định kỳ</w:t>
            </w:r>
          </w:p>
          <w:p w14:paraId="403C0FF5" w14:textId="77777777" w:rsidR="002E47DA" w:rsidRPr="00D4495F" w:rsidRDefault="002E47DA" w:rsidP="002131C0">
            <w:pPr>
              <w:pStyle w:val="BodyText"/>
              <w:numPr>
                <w:ilvl w:val="0"/>
                <w:numId w:val="18"/>
              </w:numPr>
              <w:spacing w:line="360" w:lineRule="auto"/>
              <w:ind w:left="346" w:hanging="284"/>
              <w:rPr>
                <w:lang w:eastAsia="ar-SA"/>
              </w:rPr>
            </w:pPr>
            <w:r>
              <w:rPr>
                <w:lang w:eastAsia="ar-SA"/>
              </w:rPr>
              <w:t xml:space="preserve">Thời gian cập nhật: Thời gian đưa lên hệ thống, định dạng dd/MM/yyyy </w:t>
            </w:r>
            <w:proofErr w:type="gramStart"/>
            <w:r>
              <w:rPr>
                <w:lang w:eastAsia="ar-SA"/>
              </w:rPr>
              <w:t>HH:ss</w:t>
            </w:r>
            <w:proofErr w:type="gramEnd"/>
          </w:p>
          <w:p w14:paraId="5B3D0F61" w14:textId="77777777" w:rsidR="002E47DA" w:rsidRDefault="002E47DA" w:rsidP="002131C0">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5083F339" w14:textId="77777777" w:rsidR="002E47DA" w:rsidRDefault="002E47DA" w:rsidP="002131C0">
            <w:pPr>
              <w:pStyle w:val="BodyText"/>
              <w:numPr>
                <w:ilvl w:val="0"/>
                <w:numId w:val="32"/>
              </w:numPr>
              <w:spacing w:line="360" w:lineRule="auto"/>
              <w:ind w:left="600" w:hanging="283"/>
              <w:rPr>
                <w:lang w:eastAsia="ar-SA"/>
              </w:rPr>
            </w:pPr>
            <w:r>
              <w:rPr>
                <w:lang w:eastAsia="ar-SA"/>
              </w:rPr>
              <w:t>Xem chi tiết: Mở màn hình chi tiết lịch sử khám chữa bệnh</w:t>
            </w:r>
          </w:p>
          <w:p w14:paraId="7116BCA1" w14:textId="77777777" w:rsidR="002E47DA" w:rsidRDefault="002E47DA" w:rsidP="002131C0">
            <w:pPr>
              <w:pStyle w:val="BodyText"/>
              <w:numPr>
                <w:ilvl w:val="0"/>
                <w:numId w:val="32"/>
              </w:numPr>
              <w:spacing w:line="360" w:lineRule="auto"/>
              <w:ind w:left="600" w:hanging="283"/>
            </w:pPr>
            <w:r>
              <w:rPr>
                <w:lang w:eastAsia="ar-SA"/>
              </w:rPr>
              <w:lastRenderedPageBreak/>
              <w:t>Sửa: Mở màn hình sửa lịch sử khám chữa bệnh</w:t>
            </w:r>
          </w:p>
          <w:p w14:paraId="104F4E0C" w14:textId="77777777" w:rsidR="002E47DA" w:rsidRDefault="002E47DA" w:rsidP="002131C0">
            <w:pPr>
              <w:pStyle w:val="BodyText"/>
              <w:numPr>
                <w:ilvl w:val="0"/>
                <w:numId w:val="32"/>
              </w:numPr>
              <w:spacing w:line="360" w:lineRule="auto"/>
              <w:ind w:left="600" w:hanging="283"/>
            </w:pPr>
            <w:r>
              <w:rPr>
                <w:lang w:eastAsia="ar-SA"/>
              </w:rPr>
              <w:t>Xóa: Thực hiện hành động xóa lịch sử khám chữa bệnh</w:t>
            </w:r>
          </w:p>
          <w:p w14:paraId="4D71E904" w14:textId="77777777" w:rsidR="002E47DA" w:rsidRDefault="002E47DA" w:rsidP="002131C0">
            <w:pPr>
              <w:pStyle w:val="BodyText"/>
              <w:numPr>
                <w:ilvl w:val="0"/>
                <w:numId w:val="32"/>
              </w:numPr>
              <w:spacing w:line="360" w:lineRule="auto"/>
              <w:ind w:left="600" w:hanging="283"/>
            </w:pPr>
            <w:r>
              <w:rPr>
                <w:lang w:eastAsia="ar-SA"/>
              </w:rPr>
              <w:t>Thêm lich sử khám chữa bệnh: Mở màn hình nhập mới lịch sử khám chữa bệnh</w:t>
            </w:r>
          </w:p>
          <w:p w14:paraId="2605234F" w14:textId="77777777" w:rsidR="002E47DA" w:rsidRDefault="002E47DA" w:rsidP="002131C0">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2E2853E9" w14:textId="77777777" w:rsidR="002E47DA" w:rsidRPr="009F13D7" w:rsidRDefault="002E47DA" w:rsidP="002131C0">
            <w:pPr>
              <w:widowControl/>
              <w:numPr>
                <w:ilvl w:val="0"/>
                <w:numId w:val="33"/>
              </w:numPr>
              <w:tabs>
                <w:tab w:val="left" w:pos="317"/>
              </w:tabs>
              <w:snapToGrid w:val="0"/>
              <w:spacing w:before="80" w:after="160"/>
              <w:ind w:left="317" w:hanging="283"/>
              <w:contextualSpacing/>
              <w:jc w:val="both"/>
            </w:pPr>
            <w:r w:rsidRPr="00986A62">
              <w:rPr>
                <w:b/>
              </w:rPr>
              <w:t xml:space="preserve">Tổng số </w:t>
            </w:r>
            <w:r>
              <w:rPr>
                <w:b/>
              </w:rPr>
              <w:t xml:space="preserve">Danh sách </w:t>
            </w:r>
            <w:r w:rsidRPr="007C1387">
              <w:rPr>
                <w:b/>
                <w:lang w:eastAsia="ar-SA"/>
              </w:rPr>
              <w:t>lịch sử khám chữa bệnh</w:t>
            </w:r>
            <w:r w:rsidRPr="00986A62">
              <w:rPr>
                <w:b/>
              </w:rPr>
              <w:t xml:space="preserve">: </w:t>
            </w:r>
            <w:r w:rsidRPr="00986A62">
              <w:t xml:space="preserve">Thống kê tổng số </w:t>
            </w:r>
            <w:r>
              <w:t>lịch sử khám chữa bệnh của quân nhân</w:t>
            </w:r>
            <w:r w:rsidRPr="00986A62">
              <w:t xml:space="preserve"> trên màn hình danh sách</w:t>
            </w:r>
          </w:p>
        </w:tc>
      </w:tr>
      <w:tr w:rsidR="002E47DA" w:rsidRPr="009F13D7" w14:paraId="6E9CF1D5"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7DE45ADE" w14:textId="77777777" w:rsidR="002E47DA" w:rsidRPr="009F13D7" w:rsidRDefault="002E47DA" w:rsidP="002131C0">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3C7EFC2C" w14:textId="77777777" w:rsidR="002E47DA" w:rsidRPr="009F13D7" w:rsidRDefault="002E47DA" w:rsidP="002131C0">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2E47DA" w:rsidRPr="009F13D7" w14:paraId="2EC7A805" w14:textId="77777777" w:rsidTr="002131C0">
        <w:tc>
          <w:tcPr>
            <w:tcW w:w="2439" w:type="dxa"/>
            <w:tcBorders>
              <w:top w:val="dotted" w:sz="4" w:space="0" w:color="auto"/>
              <w:left w:val="dotted" w:sz="4" w:space="0" w:color="auto"/>
              <w:bottom w:val="dotted" w:sz="4" w:space="0" w:color="auto"/>
              <w:right w:val="dotted" w:sz="4" w:space="0" w:color="auto"/>
            </w:tcBorders>
            <w:shd w:val="pct10" w:color="auto" w:fill="auto"/>
          </w:tcPr>
          <w:p w14:paraId="15F66E05" w14:textId="77777777" w:rsidR="002E47DA" w:rsidRPr="009F13D7" w:rsidRDefault="002E47DA" w:rsidP="002131C0">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29E77030" w14:textId="77777777" w:rsidR="002E47DA" w:rsidRPr="009F13D7" w:rsidRDefault="002E47DA" w:rsidP="002131C0">
            <w:pPr>
              <w:snapToGrid w:val="0"/>
              <w:jc w:val="both"/>
              <w:rPr>
                <w:lang w:val="pt-BR"/>
              </w:rPr>
            </w:pPr>
          </w:p>
        </w:tc>
      </w:tr>
    </w:tbl>
    <w:p w14:paraId="3C85A5B4" w14:textId="27B39304" w:rsidR="002E47DA" w:rsidRPr="001B7999" w:rsidRDefault="002E47DA" w:rsidP="002E47DA">
      <w:pPr>
        <w:pStyle w:val="Heading5"/>
        <w:tabs>
          <w:tab w:val="clear" w:pos="1638"/>
          <w:tab w:val="num" w:pos="993"/>
        </w:tabs>
        <w:ind w:hanging="1638"/>
        <w:rPr>
          <w:b w:val="0"/>
          <w:i/>
        </w:rPr>
      </w:pPr>
      <w:r w:rsidRPr="001B7999">
        <w:rPr>
          <w:b w:val="0"/>
          <w:i/>
        </w:rPr>
        <w:t xml:space="preserve">Mô tả dòng sự kiện </w:t>
      </w:r>
      <w:r w:rsidR="00BD1BF6">
        <w:rPr>
          <w:b w:val="0"/>
          <w:i/>
        </w:rPr>
        <w:t>phụ (</w:t>
      </w:r>
      <w:r w:rsidRPr="001B7999">
        <w:rPr>
          <w:b w:val="0"/>
          <w:i/>
        </w:rPr>
        <w:t>Alternative Flow)</w:t>
      </w:r>
    </w:p>
    <w:p w14:paraId="6E32B4B8" w14:textId="77777777" w:rsidR="002E47DA" w:rsidRPr="00A5173F" w:rsidRDefault="002E47DA" w:rsidP="002E47DA">
      <w:r>
        <w:t>N/A</w:t>
      </w:r>
    </w:p>
    <w:p w14:paraId="2A4BD7E1" w14:textId="77777777" w:rsidR="002E47DA" w:rsidRPr="001B7999" w:rsidRDefault="002E47DA" w:rsidP="002E47DA">
      <w:pPr>
        <w:pStyle w:val="Heading5"/>
        <w:tabs>
          <w:tab w:val="clear" w:pos="1638"/>
          <w:tab w:val="num" w:pos="993"/>
        </w:tabs>
        <w:ind w:hanging="1638"/>
        <w:rPr>
          <w:b w:val="0"/>
          <w:i/>
        </w:rPr>
      </w:pPr>
      <w:r w:rsidRPr="001B7999">
        <w:rPr>
          <w:b w:val="0"/>
          <w:i/>
        </w:rPr>
        <w:t>Ghi chú</w:t>
      </w:r>
    </w:p>
    <w:p w14:paraId="3AA58EE8" w14:textId="77777777" w:rsidR="002E47DA" w:rsidRDefault="002E47DA" w:rsidP="002E47DA">
      <w:pPr>
        <w:ind w:left="0"/>
      </w:pPr>
      <w:r>
        <w:rPr>
          <w:noProof/>
          <w:snapToGrid/>
        </w:rPr>
        <w:drawing>
          <wp:inline distT="0" distB="0" distL="0" distR="0" wp14:anchorId="550C16C5" wp14:editId="4BD263D9">
            <wp:extent cx="5941695" cy="255778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1695" cy="2557780"/>
                    </a:xfrm>
                    <a:prstGeom prst="rect">
                      <a:avLst/>
                    </a:prstGeom>
                  </pic:spPr>
                </pic:pic>
              </a:graphicData>
            </a:graphic>
          </wp:inline>
        </w:drawing>
      </w:r>
    </w:p>
    <w:p w14:paraId="7C682EA6" w14:textId="77777777" w:rsidR="002E47DA" w:rsidRDefault="002E47DA" w:rsidP="002E47DA">
      <w:pPr>
        <w:pStyle w:val="BodyText"/>
        <w:spacing w:line="360" w:lineRule="auto"/>
        <w:ind w:left="0"/>
        <w:jc w:val="center"/>
        <w:rPr>
          <w:i/>
          <w:noProof/>
        </w:rPr>
      </w:pPr>
      <w:r w:rsidRPr="00EF1727">
        <w:rPr>
          <w:i/>
          <w:noProof/>
        </w:rPr>
        <w:t xml:space="preserve">Hình: Màn hình Prototype </w:t>
      </w:r>
      <w:r>
        <w:rPr>
          <w:i/>
          <w:noProof/>
        </w:rPr>
        <w:t>Danh sách lịch sử khám chữa bệnh</w:t>
      </w:r>
    </w:p>
    <w:p w14:paraId="43D28460" w14:textId="77777777" w:rsidR="002E47DA" w:rsidRDefault="002E47DA" w:rsidP="002E47DA">
      <w:pPr>
        <w:pStyle w:val="Heading4"/>
      </w:pPr>
      <w:r>
        <w:lastRenderedPageBreak/>
        <w:t>Thêm mới lịch sử khám chữa bệnh</w:t>
      </w:r>
    </w:p>
    <w:p w14:paraId="7E2D2A44" w14:textId="77777777" w:rsidR="002E47DA" w:rsidRDefault="002E47DA" w:rsidP="002E47DA">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CA1A78" w14:paraId="3A5035BD"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25BB7947" w14:textId="77777777" w:rsidR="002E47DA" w:rsidRPr="00CA1A78" w:rsidRDefault="002E47DA" w:rsidP="002131C0">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242854F6" w14:textId="77777777" w:rsidR="002E47DA" w:rsidRPr="00CA1A78" w:rsidRDefault="002E47DA" w:rsidP="002131C0">
            <w:pPr>
              <w:pStyle w:val="BodyText"/>
              <w:spacing w:line="360" w:lineRule="auto"/>
              <w:ind w:left="0"/>
              <w:rPr>
                <w:lang w:eastAsia="ar-SA"/>
              </w:rPr>
            </w:pPr>
            <w:r w:rsidRPr="00CA1A78">
              <w:rPr>
                <w:iCs/>
              </w:rPr>
              <w:t xml:space="preserve">Thêm </w:t>
            </w:r>
            <w:r>
              <w:rPr>
                <w:iCs/>
              </w:rPr>
              <w:t>mới lịch sử khám chữa bệnh</w:t>
            </w:r>
          </w:p>
        </w:tc>
      </w:tr>
      <w:tr w:rsidR="002E47DA" w:rsidRPr="00CA1A78" w14:paraId="7FEBECD4"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22A5B5E" w14:textId="77777777" w:rsidR="002E47DA" w:rsidRPr="00CA1A78" w:rsidRDefault="002E47DA" w:rsidP="002131C0">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DFFF879" w14:textId="77777777" w:rsidR="002E47DA" w:rsidRPr="00CA1A78" w:rsidRDefault="002E47DA" w:rsidP="002131C0">
            <w:pPr>
              <w:pStyle w:val="BodyText"/>
              <w:spacing w:line="360" w:lineRule="auto"/>
              <w:ind w:left="0"/>
              <w:rPr>
                <w:lang w:eastAsia="ar-SA"/>
              </w:rPr>
            </w:pPr>
            <w:r w:rsidRPr="00CA1A78">
              <w:rPr>
                <w:iCs/>
              </w:rPr>
              <w:t xml:space="preserve">Thêm </w:t>
            </w:r>
            <w:r>
              <w:rPr>
                <w:iCs/>
              </w:rPr>
              <w:t>mới lịch sử khám chữa bệnh</w:t>
            </w:r>
          </w:p>
        </w:tc>
      </w:tr>
      <w:tr w:rsidR="002E47DA" w:rsidRPr="00CA1A78" w14:paraId="7367D4E2"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8E98E09" w14:textId="77777777" w:rsidR="002E47DA" w:rsidRPr="00CA1A78" w:rsidRDefault="002E47DA" w:rsidP="002131C0">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2FA9D0D" w14:textId="77777777" w:rsidR="002E47DA" w:rsidRPr="00CA1A78" w:rsidRDefault="002E47DA" w:rsidP="002131C0">
            <w:pPr>
              <w:pStyle w:val="BodyText"/>
              <w:spacing w:line="360" w:lineRule="auto"/>
              <w:ind w:left="0"/>
            </w:pPr>
            <w:r>
              <w:rPr>
                <w:lang w:eastAsia="ar-SA"/>
              </w:rPr>
              <w:t>Người sử dụng</w:t>
            </w:r>
          </w:p>
        </w:tc>
      </w:tr>
      <w:tr w:rsidR="002E47DA" w:rsidRPr="00CA1A78" w14:paraId="5E10F588"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15EE825" w14:textId="77777777" w:rsidR="002E47DA" w:rsidRPr="00CA1A78" w:rsidRDefault="002E47DA" w:rsidP="002131C0">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0FCD1FE" w14:textId="77777777" w:rsidR="002E47DA" w:rsidRPr="00CA1A78" w:rsidRDefault="002E47DA" w:rsidP="002131C0">
            <w:pPr>
              <w:ind w:left="0"/>
              <w:rPr>
                <w:lang w:eastAsia="ar-SA"/>
              </w:rPr>
            </w:pPr>
            <w:r w:rsidRPr="00CA1A78">
              <w:rPr>
                <w:lang w:eastAsia="ar-SA"/>
              </w:rPr>
              <w:t xml:space="preserve">Người dùng đã đăng nhập vào hệ thống và được phân quyền vào chức năng </w:t>
            </w:r>
            <w:r w:rsidRPr="00CA1A78">
              <w:rPr>
                <w:iCs/>
              </w:rPr>
              <w:t xml:space="preserve">Thêm </w:t>
            </w:r>
            <w:r>
              <w:rPr>
                <w:iCs/>
              </w:rPr>
              <w:t>mới lịch sử khám chữa bệnh</w:t>
            </w:r>
          </w:p>
        </w:tc>
      </w:tr>
      <w:tr w:rsidR="002E47DA" w:rsidRPr="00CA1A78" w14:paraId="5FD6282F"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BA850B3" w14:textId="77777777" w:rsidR="002E47DA" w:rsidRPr="00CA1A78" w:rsidRDefault="002E47DA" w:rsidP="002131C0">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132CCB41" w14:textId="77777777" w:rsidR="002E47DA" w:rsidRPr="00CA1A78" w:rsidRDefault="002E47DA" w:rsidP="002131C0">
            <w:pPr>
              <w:keepLines/>
              <w:spacing w:after="120"/>
              <w:ind w:left="0"/>
              <w:jc w:val="both"/>
              <w:rPr>
                <w:lang w:eastAsia="ar-SA"/>
              </w:rPr>
            </w:pPr>
            <w:r w:rsidRPr="00CA1A78">
              <w:rPr>
                <w:iCs/>
              </w:rPr>
              <w:t xml:space="preserve">Thêm </w:t>
            </w:r>
            <w:r>
              <w:rPr>
                <w:iCs/>
              </w:rPr>
              <w:t>mới lịch sử khám chữa bệnh</w:t>
            </w:r>
            <w:r>
              <w:rPr>
                <w:lang w:eastAsia="ar-SA"/>
              </w:rPr>
              <w:t xml:space="preserve"> thành công</w:t>
            </w:r>
            <w:r w:rsidRPr="00CA1A78">
              <w:rPr>
                <w:lang w:eastAsia="ar-SA"/>
              </w:rPr>
              <w:t xml:space="preserve"> và hiển thị thông tin tại danh sách </w:t>
            </w:r>
            <w:r>
              <w:rPr>
                <w:iCs/>
              </w:rPr>
              <w:t>lịch sử khám chữa bệnh</w:t>
            </w:r>
            <w:r>
              <w:rPr>
                <w:lang w:eastAsia="ar-SA"/>
              </w:rPr>
              <w:t xml:space="preserve">. </w:t>
            </w:r>
            <w:r w:rsidRPr="00CA1A78">
              <w:rPr>
                <w:lang w:eastAsia="ar-SA"/>
              </w:rPr>
              <w:t xml:space="preserve">Trường hợp thêm mới thành công thì hiển thị thông báo hiện lên trong vòng 5s “Bạn đã thêm mới </w:t>
            </w:r>
            <w:r>
              <w:rPr>
                <w:iCs/>
              </w:rPr>
              <w:t>lịch sử khám chữa bệnh</w:t>
            </w:r>
            <w:r w:rsidRPr="00CA1A78">
              <w:rPr>
                <w:lang w:eastAsia="ar-SA"/>
              </w:rPr>
              <w:t xml:space="preserve"> thành công!” </w:t>
            </w:r>
          </w:p>
          <w:p w14:paraId="387E497E" w14:textId="77777777" w:rsidR="002E47DA" w:rsidRPr="00CA1A78" w:rsidRDefault="002E47DA" w:rsidP="002131C0">
            <w:pPr>
              <w:keepLines/>
              <w:snapToGrid w:val="0"/>
              <w:spacing w:after="120"/>
              <w:ind w:left="0"/>
              <w:jc w:val="both"/>
              <w:rPr>
                <w:lang w:eastAsia="ar-SA"/>
              </w:rPr>
            </w:pPr>
            <w:r w:rsidRPr="00CA1A78">
              <w:rPr>
                <w:lang w:eastAsia="ar-SA"/>
              </w:rPr>
              <w:t xml:space="preserve">Trường hợp thêm mới không thành công thì hiển thị thông báo hiện lên trong vòng 5s “Bạn đã thêm mới </w:t>
            </w:r>
            <w:r>
              <w:rPr>
                <w:iCs/>
              </w:rPr>
              <w:t>lịch sử khám chữa bệnh</w:t>
            </w:r>
            <w:r w:rsidRPr="00CA1A78">
              <w:rPr>
                <w:lang w:eastAsia="ar-SA"/>
              </w:rPr>
              <w:t xml:space="preserve"> không thành công!”</w:t>
            </w:r>
          </w:p>
        </w:tc>
      </w:tr>
      <w:tr w:rsidR="002E47DA" w:rsidRPr="00CA1A78" w14:paraId="3B8BF795"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5D082DE" w14:textId="77777777" w:rsidR="002E47DA" w:rsidRPr="00CA1A78" w:rsidRDefault="002E47DA" w:rsidP="002131C0">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B3958CA" w14:textId="77777777" w:rsidR="002E47DA" w:rsidRPr="00CA1A78" w:rsidRDefault="002E47DA" w:rsidP="002131C0">
            <w:pPr>
              <w:tabs>
                <w:tab w:val="left" w:pos="720"/>
              </w:tabs>
              <w:spacing w:before="80"/>
              <w:ind w:left="360" w:hanging="360"/>
              <w:jc w:val="both"/>
            </w:pPr>
            <w:r w:rsidRPr="00CA1A78">
              <w:t>Các điều kiện ràng buộc:</w:t>
            </w:r>
          </w:p>
          <w:p w14:paraId="02100492" w14:textId="77777777" w:rsidR="002E47DA" w:rsidRPr="00CA1A78" w:rsidRDefault="002E47DA" w:rsidP="002131C0">
            <w:pPr>
              <w:numPr>
                <w:ilvl w:val="0"/>
                <w:numId w:val="17"/>
              </w:numPr>
              <w:tabs>
                <w:tab w:val="left" w:pos="505"/>
              </w:tabs>
              <w:snapToGrid w:val="0"/>
              <w:spacing w:before="80"/>
              <w:ind w:left="55"/>
              <w:jc w:val="both"/>
            </w:pPr>
            <w:r w:rsidRPr="00CA1A78">
              <w:t>Nếu để trống trường bắt buộc, hiển thị thông báo “{Tên trường} không được để trống” và focus vào trường vi phạm</w:t>
            </w:r>
            <w:r>
              <w:t xml:space="preserve">. </w:t>
            </w:r>
            <w:r w:rsidRPr="00CA1A78">
              <w:t>Nếu nhập dữ liệu nhập quá độ dài trường dữ liệu trong cơ sở dữ liệu thì hiển thị thông báo “{Tên trường} vượt quá {Độ dài của trường} ký tự” và focus vào trường vi phạm</w:t>
            </w:r>
          </w:p>
        </w:tc>
      </w:tr>
      <w:tr w:rsidR="002E47DA" w:rsidRPr="00CA1A78" w14:paraId="357030A7"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3A5DEDC" w14:textId="77777777" w:rsidR="002E47DA" w:rsidRPr="00CA1A78" w:rsidRDefault="002E47DA" w:rsidP="002131C0">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0D634C3B" w14:textId="77777777" w:rsidR="002E47DA" w:rsidRPr="00CA1A78" w:rsidRDefault="002E47DA" w:rsidP="002131C0">
            <w:pPr>
              <w:pStyle w:val="BodyText"/>
              <w:spacing w:line="360" w:lineRule="auto"/>
              <w:ind w:left="0"/>
            </w:pPr>
            <w:r w:rsidRPr="00CA1A78">
              <w:t>Lưu logs thêm mới</w:t>
            </w:r>
            <w:r>
              <w:t xml:space="preserve"> </w:t>
            </w:r>
            <w:r>
              <w:rPr>
                <w:iCs/>
              </w:rPr>
              <w:t>lịch sử khám chữa bệnh</w:t>
            </w:r>
          </w:p>
        </w:tc>
      </w:tr>
    </w:tbl>
    <w:p w14:paraId="2C073981" w14:textId="77777777" w:rsidR="002E47DA" w:rsidRPr="00D14B06" w:rsidRDefault="002E47DA" w:rsidP="002E47DA">
      <w:pPr>
        <w:ind w:left="0"/>
      </w:pPr>
    </w:p>
    <w:p w14:paraId="2C35E49A" w14:textId="77777777" w:rsidR="002E47DA" w:rsidRDefault="002E47DA" w:rsidP="002E47DA">
      <w:pPr>
        <w:pStyle w:val="Heading5"/>
        <w:tabs>
          <w:tab w:val="clear" w:pos="1638"/>
          <w:tab w:val="num" w:pos="993"/>
        </w:tabs>
        <w:ind w:hanging="1638"/>
        <w:rPr>
          <w:b w:val="0"/>
          <w:i/>
        </w:rPr>
      </w:pPr>
      <w:r w:rsidRPr="00B43226">
        <w:rPr>
          <w:b w:val="0"/>
          <w:i/>
        </w:rPr>
        <w:lastRenderedPageBreak/>
        <w:t>Biểu đồ luồng xử lý chức năng</w:t>
      </w:r>
    </w:p>
    <w:p w14:paraId="2A8FC083" w14:textId="77777777" w:rsidR="002E47DA" w:rsidRPr="00BB7567" w:rsidRDefault="002E47DA" w:rsidP="002E47DA">
      <w:pPr>
        <w:ind w:hanging="544"/>
      </w:pPr>
      <w:r w:rsidRPr="00EF1727">
        <w:object w:dxaOrig="12691" w:dyaOrig="7606" w14:anchorId="2E6D9226">
          <v:shape id="_x0000_i1060" type="#_x0000_t75" style="width:465.3pt;height:257.35pt" o:ole="">
            <v:imagedata r:id="rId128" o:title=""/>
          </v:shape>
          <o:OLEObject Type="Embed" ProgID="Visio.Drawing.11" ShapeID="_x0000_i1060" DrawAspect="Content" ObjectID="_1734617837" r:id="rId129"/>
        </w:object>
      </w:r>
    </w:p>
    <w:p w14:paraId="67D92FE3" w14:textId="77777777" w:rsidR="002E47DA" w:rsidRDefault="002E47DA" w:rsidP="002E47DA">
      <w:pPr>
        <w:pStyle w:val="Heading5"/>
        <w:tabs>
          <w:tab w:val="clear" w:pos="1638"/>
          <w:tab w:val="num" w:pos="993"/>
        </w:tabs>
        <w:ind w:hanging="1638"/>
        <w:rPr>
          <w:b w:val="0"/>
          <w:i/>
        </w:rPr>
      </w:pPr>
      <w:r w:rsidRPr="00B43226">
        <w:rPr>
          <w:b w:val="0"/>
          <w:i/>
        </w:rPr>
        <w:t>Mô tả dòng sự kiện chính (Basic Flow)</w:t>
      </w:r>
    </w:p>
    <w:tbl>
      <w:tblPr>
        <w:tblW w:w="9101"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155"/>
        <w:gridCol w:w="6946"/>
      </w:tblGrid>
      <w:tr w:rsidR="002E47DA" w:rsidRPr="00CA1A78" w14:paraId="3B9B1586" w14:textId="77777777" w:rsidTr="002131C0">
        <w:trPr>
          <w:trHeight w:val="530"/>
        </w:trPr>
        <w:tc>
          <w:tcPr>
            <w:tcW w:w="2155" w:type="dxa"/>
            <w:tcBorders>
              <w:top w:val="dotted" w:sz="4" w:space="0" w:color="auto"/>
              <w:left w:val="dotted" w:sz="4" w:space="0" w:color="auto"/>
              <w:bottom w:val="dotted" w:sz="4" w:space="0" w:color="auto"/>
              <w:right w:val="dotted" w:sz="4" w:space="0" w:color="auto"/>
            </w:tcBorders>
            <w:shd w:val="clear" w:color="auto" w:fill="EAF1DD" w:themeFill="accent3" w:themeFillTint="33"/>
            <w:hideMark/>
          </w:tcPr>
          <w:p w14:paraId="120F108D" w14:textId="77777777" w:rsidR="002E47DA" w:rsidRPr="00CA1A78" w:rsidRDefault="002E47DA" w:rsidP="002131C0">
            <w:pPr>
              <w:jc w:val="center"/>
              <w:rPr>
                <w:b/>
                <w:bCs/>
              </w:rPr>
            </w:pPr>
            <w:r w:rsidRPr="00CA1A78">
              <w:rPr>
                <w:b/>
              </w:rPr>
              <w:t>Hành động của tác nhân</w:t>
            </w:r>
          </w:p>
        </w:tc>
        <w:tc>
          <w:tcPr>
            <w:tcW w:w="6946" w:type="dxa"/>
            <w:tcBorders>
              <w:top w:val="dotted" w:sz="4" w:space="0" w:color="auto"/>
              <w:left w:val="nil"/>
              <w:bottom w:val="dotted" w:sz="4" w:space="0" w:color="auto"/>
              <w:right w:val="dotted" w:sz="4" w:space="0" w:color="auto"/>
            </w:tcBorders>
            <w:shd w:val="clear" w:color="auto" w:fill="EAF1DD" w:themeFill="accent3" w:themeFillTint="33"/>
            <w:hideMark/>
          </w:tcPr>
          <w:p w14:paraId="66FAB914" w14:textId="77777777" w:rsidR="002E47DA" w:rsidRPr="00CA1A78" w:rsidRDefault="002E47DA" w:rsidP="002131C0">
            <w:pPr>
              <w:jc w:val="center"/>
              <w:rPr>
                <w:b/>
                <w:bCs/>
              </w:rPr>
            </w:pPr>
            <w:r w:rsidRPr="00CA1A78">
              <w:rPr>
                <w:b/>
              </w:rPr>
              <w:t>Phản ứng của hệ thống</w:t>
            </w:r>
          </w:p>
        </w:tc>
      </w:tr>
      <w:tr w:rsidR="002E47DA" w:rsidRPr="00CA1A78" w14:paraId="497BD20A" w14:textId="77777777" w:rsidTr="002131C0">
        <w:tc>
          <w:tcPr>
            <w:tcW w:w="2155" w:type="dxa"/>
            <w:tcBorders>
              <w:top w:val="dotted" w:sz="4" w:space="0" w:color="auto"/>
              <w:left w:val="dotted" w:sz="4" w:space="0" w:color="auto"/>
              <w:bottom w:val="dotted" w:sz="4" w:space="0" w:color="auto"/>
              <w:right w:val="dotted" w:sz="4" w:space="0" w:color="auto"/>
            </w:tcBorders>
            <w:hideMark/>
          </w:tcPr>
          <w:p w14:paraId="479586AD" w14:textId="77777777" w:rsidR="002E47DA" w:rsidRPr="00BB7567" w:rsidRDefault="002E47DA" w:rsidP="002131C0">
            <w:pPr>
              <w:pStyle w:val="Sothutu-1so"/>
              <w:numPr>
                <w:ilvl w:val="0"/>
                <w:numId w:val="0"/>
              </w:numPr>
              <w:spacing w:line="360" w:lineRule="auto"/>
              <w:rPr>
                <w:szCs w:val="24"/>
              </w:rPr>
            </w:pPr>
            <w:r w:rsidRPr="00BB7567">
              <w:rPr>
                <w:szCs w:val="24"/>
              </w:rPr>
              <w:t xml:space="preserve">1. </w:t>
            </w:r>
            <w:r w:rsidRPr="005237BC">
              <w:rPr>
                <w:color w:val="000000"/>
                <w:szCs w:val="24"/>
              </w:rPr>
              <w:t>Người dùng đăng nhập vào hệ thống, chọn chức năng “Hồ sơ sức khỏe” và chọn 1 hồ sơ cần xem hồ sơ sức khỏe, chọn TABS “Khám sức khỏe định kỳ/Thêm mới kết quả khám sức khỏe định kỳ ”</w:t>
            </w:r>
          </w:p>
        </w:tc>
        <w:tc>
          <w:tcPr>
            <w:tcW w:w="6946" w:type="dxa"/>
            <w:tcBorders>
              <w:top w:val="dotted" w:sz="4" w:space="0" w:color="auto"/>
              <w:left w:val="nil"/>
              <w:bottom w:val="dotted" w:sz="4" w:space="0" w:color="auto"/>
              <w:right w:val="dotted" w:sz="4" w:space="0" w:color="auto"/>
            </w:tcBorders>
            <w:hideMark/>
          </w:tcPr>
          <w:p w14:paraId="4E5C8240" w14:textId="77777777" w:rsidR="002E47DA" w:rsidRDefault="002E47DA" w:rsidP="002131C0">
            <w:pPr>
              <w:pStyle w:val="Sothutu-1so"/>
              <w:numPr>
                <w:ilvl w:val="0"/>
                <w:numId w:val="0"/>
              </w:numPr>
              <w:spacing w:line="360" w:lineRule="auto"/>
              <w:rPr>
                <w:szCs w:val="24"/>
              </w:rPr>
            </w:pPr>
            <w:r w:rsidRPr="00CA1A78">
              <w:rPr>
                <w:szCs w:val="24"/>
              </w:rPr>
              <w:t xml:space="preserve">2. Hệ thống hiển thị màn hình </w:t>
            </w:r>
            <w:r>
              <w:rPr>
                <w:szCs w:val="24"/>
              </w:rPr>
              <w:t>thêm mới:</w:t>
            </w:r>
          </w:p>
          <w:p w14:paraId="4DFD9E33" w14:textId="77777777" w:rsidR="002E47DA" w:rsidRPr="001B7999" w:rsidRDefault="002E47DA" w:rsidP="002131C0">
            <w:pPr>
              <w:pStyle w:val="BodyText"/>
              <w:numPr>
                <w:ilvl w:val="0"/>
                <w:numId w:val="35"/>
              </w:numPr>
              <w:spacing w:line="360" w:lineRule="auto"/>
              <w:ind w:left="420" w:hanging="420"/>
              <w:rPr>
                <w:b/>
                <w:u w:val="single"/>
                <w:lang w:eastAsia="ar-SA"/>
              </w:rPr>
            </w:pPr>
            <w:r w:rsidRPr="001B7999">
              <w:rPr>
                <w:b/>
                <w:u w:val="single"/>
                <w:lang w:eastAsia="ar-SA"/>
              </w:rPr>
              <w:t>Thông tin khám chữa bệnh</w:t>
            </w:r>
          </w:p>
          <w:p w14:paraId="15AAF946" w14:textId="77777777" w:rsidR="002E47DA" w:rsidRPr="00A9449F" w:rsidRDefault="002E47DA" w:rsidP="002131C0">
            <w:pPr>
              <w:pStyle w:val="BodyText"/>
              <w:numPr>
                <w:ilvl w:val="0"/>
                <w:numId w:val="18"/>
              </w:numPr>
              <w:spacing w:line="360" w:lineRule="auto"/>
              <w:ind w:left="346" w:hanging="284"/>
              <w:rPr>
                <w:b/>
                <w:lang w:eastAsia="ar-SA"/>
              </w:rPr>
            </w:pPr>
            <w:r w:rsidRPr="001B7999">
              <w:rPr>
                <w:b/>
                <w:lang w:eastAsia="ar-SA"/>
              </w:rPr>
              <w:t>Ngày khám/Vào viện *</w:t>
            </w:r>
            <w:r>
              <w:rPr>
                <w:b/>
                <w:lang w:eastAsia="ar-SA"/>
              </w:rPr>
              <w:t xml:space="preserve">: </w:t>
            </w:r>
            <w:r w:rsidRPr="001F0264">
              <w:rPr>
                <w:lang w:eastAsia="ar-SA"/>
              </w:rPr>
              <w:t>DateTimePicker, cho phép chọn ngày khám/vào viện từ danh sách</w:t>
            </w:r>
            <w:r>
              <w:rPr>
                <w:lang w:eastAsia="ar-SA"/>
              </w:rPr>
              <w:t>, trường thông tin bắt buộc nhập, mặc định là ngày hiện tại, khi chọn không được lớn hơn ngày hiện tại</w:t>
            </w:r>
          </w:p>
          <w:p w14:paraId="5B29B7BD" w14:textId="77777777" w:rsidR="002E47DA" w:rsidRDefault="002E47DA" w:rsidP="002131C0">
            <w:pPr>
              <w:pStyle w:val="BodyText"/>
              <w:numPr>
                <w:ilvl w:val="0"/>
                <w:numId w:val="18"/>
              </w:numPr>
              <w:spacing w:line="360" w:lineRule="auto"/>
              <w:ind w:left="346" w:hanging="284"/>
              <w:rPr>
                <w:b/>
                <w:lang w:eastAsia="ar-SA"/>
              </w:rPr>
            </w:pPr>
            <w:r w:rsidRPr="00A9449F">
              <w:rPr>
                <w:b/>
                <w:lang w:eastAsia="ar-SA"/>
              </w:rPr>
              <w:t xml:space="preserve">Giờ </w:t>
            </w:r>
            <w:r w:rsidRPr="001B7999">
              <w:rPr>
                <w:b/>
                <w:lang w:eastAsia="ar-SA"/>
              </w:rPr>
              <w:t>khám/Vào viện</w:t>
            </w:r>
            <w:r>
              <w:rPr>
                <w:b/>
                <w:lang w:eastAsia="ar-SA"/>
              </w:rPr>
              <w:t xml:space="preserve">: </w:t>
            </w:r>
            <w:r w:rsidRPr="001F0264">
              <w:rPr>
                <w:lang w:eastAsia="ar-SA"/>
              </w:rPr>
              <w:t>TimePicker nhập giờ vào viện, mặc định là giờ hiện tại</w:t>
            </w:r>
          </w:p>
          <w:p w14:paraId="6A7AA82C" w14:textId="77777777" w:rsidR="002E47DA" w:rsidRPr="00A9449F" w:rsidRDefault="002E47DA" w:rsidP="002131C0">
            <w:pPr>
              <w:pStyle w:val="BodyText"/>
              <w:numPr>
                <w:ilvl w:val="0"/>
                <w:numId w:val="18"/>
              </w:numPr>
              <w:spacing w:line="360" w:lineRule="auto"/>
              <w:ind w:left="346" w:hanging="284"/>
              <w:rPr>
                <w:b/>
                <w:lang w:eastAsia="ar-SA"/>
              </w:rPr>
            </w:pPr>
            <w:r w:rsidRPr="001B7999">
              <w:rPr>
                <w:b/>
                <w:lang w:eastAsia="ar-SA"/>
              </w:rPr>
              <w:t>Ngày kết thúc/ Ra viện *</w:t>
            </w:r>
            <w:r w:rsidRPr="001F0264">
              <w:rPr>
                <w:lang w:eastAsia="ar-SA"/>
              </w:rPr>
              <w:t xml:space="preserve"> DateTimePicker, cho phép chọn ngày </w:t>
            </w:r>
            <w:r>
              <w:rPr>
                <w:lang w:eastAsia="ar-SA"/>
              </w:rPr>
              <w:t>kết thúc</w:t>
            </w:r>
            <w:r w:rsidRPr="001F0264">
              <w:rPr>
                <w:lang w:eastAsia="ar-SA"/>
              </w:rPr>
              <w:t>/</w:t>
            </w:r>
            <w:r>
              <w:rPr>
                <w:lang w:eastAsia="ar-SA"/>
              </w:rPr>
              <w:t>ra</w:t>
            </w:r>
            <w:r w:rsidRPr="001F0264">
              <w:rPr>
                <w:lang w:eastAsia="ar-SA"/>
              </w:rPr>
              <w:t xml:space="preserve"> viện từ danh sách</w:t>
            </w:r>
            <w:r>
              <w:rPr>
                <w:lang w:eastAsia="ar-SA"/>
              </w:rPr>
              <w:t>, trường thông tin bắt buộc nhập, mặc định là ngày hiện tại, khi chọn không được lớn hơn ngày hiện tại</w:t>
            </w:r>
          </w:p>
          <w:p w14:paraId="7E928A01" w14:textId="77777777" w:rsidR="002E47DA" w:rsidRDefault="002E47DA" w:rsidP="002131C0">
            <w:pPr>
              <w:pStyle w:val="BodyText"/>
              <w:numPr>
                <w:ilvl w:val="0"/>
                <w:numId w:val="18"/>
              </w:numPr>
              <w:spacing w:line="360" w:lineRule="auto"/>
              <w:ind w:left="346" w:hanging="284"/>
              <w:rPr>
                <w:b/>
                <w:lang w:eastAsia="ar-SA"/>
              </w:rPr>
            </w:pPr>
            <w:r>
              <w:rPr>
                <w:b/>
                <w:lang w:eastAsia="ar-SA"/>
              </w:rPr>
              <w:t xml:space="preserve">Giờ </w:t>
            </w:r>
            <w:r w:rsidRPr="001B7999">
              <w:rPr>
                <w:b/>
                <w:lang w:eastAsia="ar-SA"/>
              </w:rPr>
              <w:t>kết thúc/ Ra viện</w:t>
            </w:r>
            <w:r>
              <w:rPr>
                <w:b/>
                <w:lang w:eastAsia="ar-SA"/>
              </w:rPr>
              <w:t xml:space="preserve">: </w:t>
            </w:r>
            <w:r w:rsidRPr="001F0264">
              <w:rPr>
                <w:lang w:eastAsia="ar-SA"/>
              </w:rPr>
              <w:t>TimePicker nhập giờ vào viện, mặc định là giờ hiện tại</w:t>
            </w:r>
          </w:p>
          <w:p w14:paraId="56C54964"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Số ngày điều trị</w:t>
            </w:r>
            <w:r>
              <w:t xml:space="preserve">: </w:t>
            </w:r>
            <w:r>
              <w:rPr>
                <w:lang w:eastAsia="ar-SA"/>
              </w:rPr>
              <w:t>Textbox 3 ký tự, chỉ cho phép nhập số</w:t>
            </w:r>
          </w:p>
          <w:p w14:paraId="699D5313"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lastRenderedPageBreak/>
              <w:t>Hình thức khám chữa bệnh *</w:t>
            </w:r>
            <w:r>
              <w:rPr>
                <w:b/>
                <w:lang w:eastAsia="ar-SA"/>
              </w:rPr>
              <w:t xml:space="preserve">: </w:t>
            </w:r>
            <w:r w:rsidRPr="001F0264">
              <w:rPr>
                <w:lang w:eastAsia="ar-SA"/>
              </w:rPr>
              <w:t>Combobox chọn hình thức khám chữa bệnh, yêu cầu bắt buộc chọn</w:t>
            </w:r>
            <w:r>
              <w:rPr>
                <w:lang w:eastAsia="ar-SA"/>
              </w:rPr>
              <w:t>, đối tượng đến khám theo quy định tại quyết định 4210/QĐ-BYT</w:t>
            </w:r>
          </w:p>
          <w:p w14:paraId="5388E042"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Đối tượng đến khám *</w:t>
            </w:r>
            <w:r>
              <w:rPr>
                <w:lang w:eastAsia="ar-SA"/>
              </w:rPr>
              <w:t xml:space="preserve">: </w:t>
            </w:r>
            <w:r w:rsidRPr="001F0264">
              <w:rPr>
                <w:lang w:eastAsia="ar-SA"/>
              </w:rPr>
              <w:t xml:space="preserve">Combobox chọn </w:t>
            </w:r>
            <w:r>
              <w:rPr>
                <w:lang w:eastAsia="ar-SA"/>
              </w:rPr>
              <w:t>đối tượng đến khám</w:t>
            </w:r>
            <w:r w:rsidRPr="001F0264">
              <w:rPr>
                <w:lang w:eastAsia="ar-SA"/>
              </w:rPr>
              <w:t>, yêu cầu bắt buộc chọn</w:t>
            </w:r>
            <w:r>
              <w:rPr>
                <w:lang w:eastAsia="ar-SA"/>
              </w:rPr>
              <w:t>, đối tượng đến khám theo quy định tại quyết định 4210/QĐ-BYT</w:t>
            </w:r>
          </w:p>
          <w:p w14:paraId="45103472"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Cơ sở y tế chuyển bệnh nhân đến</w:t>
            </w:r>
            <w:r>
              <w:rPr>
                <w:b/>
                <w:lang w:eastAsia="ar-SA"/>
              </w:rPr>
              <w:t xml:space="preserve">: </w:t>
            </w:r>
            <w:r w:rsidRPr="001F0264">
              <w:rPr>
                <w:b/>
                <w:lang w:eastAsia="ar-SA"/>
              </w:rPr>
              <w:t xml:space="preserve">Combobox chọn cơ sở y tế chuyển bệnh nhân đến </w:t>
            </w:r>
          </w:p>
          <w:p w14:paraId="19B8C58B"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Lý do đến khám</w:t>
            </w:r>
            <w:r>
              <w:rPr>
                <w:b/>
                <w:lang w:eastAsia="ar-SA"/>
              </w:rPr>
              <w:t xml:space="preserve">: </w:t>
            </w:r>
            <w:r>
              <w:rPr>
                <w:lang w:eastAsia="ar-SA"/>
              </w:rPr>
              <w:t>TextArea, 255 ký tự</w:t>
            </w:r>
          </w:p>
          <w:p w14:paraId="607F2DF3"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Bệnh sử</w:t>
            </w:r>
            <w:r>
              <w:rPr>
                <w:b/>
                <w:lang w:eastAsia="ar-SA"/>
              </w:rPr>
              <w:t xml:space="preserve">: </w:t>
            </w:r>
            <w:r>
              <w:rPr>
                <w:lang w:eastAsia="ar-SA"/>
              </w:rPr>
              <w:t>TextArea, 255 ký tự</w:t>
            </w:r>
          </w:p>
          <w:p w14:paraId="0A12B5EC" w14:textId="77777777" w:rsidR="002E47DA" w:rsidRPr="001B7999" w:rsidRDefault="002E47DA" w:rsidP="002131C0">
            <w:pPr>
              <w:pStyle w:val="BodyText"/>
              <w:numPr>
                <w:ilvl w:val="0"/>
                <w:numId w:val="35"/>
              </w:numPr>
              <w:spacing w:after="0" w:line="360" w:lineRule="auto"/>
              <w:ind w:left="420" w:hanging="420"/>
              <w:rPr>
                <w:b/>
                <w:u w:val="single"/>
                <w:lang w:eastAsia="ar-SA"/>
              </w:rPr>
            </w:pPr>
            <w:r w:rsidRPr="001B7999">
              <w:rPr>
                <w:b/>
                <w:u w:val="single"/>
                <w:lang w:eastAsia="ar-SA"/>
              </w:rPr>
              <w:t>Thăm Khám lâm sàng</w:t>
            </w:r>
          </w:p>
          <w:p w14:paraId="0AD9CEC4"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 xml:space="preserve">Dấu hiệu sinh tồn, chỉ số nhân trắc học </w:t>
            </w:r>
          </w:p>
          <w:p w14:paraId="60DDF93D" w14:textId="77777777" w:rsidR="002E47DA" w:rsidRDefault="002E47DA" w:rsidP="002131C0">
            <w:pPr>
              <w:pStyle w:val="BodyText"/>
              <w:numPr>
                <w:ilvl w:val="0"/>
                <w:numId w:val="46"/>
              </w:numPr>
              <w:spacing w:line="360" w:lineRule="auto"/>
              <w:ind w:left="601" w:hanging="284"/>
            </w:pPr>
            <w:r w:rsidRPr="00967F7A">
              <w:t>Mạch</w:t>
            </w:r>
            <w:r>
              <w:t xml:space="preserve"> (lần/phút): Textbox 3 ký tự, chỉ cho phép nhập số</w:t>
            </w:r>
          </w:p>
          <w:p w14:paraId="3EAF704D" w14:textId="77777777" w:rsidR="002E47DA" w:rsidRDefault="002E47DA" w:rsidP="002131C0">
            <w:pPr>
              <w:pStyle w:val="BodyText"/>
              <w:numPr>
                <w:ilvl w:val="0"/>
                <w:numId w:val="46"/>
              </w:numPr>
              <w:spacing w:line="360" w:lineRule="auto"/>
              <w:ind w:left="601" w:hanging="284"/>
            </w:pPr>
            <w:r w:rsidRPr="001B7999">
              <w:t>Nhiệt độ (độ C</w:t>
            </w:r>
            <w:proofErr w:type="gramStart"/>
            <w:r w:rsidRPr="001B7999">
              <w:t>)</w:t>
            </w:r>
            <w:r>
              <w:t xml:space="preserve"> :</w:t>
            </w:r>
            <w:proofErr w:type="gramEnd"/>
            <w:r>
              <w:t xml:space="preserve"> Textbox 3 ký tự, cho phép nhập số thập phân</w:t>
            </w:r>
          </w:p>
          <w:p w14:paraId="6B741D53" w14:textId="77777777" w:rsidR="002E47DA" w:rsidRDefault="002E47DA" w:rsidP="002131C0">
            <w:pPr>
              <w:pStyle w:val="BodyText"/>
              <w:numPr>
                <w:ilvl w:val="0"/>
                <w:numId w:val="46"/>
              </w:numPr>
              <w:spacing w:line="360" w:lineRule="auto"/>
              <w:ind w:left="601" w:hanging="284"/>
            </w:pPr>
            <w:r w:rsidRPr="00967F7A">
              <w:t>Huyết áp</w:t>
            </w:r>
            <w:r>
              <w:t xml:space="preserve"> tối đa: Textbox 3 ký tự, chỉ cho phép nhập số</w:t>
            </w:r>
          </w:p>
          <w:p w14:paraId="6095F3CF" w14:textId="77777777" w:rsidR="002E47DA" w:rsidRDefault="002E47DA" w:rsidP="002131C0">
            <w:pPr>
              <w:pStyle w:val="BodyText"/>
              <w:numPr>
                <w:ilvl w:val="0"/>
                <w:numId w:val="46"/>
              </w:numPr>
              <w:spacing w:line="360" w:lineRule="auto"/>
              <w:ind w:left="601" w:hanging="284"/>
            </w:pPr>
            <w:r>
              <w:t>Huyết áp tối thiểu: Textbox 3 ký tự, chỉ cho phép nhập số</w:t>
            </w:r>
          </w:p>
          <w:p w14:paraId="73B7335F" w14:textId="77777777" w:rsidR="002E47DA" w:rsidRDefault="002E47DA" w:rsidP="002131C0">
            <w:pPr>
              <w:pStyle w:val="BodyText"/>
              <w:numPr>
                <w:ilvl w:val="0"/>
                <w:numId w:val="46"/>
              </w:numPr>
              <w:spacing w:line="360" w:lineRule="auto"/>
              <w:ind w:left="601" w:hanging="284"/>
            </w:pPr>
            <w:r w:rsidRPr="001B7999">
              <w:t>Nhịp thở (lần/phút)</w:t>
            </w:r>
          </w:p>
          <w:p w14:paraId="563AC849" w14:textId="77777777" w:rsidR="002E47DA" w:rsidRDefault="002E47DA" w:rsidP="002131C0">
            <w:pPr>
              <w:pStyle w:val="BodyText"/>
              <w:numPr>
                <w:ilvl w:val="0"/>
                <w:numId w:val="46"/>
              </w:numPr>
              <w:spacing w:line="360" w:lineRule="auto"/>
              <w:ind w:left="601" w:hanging="284"/>
            </w:pPr>
            <w:r w:rsidRPr="00967F7A">
              <w:t>Chiều cao (cm)</w:t>
            </w:r>
            <w:r>
              <w:t xml:space="preserve">: </w:t>
            </w:r>
            <w:r>
              <w:rPr>
                <w:lang w:eastAsia="ar-SA"/>
              </w:rPr>
              <w:t>Textbox 3 ký tự, chỉ cho phép nhập số</w:t>
            </w:r>
          </w:p>
          <w:p w14:paraId="28226D44" w14:textId="77777777" w:rsidR="002E47DA" w:rsidRDefault="002E47DA" w:rsidP="002131C0">
            <w:pPr>
              <w:pStyle w:val="BodyText"/>
              <w:numPr>
                <w:ilvl w:val="0"/>
                <w:numId w:val="46"/>
              </w:numPr>
              <w:spacing w:line="360" w:lineRule="auto"/>
              <w:ind w:left="601" w:hanging="284"/>
            </w:pPr>
            <w:r w:rsidRPr="00967F7A">
              <w:t>Cân nặng (kg</w:t>
            </w:r>
            <w:proofErr w:type="gramStart"/>
            <w:r w:rsidRPr="00967F7A">
              <w:t>)</w:t>
            </w:r>
            <w:r>
              <w:t xml:space="preserve"> :</w:t>
            </w:r>
            <w:proofErr w:type="gramEnd"/>
            <w:r>
              <w:t xml:space="preserve"> </w:t>
            </w:r>
            <w:r>
              <w:rPr>
                <w:lang w:eastAsia="ar-SA"/>
              </w:rPr>
              <w:t>Textbox 3 ký tự, chỉ cho phép nhập số</w:t>
            </w:r>
          </w:p>
          <w:p w14:paraId="4BC68DE3" w14:textId="77777777" w:rsidR="002E47DA" w:rsidRDefault="002E47DA" w:rsidP="002131C0">
            <w:pPr>
              <w:pStyle w:val="BodyText"/>
              <w:numPr>
                <w:ilvl w:val="0"/>
                <w:numId w:val="46"/>
              </w:numPr>
              <w:spacing w:line="360" w:lineRule="auto"/>
              <w:ind w:left="601" w:hanging="284"/>
            </w:pPr>
            <w:r w:rsidRPr="00967F7A">
              <w:t>BMI (kg/m2)</w:t>
            </w:r>
            <w:r>
              <w:t>: Tự động tính theo số đo cân nặng và chiều cao theo công thức Cân nặng (kg)/Chiều cao(m) * Chiều cao(m). Làm tròn đến 2 số thập phân</w:t>
            </w:r>
          </w:p>
          <w:p w14:paraId="1B3E228C" w14:textId="77777777" w:rsidR="002E47DA" w:rsidRDefault="002E47DA" w:rsidP="002131C0">
            <w:pPr>
              <w:pStyle w:val="BodyText"/>
              <w:numPr>
                <w:ilvl w:val="0"/>
                <w:numId w:val="46"/>
              </w:numPr>
              <w:spacing w:line="360" w:lineRule="auto"/>
              <w:ind w:left="601" w:hanging="284"/>
            </w:pPr>
            <w:r w:rsidRPr="00967F7A">
              <w:t>Vòng ngực (cm</w:t>
            </w:r>
            <w:proofErr w:type="gramStart"/>
            <w:r w:rsidRPr="00967F7A">
              <w:t>)</w:t>
            </w:r>
            <w:r>
              <w:t xml:space="preserve"> :</w:t>
            </w:r>
            <w:proofErr w:type="gramEnd"/>
            <w:r>
              <w:t xml:space="preserve"> </w:t>
            </w:r>
            <w:r>
              <w:rPr>
                <w:lang w:eastAsia="ar-SA"/>
              </w:rPr>
              <w:t>Textbox 3 ký tự, chỉ cho phép nhập số</w:t>
            </w:r>
          </w:p>
          <w:p w14:paraId="39C0099C" w14:textId="77777777" w:rsidR="002E47DA" w:rsidRDefault="002E47DA" w:rsidP="002131C0">
            <w:pPr>
              <w:pStyle w:val="BodyText"/>
              <w:numPr>
                <w:ilvl w:val="0"/>
                <w:numId w:val="46"/>
              </w:numPr>
              <w:spacing w:line="360" w:lineRule="auto"/>
              <w:ind w:left="601" w:hanging="284"/>
            </w:pPr>
            <w:r w:rsidRPr="00967F7A">
              <w:t>Vòng bụng (cm</w:t>
            </w:r>
            <w:proofErr w:type="gramStart"/>
            <w:r w:rsidRPr="00967F7A">
              <w:t>)</w:t>
            </w:r>
            <w:r>
              <w:t xml:space="preserve"> :</w:t>
            </w:r>
            <w:proofErr w:type="gramEnd"/>
            <w:r>
              <w:t xml:space="preserve"> </w:t>
            </w:r>
            <w:r>
              <w:rPr>
                <w:lang w:eastAsia="ar-SA"/>
              </w:rPr>
              <w:t>Textbox 3 ký tự, chỉ cho phép nhập số</w:t>
            </w:r>
          </w:p>
          <w:p w14:paraId="173D7AB8" w14:textId="77777777" w:rsidR="002E47DA" w:rsidRDefault="002E47DA" w:rsidP="002131C0">
            <w:pPr>
              <w:pStyle w:val="BodyText"/>
              <w:numPr>
                <w:ilvl w:val="0"/>
                <w:numId w:val="18"/>
              </w:numPr>
              <w:spacing w:line="360" w:lineRule="auto"/>
              <w:ind w:left="346" w:hanging="284"/>
              <w:rPr>
                <w:b/>
                <w:lang w:eastAsia="ar-SA"/>
              </w:rPr>
            </w:pPr>
            <w:r>
              <w:rPr>
                <w:b/>
                <w:lang w:eastAsia="ar-SA"/>
              </w:rPr>
              <w:t>Thị lực</w:t>
            </w:r>
          </w:p>
          <w:p w14:paraId="2C999E8A" w14:textId="77777777" w:rsidR="002E47DA" w:rsidRDefault="002E47DA" w:rsidP="002131C0">
            <w:pPr>
              <w:pStyle w:val="BodyText"/>
              <w:numPr>
                <w:ilvl w:val="0"/>
                <w:numId w:val="46"/>
              </w:numPr>
              <w:spacing w:line="360" w:lineRule="auto"/>
              <w:ind w:left="601" w:hanging="284"/>
            </w:pPr>
            <w:r>
              <w:t xml:space="preserve">Không kính, mắt trái: </w:t>
            </w:r>
            <w:r>
              <w:rPr>
                <w:lang w:eastAsia="ar-SA"/>
              </w:rPr>
              <w:t>Textbox 2 ký tự, chỉ cho phép nhập số</w:t>
            </w:r>
          </w:p>
          <w:p w14:paraId="1C63E8BB" w14:textId="77777777" w:rsidR="002E47DA" w:rsidRDefault="002E47DA" w:rsidP="002131C0">
            <w:pPr>
              <w:pStyle w:val="BodyText"/>
              <w:numPr>
                <w:ilvl w:val="0"/>
                <w:numId w:val="46"/>
              </w:numPr>
              <w:spacing w:line="360" w:lineRule="auto"/>
              <w:ind w:left="601" w:hanging="284"/>
            </w:pPr>
            <w:r>
              <w:t xml:space="preserve">Không kính, mắt phải: </w:t>
            </w:r>
            <w:r>
              <w:rPr>
                <w:lang w:eastAsia="ar-SA"/>
              </w:rPr>
              <w:t>Textbox 2 ký tự, chỉ cho phép nhập số</w:t>
            </w:r>
          </w:p>
          <w:p w14:paraId="3FE4042F" w14:textId="77777777" w:rsidR="002E47DA" w:rsidRDefault="002E47DA" w:rsidP="002131C0">
            <w:pPr>
              <w:pStyle w:val="BodyText"/>
              <w:numPr>
                <w:ilvl w:val="0"/>
                <w:numId w:val="46"/>
              </w:numPr>
              <w:spacing w:line="360" w:lineRule="auto"/>
              <w:ind w:left="601" w:hanging="284"/>
            </w:pPr>
            <w:r>
              <w:lastRenderedPageBreak/>
              <w:t xml:space="preserve">Có kính, mắt trái: </w:t>
            </w:r>
            <w:r>
              <w:rPr>
                <w:lang w:eastAsia="ar-SA"/>
              </w:rPr>
              <w:t>Textbox 2 ký tự, chỉ cho phép nhập số</w:t>
            </w:r>
          </w:p>
          <w:p w14:paraId="29814608" w14:textId="77777777" w:rsidR="002E47DA" w:rsidRDefault="002E47DA" w:rsidP="002131C0">
            <w:pPr>
              <w:pStyle w:val="BodyText"/>
              <w:numPr>
                <w:ilvl w:val="0"/>
                <w:numId w:val="46"/>
              </w:numPr>
              <w:spacing w:line="360" w:lineRule="auto"/>
              <w:ind w:left="601" w:hanging="284"/>
            </w:pPr>
            <w:r>
              <w:t xml:space="preserve">Có kính, mắt phải: </w:t>
            </w:r>
            <w:r>
              <w:rPr>
                <w:lang w:eastAsia="ar-SA"/>
              </w:rPr>
              <w:t>Textbox 2 ký tự, chỉ cho phép nhập số</w:t>
            </w:r>
          </w:p>
          <w:p w14:paraId="5F687B45" w14:textId="77777777" w:rsidR="002E47DA" w:rsidRDefault="002E47DA" w:rsidP="002131C0">
            <w:pPr>
              <w:pStyle w:val="BodyText"/>
              <w:numPr>
                <w:ilvl w:val="0"/>
                <w:numId w:val="18"/>
              </w:numPr>
              <w:spacing w:line="360" w:lineRule="auto"/>
              <w:ind w:left="346" w:hanging="284"/>
              <w:rPr>
                <w:b/>
                <w:lang w:eastAsia="ar-SA"/>
              </w:rPr>
            </w:pPr>
            <w:r w:rsidRPr="001B7999">
              <w:rPr>
                <w:b/>
                <w:lang w:eastAsia="ar-SA"/>
              </w:rPr>
              <w:t>Khám Toàn thân</w:t>
            </w:r>
          </w:p>
          <w:p w14:paraId="464DE227" w14:textId="77777777" w:rsidR="002E47DA" w:rsidRPr="001B7999" w:rsidRDefault="002E47DA" w:rsidP="002131C0">
            <w:pPr>
              <w:pStyle w:val="BodyText"/>
              <w:numPr>
                <w:ilvl w:val="0"/>
                <w:numId w:val="46"/>
              </w:numPr>
              <w:spacing w:line="360" w:lineRule="auto"/>
              <w:ind w:left="601" w:hanging="284"/>
            </w:pPr>
            <w:r w:rsidRPr="001B7999">
              <w:t>Da niêm mạc</w:t>
            </w:r>
            <w:r>
              <w:t>: TextArea 255 ký tự, mô tả trình trạng kết quả khám</w:t>
            </w:r>
          </w:p>
          <w:p w14:paraId="34E9D513" w14:textId="77777777" w:rsidR="002E47DA" w:rsidRPr="001B7999" w:rsidRDefault="002E47DA" w:rsidP="002131C0">
            <w:pPr>
              <w:pStyle w:val="BodyText"/>
              <w:numPr>
                <w:ilvl w:val="0"/>
                <w:numId w:val="46"/>
              </w:numPr>
              <w:spacing w:line="360" w:lineRule="auto"/>
              <w:ind w:left="601" w:hanging="284"/>
            </w:pPr>
            <w:r w:rsidRPr="001B7999">
              <w:t>Khác</w:t>
            </w:r>
            <w:r>
              <w:t>: TextArea 255 ký tự, mô tả trình trạng kết quả khám</w:t>
            </w:r>
          </w:p>
          <w:p w14:paraId="09A00AC1" w14:textId="77777777" w:rsidR="002E47DA" w:rsidRDefault="002E47DA" w:rsidP="002131C0">
            <w:pPr>
              <w:pStyle w:val="BodyText"/>
              <w:numPr>
                <w:ilvl w:val="0"/>
                <w:numId w:val="18"/>
              </w:numPr>
              <w:spacing w:line="360" w:lineRule="auto"/>
              <w:ind w:left="346" w:hanging="284"/>
              <w:rPr>
                <w:b/>
                <w:lang w:eastAsia="ar-SA"/>
              </w:rPr>
            </w:pPr>
            <w:r>
              <w:rPr>
                <w:b/>
                <w:lang w:eastAsia="ar-SA"/>
              </w:rPr>
              <w:t xml:space="preserve">Khám </w:t>
            </w:r>
            <w:r w:rsidRPr="001B7999">
              <w:rPr>
                <w:b/>
                <w:lang w:eastAsia="ar-SA"/>
              </w:rPr>
              <w:t>Các cơ quan</w:t>
            </w:r>
          </w:p>
          <w:p w14:paraId="5BC94137" w14:textId="77777777" w:rsidR="002E47DA" w:rsidRPr="001B7999" w:rsidRDefault="002E47DA" w:rsidP="002131C0">
            <w:pPr>
              <w:pStyle w:val="BodyText"/>
              <w:numPr>
                <w:ilvl w:val="0"/>
                <w:numId w:val="46"/>
              </w:numPr>
              <w:spacing w:line="360" w:lineRule="auto"/>
              <w:ind w:left="601" w:hanging="284"/>
            </w:pPr>
            <w:r w:rsidRPr="001B7999">
              <w:t>Tim mạch</w:t>
            </w:r>
            <w:r>
              <w:t>: TextArea 255 ký tự, mô tả trình trạng kết quả khám</w:t>
            </w:r>
          </w:p>
          <w:p w14:paraId="52D7B02C" w14:textId="77777777" w:rsidR="002E47DA" w:rsidRPr="001B7999" w:rsidRDefault="002E47DA" w:rsidP="002131C0">
            <w:pPr>
              <w:pStyle w:val="BodyText"/>
              <w:numPr>
                <w:ilvl w:val="0"/>
                <w:numId w:val="46"/>
              </w:numPr>
              <w:spacing w:line="360" w:lineRule="auto"/>
              <w:ind w:left="601" w:hanging="284"/>
            </w:pPr>
            <w:r w:rsidRPr="001B7999">
              <w:t>Hô hấp</w:t>
            </w:r>
            <w:r>
              <w:t>: TextArea 255 ký tự, mô tả trình trạng kết quả khám</w:t>
            </w:r>
          </w:p>
          <w:p w14:paraId="378E75FB" w14:textId="77777777" w:rsidR="002E47DA" w:rsidRPr="001B7999" w:rsidRDefault="002E47DA" w:rsidP="002131C0">
            <w:pPr>
              <w:pStyle w:val="BodyText"/>
              <w:numPr>
                <w:ilvl w:val="0"/>
                <w:numId w:val="46"/>
              </w:numPr>
              <w:spacing w:line="360" w:lineRule="auto"/>
              <w:ind w:left="601" w:hanging="284"/>
            </w:pPr>
            <w:r w:rsidRPr="001B7999">
              <w:t>Tiêu hóa</w:t>
            </w:r>
            <w:r>
              <w:t>: TextArea 255 ký tự, mô tả trình trạng kết quả khám</w:t>
            </w:r>
          </w:p>
          <w:p w14:paraId="6F50EA88" w14:textId="77777777" w:rsidR="002E47DA" w:rsidRPr="001B7999" w:rsidRDefault="002E47DA" w:rsidP="002131C0">
            <w:pPr>
              <w:pStyle w:val="BodyText"/>
              <w:numPr>
                <w:ilvl w:val="0"/>
                <w:numId w:val="46"/>
              </w:numPr>
              <w:spacing w:line="360" w:lineRule="auto"/>
              <w:ind w:left="601" w:hanging="284"/>
            </w:pPr>
            <w:r w:rsidRPr="001B7999">
              <w:t>Thận, tiết niệu</w:t>
            </w:r>
            <w:r>
              <w:t>: TextArea 255 ký tự, mô tả trình trạng kết quả khám</w:t>
            </w:r>
          </w:p>
          <w:p w14:paraId="0E426722" w14:textId="77777777" w:rsidR="002E47DA" w:rsidRPr="001B7999" w:rsidRDefault="002E47DA" w:rsidP="002131C0">
            <w:pPr>
              <w:pStyle w:val="BodyText"/>
              <w:numPr>
                <w:ilvl w:val="0"/>
                <w:numId w:val="46"/>
              </w:numPr>
              <w:spacing w:line="360" w:lineRule="auto"/>
              <w:ind w:left="601" w:hanging="284"/>
            </w:pPr>
            <w:r w:rsidRPr="001B7999">
              <w:t>Tâm thần- Thần kinh</w:t>
            </w:r>
            <w:r>
              <w:t>: TextArea 255 ký tự, mô tả trình trạng kết quả khám</w:t>
            </w:r>
          </w:p>
          <w:p w14:paraId="247B436B" w14:textId="77777777" w:rsidR="002E47DA" w:rsidRPr="001B7999" w:rsidRDefault="002E47DA" w:rsidP="002131C0">
            <w:pPr>
              <w:pStyle w:val="BodyText"/>
              <w:numPr>
                <w:ilvl w:val="0"/>
                <w:numId w:val="46"/>
              </w:numPr>
              <w:spacing w:line="360" w:lineRule="auto"/>
              <w:ind w:left="601" w:hanging="284"/>
            </w:pPr>
            <w:r w:rsidRPr="001B7999">
              <w:t>Cơ xương khớp</w:t>
            </w:r>
            <w:r>
              <w:t>: TextArea 255 ký tự, mô tả trình trạng kết quả khám</w:t>
            </w:r>
          </w:p>
          <w:p w14:paraId="27D61EF6" w14:textId="77777777" w:rsidR="002E47DA" w:rsidRPr="001B7999" w:rsidRDefault="002E47DA" w:rsidP="002131C0">
            <w:pPr>
              <w:pStyle w:val="BodyText"/>
              <w:numPr>
                <w:ilvl w:val="0"/>
                <w:numId w:val="46"/>
              </w:numPr>
              <w:spacing w:line="360" w:lineRule="auto"/>
              <w:ind w:left="601" w:hanging="284"/>
            </w:pPr>
            <w:r w:rsidRPr="001B7999">
              <w:t>Nội tiết, chuyển khóa, miễn dịch</w:t>
            </w:r>
            <w:r>
              <w:t>: TextArea 255 ký tự, mô tả trình trạng kết quả khám</w:t>
            </w:r>
          </w:p>
          <w:p w14:paraId="5C6E9AF5" w14:textId="77777777" w:rsidR="002E47DA" w:rsidRPr="001B7999" w:rsidRDefault="002E47DA" w:rsidP="002131C0">
            <w:pPr>
              <w:pStyle w:val="BodyText"/>
              <w:numPr>
                <w:ilvl w:val="0"/>
                <w:numId w:val="46"/>
              </w:numPr>
              <w:spacing w:line="360" w:lineRule="auto"/>
              <w:ind w:left="601" w:hanging="284"/>
            </w:pPr>
            <w:r w:rsidRPr="001B7999">
              <w:t>Bệnh máu</w:t>
            </w:r>
            <w:r>
              <w:t>: TextArea 255 ký tự, mô tả trình trạng kết quả khám</w:t>
            </w:r>
          </w:p>
          <w:p w14:paraId="1A3B8FCF" w14:textId="77777777" w:rsidR="002E47DA" w:rsidRPr="001B7999" w:rsidRDefault="002E47DA" w:rsidP="002131C0">
            <w:pPr>
              <w:pStyle w:val="BodyText"/>
              <w:numPr>
                <w:ilvl w:val="0"/>
                <w:numId w:val="46"/>
              </w:numPr>
              <w:spacing w:line="360" w:lineRule="auto"/>
              <w:ind w:left="601" w:hanging="284"/>
            </w:pPr>
            <w:r w:rsidRPr="001B7999">
              <w:t>Ngoại khoa</w:t>
            </w:r>
            <w:r>
              <w:t>: TextArea 255 ký tự, mô tả trình trạng kết quả khám</w:t>
            </w:r>
          </w:p>
          <w:p w14:paraId="7A08B3C4" w14:textId="77777777" w:rsidR="002E47DA" w:rsidRPr="001B7999" w:rsidRDefault="002E47DA" w:rsidP="002131C0">
            <w:pPr>
              <w:pStyle w:val="BodyText"/>
              <w:numPr>
                <w:ilvl w:val="0"/>
                <w:numId w:val="46"/>
              </w:numPr>
              <w:spacing w:line="360" w:lineRule="auto"/>
              <w:ind w:left="601" w:hanging="284"/>
            </w:pPr>
            <w:r w:rsidRPr="001B7999">
              <w:t>Sản phụ khoa</w:t>
            </w:r>
            <w:r>
              <w:t>: TextArea 255 ký tự, mô tả trình trạng kết quả khám</w:t>
            </w:r>
          </w:p>
          <w:p w14:paraId="3AE54F8E" w14:textId="77777777" w:rsidR="002E47DA" w:rsidRPr="001B7999" w:rsidRDefault="002E47DA" w:rsidP="002131C0">
            <w:pPr>
              <w:pStyle w:val="BodyText"/>
              <w:numPr>
                <w:ilvl w:val="0"/>
                <w:numId w:val="46"/>
              </w:numPr>
              <w:spacing w:line="360" w:lineRule="auto"/>
              <w:ind w:left="601" w:hanging="284"/>
            </w:pPr>
            <w:r w:rsidRPr="001B7999">
              <w:t>Tai, mũi, Họng</w:t>
            </w:r>
            <w:r>
              <w:t>: TextArea 255 ký tự, mô tả trình trạng kết quả khám</w:t>
            </w:r>
          </w:p>
          <w:p w14:paraId="0A29BD0D" w14:textId="77777777" w:rsidR="002E47DA" w:rsidRPr="001B7999" w:rsidRDefault="002E47DA" w:rsidP="002131C0">
            <w:pPr>
              <w:pStyle w:val="BodyText"/>
              <w:numPr>
                <w:ilvl w:val="0"/>
                <w:numId w:val="46"/>
              </w:numPr>
              <w:spacing w:line="360" w:lineRule="auto"/>
              <w:ind w:left="601" w:hanging="284"/>
            </w:pPr>
            <w:r w:rsidRPr="001B7999">
              <w:t>Răng, hàm, mặt</w:t>
            </w:r>
            <w:r>
              <w:t>: TextArea 255 ký tự, mô tả trình trạng kết quả khám</w:t>
            </w:r>
          </w:p>
          <w:p w14:paraId="7E46539E" w14:textId="77777777" w:rsidR="002E47DA" w:rsidRPr="001B7999" w:rsidRDefault="002E47DA" w:rsidP="002131C0">
            <w:pPr>
              <w:pStyle w:val="BodyText"/>
              <w:numPr>
                <w:ilvl w:val="0"/>
                <w:numId w:val="46"/>
              </w:numPr>
              <w:spacing w:line="360" w:lineRule="auto"/>
              <w:ind w:left="601" w:hanging="284"/>
            </w:pPr>
            <w:r w:rsidRPr="001B7999">
              <w:t>Mắt</w:t>
            </w:r>
            <w:r>
              <w:t>: TextArea 255 ký tự, mô tả trình trạng kết quả khám</w:t>
            </w:r>
          </w:p>
          <w:p w14:paraId="6B02C191" w14:textId="77777777" w:rsidR="002E47DA" w:rsidRPr="001B7999" w:rsidRDefault="002E47DA" w:rsidP="002131C0">
            <w:pPr>
              <w:pStyle w:val="BodyText"/>
              <w:numPr>
                <w:ilvl w:val="0"/>
                <w:numId w:val="46"/>
              </w:numPr>
              <w:spacing w:line="360" w:lineRule="auto"/>
              <w:ind w:left="601" w:hanging="284"/>
            </w:pPr>
            <w:r w:rsidRPr="001B7999">
              <w:lastRenderedPageBreak/>
              <w:t>Da liễu</w:t>
            </w:r>
            <w:r>
              <w:t>: TextArea 255 ký tự, mô tả trình trạng kết quả khám</w:t>
            </w:r>
          </w:p>
          <w:p w14:paraId="63C8CA8A" w14:textId="77777777" w:rsidR="002E47DA" w:rsidRPr="001B7999" w:rsidRDefault="002E47DA" w:rsidP="002131C0">
            <w:pPr>
              <w:pStyle w:val="BodyText"/>
              <w:numPr>
                <w:ilvl w:val="0"/>
                <w:numId w:val="46"/>
              </w:numPr>
              <w:spacing w:line="360" w:lineRule="auto"/>
              <w:ind w:left="601" w:hanging="284"/>
            </w:pPr>
            <w:r w:rsidRPr="001B7999">
              <w:t>Dinh dưỡng</w:t>
            </w:r>
            <w:r>
              <w:t>: TextArea 255 ký tự, mô tả trình trạng kết quả khám</w:t>
            </w:r>
          </w:p>
          <w:p w14:paraId="290EFB82" w14:textId="77777777" w:rsidR="002E47DA" w:rsidRPr="001B7999" w:rsidRDefault="002E47DA" w:rsidP="002131C0">
            <w:pPr>
              <w:pStyle w:val="BodyText"/>
              <w:numPr>
                <w:ilvl w:val="0"/>
                <w:numId w:val="46"/>
              </w:numPr>
              <w:spacing w:line="360" w:lineRule="auto"/>
              <w:ind w:left="601" w:hanging="284"/>
            </w:pPr>
            <w:r w:rsidRPr="001B7999">
              <w:t>Vận động</w:t>
            </w:r>
            <w:r>
              <w:t>: TextArea 255 ký tự, mô tả trình trạng kết quả khám</w:t>
            </w:r>
          </w:p>
          <w:p w14:paraId="3ED368DE" w14:textId="77777777" w:rsidR="002E47DA" w:rsidRPr="001B7999" w:rsidRDefault="002E47DA" w:rsidP="002131C0">
            <w:pPr>
              <w:pStyle w:val="BodyText"/>
              <w:numPr>
                <w:ilvl w:val="0"/>
                <w:numId w:val="46"/>
              </w:numPr>
              <w:spacing w:line="360" w:lineRule="auto"/>
              <w:ind w:left="601" w:hanging="284"/>
            </w:pPr>
            <w:r w:rsidRPr="001B7999">
              <w:t>Đánh giá phát triển thể chất, tinh thần, vận động</w:t>
            </w:r>
            <w:r>
              <w:t>: TextArea 255 ký tự, mô tả trình trạng kết quả khám</w:t>
            </w:r>
          </w:p>
          <w:p w14:paraId="4F6AE0CB" w14:textId="77777777" w:rsidR="002E47DA" w:rsidRPr="001B7999" w:rsidRDefault="002E47DA" w:rsidP="002131C0">
            <w:pPr>
              <w:pStyle w:val="BodyText"/>
              <w:numPr>
                <w:ilvl w:val="0"/>
                <w:numId w:val="46"/>
              </w:numPr>
              <w:spacing w:line="360" w:lineRule="auto"/>
              <w:ind w:left="601" w:hanging="284"/>
            </w:pPr>
            <w:r w:rsidRPr="001B7999">
              <w:t>Khác</w:t>
            </w:r>
            <w:r>
              <w:t>: TextArea 255 ký tự, mô tả trình trạng kết quả khám</w:t>
            </w:r>
          </w:p>
          <w:p w14:paraId="523EA4E9" w14:textId="77777777" w:rsidR="002E47DA" w:rsidRPr="001B7999" w:rsidRDefault="002E47DA" w:rsidP="002131C0">
            <w:pPr>
              <w:pStyle w:val="BodyText"/>
              <w:numPr>
                <w:ilvl w:val="0"/>
                <w:numId w:val="35"/>
              </w:numPr>
              <w:spacing w:after="0" w:line="360" w:lineRule="auto"/>
              <w:ind w:left="420" w:hanging="420"/>
              <w:rPr>
                <w:b/>
                <w:u w:val="single"/>
                <w:lang w:eastAsia="ar-SA"/>
              </w:rPr>
            </w:pPr>
            <w:r>
              <w:rPr>
                <w:b/>
                <w:u w:val="single"/>
                <w:lang w:eastAsia="ar-SA"/>
              </w:rPr>
              <w:t>Khám</w:t>
            </w:r>
            <w:r w:rsidRPr="001B7999">
              <w:rPr>
                <w:b/>
                <w:u w:val="single"/>
                <w:lang w:eastAsia="ar-SA"/>
              </w:rPr>
              <w:t xml:space="preserve"> </w:t>
            </w:r>
            <w:r>
              <w:rPr>
                <w:b/>
                <w:u w:val="single"/>
                <w:lang w:eastAsia="ar-SA"/>
              </w:rPr>
              <w:t>Cận</w:t>
            </w:r>
            <w:r w:rsidRPr="001B7999">
              <w:rPr>
                <w:b/>
                <w:u w:val="single"/>
                <w:lang w:eastAsia="ar-SA"/>
              </w:rPr>
              <w:t xml:space="preserve"> lâm sàng</w:t>
            </w:r>
            <w:r>
              <w:rPr>
                <w:b/>
                <w:u w:val="single"/>
                <w:lang w:eastAsia="ar-SA"/>
              </w:rPr>
              <w:t xml:space="preserve">: </w:t>
            </w:r>
            <w:r>
              <w:rPr>
                <w:lang w:eastAsia="ar-SA"/>
              </w:rPr>
              <w:t xml:space="preserve"> Danh sách các dịch vụ cận lâm sàng thực hiện, người dùng có thể thêm bổ sung hoặc xóa chỉ số nếu không thấy cần thiết, danh sách các chỉ số hiển thị gồm các trường thông tin sau</w:t>
            </w:r>
          </w:p>
          <w:p w14:paraId="48495E54"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Stt: Stt tăng từ 1-n</w:t>
            </w:r>
          </w:p>
          <w:p w14:paraId="41B494A2"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Tên dịch vụ*: Textbox 255 ký tự. thông tin bắt buộc nếu thêm 1 dịch vụ mới</w:t>
            </w:r>
          </w:p>
          <w:p w14:paraId="47B6D5B4"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Mã dịch vụ: Textbox 50 ký tự</w:t>
            </w:r>
          </w:p>
          <w:p w14:paraId="4C3145D6"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Đơn vị tính: Textbox 50 ký tự</w:t>
            </w:r>
          </w:p>
          <w:p w14:paraId="19510EB7"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Số lượng*</w:t>
            </w:r>
            <w:r>
              <w:rPr>
                <w:lang w:eastAsia="ar-SA"/>
              </w:rPr>
              <w:t>: Textbox 5 ký tự, bắt buộc nhập và chỉ cho phép nhập số</w:t>
            </w:r>
          </w:p>
          <w:p w14:paraId="55AE5281"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Nhóm dịch vụ *</w:t>
            </w:r>
            <w:r>
              <w:rPr>
                <w:lang w:eastAsia="ar-SA"/>
              </w:rPr>
              <w:t xml:space="preserve">: Combobox chọn nhóm dịch vụ từ danh sách nhóm dịch vụ có sẵn, trường thông tin bắt buộc chọn, danh sách dịch vụ theo nhóm dịch vụ được quy định tại quyết định số </w:t>
            </w:r>
            <w:r w:rsidRPr="00507B9A">
              <w:rPr>
                <w:lang w:eastAsia="ar-SA"/>
              </w:rPr>
              <w:t>5937/QĐ-BYT ngày 30 tháng 12 năm 2021 của Bộ y tế</w:t>
            </w:r>
          </w:p>
          <w:p w14:paraId="1B9FF868" w14:textId="77777777" w:rsidR="002E47DA" w:rsidRPr="00507B9A" w:rsidRDefault="002E47DA" w:rsidP="002131C0">
            <w:pPr>
              <w:pStyle w:val="BodyText"/>
              <w:numPr>
                <w:ilvl w:val="0"/>
                <w:numId w:val="18"/>
              </w:numPr>
              <w:spacing w:line="360" w:lineRule="auto"/>
              <w:ind w:left="346" w:hanging="284"/>
              <w:rPr>
                <w:lang w:eastAsia="ar-SA"/>
              </w:rPr>
            </w:pPr>
            <w:r>
              <w:rPr>
                <w:lang w:eastAsia="ar-SA"/>
              </w:rPr>
              <w:t>Kết luận chung</w:t>
            </w:r>
            <w:r w:rsidRPr="00507B9A">
              <w:rPr>
                <w:lang w:eastAsia="ar-SA"/>
              </w:rPr>
              <w:t>: Textbox 250 ký tự</w:t>
            </w:r>
          </w:p>
          <w:p w14:paraId="63096394" w14:textId="77777777" w:rsidR="002E47DA" w:rsidRPr="00507B9A" w:rsidRDefault="002E47DA" w:rsidP="002131C0">
            <w:pPr>
              <w:pStyle w:val="BodyText"/>
              <w:numPr>
                <w:ilvl w:val="0"/>
                <w:numId w:val="18"/>
              </w:numPr>
              <w:spacing w:line="360" w:lineRule="auto"/>
              <w:ind w:left="346" w:hanging="284"/>
              <w:rPr>
                <w:lang w:eastAsia="ar-SA"/>
              </w:rPr>
            </w:pPr>
            <w:r w:rsidRPr="00507B9A">
              <w:rPr>
                <w:lang w:eastAsia="ar-SA"/>
              </w:rPr>
              <w:t>Thao tác: Cho phép xóa dòng chỉ số hoặc thêm 1 dòng dịch vụ mới nếu danh sách dịch vụ chỉ định thiếu thông tin</w:t>
            </w:r>
          </w:p>
          <w:p w14:paraId="7A3E0EA3" w14:textId="77777777" w:rsidR="002E47DA" w:rsidRPr="00507B9A" w:rsidRDefault="002E47DA" w:rsidP="002131C0">
            <w:pPr>
              <w:pStyle w:val="BodyText"/>
              <w:numPr>
                <w:ilvl w:val="0"/>
                <w:numId w:val="35"/>
              </w:numPr>
              <w:spacing w:line="360" w:lineRule="auto"/>
              <w:ind w:left="420" w:hanging="420"/>
              <w:rPr>
                <w:b/>
                <w:u w:val="single"/>
                <w:lang w:eastAsia="ar-SA"/>
              </w:rPr>
            </w:pPr>
            <w:r w:rsidRPr="00507B9A">
              <w:rPr>
                <w:b/>
                <w:u w:val="single"/>
                <w:lang w:eastAsia="ar-SA"/>
              </w:rPr>
              <w:t>Kết luận</w:t>
            </w:r>
          </w:p>
          <w:p w14:paraId="39C4764E" w14:textId="77777777" w:rsidR="002E47DA" w:rsidRPr="00507B9A" w:rsidRDefault="002E47DA" w:rsidP="002131C0">
            <w:pPr>
              <w:pStyle w:val="BodyText"/>
              <w:numPr>
                <w:ilvl w:val="0"/>
                <w:numId w:val="18"/>
              </w:numPr>
              <w:spacing w:line="360" w:lineRule="auto"/>
              <w:ind w:left="346" w:hanging="284"/>
              <w:rPr>
                <w:b/>
                <w:lang w:eastAsia="ar-SA"/>
              </w:rPr>
            </w:pPr>
            <w:r w:rsidRPr="00332B41">
              <w:rPr>
                <w:b/>
                <w:lang w:eastAsia="ar-SA"/>
              </w:rPr>
              <w:t xml:space="preserve">Bệnh </w:t>
            </w:r>
            <w:r>
              <w:rPr>
                <w:b/>
                <w:lang w:eastAsia="ar-SA"/>
              </w:rPr>
              <w:t>chính:</w:t>
            </w:r>
            <w:r w:rsidRPr="00332B41">
              <w:rPr>
                <w:lang w:eastAsia="ar-SA"/>
              </w:rPr>
              <w:t xml:space="preserve"> </w:t>
            </w:r>
            <w:r>
              <w:rPr>
                <w:lang w:eastAsia="ar-SA"/>
              </w:rPr>
              <w:t>Combobox chọn danh sách bệnh theo ICD10, chỉ cho phép chọn 1 bệnh ICD10, có thể tìm để chọn theo mã hoặc tên bệnh</w:t>
            </w:r>
          </w:p>
          <w:p w14:paraId="40FB682D" w14:textId="77777777" w:rsidR="002E47DA" w:rsidRPr="00332B41" w:rsidRDefault="002E47DA" w:rsidP="002131C0">
            <w:pPr>
              <w:pStyle w:val="BodyText"/>
              <w:numPr>
                <w:ilvl w:val="0"/>
                <w:numId w:val="18"/>
              </w:numPr>
              <w:spacing w:line="360" w:lineRule="auto"/>
              <w:ind w:left="346" w:hanging="284"/>
              <w:rPr>
                <w:b/>
                <w:lang w:eastAsia="ar-SA"/>
              </w:rPr>
            </w:pPr>
            <w:r>
              <w:rPr>
                <w:b/>
                <w:lang w:eastAsia="ar-SA"/>
              </w:rPr>
              <w:lastRenderedPageBreak/>
              <w:t>Bệnh kèm theo:</w:t>
            </w:r>
            <w:r w:rsidRPr="00332B41">
              <w:rPr>
                <w:lang w:eastAsia="ar-SA"/>
              </w:rPr>
              <w:t xml:space="preserve"> </w:t>
            </w:r>
            <w:r>
              <w:rPr>
                <w:lang w:eastAsia="ar-SA"/>
              </w:rPr>
              <w:t>Combobox chọn danh sách bệnh theo ICD10, cho phép chọn nhiều mã bệnh ICD10, có thể tìm để chọn theo mã hoặc tên bệnh</w:t>
            </w:r>
          </w:p>
          <w:p w14:paraId="07D85806" w14:textId="77777777" w:rsidR="002E47DA" w:rsidRPr="00507B9A" w:rsidRDefault="002E47DA" w:rsidP="002131C0">
            <w:pPr>
              <w:pStyle w:val="BodyText"/>
              <w:numPr>
                <w:ilvl w:val="0"/>
                <w:numId w:val="18"/>
              </w:numPr>
              <w:spacing w:line="360" w:lineRule="auto"/>
              <w:ind w:left="346" w:hanging="284"/>
              <w:rPr>
                <w:b/>
                <w:lang w:eastAsia="ar-SA"/>
              </w:rPr>
            </w:pPr>
            <w:r>
              <w:rPr>
                <w:b/>
                <w:lang w:eastAsia="ar-SA"/>
              </w:rPr>
              <w:t xml:space="preserve">Bệnh tật cần theo dõi: </w:t>
            </w:r>
            <w:r>
              <w:rPr>
                <w:lang w:eastAsia="ar-SA"/>
              </w:rPr>
              <w:t>TextArea 255 ký tự, mô tả chi tiết các chỉ dẫn cần thiết khác trong trường hợp không chẩn đoán ra bệnh theo ICD10</w:t>
            </w:r>
          </w:p>
          <w:p w14:paraId="11B59136" w14:textId="77777777" w:rsidR="002E47DA" w:rsidRPr="00507B9A" w:rsidRDefault="002E47DA" w:rsidP="002131C0">
            <w:pPr>
              <w:pStyle w:val="BodyText"/>
              <w:numPr>
                <w:ilvl w:val="0"/>
                <w:numId w:val="35"/>
              </w:numPr>
              <w:spacing w:line="360" w:lineRule="auto"/>
              <w:ind w:left="420" w:hanging="420"/>
              <w:rPr>
                <w:b/>
                <w:u w:val="single"/>
                <w:lang w:eastAsia="ar-SA"/>
              </w:rPr>
            </w:pPr>
            <w:r>
              <w:rPr>
                <w:b/>
                <w:u w:val="single"/>
                <w:lang w:eastAsia="ar-SA"/>
              </w:rPr>
              <w:t>Tư vấn/Điều trị</w:t>
            </w:r>
          </w:p>
          <w:p w14:paraId="7D906C7A" w14:textId="77777777" w:rsidR="002E47DA" w:rsidRPr="00507B9A" w:rsidRDefault="002E47DA" w:rsidP="002131C0">
            <w:pPr>
              <w:pStyle w:val="BodyText"/>
              <w:numPr>
                <w:ilvl w:val="0"/>
                <w:numId w:val="18"/>
              </w:numPr>
              <w:spacing w:line="360" w:lineRule="auto"/>
              <w:ind w:left="346" w:hanging="284"/>
              <w:rPr>
                <w:b/>
                <w:lang w:eastAsia="ar-SA"/>
              </w:rPr>
            </w:pPr>
            <w:r>
              <w:rPr>
                <w:b/>
                <w:lang w:eastAsia="ar-SA"/>
              </w:rPr>
              <w:t xml:space="preserve">Đơn thuốc: </w:t>
            </w:r>
            <w:r>
              <w:rPr>
                <w:lang w:eastAsia="ar-SA"/>
              </w:rPr>
              <w:t>Danh sách các thuốc cho quân nhân trong quá trình điều trị, người dùng có thể thêm mới hoặc xóa thông tin thuốc chỉ định, danh sách gồm các thông tin</w:t>
            </w:r>
          </w:p>
          <w:p w14:paraId="289E7670" w14:textId="77777777" w:rsidR="002E47DA" w:rsidRDefault="002E47DA" w:rsidP="002131C0">
            <w:pPr>
              <w:pStyle w:val="BodyText"/>
              <w:numPr>
                <w:ilvl w:val="0"/>
                <w:numId w:val="46"/>
              </w:numPr>
              <w:spacing w:line="360" w:lineRule="auto"/>
              <w:ind w:left="601" w:hanging="284"/>
            </w:pPr>
            <w:r w:rsidRPr="00507B9A">
              <w:t>Stt: Stt tăng từ 1-n</w:t>
            </w:r>
          </w:p>
          <w:p w14:paraId="623272BD" w14:textId="77777777" w:rsidR="002E47DA" w:rsidRDefault="002E47DA" w:rsidP="002131C0">
            <w:pPr>
              <w:pStyle w:val="BodyText"/>
              <w:numPr>
                <w:ilvl w:val="0"/>
                <w:numId w:val="46"/>
              </w:numPr>
              <w:spacing w:line="360" w:lineRule="auto"/>
              <w:ind w:left="601" w:hanging="284"/>
            </w:pPr>
            <w:r w:rsidRPr="00507B9A">
              <w:t xml:space="preserve">Tên thuốc, hàm lượng, nồng độ *: Textbox 255 ký tự. thông tin bắt buộc nếu thêm 1 </w:t>
            </w:r>
            <w:r>
              <w:t>thuốc mới</w:t>
            </w:r>
          </w:p>
          <w:p w14:paraId="4468A483" w14:textId="77777777" w:rsidR="002E47DA" w:rsidRDefault="002E47DA" w:rsidP="002131C0">
            <w:pPr>
              <w:pStyle w:val="BodyText"/>
              <w:numPr>
                <w:ilvl w:val="0"/>
                <w:numId w:val="46"/>
              </w:numPr>
              <w:spacing w:line="360" w:lineRule="auto"/>
              <w:ind w:left="601" w:hanging="284"/>
            </w:pPr>
            <w:r w:rsidRPr="00507B9A">
              <w:t>Số đăng ký</w:t>
            </w:r>
            <w:r>
              <w:t>:</w:t>
            </w:r>
            <w:r w:rsidRPr="00507B9A">
              <w:t xml:space="preserve"> Textbox 50 ký tự</w:t>
            </w:r>
          </w:p>
          <w:p w14:paraId="7D7C05FC" w14:textId="77777777" w:rsidR="002E47DA" w:rsidRPr="00507B9A" w:rsidRDefault="002E47DA" w:rsidP="002131C0">
            <w:pPr>
              <w:pStyle w:val="BodyText"/>
              <w:numPr>
                <w:ilvl w:val="0"/>
                <w:numId w:val="46"/>
              </w:numPr>
              <w:spacing w:line="360" w:lineRule="auto"/>
              <w:ind w:left="601" w:hanging="284"/>
            </w:pPr>
            <w:r w:rsidRPr="00507B9A">
              <w:t>Đơn vị tính: Textbox 50 ký tự</w:t>
            </w:r>
          </w:p>
          <w:p w14:paraId="19FE90EE" w14:textId="77777777" w:rsidR="002E47DA" w:rsidRPr="00507B9A" w:rsidRDefault="002E47DA" w:rsidP="002131C0">
            <w:pPr>
              <w:pStyle w:val="BodyText"/>
              <w:numPr>
                <w:ilvl w:val="0"/>
                <w:numId w:val="46"/>
              </w:numPr>
              <w:spacing w:line="360" w:lineRule="auto"/>
              <w:ind w:left="601" w:hanging="284"/>
            </w:pPr>
            <w:r w:rsidRPr="00507B9A">
              <w:t>Đường dùng*</w:t>
            </w:r>
            <w:r>
              <w:t xml:space="preserve">: Combobox chọn đường dùng của thuốc, danh sách đường dùng được quy định tại Quyết định số </w:t>
            </w:r>
            <w:r w:rsidRPr="00696F81">
              <w:t>7603/QĐ-BYT ngày 25 tháng 12 năm 2018 của Bộ y tế về danh mục dùng trong khám chữa bệnh Bảo hiểm y tế</w:t>
            </w:r>
          </w:p>
          <w:p w14:paraId="560AC204" w14:textId="77777777" w:rsidR="002E47DA" w:rsidRDefault="002E47DA" w:rsidP="002131C0">
            <w:pPr>
              <w:pStyle w:val="BodyText"/>
              <w:numPr>
                <w:ilvl w:val="0"/>
                <w:numId w:val="46"/>
              </w:numPr>
              <w:spacing w:line="360" w:lineRule="auto"/>
              <w:ind w:left="601" w:hanging="284"/>
            </w:pPr>
            <w:r w:rsidRPr="00507B9A">
              <w:t>Số lượng *</w:t>
            </w:r>
            <w:r>
              <w:t>: Textbox 5 ký tự, bắt buộc nhập và chỉ cho phép nhập số</w:t>
            </w:r>
          </w:p>
          <w:p w14:paraId="75C1FF32" w14:textId="77777777" w:rsidR="002E47DA" w:rsidRDefault="002E47DA" w:rsidP="002131C0">
            <w:pPr>
              <w:pStyle w:val="BodyText"/>
              <w:numPr>
                <w:ilvl w:val="0"/>
                <w:numId w:val="46"/>
              </w:numPr>
              <w:spacing w:line="360" w:lineRule="auto"/>
              <w:ind w:left="601" w:hanging="284"/>
            </w:pPr>
            <w:r w:rsidRPr="00507B9A">
              <w:t>Số ngày *</w:t>
            </w:r>
            <w:r>
              <w:t>: Textbox 3 ký tự, bắt buộc nhập và chỉ cho phép nhập số</w:t>
            </w:r>
          </w:p>
          <w:p w14:paraId="2E682903" w14:textId="77777777" w:rsidR="002E47DA" w:rsidRPr="00507B9A" w:rsidRDefault="002E47DA" w:rsidP="002131C0">
            <w:pPr>
              <w:pStyle w:val="BodyText"/>
              <w:numPr>
                <w:ilvl w:val="0"/>
                <w:numId w:val="46"/>
              </w:numPr>
              <w:spacing w:line="360" w:lineRule="auto"/>
              <w:ind w:left="601" w:hanging="284"/>
            </w:pPr>
            <w:r w:rsidRPr="00507B9A">
              <w:t>Cách dùng</w:t>
            </w:r>
            <w:r>
              <w:t>: Textbox 255 ký tự, cho phép nhập cách dùng thuốc</w:t>
            </w:r>
          </w:p>
          <w:p w14:paraId="6CFA17B4" w14:textId="77777777" w:rsidR="002E47DA" w:rsidRPr="00507B9A" w:rsidRDefault="002E47DA" w:rsidP="002131C0">
            <w:pPr>
              <w:pStyle w:val="BodyText"/>
              <w:numPr>
                <w:ilvl w:val="0"/>
                <w:numId w:val="46"/>
              </w:numPr>
              <w:spacing w:line="360" w:lineRule="auto"/>
              <w:ind w:left="601" w:hanging="284"/>
            </w:pPr>
            <w:r w:rsidRPr="00507B9A">
              <w:t xml:space="preserve">Thao tác: Cho phép xóa dòng chỉ số hoặc thêm 1 </w:t>
            </w:r>
            <w:r>
              <w:t>chỉ định thuốc</w:t>
            </w:r>
            <w:r w:rsidRPr="00507B9A">
              <w:t xml:space="preserve"> mới nếu danh sách thiếu thông tin</w:t>
            </w:r>
          </w:p>
          <w:p w14:paraId="516C3665" w14:textId="77777777" w:rsidR="002E47DA" w:rsidRPr="00332B41" w:rsidRDefault="002E47DA" w:rsidP="002131C0">
            <w:pPr>
              <w:pStyle w:val="BodyText"/>
              <w:numPr>
                <w:ilvl w:val="0"/>
                <w:numId w:val="18"/>
              </w:numPr>
              <w:spacing w:line="360" w:lineRule="auto"/>
              <w:ind w:left="346" w:hanging="284"/>
              <w:rPr>
                <w:b/>
                <w:lang w:eastAsia="ar-SA"/>
              </w:rPr>
            </w:pPr>
            <w:r w:rsidRPr="00507B9A">
              <w:rPr>
                <w:b/>
                <w:lang w:eastAsia="ar-SA"/>
              </w:rPr>
              <w:t>Tư vấn điều trị/Lời dặn bác sỹ</w:t>
            </w:r>
            <w:r>
              <w:rPr>
                <w:b/>
                <w:lang w:eastAsia="ar-SA"/>
              </w:rPr>
              <w:t xml:space="preserve">: </w:t>
            </w:r>
            <w:r>
              <w:rPr>
                <w:lang w:eastAsia="ar-SA"/>
              </w:rPr>
              <w:t>TextArea 255 ký tự, mô tả chi tiết tư vấn điều trị và lời dặn bác sỹ</w:t>
            </w:r>
          </w:p>
          <w:p w14:paraId="3F6FB102" w14:textId="77777777" w:rsidR="002E47DA" w:rsidRPr="00696F81" w:rsidRDefault="002E47DA" w:rsidP="002131C0">
            <w:pPr>
              <w:pStyle w:val="BodyText"/>
              <w:numPr>
                <w:ilvl w:val="0"/>
                <w:numId w:val="35"/>
              </w:numPr>
              <w:spacing w:line="360" w:lineRule="auto"/>
              <w:ind w:left="420" w:hanging="420"/>
              <w:rPr>
                <w:b/>
                <w:lang w:eastAsia="ar-SA"/>
              </w:rPr>
            </w:pPr>
            <w:r w:rsidRPr="00696F81">
              <w:rPr>
                <w:b/>
                <w:lang w:eastAsia="ar-SA"/>
              </w:rPr>
              <w:lastRenderedPageBreak/>
              <w:t>Kết quả khám</w:t>
            </w:r>
            <w:r>
              <w:rPr>
                <w:b/>
                <w:lang w:eastAsia="ar-SA"/>
              </w:rPr>
              <w:t xml:space="preserve">: </w:t>
            </w:r>
            <w:proofErr w:type="gramStart"/>
            <w:r w:rsidRPr="00696F81">
              <w:rPr>
                <w:lang w:eastAsia="ar-SA"/>
              </w:rPr>
              <w:t>Combobox  lựa</w:t>
            </w:r>
            <w:proofErr w:type="gramEnd"/>
            <w:r w:rsidRPr="00696F81">
              <w:rPr>
                <w:lang w:eastAsia="ar-SA"/>
              </w:rPr>
              <w:t xml:space="preserve"> chọn kết quả khám, mã hóa (1: Khỏi; 2: Đỡ; 3: Không thay đổi; 4: Nặng hơn; 5: Tử vong)</w:t>
            </w:r>
          </w:p>
          <w:p w14:paraId="3AE67E48" w14:textId="77777777" w:rsidR="002E47DA" w:rsidRPr="00696F81" w:rsidRDefault="002E47DA" w:rsidP="002131C0">
            <w:pPr>
              <w:pStyle w:val="BodyText"/>
              <w:numPr>
                <w:ilvl w:val="0"/>
                <w:numId w:val="35"/>
              </w:numPr>
              <w:spacing w:line="360" w:lineRule="auto"/>
              <w:ind w:left="420" w:hanging="420"/>
              <w:rPr>
                <w:b/>
                <w:lang w:eastAsia="ar-SA"/>
              </w:rPr>
            </w:pPr>
            <w:r w:rsidRPr="00696F81">
              <w:rPr>
                <w:b/>
                <w:lang w:eastAsia="ar-SA"/>
              </w:rPr>
              <w:t>Tình trạng ra viện</w:t>
            </w:r>
            <w:r>
              <w:rPr>
                <w:b/>
                <w:lang w:eastAsia="ar-SA"/>
              </w:rPr>
              <w:t xml:space="preserve">: </w:t>
            </w:r>
            <w:r w:rsidRPr="00696F81">
              <w:rPr>
                <w:lang w:eastAsia="ar-SA"/>
              </w:rPr>
              <w:t>Combobox lựa chọn tình trạng ra viện,</w:t>
            </w:r>
            <w:r w:rsidRPr="00696F81">
              <w:rPr>
                <w:lang w:val="vi-VN"/>
              </w:rPr>
              <w:t xml:space="preserve"> Tình trạng ra viện; Mã hóa (1: Ra viện; 2: Chuyển viện; 3: Trốn viện; 4: Xin ra viện)</w:t>
            </w:r>
          </w:p>
          <w:p w14:paraId="378760DB" w14:textId="77777777" w:rsidR="002E47DA" w:rsidRPr="00696F81" w:rsidRDefault="002E47DA" w:rsidP="002131C0">
            <w:pPr>
              <w:pStyle w:val="BodyText"/>
              <w:numPr>
                <w:ilvl w:val="0"/>
                <w:numId w:val="35"/>
              </w:numPr>
              <w:spacing w:line="360" w:lineRule="auto"/>
              <w:ind w:left="420" w:hanging="420"/>
              <w:rPr>
                <w:b/>
                <w:lang w:eastAsia="ar-SA"/>
              </w:rPr>
            </w:pPr>
            <w:r w:rsidRPr="00696F81">
              <w:rPr>
                <w:b/>
                <w:lang w:eastAsia="ar-SA"/>
              </w:rPr>
              <w:t xml:space="preserve"> Hẹn tái khám</w:t>
            </w:r>
            <w:r>
              <w:rPr>
                <w:b/>
                <w:lang w:eastAsia="ar-SA"/>
              </w:rPr>
              <w:t xml:space="preserve">: </w:t>
            </w:r>
            <w:r w:rsidRPr="00696F81">
              <w:rPr>
                <w:lang w:eastAsia="ar-SA"/>
              </w:rPr>
              <w:t>DateTimePicker, cho phép chọn ngày tái khám</w:t>
            </w:r>
          </w:p>
          <w:p w14:paraId="5F9B7D16" w14:textId="77777777" w:rsidR="002E47DA" w:rsidRPr="00D854BC" w:rsidRDefault="002E47DA" w:rsidP="002131C0">
            <w:pPr>
              <w:pStyle w:val="BodyText"/>
              <w:numPr>
                <w:ilvl w:val="0"/>
                <w:numId w:val="35"/>
              </w:numPr>
              <w:spacing w:line="360" w:lineRule="auto"/>
              <w:ind w:left="420" w:hanging="420"/>
            </w:pPr>
            <w:r w:rsidRPr="00D854BC">
              <w:rPr>
                <w:b/>
                <w:lang w:eastAsia="ar-SA"/>
              </w:rPr>
              <w:t>Cơ sở khám chữa bệnh</w:t>
            </w:r>
            <w:r>
              <w:rPr>
                <w:b/>
                <w:lang w:eastAsia="ar-SA"/>
              </w:rPr>
              <w:t xml:space="preserve"> *: </w:t>
            </w:r>
            <w:proofErr w:type="gramStart"/>
            <w:r>
              <w:rPr>
                <w:lang w:eastAsia="ar-SA"/>
              </w:rPr>
              <w:t>Combobox  chọn</w:t>
            </w:r>
            <w:proofErr w:type="gramEnd"/>
            <w:r>
              <w:rPr>
                <w:lang w:eastAsia="ar-SA"/>
              </w:rPr>
              <w:t xml:space="preserve"> cơ sở y tế quân nhân đi khám sức khỏe định kỳ, bắt buộc chọn nơi quân nhân khám</w:t>
            </w:r>
          </w:p>
          <w:p w14:paraId="6B1A926D" w14:textId="77777777" w:rsidR="002E47DA" w:rsidRPr="00696F81" w:rsidRDefault="002E47DA" w:rsidP="002131C0">
            <w:pPr>
              <w:pStyle w:val="BodyText"/>
              <w:numPr>
                <w:ilvl w:val="0"/>
                <w:numId w:val="35"/>
              </w:numPr>
              <w:spacing w:line="360" w:lineRule="auto"/>
              <w:ind w:left="420" w:hanging="420"/>
              <w:rPr>
                <w:b/>
                <w:lang w:eastAsia="ar-SA"/>
              </w:rPr>
            </w:pPr>
            <w:r w:rsidRPr="00D854BC">
              <w:rPr>
                <w:b/>
                <w:lang w:eastAsia="ar-SA"/>
              </w:rPr>
              <w:t>Bác sỹ khám chữa bệnh</w:t>
            </w:r>
            <w:r>
              <w:rPr>
                <w:b/>
                <w:lang w:eastAsia="ar-SA"/>
              </w:rPr>
              <w:t xml:space="preserve"> *</w:t>
            </w:r>
            <w:r w:rsidRPr="00F67872">
              <w:rPr>
                <w:b/>
                <w:lang w:eastAsia="ar-SA"/>
              </w:rPr>
              <w:t xml:space="preserve">: </w:t>
            </w:r>
            <w:r>
              <w:rPr>
                <w:lang w:eastAsia="ar-SA"/>
              </w:rPr>
              <w:t xml:space="preserve">Textbox 255 ký </w:t>
            </w:r>
            <w:proofErr w:type="gramStart"/>
            <w:r>
              <w:rPr>
                <w:lang w:eastAsia="ar-SA"/>
              </w:rPr>
              <w:t>tự</w:t>
            </w:r>
            <w:r w:rsidRPr="00F67872">
              <w:rPr>
                <w:b/>
                <w:lang w:eastAsia="ar-SA"/>
              </w:rPr>
              <w:t xml:space="preserve"> </w:t>
            </w:r>
            <w:r>
              <w:rPr>
                <w:b/>
                <w:lang w:eastAsia="ar-SA"/>
              </w:rPr>
              <w:t xml:space="preserve"> </w:t>
            </w:r>
            <w:r w:rsidRPr="00F67872">
              <w:rPr>
                <w:lang w:eastAsia="ar-SA"/>
              </w:rPr>
              <w:t>ghi</w:t>
            </w:r>
            <w:proofErr w:type="gramEnd"/>
            <w:r w:rsidRPr="00F67872">
              <w:rPr>
                <w:lang w:eastAsia="ar-SA"/>
              </w:rPr>
              <w:t xml:space="preserve"> rõ Họ tên bác sỹ khám và kết luận</w:t>
            </w:r>
            <w:r>
              <w:rPr>
                <w:lang w:eastAsia="ar-SA"/>
              </w:rPr>
              <w:t>, bắt buộc nhập bác sỹ khám chữa bệnh</w:t>
            </w:r>
          </w:p>
          <w:p w14:paraId="75704CD7" w14:textId="77777777" w:rsidR="002E47DA" w:rsidRPr="00696F81" w:rsidRDefault="002E47DA" w:rsidP="002131C0">
            <w:pPr>
              <w:pStyle w:val="BodyText"/>
              <w:numPr>
                <w:ilvl w:val="0"/>
                <w:numId w:val="35"/>
              </w:numPr>
              <w:spacing w:line="360" w:lineRule="auto"/>
              <w:ind w:left="420" w:hanging="420"/>
              <w:rPr>
                <w:b/>
                <w:lang w:eastAsia="ar-SA"/>
              </w:rPr>
            </w:pPr>
            <w:r>
              <w:rPr>
                <w:b/>
                <w:lang w:eastAsia="ar-SA"/>
              </w:rPr>
              <w:t xml:space="preserve">Chi phí khám chữa bệnh: </w:t>
            </w:r>
            <w:r>
              <w:rPr>
                <w:lang w:eastAsia="ar-SA"/>
              </w:rPr>
              <w:t>Checkbox cho phép chọn nhập hay không nhập thông tin chi phí, nếu chọn thì hệ thống sẽ hiển thị các thông tin sau</w:t>
            </w:r>
          </w:p>
          <w:p w14:paraId="7040CE03" w14:textId="77777777" w:rsidR="002E47DA" w:rsidRPr="00A25C19" w:rsidRDefault="002E47DA" w:rsidP="002131C0">
            <w:pPr>
              <w:pStyle w:val="BodyText"/>
              <w:numPr>
                <w:ilvl w:val="0"/>
                <w:numId w:val="46"/>
              </w:numPr>
              <w:spacing w:line="360" w:lineRule="auto"/>
              <w:ind w:left="601" w:hanging="284"/>
            </w:pPr>
            <w:r w:rsidRPr="00A25C19">
              <w:t xml:space="preserve">Tiền Xét nghiệm: </w:t>
            </w:r>
            <w:r>
              <w:t>Textbox 9 ký tự, chỉ cho phép nhập số, mặc định là 0</w:t>
            </w:r>
          </w:p>
          <w:p w14:paraId="012C3750" w14:textId="77777777" w:rsidR="002E47DA" w:rsidRPr="00A25C19" w:rsidRDefault="002E47DA" w:rsidP="002131C0">
            <w:pPr>
              <w:pStyle w:val="BodyText"/>
              <w:numPr>
                <w:ilvl w:val="0"/>
                <w:numId w:val="46"/>
              </w:numPr>
              <w:spacing w:line="360" w:lineRule="auto"/>
              <w:ind w:left="601" w:hanging="284"/>
            </w:pPr>
            <w:r w:rsidRPr="00A25C19">
              <w:t xml:space="preserve">Tiền Chẩn đoán hình ảnh: </w:t>
            </w:r>
            <w:r>
              <w:t>Textbox 9 ký tự, chỉ cho phép nhập số, mặc định là 0</w:t>
            </w:r>
          </w:p>
          <w:p w14:paraId="1852B309" w14:textId="77777777" w:rsidR="002E47DA" w:rsidRPr="00A25C19" w:rsidRDefault="002E47DA" w:rsidP="002131C0">
            <w:pPr>
              <w:pStyle w:val="BodyText"/>
              <w:numPr>
                <w:ilvl w:val="0"/>
                <w:numId w:val="46"/>
              </w:numPr>
              <w:spacing w:line="360" w:lineRule="auto"/>
              <w:ind w:left="601" w:hanging="284"/>
            </w:pPr>
            <w:r w:rsidRPr="00A25C19">
              <w:t xml:space="preserve">Tiền Thăm dò chức năng: </w:t>
            </w:r>
            <w:r>
              <w:t>Textbox 9 ký tự, chỉ cho phép nhập số, mặc định là 0</w:t>
            </w:r>
          </w:p>
          <w:p w14:paraId="37AB11E0" w14:textId="77777777" w:rsidR="002E47DA" w:rsidRPr="00A25C19" w:rsidRDefault="002E47DA" w:rsidP="002131C0">
            <w:pPr>
              <w:pStyle w:val="BodyText"/>
              <w:numPr>
                <w:ilvl w:val="0"/>
                <w:numId w:val="46"/>
              </w:numPr>
              <w:spacing w:line="360" w:lineRule="auto"/>
              <w:ind w:left="601" w:hanging="284"/>
            </w:pPr>
            <w:r w:rsidRPr="00A25C19">
              <w:t xml:space="preserve">Tiền Thuốc: </w:t>
            </w:r>
            <w:r>
              <w:t>Textbox 9 ký tự, chỉ cho phép nhập số, mặc định là 0</w:t>
            </w:r>
          </w:p>
          <w:p w14:paraId="38D986CB" w14:textId="77777777" w:rsidR="002E47DA" w:rsidRPr="00A25C19" w:rsidRDefault="002E47DA" w:rsidP="002131C0">
            <w:pPr>
              <w:pStyle w:val="BodyText"/>
              <w:numPr>
                <w:ilvl w:val="0"/>
                <w:numId w:val="46"/>
              </w:numPr>
              <w:spacing w:line="360" w:lineRule="auto"/>
              <w:ind w:left="601" w:hanging="284"/>
            </w:pPr>
            <w:r w:rsidRPr="00A25C19">
              <w:t xml:space="preserve">Tiền máu: </w:t>
            </w:r>
            <w:r>
              <w:t>Textbox 9 ký tự, chỉ cho phép nhập số, mặc định là 0</w:t>
            </w:r>
          </w:p>
          <w:p w14:paraId="0C14F5C3" w14:textId="77777777" w:rsidR="002E47DA" w:rsidRPr="00A25C19" w:rsidRDefault="002E47DA" w:rsidP="002131C0">
            <w:pPr>
              <w:pStyle w:val="BodyText"/>
              <w:numPr>
                <w:ilvl w:val="0"/>
                <w:numId w:val="46"/>
              </w:numPr>
              <w:spacing w:line="360" w:lineRule="auto"/>
              <w:ind w:left="601" w:hanging="284"/>
            </w:pPr>
            <w:r w:rsidRPr="00A25C19">
              <w:t xml:space="preserve">Tiền Chế phẩm máu: </w:t>
            </w:r>
            <w:r>
              <w:t>Textbox 9 ký tự, chỉ cho phép nhập số, mặc định là 0</w:t>
            </w:r>
          </w:p>
          <w:p w14:paraId="1B24EF6B" w14:textId="77777777" w:rsidR="002E47DA" w:rsidRPr="00A25C19" w:rsidRDefault="002E47DA" w:rsidP="002131C0">
            <w:pPr>
              <w:pStyle w:val="BodyText"/>
              <w:numPr>
                <w:ilvl w:val="0"/>
                <w:numId w:val="46"/>
              </w:numPr>
              <w:spacing w:line="360" w:lineRule="auto"/>
              <w:ind w:left="601" w:hanging="284"/>
            </w:pPr>
            <w:r w:rsidRPr="00A25C19">
              <w:t xml:space="preserve">Tiền Phẫu thuật: </w:t>
            </w:r>
            <w:r>
              <w:t>Textbox 9 ký tự, chỉ cho phép nhập số, mặc định là 0</w:t>
            </w:r>
          </w:p>
          <w:p w14:paraId="73018A79" w14:textId="77777777" w:rsidR="002E47DA" w:rsidRPr="00A25C19" w:rsidRDefault="002E47DA" w:rsidP="002131C0">
            <w:pPr>
              <w:pStyle w:val="BodyText"/>
              <w:numPr>
                <w:ilvl w:val="0"/>
                <w:numId w:val="46"/>
              </w:numPr>
              <w:spacing w:line="360" w:lineRule="auto"/>
              <w:ind w:left="601" w:hanging="284"/>
            </w:pPr>
            <w:r w:rsidRPr="00A25C19">
              <w:t xml:space="preserve">Tiền Thủ thuật: </w:t>
            </w:r>
            <w:r>
              <w:t>Textbox 9 ký tự, chỉ cho phép nhập số, mặc định là 0</w:t>
            </w:r>
          </w:p>
          <w:p w14:paraId="1D2A436A" w14:textId="77777777" w:rsidR="002E47DA" w:rsidRPr="00A25C19" w:rsidRDefault="002E47DA" w:rsidP="002131C0">
            <w:pPr>
              <w:pStyle w:val="BodyText"/>
              <w:numPr>
                <w:ilvl w:val="0"/>
                <w:numId w:val="46"/>
              </w:numPr>
              <w:spacing w:line="360" w:lineRule="auto"/>
              <w:ind w:left="601" w:hanging="284"/>
            </w:pPr>
            <w:r w:rsidRPr="00A25C19">
              <w:lastRenderedPageBreak/>
              <w:t xml:space="preserve">Tiền Vật tư y tế: </w:t>
            </w:r>
            <w:r>
              <w:t>Textbox 9 ký tự, chỉ cho phép nhập số, mặc định là 0</w:t>
            </w:r>
          </w:p>
          <w:p w14:paraId="7968EBEE" w14:textId="77777777" w:rsidR="002E47DA" w:rsidRPr="00A25C19" w:rsidRDefault="002E47DA" w:rsidP="002131C0">
            <w:pPr>
              <w:pStyle w:val="BodyText"/>
              <w:numPr>
                <w:ilvl w:val="0"/>
                <w:numId w:val="46"/>
              </w:numPr>
              <w:spacing w:line="360" w:lineRule="auto"/>
              <w:ind w:left="601" w:hanging="284"/>
            </w:pPr>
            <w:r w:rsidRPr="00A25C19">
              <w:t xml:space="preserve">Tiền Vận chuyển: </w:t>
            </w:r>
            <w:r>
              <w:t>Textbox 9 ký tự, chỉ cho phép nhập số, mặc định là 0</w:t>
            </w:r>
          </w:p>
          <w:p w14:paraId="49301307" w14:textId="77777777" w:rsidR="002E47DA" w:rsidRPr="00A25C19" w:rsidRDefault="002E47DA" w:rsidP="002131C0">
            <w:pPr>
              <w:pStyle w:val="BodyText"/>
              <w:numPr>
                <w:ilvl w:val="0"/>
                <w:numId w:val="46"/>
              </w:numPr>
              <w:spacing w:line="360" w:lineRule="auto"/>
              <w:ind w:left="601" w:hanging="284"/>
            </w:pPr>
            <w:r w:rsidRPr="00A25C19">
              <w:t xml:space="preserve">Tiền Khám bệnh: </w:t>
            </w:r>
            <w:r>
              <w:t>Textbox 9 ký tự, chỉ cho phép nhập số, mặc định là 0</w:t>
            </w:r>
          </w:p>
          <w:p w14:paraId="5456E043" w14:textId="77777777" w:rsidR="002E47DA" w:rsidRPr="00A25C19" w:rsidRDefault="002E47DA" w:rsidP="002131C0">
            <w:pPr>
              <w:pStyle w:val="BodyText"/>
              <w:numPr>
                <w:ilvl w:val="0"/>
                <w:numId w:val="46"/>
              </w:numPr>
              <w:spacing w:line="360" w:lineRule="auto"/>
              <w:ind w:left="601" w:hanging="284"/>
            </w:pPr>
            <w:r w:rsidRPr="00A25C19">
              <w:t xml:space="preserve">Tiền Ngày giường bệnh ban ngày: </w:t>
            </w:r>
            <w:r>
              <w:t>Textbox 9 ký tự, chỉ cho phép nhập số, mặc định là 0</w:t>
            </w:r>
          </w:p>
          <w:p w14:paraId="23E659AF" w14:textId="77777777" w:rsidR="002E47DA" w:rsidRPr="00A25C19" w:rsidRDefault="002E47DA" w:rsidP="002131C0">
            <w:pPr>
              <w:pStyle w:val="BodyText"/>
              <w:numPr>
                <w:ilvl w:val="0"/>
                <w:numId w:val="46"/>
              </w:numPr>
              <w:spacing w:line="360" w:lineRule="auto"/>
              <w:ind w:left="601" w:hanging="284"/>
            </w:pPr>
            <w:r w:rsidRPr="00A25C19">
              <w:t xml:space="preserve">Tiền Ngày giường bệnh điều trị nội trú: </w:t>
            </w:r>
            <w:r>
              <w:t>Textbox 9 ký tự, chỉ cho phép nhập số, mặc định là 0</w:t>
            </w:r>
          </w:p>
          <w:p w14:paraId="570B6544" w14:textId="77777777" w:rsidR="002E47DA" w:rsidRPr="00A25C19" w:rsidRDefault="002E47DA" w:rsidP="002131C0">
            <w:pPr>
              <w:pStyle w:val="BodyText"/>
              <w:numPr>
                <w:ilvl w:val="0"/>
                <w:numId w:val="46"/>
              </w:numPr>
              <w:spacing w:line="360" w:lineRule="auto"/>
              <w:ind w:left="601" w:hanging="284"/>
            </w:pPr>
            <w:r w:rsidRPr="00A25C19">
              <w:t xml:space="preserve">Tiền Ngày giường lưu: </w:t>
            </w:r>
            <w:r>
              <w:t>Textbox 9 ký tự, chỉ cho phép nhập số, mặc định là 0</w:t>
            </w:r>
          </w:p>
          <w:p w14:paraId="6B38C19C" w14:textId="77777777" w:rsidR="002E47DA" w:rsidRPr="00A25C19" w:rsidRDefault="002E47DA" w:rsidP="002131C0">
            <w:pPr>
              <w:pStyle w:val="BodyText"/>
              <w:numPr>
                <w:ilvl w:val="0"/>
                <w:numId w:val="46"/>
              </w:numPr>
              <w:spacing w:line="360" w:lineRule="auto"/>
              <w:ind w:left="601" w:hanging="284"/>
            </w:pPr>
            <w:r w:rsidRPr="00A25C19">
              <w:t xml:space="preserve">Tiền ngoài định suất: </w:t>
            </w:r>
            <w:r>
              <w:t>Textbox 9 ký tự, chỉ cho phép nhập số, mặc định là 0</w:t>
            </w:r>
          </w:p>
          <w:p w14:paraId="7B686AB0" w14:textId="77777777" w:rsidR="002E47DA" w:rsidRPr="00A25C19" w:rsidRDefault="002E47DA" w:rsidP="002131C0">
            <w:pPr>
              <w:pStyle w:val="BodyText"/>
              <w:numPr>
                <w:ilvl w:val="0"/>
                <w:numId w:val="46"/>
              </w:numPr>
              <w:spacing w:line="360" w:lineRule="auto"/>
              <w:ind w:left="601" w:hanging="284"/>
            </w:pPr>
            <w:r w:rsidRPr="00A25C19">
              <w:t xml:space="preserve">Tiền nguồn khác: </w:t>
            </w:r>
            <w:r>
              <w:t>Textbox 9 ký tự, chỉ cho phép nhập số, mặc định là 0</w:t>
            </w:r>
          </w:p>
          <w:p w14:paraId="6FD1ED3A" w14:textId="77777777" w:rsidR="002E47DA" w:rsidRPr="00A25C19" w:rsidRDefault="002E47DA" w:rsidP="002131C0">
            <w:pPr>
              <w:pStyle w:val="BodyText"/>
              <w:numPr>
                <w:ilvl w:val="0"/>
                <w:numId w:val="46"/>
              </w:numPr>
              <w:spacing w:line="360" w:lineRule="auto"/>
              <w:ind w:left="601" w:hanging="284"/>
            </w:pPr>
            <w:r>
              <w:t>Tổng tiền</w:t>
            </w:r>
            <w:r w:rsidRPr="00A25C19">
              <w:t xml:space="preserve">: </w:t>
            </w:r>
            <w:r>
              <w:t>Textbox 9 ký tự, chỉ cho phép nhập số, mặc định là 0</w:t>
            </w:r>
          </w:p>
          <w:p w14:paraId="6386BDAF" w14:textId="77777777" w:rsidR="002E47DA" w:rsidRPr="00A25C19" w:rsidRDefault="002E47DA" w:rsidP="002131C0">
            <w:pPr>
              <w:pStyle w:val="BodyText"/>
              <w:numPr>
                <w:ilvl w:val="0"/>
                <w:numId w:val="46"/>
              </w:numPr>
              <w:spacing w:line="360" w:lineRule="auto"/>
              <w:ind w:left="601" w:hanging="284"/>
            </w:pPr>
            <w:r w:rsidRPr="00A25C19">
              <w:t xml:space="preserve">Tiền BHYT: </w:t>
            </w:r>
            <w:r>
              <w:t>Textbox 9 ký tự, chỉ cho phép nhập số, mặc định là 0</w:t>
            </w:r>
          </w:p>
          <w:p w14:paraId="4327C6E7" w14:textId="77777777" w:rsidR="002E47DA" w:rsidRPr="00A25C19" w:rsidRDefault="002E47DA" w:rsidP="002131C0">
            <w:pPr>
              <w:pStyle w:val="BodyText"/>
              <w:numPr>
                <w:ilvl w:val="0"/>
                <w:numId w:val="46"/>
              </w:numPr>
              <w:spacing w:line="360" w:lineRule="auto"/>
              <w:ind w:left="601" w:hanging="284"/>
            </w:pPr>
            <w:r w:rsidRPr="00A25C19">
              <w:t xml:space="preserve">Tiền BNTT: </w:t>
            </w:r>
            <w:r>
              <w:t>Textbox 9 ký tự, chỉ cho phép nhập số, mặc định là 0</w:t>
            </w:r>
          </w:p>
          <w:p w14:paraId="68066E12" w14:textId="77777777" w:rsidR="002E47DA" w:rsidRPr="00A25C19" w:rsidRDefault="002E47DA" w:rsidP="002131C0">
            <w:pPr>
              <w:pStyle w:val="BodyText"/>
              <w:numPr>
                <w:ilvl w:val="0"/>
                <w:numId w:val="46"/>
              </w:numPr>
              <w:spacing w:line="360" w:lineRule="auto"/>
              <w:ind w:left="601" w:hanging="284"/>
            </w:pPr>
            <w:r w:rsidRPr="00A25C19">
              <w:t xml:space="preserve">Tiền BN cùng chi trả: </w:t>
            </w:r>
            <w:r>
              <w:t>Textbox 9 ký tự, chỉ cho phép nhập số, mặc định là 0</w:t>
            </w:r>
          </w:p>
          <w:p w14:paraId="59B9A6CB" w14:textId="77777777" w:rsidR="002E47DA" w:rsidRPr="00F67872" w:rsidRDefault="002E47DA" w:rsidP="002131C0">
            <w:pPr>
              <w:pStyle w:val="BodyText"/>
              <w:numPr>
                <w:ilvl w:val="0"/>
                <w:numId w:val="35"/>
              </w:numPr>
              <w:spacing w:line="360" w:lineRule="auto"/>
              <w:ind w:left="420" w:hanging="420"/>
              <w:rPr>
                <w:b/>
                <w:lang w:eastAsia="ar-SA"/>
              </w:rPr>
            </w:pPr>
            <w:r w:rsidRPr="00F67872">
              <w:rPr>
                <w:b/>
                <w:lang w:eastAsia="ar-SA"/>
              </w:rPr>
              <w:t xml:space="preserve">Checkbox Thêm tiếp kết quả khám </w:t>
            </w:r>
            <w:r>
              <w:rPr>
                <w:b/>
                <w:lang w:eastAsia="ar-SA"/>
              </w:rPr>
              <w:t xml:space="preserve">chữa bệnh </w:t>
            </w:r>
            <w:r w:rsidRPr="00F67872">
              <w:rPr>
                <w:b/>
                <w:lang w:eastAsia="ar-SA"/>
              </w:rPr>
              <w:t xml:space="preserve">khác: </w:t>
            </w:r>
            <w:r w:rsidRPr="00F67872">
              <w:rPr>
                <w:lang w:eastAsia="ar-SA"/>
              </w:rPr>
              <w:t>Nếu check vào thêm tiếp khi lick lưu sẽ lưu vào CSDL và resert các trường về giá trị mặc định và cho phép nhập tiếp. Nếu Uncheck khi click lưu sẽ lưu vào CSDL và đóng chức năng.</w:t>
            </w:r>
          </w:p>
          <w:p w14:paraId="4240960F" w14:textId="77777777" w:rsidR="002E47DA" w:rsidRPr="00F67872" w:rsidRDefault="002E47DA" w:rsidP="002131C0">
            <w:pPr>
              <w:pStyle w:val="BodyText"/>
              <w:numPr>
                <w:ilvl w:val="0"/>
                <w:numId w:val="35"/>
              </w:numPr>
              <w:spacing w:line="360" w:lineRule="auto"/>
              <w:ind w:left="420" w:hanging="420"/>
              <w:rPr>
                <w:b/>
                <w:lang w:eastAsia="ar-SA"/>
              </w:rPr>
            </w:pPr>
            <w:r w:rsidRPr="00F67872">
              <w:rPr>
                <w:b/>
                <w:lang w:eastAsia="ar-SA"/>
              </w:rPr>
              <w:lastRenderedPageBreak/>
              <w:t xml:space="preserve">Button Lưu: </w:t>
            </w:r>
            <w:r w:rsidRPr="00F67872">
              <w:rPr>
                <w:lang w:eastAsia="ar-SA"/>
              </w:rPr>
              <w:t>Thực hiện nghiệp vụ lưu thông tin kết quả khám sức khỏe định kỳ</w:t>
            </w:r>
          </w:p>
          <w:p w14:paraId="42C98EE5" w14:textId="77777777" w:rsidR="002E47DA" w:rsidRPr="00ED00E1" w:rsidRDefault="002E47DA" w:rsidP="002131C0">
            <w:pPr>
              <w:pStyle w:val="BodyText"/>
              <w:numPr>
                <w:ilvl w:val="0"/>
                <w:numId w:val="35"/>
              </w:numPr>
              <w:spacing w:line="360" w:lineRule="auto"/>
              <w:ind w:left="420" w:hanging="420"/>
              <w:rPr>
                <w:lang w:eastAsia="ar-SA"/>
              </w:rPr>
            </w:pPr>
            <w:r w:rsidRPr="00F67872">
              <w:rPr>
                <w:b/>
                <w:lang w:eastAsia="ar-SA"/>
              </w:rPr>
              <w:t xml:space="preserve">Button Đóng: </w:t>
            </w:r>
            <w:r w:rsidRPr="00F67872">
              <w:rPr>
                <w:lang w:eastAsia="ar-SA"/>
              </w:rPr>
              <w:t>Thực hiện đóng chức năng</w:t>
            </w:r>
          </w:p>
        </w:tc>
      </w:tr>
      <w:tr w:rsidR="002E47DA" w:rsidRPr="00CA1A78" w14:paraId="5AA95EC8" w14:textId="77777777" w:rsidTr="002131C0">
        <w:tc>
          <w:tcPr>
            <w:tcW w:w="2155" w:type="dxa"/>
            <w:tcBorders>
              <w:top w:val="dotted" w:sz="4" w:space="0" w:color="auto"/>
              <w:left w:val="dotted" w:sz="4" w:space="0" w:color="auto"/>
              <w:bottom w:val="dotted" w:sz="4" w:space="0" w:color="auto"/>
              <w:right w:val="dotted" w:sz="4" w:space="0" w:color="auto"/>
            </w:tcBorders>
          </w:tcPr>
          <w:p w14:paraId="2E35A439" w14:textId="77777777" w:rsidR="002E47DA" w:rsidRPr="00CA1A78" w:rsidRDefault="002E47DA" w:rsidP="002131C0">
            <w:pPr>
              <w:pStyle w:val="Sothutu-1so"/>
              <w:numPr>
                <w:ilvl w:val="0"/>
                <w:numId w:val="0"/>
              </w:numPr>
              <w:spacing w:line="360" w:lineRule="auto"/>
              <w:rPr>
                <w:szCs w:val="24"/>
              </w:rPr>
            </w:pPr>
            <w:r>
              <w:rPr>
                <w:szCs w:val="24"/>
              </w:rPr>
              <w:lastRenderedPageBreak/>
              <w:t>3. Người dùng nhập thông tin và click lưu</w:t>
            </w:r>
          </w:p>
        </w:tc>
        <w:tc>
          <w:tcPr>
            <w:tcW w:w="6946" w:type="dxa"/>
            <w:tcBorders>
              <w:top w:val="dotted" w:sz="4" w:space="0" w:color="auto"/>
              <w:left w:val="nil"/>
              <w:bottom w:val="dotted" w:sz="4" w:space="0" w:color="auto"/>
              <w:right w:val="dotted" w:sz="4" w:space="0" w:color="auto"/>
            </w:tcBorders>
          </w:tcPr>
          <w:p w14:paraId="5AE9E956" w14:textId="77777777" w:rsidR="002E47DA" w:rsidRPr="00B87513" w:rsidRDefault="002E47DA" w:rsidP="002131C0">
            <w:pPr>
              <w:pStyle w:val="Sothutu-1so"/>
              <w:numPr>
                <w:ilvl w:val="0"/>
                <w:numId w:val="0"/>
              </w:numPr>
              <w:spacing w:line="360" w:lineRule="auto"/>
              <w:rPr>
                <w:szCs w:val="24"/>
              </w:rPr>
            </w:pPr>
            <w:r>
              <w:rPr>
                <w:szCs w:val="24"/>
              </w:rPr>
              <w:t>4.Hệ thống lưu thông tin vào CSDL</w:t>
            </w:r>
          </w:p>
        </w:tc>
      </w:tr>
    </w:tbl>
    <w:p w14:paraId="2EA616FE" w14:textId="77777777" w:rsidR="002E47DA" w:rsidRPr="00B43226" w:rsidRDefault="002E47DA" w:rsidP="002E47DA">
      <w:pPr>
        <w:pStyle w:val="Heading5"/>
        <w:tabs>
          <w:tab w:val="clear" w:pos="1638"/>
          <w:tab w:val="num" w:pos="993"/>
        </w:tabs>
        <w:ind w:hanging="1638"/>
        <w:rPr>
          <w:b w:val="0"/>
          <w:i/>
        </w:rPr>
      </w:pPr>
      <w:r w:rsidRPr="00B43226">
        <w:rPr>
          <w:b w:val="0"/>
          <w:i/>
        </w:rPr>
        <w:t>Mô tả dòng sự kiện phụ (Alternative Flow)</w:t>
      </w:r>
    </w:p>
    <w:p w14:paraId="34CCDD2D" w14:textId="77777777" w:rsidR="002E47DA" w:rsidRPr="009F13D7" w:rsidRDefault="002E47DA" w:rsidP="002E47DA">
      <w:pPr>
        <w:snapToGrid w:val="0"/>
        <w:rPr>
          <w:lang w:eastAsia="ar-SA"/>
        </w:rPr>
      </w:pPr>
      <w:r w:rsidRPr="009F13D7">
        <w:rPr>
          <w:lang w:eastAsia="ar-SA"/>
        </w:rPr>
        <w:t>N/A</w:t>
      </w:r>
    </w:p>
    <w:p w14:paraId="324DC517" w14:textId="77777777" w:rsidR="002E47DA" w:rsidRPr="00B43226" w:rsidRDefault="002E47DA" w:rsidP="002E47DA">
      <w:pPr>
        <w:pStyle w:val="Heading5"/>
        <w:tabs>
          <w:tab w:val="clear" w:pos="1638"/>
          <w:tab w:val="num" w:pos="993"/>
        </w:tabs>
        <w:ind w:hanging="1638"/>
        <w:rPr>
          <w:b w:val="0"/>
          <w:i/>
        </w:rPr>
      </w:pPr>
      <w:r w:rsidRPr="00B43226">
        <w:rPr>
          <w:b w:val="0"/>
          <w:i/>
        </w:rPr>
        <w:t>Ghi chú</w:t>
      </w:r>
    </w:p>
    <w:p w14:paraId="6C8ED09B" w14:textId="77777777" w:rsidR="002E47DA" w:rsidRDefault="002E47DA" w:rsidP="002E47DA">
      <w:pPr>
        <w:ind w:left="0"/>
      </w:pPr>
      <w:r>
        <w:rPr>
          <w:noProof/>
          <w:snapToGrid/>
        </w:rPr>
        <w:drawing>
          <wp:inline distT="0" distB="0" distL="0" distR="0" wp14:anchorId="614D6554" wp14:editId="71353E20">
            <wp:extent cx="5941695" cy="38862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1695" cy="3886200"/>
                    </a:xfrm>
                    <a:prstGeom prst="rect">
                      <a:avLst/>
                    </a:prstGeom>
                  </pic:spPr>
                </pic:pic>
              </a:graphicData>
            </a:graphic>
          </wp:inline>
        </w:drawing>
      </w:r>
    </w:p>
    <w:p w14:paraId="3DE5AE90" w14:textId="77777777" w:rsidR="002E47DA" w:rsidRDefault="002E47DA" w:rsidP="002E47DA">
      <w:pPr>
        <w:ind w:left="0"/>
      </w:pPr>
      <w:r>
        <w:rPr>
          <w:noProof/>
          <w:snapToGrid/>
        </w:rPr>
        <w:lastRenderedPageBreak/>
        <w:drawing>
          <wp:inline distT="0" distB="0" distL="0" distR="0" wp14:anchorId="229D4012" wp14:editId="05AFC27E">
            <wp:extent cx="5941695" cy="39433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1695" cy="3943350"/>
                    </a:xfrm>
                    <a:prstGeom prst="rect">
                      <a:avLst/>
                    </a:prstGeom>
                  </pic:spPr>
                </pic:pic>
              </a:graphicData>
            </a:graphic>
          </wp:inline>
        </w:drawing>
      </w:r>
    </w:p>
    <w:p w14:paraId="2F66A5A7" w14:textId="77777777" w:rsidR="002E47DA" w:rsidRDefault="002E47DA" w:rsidP="002E47DA">
      <w:pPr>
        <w:ind w:left="0"/>
      </w:pPr>
      <w:r>
        <w:rPr>
          <w:noProof/>
          <w:snapToGrid/>
        </w:rPr>
        <w:drawing>
          <wp:inline distT="0" distB="0" distL="0" distR="0" wp14:anchorId="42C507FB" wp14:editId="1BD00878">
            <wp:extent cx="5941695" cy="41338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1695" cy="4133850"/>
                    </a:xfrm>
                    <a:prstGeom prst="rect">
                      <a:avLst/>
                    </a:prstGeom>
                  </pic:spPr>
                </pic:pic>
              </a:graphicData>
            </a:graphic>
          </wp:inline>
        </w:drawing>
      </w:r>
    </w:p>
    <w:p w14:paraId="0FEDBB42" w14:textId="77777777" w:rsidR="002E47DA" w:rsidRDefault="002E47DA" w:rsidP="002E47DA">
      <w:pPr>
        <w:ind w:left="0"/>
      </w:pPr>
      <w:r>
        <w:rPr>
          <w:noProof/>
          <w:snapToGrid/>
        </w:rPr>
        <w:lastRenderedPageBreak/>
        <w:drawing>
          <wp:inline distT="0" distB="0" distL="0" distR="0" wp14:anchorId="16E1A6BB" wp14:editId="69C6242E">
            <wp:extent cx="5941695" cy="31623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1695" cy="3162300"/>
                    </a:xfrm>
                    <a:prstGeom prst="rect">
                      <a:avLst/>
                    </a:prstGeom>
                  </pic:spPr>
                </pic:pic>
              </a:graphicData>
            </a:graphic>
          </wp:inline>
        </w:drawing>
      </w:r>
    </w:p>
    <w:p w14:paraId="2E35804F" w14:textId="77777777" w:rsidR="002E47DA" w:rsidRDefault="002E47DA" w:rsidP="002E47DA">
      <w:pPr>
        <w:pStyle w:val="BodyText"/>
        <w:spacing w:line="360" w:lineRule="auto"/>
        <w:ind w:left="0"/>
        <w:jc w:val="center"/>
        <w:rPr>
          <w:i/>
          <w:noProof/>
        </w:rPr>
      </w:pPr>
      <w:r w:rsidRPr="00EF1727">
        <w:rPr>
          <w:i/>
          <w:noProof/>
        </w:rPr>
        <w:t xml:space="preserve">Hình: Màn hình Prototype </w:t>
      </w:r>
      <w:r>
        <w:rPr>
          <w:i/>
          <w:noProof/>
        </w:rPr>
        <w:t>Thêm mới lịch sử khám chữa bệnh</w:t>
      </w:r>
    </w:p>
    <w:p w14:paraId="55882C6B" w14:textId="77777777" w:rsidR="002E47DA" w:rsidRDefault="002E47DA" w:rsidP="002E47DA">
      <w:pPr>
        <w:pStyle w:val="Heading4"/>
      </w:pPr>
      <w:r>
        <w:t>Sửa lịch sử khám chữa bệnh</w:t>
      </w:r>
    </w:p>
    <w:p w14:paraId="641CD6EA" w14:textId="77777777" w:rsidR="002E47DA" w:rsidRPr="00F52B74" w:rsidRDefault="002E47DA" w:rsidP="002E47DA">
      <w:pPr>
        <w:ind w:left="0"/>
      </w:pPr>
      <w:r>
        <w:t>Giao diện chức năng sửa thông tin giống giao diện chức năng thêm thông tin</w:t>
      </w:r>
    </w:p>
    <w:p w14:paraId="416DCB3D" w14:textId="77777777" w:rsidR="002E47DA" w:rsidRDefault="002E47DA" w:rsidP="002E47DA">
      <w:pPr>
        <w:pStyle w:val="Heading4"/>
      </w:pPr>
      <w:r>
        <w:t>Xóa lịch sử khám chữa bệnh</w:t>
      </w:r>
    </w:p>
    <w:p w14:paraId="2C1AC325" w14:textId="77777777" w:rsidR="002E47DA" w:rsidRDefault="002E47DA" w:rsidP="002E47DA">
      <w:pPr>
        <w:pStyle w:val="Heading5"/>
        <w:tabs>
          <w:tab w:val="clear" w:pos="1638"/>
          <w:tab w:val="num" w:pos="993"/>
        </w:tabs>
        <w:ind w:hanging="1638"/>
        <w:rPr>
          <w:b w:val="0"/>
          <w:i/>
        </w:rPr>
      </w:pPr>
      <w:r w:rsidRPr="00B43226">
        <w:rPr>
          <w:b w:val="0"/>
          <w:i/>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2E47DA" w:rsidRPr="000C0449" w14:paraId="6BCC9D3A"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9BD3012" w14:textId="77777777" w:rsidR="002E47DA" w:rsidRPr="000C0449" w:rsidRDefault="002E47DA" w:rsidP="002131C0">
            <w:pPr>
              <w:ind w:left="142"/>
              <w:rPr>
                <w:bCs/>
              </w:rPr>
            </w:pPr>
            <w:r w:rsidRPr="000C0449">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09E9DCE9" w14:textId="77777777" w:rsidR="002E47DA" w:rsidRPr="000C0449" w:rsidRDefault="002E47DA" w:rsidP="002131C0">
            <w:pPr>
              <w:pStyle w:val="BodyText"/>
              <w:spacing w:line="360" w:lineRule="auto"/>
              <w:ind w:left="0"/>
              <w:rPr>
                <w:lang w:eastAsia="ar-SA"/>
              </w:rPr>
            </w:pPr>
            <w:r>
              <w:rPr>
                <w:iCs/>
              </w:rPr>
              <w:t>Xóa lịch sử khám chữa bệnh</w:t>
            </w:r>
          </w:p>
        </w:tc>
      </w:tr>
      <w:tr w:rsidR="002E47DA" w:rsidRPr="000C0449" w14:paraId="51A7E9C8"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3B897F5" w14:textId="77777777" w:rsidR="002E47DA" w:rsidRPr="000C0449" w:rsidRDefault="002E47DA" w:rsidP="002131C0">
            <w:pPr>
              <w:ind w:left="142"/>
              <w:rPr>
                <w:b/>
              </w:rPr>
            </w:pPr>
            <w:r w:rsidRPr="000C0449">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BAA5C68" w14:textId="77777777" w:rsidR="002E47DA" w:rsidRPr="000C0449" w:rsidRDefault="002E47DA" w:rsidP="002131C0">
            <w:pPr>
              <w:pStyle w:val="BodyText"/>
              <w:spacing w:line="360" w:lineRule="auto"/>
              <w:ind w:left="0"/>
              <w:rPr>
                <w:lang w:eastAsia="ar-SA"/>
              </w:rPr>
            </w:pPr>
            <w:r>
              <w:rPr>
                <w:lang w:eastAsia="ar-SA"/>
              </w:rPr>
              <w:t xml:space="preserve">Chức năng này cho phép người dùng </w:t>
            </w:r>
            <w:r>
              <w:rPr>
                <w:iCs/>
              </w:rPr>
              <w:t>xóa lịch sử khám chữa bệnh</w:t>
            </w:r>
          </w:p>
        </w:tc>
      </w:tr>
      <w:tr w:rsidR="002E47DA" w:rsidRPr="000C0449" w14:paraId="796CF406"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1C07BFE" w14:textId="77777777" w:rsidR="002E47DA" w:rsidRPr="000C0449" w:rsidRDefault="002E47DA" w:rsidP="002131C0">
            <w:pPr>
              <w:ind w:left="142"/>
              <w:rPr>
                <w:b/>
              </w:rPr>
            </w:pPr>
            <w:r w:rsidRPr="000C0449">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0618D0D" w14:textId="77777777" w:rsidR="002E47DA" w:rsidRPr="000C0449" w:rsidRDefault="002E47DA" w:rsidP="002131C0">
            <w:pPr>
              <w:pStyle w:val="BodyText"/>
              <w:spacing w:line="360" w:lineRule="auto"/>
              <w:ind w:left="0"/>
            </w:pPr>
            <w:r>
              <w:t>Người sử dụng</w:t>
            </w:r>
          </w:p>
        </w:tc>
      </w:tr>
      <w:tr w:rsidR="002E47DA" w:rsidRPr="00255925" w14:paraId="339587F7"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3DA953F" w14:textId="77777777" w:rsidR="002E47DA" w:rsidRPr="000C0449" w:rsidRDefault="002E47DA" w:rsidP="002131C0">
            <w:pPr>
              <w:ind w:left="142"/>
              <w:rPr>
                <w:b/>
              </w:rPr>
            </w:pPr>
            <w:r w:rsidRPr="000C0449">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39C7085" w14:textId="77777777" w:rsidR="002E47DA" w:rsidRPr="00255925" w:rsidRDefault="002E47DA" w:rsidP="002131C0">
            <w:pPr>
              <w:ind w:left="0"/>
              <w:rPr>
                <w:lang w:eastAsia="ar-SA"/>
              </w:rPr>
            </w:pPr>
            <w:r w:rsidRPr="0090287E">
              <w:rPr>
                <w:lang w:eastAsia="ar-SA"/>
              </w:rPr>
              <w:t xml:space="preserve">Người dùng đã đăng nhập vào hệ thống và được phân quyền </w:t>
            </w:r>
            <w:r>
              <w:rPr>
                <w:lang w:eastAsia="ar-SA"/>
              </w:rPr>
              <w:t xml:space="preserve">xóa </w:t>
            </w:r>
            <w:r>
              <w:rPr>
                <w:iCs/>
              </w:rPr>
              <w:t>lịch sử khám chữa bệnh</w:t>
            </w:r>
          </w:p>
        </w:tc>
      </w:tr>
      <w:tr w:rsidR="002E47DA" w:rsidRPr="000C0449" w14:paraId="6272CE4C"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0A8DECEB" w14:textId="77777777" w:rsidR="002E47DA" w:rsidRPr="000C0449" w:rsidRDefault="002E47DA" w:rsidP="002131C0">
            <w:pPr>
              <w:ind w:left="142"/>
              <w:rPr>
                <w:b/>
              </w:rPr>
            </w:pPr>
            <w:r w:rsidRPr="000C0449">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1C6B337" w14:textId="77777777" w:rsidR="002E47DA" w:rsidRDefault="002E47DA" w:rsidP="002131C0">
            <w:pPr>
              <w:pStyle w:val="BodyText"/>
              <w:spacing w:line="360" w:lineRule="auto"/>
              <w:ind w:left="0"/>
            </w:pPr>
            <w:r>
              <w:t>Cập nhật lại trạng thái xóa và loại khỏi danh sách</w:t>
            </w:r>
          </w:p>
          <w:p w14:paraId="3ED5EF2A" w14:textId="77777777" w:rsidR="002E47DA" w:rsidRDefault="002E47DA" w:rsidP="002131C0">
            <w:pPr>
              <w:pStyle w:val="BodyText"/>
              <w:spacing w:line="360" w:lineRule="auto"/>
              <w:ind w:left="0"/>
              <w:rPr>
                <w:lang w:eastAsia="ar-SA"/>
              </w:rPr>
            </w:pPr>
            <w:r>
              <w:rPr>
                <w:lang w:eastAsia="ar-SA"/>
              </w:rPr>
              <w:t xml:space="preserve"> Trường hợp sửa thành công thì hiển thị thông báo hiện lên trong vòng 5s “Bạn đã xóa </w:t>
            </w:r>
            <w:r>
              <w:rPr>
                <w:iCs/>
              </w:rPr>
              <w:t>lịch sử khám chữa bệnh</w:t>
            </w:r>
            <w:r>
              <w:rPr>
                <w:lang w:eastAsia="ar-SA"/>
              </w:rPr>
              <w:t xml:space="preserve"> thành công!” </w:t>
            </w:r>
          </w:p>
          <w:p w14:paraId="30450237" w14:textId="77777777" w:rsidR="002E47DA" w:rsidRPr="000C0449" w:rsidRDefault="002E47DA" w:rsidP="002131C0">
            <w:pPr>
              <w:pStyle w:val="BodyText"/>
              <w:spacing w:line="360" w:lineRule="auto"/>
              <w:ind w:left="0"/>
              <w:rPr>
                <w:lang w:eastAsia="ar-SA"/>
              </w:rPr>
            </w:pPr>
            <w:r>
              <w:rPr>
                <w:lang w:eastAsia="ar-SA"/>
              </w:rPr>
              <w:lastRenderedPageBreak/>
              <w:t xml:space="preserve">Trường hợp thêm mới không thành công thì hiển thị thông báo hiện lên trong vòng 5s “Bạn đã xóa </w:t>
            </w:r>
            <w:r>
              <w:rPr>
                <w:iCs/>
              </w:rPr>
              <w:t>lịch sử khám chữa bệnh</w:t>
            </w:r>
            <w:r>
              <w:rPr>
                <w:lang w:eastAsia="ar-SA"/>
              </w:rPr>
              <w:t xml:space="preserve"> không thành công!”</w:t>
            </w:r>
          </w:p>
        </w:tc>
      </w:tr>
      <w:tr w:rsidR="002E47DA" w:rsidRPr="000C0449" w14:paraId="236AAB2C"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9611D09" w14:textId="77777777" w:rsidR="002E47DA" w:rsidRPr="000C0449" w:rsidRDefault="002E47DA" w:rsidP="002131C0">
            <w:pPr>
              <w:ind w:left="142"/>
              <w:rPr>
                <w:b/>
              </w:rPr>
            </w:pPr>
            <w:r w:rsidRPr="000C0449">
              <w:rPr>
                <w:b/>
              </w:rPr>
              <w:lastRenderedPageBreak/>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DA3E3E5" w14:textId="77777777" w:rsidR="002E47DA" w:rsidRPr="000C0449" w:rsidRDefault="002E47DA" w:rsidP="002131C0">
            <w:pPr>
              <w:pStyle w:val="BodyText"/>
              <w:spacing w:line="360" w:lineRule="auto"/>
              <w:ind w:left="0"/>
              <w:rPr>
                <w:lang w:eastAsia="ar-SA"/>
              </w:rPr>
            </w:pPr>
            <w:r w:rsidRPr="000C0449">
              <w:rPr>
                <w:lang w:eastAsia="ar-SA"/>
              </w:rPr>
              <w:t>N/A</w:t>
            </w:r>
          </w:p>
        </w:tc>
      </w:tr>
      <w:tr w:rsidR="002E47DA" w:rsidRPr="000C0449" w14:paraId="54CEDE7E"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E358ECD" w14:textId="77777777" w:rsidR="002E47DA" w:rsidRPr="000C0449" w:rsidRDefault="002E47DA" w:rsidP="002131C0">
            <w:pPr>
              <w:ind w:left="142"/>
              <w:rPr>
                <w:b/>
              </w:rPr>
            </w:pPr>
            <w:r w:rsidRPr="000C0449">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7B423D0" w14:textId="77777777" w:rsidR="002E47DA" w:rsidRPr="000C0449" w:rsidRDefault="002E47DA" w:rsidP="002131C0">
            <w:pPr>
              <w:pStyle w:val="BodyText"/>
              <w:spacing w:line="360" w:lineRule="auto"/>
              <w:ind w:left="0"/>
            </w:pPr>
            <w:r>
              <w:t xml:space="preserve">Lưu log xóa </w:t>
            </w:r>
            <w:r>
              <w:rPr>
                <w:iCs/>
              </w:rPr>
              <w:t>lịch sử khám chữa bệnh</w:t>
            </w:r>
          </w:p>
        </w:tc>
      </w:tr>
    </w:tbl>
    <w:p w14:paraId="1F3A7266" w14:textId="77777777" w:rsidR="002E47DA" w:rsidRPr="00D14B06" w:rsidRDefault="002E47DA" w:rsidP="002E47DA">
      <w:pPr>
        <w:ind w:left="0"/>
      </w:pPr>
    </w:p>
    <w:p w14:paraId="204378BE" w14:textId="77777777" w:rsidR="002E47DA" w:rsidRPr="00B43226" w:rsidRDefault="002E47DA" w:rsidP="002E47DA">
      <w:pPr>
        <w:pStyle w:val="Heading5"/>
        <w:tabs>
          <w:tab w:val="clear" w:pos="1638"/>
          <w:tab w:val="num" w:pos="993"/>
        </w:tabs>
        <w:ind w:hanging="1638"/>
        <w:rPr>
          <w:b w:val="0"/>
          <w:i/>
        </w:rPr>
      </w:pPr>
      <w:r w:rsidRPr="00B43226">
        <w:rPr>
          <w:b w:val="0"/>
          <w:i/>
        </w:rPr>
        <w:t>Biểu đồ luồng xử lý chức năng</w:t>
      </w:r>
    </w:p>
    <w:p w14:paraId="577BC1A7" w14:textId="77777777" w:rsidR="002E47DA" w:rsidRPr="00B540A7" w:rsidRDefault="002E47DA" w:rsidP="002E47DA">
      <w:pPr>
        <w:ind w:hanging="544"/>
        <w:jc w:val="center"/>
      </w:pPr>
      <w:r w:rsidRPr="00EF1727">
        <w:object w:dxaOrig="13140" w:dyaOrig="12015" w14:anchorId="3C8C8768">
          <v:shape id="_x0000_i1061" type="#_x0000_t75" style="width:481.45pt;height:407.3pt" o:ole="">
            <v:imagedata r:id="rId134" o:title=""/>
          </v:shape>
          <o:OLEObject Type="Embed" ProgID="Visio.Drawing.11" ShapeID="_x0000_i1061" DrawAspect="Content" ObjectID="_1734617838" r:id="rId135"/>
        </w:object>
      </w:r>
    </w:p>
    <w:p w14:paraId="41C0F916" w14:textId="77777777" w:rsidR="002E47DA" w:rsidRDefault="002E47DA" w:rsidP="002E47DA">
      <w:pPr>
        <w:pStyle w:val="Heading5"/>
        <w:tabs>
          <w:tab w:val="clear" w:pos="1638"/>
          <w:tab w:val="num" w:pos="993"/>
        </w:tabs>
        <w:ind w:hanging="1638"/>
        <w:rPr>
          <w:b w:val="0"/>
          <w:i/>
        </w:rPr>
      </w:pPr>
      <w:r w:rsidRPr="00B43226">
        <w:rPr>
          <w:b w:val="0"/>
          <w:i/>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2E47DA" w14:paraId="2C8F432D" w14:textId="77777777" w:rsidTr="002131C0">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23209D88" w14:textId="77777777" w:rsidR="002E47DA" w:rsidRPr="00A75A7B" w:rsidRDefault="002E47DA" w:rsidP="002131C0">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35482A65" w14:textId="77777777" w:rsidR="002E47DA" w:rsidRPr="00A75A7B" w:rsidRDefault="002E47DA" w:rsidP="002131C0">
            <w:pPr>
              <w:pStyle w:val="Sothutu-1so"/>
              <w:numPr>
                <w:ilvl w:val="0"/>
                <w:numId w:val="0"/>
              </w:numPr>
              <w:spacing w:line="360" w:lineRule="auto"/>
              <w:jc w:val="center"/>
              <w:rPr>
                <w:b/>
              </w:rPr>
            </w:pPr>
            <w:r w:rsidRPr="00A75A7B">
              <w:rPr>
                <w:b/>
              </w:rPr>
              <w:t>Phản ứng của hệ thống</w:t>
            </w:r>
          </w:p>
        </w:tc>
      </w:tr>
      <w:tr w:rsidR="002E47DA" w14:paraId="546720D4"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0F10F110" w14:textId="77777777" w:rsidR="002E47DA" w:rsidRDefault="002E47DA" w:rsidP="002131C0">
            <w:pPr>
              <w:pStyle w:val="Sothutu-1so"/>
              <w:numPr>
                <w:ilvl w:val="0"/>
                <w:numId w:val="0"/>
              </w:numPr>
              <w:spacing w:line="360" w:lineRule="auto"/>
            </w:pPr>
            <w:r>
              <w:lastRenderedPageBreak/>
              <w:t>1. Người dùng chọn chức năng xóa lịch sử khám chữa bệnh</w:t>
            </w:r>
          </w:p>
        </w:tc>
        <w:tc>
          <w:tcPr>
            <w:tcW w:w="6561" w:type="dxa"/>
            <w:tcBorders>
              <w:top w:val="dotted" w:sz="4" w:space="0" w:color="auto"/>
              <w:left w:val="nil"/>
              <w:bottom w:val="dotted" w:sz="4" w:space="0" w:color="auto"/>
              <w:right w:val="dotted" w:sz="4" w:space="0" w:color="auto"/>
            </w:tcBorders>
            <w:hideMark/>
          </w:tcPr>
          <w:p w14:paraId="17FCB2E1" w14:textId="77777777" w:rsidR="002E47DA" w:rsidRDefault="002E47DA" w:rsidP="002131C0">
            <w:pPr>
              <w:pStyle w:val="Sothutu-1so"/>
              <w:numPr>
                <w:ilvl w:val="0"/>
                <w:numId w:val="0"/>
              </w:numPr>
              <w:spacing w:line="360" w:lineRule="auto"/>
            </w:pPr>
            <w:r>
              <w:t xml:space="preserve">2. Hệ thống hiển thị màn hình xác nhận xóa thông tin, thông báo:  “Bạn có chắc chắn xóa </w:t>
            </w:r>
            <w:r>
              <w:rPr>
                <w:iCs/>
              </w:rPr>
              <w:t>lịch sử khám chữa bệnh</w:t>
            </w:r>
            <w:r>
              <w:t xml:space="preserve"> ngày{Ngày khám} không ?”</w:t>
            </w:r>
          </w:p>
        </w:tc>
      </w:tr>
      <w:tr w:rsidR="002E47DA" w14:paraId="144D2D1B"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13633C9C" w14:textId="77777777" w:rsidR="002E47DA" w:rsidRDefault="002E47DA" w:rsidP="002131C0">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6118ED1C" w14:textId="77777777" w:rsidR="002E47DA" w:rsidRDefault="002E47DA" w:rsidP="002131C0">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2E47DA" w14:paraId="0A4422A3" w14:textId="77777777" w:rsidTr="002131C0">
        <w:tc>
          <w:tcPr>
            <w:tcW w:w="2439" w:type="dxa"/>
            <w:tcBorders>
              <w:top w:val="dotted" w:sz="4" w:space="0" w:color="auto"/>
              <w:left w:val="dotted" w:sz="4" w:space="0" w:color="auto"/>
              <w:bottom w:val="dotted" w:sz="4" w:space="0" w:color="auto"/>
              <w:right w:val="dotted" w:sz="4" w:space="0" w:color="auto"/>
            </w:tcBorders>
            <w:hideMark/>
          </w:tcPr>
          <w:p w14:paraId="6FC827CB" w14:textId="77777777" w:rsidR="002E47DA" w:rsidRDefault="002E47DA" w:rsidP="002131C0">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6CAB7F6B" w14:textId="77777777" w:rsidR="002E47DA" w:rsidRDefault="002E47DA" w:rsidP="002131C0">
            <w:pPr>
              <w:pStyle w:val="Sothutu-1so"/>
              <w:numPr>
                <w:ilvl w:val="0"/>
                <w:numId w:val="0"/>
              </w:numPr>
              <w:spacing w:line="360" w:lineRule="auto"/>
            </w:pPr>
            <w:r>
              <w:t>4.2. Đóng form xác nhận và giữ nguyên trạng thái bản ghi</w:t>
            </w:r>
          </w:p>
        </w:tc>
      </w:tr>
    </w:tbl>
    <w:p w14:paraId="72F176F1" w14:textId="77777777" w:rsidR="002E47DA" w:rsidRPr="00D14B06" w:rsidRDefault="002E47DA" w:rsidP="002E47DA">
      <w:pPr>
        <w:ind w:left="0"/>
      </w:pPr>
    </w:p>
    <w:p w14:paraId="346CF071" w14:textId="77777777" w:rsidR="002E47DA" w:rsidRPr="00B43226" w:rsidRDefault="002E47DA" w:rsidP="002E47DA">
      <w:pPr>
        <w:pStyle w:val="Heading5"/>
        <w:tabs>
          <w:tab w:val="clear" w:pos="1638"/>
          <w:tab w:val="num" w:pos="993"/>
        </w:tabs>
        <w:ind w:hanging="1638"/>
        <w:rPr>
          <w:b w:val="0"/>
          <w:i/>
        </w:rPr>
      </w:pPr>
      <w:r w:rsidRPr="00B43226">
        <w:rPr>
          <w:b w:val="0"/>
          <w:i/>
        </w:rPr>
        <w:t>Mô tả dòng sự kiện phụ (Alternative Flow)</w:t>
      </w:r>
    </w:p>
    <w:p w14:paraId="5250E050" w14:textId="77777777" w:rsidR="002E47DA" w:rsidRPr="009F13D7" w:rsidRDefault="002E47DA" w:rsidP="002E47DA">
      <w:pPr>
        <w:snapToGrid w:val="0"/>
        <w:rPr>
          <w:lang w:eastAsia="ar-SA"/>
        </w:rPr>
      </w:pPr>
      <w:r w:rsidRPr="009F13D7">
        <w:rPr>
          <w:lang w:eastAsia="ar-SA"/>
        </w:rPr>
        <w:t>N/A</w:t>
      </w:r>
    </w:p>
    <w:p w14:paraId="03BA3EEC" w14:textId="77777777" w:rsidR="002E47DA" w:rsidRPr="00B43226" w:rsidRDefault="002E47DA" w:rsidP="002E47DA">
      <w:pPr>
        <w:pStyle w:val="Heading5"/>
        <w:tabs>
          <w:tab w:val="clear" w:pos="1638"/>
          <w:tab w:val="num" w:pos="993"/>
        </w:tabs>
        <w:ind w:hanging="1638"/>
        <w:rPr>
          <w:b w:val="0"/>
          <w:i/>
        </w:rPr>
      </w:pPr>
      <w:r w:rsidRPr="00B43226">
        <w:rPr>
          <w:b w:val="0"/>
          <w:i/>
        </w:rPr>
        <w:t>Ghi chú</w:t>
      </w:r>
    </w:p>
    <w:p w14:paraId="1B0C9FC1" w14:textId="77777777" w:rsidR="002E47DA" w:rsidRPr="009F13D7" w:rsidRDefault="002E47DA" w:rsidP="002E47DA">
      <w:pPr>
        <w:snapToGrid w:val="0"/>
        <w:rPr>
          <w:lang w:eastAsia="ar-SA"/>
        </w:rPr>
      </w:pPr>
      <w:r w:rsidRPr="009F13D7">
        <w:rPr>
          <w:lang w:eastAsia="ar-SA"/>
        </w:rPr>
        <w:t>N/A</w:t>
      </w:r>
    </w:p>
    <w:p w14:paraId="4E59758C" w14:textId="77777777" w:rsidR="002E47DA" w:rsidRDefault="002E47DA" w:rsidP="002E47DA">
      <w:pPr>
        <w:pStyle w:val="Heading4"/>
      </w:pPr>
      <w:r>
        <w:t>Xem lịch sử khám chữa bệnh</w:t>
      </w:r>
    </w:p>
    <w:p w14:paraId="58FF4BCF" w14:textId="77777777" w:rsidR="002E47DA" w:rsidRPr="00F52B74" w:rsidRDefault="002E47DA" w:rsidP="002E47DA">
      <w:pPr>
        <w:ind w:left="0"/>
      </w:pPr>
      <w:r>
        <w:t>Giao diện chức năng xem thông tin lịch sử khám chữa bệnh hiển thị giống thông tin thêm mới lịch sử khám chữa bệnh</w:t>
      </w:r>
    </w:p>
    <w:p w14:paraId="649A2EF7" w14:textId="51963D33" w:rsidR="00135BD3" w:rsidRDefault="00135BD3" w:rsidP="0049277F">
      <w:pPr>
        <w:pStyle w:val="Heading3"/>
        <w:rPr>
          <w:color w:val="000000"/>
          <w:szCs w:val="24"/>
        </w:rPr>
      </w:pPr>
      <w:r>
        <w:rPr>
          <w:color w:val="000000"/>
          <w:szCs w:val="24"/>
        </w:rPr>
        <w:t>Tai nạn thương tích</w:t>
      </w:r>
    </w:p>
    <w:p w14:paraId="0BB6A92B" w14:textId="2959C06D" w:rsidR="002238E8" w:rsidRDefault="002238E8" w:rsidP="002238E8">
      <w:pPr>
        <w:pStyle w:val="Heading4"/>
      </w:pPr>
      <w:r>
        <w:t>Thêm mới tai nạn thương tích</w:t>
      </w:r>
    </w:p>
    <w:p w14:paraId="0EDFBE55" w14:textId="77777777" w:rsidR="002238E8" w:rsidRDefault="002238E8" w:rsidP="002238E8">
      <w:pPr>
        <w:pStyle w:val="Heading4"/>
        <w:tabs>
          <w:tab w:val="clear" w:pos="2034"/>
        </w:tabs>
        <w:ind w:left="810" w:hanging="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2238E8" w14:paraId="4D9797D1" w14:textId="77777777" w:rsidTr="009C4503">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958677" w14:textId="77777777" w:rsidR="002238E8" w:rsidRDefault="002238E8" w:rsidP="009C4503">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5456ED" w14:textId="47455ED9" w:rsidR="002238E8" w:rsidRDefault="00DA6F5A" w:rsidP="009C4503">
            <w:pPr>
              <w:pStyle w:val="NormalWeb"/>
              <w:spacing w:before="0" w:beforeAutospacing="0" w:after="120" w:line="360" w:lineRule="auto"/>
              <w:jc w:val="both"/>
            </w:pPr>
            <w:r>
              <w:rPr>
                <w:color w:val="000000"/>
                <w:sz w:val="20"/>
                <w:szCs w:val="20"/>
              </w:rPr>
              <w:t xml:space="preserve">Thêm mới </w:t>
            </w:r>
            <w:r w:rsidR="002238E8">
              <w:rPr>
                <w:color w:val="000000"/>
                <w:sz w:val="20"/>
                <w:szCs w:val="20"/>
              </w:rPr>
              <w:t xml:space="preserve">tai nạn thương tích </w:t>
            </w:r>
          </w:p>
        </w:tc>
      </w:tr>
      <w:tr w:rsidR="002238E8" w14:paraId="5D618C22" w14:textId="77777777" w:rsidTr="009C4503">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BA7FEF9" w14:textId="77777777" w:rsidR="002238E8" w:rsidRDefault="002238E8" w:rsidP="009C4503">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ED6C54" w14:textId="48CB45D7" w:rsidR="002238E8" w:rsidRDefault="002238E8" w:rsidP="009C4503">
            <w:pPr>
              <w:pStyle w:val="NormalWeb"/>
              <w:spacing w:before="0" w:beforeAutospacing="0" w:after="120" w:line="360" w:lineRule="auto"/>
              <w:jc w:val="both"/>
            </w:pPr>
            <w:r>
              <w:rPr>
                <w:color w:val="000000"/>
                <w:sz w:val="20"/>
                <w:szCs w:val="20"/>
              </w:rPr>
              <w:t xml:space="preserve">Cho phép người dùng </w:t>
            </w:r>
            <w:r w:rsidR="00DA6F5A">
              <w:rPr>
                <w:color w:val="000000"/>
                <w:sz w:val="20"/>
                <w:szCs w:val="20"/>
              </w:rPr>
              <w:t>them mới thông tin tai nạn thương tích của quân nhân</w:t>
            </w:r>
          </w:p>
        </w:tc>
      </w:tr>
      <w:tr w:rsidR="002238E8" w14:paraId="408EFA31" w14:textId="77777777" w:rsidTr="009C4503">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49E858" w14:textId="77777777" w:rsidR="002238E8" w:rsidRDefault="002238E8" w:rsidP="009C4503">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633256" w14:textId="77777777" w:rsidR="002238E8" w:rsidRDefault="002238E8" w:rsidP="009C4503">
            <w:pPr>
              <w:pStyle w:val="NormalWeb"/>
              <w:spacing w:before="0" w:beforeAutospacing="0" w:after="120" w:line="360" w:lineRule="auto"/>
              <w:jc w:val="both"/>
            </w:pPr>
            <w:r>
              <w:rPr>
                <w:color w:val="000000"/>
                <w:sz w:val="20"/>
                <w:szCs w:val="20"/>
              </w:rPr>
              <w:t>User quản lý đơn vị</w:t>
            </w:r>
          </w:p>
        </w:tc>
      </w:tr>
      <w:tr w:rsidR="002238E8" w14:paraId="37440726" w14:textId="77777777" w:rsidTr="009C4503">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20F853" w14:textId="77777777" w:rsidR="002238E8" w:rsidRDefault="002238E8" w:rsidP="009C4503">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3E36FC7" w14:textId="77777777" w:rsidR="002238E8" w:rsidRDefault="002238E8" w:rsidP="009C4503">
            <w:pPr>
              <w:pStyle w:val="NormalWeb"/>
              <w:spacing w:before="0" w:beforeAutospacing="0" w:after="120" w:line="360" w:lineRule="auto"/>
              <w:jc w:val="both"/>
            </w:pPr>
            <w:r>
              <w:rPr>
                <w:color w:val="000000"/>
                <w:sz w:val="20"/>
                <w:szCs w:val="20"/>
              </w:rPr>
              <w:t>Người dùng được phân quyền vào chức năng</w:t>
            </w:r>
          </w:p>
        </w:tc>
      </w:tr>
      <w:tr w:rsidR="002238E8" w14:paraId="4BBF4CF6" w14:textId="77777777" w:rsidTr="009C4503">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7D31F2F" w14:textId="77777777" w:rsidR="002238E8" w:rsidRDefault="002238E8" w:rsidP="009C4503">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9603AE0" w14:textId="5A637A07" w:rsidR="002238E8" w:rsidRDefault="002238E8" w:rsidP="009C4503">
            <w:pPr>
              <w:pStyle w:val="NormalWeb"/>
              <w:spacing w:before="0" w:beforeAutospacing="0" w:after="120" w:line="360" w:lineRule="auto"/>
              <w:jc w:val="both"/>
            </w:pPr>
            <w:r>
              <w:rPr>
                <w:color w:val="000000"/>
                <w:sz w:val="20"/>
                <w:szCs w:val="20"/>
              </w:rPr>
              <w:t xml:space="preserve">Hiển thị </w:t>
            </w:r>
            <w:r w:rsidR="00DA6F5A">
              <w:rPr>
                <w:color w:val="000000"/>
                <w:sz w:val="20"/>
                <w:szCs w:val="20"/>
              </w:rPr>
              <w:t>màn hình them mới tai nạn thương tích</w:t>
            </w:r>
          </w:p>
        </w:tc>
      </w:tr>
      <w:tr w:rsidR="002238E8" w14:paraId="6718E317" w14:textId="77777777" w:rsidTr="009C4503">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F84BF1" w14:textId="77777777" w:rsidR="002238E8" w:rsidRDefault="002238E8" w:rsidP="009C4503">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861678" w14:textId="77777777" w:rsidR="002238E8" w:rsidRDefault="002238E8" w:rsidP="009C4503">
            <w:pPr>
              <w:pStyle w:val="NormalWeb"/>
              <w:spacing w:before="0" w:beforeAutospacing="0" w:after="120" w:line="360" w:lineRule="auto"/>
              <w:jc w:val="both"/>
            </w:pPr>
            <w:r>
              <w:rPr>
                <w:color w:val="000000"/>
                <w:sz w:val="20"/>
                <w:szCs w:val="20"/>
              </w:rPr>
              <w:t>N/A</w:t>
            </w:r>
          </w:p>
        </w:tc>
      </w:tr>
      <w:tr w:rsidR="002238E8" w14:paraId="68A28F25" w14:textId="77777777" w:rsidTr="009C4503">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0CCDFF8" w14:textId="77777777" w:rsidR="002238E8" w:rsidRDefault="002238E8" w:rsidP="009C4503">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EB8F52E" w14:textId="77777777" w:rsidR="002238E8" w:rsidRDefault="002238E8" w:rsidP="009C4503">
            <w:pPr>
              <w:pStyle w:val="NormalWeb"/>
              <w:spacing w:before="0" w:beforeAutospacing="0" w:after="120" w:line="360" w:lineRule="auto"/>
              <w:jc w:val="both"/>
            </w:pPr>
            <w:r>
              <w:rPr>
                <w:color w:val="000000"/>
                <w:sz w:val="20"/>
                <w:szCs w:val="20"/>
              </w:rPr>
              <w:t>N/A</w:t>
            </w:r>
          </w:p>
        </w:tc>
      </w:tr>
    </w:tbl>
    <w:p w14:paraId="3F5A6970" w14:textId="77777777" w:rsidR="002238E8" w:rsidRDefault="002238E8" w:rsidP="002238E8">
      <w:pPr>
        <w:pStyle w:val="Heading4"/>
        <w:tabs>
          <w:tab w:val="clear" w:pos="2034"/>
        </w:tabs>
        <w:ind w:left="810"/>
      </w:pPr>
      <w:r>
        <w:lastRenderedPageBreak/>
        <w:t>Biểu đồ luồng xử lý chức năng</w:t>
      </w:r>
    </w:p>
    <w:p w14:paraId="0A8BD637" w14:textId="24259111" w:rsidR="002238E8" w:rsidRDefault="006156F2" w:rsidP="002238E8">
      <w:pPr>
        <w:pStyle w:val="NormalWeb"/>
        <w:spacing w:before="0" w:beforeAutospacing="0" w:after="160" w:line="360" w:lineRule="auto"/>
      </w:pPr>
      <w:r>
        <w:rPr>
          <w:noProof/>
        </w:rPr>
        <w:drawing>
          <wp:inline distT="0" distB="0" distL="0" distR="0" wp14:anchorId="512E2C02" wp14:editId="37225FEA">
            <wp:extent cx="5943600" cy="4722312"/>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31A5BE5E" w14:textId="77777777" w:rsidR="002238E8" w:rsidRDefault="002238E8" w:rsidP="002238E8">
      <w:pPr>
        <w:pStyle w:val="Heading4"/>
        <w:tabs>
          <w:tab w:val="clear" w:pos="2034"/>
        </w:tabs>
        <w:ind w:left="810"/>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238E8" w14:paraId="693E693C" w14:textId="77777777" w:rsidTr="009C4503">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84F371" w14:textId="77777777" w:rsidR="002238E8" w:rsidRDefault="002238E8" w:rsidP="009C4503">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D7C00FC" w14:textId="77777777" w:rsidR="002238E8" w:rsidRDefault="002238E8" w:rsidP="009C4503">
            <w:pPr>
              <w:pStyle w:val="NormalWeb"/>
              <w:spacing w:before="0" w:beforeAutospacing="0" w:after="0" w:line="360" w:lineRule="auto"/>
              <w:jc w:val="center"/>
            </w:pPr>
            <w:r>
              <w:rPr>
                <w:b/>
                <w:bCs/>
                <w:color w:val="000000"/>
                <w:sz w:val="20"/>
                <w:szCs w:val="20"/>
              </w:rPr>
              <w:t>Phản ứng của hệ thống</w:t>
            </w:r>
          </w:p>
        </w:tc>
      </w:tr>
      <w:tr w:rsidR="002238E8" w14:paraId="61961EF0" w14:textId="77777777" w:rsidTr="009C4503">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580AA6" w14:textId="2C84D630" w:rsidR="002238E8" w:rsidRDefault="002238E8" w:rsidP="009C4503">
            <w:pPr>
              <w:pStyle w:val="NormalWeb"/>
              <w:spacing w:before="80" w:beforeAutospacing="0" w:after="0" w:line="360" w:lineRule="auto"/>
              <w:jc w:val="both"/>
            </w:pPr>
            <w:r>
              <w:rPr>
                <w:color w:val="000000"/>
              </w:rPr>
              <w:t xml:space="preserve">1. </w:t>
            </w:r>
            <w:r w:rsidR="00DF4A4A">
              <w:rPr>
                <w:color w:val="000000"/>
              </w:rPr>
              <w:t>Tại màn hình tai nạn thương tích, chọn “Nhập thông tin tai nạn”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815A0D3" w14:textId="77777777" w:rsidR="00B43E89" w:rsidRDefault="00B43E89" w:rsidP="00B43E89">
            <w:pPr>
              <w:pStyle w:val="NormalWeb"/>
              <w:spacing w:before="80" w:beforeAutospacing="0" w:after="0" w:line="360" w:lineRule="auto"/>
            </w:pPr>
            <w:r>
              <w:rPr>
                <w:color w:val="000000"/>
              </w:rPr>
              <w:t>2. Hệ thống hiển thị màn hình khai báo thông tin tai nạn cho quân nhân </w:t>
            </w:r>
          </w:p>
          <w:p w14:paraId="20C7AC46" w14:textId="77777777" w:rsidR="00B43E89" w:rsidRDefault="00B43E89" w:rsidP="00B43E89">
            <w:pPr>
              <w:pStyle w:val="NormalWeb"/>
              <w:spacing w:before="0" w:beforeAutospacing="0" w:after="120" w:line="360" w:lineRule="auto"/>
              <w:rPr>
                <w:b/>
                <w:bCs/>
                <w:color w:val="000000"/>
              </w:rPr>
            </w:pPr>
            <w:r>
              <w:rPr>
                <w:b/>
                <w:bCs/>
                <w:color w:val="000000"/>
              </w:rPr>
              <w:t>Thêm mới thông tin tai nạn</w:t>
            </w:r>
          </w:p>
          <w:p w14:paraId="2728C94E" w14:textId="77777777" w:rsidR="00B43E89" w:rsidRDefault="00B43E89" w:rsidP="00B43E89">
            <w:pPr>
              <w:pStyle w:val="NormalWeb"/>
              <w:spacing w:before="0" w:beforeAutospacing="0" w:after="120" w:line="360" w:lineRule="auto"/>
            </w:pPr>
            <w:r>
              <w:rPr>
                <w:b/>
                <w:bCs/>
                <w:color w:val="000000"/>
              </w:rPr>
              <w:t>Nguyên nhân tai nạn</w:t>
            </w:r>
          </w:p>
          <w:p w14:paraId="62BF80F0"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67C25B9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264098FB"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accident_id</w:t>
            </w:r>
          </w:p>
          <w:p w14:paraId="1739A8F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1A137554" w14:textId="3CDA8B99"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lastRenderedPageBreak/>
              <w:t xml:space="preserve">Comments: dữ liệu hiển thị theo tên từ bảng </w:t>
            </w:r>
            <w:r>
              <w:rPr>
                <w:b/>
                <w:color w:val="000000"/>
              </w:rPr>
              <w:t xml:space="preserve">cats_diseases_groups </w:t>
            </w:r>
            <w:r w:rsidR="00783306">
              <w:rPr>
                <w:color w:val="000000"/>
              </w:rPr>
              <w:t xml:space="preserve">các nhóm bệnh nguyên nhân tai </w:t>
            </w:r>
            <w:r>
              <w:rPr>
                <w:color w:val="000000"/>
              </w:rPr>
              <w:t>nạn</w:t>
            </w:r>
          </w:p>
          <w:p w14:paraId="7788E570" w14:textId="77777777" w:rsidR="00B43E89" w:rsidRDefault="00B43E89" w:rsidP="00B43E89">
            <w:pPr>
              <w:pStyle w:val="NormalWeb"/>
              <w:spacing w:before="0" w:beforeAutospacing="0" w:after="120" w:line="360" w:lineRule="auto"/>
            </w:pPr>
            <w:r>
              <w:rPr>
                <w:b/>
                <w:bCs/>
                <w:color w:val="000000"/>
              </w:rPr>
              <w:t>Chi tiết nguyên nhân tai nạn</w:t>
            </w:r>
          </w:p>
          <w:p w14:paraId="59D6F64B"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26B377C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medical_patient_accidents_icd10</w:t>
            </w:r>
          </w:p>
          <w:p w14:paraId="4E071A02"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accident_id</w:t>
            </w:r>
          </w:p>
          <w:p w14:paraId="017D9D3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4B04FC54"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Chỉ enable cho chọn khi người dùng chọn Nguyên nhân tai nạn, hiển thị tên bệnh icd theo điều kiện </w:t>
            </w:r>
            <w:r>
              <w:rPr>
                <w:b/>
                <w:color w:val="000000"/>
              </w:rPr>
              <w:t>medical_patient_accidents_icd10.diseases_code = cats_diseases_groups_</w:t>
            </w:r>
            <w:proofErr w:type="gramStart"/>
            <w:r>
              <w:rPr>
                <w:b/>
                <w:color w:val="000000"/>
              </w:rPr>
              <w:t>details.diseases</w:t>
            </w:r>
            <w:proofErr w:type="gramEnd"/>
            <w:r>
              <w:rPr>
                <w:b/>
                <w:color w:val="000000"/>
              </w:rPr>
              <w:t xml:space="preserve">_code </w:t>
            </w:r>
            <w:r>
              <w:rPr>
                <w:color w:val="000000"/>
              </w:rPr>
              <w:t xml:space="preserve">và </w:t>
            </w:r>
            <w:r>
              <w:rPr>
                <w:b/>
                <w:color w:val="000000"/>
              </w:rPr>
              <w:t xml:space="preserve">cats_diseases_groups_details.diseases_group_id  </w:t>
            </w:r>
            <w:r>
              <w:rPr>
                <w:color w:val="000000"/>
              </w:rPr>
              <w:t xml:space="preserve"> = </w:t>
            </w:r>
            <w:r>
              <w:rPr>
                <w:b/>
                <w:color w:val="000000"/>
              </w:rPr>
              <w:t>cats_diseases_groups.code, medical_patient_accidents_icd10.reason_type = 1</w:t>
            </w:r>
          </w:p>
          <w:p w14:paraId="195108F2" w14:textId="77777777" w:rsidR="00B43E89" w:rsidRDefault="00B43E89" w:rsidP="00B43E89">
            <w:pPr>
              <w:pStyle w:val="NormalWeb"/>
              <w:spacing w:before="0" w:beforeAutospacing="0" w:after="120" w:line="360" w:lineRule="auto"/>
            </w:pPr>
            <w:r>
              <w:rPr>
                <w:b/>
                <w:bCs/>
                <w:color w:val="000000"/>
              </w:rPr>
              <w:t>Bộ phận bị thương</w:t>
            </w:r>
          </w:p>
          <w:p w14:paraId="54D0F67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6F8C292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6F142CB6"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body_parts_id</w:t>
            </w:r>
          </w:p>
          <w:p w14:paraId="74043714"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60C1E8EF"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dữ liệu hiển thị theo tên từ bảng </w:t>
            </w:r>
            <w:r>
              <w:rPr>
                <w:b/>
                <w:color w:val="000000"/>
              </w:rPr>
              <w:t xml:space="preserve">cats_diseases_groups </w:t>
            </w:r>
            <w:r>
              <w:rPr>
                <w:color w:val="000000"/>
              </w:rPr>
              <w:t>các nhóm bệnh về bộ phận bị thương</w:t>
            </w:r>
          </w:p>
          <w:p w14:paraId="0A11FD9B" w14:textId="77777777" w:rsidR="00B43E89" w:rsidRDefault="00B43E89" w:rsidP="00B43E89">
            <w:pPr>
              <w:pStyle w:val="NormalWeb"/>
              <w:spacing w:before="0" w:beforeAutospacing="0" w:after="120" w:line="360" w:lineRule="auto"/>
            </w:pPr>
            <w:r>
              <w:rPr>
                <w:b/>
                <w:bCs/>
                <w:color w:val="000000"/>
              </w:rPr>
              <w:t>Chi tiết bộ phận bị thương</w:t>
            </w:r>
          </w:p>
          <w:p w14:paraId="6F3AE28C"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 box</w:t>
            </w:r>
          </w:p>
          <w:p w14:paraId="4111FA6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69BF869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body_part_accident</w:t>
            </w:r>
          </w:p>
          <w:p w14:paraId="739B853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3053069F"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lastRenderedPageBreak/>
              <w:t xml:space="preserve">Comments: Chỉ enable cho chọn khi người dùng chọn Bộ phận bị thương. hiển thị tên bệnh icd theo điều kiện </w:t>
            </w:r>
            <w:r>
              <w:rPr>
                <w:b/>
                <w:color w:val="000000"/>
              </w:rPr>
              <w:t>medical_patient_accidents_icd10.diseases_code = cats_diseases_groups_</w:t>
            </w:r>
            <w:proofErr w:type="gramStart"/>
            <w:r>
              <w:rPr>
                <w:b/>
                <w:color w:val="000000"/>
              </w:rPr>
              <w:t>details.diseases</w:t>
            </w:r>
            <w:proofErr w:type="gramEnd"/>
            <w:r>
              <w:rPr>
                <w:b/>
                <w:color w:val="000000"/>
              </w:rPr>
              <w:t xml:space="preserve">_code </w:t>
            </w:r>
            <w:r>
              <w:rPr>
                <w:color w:val="000000"/>
              </w:rPr>
              <w:t xml:space="preserve">và </w:t>
            </w:r>
            <w:r>
              <w:rPr>
                <w:b/>
                <w:color w:val="000000"/>
              </w:rPr>
              <w:t xml:space="preserve">cats_diseases_groups_details.diseases_group_id  </w:t>
            </w:r>
            <w:r>
              <w:rPr>
                <w:color w:val="000000"/>
              </w:rPr>
              <w:t xml:space="preserve"> = </w:t>
            </w:r>
            <w:r>
              <w:rPr>
                <w:b/>
                <w:color w:val="000000"/>
              </w:rPr>
              <w:t>cats_diseases_groups.code, medical_patient_accidents_icd10.reason_type = 2</w:t>
            </w:r>
          </w:p>
          <w:p w14:paraId="7C31C1AC" w14:textId="77777777" w:rsidR="00B43E89" w:rsidRDefault="00B43E89" w:rsidP="00B43E89">
            <w:pPr>
              <w:pStyle w:val="NormalWeb"/>
              <w:spacing w:before="0" w:beforeAutospacing="0" w:after="120" w:line="360" w:lineRule="auto"/>
            </w:pPr>
            <w:r>
              <w:rPr>
                <w:b/>
                <w:bCs/>
                <w:color w:val="000000"/>
              </w:rPr>
              <w:t>Thời điểm xảy ra tai nạn</w:t>
            </w:r>
          </w:p>
          <w:p w14:paraId="1BDFE15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Datepicker</w:t>
            </w:r>
          </w:p>
          <w:p w14:paraId="76D58C9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79806F7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w:t>
            </w:r>
            <w:r>
              <w:t xml:space="preserve"> </w:t>
            </w:r>
            <w:r>
              <w:rPr>
                <w:color w:val="000000"/>
              </w:rPr>
              <w:t>accident_date</w:t>
            </w:r>
          </w:p>
          <w:p w14:paraId="4F4077E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7744ACC2"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20A4987F" w14:textId="77777777" w:rsidR="00B43E89" w:rsidRDefault="00B43E89" w:rsidP="00B43E89">
            <w:pPr>
              <w:pStyle w:val="NormalWeb"/>
              <w:spacing w:before="0" w:beforeAutospacing="0" w:after="120" w:line="360" w:lineRule="auto"/>
            </w:pPr>
            <w:r>
              <w:rPr>
                <w:b/>
                <w:bCs/>
                <w:color w:val="000000"/>
              </w:rPr>
              <w:t>Ngày ghi nhận</w:t>
            </w:r>
          </w:p>
          <w:p w14:paraId="657B0A1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Datepicker</w:t>
            </w:r>
          </w:p>
          <w:p w14:paraId="3C3EF8E9"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56DFD357"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w:t>
            </w:r>
            <w:r>
              <w:t xml:space="preserve"> </w:t>
            </w:r>
            <w:r>
              <w:rPr>
                <w:color w:val="000000"/>
              </w:rPr>
              <w:t>recording_date</w:t>
            </w:r>
          </w:p>
          <w:p w14:paraId="63BBA27F"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3055BF93" w14:textId="77777777" w:rsidR="00B43E89"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64A33148" w14:textId="77777777" w:rsidR="00B43E89" w:rsidRDefault="00B43E89" w:rsidP="00B43E89">
            <w:pPr>
              <w:pStyle w:val="NormalWeb"/>
              <w:spacing w:before="0" w:beforeAutospacing="0" w:after="120" w:line="360" w:lineRule="auto"/>
              <w:textAlignment w:val="baseline"/>
              <w:rPr>
                <w:b/>
              </w:rPr>
            </w:pPr>
            <w:r>
              <w:rPr>
                <w:b/>
              </w:rPr>
              <w:t>Diễn biến</w:t>
            </w:r>
          </w:p>
          <w:p w14:paraId="63A690EA"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08124138"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3F5CBD8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Column Name: development_type</w:t>
            </w:r>
          </w:p>
          <w:p w14:paraId="63DF1EF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01B38B14" w14:textId="7118879D" w:rsidR="00B43E89" w:rsidRPr="00783306" w:rsidRDefault="00B43E89"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w:t>
            </w:r>
          </w:p>
          <w:p w14:paraId="5BF5B21A" w14:textId="77777777" w:rsidR="00783306" w:rsidRDefault="00783306" w:rsidP="00783306">
            <w:pPr>
              <w:pStyle w:val="NormalWeb"/>
              <w:spacing w:before="0" w:beforeAutospacing="0" w:after="120" w:line="360" w:lineRule="auto"/>
            </w:pPr>
            <w:r>
              <w:rPr>
                <w:b/>
                <w:bCs/>
                <w:color w:val="000000"/>
              </w:rPr>
              <w:t>Điều trị ban đầu</w:t>
            </w:r>
          </w:p>
          <w:p w14:paraId="7BBE7ABD"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5577A90F"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lastRenderedPageBreak/>
              <w:t xml:space="preserve">Table Name: </w:t>
            </w:r>
            <w:r>
              <w:rPr>
                <w:b/>
                <w:color w:val="000000"/>
              </w:rPr>
              <w:t>medical_patient_accidents</w:t>
            </w:r>
          </w:p>
          <w:p w14:paraId="6A9D7CCA"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Column Name: treatment_initial</w:t>
            </w:r>
          </w:p>
          <w:p w14:paraId="36C93124"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5F6F1129" w14:textId="1359F517" w:rsidR="00783306" w:rsidRPr="00783306" w:rsidRDefault="00783306" w:rsidP="00D5347A">
            <w:pPr>
              <w:pStyle w:val="NormalWeb"/>
              <w:numPr>
                <w:ilvl w:val="0"/>
                <w:numId w:val="319"/>
              </w:numPr>
              <w:spacing w:before="0" w:beforeAutospacing="0" w:after="120" w:line="360" w:lineRule="auto"/>
              <w:textAlignment w:val="baseline"/>
              <w:rPr>
                <w:b/>
                <w:bCs/>
                <w:color w:val="000000"/>
              </w:rPr>
            </w:pPr>
            <w:r>
              <w:rPr>
                <w:color w:val="000000"/>
              </w:rPr>
              <w:t>Comments: Điều trị ban đầu (</w:t>
            </w:r>
            <w:proofErr w:type="gramStart"/>
            <w:r>
              <w:rPr>
                <w:color w:val="000000"/>
              </w:rPr>
              <w:t>1.</w:t>
            </w:r>
            <w:r w:rsidR="008E5BAA">
              <w:rPr>
                <w:color w:val="000000"/>
              </w:rPr>
              <w:t>Tự</w:t>
            </w:r>
            <w:proofErr w:type="gramEnd"/>
            <w:r w:rsidRPr="00783306">
              <w:rPr>
                <w:color w:val="000000"/>
              </w:rPr>
              <w:t xml:space="preserve"> điều trị, 2.Đội sơ cấp cứu của các Hội, 3.Cơ sở khám, chữa bệnh tư nhân, 4.Trạm y tế, 5.TTYT, bệnh viện huyện, 6.Bệnh viện tỉnh, 7.Bệnh viện trung ương, 8.Khác)</w:t>
            </w:r>
          </w:p>
          <w:p w14:paraId="64DD1FB8" w14:textId="28AF8BA3" w:rsidR="00783306" w:rsidRDefault="00783306" w:rsidP="00783306">
            <w:pPr>
              <w:pStyle w:val="NormalWeb"/>
              <w:spacing w:before="0" w:beforeAutospacing="0" w:after="120" w:line="360" w:lineRule="auto"/>
            </w:pPr>
            <w:r>
              <w:rPr>
                <w:b/>
                <w:bCs/>
                <w:color w:val="000000"/>
              </w:rPr>
              <w:t xml:space="preserve">Điều trị </w:t>
            </w:r>
          </w:p>
          <w:p w14:paraId="1216C9C3"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0F46F13E"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2FA1A23A" w14:textId="47737814"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 xml:space="preserve">Column Name: </w:t>
            </w:r>
            <w:r w:rsidR="008E5BAA" w:rsidRPr="008E5BAA">
              <w:rPr>
                <w:color w:val="000000"/>
              </w:rPr>
              <w:t>treatments</w:t>
            </w:r>
          </w:p>
          <w:p w14:paraId="66D96894" w14:textId="77777777" w:rsidR="00783306" w:rsidRDefault="00783306"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1C4B53C5" w14:textId="0F9FFA6E" w:rsidR="00783306" w:rsidRPr="008E5BAA" w:rsidRDefault="00783306" w:rsidP="00D5347A">
            <w:pPr>
              <w:pStyle w:val="NormalWeb"/>
              <w:numPr>
                <w:ilvl w:val="0"/>
                <w:numId w:val="319"/>
              </w:numPr>
              <w:spacing w:before="0" w:beforeAutospacing="0" w:after="120" w:line="360" w:lineRule="auto"/>
              <w:textAlignment w:val="baseline"/>
              <w:rPr>
                <w:b/>
                <w:bCs/>
                <w:color w:val="000000"/>
              </w:rPr>
            </w:pPr>
            <w:r>
              <w:rPr>
                <w:color w:val="000000"/>
              </w:rPr>
              <w:t>Comments: </w:t>
            </w:r>
          </w:p>
          <w:p w14:paraId="3502EE6B" w14:textId="77777777" w:rsidR="008E5BAA" w:rsidRDefault="008E5BAA" w:rsidP="008E5BAA">
            <w:pPr>
              <w:pStyle w:val="NormalWeb"/>
              <w:spacing w:before="0" w:beforeAutospacing="0" w:after="120" w:line="360" w:lineRule="auto"/>
            </w:pPr>
            <w:r>
              <w:rPr>
                <w:b/>
                <w:bCs/>
                <w:color w:val="000000"/>
              </w:rPr>
              <w:t>Cơ sở y tế</w:t>
            </w:r>
          </w:p>
          <w:p w14:paraId="4C815A82" w14:textId="7B79A4E4" w:rsidR="008E5BAA" w:rsidRDefault="000A67FA" w:rsidP="00D5347A">
            <w:pPr>
              <w:pStyle w:val="NormalWeb"/>
              <w:numPr>
                <w:ilvl w:val="0"/>
                <w:numId w:val="319"/>
              </w:numPr>
              <w:spacing w:before="0" w:beforeAutospacing="0" w:after="120" w:line="360" w:lineRule="auto"/>
              <w:textAlignment w:val="baseline"/>
              <w:rPr>
                <w:color w:val="000000"/>
              </w:rPr>
            </w:pPr>
            <w:r>
              <w:rPr>
                <w:color w:val="000000"/>
              </w:rPr>
              <w:t>UI Control: combobox</w:t>
            </w:r>
          </w:p>
          <w:p w14:paraId="197A0CB0"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7A457F25"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Column Name: healthfacilities_id</w:t>
            </w:r>
          </w:p>
          <w:p w14:paraId="572BAC05" w14:textId="77777777" w:rsidR="008E5BAA" w:rsidRDefault="008E5BAA"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0756FAD9" w14:textId="1274167E" w:rsidR="008E5BAA" w:rsidRPr="008E5BAA" w:rsidRDefault="008E5BAA" w:rsidP="00D5347A">
            <w:pPr>
              <w:pStyle w:val="NormalWeb"/>
              <w:numPr>
                <w:ilvl w:val="0"/>
                <w:numId w:val="319"/>
              </w:numPr>
              <w:spacing w:before="0" w:beforeAutospacing="0" w:after="120" w:line="360" w:lineRule="auto"/>
              <w:textAlignment w:val="baseline"/>
              <w:rPr>
                <w:b/>
                <w:bCs/>
                <w:color w:val="000000"/>
              </w:rPr>
            </w:pPr>
            <w:r>
              <w:rPr>
                <w:color w:val="000000"/>
              </w:rPr>
              <w:t xml:space="preserve">Comments: đối chiếu sang bảng </w:t>
            </w:r>
            <w:r>
              <w:rPr>
                <w:b/>
                <w:color w:val="000000"/>
              </w:rPr>
              <w:t xml:space="preserve">cats_healthfacilities </w:t>
            </w:r>
            <w:r>
              <w:rPr>
                <w:color w:val="000000"/>
              </w:rPr>
              <w:t>để lấy tên tương ứng</w:t>
            </w:r>
          </w:p>
          <w:p w14:paraId="00C03CCC" w14:textId="4338ADAD" w:rsidR="00B43E89" w:rsidRDefault="000A67FA" w:rsidP="00B43E89">
            <w:pPr>
              <w:pStyle w:val="NormalWeb"/>
              <w:spacing w:before="0" w:beforeAutospacing="0" w:after="120" w:line="360" w:lineRule="auto"/>
              <w:textAlignment w:val="baseline"/>
              <w:rPr>
                <w:b/>
              </w:rPr>
            </w:pPr>
            <w:r>
              <w:rPr>
                <w:b/>
              </w:rPr>
              <w:t>Ghi chú</w:t>
            </w:r>
          </w:p>
          <w:p w14:paraId="69E91BB3"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UI Control: textbox</w:t>
            </w:r>
          </w:p>
          <w:p w14:paraId="2ED887B5"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Table Name: </w:t>
            </w:r>
            <w:r>
              <w:rPr>
                <w:b/>
                <w:color w:val="000000"/>
              </w:rPr>
              <w:t>medical_patient_accidents</w:t>
            </w:r>
          </w:p>
          <w:p w14:paraId="43DAFC5A" w14:textId="4F58D479"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 xml:space="preserve">Column Name: </w:t>
            </w:r>
            <w:r w:rsidR="000A67FA">
              <w:rPr>
                <w:color w:val="000000"/>
              </w:rPr>
              <w:t>note</w:t>
            </w:r>
          </w:p>
          <w:p w14:paraId="430FDB1E" w14:textId="77777777" w:rsidR="00B43E89" w:rsidRDefault="00B43E89" w:rsidP="00D5347A">
            <w:pPr>
              <w:pStyle w:val="NormalWeb"/>
              <w:numPr>
                <w:ilvl w:val="0"/>
                <w:numId w:val="319"/>
              </w:numPr>
              <w:spacing w:before="0" w:beforeAutospacing="0" w:after="120" w:line="360" w:lineRule="auto"/>
              <w:textAlignment w:val="baseline"/>
              <w:rPr>
                <w:color w:val="000000"/>
              </w:rPr>
            </w:pPr>
            <w:r>
              <w:rPr>
                <w:color w:val="000000"/>
              </w:rPr>
              <w:t>Nullable: no</w:t>
            </w:r>
          </w:p>
          <w:p w14:paraId="4E892579" w14:textId="7493A2F3" w:rsidR="000A67FA" w:rsidRDefault="00B43E89" w:rsidP="00D5347A">
            <w:pPr>
              <w:pStyle w:val="NormalWeb"/>
              <w:numPr>
                <w:ilvl w:val="0"/>
                <w:numId w:val="319"/>
              </w:numPr>
              <w:spacing w:before="0" w:beforeAutospacing="0" w:after="120" w:line="360" w:lineRule="auto"/>
              <w:textAlignment w:val="baseline"/>
              <w:rPr>
                <w:b/>
                <w:bCs/>
                <w:color w:val="000000"/>
              </w:rPr>
            </w:pPr>
            <w:r>
              <w:rPr>
                <w:color w:val="000000"/>
              </w:rPr>
              <w:t>Comments:</w:t>
            </w:r>
          </w:p>
          <w:p w14:paraId="6D827219" w14:textId="00B144AC" w:rsidR="007F5116" w:rsidRDefault="007F5116" w:rsidP="007F5116">
            <w:pPr>
              <w:pStyle w:val="NormalWeb"/>
              <w:spacing w:before="0" w:beforeAutospacing="0" w:after="120" w:line="360" w:lineRule="auto"/>
              <w:jc w:val="both"/>
            </w:pPr>
            <w:r>
              <w:rPr>
                <w:b/>
                <w:bCs/>
                <w:color w:val="000000"/>
              </w:rPr>
              <w:lastRenderedPageBreak/>
              <w:t>Thêm tiếp:</w:t>
            </w:r>
            <w:r>
              <w:rPr>
                <w:color w:val="000000"/>
              </w:rPr>
              <w:t xml:space="preserve"> checkbox, người dùng sau khi điền đầy đủ thông tin tai nạn thương tích, tick chọn Thêm tiếp và bấm lưu, hệ thống sẽ lưu tai nạn được thêm mới và reset các trường dữ liệu về mặc định để người dùng thêm tiếp.</w:t>
            </w:r>
          </w:p>
          <w:p w14:paraId="0600A3BC" w14:textId="77777777" w:rsidR="002238E8" w:rsidRDefault="002238E8" w:rsidP="007F5116">
            <w:pPr>
              <w:pStyle w:val="NormalWeb"/>
              <w:spacing w:before="0" w:beforeAutospacing="0" w:after="0" w:line="360" w:lineRule="auto"/>
              <w:textAlignment w:val="baseline"/>
            </w:pPr>
          </w:p>
        </w:tc>
      </w:tr>
      <w:tr w:rsidR="002238E8" w14:paraId="74968391" w14:textId="77777777" w:rsidTr="009C4503">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72DCD81" w14:textId="77777777" w:rsidR="002238E8" w:rsidRDefault="002238E8" w:rsidP="009C4503"/>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331B26C" w14:textId="77777777" w:rsidR="002238E8" w:rsidRDefault="002238E8" w:rsidP="009C4503"/>
        </w:tc>
      </w:tr>
    </w:tbl>
    <w:p w14:paraId="4D424391" w14:textId="77777777" w:rsidR="002238E8" w:rsidRDefault="002238E8" w:rsidP="002238E8">
      <w:pPr>
        <w:pStyle w:val="Heading4"/>
        <w:tabs>
          <w:tab w:val="clear" w:pos="2034"/>
        </w:tabs>
        <w:ind w:left="810"/>
      </w:pPr>
      <w:r>
        <w:t>Mô tả dòng sự kiện phụ (Alternative Flow)</w:t>
      </w:r>
    </w:p>
    <w:p w14:paraId="0226EF1E" w14:textId="77777777" w:rsidR="002238E8" w:rsidRDefault="002238E8" w:rsidP="002238E8">
      <w:pPr>
        <w:pStyle w:val="NormalWeb"/>
        <w:spacing w:before="0" w:beforeAutospacing="0" w:after="160" w:line="360" w:lineRule="auto"/>
        <w:ind w:left="810"/>
      </w:pPr>
      <w:r>
        <w:rPr>
          <w:color w:val="000000"/>
        </w:rPr>
        <w:t>N/A</w:t>
      </w:r>
    </w:p>
    <w:p w14:paraId="2AAFF26B" w14:textId="77777777" w:rsidR="002238E8" w:rsidRDefault="002238E8" w:rsidP="002238E8">
      <w:pPr>
        <w:pStyle w:val="Heading4"/>
        <w:tabs>
          <w:tab w:val="clear" w:pos="2034"/>
        </w:tabs>
        <w:ind w:left="810"/>
      </w:pPr>
      <w:r>
        <w:t>Ghi chú</w:t>
      </w:r>
    </w:p>
    <w:p w14:paraId="7337E2D9" w14:textId="103BE267" w:rsidR="002238E8" w:rsidRPr="002238E8" w:rsidRDefault="007F5116" w:rsidP="007F5116">
      <w:pPr>
        <w:ind w:left="0"/>
      </w:pPr>
      <w:r>
        <w:rPr>
          <w:noProof/>
          <w:snapToGrid/>
        </w:rPr>
        <w:drawing>
          <wp:inline distT="0" distB="0" distL="0" distR="0" wp14:anchorId="64693E9D" wp14:editId="11528225">
            <wp:extent cx="5943600" cy="27444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744470"/>
                    </a:xfrm>
                    <a:prstGeom prst="rect">
                      <a:avLst/>
                    </a:prstGeom>
                  </pic:spPr>
                </pic:pic>
              </a:graphicData>
            </a:graphic>
          </wp:inline>
        </w:drawing>
      </w:r>
    </w:p>
    <w:p w14:paraId="12E187FD" w14:textId="77777777" w:rsidR="002E47DA" w:rsidRDefault="00AB72D1" w:rsidP="00AB72D1">
      <w:pPr>
        <w:pStyle w:val="Heading3"/>
        <w:rPr>
          <w:color w:val="000000"/>
          <w:szCs w:val="24"/>
        </w:rPr>
      </w:pPr>
      <w:r>
        <w:rPr>
          <w:color w:val="000000"/>
          <w:szCs w:val="24"/>
        </w:rPr>
        <w:t xml:space="preserve">Tử vong </w:t>
      </w:r>
    </w:p>
    <w:p w14:paraId="505DAC4B" w14:textId="16D8B697" w:rsidR="00AB72D1" w:rsidRDefault="00AB72D1" w:rsidP="002E47DA">
      <w:pPr>
        <w:pStyle w:val="Heading4"/>
      </w:pPr>
      <w:r>
        <w:t>Cập nhật thông tin tử vong</w:t>
      </w:r>
    </w:p>
    <w:p w14:paraId="1D970F96" w14:textId="77777777" w:rsidR="00AB72D1" w:rsidRDefault="00AB72D1" w:rsidP="002E47DA">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AB72D1" w14:paraId="3F7A5ECE" w14:textId="77777777" w:rsidTr="004B0DA4">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3DB353" w14:textId="77777777" w:rsidR="00AB72D1" w:rsidRDefault="00AB72D1" w:rsidP="004B0DA4">
            <w:pPr>
              <w:pStyle w:val="NormalWeb"/>
              <w:spacing w:before="0" w:beforeAutospacing="0" w:after="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155C15" w14:textId="26A2B090" w:rsidR="00AB72D1" w:rsidRDefault="00AB72D1" w:rsidP="004B0DA4">
            <w:pPr>
              <w:pStyle w:val="NormalWeb"/>
              <w:spacing w:before="0" w:beforeAutospacing="0" w:after="120" w:line="360" w:lineRule="auto"/>
              <w:jc w:val="both"/>
            </w:pPr>
            <w:r>
              <w:rPr>
                <w:color w:val="000000"/>
                <w:sz w:val="20"/>
                <w:szCs w:val="20"/>
              </w:rPr>
              <w:t xml:space="preserve">Cập nhật thông tin tử vong cho quân nhân </w:t>
            </w:r>
          </w:p>
        </w:tc>
      </w:tr>
      <w:tr w:rsidR="00AB72D1" w14:paraId="3E0E22AD" w14:textId="77777777" w:rsidTr="004B0DA4">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493E21F" w14:textId="77777777" w:rsidR="00AB72D1" w:rsidRDefault="00AB72D1" w:rsidP="004B0DA4">
            <w:pPr>
              <w:pStyle w:val="NormalWeb"/>
              <w:spacing w:before="0" w:beforeAutospacing="0" w:after="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569E92" w14:textId="1FE7069D"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Cho phép người dùng cập nhật trạng thái tử vong cho một quân nhân</w:t>
            </w:r>
          </w:p>
        </w:tc>
      </w:tr>
      <w:tr w:rsidR="00AB72D1" w14:paraId="0ABE2CDD" w14:textId="77777777" w:rsidTr="004B0DA4">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55264F" w14:textId="77777777" w:rsidR="00AB72D1" w:rsidRDefault="00AB72D1" w:rsidP="004B0DA4">
            <w:pPr>
              <w:pStyle w:val="NormalWeb"/>
              <w:spacing w:before="0" w:beforeAutospacing="0" w:after="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0AB67E9" w14:textId="77777777"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User quản lý đơn vị</w:t>
            </w:r>
          </w:p>
        </w:tc>
      </w:tr>
      <w:tr w:rsidR="00AB72D1" w14:paraId="20C211ED" w14:textId="77777777" w:rsidTr="004B0DA4">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CBDE3F" w14:textId="77777777" w:rsidR="00AB72D1" w:rsidRDefault="00AB72D1" w:rsidP="004B0DA4">
            <w:pPr>
              <w:pStyle w:val="NormalWeb"/>
              <w:spacing w:before="0" w:beforeAutospacing="0" w:after="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419E70F" w14:textId="77777777" w:rsidR="00AB72D1" w:rsidRPr="00B72CB3" w:rsidRDefault="00AB72D1" w:rsidP="004B0DA4">
            <w:pPr>
              <w:pStyle w:val="NormalWeb"/>
              <w:spacing w:before="0" w:beforeAutospacing="0" w:after="120" w:line="360" w:lineRule="auto"/>
              <w:jc w:val="both"/>
              <w:rPr>
                <w:sz w:val="20"/>
                <w:szCs w:val="20"/>
              </w:rPr>
            </w:pPr>
            <w:r w:rsidRPr="00B72CB3">
              <w:rPr>
                <w:color w:val="000000"/>
                <w:sz w:val="20"/>
                <w:szCs w:val="20"/>
              </w:rPr>
              <w:t>Người dùng được phân quyền vào chức năng</w:t>
            </w:r>
          </w:p>
        </w:tc>
      </w:tr>
      <w:tr w:rsidR="00AB72D1" w14:paraId="54D68FD7" w14:textId="77777777" w:rsidTr="004B0DA4">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0368517" w14:textId="77777777" w:rsidR="00AB72D1" w:rsidRDefault="00AB72D1" w:rsidP="004B0DA4">
            <w:pPr>
              <w:pStyle w:val="NormalWeb"/>
              <w:spacing w:before="0" w:beforeAutospacing="0" w:after="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69CB4F2" w14:textId="50C0CB12" w:rsidR="00AB72D1" w:rsidRPr="00B72CB3" w:rsidRDefault="00B72CB3" w:rsidP="004B0DA4">
            <w:pPr>
              <w:pStyle w:val="NormalWeb"/>
              <w:spacing w:before="0" w:beforeAutospacing="0" w:after="120" w:line="360" w:lineRule="auto"/>
              <w:jc w:val="both"/>
              <w:rPr>
                <w:sz w:val="20"/>
                <w:szCs w:val="20"/>
              </w:rPr>
            </w:pPr>
            <w:r w:rsidRPr="00B72CB3">
              <w:rPr>
                <w:sz w:val="20"/>
                <w:szCs w:val="20"/>
              </w:rPr>
              <w:t xml:space="preserve">Trạng thái tử vong được update tại Thông tin hồ sơ </w:t>
            </w:r>
          </w:p>
        </w:tc>
      </w:tr>
      <w:tr w:rsidR="00AB72D1" w14:paraId="7DDA727C" w14:textId="77777777" w:rsidTr="004B0DA4">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6590279" w14:textId="77777777" w:rsidR="00AB72D1" w:rsidRDefault="00AB72D1" w:rsidP="004B0DA4">
            <w:pPr>
              <w:pStyle w:val="NormalWeb"/>
              <w:spacing w:before="0" w:beforeAutospacing="0" w:after="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FC0ADDA" w14:textId="77777777" w:rsidR="00AB72D1" w:rsidRDefault="00AB72D1" w:rsidP="004B0DA4">
            <w:pPr>
              <w:pStyle w:val="NormalWeb"/>
              <w:spacing w:before="0" w:beforeAutospacing="0" w:after="120" w:line="360" w:lineRule="auto"/>
              <w:jc w:val="both"/>
            </w:pPr>
            <w:r>
              <w:rPr>
                <w:color w:val="000000"/>
                <w:sz w:val="20"/>
                <w:szCs w:val="20"/>
              </w:rPr>
              <w:t>N/A</w:t>
            </w:r>
          </w:p>
        </w:tc>
      </w:tr>
      <w:tr w:rsidR="00AB72D1" w14:paraId="56B78100" w14:textId="77777777" w:rsidTr="004B0DA4">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0670DA3" w14:textId="77777777" w:rsidR="00AB72D1" w:rsidRDefault="00AB72D1" w:rsidP="004B0DA4">
            <w:pPr>
              <w:pStyle w:val="NormalWeb"/>
              <w:spacing w:before="0" w:beforeAutospacing="0" w:after="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C82F32A" w14:textId="77777777" w:rsidR="00AB72D1" w:rsidRDefault="00AB72D1" w:rsidP="004B0DA4">
            <w:pPr>
              <w:pStyle w:val="NormalWeb"/>
              <w:spacing w:before="0" w:beforeAutospacing="0" w:after="120" w:line="360" w:lineRule="auto"/>
              <w:jc w:val="both"/>
            </w:pPr>
            <w:r>
              <w:rPr>
                <w:color w:val="000000"/>
                <w:sz w:val="20"/>
                <w:szCs w:val="20"/>
              </w:rPr>
              <w:t>N/A</w:t>
            </w:r>
          </w:p>
        </w:tc>
      </w:tr>
    </w:tbl>
    <w:p w14:paraId="58DCC8AC" w14:textId="77777777" w:rsidR="00AB72D1" w:rsidRDefault="00AB72D1" w:rsidP="002E47DA">
      <w:pPr>
        <w:pStyle w:val="Heading5"/>
      </w:pPr>
      <w:r>
        <w:lastRenderedPageBreak/>
        <w:t>Biểu đồ luồng xử lý chức năng</w:t>
      </w:r>
    </w:p>
    <w:p w14:paraId="290B4900" w14:textId="084DE887" w:rsidR="00AB72D1" w:rsidRDefault="00CD3A28" w:rsidP="00AB72D1">
      <w:pPr>
        <w:pStyle w:val="NormalWeb"/>
        <w:spacing w:before="0" w:beforeAutospacing="0" w:after="160" w:line="360" w:lineRule="auto"/>
      </w:pPr>
      <w:r>
        <w:rPr>
          <w:noProof/>
        </w:rPr>
        <w:drawing>
          <wp:inline distT="0" distB="0" distL="0" distR="0" wp14:anchorId="09E3A0AB" wp14:editId="6E8161B1">
            <wp:extent cx="5943600" cy="496960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969600"/>
                    </a:xfrm>
                    <a:prstGeom prst="rect">
                      <a:avLst/>
                    </a:prstGeom>
                    <a:noFill/>
                    <a:ln>
                      <a:noFill/>
                    </a:ln>
                  </pic:spPr>
                </pic:pic>
              </a:graphicData>
            </a:graphic>
          </wp:inline>
        </w:drawing>
      </w:r>
    </w:p>
    <w:p w14:paraId="30FC48A9" w14:textId="77777777" w:rsidR="00AB72D1" w:rsidRDefault="00AB72D1" w:rsidP="002E47DA">
      <w:pPr>
        <w:pStyle w:val="Heading5"/>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AB72D1" w14:paraId="642B51C7" w14:textId="77777777" w:rsidTr="004B0DA4">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97C560E" w14:textId="77777777" w:rsidR="00AB72D1" w:rsidRDefault="00AB72D1" w:rsidP="004B0DA4">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1FE4F0D" w14:textId="77777777" w:rsidR="00AB72D1" w:rsidRDefault="00AB72D1" w:rsidP="004B0DA4">
            <w:pPr>
              <w:pStyle w:val="NormalWeb"/>
              <w:spacing w:before="0" w:beforeAutospacing="0" w:after="0" w:line="360" w:lineRule="auto"/>
              <w:jc w:val="center"/>
            </w:pPr>
            <w:r>
              <w:rPr>
                <w:b/>
                <w:bCs/>
                <w:color w:val="000000"/>
                <w:sz w:val="20"/>
                <w:szCs w:val="20"/>
              </w:rPr>
              <w:t>Phản ứng của hệ thống</w:t>
            </w:r>
          </w:p>
        </w:tc>
      </w:tr>
      <w:tr w:rsidR="00AB72D1" w14:paraId="74468127" w14:textId="77777777" w:rsidTr="004B0DA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ED3800" w14:textId="791F7F66" w:rsidR="00AB72D1" w:rsidRDefault="00AB72D1" w:rsidP="004B0DA4">
            <w:pPr>
              <w:pStyle w:val="NormalWeb"/>
              <w:spacing w:before="80" w:beforeAutospacing="0" w:after="0" w:line="360" w:lineRule="auto"/>
              <w:jc w:val="both"/>
            </w:pPr>
            <w:r>
              <w:rPr>
                <w:color w:val="000000"/>
              </w:rPr>
              <w:t xml:space="preserve">1. </w:t>
            </w:r>
            <w:r w:rsidR="00CC5CEA">
              <w:rPr>
                <w:color w:val="000000"/>
              </w:rPr>
              <w:t xml:space="preserve">Hồ sơ sức khỏe </w:t>
            </w:r>
            <w:r w:rsidR="00CC5CEA" w:rsidRPr="00CC5CEA">
              <w:rPr>
                <w:color w:val="000000"/>
              </w:rPr>
              <w:sym w:font="Wingdings" w:char="F0E0"/>
            </w:r>
            <w:r w:rsidR="00CC5CEA">
              <w:rPr>
                <w:color w:val="000000"/>
              </w:rPr>
              <w:t xml:space="preserve"> Xem chi tiết HSSK </w:t>
            </w:r>
            <w:r w:rsidR="00CC5CEA" w:rsidRPr="00CC5CEA">
              <w:rPr>
                <w:color w:val="000000"/>
              </w:rPr>
              <w:sym w:font="Wingdings" w:char="F0E0"/>
            </w:r>
            <w:r w:rsidR="00CC5CEA">
              <w:rPr>
                <w:color w:val="000000"/>
              </w:rPr>
              <w:t xml:space="preserve"> Tử vong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8A49BD" w14:textId="433A481E" w:rsidR="00AB72D1" w:rsidRDefault="00AB72D1" w:rsidP="004B0DA4">
            <w:pPr>
              <w:pStyle w:val="NormalWeb"/>
              <w:spacing w:before="80" w:beforeAutospacing="0" w:after="0" w:line="360" w:lineRule="auto"/>
            </w:pPr>
            <w:r>
              <w:rPr>
                <w:color w:val="000000"/>
              </w:rPr>
              <w:t xml:space="preserve">2. Hệ thống hiển thị màn hình </w:t>
            </w:r>
            <w:r w:rsidR="00CC5CEA">
              <w:rPr>
                <w:color w:val="000000"/>
              </w:rPr>
              <w:t>cập nhật thông tin tử vong của quân nhân</w:t>
            </w:r>
            <w:r>
              <w:rPr>
                <w:color w:val="000000"/>
              </w:rPr>
              <w:t> </w:t>
            </w:r>
          </w:p>
          <w:p w14:paraId="15954DDE" w14:textId="77777777" w:rsidR="00B76D69" w:rsidRDefault="00F112BA" w:rsidP="004B0DA4">
            <w:pPr>
              <w:pStyle w:val="NormalWeb"/>
              <w:spacing w:before="0" w:beforeAutospacing="0" w:after="120" w:line="360" w:lineRule="auto"/>
              <w:rPr>
                <w:b/>
                <w:bCs/>
                <w:color w:val="000000"/>
              </w:rPr>
            </w:pPr>
            <w:r>
              <w:rPr>
                <w:b/>
                <w:bCs/>
                <w:color w:val="000000"/>
              </w:rPr>
              <w:t>Cập nhật thông tin tử vong</w:t>
            </w:r>
          </w:p>
          <w:p w14:paraId="504E1C8B" w14:textId="3B8FD400" w:rsidR="00AB72D1" w:rsidRPr="00B76D69" w:rsidRDefault="00B76D69" w:rsidP="004B0DA4">
            <w:pPr>
              <w:pStyle w:val="NormalWeb"/>
              <w:spacing w:before="0" w:beforeAutospacing="0" w:after="120" w:line="360" w:lineRule="auto"/>
              <w:rPr>
                <w:b/>
                <w:bCs/>
                <w:color w:val="000000"/>
              </w:rPr>
            </w:pPr>
            <w:r>
              <w:rPr>
                <w:b/>
                <w:bCs/>
                <w:color w:val="000000"/>
              </w:rPr>
              <w:t xml:space="preserve">      </w:t>
            </w:r>
            <w:r w:rsidR="00CC5CEA">
              <w:rPr>
                <w:b/>
                <w:bCs/>
                <w:color w:val="000000"/>
              </w:rPr>
              <w:t>Ngày tháng tử vong</w:t>
            </w:r>
          </w:p>
          <w:p w14:paraId="5FA9F143" w14:textId="588AD064"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UI Control: </w:t>
            </w:r>
            <w:r w:rsidR="00F112BA">
              <w:rPr>
                <w:color w:val="000000"/>
              </w:rPr>
              <w:t>Datepicker</w:t>
            </w:r>
          </w:p>
          <w:p w14:paraId="15997F58" w14:textId="483853E0"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Table Name: </w:t>
            </w:r>
            <w:r w:rsidR="00F112BA">
              <w:rPr>
                <w:b/>
                <w:color w:val="000000"/>
              </w:rPr>
              <w:t>patients_dies</w:t>
            </w:r>
          </w:p>
          <w:p w14:paraId="3CB70AF1" w14:textId="4C088D93"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 xml:space="preserve">Column Name:  </w:t>
            </w:r>
            <w:r w:rsidR="00F112BA">
              <w:rPr>
                <w:color w:val="000000"/>
              </w:rPr>
              <w:t>dead_date</w:t>
            </w:r>
          </w:p>
          <w:p w14:paraId="5280FB43" w14:textId="77777777" w:rsidR="00D47965" w:rsidRDefault="00D47965" w:rsidP="00D47965">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F2C107F" w14:textId="7DD41F68" w:rsidR="00F112BA" w:rsidRDefault="00F112BA" w:rsidP="00AB72D1">
            <w:pPr>
              <w:pStyle w:val="NormalWeb"/>
              <w:numPr>
                <w:ilvl w:val="0"/>
                <w:numId w:val="109"/>
              </w:numPr>
              <w:spacing w:before="0" w:beforeAutospacing="0" w:after="120" w:line="360" w:lineRule="auto"/>
              <w:textAlignment w:val="baseline"/>
              <w:rPr>
                <w:color w:val="000000"/>
              </w:rPr>
            </w:pPr>
            <w:r>
              <w:rPr>
                <w:color w:val="000000"/>
              </w:rPr>
              <w:lastRenderedPageBreak/>
              <w:t>DataType: datetime</w:t>
            </w:r>
          </w:p>
          <w:p w14:paraId="552B8D53" w14:textId="77777777" w:rsidR="00AB72D1" w:rsidRDefault="00AB72D1" w:rsidP="00AB72D1">
            <w:pPr>
              <w:pStyle w:val="NormalWeb"/>
              <w:numPr>
                <w:ilvl w:val="0"/>
                <w:numId w:val="109"/>
              </w:numPr>
              <w:spacing w:before="0" w:beforeAutospacing="0" w:after="120" w:line="360" w:lineRule="auto"/>
              <w:textAlignment w:val="baseline"/>
              <w:rPr>
                <w:color w:val="000000"/>
              </w:rPr>
            </w:pPr>
            <w:r>
              <w:rPr>
                <w:color w:val="000000"/>
              </w:rPr>
              <w:t>Nullable: no</w:t>
            </w:r>
          </w:p>
          <w:p w14:paraId="0CD010F2" w14:textId="77777777" w:rsidR="00D47965" w:rsidRPr="00D47965" w:rsidRDefault="00AB72D1" w:rsidP="00D47965">
            <w:pPr>
              <w:pStyle w:val="NormalWeb"/>
              <w:numPr>
                <w:ilvl w:val="0"/>
                <w:numId w:val="109"/>
              </w:numPr>
              <w:spacing w:before="0" w:beforeAutospacing="0" w:after="120" w:line="360" w:lineRule="auto"/>
              <w:jc w:val="both"/>
              <w:textAlignment w:val="baseline"/>
              <w:rPr>
                <w:b/>
                <w:color w:val="000000"/>
              </w:rPr>
            </w:pPr>
            <w:r>
              <w:rPr>
                <w:color w:val="000000"/>
              </w:rPr>
              <w:t>Comments: </w:t>
            </w:r>
            <w:r w:rsidR="00D47965">
              <w:t>Dữ liệu hiển thị dạng dd/mm/yyyy</w:t>
            </w:r>
          </w:p>
          <w:p w14:paraId="461CB7C8" w14:textId="2A334AFA" w:rsidR="00F112BA" w:rsidRDefault="00F112BA" w:rsidP="00D47965">
            <w:pPr>
              <w:pStyle w:val="NormalWeb"/>
              <w:spacing w:before="0" w:beforeAutospacing="0" w:after="120" w:line="360" w:lineRule="auto"/>
              <w:ind w:left="360"/>
              <w:jc w:val="both"/>
              <w:textAlignment w:val="baseline"/>
              <w:rPr>
                <w:b/>
                <w:color w:val="000000"/>
              </w:rPr>
            </w:pPr>
            <w:r w:rsidRPr="00652E3C">
              <w:rPr>
                <w:b/>
                <w:color w:val="000000"/>
              </w:rPr>
              <w:t xml:space="preserve">Ngày ghi sổ </w:t>
            </w:r>
          </w:p>
          <w:p w14:paraId="56C34CAC" w14:textId="0912B400"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UI Control: </w:t>
            </w:r>
          </w:p>
          <w:p w14:paraId="1D61343C"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652E3C">
              <w:rPr>
                <w:b/>
              </w:rPr>
              <w:t>patients_dies</w:t>
            </w:r>
          </w:p>
          <w:p w14:paraId="351D9BCB"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Column Name: entry_date</w:t>
            </w:r>
          </w:p>
          <w:p w14:paraId="4BEE84DA"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36B5B90" w14:textId="77777777" w:rsidR="00D47965" w:rsidRDefault="00D47965" w:rsidP="00D47965">
            <w:pPr>
              <w:pStyle w:val="NormalWeb"/>
              <w:numPr>
                <w:ilvl w:val="0"/>
                <w:numId w:val="109"/>
              </w:numPr>
              <w:spacing w:before="0" w:beforeAutospacing="0" w:after="120" w:line="360" w:lineRule="auto"/>
              <w:textAlignment w:val="baseline"/>
              <w:rPr>
                <w:color w:val="000000"/>
              </w:rPr>
            </w:pPr>
            <w:r>
              <w:rPr>
                <w:color w:val="000000"/>
              </w:rPr>
              <w:t>DataType: datetime</w:t>
            </w:r>
          </w:p>
          <w:p w14:paraId="38A4853F" w14:textId="77777777" w:rsidR="00D47965" w:rsidRDefault="00D47965" w:rsidP="00D47965">
            <w:pPr>
              <w:pStyle w:val="NormalWeb"/>
              <w:numPr>
                <w:ilvl w:val="0"/>
                <w:numId w:val="109"/>
              </w:numPr>
              <w:spacing w:before="0" w:beforeAutospacing="0" w:after="120" w:line="360" w:lineRule="auto"/>
              <w:textAlignment w:val="baseline"/>
              <w:rPr>
                <w:color w:val="000000"/>
              </w:rPr>
            </w:pPr>
            <w:r>
              <w:rPr>
                <w:color w:val="000000"/>
              </w:rPr>
              <w:t>Nullable: no</w:t>
            </w:r>
          </w:p>
          <w:p w14:paraId="1A9884E0" w14:textId="77777777" w:rsidR="00D47965" w:rsidRPr="00D47965" w:rsidRDefault="00D47965" w:rsidP="00D47965">
            <w:pPr>
              <w:pStyle w:val="NormalWeb"/>
              <w:numPr>
                <w:ilvl w:val="0"/>
                <w:numId w:val="109"/>
              </w:numPr>
              <w:spacing w:before="0" w:beforeAutospacing="0" w:after="120" w:line="360" w:lineRule="auto"/>
              <w:jc w:val="both"/>
              <w:textAlignment w:val="baseline"/>
              <w:rPr>
                <w:b/>
                <w:color w:val="000000"/>
              </w:rPr>
            </w:pPr>
            <w:r>
              <w:rPr>
                <w:color w:val="000000"/>
              </w:rPr>
              <w:t>Comments: </w:t>
            </w:r>
            <w:r>
              <w:t>Dữ liệu hiển thị dạng dd/mm/yyyy</w:t>
            </w:r>
          </w:p>
          <w:p w14:paraId="1C32B002" w14:textId="5F9701BC" w:rsidR="00D47965" w:rsidRDefault="00F112BA" w:rsidP="00D47965">
            <w:pPr>
              <w:pStyle w:val="NormalWeb"/>
              <w:spacing w:before="0" w:beforeAutospacing="0" w:after="120" w:line="360" w:lineRule="auto"/>
              <w:ind w:left="360"/>
              <w:jc w:val="both"/>
              <w:textAlignment w:val="baseline"/>
              <w:rPr>
                <w:b/>
              </w:rPr>
            </w:pPr>
            <w:r>
              <w:rPr>
                <w:b/>
              </w:rPr>
              <w:t>Phần A: Thông tin về Y tế</w:t>
            </w:r>
          </w:p>
          <w:p w14:paraId="407222D1" w14:textId="38CEAC7D" w:rsidR="00F112BA" w:rsidRDefault="00F112BA" w:rsidP="00F112BA">
            <w:pPr>
              <w:pStyle w:val="NormalWeb"/>
              <w:spacing w:before="0" w:beforeAutospacing="0" w:after="120" w:line="360" w:lineRule="auto"/>
              <w:ind w:left="360"/>
              <w:jc w:val="both"/>
              <w:textAlignment w:val="baseline"/>
              <w:rPr>
                <w:i/>
              </w:rPr>
            </w:pPr>
            <w:r w:rsidRPr="00F112BA">
              <w:rPr>
                <w:i/>
              </w:rPr>
              <w:t>Mục 1: Nguyên nhân tử vong</w:t>
            </w:r>
          </w:p>
          <w:p w14:paraId="6BBC046F" w14:textId="3AF19CE5" w:rsidR="00B76D69" w:rsidRPr="00B76D69" w:rsidRDefault="00B76D69" w:rsidP="00B76D69">
            <w:pPr>
              <w:pStyle w:val="NormalWeb"/>
              <w:spacing w:before="0" w:beforeAutospacing="0" w:after="120" w:line="360" w:lineRule="auto"/>
              <w:ind w:left="360"/>
              <w:jc w:val="both"/>
              <w:textAlignment w:val="baseline"/>
              <w:rPr>
                <w:b/>
              </w:rPr>
            </w:pPr>
            <w:r>
              <w:t xml:space="preserve">Dữ liệu lấy từ bảng </w:t>
            </w:r>
            <w:r w:rsidRPr="00B76D69">
              <w:rPr>
                <w:b/>
              </w:rPr>
              <w:t>patients_dies_reasons</w:t>
            </w:r>
            <w:r>
              <w:t xml:space="preserve"> với </w:t>
            </w:r>
            <w:r w:rsidRPr="00B76D69">
              <w:rPr>
                <w:b/>
              </w:rPr>
              <w:t>reason_type = 1</w:t>
            </w:r>
          </w:p>
          <w:p w14:paraId="2458F451" w14:textId="3F158CFD" w:rsidR="007C4B16" w:rsidRDefault="00F112BA" w:rsidP="007C4B16">
            <w:pPr>
              <w:pStyle w:val="NormalWeb"/>
              <w:spacing w:before="0" w:beforeAutospacing="0" w:after="120" w:line="360" w:lineRule="auto"/>
              <w:ind w:left="360"/>
              <w:jc w:val="both"/>
              <w:textAlignment w:val="baseline"/>
            </w:pPr>
            <w:r w:rsidRPr="00F112BA">
              <w:rPr>
                <w:b/>
              </w:rPr>
              <w:t>Chọn từ chẩn đoán ra viện</w:t>
            </w:r>
            <w:r w:rsidR="00F65A4E">
              <w:rPr>
                <w:b/>
              </w:rPr>
              <w:t xml:space="preserve"> -&gt; </w:t>
            </w:r>
            <w:r w:rsidR="00F65A4E" w:rsidRPr="00F65A4E">
              <w:t>Hiển thị Pop-up để người dùng nhập</w:t>
            </w:r>
            <w:r w:rsidR="00D47965">
              <w:t xml:space="preserve">. </w:t>
            </w:r>
          </w:p>
          <w:p w14:paraId="6D96D5CF" w14:textId="5283C63D" w:rsidR="007C4B16" w:rsidRDefault="007C4B16" w:rsidP="007C4B16">
            <w:pPr>
              <w:pStyle w:val="NormalWeb"/>
              <w:spacing w:before="0" w:beforeAutospacing="0" w:after="120" w:line="360" w:lineRule="auto"/>
              <w:ind w:left="360"/>
              <w:jc w:val="both"/>
              <w:textAlignment w:val="baseline"/>
            </w:pPr>
            <w:r w:rsidRPr="007C4B16">
              <w:rPr>
                <w:b/>
              </w:rPr>
              <w:t>Chọn đợt khám và điều trị*</w:t>
            </w:r>
            <w:r>
              <w:t xml:space="preserve"> </w:t>
            </w:r>
          </w:p>
          <w:p w14:paraId="140D196F" w14:textId="76609E1B" w:rsidR="00F112BA" w:rsidRPr="00F65A4E" w:rsidRDefault="00F65A4E" w:rsidP="007C4B16">
            <w:pPr>
              <w:pStyle w:val="NormalWeb"/>
              <w:numPr>
                <w:ilvl w:val="0"/>
                <w:numId w:val="109"/>
              </w:numPr>
              <w:spacing w:before="0" w:beforeAutospacing="0" w:after="120" w:line="360" w:lineRule="auto"/>
              <w:jc w:val="both"/>
              <w:textAlignment w:val="baseline"/>
            </w:pPr>
            <w:r>
              <w:t>Table</w:t>
            </w:r>
            <w:r w:rsidR="007C4B16">
              <w:t xml:space="preserve"> name</w:t>
            </w:r>
            <w:r>
              <w:t xml:space="preserve">: </w:t>
            </w:r>
            <w:r w:rsidRPr="00F65A4E">
              <w:rPr>
                <w:b/>
              </w:rPr>
              <w:t>medical_records_diagnoses_discharge</w:t>
            </w:r>
          </w:p>
          <w:p w14:paraId="57E0F03E" w14:textId="6C535543" w:rsidR="00F65A4E" w:rsidRDefault="007C4B16" w:rsidP="00F65A4E">
            <w:pPr>
              <w:pStyle w:val="NormalWeb"/>
              <w:numPr>
                <w:ilvl w:val="0"/>
                <w:numId w:val="109"/>
              </w:numPr>
              <w:spacing w:before="0" w:beforeAutospacing="0" w:after="120" w:line="360" w:lineRule="auto"/>
              <w:jc w:val="both"/>
              <w:textAlignment w:val="baseline"/>
            </w:pPr>
            <w:r>
              <w:t>Column Name: medical_record_id</w:t>
            </w:r>
          </w:p>
          <w:p w14:paraId="53FAD48A" w14:textId="64CAE4AB" w:rsidR="007C4B16" w:rsidRDefault="007C4B16" w:rsidP="00F65A4E">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11)</w:t>
            </w:r>
          </w:p>
          <w:p w14:paraId="56B363B0" w14:textId="3C58AD82" w:rsidR="007C4B16" w:rsidRDefault="007C4B16" w:rsidP="00F65A4E">
            <w:pPr>
              <w:pStyle w:val="NormalWeb"/>
              <w:numPr>
                <w:ilvl w:val="0"/>
                <w:numId w:val="109"/>
              </w:numPr>
              <w:spacing w:before="0" w:beforeAutospacing="0" w:after="120" w:line="360" w:lineRule="auto"/>
              <w:jc w:val="both"/>
              <w:textAlignment w:val="baseline"/>
            </w:pPr>
            <w:r>
              <w:t>Nullable: No</w:t>
            </w:r>
          </w:p>
          <w:p w14:paraId="310517AA" w14:textId="1A9C5DFA" w:rsidR="007C4B16" w:rsidRDefault="007C4B16" w:rsidP="00F65A4E">
            <w:pPr>
              <w:pStyle w:val="NormalWeb"/>
              <w:numPr>
                <w:ilvl w:val="0"/>
                <w:numId w:val="109"/>
              </w:numPr>
              <w:spacing w:before="0" w:beforeAutospacing="0" w:after="120" w:line="360" w:lineRule="auto"/>
              <w:jc w:val="both"/>
              <w:textAlignment w:val="baseline"/>
            </w:pPr>
            <w:r>
              <w:t>Comments: Đối chiếu qua bảng medical_records lấy tên đợt khám</w:t>
            </w:r>
          </w:p>
          <w:p w14:paraId="7BCDF4F1" w14:textId="7140A6C5" w:rsidR="007C4B16" w:rsidRDefault="007C4B16" w:rsidP="007C4B16">
            <w:pPr>
              <w:pStyle w:val="NormalWeb"/>
              <w:spacing w:before="0" w:beforeAutospacing="0" w:after="120" w:line="360" w:lineRule="auto"/>
              <w:ind w:left="360"/>
              <w:jc w:val="both"/>
              <w:textAlignment w:val="baseline"/>
              <w:rPr>
                <w:b/>
              </w:rPr>
            </w:pPr>
            <w:r w:rsidRPr="007C4B16">
              <w:rPr>
                <w:b/>
              </w:rPr>
              <w:t>Danh sách bệnh theo đợt (số lượng {Số bệnh trong đợt khám}, đã chọn: {Số bệnh đã được check})</w:t>
            </w:r>
          </w:p>
          <w:p w14:paraId="1E180783" w14:textId="77777777" w:rsidR="007C4B16" w:rsidRDefault="007C4B16" w:rsidP="007C4B16">
            <w:pPr>
              <w:pStyle w:val="NormalWeb"/>
              <w:spacing w:before="0" w:beforeAutospacing="0" w:after="120" w:line="360" w:lineRule="auto"/>
              <w:ind w:left="360"/>
              <w:jc w:val="both"/>
              <w:textAlignment w:val="baseline"/>
            </w:pPr>
            <w:r w:rsidRPr="007C4B16">
              <w:rPr>
                <w:b/>
              </w:rPr>
              <w:lastRenderedPageBreak/>
              <w:t>STT</w:t>
            </w:r>
            <w:r>
              <w:t xml:space="preserve"> </w:t>
            </w:r>
          </w:p>
          <w:p w14:paraId="1D12FD89"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UI Control: Lable </w:t>
            </w:r>
          </w:p>
          <w:p w14:paraId="025702A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6CD57F37" w14:textId="77777777" w:rsidR="007C4B16" w:rsidRDefault="007C4B16" w:rsidP="007C4B16">
            <w:pPr>
              <w:pStyle w:val="NormalWeb"/>
              <w:spacing w:before="0" w:beforeAutospacing="0" w:after="120" w:line="360" w:lineRule="auto"/>
              <w:ind w:left="360"/>
              <w:jc w:val="both"/>
              <w:textAlignment w:val="baseline"/>
            </w:pPr>
            <w:r w:rsidRPr="007C4B16">
              <w:rPr>
                <w:b/>
              </w:rPr>
              <w:t>Mã bệnh ICD10</w:t>
            </w:r>
            <w:r>
              <w:t xml:space="preserve"> </w:t>
            </w:r>
          </w:p>
          <w:p w14:paraId="592AFA19"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UI Control: Lable </w:t>
            </w:r>
          </w:p>
          <w:p w14:paraId="403BFB8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Table Name: </w:t>
            </w:r>
            <w:r w:rsidRPr="007C4B16">
              <w:rPr>
                <w:b/>
              </w:rPr>
              <w:t>medical_records_diagnoses_discharge</w:t>
            </w:r>
          </w:p>
          <w:p w14:paraId="584AD33E" w14:textId="582CFD99" w:rsidR="007C4B16" w:rsidRPr="007C4B16" w:rsidRDefault="007C4B16" w:rsidP="007C4B16">
            <w:pPr>
              <w:pStyle w:val="NormalWeb"/>
              <w:numPr>
                <w:ilvl w:val="0"/>
                <w:numId w:val="109"/>
              </w:numPr>
              <w:spacing w:before="0" w:beforeAutospacing="0" w:after="120" w:line="360" w:lineRule="auto"/>
              <w:jc w:val="both"/>
              <w:textAlignment w:val="baseline"/>
              <w:rPr>
                <w:b/>
              </w:rPr>
            </w:pPr>
            <w:r>
              <w:t>Column Name: diseases_code</w:t>
            </w:r>
          </w:p>
          <w:p w14:paraId="500E48C5" w14:textId="77777777" w:rsidR="007C4B16" w:rsidRPr="007C4B16" w:rsidRDefault="007C4B16" w:rsidP="007C4B16">
            <w:pPr>
              <w:pStyle w:val="NormalWeb"/>
              <w:numPr>
                <w:ilvl w:val="0"/>
                <w:numId w:val="109"/>
              </w:numPr>
              <w:spacing w:before="0" w:beforeAutospacing="0" w:after="120" w:line="360" w:lineRule="auto"/>
              <w:jc w:val="both"/>
              <w:textAlignment w:val="baseline"/>
              <w:rPr>
                <w:b/>
              </w:rPr>
            </w:pPr>
            <w:r>
              <w:t xml:space="preserve">Datatype: </w:t>
            </w:r>
            <w:proofErr w:type="gramStart"/>
            <w:r>
              <w:t>Varchar(</w:t>
            </w:r>
            <w:proofErr w:type="gramEnd"/>
            <w:r>
              <w:t xml:space="preserve">10) </w:t>
            </w:r>
          </w:p>
          <w:p w14:paraId="5109C015" w14:textId="20376685" w:rsidR="007C4B16" w:rsidRPr="007C4B16" w:rsidRDefault="007C4B16" w:rsidP="007C4B16">
            <w:pPr>
              <w:pStyle w:val="NormalWeb"/>
              <w:numPr>
                <w:ilvl w:val="0"/>
                <w:numId w:val="109"/>
              </w:numPr>
              <w:spacing w:before="0" w:beforeAutospacing="0" w:after="120" w:line="360" w:lineRule="auto"/>
              <w:jc w:val="both"/>
              <w:textAlignment w:val="baseline"/>
              <w:rPr>
                <w:b/>
              </w:rPr>
            </w:pPr>
            <w:r>
              <w:t>Nullable: No</w:t>
            </w:r>
          </w:p>
          <w:p w14:paraId="3792C0D7" w14:textId="77777777" w:rsidR="007C4B16" w:rsidRDefault="007C4B16" w:rsidP="007C4B16">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04477DA1" w14:textId="77777777" w:rsidR="007C4B16" w:rsidRDefault="007C4B16" w:rsidP="007C4B16">
            <w:pPr>
              <w:pStyle w:val="NormalWeb"/>
              <w:spacing w:before="0" w:beforeAutospacing="0" w:after="120" w:line="360" w:lineRule="auto"/>
              <w:ind w:left="360"/>
              <w:jc w:val="both"/>
              <w:textAlignment w:val="baseline"/>
            </w:pPr>
            <w:r w:rsidRPr="007C4B16">
              <w:rPr>
                <w:b/>
              </w:rPr>
              <w:t>Tên bệnh ICD10</w:t>
            </w:r>
            <w:r>
              <w:t xml:space="preserve"> </w:t>
            </w:r>
          </w:p>
          <w:p w14:paraId="68129A9A"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Lable </w:t>
            </w:r>
          </w:p>
          <w:p w14:paraId="6DFCAD7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Table Name: medical_records_diagnoses_discharge</w:t>
            </w:r>
          </w:p>
          <w:p w14:paraId="38B17340"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Column Name: diseases_name </w:t>
            </w:r>
          </w:p>
          <w:p w14:paraId="6991F5F8"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t>Varchar(</w:t>
            </w:r>
            <w:proofErr w:type="gramEnd"/>
            <w:r>
              <w:t xml:space="preserve">1024) </w:t>
            </w:r>
          </w:p>
          <w:p w14:paraId="64BF7F10"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Nullable: No </w:t>
            </w:r>
          </w:p>
          <w:p w14:paraId="51389D45" w14:textId="217A8160"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Comments:</w:t>
            </w:r>
          </w:p>
          <w:p w14:paraId="05B8594B" w14:textId="77777777" w:rsidR="007C4B16" w:rsidRDefault="007C4B16" w:rsidP="007C4B16">
            <w:pPr>
              <w:pStyle w:val="NormalWeb"/>
              <w:spacing w:before="0" w:beforeAutospacing="0" w:after="120" w:line="360" w:lineRule="auto"/>
              <w:ind w:left="360"/>
              <w:jc w:val="both"/>
              <w:textAlignment w:val="baseline"/>
            </w:pPr>
            <w:r w:rsidRPr="007C4B16">
              <w:rPr>
                <w:b/>
              </w:rPr>
              <w:t>Check box</w:t>
            </w:r>
            <w:r>
              <w:t xml:space="preserve">  </w:t>
            </w:r>
          </w:p>
          <w:p w14:paraId="644A696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0AABCD2C"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Comment: Cho phép check chọn bệnh </w:t>
            </w:r>
          </w:p>
          <w:p w14:paraId="080247F5" w14:textId="77777777" w:rsidR="007C4B16" w:rsidRDefault="007C4B16" w:rsidP="007C4B16">
            <w:pPr>
              <w:pStyle w:val="NormalWeb"/>
              <w:spacing w:before="0" w:beforeAutospacing="0" w:after="120" w:line="360" w:lineRule="auto"/>
              <w:ind w:left="360"/>
              <w:jc w:val="both"/>
              <w:textAlignment w:val="baseline"/>
            </w:pPr>
            <w:r w:rsidRPr="007C4B16">
              <w:rPr>
                <w:b/>
              </w:rPr>
              <w:t>Button xác nhận</w:t>
            </w:r>
            <w:r>
              <w:t xml:space="preserve"> </w:t>
            </w:r>
          </w:p>
          <w:p w14:paraId="1CC359A1" w14:textId="77777777" w:rsidR="007C4B16" w:rsidRPr="007C4B16"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58488932" w14:textId="77777777" w:rsidR="004B0DA4" w:rsidRPr="004B0DA4" w:rsidRDefault="007C4B16" w:rsidP="007C4B16">
            <w:pPr>
              <w:pStyle w:val="NormalWeb"/>
              <w:numPr>
                <w:ilvl w:val="0"/>
                <w:numId w:val="109"/>
              </w:numPr>
              <w:spacing w:before="0" w:beforeAutospacing="0" w:after="120" w:line="360" w:lineRule="auto"/>
              <w:jc w:val="both"/>
              <w:textAlignment w:val="baseline"/>
              <w:rPr>
                <w:b/>
                <w:bCs/>
                <w:color w:val="000000"/>
              </w:rPr>
            </w:pPr>
            <w:r>
              <w:t xml:space="preserve">Comment: Xử lý sự kiện chọn bệnh </w:t>
            </w:r>
          </w:p>
          <w:p w14:paraId="2CEF6B97" w14:textId="77777777" w:rsidR="004B0DA4" w:rsidRDefault="007C4B16" w:rsidP="004B0DA4">
            <w:pPr>
              <w:pStyle w:val="NormalWeb"/>
              <w:spacing w:before="0" w:beforeAutospacing="0" w:after="120" w:line="360" w:lineRule="auto"/>
              <w:ind w:left="360"/>
              <w:jc w:val="both"/>
              <w:textAlignment w:val="baseline"/>
            </w:pPr>
            <w:r w:rsidRPr="004B0DA4">
              <w:rPr>
                <w:b/>
              </w:rPr>
              <w:t>Button Đóng</w:t>
            </w:r>
            <w:r>
              <w:t xml:space="preserve"> </w:t>
            </w:r>
          </w:p>
          <w:p w14:paraId="1ED6E300" w14:textId="77777777" w:rsidR="004B0DA4" w:rsidRPr="004B0DA4" w:rsidRDefault="007C4B16" w:rsidP="004B0DA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5CCFF86A" w14:textId="77777777" w:rsidR="00D80C63" w:rsidRDefault="007C4B16" w:rsidP="00D80C63">
            <w:pPr>
              <w:pStyle w:val="NormalWeb"/>
              <w:numPr>
                <w:ilvl w:val="0"/>
                <w:numId w:val="109"/>
              </w:numPr>
              <w:spacing w:before="0" w:beforeAutospacing="0" w:after="120" w:line="360" w:lineRule="auto"/>
              <w:jc w:val="both"/>
              <w:textAlignment w:val="baseline"/>
              <w:rPr>
                <w:b/>
                <w:bCs/>
                <w:color w:val="000000"/>
              </w:rPr>
            </w:pPr>
            <w:r>
              <w:lastRenderedPageBreak/>
              <w:t>Comment: Xử lý sự kiện đóng popup</w:t>
            </w:r>
          </w:p>
          <w:p w14:paraId="2D6E074D" w14:textId="77777777" w:rsidR="00D80C63" w:rsidRDefault="004B0DA4" w:rsidP="00D80C63">
            <w:pPr>
              <w:pStyle w:val="NormalWeb"/>
              <w:spacing w:before="0" w:beforeAutospacing="0" w:after="120" w:line="360" w:lineRule="auto"/>
              <w:ind w:left="360"/>
              <w:jc w:val="both"/>
              <w:textAlignment w:val="baseline"/>
              <w:rPr>
                <w:b/>
                <w:bCs/>
                <w:color w:val="000000"/>
              </w:rPr>
            </w:pPr>
            <w:r w:rsidRPr="00D80C63">
              <w:rPr>
                <w:b/>
                <w:bCs/>
                <w:color w:val="000000"/>
              </w:rPr>
              <w:t>Thêm nguyên nhân</w:t>
            </w:r>
          </w:p>
          <w:p w14:paraId="0858DC94" w14:textId="6C871F0D" w:rsidR="00D80C63" w:rsidRPr="00D80C63" w:rsidRDefault="00D80C63" w:rsidP="00D80C63">
            <w:pPr>
              <w:pStyle w:val="NormalWeb"/>
              <w:spacing w:before="0" w:beforeAutospacing="0" w:after="120" w:line="360" w:lineRule="auto"/>
              <w:ind w:left="360"/>
              <w:jc w:val="both"/>
              <w:textAlignment w:val="baseline"/>
              <w:rPr>
                <w:b/>
                <w:bCs/>
                <w:color w:val="000000"/>
              </w:rPr>
            </w:pPr>
            <w:r w:rsidRPr="00D80C63">
              <w:rPr>
                <w:b/>
              </w:rPr>
              <w:t xml:space="preserve">Mã </w:t>
            </w:r>
            <w:r w:rsidR="003426BF">
              <w:rPr>
                <w:b/>
              </w:rPr>
              <w:t>bảo hiểm y t</w:t>
            </w:r>
            <w:r w:rsidR="00CB2344">
              <w:rPr>
                <w:b/>
              </w:rPr>
              <w:t>ế</w:t>
            </w:r>
            <w:r w:rsidRPr="00D80C63">
              <w:t xml:space="preserve">: </w:t>
            </w:r>
          </w:p>
          <w:p w14:paraId="77F3A604" w14:textId="77777777" w:rsidR="003426BF" w:rsidRDefault="00D80C63" w:rsidP="00D80C63">
            <w:pPr>
              <w:pStyle w:val="NormalWeb"/>
              <w:numPr>
                <w:ilvl w:val="0"/>
                <w:numId w:val="109"/>
              </w:numPr>
              <w:spacing w:before="0" w:beforeAutospacing="0" w:after="120" w:line="360" w:lineRule="auto"/>
              <w:jc w:val="both"/>
              <w:textAlignment w:val="baseline"/>
            </w:pPr>
            <w:r>
              <w:t>UI Control: Textview</w:t>
            </w:r>
          </w:p>
          <w:p w14:paraId="15D1A2DA" w14:textId="77777777" w:rsidR="003426BF" w:rsidRDefault="00D80C63" w:rsidP="00D80C63">
            <w:pPr>
              <w:pStyle w:val="NormalWeb"/>
              <w:numPr>
                <w:ilvl w:val="0"/>
                <w:numId w:val="109"/>
              </w:numPr>
              <w:spacing w:before="0" w:beforeAutospacing="0" w:after="120" w:line="360" w:lineRule="auto"/>
              <w:jc w:val="both"/>
              <w:textAlignment w:val="baseline"/>
            </w:pPr>
            <w:r>
              <w:t xml:space="preserve">Table Name: patients </w:t>
            </w:r>
          </w:p>
          <w:p w14:paraId="4F270DE0" w14:textId="67C174DD" w:rsidR="003426BF" w:rsidRDefault="00D80C63" w:rsidP="00D80C63">
            <w:pPr>
              <w:pStyle w:val="NormalWeb"/>
              <w:numPr>
                <w:ilvl w:val="0"/>
                <w:numId w:val="109"/>
              </w:numPr>
              <w:spacing w:before="0" w:beforeAutospacing="0" w:after="120" w:line="360" w:lineRule="auto"/>
              <w:jc w:val="both"/>
              <w:textAlignment w:val="baseline"/>
            </w:pPr>
            <w:r>
              <w:t xml:space="preserve">Column Name: </w:t>
            </w:r>
            <w:r w:rsidR="00EF1980" w:rsidRPr="00EF1980">
              <w:t>health_insurance_number</w:t>
            </w:r>
          </w:p>
          <w:p w14:paraId="4407546B" w14:textId="77777777" w:rsidR="003426BF" w:rsidRDefault="00D80C63" w:rsidP="00D80C63">
            <w:pPr>
              <w:pStyle w:val="NormalWeb"/>
              <w:numPr>
                <w:ilvl w:val="0"/>
                <w:numId w:val="109"/>
              </w:numPr>
              <w:spacing w:before="0" w:beforeAutospacing="0" w:after="120" w:line="360" w:lineRule="auto"/>
              <w:jc w:val="both"/>
              <w:textAlignment w:val="baseline"/>
            </w:pPr>
            <w:r>
              <w:t xml:space="preserve">Datatype: </w:t>
            </w:r>
            <w:proofErr w:type="gramStart"/>
            <w:r>
              <w:t>Varchar(</w:t>
            </w:r>
            <w:proofErr w:type="gramEnd"/>
            <w:r>
              <w:t xml:space="preserve">50) </w:t>
            </w:r>
          </w:p>
          <w:p w14:paraId="1B909FA6" w14:textId="3C740F9C" w:rsidR="003426BF" w:rsidRDefault="00D80C63" w:rsidP="003426BF">
            <w:pPr>
              <w:pStyle w:val="NormalWeb"/>
              <w:numPr>
                <w:ilvl w:val="0"/>
                <w:numId w:val="109"/>
              </w:numPr>
              <w:spacing w:before="0" w:beforeAutospacing="0" w:after="120" w:line="360" w:lineRule="auto"/>
              <w:jc w:val="both"/>
              <w:textAlignment w:val="baseline"/>
            </w:pPr>
            <w:r>
              <w:t xml:space="preserve">Comments: </w:t>
            </w:r>
            <w:r w:rsidR="00E8451B">
              <w:t>Mã BHYT của quân nhân được hiển thị</w:t>
            </w:r>
          </w:p>
          <w:p w14:paraId="2C28A96E" w14:textId="77777777" w:rsidR="003426BF" w:rsidRDefault="003426BF" w:rsidP="003426BF">
            <w:pPr>
              <w:pStyle w:val="NormalWeb"/>
              <w:spacing w:before="0" w:beforeAutospacing="0" w:after="120" w:line="360" w:lineRule="auto"/>
              <w:ind w:left="360"/>
              <w:jc w:val="both"/>
              <w:textAlignment w:val="baseline"/>
            </w:pPr>
            <w:r w:rsidRPr="003426BF">
              <w:rPr>
                <w:b/>
              </w:rPr>
              <w:t>Họ và tên:</w:t>
            </w:r>
            <w:r>
              <w:t xml:space="preserve"> </w:t>
            </w:r>
          </w:p>
          <w:p w14:paraId="1FBF0F51" w14:textId="77777777" w:rsidR="003426BF" w:rsidRDefault="003426BF" w:rsidP="003426BF">
            <w:pPr>
              <w:pStyle w:val="NormalWeb"/>
              <w:numPr>
                <w:ilvl w:val="0"/>
                <w:numId w:val="109"/>
              </w:numPr>
              <w:spacing w:before="0" w:beforeAutospacing="0" w:after="120" w:line="360" w:lineRule="auto"/>
              <w:jc w:val="both"/>
              <w:textAlignment w:val="baseline"/>
            </w:pPr>
            <w:r>
              <w:t xml:space="preserve">UI Control: Textview </w:t>
            </w:r>
          </w:p>
          <w:p w14:paraId="4AAF9A62" w14:textId="77777777" w:rsidR="003426BF" w:rsidRDefault="003426BF" w:rsidP="003426BF">
            <w:pPr>
              <w:pStyle w:val="NormalWeb"/>
              <w:numPr>
                <w:ilvl w:val="0"/>
                <w:numId w:val="109"/>
              </w:numPr>
              <w:spacing w:before="0" w:beforeAutospacing="0" w:after="120" w:line="360" w:lineRule="auto"/>
              <w:jc w:val="both"/>
              <w:textAlignment w:val="baseline"/>
            </w:pPr>
            <w:r>
              <w:t xml:space="preserve">Table Name: patients </w:t>
            </w:r>
          </w:p>
          <w:p w14:paraId="0B925FDF" w14:textId="77777777" w:rsidR="003426BF" w:rsidRDefault="003426BF" w:rsidP="003426BF">
            <w:pPr>
              <w:pStyle w:val="NormalWeb"/>
              <w:numPr>
                <w:ilvl w:val="0"/>
                <w:numId w:val="109"/>
              </w:numPr>
              <w:spacing w:before="0" w:beforeAutospacing="0" w:after="120" w:line="360" w:lineRule="auto"/>
              <w:jc w:val="both"/>
              <w:textAlignment w:val="baseline"/>
            </w:pPr>
            <w:r>
              <w:t xml:space="preserve">Column Name: fullname </w:t>
            </w:r>
          </w:p>
          <w:p w14:paraId="203DAB73" w14:textId="47E64ACC" w:rsidR="003426BF" w:rsidRDefault="003426BF" w:rsidP="003426BF">
            <w:pPr>
              <w:pStyle w:val="NormalWeb"/>
              <w:numPr>
                <w:ilvl w:val="0"/>
                <w:numId w:val="109"/>
              </w:numPr>
              <w:spacing w:before="0" w:beforeAutospacing="0" w:after="120" w:line="360" w:lineRule="auto"/>
              <w:jc w:val="both"/>
              <w:textAlignment w:val="baseline"/>
            </w:pPr>
            <w:r>
              <w:t xml:space="preserve">Datatype: </w:t>
            </w:r>
            <w:proofErr w:type="gramStart"/>
            <w:r w:rsidR="00CC0DEB">
              <w:t>String(</w:t>
            </w:r>
            <w:proofErr w:type="gramEnd"/>
            <w:r w:rsidR="00CC0DEB">
              <w:t xml:space="preserve">255) </w:t>
            </w:r>
            <w:r>
              <w:t xml:space="preserve"> </w:t>
            </w:r>
          </w:p>
          <w:p w14:paraId="40D497A2" w14:textId="242FCBE7" w:rsidR="003426BF" w:rsidRDefault="003426BF" w:rsidP="003426BF">
            <w:pPr>
              <w:pStyle w:val="NormalWeb"/>
              <w:numPr>
                <w:ilvl w:val="0"/>
                <w:numId w:val="109"/>
              </w:numPr>
              <w:spacing w:before="0" w:beforeAutospacing="0" w:after="120" w:line="360" w:lineRule="auto"/>
              <w:jc w:val="both"/>
              <w:textAlignment w:val="baseline"/>
            </w:pPr>
            <w:r>
              <w:t xml:space="preserve">Comments: </w:t>
            </w:r>
            <w:r w:rsidR="00E8451B">
              <w:t>Tên của quân nhân được hiển thị</w:t>
            </w:r>
          </w:p>
          <w:p w14:paraId="22595A94" w14:textId="77777777" w:rsidR="003426BF" w:rsidRDefault="003426BF" w:rsidP="003426BF">
            <w:pPr>
              <w:pStyle w:val="NormalWeb"/>
              <w:spacing w:before="0" w:beforeAutospacing="0" w:after="120" w:line="360" w:lineRule="auto"/>
              <w:ind w:left="360"/>
              <w:jc w:val="both"/>
              <w:textAlignment w:val="baseline"/>
            </w:pPr>
            <w:r w:rsidRPr="003426BF">
              <w:rPr>
                <w:b/>
              </w:rPr>
              <w:t>Nguyên nhân</w:t>
            </w:r>
            <w:r w:rsidRPr="003426BF">
              <w:rPr>
                <w:b/>
                <w:color w:val="FF0000"/>
              </w:rPr>
              <w:t>*</w:t>
            </w:r>
            <w:r w:rsidRPr="003426BF">
              <w:rPr>
                <w:b/>
              </w:rPr>
              <w:t>:</w:t>
            </w:r>
            <w:r w:rsidRPr="003426BF">
              <w:rPr>
                <w:color w:val="FF0000"/>
              </w:rPr>
              <w:t xml:space="preserve"> </w:t>
            </w:r>
          </w:p>
          <w:p w14:paraId="54B502C2" w14:textId="77777777" w:rsidR="003426BF" w:rsidRDefault="003426BF" w:rsidP="003426BF">
            <w:pPr>
              <w:pStyle w:val="NormalWeb"/>
              <w:numPr>
                <w:ilvl w:val="0"/>
                <w:numId w:val="109"/>
              </w:numPr>
              <w:spacing w:before="0" w:beforeAutospacing="0" w:after="120" w:line="360" w:lineRule="auto"/>
              <w:jc w:val="both"/>
              <w:textAlignment w:val="baseline"/>
            </w:pPr>
            <w:r>
              <w:t xml:space="preserve">UI Control: Textview </w:t>
            </w:r>
          </w:p>
          <w:p w14:paraId="0C46660F" w14:textId="39B83DDD" w:rsidR="003426BF" w:rsidRDefault="003426BF" w:rsidP="003426BF">
            <w:pPr>
              <w:pStyle w:val="NormalWeb"/>
              <w:numPr>
                <w:ilvl w:val="0"/>
                <w:numId w:val="109"/>
              </w:numPr>
              <w:spacing w:before="0" w:beforeAutospacing="0" w:after="120" w:line="360" w:lineRule="auto"/>
              <w:jc w:val="both"/>
              <w:textAlignment w:val="baseline"/>
            </w:pPr>
            <w:r>
              <w:t xml:space="preserve">Table Name: </w:t>
            </w:r>
            <w:r w:rsidR="00B35555">
              <w:t>patients_dies_reasons</w:t>
            </w:r>
          </w:p>
          <w:p w14:paraId="4E61CDA3" w14:textId="2DD6711C" w:rsidR="003426BF" w:rsidRDefault="003426BF" w:rsidP="003426BF">
            <w:pPr>
              <w:pStyle w:val="NormalWeb"/>
              <w:numPr>
                <w:ilvl w:val="0"/>
                <w:numId w:val="109"/>
              </w:numPr>
              <w:spacing w:before="0" w:beforeAutospacing="0" w:after="120" w:line="360" w:lineRule="auto"/>
              <w:jc w:val="both"/>
              <w:textAlignment w:val="baseline"/>
            </w:pPr>
            <w:r>
              <w:t xml:space="preserve">Column Name: </w:t>
            </w:r>
            <w:r w:rsidR="008769C6">
              <w:t>reason</w:t>
            </w:r>
          </w:p>
          <w:p w14:paraId="7B5144D6" w14:textId="1CF1966E" w:rsidR="00B35555" w:rsidRDefault="003426BF" w:rsidP="003426BF">
            <w:pPr>
              <w:pStyle w:val="NormalWeb"/>
              <w:numPr>
                <w:ilvl w:val="0"/>
                <w:numId w:val="109"/>
              </w:numPr>
              <w:spacing w:before="0" w:beforeAutospacing="0" w:after="120" w:line="360" w:lineRule="auto"/>
              <w:jc w:val="both"/>
              <w:textAlignment w:val="baseline"/>
            </w:pPr>
            <w:r>
              <w:t xml:space="preserve">Datatype: </w:t>
            </w:r>
            <w:proofErr w:type="gramStart"/>
            <w:r w:rsidR="00CC0DEB">
              <w:t>String(</w:t>
            </w:r>
            <w:proofErr w:type="gramEnd"/>
            <w:r w:rsidR="00CC0DEB">
              <w:t xml:space="preserve">255) </w:t>
            </w:r>
            <w:r>
              <w:t xml:space="preserve"> </w:t>
            </w:r>
          </w:p>
          <w:p w14:paraId="6992EF88" w14:textId="77CAB190" w:rsidR="003426BF" w:rsidRDefault="003426BF" w:rsidP="003426BF">
            <w:pPr>
              <w:pStyle w:val="NormalWeb"/>
              <w:numPr>
                <w:ilvl w:val="0"/>
                <w:numId w:val="109"/>
              </w:numPr>
              <w:spacing w:before="0" w:beforeAutospacing="0" w:after="120" w:line="360" w:lineRule="auto"/>
              <w:jc w:val="both"/>
              <w:textAlignment w:val="baseline"/>
            </w:pPr>
            <w:r>
              <w:t>Comments:</w:t>
            </w:r>
          </w:p>
          <w:p w14:paraId="5E7A4061" w14:textId="0788D0FD" w:rsidR="00B35555" w:rsidRDefault="00B35555" w:rsidP="00B35555">
            <w:pPr>
              <w:pStyle w:val="NormalWeb"/>
              <w:spacing w:before="0" w:beforeAutospacing="0" w:after="120" w:line="360" w:lineRule="auto"/>
              <w:ind w:left="360"/>
              <w:jc w:val="both"/>
              <w:textAlignment w:val="baseline"/>
            </w:pPr>
            <w:r w:rsidRPr="00B35555">
              <w:rPr>
                <w:b/>
              </w:rPr>
              <w:t>Nguyên nhân</w:t>
            </w:r>
            <w:r w:rsidR="008769C6">
              <w:rPr>
                <w:b/>
              </w:rPr>
              <w:t xml:space="preserve"> </w:t>
            </w:r>
            <w:r w:rsidRPr="00B35555">
              <w:rPr>
                <w:b/>
              </w:rPr>
              <w:t>(ICD10)</w:t>
            </w:r>
            <w:r>
              <w:t xml:space="preserve"> </w:t>
            </w:r>
          </w:p>
          <w:p w14:paraId="67AFB3E6" w14:textId="77777777" w:rsidR="00B35555" w:rsidRDefault="00B35555" w:rsidP="00B35555">
            <w:pPr>
              <w:pStyle w:val="NormalWeb"/>
              <w:numPr>
                <w:ilvl w:val="0"/>
                <w:numId w:val="109"/>
              </w:numPr>
              <w:spacing w:before="0" w:beforeAutospacing="0" w:after="120" w:line="360" w:lineRule="auto"/>
              <w:jc w:val="both"/>
              <w:textAlignment w:val="baseline"/>
            </w:pPr>
            <w:r>
              <w:t>UI Control: Combobox</w:t>
            </w:r>
          </w:p>
          <w:p w14:paraId="3A52FAC6" w14:textId="77777777" w:rsidR="00B35555" w:rsidRDefault="00B35555" w:rsidP="00B35555">
            <w:pPr>
              <w:pStyle w:val="NormalWeb"/>
              <w:numPr>
                <w:ilvl w:val="0"/>
                <w:numId w:val="109"/>
              </w:numPr>
              <w:spacing w:before="0" w:beforeAutospacing="0" w:after="120" w:line="360" w:lineRule="auto"/>
              <w:jc w:val="both"/>
              <w:textAlignment w:val="baseline"/>
            </w:pPr>
            <w:r>
              <w:t xml:space="preserve">Table Name: patients_dies_reasons </w:t>
            </w:r>
          </w:p>
          <w:p w14:paraId="76C8DD9D" w14:textId="77777777" w:rsidR="00B35555" w:rsidRDefault="00B35555" w:rsidP="00B35555">
            <w:pPr>
              <w:pStyle w:val="NormalWeb"/>
              <w:numPr>
                <w:ilvl w:val="0"/>
                <w:numId w:val="109"/>
              </w:numPr>
              <w:spacing w:before="0" w:beforeAutospacing="0" w:after="120" w:line="360" w:lineRule="auto"/>
              <w:jc w:val="both"/>
              <w:textAlignment w:val="baseline"/>
            </w:pPr>
            <w:r>
              <w:t xml:space="preserve">Column Name: diseases_code </w:t>
            </w:r>
          </w:p>
          <w:p w14:paraId="6B0B5B88" w14:textId="77777777" w:rsidR="00B35555" w:rsidRDefault="00B35555" w:rsidP="00B35555">
            <w:pPr>
              <w:pStyle w:val="NormalWeb"/>
              <w:numPr>
                <w:ilvl w:val="0"/>
                <w:numId w:val="109"/>
              </w:numPr>
              <w:spacing w:before="0" w:beforeAutospacing="0" w:after="120" w:line="360" w:lineRule="auto"/>
              <w:jc w:val="both"/>
              <w:textAlignment w:val="baseline"/>
            </w:pPr>
            <w:r>
              <w:t xml:space="preserve">Datatype: </w:t>
            </w:r>
            <w:proofErr w:type="gramStart"/>
            <w:r>
              <w:t>Varchar(</w:t>
            </w:r>
            <w:proofErr w:type="gramEnd"/>
            <w:r>
              <w:t xml:space="preserve">10) </w:t>
            </w:r>
          </w:p>
          <w:p w14:paraId="58FE6474" w14:textId="77777777" w:rsidR="00B35555" w:rsidRDefault="00B35555" w:rsidP="00B35555">
            <w:pPr>
              <w:pStyle w:val="NormalWeb"/>
              <w:numPr>
                <w:ilvl w:val="0"/>
                <w:numId w:val="109"/>
              </w:numPr>
              <w:spacing w:before="0" w:beforeAutospacing="0" w:after="120" w:line="360" w:lineRule="auto"/>
              <w:jc w:val="both"/>
              <w:textAlignment w:val="baseline"/>
            </w:pPr>
            <w:r>
              <w:lastRenderedPageBreak/>
              <w:t xml:space="preserve">Nullable: No </w:t>
            </w:r>
          </w:p>
          <w:p w14:paraId="58B079C8" w14:textId="77777777" w:rsidR="008769C6" w:rsidRDefault="00B35555" w:rsidP="008769C6">
            <w:pPr>
              <w:pStyle w:val="NormalWeb"/>
              <w:numPr>
                <w:ilvl w:val="0"/>
                <w:numId w:val="109"/>
              </w:numPr>
              <w:spacing w:before="0" w:beforeAutospacing="0" w:after="120" w:line="360" w:lineRule="auto"/>
              <w:jc w:val="both"/>
              <w:textAlignment w:val="baseline"/>
            </w:pPr>
            <w:r>
              <w:t>Comments: Dữ liệu hiển thị patients_dies_reasons-diseases_name</w:t>
            </w:r>
          </w:p>
          <w:p w14:paraId="59E2D206" w14:textId="77777777" w:rsidR="008769C6" w:rsidRPr="008769C6" w:rsidRDefault="008769C6" w:rsidP="008769C6">
            <w:pPr>
              <w:pStyle w:val="NormalWeb"/>
              <w:spacing w:before="0" w:beforeAutospacing="0" w:after="120" w:line="360" w:lineRule="auto"/>
              <w:ind w:left="360"/>
              <w:jc w:val="both"/>
              <w:textAlignment w:val="baseline"/>
              <w:rPr>
                <w:b/>
              </w:rPr>
            </w:pPr>
            <w:r w:rsidRPr="008769C6">
              <w:rPr>
                <w:b/>
              </w:rPr>
              <w:t xml:space="preserve">Thời gian từ khi khởi phát đến khi tử vong </w:t>
            </w:r>
          </w:p>
          <w:p w14:paraId="1359F637" w14:textId="28BF8083" w:rsidR="008769C6" w:rsidRDefault="008769C6" w:rsidP="008769C6">
            <w:pPr>
              <w:pStyle w:val="NormalWeb"/>
              <w:numPr>
                <w:ilvl w:val="0"/>
                <w:numId w:val="109"/>
              </w:numPr>
              <w:spacing w:before="0" w:beforeAutospacing="0" w:after="120" w:line="360" w:lineRule="auto"/>
              <w:jc w:val="both"/>
              <w:textAlignment w:val="baseline"/>
            </w:pPr>
            <w:r>
              <w:t>UI Control: Textbox</w:t>
            </w:r>
          </w:p>
          <w:p w14:paraId="628A5EE4" w14:textId="77777777" w:rsidR="008769C6" w:rsidRDefault="008769C6" w:rsidP="008769C6">
            <w:pPr>
              <w:pStyle w:val="NormalWeb"/>
              <w:numPr>
                <w:ilvl w:val="0"/>
                <w:numId w:val="109"/>
              </w:numPr>
              <w:spacing w:before="0" w:beforeAutospacing="0" w:after="120" w:line="360" w:lineRule="auto"/>
              <w:jc w:val="both"/>
              <w:textAlignment w:val="baseline"/>
            </w:pPr>
            <w:r>
              <w:t xml:space="preserve">Table Name: patients_dies_reasons </w:t>
            </w:r>
          </w:p>
          <w:p w14:paraId="38129DB2" w14:textId="77777777" w:rsidR="008769C6" w:rsidRDefault="008769C6" w:rsidP="008769C6">
            <w:pPr>
              <w:pStyle w:val="NormalWeb"/>
              <w:numPr>
                <w:ilvl w:val="0"/>
                <w:numId w:val="109"/>
              </w:numPr>
              <w:spacing w:before="0" w:beforeAutospacing="0" w:after="120" w:line="360" w:lineRule="auto"/>
              <w:jc w:val="both"/>
              <w:textAlignment w:val="baseline"/>
            </w:pPr>
            <w:r>
              <w:t xml:space="preserve">Column Name: period_onset </w:t>
            </w:r>
          </w:p>
          <w:p w14:paraId="45A9CC4A" w14:textId="77777777" w:rsidR="008769C6" w:rsidRDefault="008769C6" w:rsidP="008769C6">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 xml:space="preserve">10) </w:t>
            </w:r>
          </w:p>
          <w:p w14:paraId="3E604452" w14:textId="62273E19" w:rsidR="008769C6" w:rsidRDefault="008769C6" w:rsidP="008769C6">
            <w:pPr>
              <w:pStyle w:val="NormalWeb"/>
              <w:numPr>
                <w:ilvl w:val="0"/>
                <w:numId w:val="109"/>
              </w:numPr>
              <w:spacing w:before="0" w:beforeAutospacing="0" w:after="120" w:line="360" w:lineRule="auto"/>
              <w:jc w:val="both"/>
              <w:textAlignment w:val="baseline"/>
            </w:pPr>
            <w:r>
              <w:t>Nullable: No</w:t>
            </w:r>
          </w:p>
          <w:p w14:paraId="087AA435" w14:textId="77777777" w:rsidR="00EA7C90" w:rsidRDefault="008769C6" w:rsidP="00EA7C90">
            <w:pPr>
              <w:pStyle w:val="NormalWeb"/>
              <w:numPr>
                <w:ilvl w:val="0"/>
                <w:numId w:val="109"/>
              </w:numPr>
              <w:spacing w:before="0" w:beforeAutospacing="0" w:after="120" w:line="360" w:lineRule="auto"/>
              <w:jc w:val="both"/>
              <w:textAlignment w:val="baseline"/>
            </w:pPr>
            <w:r>
              <w:t>Comments: Dữ liệu hiển thị patients_dies_reasons-diseases_name</w:t>
            </w:r>
          </w:p>
          <w:p w14:paraId="6E5B2661" w14:textId="77777777" w:rsidR="00EA7C90" w:rsidRDefault="00EA7C90" w:rsidP="00EA7C90">
            <w:pPr>
              <w:pStyle w:val="NormalWeb"/>
              <w:spacing w:before="0" w:beforeAutospacing="0" w:after="120" w:line="360" w:lineRule="auto"/>
              <w:ind w:left="360"/>
              <w:jc w:val="both"/>
              <w:textAlignment w:val="baseline"/>
            </w:pPr>
            <w:r w:rsidRPr="00EA7C90">
              <w:rPr>
                <w:b/>
              </w:rPr>
              <w:t>Đơn vị thời gian</w:t>
            </w:r>
            <w:r>
              <w:t xml:space="preserve"> </w:t>
            </w:r>
          </w:p>
          <w:p w14:paraId="063AA950" w14:textId="77777777" w:rsidR="00EA7C90" w:rsidRDefault="00EA7C90" w:rsidP="00EA7C90">
            <w:pPr>
              <w:pStyle w:val="NormalWeb"/>
              <w:numPr>
                <w:ilvl w:val="0"/>
                <w:numId w:val="109"/>
              </w:numPr>
              <w:spacing w:before="0" w:beforeAutospacing="0" w:after="120" w:line="360" w:lineRule="auto"/>
              <w:jc w:val="both"/>
              <w:textAlignment w:val="baseline"/>
            </w:pPr>
            <w:r>
              <w:t xml:space="preserve">UI Control: Cobobox </w:t>
            </w:r>
          </w:p>
          <w:p w14:paraId="0A57891B" w14:textId="77777777" w:rsidR="00EA7C90" w:rsidRDefault="00EA7C90" w:rsidP="00EA7C90">
            <w:pPr>
              <w:pStyle w:val="NormalWeb"/>
              <w:numPr>
                <w:ilvl w:val="0"/>
                <w:numId w:val="109"/>
              </w:numPr>
              <w:spacing w:before="0" w:beforeAutospacing="0" w:after="120" w:line="360" w:lineRule="auto"/>
              <w:jc w:val="both"/>
              <w:textAlignment w:val="baseline"/>
            </w:pPr>
            <w:r>
              <w:t xml:space="preserve">Table Name: patients_dies_reasons </w:t>
            </w:r>
          </w:p>
          <w:p w14:paraId="34A43F1C" w14:textId="77777777" w:rsidR="00EA7C90" w:rsidRDefault="00EA7C90" w:rsidP="00EA7C90">
            <w:pPr>
              <w:pStyle w:val="NormalWeb"/>
              <w:numPr>
                <w:ilvl w:val="0"/>
                <w:numId w:val="109"/>
              </w:numPr>
              <w:spacing w:before="0" w:beforeAutospacing="0" w:after="120" w:line="360" w:lineRule="auto"/>
              <w:jc w:val="both"/>
              <w:textAlignment w:val="baseline"/>
            </w:pPr>
            <w:r>
              <w:t xml:space="preserve">Column Name: unit </w:t>
            </w:r>
          </w:p>
          <w:p w14:paraId="5C52D216" w14:textId="77777777" w:rsidR="00EA7C90" w:rsidRDefault="00EA7C90" w:rsidP="00EA7C90">
            <w:pPr>
              <w:pStyle w:val="NormalWeb"/>
              <w:numPr>
                <w:ilvl w:val="0"/>
                <w:numId w:val="109"/>
              </w:numPr>
              <w:spacing w:before="0" w:beforeAutospacing="0" w:after="120" w:line="360" w:lineRule="auto"/>
              <w:jc w:val="both"/>
              <w:textAlignment w:val="baseline"/>
            </w:pPr>
            <w:r>
              <w:t xml:space="preserve">Datatype: </w:t>
            </w:r>
            <w:proofErr w:type="gramStart"/>
            <w:r>
              <w:t>INT(</w:t>
            </w:r>
            <w:proofErr w:type="gramEnd"/>
            <w:r>
              <w:t xml:space="preserve">10) </w:t>
            </w:r>
          </w:p>
          <w:p w14:paraId="7DB245F5" w14:textId="77777777" w:rsidR="00EA7C90" w:rsidRDefault="00EA7C90" w:rsidP="00EA7C90">
            <w:pPr>
              <w:pStyle w:val="NormalWeb"/>
              <w:numPr>
                <w:ilvl w:val="0"/>
                <w:numId w:val="109"/>
              </w:numPr>
              <w:spacing w:before="0" w:beforeAutospacing="0" w:after="120" w:line="360" w:lineRule="auto"/>
              <w:jc w:val="both"/>
              <w:textAlignment w:val="baseline"/>
            </w:pPr>
            <w:r>
              <w:t xml:space="preserve">Nullable: No </w:t>
            </w:r>
          </w:p>
          <w:p w14:paraId="4072A132" w14:textId="77777777" w:rsidR="00EA7C90" w:rsidRDefault="00EA7C90" w:rsidP="00EA7C90">
            <w:pPr>
              <w:pStyle w:val="NormalWeb"/>
              <w:numPr>
                <w:ilvl w:val="0"/>
                <w:numId w:val="109"/>
              </w:numPr>
              <w:spacing w:before="0" w:beforeAutospacing="0" w:after="120" w:line="360" w:lineRule="auto"/>
              <w:jc w:val="both"/>
              <w:textAlignment w:val="baseline"/>
            </w:pPr>
            <w:r>
              <w:t xml:space="preserve">Comments: Đơn vị tính (1= Phút, 2=Giờ, 3=Ngày, 4=Tháng, 5=Năm), Enable khi chọn thời gian ước tính tử vong </w:t>
            </w:r>
          </w:p>
          <w:p w14:paraId="7AD1A143" w14:textId="77777777" w:rsidR="00EA7C90" w:rsidRPr="00EA7C90" w:rsidRDefault="00EA7C90" w:rsidP="00EA7C90">
            <w:pPr>
              <w:pStyle w:val="NormalWeb"/>
              <w:spacing w:before="0" w:beforeAutospacing="0" w:after="120" w:line="360" w:lineRule="auto"/>
              <w:ind w:left="360"/>
              <w:jc w:val="both"/>
              <w:textAlignment w:val="baseline"/>
              <w:rPr>
                <w:b/>
              </w:rPr>
            </w:pPr>
            <w:r w:rsidRPr="00EA7C90">
              <w:rPr>
                <w:b/>
              </w:rPr>
              <w:t xml:space="preserve">Checkbox Thêm tiếp </w:t>
            </w:r>
          </w:p>
          <w:p w14:paraId="0EBB65D0" w14:textId="77777777" w:rsidR="00EA7C90" w:rsidRDefault="00EA7C90" w:rsidP="00EA7C90">
            <w:pPr>
              <w:pStyle w:val="NormalWeb"/>
              <w:numPr>
                <w:ilvl w:val="0"/>
                <w:numId w:val="109"/>
              </w:numPr>
              <w:spacing w:before="0" w:beforeAutospacing="0" w:after="120" w:line="360" w:lineRule="auto"/>
              <w:jc w:val="both"/>
              <w:textAlignment w:val="baseline"/>
            </w:pPr>
            <w:r>
              <w:t xml:space="preserve">UI Control: Checkbox </w:t>
            </w:r>
          </w:p>
          <w:p w14:paraId="280BF5FF" w14:textId="6D4EA37E" w:rsidR="00EA7C90" w:rsidRDefault="00EA7C90" w:rsidP="00EA7C90">
            <w:pPr>
              <w:pStyle w:val="NormalWeb"/>
              <w:numPr>
                <w:ilvl w:val="0"/>
                <w:numId w:val="109"/>
              </w:numPr>
              <w:spacing w:before="0" w:beforeAutospacing="0" w:after="120" w:line="360" w:lineRule="auto"/>
              <w:jc w:val="both"/>
              <w:textAlignment w:val="baseline"/>
            </w:pPr>
            <w:r>
              <w:t>Comments: Nếu check vào thêm tiếp khi lick lưu sẽ lưu và resert các trường về giá trị mặc định và cho phép nhập tiếp. Nếu Uncheck khi click lưu sẽ lư vào CSDL và đóng popup.</w:t>
            </w:r>
          </w:p>
          <w:p w14:paraId="6BD63680" w14:textId="6042A1F1" w:rsidR="00EA7C90" w:rsidRDefault="00EA7C90" w:rsidP="00EA7C90">
            <w:pPr>
              <w:pStyle w:val="NormalWeb"/>
              <w:spacing w:before="0" w:beforeAutospacing="0" w:after="120" w:line="360" w:lineRule="auto"/>
              <w:ind w:left="360"/>
              <w:jc w:val="both"/>
              <w:textAlignment w:val="baseline"/>
            </w:pPr>
            <w:r w:rsidRPr="007C4B16">
              <w:rPr>
                <w:b/>
              </w:rPr>
              <w:t xml:space="preserve">Button </w:t>
            </w:r>
            <w:r>
              <w:rPr>
                <w:b/>
              </w:rPr>
              <w:t>Lưu</w:t>
            </w:r>
            <w:r>
              <w:t xml:space="preserve"> </w:t>
            </w:r>
          </w:p>
          <w:p w14:paraId="13F5CF1A" w14:textId="77777777" w:rsidR="00EA7C90" w:rsidRPr="007C4B16" w:rsidRDefault="00EA7C90" w:rsidP="00EA7C90">
            <w:pPr>
              <w:pStyle w:val="NormalWeb"/>
              <w:numPr>
                <w:ilvl w:val="0"/>
                <w:numId w:val="109"/>
              </w:numPr>
              <w:spacing w:before="0" w:beforeAutospacing="0" w:after="120" w:line="360" w:lineRule="auto"/>
              <w:jc w:val="both"/>
              <w:textAlignment w:val="baseline"/>
              <w:rPr>
                <w:b/>
                <w:bCs/>
                <w:color w:val="000000"/>
              </w:rPr>
            </w:pPr>
            <w:r>
              <w:lastRenderedPageBreak/>
              <w:t xml:space="preserve">UI Control: Button </w:t>
            </w:r>
          </w:p>
          <w:p w14:paraId="5816E2FF" w14:textId="38FD613B" w:rsidR="00EA7C90" w:rsidRPr="004B0DA4" w:rsidRDefault="00EA7C90" w:rsidP="00EA7C90">
            <w:pPr>
              <w:pStyle w:val="NormalWeb"/>
              <w:numPr>
                <w:ilvl w:val="0"/>
                <w:numId w:val="109"/>
              </w:numPr>
              <w:spacing w:before="0" w:beforeAutospacing="0" w:after="120" w:line="360" w:lineRule="auto"/>
              <w:jc w:val="both"/>
              <w:textAlignment w:val="baseline"/>
              <w:rPr>
                <w:b/>
                <w:bCs/>
                <w:color w:val="000000"/>
              </w:rPr>
            </w:pPr>
            <w:r>
              <w:t>Comment: Xử lý lưu dữ liệu vừa điền</w:t>
            </w:r>
          </w:p>
          <w:p w14:paraId="010F4694" w14:textId="77777777" w:rsidR="00EA7C90" w:rsidRDefault="00EA7C90" w:rsidP="00EA7C90">
            <w:pPr>
              <w:pStyle w:val="NormalWeb"/>
              <w:spacing w:before="0" w:beforeAutospacing="0" w:after="120" w:line="360" w:lineRule="auto"/>
              <w:ind w:left="360"/>
              <w:jc w:val="both"/>
              <w:textAlignment w:val="baseline"/>
            </w:pPr>
            <w:r w:rsidRPr="004B0DA4">
              <w:rPr>
                <w:b/>
              </w:rPr>
              <w:t>Button Đóng</w:t>
            </w:r>
            <w:r>
              <w:t xml:space="preserve"> </w:t>
            </w:r>
          </w:p>
          <w:p w14:paraId="42134B7F" w14:textId="77777777" w:rsidR="00EA7C90" w:rsidRPr="004B0DA4" w:rsidRDefault="00EA7C90" w:rsidP="00EA7C90">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45EFE3FD" w14:textId="77777777" w:rsidR="00D47965" w:rsidRDefault="00EA7C90" w:rsidP="004B0DA4">
            <w:pPr>
              <w:pStyle w:val="NormalWeb"/>
              <w:numPr>
                <w:ilvl w:val="0"/>
                <w:numId w:val="109"/>
              </w:numPr>
              <w:spacing w:before="0" w:beforeAutospacing="0" w:after="120" w:line="360" w:lineRule="auto"/>
              <w:jc w:val="both"/>
              <w:textAlignment w:val="baseline"/>
              <w:rPr>
                <w:b/>
                <w:bCs/>
                <w:color w:val="000000"/>
              </w:rPr>
            </w:pPr>
            <w:r>
              <w:t>Comment: Xử lý sự kiện đóng popup</w:t>
            </w:r>
          </w:p>
          <w:p w14:paraId="4531E345" w14:textId="621CDF0C" w:rsidR="00D47965" w:rsidRDefault="004B0DA4" w:rsidP="00D47965">
            <w:pPr>
              <w:pStyle w:val="NormalWeb"/>
              <w:spacing w:before="0" w:beforeAutospacing="0" w:after="120" w:line="360" w:lineRule="auto"/>
              <w:ind w:left="360"/>
              <w:jc w:val="both"/>
              <w:textAlignment w:val="baseline"/>
              <w:rPr>
                <w:i/>
              </w:rPr>
            </w:pPr>
            <w:r w:rsidRPr="00D47965">
              <w:rPr>
                <w:i/>
              </w:rPr>
              <w:t xml:space="preserve">Mục 2: Bệnh </w:t>
            </w:r>
            <w:r w:rsidR="00D80C63" w:rsidRPr="00D47965">
              <w:rPr>
                <w:i/>
              </w:rPr>
              <w:t>tình quan trọng khác góp phần vào tử vong</w:t>
            </w:r>
          </w:p>
          <w:p w14:paraId="08A5B1BE" w14:textId="1721DE54" w:rsidR="00B76D69" w:rsidRDefault="00B76D69" w:rsidP="00D47965">
            <w:pPr>
              <w:pStyle w:val="NormalWeb"/>
              <w:spacing w:before="0" w:beforeAutospacing="0" w:after="120" w:line="360" w:lineRule="auto"/>
              <w:ind w:left="360"/>
              <w:jc w:val="both"/>
              <w:textAlignment w:val="baseline"/>
              <w:rPr>
                <w:i/>
              </w:rPr>
            </w:pPr>
            <w:r>
              <w:t>Dữ liệu lấy từ bảng patients_dies_reasons với reason_type = 2</w:t>
            </w:r>
            <w:r w:rsidR="00A53B73">
              <w:t>. Xử lý tương tự Mục 1: Nguyên nhân tử vong</w:t>
            </w:r>
          </w:p>
          <w:p w14:paraId="1B28604A" w14:textId="72E9C8CA" w:rsidR="00D47965" w:rsidRDefault="00D47965" w:rsidP="00D47965">
            <w:pPr>
              <w:pStyle w:val="NormalWeb"/>
              <w:spacing w:before="0" w:beforeAutospacing="0" w:after="120" w:line="360" w:lineRule="auto"/>
              <w:ind w:left="360"/>
              <w:jc w:val="both"/>
              <w:textAlignment w:val="baseline"/>
              <w:rPr>
                <w:b/>
                <w:color w:val="000000"/>
              </w:rPr>
            </w:pPr>
            <w:r w:rsidRPr="00D47965">
              <w:rPr>
                <w:b/>
                <w:color w:val="000000"/>
              </w:rPr>
              <w:t>Phần B: Các thông tin y tế khác</w:t>
            </w:r>
          </w:p>
          <w:p w14:paraId="0DC8D34A" w14:textId="7A978262" w:rsidR="00D47965" w:rsidRDefault="00D47965" w:rsidP="00D47965">
            <w:pPr>
              <w:pStyle w:val="NormalWeb"/>
              <w:spacing w:before="0" w:beforeAutospacing="0" w:after="120" w:line="360" w:lineRule="auto"/>
              <w:ind w:left="360"/>
              <w:jc w:val="both"/>
              <w:textAlignment w:val="baseline"/>
              <w:rPr>
                <w:b/>
              </w:rPr>
            </w:pPr>
            <w:r w:rsidRPr="00D47965">
              <w:rPr>
                <w:b/>
              </w:rPr>
              <w:t>Phẫu thuật có được thực hiện trong vòng 4 tuần qua?</w:t>
            </w:r>
          </w:p>
          <w:p w14:paraId="78D527A4"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UI Control: Checkbox </w:t>
            </w:r>
          </w:p>
          <w:p w14:paraId="5C3B5B57"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Table Name: patients_dies </w:t>
            </w:r>
          </w:p>
          <w:p w14:paraId="1FBD19C9" w14:textId="77777777" w:rsidR="003A3E03" w:rsidRPr="003A3E03" w:rsidRDefault="003A3E03" w:rsidP="00D47965">
            <w:pPr>
              <w:pStyle w:val="NormalWeb"/>
              <w:numPr>
                <w:ilvl w:val="0"/>
                <w:numId w:val="109"/>
              </w:numPr>
              <w:spacing w:before="0" w:beforeAutospacing="0" w:after="120" w:line="360" w:lineRule="auto"/>
              <w:jc w:val="both"/>
              <w:textAlignment w:val="baseline"/>
              <w:rPr>
                <w:bCs/>
              </w:rPr>
            </w:pPr>
            <w:r>
              <w:t xml:space="preserve">Column Name: is_surgery </w:t>
            </w:r>
          </w:p>
          <w:p w14:paraId="26181092" w14:textId="33B28CEA" w:rsidR="00D47965" w:rsidRPr="003A3E03" w:rsidRDefault="003A3E03" w:rsidP="00D47965">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1) - Comments: Phẫu thuật có được thực hiện trong vòng 4 tuần qua (0=Chưa xác định, 1=Có, 2=Không, 3=Không biết)</w:t>
            </w:r>
          </w:p>
          <w:p w14:paraId="4866A9DD" w14:textId="77777777" w:rsidR="003A3E03" w:rsidRDefault="003A3E03" w:rsidP="003A3E03">
            <w:pPr>
              <w:pStyle w:val="NormalWeb"/>
              <w:spacing w:before="0" w:beforeAutospacing="0" w:after="120" w:line="360" w:lineRule="auto"/>
              <w:ind w:left="360"/>
              <w:jc w:val="both"/>
              <w:textAlignment w:val="baseline"/>
            </w:pPr>
            <w:r w:rsidRPr="003A3E03">
              <w:rPr>
                <w:b/>
              </w:rPr>
              <w:t>Ngày phẫu thuật</w:t>
            </w:r>
            <w:r>
              <w:t xml:space="preserve"> </w:t>
            </w:r>
          </w:p>
          <w:p w14:paraId="2576E4ED"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UI Control: Date </w:t>
            </w:r>
          </w:p>
          <w:p w14:paraId="7C47C981"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Default: Disable </w:t>
            </w:r>
          </w:p>
          <w:p w14:paraId="3F339F69"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Table Name: patients_dies </w:t>
            </w:r>
          </w:p>
          <w:p w14:paraId="40CB96E2" w14:textId="77777777" w:rsidR="003A3E03" w:rsidRPr="003A3E03" w:rsidRDefault="003A3E03" w:rsidP="003A3E03">
            <w:pPr>
              <w:pStyle w:val="NormalWeb"/>
              <w:numPr>
                <w:ilvl w:val="0"/>
                <w:numId w:val="109"/>
              </w:numPr>
              <w:spacing w:before="0" w:beforeAutospacing="0" w:after="120" w:line="360" w:lineRule="auto"/>
              <w:jc w:val="both"/>
              <w:textAlignment w:val="baseline"/>
              <w:rPr>
                <w:bCs/>
              </w:rPr>
            </w:pPr>
            <w:r>
              <w:t xml:space="preserve">Column Name: surgery_date </w:t>
            </w:r>
          </w:p>
          <w:p w14:paraId="6C0D4135" w14:textId="5D682754" w:rsidR="003A3E03" w:rsidRPr="003A3E03" w:rsidRDefault="003A3E03" w:rsidP="003A3E03">
            <w:pPr>
              <w:pStyle w:val="NormalWeb"/>
              <w:numPr>
                <w:ilvl w:val="0"/>
                <w:numId w:val="109"/>
              </w:numPr>
              <w:spacing w:before="0" w:beforeAutospacing="0" w:after="120" w:line="360" w:lineRule="auto"/>
              <w:jc w:val="both"/>
              <w:textAlignment w:val="baseline"/>
              <w:rPr>
                <w:bCs/>
              </w:rPr>
            </w:pPr>
            <w:r>
              <w:t>Datatype: Datetime</w:t>
            </w:r>
          </w:p>
          <w:p w14:paraId="7FB9A970" w14:textId="1C20C109" w:rsidR="003A3E03" w:rsidRPr="003A3E03" w:rsidRDefault="003A3E03" w:rsidP="003A3E03">
            <w:pPr>
              <w:pStyle w:val="NormalWeb"/>
              <w:numPr>
                <w:ilvl w:val="0"/>
                <w:numId w:val="109"/>
              </w:numPr>
              <w:spacing w:before="0" w:beforeAutospacing="0" w:after="120" w:line="360" w:lineRule="auto"/>
              <w:jc w:val="both"/>
              <w:textAlignment w:val="baseline"/>
              <w:rPr>
                <w:bCs/>
              </w:rPr>
            </w:pPr>
            <w:r>
              <w:t>Comments:</w:t>
            </w:r>
            <w:r w:rsidR="001E49BC">
              <w:t xml:space="preserve"> </w:t>
            </w:r>
            <w:r>
              <w:t>Enlable khi Phẫu thuật có được thực hiện trong vòng 4 tuần qua = 1(có)</w:t>
            </w:r>
          </w:p>
          <w:p w14:paraId="681A4B79" w14:textId="214CD8AA" w:rsidR="00D63E50" w:rsidRPr="001E49BC" w:rsidRDefault="00D63E50" w:rsidP="00D63E50">
            <w:pPr>
              <w:pStyle w:val="NormalWeb"/>
              <w:spacing w:before="0" w:beforeAutospacing="0" w:after="120" w:line="360" w:lineRule="auto"/>
              <w:ind w:left="360"/>
              <w:jc w:val="both"/>
              <w:textAlignment w:val="baseline"/>
              <w:rPr>
                <w:b/>
              </w:rPr>
            </w:pPr>
            <w:r w:rsidRPr="001E49BC">
              <w:rPr>
                <w:b/>
              </w:rPr>
              <w:t xml:space="preserve">Lý do </w:t>
            </w:r>
            <w:r w:rsidR="001E49BC" w:rsidRPr="001E49BC">
              <w:rPr>
                <w:b/>
              </w:rPr>
              <w:t>phải phẫu thuật (bệnh hoặc tình trạng)</w:t>
            </w:r>
          </w:p>
          <w:p w14:paraId="53CE4390"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UI Control: Textbox </w:t>
            </w:r>
          </w:p>
          <w:p w14:paraId="2B02C6A7"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lastRenderedPageBreak/>
              <w:t xml:space="preserve">Table Name: patients_dies </w:t>
            </w:r>
          </w:p>
          <w:p w14:paraId="248BB841"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Column Name: surgery_reason</w:t>
            </w:r>
          </w:p>
          <w:p w14:paraId="1F28694F"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Default: Disable </w:t>
            </w:r>
          </w:p>
          <w:p w14:paraId="6C5CD16A" w14:textId="49739A16" w:rsidR="00D63E50" w:rsidRPr="003A3E03" w:rsidRDefault="00D63E50" w:rsidP="00D63E50">
            <w:pPr>
              <w:pStyle w:val="NormalWeb"/>
              <w:numPr>
                <w:ilvl w:val="0"/>
                <w:numId w:val="109"/>
              </w:numPr>
              <w:spacing w:before="0" w:beforeAutospacing="0" w:after="120" w:line="360" w:lineRule="auto"/>
              <w:jc w:val="both"/>
              <w:textAlignment w:val="baseline"/>
              <w:rPr>
                <w:bCs/>
              </w:rPr>
            </w:pPr>
            <w:r>
              <w:t xml:space="preserve">Datatype: </w:t>
            </w:r>
            <w:r w:rsidR="00CC0DEB">
              <w:t>String</w:t>
            </w:r>
            <w:r w:rsidR="00CF032D">
              <w:t xml:space="preserve"> </w:t>
            </w:r>
            <w:r w:rsidR="00CC0DEB">
              <w:t xml:space="preserve">(255) </w:t>
            </w:r>
            <w:r>
              <w:t xml:space="preserve"> </w:t>
            </w:r>
          </w:p>
          <w:p w14:paraId="3FDAC7EB" w14:textId="79FBBC4C" w:rsidR="00D63E50" w:rsidRPr="00D63E50" w:rsidRDefault="00D63E50" w:rsidP="00D63E50">
            <w:pPr>
              <w:pStyle w:val="NormalWeb"/>
              <w:numPr>
                <w:ilvl w:val="0"/>
                <w:numId w:val="109"/>
              </w:numPr>
              <w:spacing w:before="0" w:beforeAutospacing="0" w:after="120" w:line="360" w:lineRule="auto"/>
              <w:jc w:val="both"/>
              <w:textAlignment w:val="baseline"/>
              <w:rPr>
                <w:bCs/>
              </w:rPr>
            </w:pPr>
            <w:r>
              <w:t>Comments:</w:t>
            </w:r>
            <w:r w:rsidR="00CF032D">
              <w:t xml:space="preserve"> </w:t>
            </w:r>
            <w:r>
              <w:t>Enlable khi Phẫu thuật có được thực hiện trong vòng 4 tuần qua = 1(có)</w:t>
            </w:r>
          </w:p>
          <w:p w14:paraId="47345850" w14:textId="77777777" w:rsidR="00D63E50" w:rsidRDefault="00D63E50" w:rsidP="00D63E50">
            <w:pPr>
              <w:pStyle w:val="NormalWeb"/>
              <w:spacing w:before="0" w:beforeAutospacing="0" w:after="120" w:line="360" w:lineRule="auto"/>
              <w:ind w:left="360"/>
              <w:jc w:val="both"/>
              <w:textAlignment w:val="baseline"/>
            </w:pPr>
            <w:r w:rsidRPr="00D63E50">
              <w:rPr>
                <w:b/>
              </w:rPr>
              <w:t>Đã khám nghiệm tử thi?</w:t>
            </w:r>
            <w:r>
              <w:t xml:space="preserve"> </w:t>
            </w:r>
          </w:p>
          <w:p w14:paraId="3E2CDC0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5A014EF5"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patients_dies </w:t>
            </w:r>
          </w:p>
          <w:p w14:paraId="7F3EEE1C"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Column Name: is_autopsy </w:t>
            </w:r>
          </w:p>
          <w:p w14:paraId="2C419199"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 xml:space="preserve">1) </w:t>
            </w:r>
          </w:p>
          <w:p w14:paraId="6A7B63EF" w14:textId="77777777" w:rsidR="00D63E50" w:rsidRPr="003A3E03" w:rsidRDefault="00D63E50" w:rsidP="00D63E50">
            <w:pPr>
              <w:pStyle w:val="NormalWeb"/>
              <w:numPr>
                <w:ilvl w:val="0"/>
                <w:numId w:val="109"/>
              </w:numPr>
              <w:spacing w:before="0" w:beforeAutospacing="0" w:after="120" w:line="360" w:lineRule="auto"/>
              <w:jc w:val="both"/>
              <w:textAlignment w:val="baseline"/>
              <w:rPr>
                <w:bCs/>
              </w:rPr>
            </w:pPr>
            <w:r>
              <w:t>Comments: Đã khám nghiệm tử thi? (0=Chưa xác định, 1=Có, 2=Không, 3=Không biết)</w:t>
            </w:r>
          </w:p>
          <w:p w14:paraId="6D5610B8" w14:textId="77777777" w:rsidR="00D63E50" w:rsidRDefault="00D63E50" w:rsidP="003A3E03">
            <w:pPr>
              <w:pStyle w:val="NormalWeb"/>
              <w:spacing w:before="0" w:beforeAutospacing="0" w:after="120" w:line="360" w:lineRule="auto"/>
              <w:ind w:left="360"/>
              <w:jc w:val="both"/>
              <w:textAlignment w:val="baseline"/>
            </w:pPr>
            <w:r w:rsidRPr="00D63E50">
              <w:rPr>
                <w:b/>
              </w:rPr>
              <w:t>Kết quả khám nghiệm tử thi có được sử dụng để ghi trong phiếu chẩn đoán NNTV</w:t>
            </w:r>
            <w:r>
              <w:t xml:space="preserve"> </w:t>
            </w:r>
          </w:p>
          <w:p w14:paraId="3675BE1F"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374B679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Default: Disable </w:t>
            </w:r>
          </w:p>
          <w:p w14:paraId="0DA55723"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patients_dies </w:t>
            </w:r>
          </w:p>
          <w:p w14:paraId="43C86396"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Column Name: is_autopsy_result </w:t>
            </w:r>
          </w:p>
          <w:p w14:paraId="754246E9"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Datetime </w:t>
            </w:r>
          </w:p>
          <w:p w14:paraId="1FAFBB56" w14:textId="251AF338" w:rsidR="003A3E03" w:rsidRPr="00D63E50" w:rsidRDefault="00D63E50" w:rsidP="00D63E50">
            <w:pPr>
              <w:pStyle w:val="NormalWeb"/>
              <w:numPr>
                <w:ilvl w:val="0"/>
                <w:numId w:val="109"/>
              </w:numPr>
              <w:spacing w:before="0" w:beforeAutospacing="0" w:after="120" w:line="360" w:lineRule="auto"/>
              <w:jc w:val="both"/>
              <w:textAlignment w:val="baseline"/>
              <w:rPr>
                <w:bCs/>
              </w:rPr>
            </w:pPr>
            <w:r>
              <w:t>Comments: Enlable khi Đã khám nghiệm tử thi = 1(có). Kết quả khám nghiệm tử thi có được sử dụng để ghi trong phiếu chẩn đoán NNTV (0=Chưa xác định, 1=Có, 2=Không, 3=Không biết)</w:t>
            </w:r>
          </w:p>
          <w:p w14:paraId="05DD9B65" w14:textId="77777777" w:rsidR="00D63E50" w:rsidRDefault="00D63E50" w:rsidP="00D63E50">
            <w:pPr>
              <w:pStyle w:val="NormalWeb"/>
              <w:spacing w:before="0" w:beforeAutospacing="0" w:after="120" w:line="360" w:lineRule="auto"/>
              <w:ind w:left="360"/>
              <w:jc w:val="both"/>
              <w:textAlignment w:val="baseline"/>
            </w:pPr>
            <w:r w:rsidRPr="00D63E50">
              <w:rPr>
                <w:b/>
              </w:rPr>
              <w:t>Hình thức tử vong</w:t>
            </w:r>
            <w:r>
              <w:t xml:space="preserve"> </w:t>
            </w:r>
          </w:p>
          <w:p w14:paraId="441F02A8"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UI Control: Checkbox </w:t>
            </w:r>
          </w:p>
          <w:p w14:paraId="564D457C"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Table Name: </w:t>
            </w:r>
            <w:r w:rsidRPr="00D63E50">
              <w:rPr>
                <w:b/>
              </w:rPr>
              <w:t>patients_dies</w:t>
            </w:r>
            <w:r>
              <w:t xml:space="preserve"> </w:t>
            </w:r>
          </w:p>
          <w:p w14:paraId="0A1E88E6"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lastRenderedPageBreak/>
              <w:t xml:space="preserve">Column Name: death_form_id </w:t>
            </w:r>
          </w:p>
          <w:p w14:paraId="2FD37334" w14:textId="77777777"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Datatype: </w:t>
            </w:r>
            <w:proofErr w:type="gramStart"/>
            <w:r>
              <w:t>INT(</w:t>
            </w:r>
            <w:proofErr w:type="gramEnd"/>
            <w:r>
              <w:t xml:space="preserve">11) </w:t>
            </w:r>
          </w:p>
          <w:p w14:paraId="15F179A6" w14:textId="5DF750AE" w:rsidR="00D63E50" w:rsidRPr="00D63E50" w:rsidRDefault="00D63E50" w:rsidP="00D63E50">
            <w:pPr>
              <w:pStyle w:val="NormalWeb"/>
              <w:numPr>
                <w:ilvl w:val="0"/>
                <w:numId w:val="109"/>
              </w:numPr>
              <w:spacing w:before="0" w:beforeAutospacing="0" w:after="120" w:line="360" w:lineRule="auto"/>
              <w:jc w:val="both"/>
              <w:textAlignment w:val="baseline"/>
              <w:rPr>
                <w:bCs/>
              </w:rPr>
            </w:pPr>
            <w:r>
              <w:t xml:space="preserve">Comments: Đối chiếu sang bảng </w:t>
            </w:r>
            <w:r w:rsidRPr="001E49BC">
              <w:rPr>
                <w:b/>
              </w:rPr>
              <w:t>cats_death_forms</w:t>
            </w:r>
            <w:r>
              <w:t xml:space="preserve"> lấy tên hình thức tử vong</w:t>
            </w:r>
          </w:p>
          <w:p w14:paraId="73DF054A" w14:textId="773A9F5C" w:rsidR="00D63E50" w:rsidRDefault="00D63E50" w:rsidP="00D63E50">
            <w:pPr>
              <w:pStyle w:val="NormalWeb"/>
              <w:spacing w:before="0" w:beforeAutospacing="0" w:after="120" w:line="360" w:lineRule="auto"/>
              <w:ind w:left="360"/>
              <w:jc w:val="both"/>
              <w:textAlignment w:val="baseline"/>
              <w:rPr>
                <w:b/>
              </w:rPr>
            </w:pPr>
            <w:r w:rsidRPr="00D63E50">
              <w:rPr>
                <w:b/>
              </w:rPr>
              <w:t>Thông tin về nguyên nhân bên ngoài của chấn thương hoặc ngộ độc</w:t>
            </w:r>
          </w:p>
          <w:p w14:paraId="68F40D09" w14:textId="77777777" w:rsidR="00D63E50" w:rsidRDefault="00D63E50" w:rsidP="00D63E50">
            <w:pPr>
              <w:pStyle w:val="NormalWeb"/>
              <w:spacing w:before="0" w:beforeAutospacing="0" w:after="120" w:line="360" w:lineRule="auto"/>
              <w:ind w:left="360"/>
              <w:jc w:val="both"/>
              <w:textAlignment w:val="baseline"/>
            </w:pPr>
            <w:r w:rsidRPr="00D63E50">
              <w:rPr>
                <w:b/>
              </w:rPr>
              <w:t>Ngày bị chấn thương</w:t>
            </w:r>
            <w:r>
              <w:t xml:space="preserve"> </w:t>
            </w:r>
          </w:p>
          <w:p w14:paraId="3ABB9175"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UI Control: Date </w:t>
            </w:r>
          </w:p>
          <w:p w14:paraId="1A1437A8"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Table Name: </w:t>
            </w:r>
            <w:r w:rsidRPr="001E49BC">
              <w:rPr>
                <w:b/>
              </w:rPr>
              <w:t>patients_dies</w:t>
            </w:r>
            <w:r>
              <w:t xml:space="preserve"> </w:t>
            </w:r>
          </w:p>
          <w:p w14:paraId="047C5607"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Column Name: injury_date </w:t>
            </w:r>
          </w:p>
          <w:p w14:paraId="3F0A748A" w14:textId="77777777" w:rsidR="00D63E50" w:rsidRPr="00D63E50" w:rsidRDefault="00D63E50" w:rsidP="00D63E50">
            <w:pPr>
              <w:pStyle w:val="NormalWeb"/>
              <w:numPr>
                <w:ilvl w:val="0"/>
                <w:numId w:val="109"/>
              </w:numPr>
              <w:spacing w:before="0" w:beforeAutospacing="0" w:after="120" w:line="360" w:lineRule="auto"/>
              <w:jc w:val="both"/>
              <w:textAlignment w:val="baseline"/>
              <w:rPr>
                <w:b/>
                <w:bCs/>
              </w:rPr>
            </w:pPr>
            <w:r>
              <w:t xml:space="preserve">Datatype: Datetime </w:t>
            </w:r>
          </w:p>
          <w:p w14:paraId="47313C65" w14:textId="24E09017" w:rsidR="0031223E" w:rsidRDefault="00D63E50" w:rsidP="00D47965">
            <w:pPr>
              <w:pStyle w:val="NormalWeb"/>
              <w:numPr>
                <w:ilvl w:val="0"/>
                <w:numId w:val="109"/>
              </w:numPr>
              <w:spacing w:before="0" w:beforeAutospacing="0" w:after="120" w:line="360" w:lineRule="auto"/>
              <w:jc w:val="both"/>
              <w:textAlignment w:val="baseline"/>
              <w:rPr>
                <w:b/>
                <w:bCs/>
              </w:rPr>
            </w:pPr>
            <w:r>
              <w:t>Comments:</w:t>
            </w:r>
            <w:r w:rsidR="00CF57A5">
              <w:t xml:space="preserve"> Định dạng dd/mm/yy</w:t>
            </w:r>
          </w:p>
          <w:p w14:paraId="1E4EBF17" w14:textId="77777777" w:rsidR="0031223E" w:rsidRDefault="0031223E" w:rsidP="0031223E">
            <w:pPr>
              <w:pStyle w:val="NormalWeb"/>
              <w:spacing w:before="0" w:beforeAutospacing="0" w:after="120" w:line="360" w:lineRule="auto"/>
              <w:ind w:left="360"/>
              <w:jc w:val="both"/>
              <w:textAlignment w:val="baseline"/>
            </w:pPr>
            <w:r w:rsidRPr="0031223E">
              <w:rPr>
                <w:b/>
              </w:rPr>
              <w:t>Nguyên nhân bên ngoài dẫn đến chấn thương (Nếu ngộ độc, vui lòng ghi rõ chất gây ngộ độc)</w:t>
            </w:r>
            <w:r>
              <w:t xml:space="preserve"> </w:t>
            </w:r>
          </w:p>
          <w:p w14:paraId="6EF43F0A" w14:textId="4E05950B" w:rsidR="0031223E" w:rsidRDefault="0031223E" w:rsidP="0031223E">
            <w:pPr>
              <w:pStyle w:val="NormalWeb"/>
              <w:spacing w:before="0" w:beforeAutospacing="0" w:after="120" w:line="360" w:lineRule="auto"/>
              <w:ind w:left="360"/>
              <w:jc w:val="both"/>
              <w:textAlignment w:val="baseline"/>
            </w:pPr>
            <w:r>
              <w:t>Dữ liệu lấy từ bảng patients_dies_reasons với reason_type = 3</w:t>
            </w:r>
          </w:p>
          <w:p w14:paraId="4B1515BD" w14:textId="77777777" w:rsidR="0031223E" w:rsidRPr="0031223E" w:rsidRDefault="0031223E" w:rsidP="0031223E">
            <w:pPr>
              <w:pStyle w:val="NormalWeb"/>
              <w:spacing w:before="0" w:beforeAutospacing="0" w:after="120" w:line="360" w:lineRule="auto"/>
              <w:ind w:left="360"/>
              <w:jc w:val="both"/>
              <w:textAlignment w:val="baseline"/>
              <w:rPr>
                <w:b/>
              </w:rPr>
            </w:pPr>
            <w:r w:rsidRPr="0031223E">
              <w:rPr>
                <w:b/>
              </w:rPr>
              <w:t xml:space="preserve"># </w:t>
            </w:r>
          </w:p>
          <w:p w14:paraId="6792E91F"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UI Control: Lable </w:t>
            </w:r>
          </w:p>
          <w:p w14:paraId="10BDAD26"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Comment: Tự động tăng theo số tự nhiên </w:t>
            </w:r>
          </w:p>
          <w:p w14:paraId="0468B26B" w14:textId="52834367" w:rsidR="0031223E" w:rsidRPr="0031223E" w:rsidRDefault="0031223E" w:rsidP="0031223E">
            <w:pPr>
              <w:pStyle w:val="NormalWeb"/>
              <w:spacing w:before="0" w:beforeAutospacing="0" w:after="120" w:line="360" w:lineRule="auto"/>
              <w:ind w:left="360"/>
              <w:jc w:val="both"/>
              <w:textAlignment w:val="baseline"/>
              <w:rPr>
                <w:b/>
                <w:bCs/>
              </w:rPr>
            </w:pPr>
            <w:r w:rsidRPr="0031223E">
              <w:rPr>
                <w:b/>
              </w:rPr>
              <w:t xml:space="preserve">Nguyên nhân tử vong </w:t>
            </w:r>
          </w:p>
          <w:p w14:paraId="4733AFF8" w14:textId="3F915796" w:rsidR="0031223E" w:rsidRPr="0031223E" w:rsidRDefault="0031223E" w:rsidP="0031223E">
            <w:pPr>
              <w:pStyle w:val="NormalWeb"/>
              <w:numPr>
                <w:ilvl w:val="0"/>
                <w:numId w:val="109"/>
              </w:numPr>
              <w:spacing w:before="0" w:beforeAutospacing="0" w:after="120" w:line="360" w:lineRule="auto"/>
              <w:jc w:val="both"/>
              <w:textAlignment w:val="baseline"/>
              <w:rPr>
                <w:b/>
                <w:bCs/>
              </w:rPr>
            </w:pPr>
            <w:r>
              <w:t>UI Control: Lable</w:t>
            </w:r>
          </w:p>
          <w:p w14:paraId="269D8C46"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Table Name: patients_dies_reasons </w:t>
            </w:r>
          </w:p>
          <w:p w14:paraId="7FCC3282"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Column Name: reason </w:t>
            </w:r>
          </w:p>
          <w:p w14:paraId="5E0DCD21" w14:textId="4BE240E4"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Datatype: </w:t>
            </w:r>
            <w:proofErr w:type="gramStart"/>
            <w:r w:rsidR="00CC0DEB">
              <w:t>String(</w:t>
            </w:r>
            <w:proofErr w:type="gramEnd"/>
            <w:r w:rsidR="00CC0DEB">
              <w:t xml:space="preserve">255) </w:t>
            </w:r>
            <w:r>
              <w:t xml:space="preserve"> </w:t>
            </w:r>
          </w:p>
          <w:p w14:paraId="45D9EF7B" w14:textId="57A83F67" w:rsidR="0031223E" w:rsidRPr="0031223E" w:rsidRDefault="0031223E" w:rsidP="0031223E">
            <w:pPr>
              <w:pStyle w:val="NormalWeb"/>
              <w:numPr>
                <w:ilvl w:val="0"/>
                <w:numId w:val="109"/>
              </w:numPr>
              <w:spacing w:before="0" w:beforeAutospacing="0" w:after="120" w:line="360" w:lineRule="auto"/>
              <w:jc w:val="both"/>
              <w:textAlignment w:val="baseline"/>
              <w:rPr>
                <w:b/>
                <w:bCs/>
              </w:rPr>
            </w:pPr>
            <w:r>
              <w:t>Comments:</w:t>
            </w:r>
          </w:p>
          <w:p w14:paraId="50B0BB13" w14:textId="73D750FE" w:rsidR="0031223E" w:rsidRDefault="0031223E" w:rsidP="0031223E">
            <w:pPr>
              <w:pStyle w:val="NormalWeb"/>
              <w:spacing w:before="0" w:beforeAutospacing="0" w:after="120" w:line="360" w:lineRule="auto"/>
              <w:ind w:left="360"/>
              <w:jc w:val="both"/>
              <w:textAlignment w:val="baseline"/>
            </w:pPr>
            <w:r w:rsidRPr="0031223E">
              <w:rPr>
                <w:b/>
              </w:rPr>
              <w:t>Mã bệnh</w:t>
            </w:r>
            <w:r>
              <w:rPr>
                <w:b/>
              </w:rPr>
              <w:t xml:space="preserve"> </w:t>
            </w:r>
            <w:r w:rsidRPr="0031223E">
              <w:rPr>
                <w:b/>
              </w:rPr>
              <w:t>(ICD10)</w:t>
            </w:r>
            <w:r>
              <w:t xml:space="preserve"> </w:t>
            </w:r>
          </w:p>
          <w:p w14:paraId="792B773C"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lastRenderedPageBreak/>
              <w:t xml:space="preserve">UI Control: Lable </w:t>
            </w:r>
          </w:p>
          <w:p w14:paraId="54F03AA5"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Table Name: </w:t>
            </w:r>
            <w:r w:rsidRPr="0031223E">
              <w:rPr>
                <w:b/>
              </w:rPr>
              <w:t>patients_dies_reasons</w:t>
            </w:r>
            <w:r>
              <w:t xml:space="preserve"> </w:t>
            </w:r>
          </w:p>
          <w:p w14:paraId="3450F890"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Column Name: diseases_code </w:t>
            </w:r>
          </w:p>
          <w:p w14:paraId="5C2795BC" w14:textId="77777777"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Datatype: </w:t>
            </w:r>
            <w:proofErr w:type="gramStart"/>
            <w:r>
              <w:t>Varchar(</w:t>
            </w:r>
            <w:proofErr w:type="gramEnd"/>
            <w:r>
              <w:t xml:space="preserve">10) </w:t>
            </w:r>
          </w:p>
          <w:p w14:paraId="6C953FE3" w14:textId="75A84508" w:rsidR="0031223E" w:rsidRPr="0031223E" w:rsidRDefault="0031223E" w:rsidP="0031223E">
            <w:pPr>
              <w:pStyle w:val="NormalWeb"/>
              <w:numPr>
                <w:ilvl w:val="0"/>
                <w:numId w:val="109"/>
              </w:numPr>
              <w:spacing w:before="0" w:beforeAutospacing="0" w:after="120" w:line="360" w:lineRule="auto"/>
              <w:jc w:val="both"/>
              <w:textAlignment w:val="baseline"/>
              <w:rPr>
                <w:b/>
                <w:bCs/>
              </w:rPr>
            </w:pPr>
            <w:r>
              <w:t xml:space="preserve">Comments: Đối chiếu sang bảng </w:t>
            </w:r>
            <w:r w:rsidRPr="0031223E">
              <w:rPr>
                <w:b/>
              </w:rPr>
              <w:t>Cats_icd10</w:t>
            </w:r>
            <w:r>
              <w:t xml:space="preserve"> để lấy mã bệnh</w:t>
            </w:r>
          </w:p>
          <w:p w14:paraId="192BAD10" w14:textId="77777777" w:rsidR="00257F6B" w:rsidRDefault="0031223E" w:rsidP="0031223E">
            <w:pPr>
              <w:pStyle w:val="NormalWeb"/>
              <w:spacing w:before="0" w:beforeAutospacing="0" w:after="120" w:line="360" w:lineRule="auto"/>
              <w:ind w:left="360"/>
              <w:jc w:val="both"/>
              <w:textAlignment w:val="baseline"/>
            </w:pPr>
            <w:r w:rsidRPr="00257F6B">
              <w:rPr>
                <w:b/>
              </w:rPr>
              <w:t xml:space="preserve">Tên </w:t>
            </w:r>
            <w:proofErr w:type="gramStart"/>
            <w:r w:rsidRPr="00257F6B">
              <w:rPr>
                <w:b/>
              </w:rPr>
              <w:t>bệnh(</w:t>
            </w:r>
            <w:proofErr w:type="gramEnd"/>
            <w:r w:rsidRPr="00257F6B">
              <w:rPr>
                <w:b/>
              </w:rPr>
              <w:t>ICD10)</w:t>
            </w:r>
            <w:r>
              <w:t xml:space="preserve"> </w:t>
            </w:r>
          </w:p>
          <w:p w14:paraId="07360077"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UI Control: Lable </w:t>
            </w:r>
          </w:p>
          <w:p w14:paraId="2DD0228D"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Table Name: patients_dies_reasons </w:t>
            </w:r>
          </w:p>
          <w:p w14:paraId="0CF92F6C" w14:textId="77777777"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Column Name: diseases_name </w:t>
            </w:r>
          </w:p>
          <w:p w14:paraId="3192E18A" w14:textId="5DB8D405" w:rsidR="00257F6B" w:rsidRPr="00257F6B" w:rsidRDefault="0031223E" w:rsidP="00257F6B">
            <w:pPr>
              <w:pStyle w:val="NormalWeb"/>
              <w:numPr>
                <w:ilvl w:val="0"/>
                <w:numId w:val="109"/>
              </w:numPr>
              <w:spacing w:before="0" w:beforeAutospacing="0" w:after="120" w:line="360" w:lineRule="auto"/>
              <w:jc w:val="both"/>
              <w:textAlignment w:val="baseline"/>
              <w:rPr>
                <w:b/>
                <w:bCs/>
              </w:rPr>
            </w:pPr>
            <w:r>
              <w:t xml:space="preserve">Datatype: </w:t>
            </w:r>
            <w:proofErr w:type="gramStart"/>
            <w:r w:rsidR="00CC0DEB">
              <w:t>String(</w:t>
            </w:r>
            <w:proofErr w:type="gramEnd"/>
            <w:r w:rsidR="00CC0DEB">
              <w:t xml:space="preserve">255) </w:t>
            </w:r>
            <w:r>
              <w:t xml:space="preserve"> </w:t>
            </w:r>
          </w:p>
          <w:p w14:paraId="536D27C9" w14:textId="6AE337B5" w:rsidR="0031223E" w:rsidRPr="00257F6B" w:rsidRDefault="0031223E" w:rsidP="00257F6B">
            <w:pPr>
              <w:pStyle w:val="NormalWeb"/>
              <w:numPr>
                <w:ilvl w:val="0"/>
                <w:numId w:val="109"/>
              </w:numPr>
              <w:spacing w:before="0" w:beforeAutospacing="0" w:after="120" w:line="360" w:lineRule="auto"/>
              <w:jc w:val="both"/>
              <w:textAlignment w:val="baseline"/>
              <w:rPr>
                <w:b/>
                <w:bCs/>
              </w:rPr>
            </w:pPr>
            <w:r>
              <w:t>Comments:</w:t>
            </w:r>
          </w:p>
          <w:p w14:paraId="5F07572D" w14:textId="77777777" w:rsidR="00257F6B" w:rsidRDefault="00257F6B" w:rsidP="00257F6B">
            <w:pPr>
              <w:pStyle w:val="NormalWeb"/>
              <w:spacing w:before="0" w:beforeAutospacing="0" w:after="120" w:line="360" w:lineRule="auto"/>
              <w:ind w:left="360"/>
              <w:jc w:val="both"/>
              <w:textAlignment w:val="baseline"/>
              <w:rPr>
                <w:b/>
              </w:rPr>
            </w:pPr>
            <w:r w:rsidRPr="00257F6B">
              <w:rPr>
                <w:b/>
              </w:rPr>
              <w:t xml:space="preserve">Thao tác </w:t>
            </w:r>
          </w:p>
          <w:p w14:paraId="7D8A0E3A" w14:textId="77777777" w:rsidR="00257F6B" w:rsidRDefault="00257F6B" w:rsidP="00257F6B">
            <w:pPr>
              <w:pStyle w:val="NormalWeb"/>
              <w:spacing w:before="0" w:beforeAutospacing="0" w:after="120" w:line="360" w:lineRule="auto"/>
              <w:ind w:left="360"/>
              <w:jc w:val="both"/>
              <w:textAlignment w:val="baseline"/>
            </w:pPr>
            <w:r w:rsidRPr="00257F6B">
              <w:rPr>
                <w:b/>
              </w:rPr>
              <w:t>Button Sửa</w:t>
            </w:r>
            <w:r>
              <w:t xml:space="preserve"> </w:t>
            </w:r>
          </w:p>
          <w:p w14:paraId="1E4207F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 xml:space="preserve">UI Control: Button </w:t>
            </w:r>
          </w:p>
          <w:p w14:paraId="31A8B2A3"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Comments: Xử lý sự kiện gọi popup sửa nguyên nhân chấn thương</w:t>
            </w:r>
          </w:p>
          <w:p w14:paraId="0B2BF383" w14:textId="77777777" w:rsidR="00257F6B" w:rsidRDefault="00257F6B" w:rsidP="00257F6B">
            <w:pPr>
              <w:pStyle w:val="NormalWeb"/>
              <w:spacing w:before="0" w:beforeAutospacing="0" w:after="120" w:line="360" w:lineRule="auto"/>
              <w:ind w:left="360"/>
              <w:jc w:val="both"/>
              <w:textAlignment w:val="baseline"/>
            </w:pPr>
            <w:r w:rsidRPr="00257F6B">
              <w:rPr>
                <w:b/>
              </w:rPr>
              <w:t>Button xóa</w:t>
            </w:r>
            <w:r>
              <w:t xml:space="preserve"> </w:t>
            </w:r>
          </w:p>
          <w:p w14:paraId="7CC2F8A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rPr>
            </w:pPr>
            <w:r>
              <w:t xml:space="preserve">UI Control: Button </w:t>
            </w:r>
          </w:p>
          <w:p w14:paraId="29DD0D05" w14:textId="5ECA357F" w:rsidR="00257F6B" w:rsidRPr="00257F6B" w:rsidRDefault="00257F6B" w:rsidP="00257F6B">
            <w:pPr>
              <w:pStyle w:val="NormalWeb"/>
              <w:numPr>
                <w:ilvl w:val="0"/>
                <w:numId w:val="109"/>
              </w:numPr>
              <w:spacing w:before="0" w:beforeAutospacing="0" w:after="120" w:line="360" w:lineRule="auto"/>
              <w:jc w:val="both"/>
              <w:textAlignment w:val="baseline"/>
              <w:rPr>
                <w:b/>
                <w:bCs/>
              </w:rPr>
            </w:pPr>
            <w:r>
              <w:t>Comments: Xử lý sự kiện gọi popup xóa nguyên nhân chấn thương</w:t>
            </w:r>
          </w:p>
          <w:p w14:paraId="2B5607FB" w14:textId="77777777" w:rsidR="00257F6B" w:rsidRDefault="00257F6B" w:rsidP="00257F6B">
            <w:pPr>
              <w:pStyle w:val="NormalWeb"/>
              <w:spacing w:before="0" w:beforeAutospacing="0" w:after="120" w:line="360" w:lineRule="auto"/>
              <w:ind w:left="360"/>
              <w:jc w:val="both"/>
              <w:textAlignment w:val="baseline"/>
            </w:pPr>
            <w:r w:rsidRPr="00257F6B">
              <w:rPr>
                <w:b/>
              </w:rPr>
              <w:t>Button thêm Nguyên nhân</w:t>
            </w:r>
            <w:r>
              <w:t xml:space="preserve"> </w:t>
            </w:r>
          </w:p>
          <w:p w14:paraId="078D4EF1" w14:textId="77777777" w:rsidR="00257F6B" w:rsidRPr="00257F6B" w:rsidRDefault="00257F6B" w:rsidP="00257F6B">
            <w:pPr>
              <w:pStyle w:val="NormalWeb"/>
              <w:numPr>
                <w:ilvl w:val="0"/>
                <w:numId w:val="109"/>
              </w:numPr>
              <w:spacing w:before="0" w:beforeAutospacing="0" w:after="120" w:line="360" w:lineRule="auto"/>
              <w:jc w:val="both"/>
              <w:textAlignment w:val="baseline"/>
              <w:rPr>
                <w:bCs/>
              </w:rPr>
            </w:pPr>
            <w:r>
              <w:t xml:space="preserve">UI Control: Button </w:t>
            </w:r>
          </w:p>
          <w:p w14:paraId="0E733BB5" w14:textId="03E51CC4" w:rsidR="00257F6B" w:rsidRPr="00257F6B" w:rsidRDefault="00257F6B" w:rsidP="00257F6B">
            <w:pPr>
              <w:pStyle w:val="NormalWeb"/>
              <w:numPr>
                <w:ilvl w:val="0"/>
                <w:numId w:val="109"/>
              </w:numPr>
              <w:spacing w:before="0" w:beforeAutospacing="0" w:after="120" w:line="360" w:lineRule="auto"/>
              <w:jc w:val="both"/>
              <w:textAlignment w:val="baseline"/>
              <w:rPr>
                <w:bCs/>
              </w:rPr>
            </w:pPr>
            <w:r>
              <w:t>Comments: Xử lý sự kiện gọi popup nguyên nhân chấn thương</w:t>
            </w:r>
          </w:p>
          <w:p w14:paraId="40140638" w14:textId="77777777" w:rsidR="00F112BA" w:rsidRDefault="00F112BA" w:rsidP="00F112BA">
            <w:pPr>
              <w:pStyle w:val="NormalWeb"/>
              <w:spacing w:before="0" w:beforeAutospacing="0" w:after="120" w:line="360" w:lineRule="auto"/>
              <w:ind w:left="360"/>
              <w:jc w:val="both"/>
            </w:pPr>
            <w:r>
              <w:rPr>
                <w:b/>
                <w:bCs/>
                <w:color w:val="000000"/>
              </w:rPr>
              <w:t>Nơi tử vong</w:t>
            </w:r>
          </w:p>
          <w:p w14:paraId="5B3F6690" w14:textId="5AAE7F4F"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lastRenderedPageBreak/>
              <w:t xml:space="preserve">UI Control: </w:t>
            </w:r>
            <w:r w:rsidR="00257F6B">
              <w:t>Combobox</w:t>
            </w:r>
          </w:p>
          <w:p w14:paraId="2A4E8272"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Pr="00AA1B32">
              <w:rPr>
                <w:b/>
                <w:color w:val="000000"/>
              </w:rPr>
              <w:t>patients_dies</w:t>
            </w:r>
          </w:p>
          <w:p w14:paraId="20EF2AFB" w14:textId="77777777"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Pr="00CC5CEA">
              <w:rPr>
                <w:color w:val="000000"/>
              </w:rPr>
              <w:t>death_place_id</w:t>
            </w:r>
          </w:p>
          <w:p w14:paraId="129792CE" w14:textId="77777777" w:rsidR="00257F6B" w:rsidRPr="00257F6B" w:rsidRDefault="00257F6B" w:rsidP="00F112BA">
            <w:pPr>
              <w:pStyle w:val="NormalWeb"/>
              <w:numPr>
                <w:ilvl w:val="0"/>
                <w:numId w:val="109"/>
              </w:numPr>
              <w:spacing w:before="0" w:beforeAutospacing="0" w:after="120" w:line="360" w:lineRule="auto"/>
              <w:jc w:val="both"/>
              <w:textAlignment w:val="baseline"/>
              <w:rPr>
                <w:color w:val="000000"/>
              </w:rPr>
            </w:pPr>
            <w:r>
              <w:t xml:space="preserve">Datatype: </w:t>
            </w:r>
            <w:proofErr w:type="gramStart"/>
            <w:r>
              <w:t>INT(</w:t>
            </w:r>
            <w:proofErr w:type="gramEnd"/>
            <w:r>
              <w:t>1)</w:t>
            </w:r>
          </w:p>
          <w:p w14:paraId="12509150" w14:textId="5DFEC9FB" w:rsidR="00F112BA" w:rsidRDefault="00F112BA" w:rsidP="00F112BA">
            <w:pPr>
              <w:pStyle w:val="NormalWeb"/>
              <w:numPr>
                <w:ilvl w:val="0"/>
                <w:numId w:val="109"/>
              </w:numPr>
              <w:spacing w:before="0" w:beforeAutospacing="0" w:after="120" w:line="360" w:lineRule="auto"/>
              <w:jc w:val="both"/>
              <w:textAlignment w:val="baseline"/>
              <w:rPr>
                <w:color w:val="000000"/>
              </w:rPr>
            </w:pPr>
            <w:r>
              <w:rPr>
                <w:color w:val="000000"/>
              </w:rPr>
              <w:t>Nullable: no</w:t>
            </w:r>
          </w:p>
          <w:p w14:paraId="37E37165" w14:textId="2986F66A" w:rsidR="00F112BA" w:rsidRPr="00A277D8" w:rsidRDefault="00F112BA" w:rsidP="00F112BA">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r w:rsidR="00257F6B">
              <w:t xml:space="preserve">Đối chiếu sang bảng </w:t>
            </w:r>
            <w:r w:rsidR="00257F6B" w:rsidRPr="00257F6B">
              <w:rPr>
                <w:b/>
              </w:rPr>
              <w:t>cats_death_places</w:t>
            </w:r>
            <w:r w:rsidR="00257F6B">
              <w:t xml:space="preserve"> lấy tên nơi tử vong</w:t>
            </w:r>
          </w:p>
          <w:p w14:paraId="709454A0" w14:textId="77777777" w:rsidR="00257F6B" w:rsidRDefault="00257F6B" w:rsidP="00257F6B">
            <w:pPr>
              <w:pStyle w:val="NormalWeb"/>
              <w:spacing w:before="0" w:beforeAutospacing="0" w:after="120" w:line="360" w:lineRule="auto"/>
              <w:ind w:left="360"/>
              <w:jc w:val="both"/>
              <w:textAlignment w:val="baseline"/>
            </w:pPr>
            <w:r w:rsidRPr="00257F6B">
              <w:rPr>
                <w:b/>
              </w:rPr>
              <w:t>Cơ sở y tế ghi nhận tử vong</w:t>
            </w:r>
            <w:r w:rsidRPr="00257F6B">
              <w:rPr>
                <w:color w:val="FF0000"/>
              </w:rPr>
              <w:t xml:space="preserve">* </w:t>
            </w:r>
          </w:p>
          <w:p w14:paraId="5E2258E8"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UI Control: Combobox </w:t>
            </w:r>
          </w:p>
          <w:p w14:paraId="6949377F"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Table Name: patients_dies </w:t>
            </w:r>
          </w:p>
          <w:p w14:paraId="04355DD1"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Column Name: healthfacilities_id </w:t>
            </w:r>
          </w:p>
          <w:p w14:paraId="3A81EE9E"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t>INT(</w:t>
            </w:r>
            <w:proofErr w:type="gramEnd"/>
            <w:r>
              <w:t xml:space="preserve">1) </w:t>
            </w:r>
          </w:p>
          <w:p w14:paraId="7E21FB5E" w14:textId="25ABF406"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proofErr w:type="gramStart"/>
            <w:r>
              <w:t>Comments:Đối</w:t>
            </w:r>
            <w:proofErr w:type="gramEnd"/>
            <w:r>
              <w:t xml:space="preserve"> chiếu sang bảng </w:t>
            </w:r>
            <w:r w:rsidRPr="00257F6B">
              <w:rPr>
                <w:b/>
              </w:rPr>
              <w:t>cats_ healthfacilities</w:t>
            </w:r>
            <w:r>
              <w:t xml:space="preserve"> lấy tên CSYT ghi nhận tử vong</w:t>
            </w:r>
          </w:p>
          <w:p w14:paraId="54F98ADC" w14:textId="77777777" w:rsidR="00257F6B" w:rsidRDefault="00257F6B" w:rsidP="00257F6B">
            <w:pPr>
              <w:pStyle w:val="NormalWeb"/>
              <w:spacing w:before="0" w:beforeAutospacing="0" w:after="120" w:line="360" w:lineRule="auto"/>
              <w:ind w:left="360"/>
              <w:jc w:val="both"/>
              <w:textAlignment w:val="baseline"/>
            </w:pPr>
            <w:r w:rsidRPr="00257F6B">
              <w:rPr>
                <w:b/>
              </w:rPr>
              <w:t>Nơi tử vong khác</w:t>
            </w:r>
            <w:r>
              <w:t xml:space="preserve"> </w:t>
            </w:r>
          </w:p>
          <w:p w14:paraId="4FAA785D"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UI Control: Textbox </w:t>
            </w:r>
          </w:p>
          <w:p w14:paraId="3603DC80"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Default: Disable </w:t>
            </w:r>
          </w:p>
          <w:p w14:paraId="07F5B201" w14:textId="77777777"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Table Name: patients_dies </w:t>
            </w:r>
          </w:p>
          <w:p w14:paraId="50BD4EBD" w14:textId="77BA8170"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Column Name: death_place_other</w:t>
            </w:r>
          </w:p>
          <w:p w14:paraId="27E4C6E1" w14:textId="456018C1" w:rsidR="00257F6B" w:rsidRPr="00257F6B" w:rsidRDefault="00257F6B" w:rsidP="00257F6B">
            <w:pPr>
              <w:pStyle w:val="NormalWeb"/>
              <w:numPr>
                <w:ilvl w:val="0"/>
                <w:numId w:val="109"/>
              </w:numPr>
              <w:spacing w:before="0" w:beforeAutospacing="0" w:after="120" w:line="360" w:lineRule="auto"/>
              <w:jc w:val="both"/>
              <w:textAlignment w:val="baseline"/>
              <w:rPr>
                <w:b/>
                <w:bCs/>
                <w:color w:val="000000"/>
              </w:rPr>
            </w:pPr>
            <w:r>
              <w:t xml:space="preserve">Datatype: </w:t>
            </w:r>
            <w:proofErr w:type="gramStart"/>
            <w:r w:rsidR="00CC0DEB">
              <w:t>string</w:t>
            </w:r>
            <w:r>
              <w:t>(</w:t>
            </w:r>
            <w:proofErr w:type="gramEnd"/>
            <w:r>
              <w:t xml:space="preserve">255) </w:t>
            </w:r>
          </w:p>
          <w:p w14:paraId="4904A4EA" w14:textId="4E074507" w:rsidR="00257F6B" w:rsidRPr="00CF57A5" w:rsidRDefault="00257F6B" w:rsidP="00257F6B">
            <w:pPr>
              <w:pStyle w:val="NormalWeb"/>
              <w:numPr>
                <w:ilvl w:val="0"/>
                <w:numId w:val="109"/>
              </w:numPr>
              <w:spacing w:before="0" w:beforeAutospacing="0" w:after="120" w:line="360" w:lineRule="auto"/>
              <w:jc w:val="both"/>
              <w:textAlignment w:val="baseline"/>
              <w:rPr>
                <w:b/>
                <w:bCs/>
                <w:color w:val="000000"/>
              </w:rPr>
            </w:pPr>
            <w:r>
              <w:t>Comments:</w:t>
            </w:r>
            <w:r w:rsidR="00A02067">
              <w:t xml:space="preserve"> </w:t>
            </w:r>
            <w:r>
              <w:t>Enable khi Nơi tử vong = Địa điểm khác</w:t>
            </w:r>
          </w:p>
          <w:p w14:paraId="755BABA2" w14:textId="3A4E2665" w:rsidR="00CF57A5" w:rsidRDefault="00CF57A5" w:rsidP="00CF57A5">
            <w:pPr>
              <w:pStyle w:val="NormalWeb"/>
              <w:spacing w:before="0" w:beforeAutospacing="0" w:after="120" w:line="360" w:lineRule="auto"/>
              <w:ind w:left="360"/>
              <w:jc w:val="both"/>
              <w:textAlignment w:val="baseline"/>
              <w:rPr>
                <w:b/>
                <w:bCs/>
                <w:color w:val="000000"/>
              </w:rPr>
            </w:pPr>
            <w:r>
              <w:rPr>
                <w:b/>
                <w:bCs/>
                <w:color w:val="000000"/>
              </w:rPr>
              <w:t>Người chết có đang mang thai không</w:t>
            </w:r>
          </w:p>
          <w:p w14:paraId="2FE83998" w14:textId="6F7B3C61" w:rsidR="00CF57A5" w:rsidRPr="00116170" w:rsidRDefault="00CF57A5" w:rsidP="00D5347A">
            <w:pPr>
              <w:pStyle w:val="NormalWeb"/>
              <w:numPr>
                <w:ilvl w:val="0"/>
                <w:numId w:val="323"/>
              </w:numPr>
              <w:spacing w:before="0" w:beforeAutospacing="0" w:after="120" w:line="360" w:lineRule="auto"/>
              <w:jc w:val="both"/>
              <w:textAlignment w:val="baseline"/>
              <w:rPr>
                <w:b/>
                <w:bCs/>
                <w:color w:val="000000"/>
              </w:rPr>
            </w:pPr>
            <w:r w:rsidRPr="00CF57A5">
              <w:rPr>
                <w:bCs/>
                <w:color w:val="000000"/>
              </w:rPr>
              <w:t>Chỉ hiển thị khi</w:t>
            </w:r>
            <w:r>
              <w:rPr>
                <w:b/>
                <w:bCs/>
                <w:color w:val="000000"/>
              </w:rPr>
              <w:t xml:space="preserve"> </w:t>
            </w:r>
            <w:proofErr w:type="gramStart"/>
            <w:r>
              <w:rPr>
                <w:b/>
                <w:bCs/>
                <w:color w:val="000000"/>
              </w:rPr>
              <w:t>patients.gender</w:t>
            </w:r>
            <w:proofErr w:type="gramEnd"/>
            <w:r>
              <w:rPr>
                <w:b/>
                <w:bCs/>
                <w:color w:val="000000"/>
              </w:rPr>
              <w:t>_id = female</w:t>
            </w:r>
          </w:p>
          <w:p w14:paraId="012AFF3B" w14:textId="52919874" w:rsidR="00CF57A5" w:rsidRPr="003A3E03" w:rsidRDefault="00CF57A5" w:rsidP="00CF57A5">
            <w:pPr>
              <w:pStyle w:val="NormalWeb"/>
              <w:numPr>
                <w:ilvl w:val="0"/>
                <w:numId w:val="109"/>
              </w:numPr>
              <w:spacing w:before="0" w:beforeAutospacing="0" w:after="120" w:line="360" w:lineRule="auto"/>
              <w:jc w:val="both"/>
              <w:textAlignment w:val="baseline"/>
              <w:rPr>
                <w:bCs/>
              </w:rPr>
            </w:pPr>
            <w:r>
              <w:rPr>
                <w:b/>
                <w:bCs/>
                <w:color w:val="000000"/>
              </w:rPr>
              <w:t xml:space="preserve"> </w:t>
            </w:r>
            <w:r>
              <w:t xml:space="preserve">UI Control: Checkbox </w:t>
            </w:r>
          </w:p>
          <w:p w14:paraId="698E2152" w14:textId="77777777" w:rsidR="00CF57A5" w:rsidRPr="003A3E03" w:rsidRDefault="00CF57A5" w:rsidP="00CF57A5">
            <w:pPr>
              <w:pStyle w:val="NormalWeb"/>
              <w:numPr>
                <w:ilvl w:val="0"/>
                <w:numId w:val="109"/>
              </w:numPr>
              <w:spacing w:before="0" w:beforeAutospacing="0" w:after="120" w:line="360" w:lineRule="auto"/>
              <w:jc w:val="both"/>
              <w:textAlignment w:val="baseline"/>
              <w:rPr>
                <w:bCs/>
              </w:rPr>
            </w:pPr>
            <w:r>
              <w:t xml:space="preserve">Table Name: patients_dies </w:t>
            </w:r>
          </w:p>
          <w:p w14:paraId="0CA12B0C" w14:textId="35B91146" w:rsidR="00CF57A5" w:rsidRPr="003A3E03" w:rsidRDefault="00CF57A5" w:rsidP="00CF57A5">
            <w:pPr>
              <w:pStyle w:val="NormalWeb"/>
              <w:numPr>
                <w:ilvl w:val="0"/>
                <w:numId w:val="109"/>
              </w:numPr>
              <w:spacing w:before="0" w:beforeAutospacing="0" w:after="120" w:line="360" w:lineRule="auto"/>
              <w:jc w:val="both"/>
              <w:textAlignment w:val="baseline"/>
              <w:rPr>
                <w:bCs/>
              </w:rPr>
            </w:pPr>
            <w:r>
              <w:t xml:space="preserve">Column Name: </w:t>
            </w:r>
            <w:r w:rsidR="001A5E46" w:rsidRPr="001A5E46">
              <w:t>is_pregnant_women_dead</w:t>
            </w:r>
            <w:r>
              <w:t xml:space="preserve"> </w:t>
            </w:r>
          </w:p>
          <w:p w14:paraId="171E7F1C" w14:textId="230D906B" w:rsidR="001A5E46" w:rsidRPr="00A02067" w:rsidRDefault="00CF57A5" w:rsidP="001A5E46">
            <w:pPr>
              <w:pStyle w:val="NormalWeb"/>
              <w:numPr>
                <w:ilvl w:val="0"/>
                <w:numId w:val="109"/>
              </w:numPr>
              <w:spacing w:before="0" w:beforeAutospacing="0" w:after="120" w:line="360" w:lineRule="auto"/>
              <w:jc w:val="both"/>
              <w:textAlignment w:val="baseline"/>
              <w:rPr>
                <w:bCs/>
              </w:rPr>
            </w:pPr>
            <w:r>
              <w:lastRenderedPageBreak/>
              <w:t xml:space="preserve">Datatype: </w:t>
            </w:r>
            <w:proofErr w:type="gramStart"/>
            <w:r>
              <w:t>INT(</w:t>
            </w:r>
            <w:proofErr w:type="gramEnd"/>
            <w:r>
              <w:t xml:space="preserve">1) </w:t>
            </w:r>
          </w:p>
          <w:p w14:paraId="5A6A1F74" w14:textId="23D6BB2C" w:rsidR="00A02067" w:rsidRPr="001A5E46" w:rsidRDefault="00A02067" w:rsidP="001A5E46">
            <w:pPr>
              <w:pStyle w:val="NormalWeb"/>
              <w:numPr>
                <w:ilvl w:val="0"/>
                <w:numId w:val="109"/>
              </w:numPr>
              <w:spacing w:before="0" w:beforeAutospacing="0" w:after="120" w:line="360" w:lineRule="auto"/>
              <w:jc w:val="both"/>
              <w:textAlignment w:val="baseline"/>
              <w:rPr>
                <w:bCs/>
              </w:rPr>
            </w:pPr>
            <w:r>
              <w:rPr>
                <w:bCs/>
              </w:rPr>
              <w:t>Default: Disable</w:t>
            </w:r>
          </w:p>
          <w:p w14:paraId="6A76932C" w14:textId="61F8FD29" w:rsidR="00772455" w:rsidRDefault="00CF57A5" w:rsidP="00772455">
            <w:pPr>
              <w:pStyle w:val="NormalWeb"/>
              <w:numPr>
                <w:ilvl w:val="0"/>
                <w:numId w:val="109"/>
              </w:numPr>
              <w:spacing w:before="0" w:beforeAutospacing="0" w:after="120" w:line="360" w:lineRule="auto"/>
              <w:jc w:val="both"/>
            </w:pPr>
            <w:r>
              <w:t xml:space="preserve">Comments: </w:t>
            </w:r>
            <w:r w:rsidR="00772455" w:rsidRPr="00772455">
              <w:t>Người chết có đang mang thai không?  (0=Chưa xác định, 1=Có, 2=Không, 3=Không biết)</w:t>
            </w:r>
          </w:p>
          <w:p w14:paraId="6B6CE241" w14:textId="77777777" w:rsidR="00772455" w:rsidRDefault="00772455" w:rsidP="00772455">
            <w:pPr>
              <w:pStyle w:val="NormalWeb"/>
              <w:spacing w:before="0" w:beforeAutospacing="0" w:after="120" w:line="360" w:lineRule="auto"/>
              <w:ind w:left="360"/>
              <w:jc w:val="both"/>
            </w:pPr>
            <w:r w:rsidRPr="00772455">
              <w:rPr>
                <w:b/>
              </w:rPr>
              <w:t>Tình trạng tử vong</w:t>
            </w:r>
            <w:r>
              <w:t xml:space="preserve"> </w:t>
            </w:r>
          </w:p>
          <w:p w14:paraId="7CE684D4" w14:textId="77777777" w:rsidR="00772455" w:rsidRDefault="00772455" w:rsidP="00772455">
            <w:pPr>
              <w:pStyle w:val="NormalWeb"/>
              <w:numPr>
                <w:ilvl w:val="0"/>
                <w:numId w:val="109"/>
              </w:numPr>
              <w:spacing w:before="0" w:beforeAutospacing="0" w:after="120" w:line="360" w:lineRule="auto"/>
              <w:jc w:val="both"/>
            </w:pPr>
            <w:r>
              <w:t xml:space="preserve">UI Control: Checkbox </w:t>
            </w:r>
          </w:p>
          <w:p w14:paraId="40A74E89" w14:textId="77777777" w:rsidR="00772455" w:rsidRDefault="00772455" w:rsidP="00772455">
            <w:pPr>
              <w:pStyle w:val="NormalWeb"/>
              <w:numPr>
                <w:ilvl w:val="0"/>
                <w:numId w:val="109"/>
              </w:numPr>
              <w:spacing w:before="0" w:beforeAutospacing="0" w:after="120" w:line="360" w:lineRule="auto"/>
              <w:jc w:val="both"/>
            </w:pPr>
            <w:r>
              <w:t xml:space="preserve">Table Name: patients_dies </w:t>
            </w:r>
          </w:p>
          <w:p w14:paraId="0797F1DF" w14:textId="77777777" w:rsidR="00772455" w:rsidRDefault="00772455" w:rsidP="00772455">
            <w:pPr>
              <w:pStyle w:val="NormalWeb"/>
              <w:numPr>
                <w:ilvl w:val="0"/>
                <w:numId w:val="109"/>
              </w:numPr>
              <w:spacing w:before="0" w:beforeAutospacing="0" w:after="120" w:line="360" w:lineRule="auto"/>
              <w:jc w:val="both"/>
            </w:pPr>
            <w:r>
              <w:t xml:space="preserve">Column Name: death_status </w:t>
            </w:r>
          </w:p>
          <w:p w14:paraId="71726E88" w14:textId="77777777" w:rsidR="00A02067" w:rsidRDefault="00A02067" w:rsidP="00A02067">
            <w:pPr>
              <w:pStyle w:val="NormalWeb"/>
              <w:numPr>
                <w:ilvl w:val="0"/>
                <w:numId w:val="109"/>
              </w:numPr>
              <w:spacing w:before="0" w:beforeAutospacing="0" w:after="120" w:line="360" w:lineRule="auto"/>
              <w:jc w:val="both"/>
            </w:pPr>
            <w:r>
              <w:t xml:space="preserve">Default: Disable </w:t>
            </w:r>
          </w:p>
          <w:p w14:paraId="7CD6E72D" w14:textId="77777777" w:rsidR="00772455" w:rsidRDefault="00772455" w:rsidP="00772455">
            <w:pPr>
              <w:pStyle w:val="NormalWeb"/>
              <w:numPr>
                <w:ilvl w:val="0"/>
                <w:numId w:val="109"/>
              </w:numPr>
              <w:spacing w:before="0" w:beforeAutospacing="0" w:after="120" w:line="360" w:lineRule="auto"/>
              <w:jc w:val="both"/>
            </w:pPr>
            <w:r>
              <w:t xml:space="preserve">Datatype: </w:t>
            </w:r>
            <w:proofErr w:type="gramStart"/>
            <w:r>
              <w:t>INT(</w:t>
            </w:r>
            <w:proofErr w:type="gramEnd"/>
            <w:r>
              <w:t xml:space="preserve">1) </w:t>
            </w:r>
          </w:p>
          <w:p w14:paraId="2815099A" w14:textId="660D54DD" w:rsidR="00772455" w:rsidRDefault="00772455" w:rsidP="00772455">
            <w:pPr>
              <w:pStyle w:val="NormalWeb"/>
              <w:numPr>
                <w:ilvl w:val="0"/>
                <w:numId w:val="109"/>
              </w:numPr>
              <w:spacing w:before="0" w:beforeAutospacing="0" w:after="120" w:line="360" w:lineRule="auto"/>
              <w:jc w:val="both"/>
            </w:pPr>
            <w:r>
              <w:t>Comments: Enable khi người chết có mang thai = 1. Tình trạng tử vong (0=Chưa xác định, 1=Tại thời điểm tử vong ,2=Trong vòng 42 ngày trước khi tử vong, 3=Từ 43 ngày đến 1 năm trước khi chết, 4=Không biết)</w:t>
            </w:r>
          </w:p>
          <w:p w14:paraId="7A5691B8" w14:textId="6621357B" w:rsidR="00A02067" w:rsidRPr="00A02067" w:rsidRDefault="00772455" w:rsidP="00A02067">
            <w:pPr>
              <w:pStyle w:val="NormalWeb"/>
              <w:spacing w:before="0" w:beforeAutospacing="0" w:after="120" w:line="360" w:lineRule="auto"/>
              <w:ind w:left="360"/>
              <w:jc w:val="both"/>
            </w:pPr>
            <w:r w:rsidRPr="00772455">
              <w:rPr>
                <w:b/>
              </w:rPr>
              <w:t>Việc mang thai có góp phần gây ra tử vong không?</w:t>
            </w:r>
            <w:r>
              <w:t xml:space="preserve"> </w:t>
            </w:r>
          </w:p>
          <w:p w14:paraId="02D6509E" w14:textId="53AEF76A"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UI Control: Checkbox </w:t>
            </w:r>
          </w:p>
          <w:p w14:paraId="722ADCC5"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Table Name: patients_dies </w:t>
            </w:r>
          </w:p>
          <w:p w14:paraId="52066BE3"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Column Name: is_pre_contributes_death </w:t>
            </w:r>
          </w:p>
          <w:p w14:paraId="07A710EE" w14:textId="77777777" w:rsidR="00A02067" w:rsidRPr="001A5E46" w:rsidRDefault="00A02067" w:rsidP="00A02067">
            <w:pPr>
              <w:pStyle w:val="NormalWeb"/>
              <w:numPr>
                <w:ilvl w:val="0"/>
                <w:numId w:val="109"/>
              </w:numPr>
              <w:spacing w:before="0" w:beforeAutospacing="0" w:after="120" w:line="360" w:lineRule="auto"/>
              <w:jc w:val="both"/>
              <w:textAlignment w:val="baseline"/>
              <w:rPr>
                <w:bCs/>
              </w:rPr>
            </w:pPr>
            <w:r>
              <w:rPr>
                <w:bCs/>
              </w:rPr>
              <w:t>Default: Disable</w:t>
            </w:r>
          </w:p>
          <w:p w14:paraId="0EFB3A7A" w14:textId="77777777" w:rsidR="00772455" w:rsidRPr="00772455" w:rsidRDefault="00772455" w:rsidP="00772455">
            <w:pPr>
              <w:pStyle w:val="NormalWeb"/>
              <w:numPr>
                <w:ilvl w:val="0"/>
                <w:numId w:val="109"/>
              </w:numPr>
              <w:spacing w:before="0" w:beforeAutospacing="0" w:after="120" w:line="360" w:lineRule="auto"/>
              <w:jc w:val="both"/>
              <w:rPr>
                <w:b/>
                <w:bCs/>
                <w:color w:val="000000"/>
              </w:rPr>
            </w:pPr>
            <w:r>
              <w:t xml:space="preserve">Datatype: </w:t>
            </w:r>
            <w:proofErr w:type="gramStart"/>
            <w:r>
              <w:t>INT(</w:t>
            </w:r>
            <w:proofErr w:type="gramEnd"/>
            <w:r>
              <w:t xml:space="preserve">1) </w:t>
            </w:r>
          </w:p>
          <w:p w14:paraId="7476A21C" w14:textId="33DB8BBF" w:rsidR="00772455" w:rsidRDefault="00772455" w:rsidP="00772455">
            <w:pPr>
              <w:pStyle w:val="NormalWeb"/>
              <w:numPr>
                <w:ilvl w:val="0"/>
                <w:numId w:val="109"/>
              </w:numPr>
              <w:spacing w:before="0" w:beforeAutospacing="0" w:after="120" w:line="360" w:lineRule="auto"/>
              <w:jc w:val="both"/>
              <w:rPr>
                <w:b/>
                <w:bCs/>
                <w:color w:val="000000"/>
              </w:rPr>
            </w:pPr>
            <w:r>
              <w:t>Comments</w:t>
            </w:r>
            <w:r w:rsidR="00A02067">
              <w:t xml:space="preserve">: Enable khi người chết có mang thai = 1. </w:t>
            </w:r>
            <w:r w:rsidR="00A02067" w:rsidRPr="00A02067">
              <w:t>Việc mang thai có góp phần gây ra tử vong không? (0=Chưa xác định, 1=Có, 2=Không, 3=Không biết)</w:t>
            </w:r>
          </w:p>
          <w:p w14:paraId="43AD0B09" w14:textId="77777777" w:rsidR="00A02067" w:rsidRDefault="00A02067" w:rsidP="00772455">
            <w:pPr>
              <w:pStyle w:val="NormalWeb"/>
              <w:spacing w:before="0" w:beforeAutospacing="0" w:after="120" w:line="360" w:lineRule="auto"/>
              <w:ind w:left="360"/>
              <w:jc w:val="both"/>
            </w:pPr>
            <w:r w:rsidRPr="00A02067">
              <w:rPr>
                <w:b/>
              </w:rPr>
              <w:t>Tử vong trên đường đi cấp cứu</w:t>
            </w:r>
            <w:r>
              <w:t xml:space="preserve"> </w:t>
            </w:r>
          </w:p>
          <w:p w14:paraId="0412222B" w14:textId="77777777" w:rsidR="00A02067" w:rsidRDefault="00A02067" w:rsidP="00A02067">
            <w:pPr>
              <w:pStyle w:val="NormalWeb"/>
              <w:numPr>
                <w:ilvl w:val="0"/>
                <w:numId w:val="109"/>
              </w:numPr>
              <w:spacing w:before="0" w:beforeAutospacing="0" w:after="120" w:line="360" w:lineRule="auto"/>
              <w:jc w:val="both"/>
            </w:pPr>
            <w:r>
              <w:t xml:space="preserve">UI Control: Checkbox </w:t>
            </w:r>
          </w:p>
          <w:p w14:paraId="2BD1AA14" w14:textId="77777777" w:rsidR="00A02067" w:rsidRDefault="00A02067" w:rsidP="00A02067">
            <w:pPr>
              <w:pStyle w:val="NormalWeb"/>
              <w:numPr>
                <w:ilvl w:val="0"/>
                <w:numId w:val="109"/>
              </w:numPr>
              <w:spacing w:before="0" w:beforeAutospacing="0" w:after="120" w:line="360" w:lineRule="auto"/>
              <w:jc w:val="both"/>
            </w:pPr>
            <w:r>
              <w:t xml:space="preserve">Table Name: </w:t>
            </w:r>
            <w:r w:rsidRPr="00F946B3">
              <w:rPr>
                <w:b/>
              </w:rPr>
              <w:t>patients_dies</w:t>
            </w:r>
            <w:r>
              <w:t xml:space="preserve"> </w:t>
            </w:r>
          </w:p>
          <w:p w14:paraId="5F878527" w14:textId="77777777" w:rsidR="00A02067" w:rsidRDefault="00A02067" w:rsidP="00A02067">
            <w:pPr>
              <w:pStyle w:val="NormalWeb"/>
              <w:numPr>
                <w:ilvl w:val="0"/>
                <w:numId w:val="109"/>
              </w:numPr>
              <w:spacing w:before="0" w:beforeAutospacing="0" w:after="120" w:line="360" w:lineRule="auto"/>
              <w:jc w:val="both"/>
            </w:pPr>
            <w:r>
              <w:t xml:space="preserve">Column Name: death_on_the_road </w:t>
            </w:r>
          </w:p>
          <w:p w14:paraId="151793F8" w14:textId="77777777" w:rsidR="00A02067" w:rsidRDefault="00A02067" w:rsidP="00A02067">
            <w:pPr>
              <w:pStyle w:val="NormalWeb"/>
              <w:numPr>
                <w:ilvl w:val="0"/>
                <w:numId w:val="109"/>
              </w:numPr>
              <w:spacing w:before="0" w:beforeAutospacing="0" w:after="120" w:line="360" w:lineRule="auto"/>
              <w:jc w:val="both"/>
            </w:pPr>
            <w:r>
              <w:lastRenderedPageBreak/>
              <w:t xml:space="preserve">Datatype: </w:t>
            </w:r>
            <w:proofErr w:type="gramStart"/>
            <w:r>
              <w:t>INT(</w:t>
            </w:r>
            <w:proofErr w:type="gramEnd"/>
            <w:r>
              <w:t xml:space="preserve">1) </w:t>
            </w:r>
          </w:p>
          <w:p w14:paraId="48B8DA2E" w14:textId="7116DC8A" w:rsidR="00A02067" w:rsidRDefault="00A02067" w:rsidP="00A02067">
            <w:pPr>
              <w:pStyle w:val="NormalWeb"/>
              <w:numPr>
                <w:ilvl w:val="0"/>
                <w:numId w:val="109"/>
              </w:numPr>
              <w:spacing w:before="0" w:beforeAutospacing="0" w:after="120" w:line="360" w:lineRule="auto"/>
              <w:jc w:val="both"/>
            </w:pPr>
            <w:r>
              <w:t xml:space="preserve">Comments: Chỉ hiển thị với bệnh nhân là nữ và Tử vong khi đang trên đường đi cấp cứu (0=Chưa xác định, 1=Có, 2=Không) </w:t>
            </w:r>
          </w:p>
          <w:p w14:paraId="5B1C4BE6" w14:textId="77777777" w:rsidR="00A02067" w:rsidRDefault="00A02067" w:rsidP="00772455">
            <w:pPr>
              <w:pStyle w:val="NormalWeb"/>
              <w:spacing w:before="0" w:beforeAutospacing="0" w:after="120" w:line="360" w:lineRule="auto"/>
              <w:ind w:left="360"/>
              <w:jc w:val="both"/>
            </w:pPr>
            <w:r w:rsidRPr="00A02067">
              <w:rPr>
                <w:b/>
              </w:rPr>
              <w:t xml:space="preserve">Đã khám/điều trị tại CSYT trong vòng 30 ngày trước khi tử vong </w:t>
            </w:r>
          </w:p>
          <w:p w14:paraId="00AE9319"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UI Control: Checkbox </w:t>
            </w:r>
          </w:p>
          <w:p w14:paraId="067618BC"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Table Name: </w:t>
            </w:r>
            <w:r w:rsidRPr="00F946B3">
              <w:rPr>
                <w:b/>
              </w:rPr>
              <w:t xml:space="preserve">patients_dies </w:t>
            </w:r>
          </w:p>
          <w:p w14:paraId="7F1FCCE6"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Column Name: is_examined_treated_30day </w:t>
            </w:r>
          </w:p>
          <w:p w14:paraId="768FFB5E" w14:textId="77777777" w:rsidR="00A02067" w:rsidRPr="00A02067" w:rsidRDefault="00A02067" w:rsidP="00A02067">
            <w:pPr>
              <w:pStyle w:val="NormalWeb"/>
              <w:numPr>
                <w:ilvl w:val="0"/>
                <w:numId w:val="109"/>
              </w:numPr>
              <w:spacing w:before="0" w:beforeAutospacing="0" w:after="120" w:line="360" w:lineRule="auto"/>
              <w:jc w:val="both"/>
              <w:rPr>
                <w:b/>
              </w:rPr>
            </w:pPr>
            <w:r>
              <w:t xml:space="preserve">Datatype: </w:t>
            </w:r>
            <w:proofErr w:type="gramStart"/>
            <w:r>
              <w:t>BIT(</w:t>
            </w:r>
            <w:proofErr w:type="gramEnd"/>
            <w:r>
              <w:t xml:space="preserve">1) </w:t>
            </w:r>
          </w:p>
          <w:p w14:paraId="60F391E2" w14:textId="0DD9C610" w:rsidR="00A02067" w:rsidRDefault="00A02067" w:rsidP="00A02067">
            <w:pPr>
              <w:pStyle w:val="NormalWeb"/>
              <w:numPr>
                <w:ilvl w:val="0"/>
                <w:numId w:val="109"/>
              </w:numPr>
              <w:spacing w:before="0" w:beforeAutospacing="0" w:after="120" w:line="360" w:lineRule="auto"/>
              <w:jc w:val="both"/>
              <w:rPr>
                <w:b/>
              </w:rPr>
            </w:pPr>
            <w:r>
              <w:t>Comments: Đã khám/điều trị tại CSYT trong vòng 30 ngày trước khi tử vong (1=Có, 0=Không)</w:t>
            </w:r>
          </w:p>
          <w:p w14:paraId="01939E6F" w14:textId="10A6901E" w:rsidR="00A02067" w:rsidRDefault="00A02067" w:rsidP="00772455">
            <w:pPr>
              <w:pStyle w:val="NormalWeb"/>
              <w:spacing w:before="0" w:beforeAutospacing="0" w:after="120" w:line="360" w:lineRule="auto"/>
              <w:ind w:left="360"/>
              <w:jc w:val="both"/>
            </w:pPr>
            <w:r w:rsidRPr="00A02067">
              <w:rPr>
                <w:b/>
              </w:rPr>
              <w:t>Được CBYT chăm sóc khi tử vong</w:t>
            </w:r>
            <w:r>
              <w:t xml:space="preserve"> </w:t>
            </w:r>
          </w:p>
          <w:p w14:paraId="1F76152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Checkbox </w:t>
            </w:r>
          </w:p>
          <w:p w14:paraId="5DB63A9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w:t>
            </w:r>
            <w:r w:rsidRPr="00F946B3">
              <w:rPr>
                <w:b/>
              </w:rPr>
              <w:t>patients_dies</w:t>
            </w:r>
            <w:r>
              <w:t xml:space="preserve"> </w:t>
            </w:r>
          </w:p>
          <w:p w14:paraId="670582BE" w14:textId="0BA0A55B"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w:t>
            </w:r>
            <w:r w:rsidR="00F946B3" w:rsidRPr="00F946B3">
              <w:t>is_medical_staff_care</w:t>
            </w:r>
          </w:p>
          <w:p w14:paraId="0BC145FC"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BIT(</w:t>
            </w:r>
            <w:proofErr w:type="gramEnd"/>
            <w:r>
              <w:t xml:space="preserve">1) </w:t>
            </w:r>
          </w:p>
          <w:p w14:paraId="091CCF70" w14:textId="0CAB3A22" w:rsidR="00A02067" w:rsidRPr="00A02067" w:rsidRDefault="00A02067" w:rsidP="00A02067">
            <w:pPr>
              <w:pStyle w:val="NormalWeb"/>
              <w:numPr>
                <w:ilvl w:val="0"/>
                <w:numId w:val="109"/>
              </w:numPr>
              <w:spacing w:before="0" w:beforeAutospacing="0" w:after="120" w:line="360" w:lineRule="auto"/>
              <w:jc w:val="both"/>
              <w:rPr>
                <w:b/>
                <w:bCs/>
                <w:color w:val="000000"/>
              </w:rPr>
            </w:pPr>
            <w:r>
              <w:t>Comments: Được CBYT chăm sóc khi tử vong (1=Có, 0=Không)</w:t>
            </w:r>
          </w:p>
          <w:p w14:paraId="6C5E9800" w14:textId="77777777" w:rsidR="00A02067" w:rsidRDefault="00A02067" w:rsidP="00A02067">
            <w:pPr>
              <w:pStyle w:val="NormalWeb"/>
              <w:spacing w:before="0" w:beforeAutospacing="0" w:after="120" w:line="360" w:lineRule="auto"/>
              <w:ind w:left="360"/>
              <w:jc w:val="both"/>
            </w:pPr>
            <w:r w:rsidRPr="00A02067">
              <w:rPr>
                <w:b/>
              </w:rPr>
              <w:t>Được cấp giấy báo tử</w:t>
            </w:r>
            <w:r>
              <w:t xml:space="preserve"> </w:t>
            </w:r>
          </w:p>
          <w:p w14:paraId="6EF06AE1"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Checkbox </w:t>
            </w:r>
          </w:p>
          <w:p w14:paraId="0683DB5E"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w:t>
            </w:r>
            <w:r w:rsidRPr="00F946B3">
              <w:rPr>
                <w:b/>
              </w:rPr>
              <w:t>patients_dies</w:t>
            </w:r>
            <w:r>
              <w:t xml:space="preserve"> </w:t>
            </w:r>
          </w:p>
          <w:p w14:paraId="1C6C94B8" w14:textId="4EF4760C"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w:t>
            </w:r>
            <w:r w:rsidR="00F946B3" w:rsidRPr="00F946B3">
              <w:t>is_issue_death_notice</w:t>
            </w:r>
          </w:p>
          <w:p w14:paraId="7F496E39"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BIT(</w:t>
            </w:r>
            <w:proofErr w:type="gramEnd"/>
            <w:r>
              <w:t xml:space="preserve">1) </w:t>
            </w:r>
          </w:p>
          <w:p w14:paraId="1FE1EADE" w14:textId="3B607A87" w:rsidR="00A02067" w:rsidRDefault="00A02067" w:rsidP="00A02067">
            <w:pPr>
              <w:pStyle w:val="NormalWeb"/>
              <w:numPr>
                <w:ilvl w:val="0"/>
                <w:numId w:val="109"/>
              </w:numPr>
              <w:spacing w:before="0" w:beforeAutospacing="0" w:after="120" w:line="360" w:lineRule="auto"/>
              <w:jc w:val="both"/>
              <w:rPr>
                <w:b/>
                <w:bCs/>
                <w:color w:val="000000"/>
              </w:rPr>
            </w:pPr>
            <w:r>
              <w:t>Comments: Được cấp giấy báo tử (1=Có, 0=Không)</w:t>
            </w:r>
          </w:p>
          <w:p w14:paraId="216F8956" w14:textId="08FB4956" w:rsidR="00A02067" w:rsidRDefault="00A02067" w:rsidP="00772455">
            <w:pPr>
              <w:pStyle w:val="NormalWeb"/>
              <w:spacing w:before="0" w:beforeAutospacing="0" w:after="120" w:line="360" w:lineRule="auto"/>
              <w:ind w:left="360"/>
              <w:jc w:val="both"/>
            </w:pPr>
            <w:r w:rsidRPr="00A02067">
              <w:rPr>
                <w:b/>
              </w:rPr>
              <w:t xml:space="preserve">Số </w:t>
            </w:r>
          </w:p>
          <w:p w14:paraId="3E77C12D"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UI Control: Textbox </w:t>
            </w:r>
          </w:p>
          <w:p w14:paraId="0F6D8C03"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lastRenderedPageBreak/>
              <w:t xml:space="preserve">Default: Disable </w:t>
            </w:r>
          </w:p>
          <w:p w14:paraId="0BCCFAD5"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Table Name: patients_dies </w:t>
            </w:r>
          </w:p>
          <w:p w14:paraId="4E2F2848"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Column Name: death_notice_number </w:t>
            </w:r>
          </w:p>
          <w:p w14:paraId="39177537" w14:textId="77777777" w:rsidR="00A02067" w:rsidRPr="00A02067" w:rsidRDefault="00A02067" w:rsidP="00A0206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5AFDB79A" w14:textId="4F277DF1" w:rsidR="00A02067" w:rsidRDefault="00A02067" w:rsidP="00A02067">
            <w:pPr>
              <w:pStyle w:val="NormalWeb"/>
              <w:numPr>
                <w:ilvl w:val="0"/>
                <w:numId w:val="109"/>
              </w:numPr>
              <w:spacing w:before="0" w:beforeAutospacing="0" w:after="120" w:line="360" w:lineRule="auto"/>
              <w:jc w:val="both"/>
              <w:rPr>
                <w:b/>
                <w:bCs/>
                <w:color w:val="000000"/>
              </w:rPr>
            </w:pPr>
            <w:r>
              <w:t>Comments: Enable khi Được cấp giấy báo tử = 1 - Quy tắc sinh mã: Tự động tăng theo năm và CSYT</w:t>
            </w:r>
          </w:p>
          <w:p w14:paraId="7C2F8503" w14:textId="77777777" w:rsidR="00F946B3" w:rsidRDefault="00F946B3" w:rsidP="00772455">
            <w:pPr>
              <w:pStyle w:val="NormalWeb"/>
              <w:spacing w:before="0" w:beforeAutospacing="0" w:after="120" w:line="360" w:lineRule="auto"/>
              <w:ind w:left="360"/>
              <w:jc w:val="both"/>
            </w:pPr>
            <w:r w:rsidRPr="00F946B3">
              <w:rPr>
                <w:b/>
              </w:rPr>
              <w:t>Quyển số</w:t>
            </w:r>
            <w:r>
              <w:t xml:space="preserve"> </w:t>
            </w:r>
          </w:p>
          <w:p w14:paraId="08D4364A"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UI Control: Textbox </w:t>
            </w:r>
          </w:p>
          <w:p w14:paraId="2A0A96EE"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Table Name: patients_dies </w:t>
            </w:r>
          </w:p>
          <w:p w14:paraId="6895613A"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Column Name: book_number</w:t>
            </w:r>
          </w:p>
          <w:p w14:paraId="32FE9DB8" w14:textId="45BFCF41" w:rsidR="00F946B3" w:rsidRPr="00F946B3" w:rsidRDefault="00F946B3" w:rsidP="00F946B3">
            <w:pPr>
              <w:pStyle w:val="NormalWeb"/>
              <w:numPr>
                <w:ilvl w:val="0"/>
                <w:numId w:val="109"/>
              </w:numPr>
              <w:spacing w:before="0" w:beforeAutospacing="0" w:after="120" w:line="360" w:lineRule="auto"/>
              <w:jc w:val="both"/>
              <w:rPr>
                <w:b/>
                <w:bCs/>
                <w:color w:val="000000"/>
              </w:rPr>
            </w:pPr>
            <w:r>
              <w:t>Default: Disable</w:t>
            </w:r>
          </w:p>
          <w:p w14:paraId="23E73078" w14:textId="77777777" w:rsidR="00F946B3" w:rsidRPr="00F946B3" w:rsidRDefault="00F946B3" w:rsidP="00F946B3">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6A7EBAA4" w14:textId="71D16964" w:rsidR="00F946B3" w:rsidRPr="0024577C" w:rsidRDefault="00F946B3" w:rsidP="00F946B3">
            <w:pPr>
              <w:pStyle w:val="NormalWeb"/>
              <w:numPr>
                <w:ilvl w:val="0"/>
                <w:numId w:val="109"/>
              </w:numPr>
              <w:spacing w:before="0" w:beforeAutospacing="0" w:after="120" w:line="360" w:lineRule="auto"/>
              <w:jc w:val="both"/>
              <w:rPr>
                <w:b/>
                <w:bCs/>
                <w:color w:val="000000"/>
              </w:rPr>
            </w:pPr>
            <w:r>
              <w:t>Comments: Enable khi Được cấp giấy báo tử = 1</w:t>
            </w:r>
          </w:p>
          <w:p w14:paraId="58C1DC07" w14:textId="77777777" w:rsidR="0024577C" w:rsidRDefault="0024577C" w:rsidP="0024577C">
            <w:pPr>
              <w:pStyle w:val="NormalWeb"/>
              <w:spacing w:before="0" w:beforeAutospacing="0" w:after="120" w:line="360" w:lineRule="auto"/>
              <w:ind w:left="360"/>
              <w:jc w:val="both"/>
            </w:pPr>
            <w:r w:rsidRPr="0024577C">
              <w:rPr>
                <w:b/>
              </w:rPr>
              <w:t>Ngày cấp giấy báo tử</w:t>
            </w:r>
            <w:r>
              <w:t xml:space="preserve"> </w:t>
            </w:r>
          </w:p>
          <w:p w14:paraId="3EE7BA63"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UI Control: Date </w:t>
            </w:r>
          </w:p>
          <w:p w14:paraId="4278AA1E"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Default: Disable </w:t>
            </w:r>
          </w:p>
          <w:p w14:paraId="5D385F8F"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Table Name: patients_dies_reasons </w:t>
            </w:r>
          </w:p>
          <w:p w14:paraId="34A1459A"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Column Name: issue_date </w:t>
            </w:r>
          </w:p>
          <w:p w14:paraId="7BBCA86F" w14:textId="77777777" w:rsidR="0024577C" w:rsidRPr="0024577C" w:rsidRDefault="0024577C" w:rsidP="0024577C">
            <w:pPr>
              <w:pStyle w:val="NormalWeb"/>
              <w:numPr>
                <w:ilvl w:val="0"/>
                <w:numId w:val="109"/>
              </w:numPr>
              <w:spacing w:before="0" w:beforeAutospacing="0" w:after="120" w:line="360" w:lineRule="auto"/>
              <w:jc w:val="both"/>
              <w:rPr>
                <w:b/>
                <w:bCs/>
                <w:color w:val="000000"/>
              </w:rPr>
            </w:pPr>
            <w:r>
              <w:t xml:space="preserve">Datatype: Datetime </w:t>
            </w:r>
          </w:p>
          <w:p w14:paraId="09C5062F" w14:textId="1901F910" w:rsidR="0024577C" w:rsidRDefault="0024577C" w:rsidP="0024577C">
            <w:pPr>
              <w:pStyle w:val="NormalWeb"/>
              <w:numPr>
                <w:ilvl w:val="0"/>
                <w:numId w:val="109"/>
              </w:numPr>
              <w:spacing w:before="0" w:beforeAutospacing="0" w:after="120" w:line="360" w:lineRule="auto"/>
              <w:jc w:val="both"/>
              <w:rPr>
                <w:b/>
                <w:bCs/>
                <w:color w:val="000000"/>
              </w:rPr>
            </w:pPr>
            <w:r>
              <w:t>Comments: Enable khi Được cấp giấy báo tử = 1</w:t>
            </w:r>
          </w:p>
          <w:p w14:paraId="555115E6" w14:textId="77777777" w:rsidR="0024577C" w:rsidRDefault="0024577C" w:rsidP="0024577C">
            <w:pPr>
              <w:pStyle w:val="NormalWeb"/>
              <w:spacing w:before="0" w:beforeAutospacing="0" w:after="120" w:line="360" w:lineRule="auto"/>
              <w:jc w:val="both"/>
              <w:rPr>
                <w:b/>
              </w:rPr>
            </w:pPr>
            <w:r w:rsidRPr="0024577C">
              <w:rPr>
                <w:b/>
              </w:rPr>
              <w:t>Phần C: Kết luận</w:t>
            </w:r>
          </w:p>
          <w:p w14:paraId="487A1192" w14:textId="2ED18226" w:rsidR="00D1076A" w:rsidRPr="00D1076A" w:rsidRDefault="00D1076A" w:rsidP="00D1076A">
            <w:pPr>
              <w:pStyle w:val="NormalWeb"/>
              <w:spacing w:before="0" w:beforeAutospacing="0" w:after="120" w:line="360" w:lineRule="auto"/>
              <w:jc w:val="both"/>
              <w:rPr>
                <w:b/>
              </w:rPr>
            </w:pPr>
            <w:r>
              <w:rPr>
                <w:b/>
              </w:rPr>
              <w:t xml:space="preserve">      </w:t>
            </w:r>
            <w:r w:rsidR="0024577C" w:rsidRPr="0024577C">
              <w:rPr>
                <w:b/>
              </w:rPr>
              <w:t>Chẩn đoán nguyên nhân chính gây tử vong</w:t>
            </w:r>
            <w:r w:rsidR="0024577C">
              <w:t xml:space="preserve"> *  </w:t>
            </w:r>
          </w:p>
          <w:p w14:paraId="43EDF543"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UI Control: Textbox </w:t>
            </w:r>
          </w:p>
          <w:p w14:paraId="7A73A0D9"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Table Name: patients_dies_reasons </w:t>
            </w:r>
          </w:p>
          <w:p w14:paraId="1D4F61CD"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Column Name: reason </w:t>
            </w:r>
          </w:p>
          <w:p w14:paraId="3CDA586C"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Datatype: </w:t>
            </w:r>
            <w:proofErr w:type="gramStart"/>
            <w:r>
              <w:t>Varchar(</w:t>
            </w:r>
            <w:proofErr w:type="gramEnd"/>
            <w:r>
              <w:t xml:space="preserve">255) </w:t>
            </w:r>
          </w:p>
          <w:p w14:paraId="77D97C7D" w14:textId="1F23C76C" w:rsidR="00CF032D" w:rsidRPr="00CF032D" w:rsidRDefault="0024577C" w:rsidP="0024577C">
            <w:pPr>
              <w:pStyle w:val="NormalWeb"/>
              <w:numPr>
                <w:ilvl w:val="0"/>
                <w:numId w:val="109"/>
              </w:numPr>
              <w:spacing w:before="0" w:beforeAutospacing="0" w:after="120" w:line="360" w:lineRule="auto"/>
              <w:jc w:val="both"/>
              <w:rPr>
                <w:b/>
              </w:rPr>
            </w:pPr>
            <w:r>
              <w:lastRenderedPageBreak/>
              <w:t xml:space="preserve">Comments: Lấy nguyên nhân đầu tiên của </w:t>
            </w:r>
            <w:r w:rsidR="00CF032D" w:rsidRPr="00CF032D">
              <w:rPr>
                <w:b/>
              </w:rPr>
              <w:t>M</w:t>
            </w:r>
            <w:r w:rsidRPr="00CF032D">
              <w:rPr>
                <w:b/>
              </w:rPr>
              <w:t>ục 1</w:t>
            </w:r>
            <w:r w:rsidR="00CF032D" w:rsidRPr="00CF032D">
              <w:rPr>
                <w:b/>
              </w:rPr>
              <w:t>: Nguyên nhân tử vong</w:t>
            </w:r>
            <w:r w:rsidRPr="00CF032D">
              <w:rPr>
                <w:b/>
              </w:rPr>
              <w:t xml:space="preserve"> </w:t>
            </w:r>
          </w:p>
          <w:p w14:paraId="4B94568A" w14:textId="51384C71" w:rsidR="00D1076A" w:rsidRPr="00CF032D" w:rsidRDefault="0024577C" w:rsidP="00CF032D">
            <w:pPr>
              <w:pStyle w:val="NormalWeb"/>
              <w:spacing w:before="0" w:beforeAutospacing="0" w:after="120" w:line="360" w:lineRule="auto"/>
              <w:ind w:left="360"/>
              <w:jc w:val="both"/>
              <w:rPr>
                <w:b/>
              </w:rPr>
            </w:pPr>
            <w:r w:rsidRPr="00CF032D">
              <w:rPr>
                <w:b/>
              </w:rPr>
              <w:t xml:space="preserve">Mã bệnh ICD10 </w:t>
            </w:r>
          </w:p>
          <w:p w14:paraId="307405F7"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UI Control: Textbox </w:t>
            </w:r>
          </w:p>
          <w:p w14:paraId="07501B88"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Table Name: patients_dies </w:t>
            </w:r>
          </w:p>
          <w:p w14:paraId="430150E5" w14:textId="77777777" w:rsidR="00D1076A" w:rsidRPr="00D1076A" w:rsidRDefault="0024577C" w:rsidP="0024577C">
            <w:pPr>
              <w:pStyle w:val="NormalWeb"/>
              <w:numPr>
                <w:ilvl w:val="0"/>
                <w:numId w:val="109"/>
              </w:numPr>
              <w:spacing w:before="0" w:beforeAutospacing="0" w:after="120" w:line="360" w:lineRule="auto"/>
              <w:jc w:val="both"/>
              <w:rPr>
                <w:b/>
              </w:rPr>
            </w:pPr>
            <w:r>
              <w:t xml:space="preserve">Column Name: reason </w:t>
            </w:r>
          </w:p>
          <w:p w14:paraId="55213309" w14:textId="75AFBEC0" w:rsidR="00D1076A" w:rsidRPr="00D1076A" w:rsidRDefault="0024577C" w:rsidP="0024577C">
            <w:pPr>
              <w:pStyle w:val="NormalWeb"/>
              <w:numPr>
                <w:ilvl w:val="0"/>
                <w:numId w:val="109"/>
              </w:numPr>
              <w:spacing w:before="0" w:beforeAutospacing="0" w:after="120" w:line="360" w:lineRule="auto"/>
              <w:jc w:val="both"/>
              <w:rPr>
                <w:b/>
              </w:rPr>
            </w:pPr>
            <w:r>
              <w:t xml:space="preserve">Datatype: </w:t>
            </w:r>
            <w:proofErr w:type="gramStart"/>
            <w:r>
              <w:t>Varchar(</w:t>
            </w:r>
            <w:proofErr w:type="gramEnd"/>
            <w:r>
              <w:t xml:space="preserve">255) </w:t>
            </w:r>
          </w:p>
          <w:p w14:paraId="7235CDD3" w14:textId="6AA46B4B" w:rsidR="00D1076A" w:rsidRPr="00D1076A" w:rsidRDefault="00D1076A" w:rsidP="0024577C">
            <w:pPr>
              <w:pStyle w:val="NormalWeb"/>
              <w:numPr>
                <w:ilvl w:val="0"/>
                <w:numId w:val="109"/>
              </w:numPr>
              <w:spacing w:before="0" w:beforeAutospacing="0" w:after="120" w:line="360" w:lineRule="auto"/>
              <w:jc w:val="both"/>
            </w:pPr>
            <w:r w:rsidRPr="00D1076A">
              <w:t>Nullable: no</w:t>
            </w:r>
          </w:p>
          <w:p w14:paraId="232142E5" w14:textId="3E6F767B" w:rsidR="0024577C" w:rsidRPr="0024577C" w:rsidRDefault="0024577C" w:rsidP="0024577C">
            <w:pPr>
              <w:pStyle w:val="NormalWeb"/>
              <w:numPr>
                <w:ilvl w:val="0"/>
                <w:numId w:val="109"/>
              </w:numPr>
              <w:spacing w:before="0" w:beforeAutospacing="0" w:after="120" w:line="360" w:lineRule="auto"/>
              <w:jc w:val="both"/>
              <w:rPr>
                <w:b/>
              </w:rPr>
            </w:pPr>
            <w:r>
              <w:t>Comments: Lấy nguyên nhân cuối cùng của mục 1</w:t>
            </w:r>
          </w:p>
          <w:p w14:paraId="0D63FD39" w14:textId="77777777" w:rsidR="00450447" w:rsidRDefault="00450447" w:rsidP="00772455">
            <w:pPr>
              <w:pStyle w:val="NormalWeb"/>
              <w:spacing w:before="0" w:beforeAutospacing="0" w:after="120" w:line="360" w:lineRule="auto"/>
              <w:ind w:left="360"/>
              <w:jc w:val="both"/>
            </w:pPr>
            <w:r w:rsidRPr="00450447">
              <w:rPr>
                <w:b/>
              </w:rPr>
              <w:t>Người lập biểu</w:t>
            </w:r>
            <w:r>
              <w:t xml:space="preserve"> </w:t>
            </w:r>
          </w:p>
          <w:p w14:paraId="10612CA1"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UI Control: Textbox </w:t>
            </w:r>
          </w:p>
          <w:p w14:paraId="7F1676F9"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Bắt buộc điền: Yes </w:t>
            </w:r>
          </w:p>
          <w:p w14:paraId="749C285E"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Table Name: patients_dies </w:t>
            </w:r>
          </w:p>
          <w:p w14:paraId="4A5EB0D3"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Column Name: recording_user </w:t>
            </w:r>
          </w:p>
          <w:p w14:paraId="2425B610"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w:t>
            </w:r>
          </w:p>
          <w:p w14:paraId="3711AFD5" w14:textId="5A0F9DCD" w:rsidR="00450447" w:rsidRDefault="00450447" w:rsidP="00450447">
            <w:pPr>
              <w:pStyle w:val="NormalWeb"/>
              <w:numPr>
                <w:ilvl w:val="0"/>
                <w:numId w:val="109"/>
              </w:numPr>
              <w:spacing w:before="0" w:beforeAutospacing="0" w:after="120" w:line="360" w:lineRule="auto"/>
              <w:jc w:val="both"/>
              <w:rPr>
                <w:b/>
                <w:bCs/>
                <w:color w:val="000000"/>
              </w:rPr>
            </w:pPr>
            <w:r>
              <w:t>Comments:</w:t>
            </w:r>
          </w:p>
          <w:p w14:paraId="6B6B919A" w14:textId="77777777" w:rsidR="00450447" w:rsidRDefault="00450447" w:rsidP="00772455">
            <w:pPr>
              <w:pStyle w:val="NormalWeb"/>
              <w:spacing w:before="0" w:beforeAutospacing="0" w:after="120" w:line="360" w:lineRule="auto"/>
              <w:ind w:left="360"/>
              <w:jc w:val="both"/>
            </w:pPr>
            <w:r w:rsidRPr="00450447">
              <w:rPr>
                <w:b/>
              </w:rPr>
              <w:t>Thủ trưởng cơ sở khám chữa bệnh</w:t>
            </w:r>
            <w:r>
              <w:t xml:space="preserve"> </w:t>
            </w:r>
          </w:p>
          <w:p w14:paraId="4A3AEDEE" w14:textId="6B16DA32" w:rsidR="00450447" w:rsidRDefault="00450447" w:rsidP="00450447">
            <w:pPr>
              <w:pStyle w:val="NormalWeb"/>
              <w:numPr>
                <w:ilvl w:val="0"/>
                <w:numId w:val="109"/>
              </w:numPr>
              <w:spacing w:before="0" w:beforeAutospacing="0" w:after="120" w:line="360" w:lineRule="auto"/>
              <w:jc w:val="both"/>
            </w:pPr>
            <w:r>
              <w:t xml:space="preserve">UI Control: Textbox </w:t>
            </w:r>
          </w:p>
          <w:p w14:paraId="2523933B" w14:textId="52E07981" w:rsidR="00450447" w:rsidRDefault="00450447" w:rsidP="00450447">
            <w:pPr>
              <w:pStyle w:val="NormalWeb"/>
              <w:numPr>
                <w:ilvl w:val="0"/>
                <w:numId w:val="109"/>
              </w:numPr>
              <w:spacing w:before="0" w:beforeAutospacing="0" w:after="120" w:line="360" w:lineRule="auto"/>
              <w:jc w:val="both"/>
            </w:pPr>
            <w:r>
              <w:t xml:space="preserve">Table Name: patients_dies </w:t>
            </w:r>
          </w:p>
          <w:p w14:paraId="63FF2F82"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Column Name: recording_user </w:t>
            </w:r>
          </w:p>
          <w:p w14:paraId="3DA33887" w14:textId="0C39D0D2"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255) – </w:t>
            </w:r>
          </w:p>
          <w:p w14:paraId="2E0A3ED2"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Nullable: no</w:t>
            </w:r>
          </w:p>
          <w:p w14:paraId="01D58D74"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Comments: </w:t>
            </w:r>
          </w:p>
          <w:p w14:paraId="6E2A20DF" w14:textId="77777777" w:rsidR="00450447" w:rsidRDefault="00450447" w:rsidP="00450447">
            <w:pPr>
              <w:pStyle w:val="NormalWeb"/>
              <w:spacing w:before="0" w:beforeAutospacing="0" w:after="120" w:line="360" w:lineRule="auto"/>
              <w:ind w:left="360"/>
              <w:jc w:val="both"/>
            </w:pPr>
            <w:r w:rsidRPr="00450447">
              <w:rPr>
                <w:b/>
              </w:rPr>
              <w:t>Ghi chú</w:t>
            </w:r>
            <w:r>
              <w:t xml:space="preserve"> </w:t>
            </w:r>
          </w:p>
          <w:p w14:paraId="296B2E68"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UI Control: TextArea </w:t>
            </w:r>
          </w:p>
          <w:p w14:paraId="178F0E70" w14:textId="77777777" w:rsidR="00450447" w:rsidRPr="00450447" w:rsidRDefault="00450447" w:rsidP="00450447">
            <w:pPr>
              <w:pStyle w:val="NormalWeb"/>
              <w:numPr>
                <w:ilvl w:val="0"/>
                <w:numId w:val="109"/>
              </w:numPr>
              <w:spacing w:before="0" w:beforeAutospacing="0" w:after="120" w:line="360" w:lineRule="auto"/>
              <w:jc w:val="both"/>
              <w:rPr>
                <w:b/>
                <w:bCs/>
                <w:color w:val="000000"/>
              </w:rPr>
            </w:pPr>
            <w:r>
              <w:t xml:space="preserve">Bắt buộc điền: Yes </w:t>
            </w:r>
          </w:p>
          <w:p w14:paraId="79052025"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lastRenderedPageBreak/>
              <w:t xml:space="preserve">Table Name: patients_dies </w:t>
            </w:r>
          </w:p>
          <w:p w14:paraId="19A14D7F"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t xml:space="preserve">Column Name: Note </w:t>
            </w:r>
          </w:p>
          <w:p w14:paraId="35B39403" w14:textId="77777777" w:rsidR="002B4F51" w:rsidRPr="002B4F51" w:rsidRDefault="00450447" w:rsidP="00450447">
            <w:pPr>
              <w:pStyle w:val="NormalWeb"/>
              <w:numPr>
                <w:ilvl w:val="0"/>
                <w:numId w:val="109"/>
              </w:numPr>
              <w:spacing w:before="0" w:beforeAutospacing="0" w:after="120" w:line="360" w:lineRule="auto"/>
              <w:jc w:val="both"/>
              <w:rPr>
                <w:b/>
                <w:bCs/>
                <w:color w:val="000000"/>
              </w:rPr>
            </w:pPr>
            <w:r>
              <w:t xml:space="preserve">Datatype: </w:t>
            </w:r>
            <w:proofErr w:type="gramStart"/>
            <w:r>
              <w:t>Varchar(</w:t>
            </w:r>
            <w:proofErr w:type="gramEnd"/>
            <w:r>
              <w:t xml:space="preserve">1000) </w:t>
            </w:r>
          </w:p>
          <w:p w14:paraId="3E657C24" w14:textId="77777777" w:rsidR="000A5143" w:rsidRDefault="00450447" w:rsidP="004B0DA4">
            <w:pPr>
              <w:pStyle w:val="NormalWeb"/>
              <w:numPr>
                <w:ilvl w:val="0"/>
                <w:numId w:val="109"/>
              </w:numPr>
              <w:spacing w:before="0" w:beforeAutospacing="0" w:after="120" w:line="360" w:lineRule="auto"/>
              <w:jc w:val="both"/>
              <w:rPr>
                <w:b/>
                <w:bCs/>
                <w:color w:val="000000"/>
              </w:rPr>
            </w:pPr>
            <w:r>
              <w:t>Comments:</w:t>
            </w:r>
          </w:p>
          <w:p w14:paraId="694900C7" w14:textId="1A4E06BF" w:rsidR="000A5143" w:rsidRPr="000A5143" w:rsidRDefault="000A5143" w:rsidP="000A5143">
            <w:pPr>
              <w:pStyle w:val="NormalWeb"/>
              <w:spacing w:before="0" w:beforeAutospacing="0" w:after="120" w:line="360" w:lineRule="auto"/>
              <w:ind w:left="360"/>
              <w:jc w:val="both"/>
              <w:rPr>
                <w:b/>
                <w:bCs/>
                <w:color w:val="000000"/>
              </w:rPr>
            </w:pPr>
            <w:r w:rsidRPr="000A5143">
              <w:rPr>
                <w:b/>
              </w:rPr>
              <w:t>Button Cập nhật kết quả</w:t>
            </w:r>
            <w:r>
              <w:t xml:space="preserve"> </w:t>
            </w:r>
          </w:p>
          <w:p w14:paraId="40D00AE1" w14:textId="77777777" w:rsidR="00F03275" w:rsidRDefault="000A5143" w:rsidP="000A5143">
            <w:pPr>
              <w:pStyle w:val="NormalWeb"/>
              <w:numPr>
                <w:ilvl w:val="0"/>
                <w:numId w:val="109"/>
              </w:numPr>
              <w:spacing w:before="0" w:beforeAutospacing="0" w:after="120" w:line="360" w:lineRule="auto"/>
              <w:jc w:val="both"/>
            </w:pPr>
            <w:r>
              <w:t xml:space="preserve">UI Control: Button </w:t>
            </w:r>
          </w:p>
          <w:p w14:paraId="5689B836" w14:textId="77777777" w:rsidR="00F03275" w:rsidRDefault="000A5143" w:rsidP="000A5143">
            <w:pPr>
              <w:pStyle w:val="NormalWeb"/>
              <w:numPr>
                <w:ilvl w:val="0"/>
                <w:numId w:val="109"/>
              </w:numPr>
              <w:spacing w:before="0" w:beforeAutospacing="0" w:after="120" w:line="360" w:lineRule="auto"/>
              <w:jc w:val="both"/>
            </w:pPr>
            <w:r>
              <w:t xml:space="preserve">Comment: xử lý sự kiện lưu dữ liệu tử vong </w:t>
            </w:r>
          </w:p>
          <w:p w14:paraId="5E6A598A" w14:textId="7C6CD00C" w:rsidR="00F03275" w:rsidRDefault="000A5143" w:rsidP="00F03275">
            <w:pPr>
              <w:pStyle w:val="NormalWeb"/>
              <w:spacing w:before="0" w:beforeAutospacing="0" w:after="120" w:line="360" w:lineRule="auto"/>
              <w:ind w:left="360"/>
              <w:jc w:val="both"/>
              <w:rPr>
                <w:b/>
              </w:rPr>
            </w:pPr>
            <w:r w:rsidRPr="00F03275">
              <w:rPr>
                <w:b/>
              </w:rPr>
              <w:t>Button In giấy báo tử</w:t>
            </w:r>
          </w:p>
          <w:p w14:paraId="7B080C70" w14:textId="77777777" w:rsidR="00F03275" w:rsidRPr="00F03275" w:rsidRDefault="00F03275" w:rsidP="00F03275">
            <w:pPr>
              <w:pStyle w:val="NormalWeb"/>
              <w:numPr>
                <w:ilvl w:val="0"/>
                <w:numId w:val="109"/>
              </w:numPr>
              <w:spacing w:before="0" w:beforeAutospacing="0" w:after="120" w:line="360" w:lineRule="auto"/>
              <w:jc w:val="both"/>
              <w:rPr>
                <w:b/>
              </w:rPr>
            </w:pPr>
            <w:r>
              <w:t xml:space="preserve">UI Control: Button </w:t>
            </w:r>
          </w:p>
          <w:p w14:paraId="73D9595F" w14:textId="545296B5" w:rsidR="00AB72D1" w:rsidRPr="00F03275" w:rsidRDefault="00F03275" w:rsidP="00F03275">
            <w:pPr>
              <w:pStyle w:val="NormalWeb"/>
              <w:numPr>
                <w:ilvl w:val="0"/>
                <w:numId w:val="109"/>
              </w:numPr>
              <w:spacing w:before="0" w:beforeAutospacing="0" w:after="120" w:line="360" w:lineRule="auto"/>
              <w:jc w:val="both"/>
              <w:rPr>
                <w:b/>
              </w:rPr>
            </w:pPr>
            <w:r>
              <w:t xml:space="preserve">Comment: xử lý sự kiện in giấy báo </w:t>
            </w:r>
            <w:proofErr w:type="gramStart"/>
            <w:r>
              <w:t>tử(</w:t>
            </w:r>
            <w:proofErr w:type="gramEnd"/>
            <w:r>
              <w:t>Chỉ enable khi được cấp giấy tử vong =1)</w:t>
            </w:r>
          </w:p>
        </w:tc>
      </w:tr>
      <w:tr w:rsidR="00AB72D1" w14:paraId="6EE88303" w14:textId="77777777" w:rsidTr="004B0DA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FD5A7E2" w14:textId="77777777" w:rsidR="00AB72D1" w:rsidRDefault="00AB72D1" w:rsidP="004B0DA4"/>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2966689" w14:textId="77777777" w:rsidR="00AB72D1" w:rsidRDefault="00AB72D1" w:rsidP="004B0DA4"/>
        </w:tc>
      </w:tr>
    </w:tbl>
    <w:p w14:paraId="68F703D9" w14:textId="77777777" w:rsidR="00AB72D1" w:rsidRDefault="00AB72D1" w:rsidP="002E47DA">
      <w:pPr>
        <w:pStyle w:val="Heading5"/>
      </w:pPr>
      <w:r>
        <w:t>Mô tả dòng sự kiện phụ (Alternative Flow)</w:t>
      </w:r>
    </w:p>
    <w:p w14:paraId="675B7C1D" w14:textId="77777777" w:rsidR="00AB72D1" w:rsidRDefault="00AB72D1" w:rsidP="00AB72D1">
      <w:pPr>
        <w:pStyle w:val="NormalWeb"/>
        <w:spacing w:before="0" w:beforeAutospacing="0" w:after="160" w:line="360" w:lineRule="auto"/>
        <w:ind w:left="810"/>
      </w:pPr>
      <w:r>
        <w:rPr>
          <w:color w:val="000000"/>
        </w:rPr>
        <w:t>N/A</w:t>
      </w:r>
    </w:p>
    <w:p w14:paraId="3BB54E09" w14:textId="77777777" w:rsidR="00AB72D1" w:rsidRDefault="00AB72D1" w:rsidP="002E47DA">
      <w:pPr>
        <w:pStyle w:val="Heading5"/>
      </w:pPr>
      <w:r>
        <w:t>Ghi chú</w:t>
      </w:r>
    </w:p>
    <w:p w14:paraId="357F7F85" w14:textId="0A2AF056" w:rsidR="00AB72D1" w:rsidRPr="002238E8" w:rsidRDefault="004B0DA4" w:rsidP="002E47DA">
      <w:pPr>
        <w:ind w:left="0"/>
        <w:jc w:val="center"/>
      </w:pPr>
      <w:r>
        <w:rPr>
          <w:noProof/>
          <w:snapToGrid/>
        </w:rPr>
        <w:drawing>
          <wp:inline distT="0" distB="0" distL="0" distR="0" wp14:anchorId="2C52BE41" wp14:editId="7D598120">
            <wp:extent cx="4276725" cy="40290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76725" cy="4029075"/>
                    </a:xfrm>
                    <a:prstGeom prst="rect">
                      <a:avLst/>
                    </a:prstGeom>
                  </pic:spPr>
                </pic:pic>
              </a:graphicData>
            </a:graphic>
          </wp:inline>
        </w:drawing>
      </w:r>
    </w:p>
    <w:p w14:paraId="69AB2605" w14:textId="49C7F5E2" w:rsidR="003F34B9" w:rsidRDefault="003F34B9" w:rsidP="0049277F">
      <w:pPr>
        <w:pStyle w:val="Heading2"/>
        <w:rPr>
          <w:bCs/>
          <w:color w:val="000000"/>
          <w:szCs w:val="24"/>
        </w:rPr>
      </w:pPr>
      <w:bookmarkStart w:id="61" w:name="_Toc109901577"/>
      <w:bookmarkEnd w:id="58"/>
      <w:r w:rsidRPr="001C2424">
        <w:rPr>
          <w:bCs/>
          <w:color w:val="000000"/>
          <w:szCs w:val="24"/>
        </w:rPr>
        <w:lastRenderedPageBreak/>
        <w:t>Quản lý quân nhân</w:t>
      </w:r>
      <w:bookmarkEnd w:id="61"/>
    </w:p>
    <w:p w14:paraId="1730B353" w14:textId="2E3F5A78" w:rsidR="002E47DA" w:rsidRPr="002E47DA" w:rsidRDefault="002E47DA" w:rsidP="002E47DA">
      <w:pPr>
        <w:pStyle w:val="Heading3"/>
      </w:pPr>
      <w:r>
        <w:t>Danh sách quân nhân</w:t>
      </w:r>
    </w:p>
    <w:p w14:paraId="6AD0CDEE" w14:textId="44D7CA5D" w:rsidR="003F34B9" w:rsidRPr="001C2424" w:rsidRDefault="003F34B9" w:rsidP="002E47DA">
      <w:pPr>
        <w:pStyle w:val="Heading4"/>
      </w:pPr>
      <w:bookmarkStart w:id="62" w:name="_Toc109901578"/>
      <w:r w:rsidRPr="001C2424">
        <w:t xml:space="preserve">Tìm kiếm </w:t>
      </w:r>
      <w:bookmarkEnd w:id="62"/>
      <w:r w:rsidR="001C2424" w:rsidRPr="001C2424">
        <w:t>nhanh quân nhân</w:t>
      </w:r>
    </w:p>
    <w:p w14:paraId="33F60F45" w14:textId="77777777" w:rsidR="001C2424" w:rsidRPr="00986A62" w:rsidRDefault="001C2424" w:rsidP="002E47DA">
      <w:pPr>
        <w:pStyle w:val="Heading5"/>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531"/>
        <w:gridCol w:w="6513"/>
      </w:tblGrid>
      <w:tr w:rsidR="001C2424" w:rsidRPr="009F13D7" w14:paraId="4C4E2B4F" w14:textId="77777777" w:rsidTr="00AD24A4">
        <w:trPr>
          <w:trHeight w:val="284"/>
          <w:jc w:val="center"/>
        </w:trPr>
        <w:tc>
          <w:tcPr>
            <w:tcW w:w="1399"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01B49812" w14:textId="77777777" w:rsidR="001C2424" w:rsidRPr="009F13D7" w:rsidRDefault="001C2424" w:rsidP="0049277F">
            <w:pPr>
              <w:snapToGrid w:val="0"/>
              <w:ind w:left="142"/>
            </w:pPr>
            <w:r w:rsidRPr="009F13D7">
              <w:rPr>
                <w:b/>
              </w:rPr>
              <w:t>Tên chức năng</w:t>
            </w:r>
          </w:p>
        </w:tc>
        <w:tc>
          <w:tcPr>
            <w:tcW w:w="3601" w:type="pct"/>
            <w:tcBorders>
              <w:top w:val="single" w:sz="18" w:space="0" w:color="808080"/>
              <w:left w:val="single" w:sz="4" w:space="0" w:color="808080"/>
              <w:bottom w:val="single" w:sz="4" w:space="0" w:color="808080"/>
              <w:right w:val="single" w:sz="18" w:space="0" w:color="808080"/>
            </w:tcBorders>
            <w:vAlign w:val="center"/>
            <w:hideMark/>
          </w:tcPr>
          <w:p w14:paraId="083AA164" w14:textId="69702120" w:rsidR="001C2424" w:rsidRPr="009F13D7" w:rsidRDefault="001C2424" w:rsidP="0049277F">
            <w:pPr>
              <w:keepLines/>
              <w:spacing w:after="120"/>
              <w:ind w:left="0"/>
              <w:jc w:val="both"/>
              <w:rPr>
                <w:lang w:eastAsia="ar-SA"/>
              </w:rPr>
            </w:pPr>
            <w:r>
              <w:t>Danh sách Quân nhân</w:t>
            </w:r>
          </w:p>
        </w:tc>
      </w:tr>
      <w:tr w:rsidR="001C2424" w:rsidRPr="009F13D7" w14:paraId="6B2FE2D0" w14:textId="77777777" w:rsidTr="00AD24A4">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DE04616" w14:textId="77777777" w:rsidR="001C2424" w:rsidRPr="009F13D7" w:rsidRDefault="001C2424" w:rsidP="0049277F">
            <w:pPr>
              <w:snapToGrid w:val="0"/>
              <w:ind w:left="142"/>
              <w:rPr>
                <w:b/>
              </w:rPr>
            </w:pPr>
            <w:r w:rsidRPr="009F13D7">
              <w:rPr>
                <w:b/>
              </w:rPr>
              <w:t>Mô tả</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4FEDA716" w14:textId="3A2CCC7F" w:rsidR="001C2424" w:rsidRPr="009F13D7" w:rsidRDefault="001C2424" w:rsidP="0049277F">
            <w:pPr>
              <w:keepLines/>
              <w:spacing w:after="120"/>
              <w:ind w:left="0"/>
              <w:jc w:val="both"/>
              <w:rPr>
                <w:lang w:eastAsia="ar-SA"/>
              </w:rPr>
            </w:pPr>
            <w:r>
              <w:rPr>
                <w:lang w:eastAsia="ar-SA"/>
              </w:rPr>
              <w:t>Người dùng hệ thống được quyền xem danh sách Quân nhân theo đơn vị người dùng quản lý và người dùng có thể tìm kiếm nhanh thông tin quân nhân</w:t>
            </w:r>
          </w:p>
        </w:tc>
      </w:tr>
      <w:tr w:rsidR="001C2424" w:rsidRPr="009F13D7" w14:paraId="7C62A82A" w14:textId="77777777" w:rsidTr="00AD24A4">
        <w:trPr>
          <w:trHeight w:val="395"/>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71D2E04" w14:textId="77777777" w:rsidR="001C2424" w:rsidRPr="009F13D7" w:rsidRDefault="001C2424" w:rsidP="0049277F">
            <w:pPr>
              <w:snapToGrid w:val="0"/>
              <w:ind w:left="142"/>
              <w:rPr>
                <w:b/>
              </w:rPr>
            </w:pPr>
            <w:r w:rsidRPr="009F13D7">
              <w:rPr>
                <w:b/>
              </w:rPr>
              <w:t>Tác nhân</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257B0B06" w14:textId="77777777" w:rsidR="001C2424" w:rsidRPr="009F13D7" w:rsidRDefault="001C2424" w:rsidP="0049277F">
            <w:pPr>
              <w:keepLines/>
              <w:widowControl/>
              <w:snapToGrid w:val="0"/>
              <w:spacing w:before="0" w:after="120"/>
              <w:ind w:left="0"/>
              <w:jc w:val="both"/>
            </w:pPr>
            <w:r>
              <w:t>Người dùng hệ thống</w:t>
            </w:r>
          </w:p>
        </w:tc>
      </w:tr>
      <w:tr w:rsidR="001C2424" w:rsidRPr="009F13D7" w14:paraId="288D30CD" w14:textId="77777777" w:rsidTr="00AD24A4">
        <w:trPr>
          <w:trHeight w:val="378"/>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FDA3BEE" w14:textId="77777777" w:rsidR="001C2424" w:rsidRPr="009F13D7" w:rsidRDefault="001C2424" w:rsidP="0049277F">
            <w:pPr>
              <w:snapToGrid w:val="0"/>
              <w:ind w:left="142"/>
              <w:rPr>
                <w:b/>
              </w:rPr>
            </w:pPr>
            <w:r w:rsidRPr="009F13D7">
              <w:rPr>
                <w:b/>
              </w:rPr>
              <w:t xml:space="preserve">Điều kiện trước </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223A1039" w14:textId="77777777" w:rsidR="001C2424" w:rsidRPr="009F13D7" w:rsidRDefault="001C2424"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1C2424" w:rsidRPr="009F13D7" w14:paraId="2C78F833" w14:textId="77777777" w:rsidTr="00AD24A4">
        <w:trPr>
          <w:trHeight w:val="530"/>
          <w:jc w:val="center"/>
        </w:trPr>
        <w:tc>
          <w:tcPr>
            <w:tcW w:w="1399"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4B95F6FF" w14:textId="77777777" w:rsidR="001C2424" w:rsidRPr="009F13D7" w:rsidRDefault="001C2424" w:rsidP="0049277F">
            <w:pPr>
              <w:snapToGrid w:val="0"/>
              <w:ind w:left="142"/>
              <w:rPr>
                <w:b/>
              </w:rPr>
            </w:pPr>
            <w:r w:rsidRPr="009F13D7">
              <w:rPr>
                <w:b/>
              </w:rPr>
              <w:t>Điều kiện sau</w:t>
            </w:r>
          </w:p>
        </w:tc>
        <w:tc>
          <w:tcPr>
            <w:tcW w:w="3601" w:type="pct"/>
            <w:tcBorders>
              <w:top w:val="single" w:sz="4" w:space="0" w:color="808080"/>
              <w:left w:val="single" w:sz="4" w:space="0" w:color="808080"/>
              <w:bottom w:val="single" w:sz="8" w:space="0" w:color="808080"/>
              <w:right w:val="single" w:sz="18" w:space="0" w:color="808080"/>
            </w:tcBorders>
            <w:vAlign w:val="center"/>
            <w:hideMark/>
          </w:tcPr>
          <w:p w14:paraId="53317C43" w14:textId="77777777" w:rsidR="001C2424" w:rsidRPr="009F13D7" w:rsidRDefault="001C2424"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1C2424" w:rsidRPr="009F13D7" w14:paraId="2EFD6232" w14:textId="77777777" w:rsidTr="00AD24A4">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7D6788C" w14:textId="77777777" w:rsidR="001C2424" w:rsidRPr="009F13D7" w:rsidRDefault="001C2424" w:rsidP="0049277F">
            <w:pPr>
              <w:snapToGrid w:val="0"/>
              <w:ind w:left="142"/>
              <w:rPr>
                <w:b/>
              </w:rPr>
            </w:pPr>
            <w:r w:rsidRPr="009F13D7">
              <w:rPr>
                <w:b/>
              </w:rPr>
              <w:t>Ngoại lệ</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39DB594B" w14:textId="77777777" w:rsidR="001C2424" w:rsidRPr="009F13D7" w:rsidRDefault="001C2424" w:rsidP="0049277F">
            <w:pPr>
              <w:keepLines/>
              <w:spacing w:after="120"/>
              <w:ind w:left="0"/>
              <w:jc w:val="both"/>
            </w:pPr>
            <w:r w:rsidRPr="009F13D7">
              <w:t>N/A</w:t>
            </w:r>
          </w:p>
        </w:tc>
      </w:tr>
      <w:tr w:rsidR="001C2424" w:rsidRPr="009F13D7" w14:paraId="285A2D44" w14:textId="77777777" w:rsidTr="00AD24A4">
        <w:trPr>
          <w:trHeight w:val="284"/>
          <w:jc w:val="center"/>
        </w:trPr>
        <w:tc>
          <w:tcPr>
            <w:tcW w:w="1399"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9ACEABC" w14:textId="77777777" w:rsidR="001C2424" w:rsidRPr="009F13D7" w:rsidRDefault="001C2424" w:rsidP="0049277F">
            <w:pPr>
              <w:snapToGrid w:val="0"/>
              <w:ind w:left="142"/>
              <w:rPr>
                <w:b/>
              </w:rPr>
            </w:pPr>
            <w:r w:rsidRPr="009F13D7">
              <w:rPr>
                <w:b/>
              </w:rPr>
              <w:t>Các yêu cầu đặc biệt</w:t>
            </w:r>
          </w:p>
        </w:tc>
        <w:tc>
          <w:tcPr>
            <w:tcW w:w="3601" w:type="pct"/>
            <w:tcBorders>
              <w:top w:val="single" w:sz="4" w:space="0" w:color="808080"/>
              <w:left w:val="single" w:sz="4" w:space="0" w:color="808080"/>
              <w:bottom w:val="single" w:sz="18" w:space="0" w:color="808080"/>
              <w:right w:val="single" w:sz="18" w:space="0" w:color="808080"/>
            </w:tcBorders>
            <w:vAlign w:val="center"/>
          </w:tcPr>
          <w:p w14:paraId="09B60E95" w14:textId="77777777" w:rsidR="001C2424" w:rsidRPr="000C01DB" w:rsidRDefault="001C2424" w:rsidP="0049277F">
            <w:pPr>
              <w:ind w:left="0"/>
              <w:rPr>
                <w:rFonts w:eastAsia="Calibri"/>
                <w:iCs/>
              </w:rPr>
            </w:pPr>
            <w:r>
              <w:rPr>
                <w:rFonts w:eastAsia="Calibri"/>
                <w:iCs/>
              </w:rPr>
              <w:t>N/A</w:t>
            </w:r>
          </w:p>
        </w:tc>
      </w:tr>
    </w:tbl>
    <w:p w14:paraId="268759F4" w14:textId="77777777" w:rsidR="001C2424" w:rsidRPr="00986A62" w:rsidRDefault="001C2424" w:rsidP="002E47DA">
      <w:pPr>
        <w:pStyle w:val="Heading5"/>
      </w:pPr>
      <w:r w:rsidRPr="00986A62">
        <w:t>Biểu đồ luồng xử lý chức năng</w:t>
      </w:r>
    </w:p>
    <w:p w14:paraId="3192ADB9" w14:textId="1AB05C12" w:rsidR="001C2424" w:rsidRPr="00B540A7" w:rsidRDefault="00AD24A4" w:rsidP="0049277F">
      <w:pPr>
        <w:ind w:hanging="544"/>
        <w:jc w:val="center"/>
      </w:pPr>
      <w:r w:rsidRPr="00EF1727">
        <w:object w:dxaOrig="10020" w:dyaOrig="7126" w14:anchorId="0EF6FA89">
          <v:shape id="_x0000_i1062" type="#_x0000_t75" style="width:367.5pt;height:241.25pt" o:ole="">
            <v:imagedata r:id="rId140" o:title=""/>
          </v:shape>
          <o:OLEObject Type="Embed" ProgID="Visio.Drawing.11" ShapeID="_x0000_i1062" DrawAspect="Content" ObjectID="_1734617839" r:id="rId141"/>
        </w:object>
      </w:r>
    </w:p>
    <w:p w14:paraId="631F6201" w14:textId="77777777" w:rsidR="001C2424" w:rsidRPr="00986A62" w:rsidRDefault="001C2424" w:rsidP="002E47DA">
      <w:pPr>
        <w:pStyle w:val="Heading5"/>
      </w:pPr>
      <w:r w:rsidRPr="00986A62">
        <w:lastRenderedPageBreak/>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1C2424" w:rsidRPr="009F13D7" w14:paraId="3625BCAA" w14:textId="77777777" w:rsidTr="001C2424">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45FFAB5C" w14:textId="77777777" w:rsidR="001C2424" w:rsidRPr="009F13D7" w:rsidRDefault="001C2424"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7C5DD0F2" w14:textId="77777777" w:rsidR="001C2424" w:rsidRPr="009F13D7" w:rsidRDefault="001C2424" w:rsidP="0049277F">
            <w:pPr>
              <w:snapToGrid w:val="0"/>
              <w:ind w:left="0"/>
              <w:jc w:val="center"/>
              <w:rPr>
                <w:b/>
              </w:rPr>
            </w:pPr>
            <w:r w:rsidRPr="009F13D7">
              <w:rPr>
                <w:b/>
              </w:rPr>
              <w:t>Phản ứng của hệ thống</w:t>
            </w:r>
          </w:p>
        </w:tc>
      </w:tr>
      <w:tr w:rsidR="001C2424" w:rsidRPr="009F13D7" w14:paraId="11969B1C" w14:textId="77777777" w:rsidTr="001C2424">
        <w:tc>
          <w:tcPr>
            <w:tcW w:w="2439" w:type="dxa"/>
            <w:tcBorders>
              <w:top w:val="dotted" w:sz="4" w:space="0" w:color="auto"/>
              <w:left w:val="dotted" w:sz="4" w:space="0" w:color="auto"/>
              <w:bottom w:val="dotted" w:sz="4" w:space="0" w:color="auto"/>
              <w:right w:val="dotted" w:sz="4" w:space="0" w:color="auto"/>
            </w:tcBorders>
            <w:hideMark/>
          </w:tcPr>
          <w:p w14:paraId="60C39D33" w14:textId="3110203E" w:rsidR="001C2424" w:rsidRPr="009F13D7" w:rsidRDefault="001C2424" w:rsidP="0049277F">
            <w:pPr>
              <w:tabs>
                <w:tab w:val="left" w:pos="720"/>
              </w:tabs>
              <w:spacing w:before="80"/>
              <w:ind w:left="360" w:hanging="360"/>
              <w:jc w:val="both"/>
            </w:pPr>
            <w:r w:rsidRPr="009F13D7">
              <w:t xml:space="preserve">1. Người dùng </w:t>
            </w:r>
            <w:r>
              <w:t>Đăng nhập vào hệ thống và chọn chức năng “</w:t>
            </w:r>
            <w:r w:rsidR="00AD24A4">
              <w:t>Quân nhân</w:t>
            </w:r>
            <w:r>
              <w:t>”</w:t>
            </w:r>
          </w:p>
        </w:tc>
        <w:tc>
          <w:tcPr>
            <w:tcW w:w="6520" w:type="dxa"/>
            <w:tcBorders>
              <w:top w:val="dotted" w:sz="4" w:space="0" w:color="auto"/>
              <w:left w:val="dotted" w:sz="4" w:space="0" w:color="auto"/>
              <w:bottom w:val="dotted" w:sz="4" w:space="0" w:color="auto"/>
              <w:right w:val="dotted" w:sz="4" w:space="0" w:color="auto"/>
            </w:tcBorders>
            <w:hideMark/>
          </w:tcPr>
          <w:p w14:paraId="4B728664" w14:textId="77777777" w:rsidR="001C2424" w:rsidRDefault="001C2424" w:rsidP="0049277F">
            <w:pPr>
              <w:tabs>
                <w:tab w:val="left" w:pos="720"/>
              </w:tabs>
              <w:spacing w:before="80"/>
              <w:ind w:left="360" w:hanging="360"/>
              <w:jc w:val="both"/>
            </w:pPr>
            <w:r w:rsidRPr="009F13D7">
              <w:t>2. Hiển thị màn hình tìm kiếm và danh sách mặc định</w:t>
            </w:r>
          </w:p>
          <w:p w14:paraId="039A9481" w14:textId="77777777" w:rsidR="001C2424" w:rsidRPr="00D4495F" w:rsidRDefault="001C2424" w:rsidP="0049277F">
            <w:pPr>
              <w:widowControl/>
              <w:numPr>
                <w:ilvl w:val="0"/>
                <w:numId w:val="33"/>
              </w:numPr>
              <w:tabs>
                <w:tab w:val="left" w:pos="317"/>
              </w:tabs>
              <w:snapToGrid w:val="0"/>
              <w:spacing w:before="80" w:after="160"/>
              <w:ind w:left="317" w:hanging="283"/>
              <w:contextualSpacing/>
              <w:jc w:val="both"/>
              <w:rPr>
                <w:b/>
              </w:rPr>
            </w:pPr>
            <w:r w:rsidRPr="00D4495F">
              <w:rPr>
                <w:b/>
              </w:rPr>
              <w:t>Thông tin tìm kiếm</w:t>
            </w:r>
            <w:r>
              <w:rPr>
                <w:b/>
              </w:rPr>
              <w:t xml:space="preserve">: </w:t>
            </w:r>
            <w:r>
              <w:t>Cho phép tìm kiếm nhanh theo Mã định danh y tế (Mã số BHXH), Họ và tên, Số điện thoại, Số thẻ BHYT</w:t>
            </w:r>
          </w:p>
          <w:p w14:paraId="5C3FDB19" w14:textId="77777777" w:rsidR="001C2424" w:rsidRPr="00D4495F" w:rsidRDefault="001C2424"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18C53DCE"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61E0B4A4"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047EE940"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Mã số BHXH:</w:t>
            </w:r>
            <w:r>
              <w:rPr>
                <w:lang w:eastAsia="ar-SA"/>
              </w:rPr>
              <w:t xml:space="preserve"> Mã số BHXH của quân nhân (10 ký tự cuối của thẻ BHYT)</w:t>
            </w:r>
          </w:p>
          <w:p w14:paraId="13C6DE6C" w14:textId="4F7E75C0"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Họ và tên:</w:t>
            </w:r>
            <w:r>
              <w:rPr>
                <w:lang w:eastAsia="ar-SA"/>
              </w:rPr>
              <w:t xml:space="preserve"> Họ và tên quân nhân</w:t>
            </w:r>
          </w:p>
          <w:p w14:paraId="4F4F821E"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383F8B2C"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78CADB64"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194F8550"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1ABA1CD1" w14:textId="77777777" w:rsidR="001C2424" w:rsidRPr="00D4495F" w:rsidRDefault="001C2424"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70F02DBA" w14:textId="77777777" w:rsidR="001C2424" w:rsidRDefault="001C2424"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52B1CA95" w14:textId="5AF93C22" w:rsidR="00AD24A4" w:rsidRDefault="00AD24A4" w:rsidP="0049277F">
            <w:pPr>
              <w:pStyle w:val="BodyText"/>
              <w:numPr>
                <w:ilvl w:val="0"/>
                <w:numId w:val="18"/>
              </w:numPr>
              <w:spacing w:line="360" w:lineRule="auto"/>
              <w:ind w:left="346" w:hanging="284"/>
              <w:rPr>
                <w:lang w:eastAsia="ar-SA"/>
              </w:rPr>
            </w:pPr>
            <w:r>
              <w:rPr>
                <w:lang w:eastAsia="ar-SA"/>
              </w:rPr>
              <w:t>Cấp bậc: Cấp bậc quân nhân</w:t>
            </w:r>
          </w:p>
          <w:p w14:paraId="1497B7D2" w14:textId="56E522D3" w:rsidR="00AD24A4" w:rsidRDefault="00AD24A4" w:rsidP="0049277F">
            <w:pPr>
              <w:pStyle w:val="BodyText"/>
              <w:numPr>
                <w:ilvl w:val="0"/>
                <w:numId w:val="18"/>
              </w:numPr>
              <w:spacing w:line="360" w:lineRule="auto"/>
              <w:ind w:left="346" w:hanging="284"/>
              <w:rPr>
                <w:lang w:eastAsia="ar-SA"/>
              </w:rPr>
            </w:pPr>
            <w:r>
              <w:rPr>
                <w:lang w:eastAsia="ar-SA"/>
              </w:rPr>
              <w:t>Chức vụ: Chức vụ quân nhân</w:t>
            </w:r>
          </w:p>
          <w:p w14:paraId="2F75D02C" w14:textId="6FED2975" w:rsidR="00AD24A4" w:rsidRDefault="00AD24A4" w:rsidP="0049277F">
            <w:pPr>
              <w:pStyle w:val="BodyText"/>
              <w:numPr>
                <w:ilvl w:val="0"/>
                <w:numId w:val="18"/>
              </w:numPr>
              <w:spacing w:line="360" w:lineRule="auto"/>
              <w:ind w:left="346" w:hanging="284"/>
              <w:rPr>
                <w:lang w:eastAsia="ar-SA"/>
              </w:rPr>
            </w:pPr>
            <w:r>
              <w:rPr>
                <w:lang w:eastAsia="ar-SA"/>
              </w:rPr>
              <w:t>Ngày nhập ngũ: Hiển thị định dạng dd/MM/yyyy</w:t>
            </w:r>
          </w:p>
          <w:p w14:paraId="785C7353" w14:textId="678777B0" w:rsidR="00AD24A4" w:rsidRPr="00D4495F" w:rsidRDefault="00AD24A4" w:rsidP="0049277F">
            <w:pPr>
              <w:pStyle w:val="BodyText"/>
              <w:numPr>
                <w:ilvl w:val="0"/>
                <w:numId w:val="18"/>
              </w:numPr>
              <w:spacing w:line="360" w:lineRule="auto"/>
              <w:ind w:left="346" w:hanging="284"/>
              <w:rPr>
                <w:lang w:eastAsia="ar-SA"/>
              </w:rPr>
            </w:pPr>
            <w:r>
              <w:rPr>
                <w:lang w:eastAsia="ar-SA"/>
              </w:rPr>
              <w:t>Ngày xuất ngũ: Hiển thị định dạng dd/MM/yyyy</w:t>
            </w:r>
          </w:p>
          <w:p w14:paraId="4917346D" w14:textId="77777777" w:rsidR="001C2424" w:rsidRDefault="001C2424"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1A431D2E" w14:textId="77777777" w:rsidR="001C2424" w:rsidRDefault="001C2424" w:rsidP="0049277F">
            <w:pPr>
              <w:pStyle w:val="BodyText"/>
              <w:numPr>
                <w:ilvl w:val="0"/>
                <w:numId w:val="32"/>
              </w:numPr>
              <w:spacing w:line="360" w:lineRule="auto"/>
              <w:ind w:left="600" w:hanging="283"/>
              <w:rPr>
                <w:lang w:eastAsia="ar-SA"/>
              </w:rPr>
            </w:pPr>
            <w:r>
              <w:rPr>
                <w:lang w:eastAsia="ar-SA"/>
              </w:rPr>
              <w:lastRenderedPageBreak/>
              <w:t>Xem chi tiết hồ sơ sức khỏe quân nhân: Mở màn hình chi tiết hồ sơ sức khỏe quân nhân</w:t>
            </w:r>
          </w:p>
          <w:p w14:paraId="1BC3308D" w14:textId="19ADBCCF" w:rsidR="001C2424" w:rsidRDefault="00AD24A4" w:rsidP="0049277F">
            <w:pPr>
              <w:pStyle w:val="BodyText"/>
              <w:numPr>
                <w:ilvl w:val="0"/>
                <w:numId w:val="32"/>
              </w:numPr>
              <w:spacing w:line="360" w:lineRule="auto"/>
              <w:ind w:left="600" w:hanging="283"/>
            </w:pPr>
            <w:r>
              <w:rPr>
                <w:lang w:eastAsia="ar-SA"/>
              </w:rPr>
              <w:t>Xem chi tiết thông tin quân nhân: Mở màn hình Xem chi tiết thông tin quân nhân</w:t>
            </w:r>
          </w:p>
          <w:p w14:paraId="5B89BAA9" w14:textId="65B0C9FC" w:rsidR="00AD24A4" w:rsidRDefault="00AD24A4" w:rsidP="0049277F">
            <w:pPr>
              <w:pStyle w:val="BodyText"/>
              <w:numPr>
                <w:ilvl w:val="0"/>
                <w:numId w:val="32"/>
              </w:numPr>
              <w:spacing w:line="360" w:lineRule="auto"/>
              <w:ind w:left="600" w:hanging="283"/>
            </w:pPr>
            <w:r>
              <w:rPr>
                <w:lang w:eastAsia="ar-SA"/>
              </w:rPr>
              <w:t>Sửa thông tin quân nhân: Mở màn hình Xem chi tiết thông tin quân nhân</w:t>
            </w:r>
          </w:p>
          <w:p w14:paraId="25832E9C" w14:textId="2A417700" w:rsidR="00AD24A4" w:rsidRDefault="00AD24A4" w:rsidP="0049277F">
            <w:pPr>
              <w:pStyle w:val="BodyText"/>
              <w:numPr>
                <w:ilvl w:val="0"/>
                <w:numId w:val="32"/>
              </w:numPr>
              <w:spacing w:line="360" w:lineRule="auto"/>
              <w:ind w:left="600" w:hanging="283"/>
            </w:pPr>
            <w:r>
              <w:rPr>
                <w:lang w:eastAsia="ar-SA"/>
              </w:rPr>
              <w:t>Xóa thông tin quân nhân: Thực hiện hành động xóa</w:t>
            </w:r>
          </w:p>
          <w:p w14:paraId="2A2A4599" w14:textId="77777777" w:rsidR="001C2424" w:rsidRDefault="001C2424"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32BCD726" w14:textId="77777777" w:rsidR="001C2424" w:rsidRPr="009F13D7" w:rsidRDefault="001C2424"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1C2424" w:rsidRPr="009F13D7" w14:paraId="7A662598" w14:textId="77777777" w:rsidTr="001C2424">
        <w:tc>
          <w:tcPr>
            <w:tcW w:w="2439" w:type="dxa"/>
            <w:tcBorders>
              <w:top w:val="dotted" w:sz="4" w:space="0" w:color="auto"/>
              <w:left w:val="dotted" w:sz="4" w:space="0" w:color="auto"/>
              <w:bottom w:val="dotted" w:sz="4" w:space="0" w:color="auto"/>
              <w:right w:val="dotted" w:sz="4" w:space="0" w:color="auto"/>
            </w:tcBorders>
            <w:hideMark/>
          </w:tcPr>
          <w:p w14:paraId="59C92D87" w14:textId="349FCEF2" w:rsidR="001C2424" w:rsidRPr="009F13D7" w:rsidRDefault="001C2424" w:rsidP="0049277F">
            <w:pPr>
              <w:tabs>
                <w:tab w:val="left" w:pos="720"/>
              </w:tabs>
              <w:snapToGrid w:val="0"/>
              <w:spacing w:before="80" w:after="160"/>
              <w:ind w:left="205" w:hanging="205"/>
              <w:jc w:val="both"/>
            </w:pPr>
            <w:r>
              <w:rPr>
                <w:lang w:val="vi-VN"/>
              </w:rPr>
              <w:lastRenderedPageBreak/>
              <w:t>3.</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15E48244" w14:textId="77777777" w:rsidR="001C2424" w:rsidRPr="009F13D7" w:rsidRDefault="001C2424"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1C2424" w:rsidRPr="009F13D7" w14:paraId="502FA671" w14:textId="77777777" w:rsidTr="001C2424">
        <w:tc>
          <w:tcPr>
            <w:tcW w:w="2439" w:type="dxa"/>
            <w:tcBorders>
              <w:top w:val="dotted" w:sz="4" w:space="0" w:color="auto"/>
              <w:left w:val="dotted" w:sz="4" w:space="0" w:color="auto"/>
              <w:bottom w:val="dotted" w:sz="4" w:space="0" w:color="auto"/>
              <w:right w:val="dotted" w:sz="4" w:space="0" w:color="auto"/>
            </w:tcBorders>
            <w:shd w:val="pct10" w:color="auto" w:fill="auto"/>
          </w:tcPr>
          <w:p w14:paraId="3BBD2F95" w14:textId="77777777" w:rsidR="001C2424" w:rsidRPr="009F13D7" w:rsidRDefault="001C2424"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63D7283D" w14:textId="77777777" w:rsidR="001C2424" w:rsidRPr="009F13D7" w:rsidRDefault="001C2424" w:rsidP="0049277F">
            <w:pPr>
              <w:snapToGrid w:val="0"/>
              <w:jc w:val="both"/>
              <w:rPr>
                <w:lang w:val="pt-BR"/>
              </w:rPr>
            </w:pPr>
          </w:p>
        </w:tc>
      </w:tr>
    </w:tbl>
    <w:p w14:paraId="4F1127AC" w14:textId="77777777" w:rsidR="001C2424" w:rsidRPr="00986A62" w:rsidRDefault="001C2424" w:rsidP="002E47DA">
      <w:pPr>
        <w:pStyle w:val="Heading5"/>
      </w:pPr>
      <w:r w:rsidRPr="00986A62">
        <w:t>Mô tả dòng sự kiện phụ (Alternative Flow)</w:t>
      </w:r>
    </w:p>
    <w:p w14:paraId="602BDD88" w14:textId="77777777" w:rsidR="001C2424" w:rsidRPr="009F13D7" w:rsidRDefault="001C2424" w:rsidP="0049277F">
      <w:pPr>
        <w:snapToGrid w:val="0"/>
        <w:rPr>
          <w:lang w:eastAsia="ar-SA"/>
        </w:rPr>
      </w:pPr>
      <w:r w:rsidRPr="009F13D7">
        <w:rPr>
          <w:lang w:eastAsia="ar-SA"/>
        </w:rPr>
        <w:t>N/A</w:t>
      </w:r>
    </w:p>
    <w:p w14:paraId="0DDE8167" w14:textId="77777777" w:rsidR="001C2424" w:rsidRPr="00986A62" w:rsidRDefault="001C2424" w:rsidP="002E47DA">
      <w:pPr>
        <w:pStyle w:val="Heading5"/>
      </w:pPr>
      <w:r w:rsidRPr="00986A62">
        <w:lastRenderedPageBreak/>
        <w:t>Ghi chú</w:t>
      </w:r>
    </w:p>
    <w:p w14:paraId="3CC9CFB9" w14:textId="48E7A44A" w:rsidR="00D14B06" w:rsidRDefault="00AD24A4" w:rsidP="0049277F">
      <w:pPr>
        <w:ind w:left="0"/>
        <w:rPr>
          <w:highlight w:val="yellow"/>
        </w:rPr>
      </w:pPr>
      <w:r>
        <w:rPr>
          <w:noProof/>
          <w:snapToGrid/>
        </w:rPr>
        <w:drawing>
          <wp:inline distT="0" distB="0" distL="0" distR="0" wp14:anchorId="799676B5" wp14:editId="5606309F">
            <wp:extent cx="5941695" cy="417576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1695" cy="4175760"/>
                    </a:xfrm>
                    <a:prstGeom prst="rect">
                      <a:avLst/>
                    </a:prstGeom>
                  </pic:spPr>
                </pic:pic>
              </a:graphicData>
            </a:graphic>
          </wp:inline>
        </w:drawing>
      </w:r>
    </w:p>
    <w:p w14:paraId="70B073A4" w14:textId="30642AFC" w:rsidR="00AD24A4" w:rsidRDefault="00AD24A4" w:rsidP="0049277F">
      <w:pPr>
        <w:pStyle w:val="BodyText"/>
        <w:spacing w:line="360" w:lineRule="auto"/>
        <w:ind w:left="0"/>
        <w:jc w:val="center"/>
        <w:rPr>
          <w:i/>
          <w:noProof/>
        </w:rPr>
      </w:pPr>
      <w:r w:rsidRPr="00EF1727">
        <w:rPr>
          <w:i/>
          <w:noProof/>
        </w:rPr>
        <w:t>Hình: Màn hình Prototype “</w:t>
      </w:r>
      <w:r>
        <w:rPr>
          <w:i/>
          <w:noProof/>
        </w:rPr>
        <w:t>Quân nhân” – Tìm kiếm nhanh</w:t>
      </w:r>
    </w:p>
    <w:p w14:paraId="7089598C" w14:textId="5BE24994" w:rsidR="00AD24A4" w:rsidRPr="00986A62" w:rsidRDefault="00AD24A4" w:rsidP="002E47DA">
      <w:pPr>
        <w:pStyle w:val="Heading4"/>
      </w:pPr>
      <w:r w:rsidRPr="00986A62">
        <w:t xml:space="preserve">Tìm </w:t>
      </w:r>
      <w:r>
        <w:t>kiếm nâng cao</w:t>
      </w:r>
      <w:r w:rsidRPr="00986A62">
        <w:t xml:space="preserve"> </w:t>
      </w:r>
      <w:r>
        <w:t>Quân nhân</w:t>
      </w:r>
    </w:p>
    <w:p w14:paraId="603D4425" w14:textId="77777777" w:rsidR="00AD24A4" w:rsidRDefault="00AD24A4" w:rsidP="002E47DA">
      <w:pPr>
        <w:pStyle w:val="Heading5"/>
      </w:pPr>
      <w:r w:rsidRPr="00986A62">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531"/>
        <w:gridCol w:w="6513"/>
      </w:tblGrid>
      <w:tr w:rsidR="00AD24A4" w:rsidRPr="009F13D7" w14:paraId="02F01E86" w14:textId="77777777" w:rsidTr="00720F89">
        <w:trPr>
          <w:trHeight w:val="284"/>
          <w:jc w:val="center"/>
        </w:trPr>
        <w:tc>
          <w:tcPr>
            <w:tcW w:w="1399"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10293F45" w14:textId="77777777" w:rsidR="00AD24A4" w:rsidRPr="009F13D7" w:rsidRDefault="00AD24A4" w:rsidP="0049277F">
            <w:pPr>
              <w:snapToGrid w:val="0"/>
              <w:ind w:left="142"/>
            </w:pPr>
            <w:r w:rsidRPr="009F13D7">
              <w:rPr>
                <w:b/>
              </w:rPr>
              <w:t>Tên chức năng</w:t>
            </w:r>
          </w:p>
        </w:tc>
        <w:tc>
          <w:tcPr>
            <w:tcW w:w="3601" w:type="pct"/>
            <w:tcBorders>
              <w:top w:val="single" w:sz="18" w:space="0" w:color="808080"/>
              <w:left w:val="single" w:sz="4" w:space="0" w:color="808080"/>
              <w:bottom w:val="single" w:sz="4" w:space="0" w:color="808080"/>
              <w:right w:val="single" w:sz="18" w:space="0" w:color="808080"/>
            </w:tcBorders>
            <w:vAlign w:val="center"/>
            <w:hideMark/>
          </w:tcPr>
          <w:p w14:paraId="196CEDEB" w14:textId="77777777" w:rsidR="00AD24A4" w:rsidRPr="009F13D7" w:rsidRDefault="00AD24A4" w:rsidP="0049277F">
            <w:pPr>
              <w:keepLines/>
              <w:spacing w:after="120"/>
              <w:ind w:left="0"/>
              <w:jc w:val="both"/>
              <w:rPr>
                <w:lang w:eastAsia="ar-SA"/>
              </w:rPr>
            </w:pPr>
            <w:r>
              <w:t>Danh sách Quân nhân</w:t>
            </w:r>
          </w:p>
        </w:tc>
      </w:tr>
      <w:tr w:rsidR="00AD24A4" w:rsidRPr="009F13D7" w14:paraId="55D97606" w14:textId="77777777" w:rsidTr="00720F89">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0CFBF77" w14:textId="77777777" w:rsidR="00AD24A4" w:rsidRPr="009F13D7" w:rsidRDefault="00AD24A4" w:rsidP="0049277F">
            <w:pPr>
              <w:snapToGrid w:val="0"/>
              <w:ind w:left="142"/>
              <w:rPr>
                <w:b/>
              </w:rPr>
            </w:pPr>
            <w:r w:rsidRPr="009F13D7">
              <w:rPr>
                <w:b/>
              </w:rPr>
              <w:t>Mô tả</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4CF10855" w14:textId="58F0801D" w:rsidR="00AD24A4" w:rsidRPr="009F13D7" w:rsidRDefault="00AD24A4" w:rsidP="0049277F">
            <w:pPr>
              <w:keepLines/>
              <w:spacing w:after="120"/>
              <w:ind w:left="0"/>
              <w:jc w:val="both"/>
              <w:rPr>
                <w:lang w:eastAsia="ar-SA"/>
              </w:rPr>
            </w:pPr>
            <w:r>
              <w:rPr>
                <w:lang w:eastAsia="ar-SA"/>
              </w:rPr>
              <w:t>Người dùng hệ thống được quyền xem danh sách Quân nhân theo đơn vị người dùng quản lý và người dùng có thể tìm kiếm nâng cao thông tin quân nhân</w:t>
            </w:r>
          </w:p>
        </w:tc>
      </w:tr>
      <w:tr w:rsidR="00AD24A4" w:rsidRPr="009F13D7" w14:paraId="01801DAD" w14:textId="77777777" w:rsidTr="00720F89">
        <w:trPr>
          <w:trHeight w:val="395"/>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291B985" w14:textId="77777777" w:rsidR="00AD24A4" w:rsidRPr="009F13D7" w:rsidRDefault="00AD24A4" w:rsidP="0049277F">
            <w:pPr>
              <w:snapToGrid w:val="0"/>
              <w:ind w:left="142"/>
              <w:rPr>
                <w:b/>
              </w:rPr>
            </w:pPr>
            <w:r w:rsidRPr="009F13D7">
              <w:rPr>
                <w:b/>
              </w:rPr>
              <w:t>Tác nhân</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7B86E806" w14:textId="77777777" w:rsidR="00AD24A4" w:rsidRPr="009F13D7" w:rsidRDefault="00AD24A4" w:rsidP="0049277F">
            <w:pPr>
              <w:keepLines/>
              <w:widowControl/>
              <w:snapToGrid w:val="0"/>
              <w:spacing w:before="0" w:after="120"/>
              <w:ind w:left="0"/>
              <w:jc w:val="both"/>
            </w:pPr>
            <w:r>
              <w:t>Người dùng hệ thống</w:t>
            </w:r>
          </w:p>
        </w:tc>
      </w:tr>
      <w:tr w:rsidR="00AD24A4" w:rsidRPr="009F13D7" w14:paraId="7536E1CC" w14:textId="77777777" w:rsidTr="00720F89">
        <w:trPr>
          <w:trHeight w:val="378"/>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AFF341D" w14:textId="77777777" w:rsidR="00AD24A4" w:rsidRPr="009F13D7" w:rsidRDefault="00AD24A4" w:rsidP="0049277F">
            <w:pPr>
              <w:snapToGrid w:val="0"/>
              <w:ind w:left="142"/>
              <w:rPr>
                <w:b/>
              </w:rPr>
            </w:pPr>
            <w:r w:rsidRPr="009F13D7">
              <w:rPr>
                <w:b/>
              </w:rPr>
              <w:t xml:space="preserve">Điều kiện trước </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1B7F1434" w14:textId="77777777" w:rsidR="00AD24A4" w:rsidRPr="009F13D7" w:rsidRDefault="00AD24A4" w:rsidP="0049277F">
            <w:pPr>
              <w:keepLines/>
              <w:spacing w:after="120"/>
              <w:ind w:left="0"/>
              <w:jc w:val="both"/>
              <w:rPr>
                <w:lang w:eastAsia="ar-SA"/>
              </w:rPr>
            </w:pPr>
            <w:r w:rsidRPr="009F13D7">
              <w:rPr>
                <w:lang w:eastAsia="ar-SA"/>
              </w:rPr>
              <w:t xml:space="preserve">Người sử dụng được </w:t>
            </w:r>
            <w:r>
              <w:rPr>
                <w:lang w:eastAsia="ar-SA"/>
              </w:rPr>
              <w:t>đăng nhập vào hệ thống và được cấp quyền vào đơn vị</w:t>
            </w:r>
          </w:p>
        </w:tc>
      </w:tr>
      <w:tr w:rsidR="00AD24A4" w:rsidRPr="009F13D7" w14:paraId="2B21546F" w14:textId="77777777" w:rsidTr="00720F89">
        <w:trPr>
          <w:trHeight w:val="530"/>
          <w:jc w:val="center"/>
        </w:trPr>
        <w:tc>
          <w:tcPr>
            <w:tcW w:w="1399"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5813B91" w14:textId="77777777" w:rsidR="00AD24A4" w:rsidRPr="009F13D7" w:rsidRDefault="00AD24A4" w:rsidP="0049277F">
            <w:pPr>
              <w:snapToGrid w:val="0"/>
              <w:ind w:left="142"/>
              <w:rPr>
                <w:b/>
              </w:rPr>
            </w:pPr>
            <w:r w:rsidRPr="009F13D7">
              <w:rPr>
                <w:b/>
              </w:rPr>
              <w:t>Điều kiện sau</w:t>
            </w:r>
          </w:p>
        </w:tc>
        <w:tc>
          <w:tcPr>
            <w:tcW w:w="3601" w:type="pct"/>
            <w:tcBorders>
              <w:top w:val="single" w:sz="4" w:space="0" w:color="808080"/>
              <w:left w:val="single" w:sz="4" w:space="0" w:color="808080"/>
              <w:bottom w:val="single" w:sz="8" w:space="0" w:color="808080"/>
              <w:right w:val="single" w:sz="18" w:space="0" w:color="808080"/>
            </w:tcBorders>
            <w:vAlign w:val="center"/>
            <w:hideMark/>
          </w:tcPr>
          <w:p w14:paraId="59D713D9" w14:textId="77777777" w:rsidR="00AD24A4" w:rsidRPr="009F13D7" w:rsidRDefault="00AD24A4" w:rsidP="0049277F">
            <w:pPr>
              <w:keepLines/>
              <w:spacing w:after="120"/>
              <w:ind w:left="0"/>
              <w:jc w:val="both"/>
              <w:rPr>
                <w:lang w:eastAsia="ar-SA"/>
              </w:rPr>
            </w:pPr>
            <w:r w:rsidRPr="009F13D7">
              <w:rPr>
                <w:lang w:eastAsia="ar-SA"/>
              </w:rPr>
              <w:t xml:space="preserve">Hiển thị </w:t>
            </w:r>
            <w:r>
              <w:rPr>
                <w:lang w:eastAsia="ar-SA"/>
              </w:rPr>
              <w:t>theo cây mô hình tổ chức quản lý được phân quyền</w:t>
            </w:r>
          </w:p>
        </w:tc>
      </w:tr>
      <w:tr w:rsidR="00AD24A4" w:rsidRPr="009F13D7" w14:paraId="32BFAFE8" w14:textId="77777777" w:rsidTr="00720F89">
        <w:trPr>
          <w:trHeight w:val="284"/>
          <w:jc w:val="center"/>
        </w:trPr>
        <w:tc>
          <w:tcPr>
            <w:tcW w:w="1399"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8B0EFAE" w14:textId="77777777" w:rsidR="00AD24A4" w:rsidRPr="009F13D7" w:rsidRDefault="00AD24A4" w:rsidP="0049277F">
            <w:pPr>
              <w:snapToGrid w:val="0"/>
              <w:ind w:left="142"/>
              <w:rPr>
                <w:b/>
              </w:rPr>
            </w:pPr>
            <w:r w:rsidRPr="009F13D7">
              <w:rPr>
                <w:b/>
              </w:rPr>
              <w:lastRenderedPageBreak/>
              <w:t>Ngoại lệ</w:t>
            </w:r>
          </w:p>
        </w:tc>
        <w:tc>
          <w:tcPr>
            <w:tcW w:w="3601" w:type="pct"/>
            <w:tcBorders>
              <w:top w:val="single" w:sz="4" w:space="0" w:color="808080"/>
              <w:left w:val="single" w:sz="4" w:space="0" w:color="808080"/>
              <w:bottom w:val="single" w:sz="4" w:space="0" w:color="808080"/>
              <w:right w:val="single" w:sz="18" w:space="0" w:color="808080"/>
            </w:tcBorders>
            <w:vAlign w:val="center"/>
            <w:hideMark/>
          </w:tcPr>
          <w:p w14:paraId="76E7B961" w14:textId="77777777" w:rsidR="00AD24A4" w:rsidRPr="009F13D7" w:rsidRDefault="00AD24A4" w:rsidP="0049277F">
            <w:pPr>
              <w:keepLines/>
              <w:spacing w:after="120"/>
              <w:ind w:left="0"/>
              <w:jc w:val="both"/>
            </w:pPr>
            <w:r w:rsidRPr="009F13D7">
              <w:t>N/A</w:t>
            </w:r>
          </w:p>
        </w:tc>
      </w:tr>
      <w:tr w:rsidR="00AD24A4" w:rsidRPr="009F13D7" w14:paraId="5248DE5C" w14:textId="77777777" w:rsidTr="00720F89">
        <w:trPr>
          <w:trHeight w:val="284"/>
          <w:jc w:val="center"/>
        </w:trPr>
        <w:tc>
          <w:tcPr>
            <w:tcW w:w="1399"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7ECC1FE2" w14:textId="77777777" w:rsidR="00AD24A4" w:rsidRPr="009F13D7" w:rsidRDefault="00AD24A4" w:rsidP="0049277F">
            <w:pPr>
              <w:snapToGrid w:val="0"/>
              <w:ind w:left="142"/>
              <w:rPr>
                <w:b/>
              </w:rPr>
            </w:pPr>
            <w:r w:rsidRPr="009F13D7">
              <w:rPr>
                <w:b/>
              </w:rPr>
              <w:t>Các yêu cầu đặc biệt</w:t>
            </w:r>
          </w:p>
        </w:tc>
        <w:tc>
          <w:tcPr>
            <w:tcW w:w="3601" w:type="pct"/>
            <w:tcBorders>
              <w:top w:val="single" w:sz="4" w:space="0" w:color="808080"/>
              <w:left w:val="single" w:sz="4" w:space="0" w:color="808080"/>
              <w:bottom w:val="single" w:sz="18" w:space="0" w:color="808080"/>
              <w:right w:val="single" w:sz="18" w:space="0" w:color="808080"/>
            </w:tcBorders>
            <w:vAlign w:val="center"/>
          </w:tcPr>
          <w:p w14:paraId="77F021AD" w14:textId="77777777" w:rsidR="00AD24A4" w:rsidRPr="000C01DB" w:rsidRDefault="00AD24A4" w:rsidP="0049277F">
            <w:pPr>
              <w:ind w:left="0"/>
              <w:rPr>
                <w:rFonts w:eastAsia="Calibri"/>
                <w:iCs/>
              </w:rPr>
            </w:pPr>
            <w:r>
              <w:rPr>
                <w:rFonts w:eastAsia="Calibri"/>
                <w:iCs/>
              </w:rPr>
              <w:t>N/A</w:t>
            </w:r>
          </w:p>
        </w:tc>
      </w:tr>
    </w:tbl>
    <w:p w14:paraId="280ACCD9" w14:textId="77777777" w:rsidR="00AD24A4" w:rsidRPr="00986A62" w:rsidRDefault="00AD24A4" w:rsidP="002E47DA">
      <w:pPr>
        <w:pStyle w:val="Heading5"/>
      </w:pPr>
      <w:r w:rsidRPr="00986A62">
        <w:t>Biểu đồ luồng xử lý chức năng</w:t>
      </w:r>
    </w:p>
    <w:p w14:paraId="41615F53" w14:textId="1DFA6A6F" w:rsidR="00AD24A4" w:rsidRPr="00B540A7" w:rsidRDefault="00AD24A4" w:rsidP="0049277F">
      <w:pPr>
        <w:ind w:hanging="544"/>
        <w:jc w:val="center"/>
      </w:pPr>
      <w:r w:rsidRPr="00EF1727">
        <w:object w:dxaOrig="10020" w:dyaOrig="7126" w14:anchorId="2D2B4881">
          <v:shape id="_x0000_i1063" type="#_x0000_t75" style="width:367.5pt;height:241.25pt" o:ole="">
            <v:imagedata r:id="rId143" o:title=""/>
          </v:shape>
          <o:OLEObject Type="Embed" ProgID="Visio.Drawing.11" ShapeID="_x0000_i1063" DrawAspect="Content" ObjectID="_1734617840" r:id="rId144"/>
        </w:object>
      </w:r>
    </w:p>
    <w:p w14:paraId="4F92B95C" w14:textId="77777777" w:rsidR="00AD24A4" w:rsidRPr="00986A62" w:rsidRDefault="00AD24A4" w:rsidP="002E47DA">
      <w:pPr>
        <w:pStyle w:val="Heading5"/>
      </w:pPr>
      <w:r w:rsidRPr="00986A62">
        <w:t>Mô tả dòng sự kiện chính (Basic Flow)</w:t>
      </w:r>
    </w:p>
    <w:tbl>
      <w:tblPr>
        <w:tblW w:w="895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439"/>
        <w:gridCol w:w="6520"/>
      </w:tblGrid>
      <w:tr w:rsidR="00AD24A4" w:rsidRPr="009F13D7" w14:paraId="11719770" w14:textId="77777777" w:rsidTr="00720F89">
        <w:trPr>
          <w:trHeight w:val="530"/>
        </w:trPr>
        <w:tc>
          <w:tcPr>
            <w:tcW w:w="2439" w:type="dxa"/>
            <w:tcBorders>
              <w:top w:val="dotted" w:sz="4" w:space="0" w:color="auto"/>
              <w:left w:val="dotted" w:sz="4" w:space="0" w:color="auto"/>
              <w:bottom w:val="dotted" w:sz="4" w:space="0" w:color="auto"/>
              <w:right w:val="dotted" w:sz="4" w:space="0" w:color="auto"/>
            </w:tcBorders>
            <w:shd w:val="pct5" w:color="auto" w:fill="auto"/>
            <w:hideMark/>
          </w:tcPr>
          <w:p w14:paraId="4ADDDFD4" w14:textId="77777777" w:rsidR="00AD24A4" w:rsidRPr="009F13D7" w:rsidRDefault="00AD24A4" w:rsidP="0049277F">
            <w:pPr>
              <w:snapToGrid w:val="0"/>
              <w:ind w:left="0"/>
              <w:jc w:val="center"/>
              <w:rPr>
                <w:b/>
              </w:rPr>
            </w:pPr>
            <w:r w:rsidRPr="009F13D7">
              <w:rPr>
                <w:b/>
              </w:rPr>
              <w:t>Hành động của tác nhân</w:t>
            </w:r>
          </w:p>
        </w:tc>
        <w:tc>
          <w:tcPr>
            <w:tcW w:w="6520" w:type="dxa"/>
            <w:tcBorders>
              <w:top w:val="dotted" w:sz="4" w:space="0" w:color="auto"/>
              <w:left w:val="dotted" w:sz="4" w:space="0" w:color="auto"/>
              <w:bottom w:val="dotted" w:sz="4" w:space="0" w:color="auto"/>
              <w:right w:val="dotted" w:sz="4" w:space="0" w:color="auto"/>
            </w:tcBorders>
            <w:shd w:val="pct5" w:color="auto" w:fill="auto"/>
            <w:hideMark/>
          </w:tcPr>
          <w:p w14:paraId="3CE0A6F3" w14:textId="77777777" w:rsidR="00AD24A4" w:rsidRPr="009F13D7" w:rsidRDefault="00AD24A4" w:rsidP="0049277F">
            <w:pPr>
              <w:snapToGrid w:val="0"/>
              <w:ind w:left="0"/>
              <w:jc w:val="center"/>
              <w:rPr>
                <w:b/>
              </w:rPr>
            </w:pPr>
            <w:r w:rsidRPr="009F13D7">
              <w:rPr>
                <w:b/>
              </w:rPr>
              <w:t>Phản ứng của hệ thống</w:t>
            </w:r>
          </w:p>
        </w:tc>
      </w:tr>
      <w:tr w:rsidR="00AD24A4" w:rsidRPr="009F13D7" w14:paraId="1D1FB028"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4DCB7163" w14:textId="7351B08E" w:rsidR="00AD24A4" w:rsidRPr="009F13D7" w:rsidRDefault="00AD24A4" w:rsidP="0049277F">
            <w:pPr>
              <w:tabs>
                <w:tab w:val="left" w:pos="720"/>
              </w:tabs>
              <w:spacing w:before="80"/>
              <w:ind w:left="360" w:hanging="360"/>
              <w:jc w:val="both"/>
            </w:pPr>
            <w:r w:rsidRPr="009F13D7">
              <w:t xml:space="preserve">1. Người dùng </w:t>
            </w:r>
            <w:r>
              <w:t>Đăng nhập vào hệ thống và chọn chức năng “Quân nhân” và chọn tìm kiếm nâng cao</w:t>
            </w:r>
          </w:p>
        </w:tc>
        <w:tc>
          <w:tcPr>
            <w:tcW w:w="6520" w:type="dxa"/>
            <w:tcBorders>
              <w:top w:val="dotted" w:sz="4" w:space="0" w:color="auto"/>
              <w:left w:val="dotted" w:sz="4" w:space="0" w:color="auto"/>
              <w:bottom w:val="dotted" w:sz="4" w:space="0" w:color="auto"/>
              <w:right w:val="dotted" w:sz="4" w:space="0" w:color="auto"/>
            </w:tcBorders>
            <w:hideMark/>
          </w:tcPr>
          <w:p w14:paraId="10C9CAAB" w14:textId="77777777" w:rsidR="00AD24A4" w:rsidRDefault="00AD24A4" w:rsidP="0049277F">
            <w:pPr>
              <w:tabs>
                <w:tab w:val="left" w:pos="720"/>
              </w:tabs>
              <w:spacing w:before="80"/>
              <w:ind w:left="360" w:hanging="360"/>
              <w:jc w:val="both"/>
            </w:pPr>
            <w:r w:rsidRPr="009F13D7">
              <w:t>2. Hiển thị màn hình tìm kiếm và danh sách mặc định</w:t>
            </w:r>
          </w:p>
          <w:p w14:paraId="2870C496" w14:textId="77777777" w:rsidR="00AD24A4" w:rsidRPr="00986A62" w:rsidRDefault="00AD24A4" w:rsidP="0049277F">
            <w:pPr>
              <w:widowControl/>
              <w:numPr>
                <w:ilvl w:val="0"/>
                <w:numId w:val="33"/>
              </w:numPr>
              <w:tabs>
                <w:tab w:val="left" w:pos="317"/>
              </w:tabs>
              <w:snapToGrid w:val="0"/>
              <w:spacing w:before="0"/>
              <w:ind w:left="317" w:hanging="283"/>
              <w:contextualSpacing/>
              <w:jc w:val="both"/>
              <w:rPr>
                <w:b/>
              </w:rPr>
            </w:pPr>
            <w:r w:rsidRPr="00D4495F">
              <w:rPr>
                <w:b/>
              </w:rPr>
              <w:t>Thông tin tìm kiếm</w:t>
            </w:r>
            <w:r>
              <w:rPr>
                <w:b/>
              </w:rPr>
              <w:t xml:space="preserve">: </w:t>
            </w:r>
          </w:p>
          <w:p w14:paraId="09326664" w14:textId="77777777" w:rsidR="00AD24A4" w:rsidRDefault="00AD24A4" w:rsidP="0049277F">
            <w:pPr>
              <w:pStyle w:val="BodyText"/>
              <w:numPr>
                <w:ilvl w:val="0"/>
                <w:numId w:val="18"/>
              </w:numPr>
              <w:spacing w:line="360" w:lineRule="auto"/>
              <w:ind w:left="346" w:hanging="284"/>
              <w:rPr>
                <w:lang w:eastAsia="ar-SA"/>
              </w:rPr>
            </w:pPr>
            <w:r>
              <w:rPr>
                <w:lang w:eastAsia="ar-SA"/>
              </w:rPr>
              <w:t>Đơn vị quản lý: Combox danh sách đơn vị quản lý mà người dùng được phan quyền</w:t>
            </w:r>
          </w:p>
          <w:p w14:paraId="6D8ED122" w14:textId="77777777" w:rsidR="00AD24A4" w:rsidRDefault="00AD24A4" w:rsidP="0049277F">
            <w:pPr>
              <w:pStyle w:val="BodyText"/>
              <w:numPr>
                <w:ilvl w:val="0"/>
                <w:numId w:val="18"/>
              </w:numPr>
              <w:spacing w:line="360" w:lineRule="auto"/>
              <w:ind w:left="346" w:hanging="284"/>
              <w:rPr>
                <w:lang w:eastAsia="ar-SA"/>
              </w:rPr>
            </w:pPr>
            <w:r>
              <w:rPr>
                <w:lang w:eastAsia="ar-SA"/>
              </w:rPr>
              <w:t>Đối tượng: Combox lựa chọn đối tượng trong quân đội, mặc định là “Tất cả”</w:t>
            </w:r>
          </w:p>
          <w:p w14:paraId="1AF9F825" w14:textId="77777777" w:rsidR="00AD24A4" w:rsidRDefault="00AD24A4" w:rsidP="0049277F">
            <w:pPr>
              <w:pStyle w:val="BodyText"/>
              <w:numPr>
                <w:ilvl w:val="0"/>
                <w:numId w:val="18"/>
              </w:numPr>
              <w:spacing w:line="360" w:lineRule="auto"/>
              <w:ind w:left="346" w:hanging="284"/>
              <w:rPr>
                <w:lang w:eastAsia="ar-SA"/>
              </w:rPr>
            </w:pPr>
            <w:r>
              <w:rPr>
                <w:lang w:eastAsia="ar-SA"/>
              </w:rPr>
              <w:t>Cấp bậc: Combobox lựa chọn cấp bậc trong quân đội, cấp bậc theo đối tượng được chọn, mặc định là “Tất cả”</w:t>
            </w:r>
          </w:p>
          <w:p w14:paraId="02B16169" w14:textId="78BF2F42" w:rsidR="00AD24A4" w:rsidRDefault="00AD24A4" w:rsidP="0049277F">
            <w:pPr>
              <w:pStyle w:val="BodyText"/>
              <w:numPr>
                <w:ilvl w:val="0"/>
                <w:numId w:val="18"/>
              </w:numPr>
              <w:spacing w:line="360" w:lineRule="auto"/>
              <w:ind w:left="346" w:hanging="284"/>
              <w:rPr>
                <w:lang w:eastAsia="ar-SA"/>
              </w:rPr>
            </w:pPr>
            <w:r>
              <w:rPr>
                <w:lang w:eastAsia="ar-SA"/>
              </w:rPr>
              <w:t>Chức vụ; Combobox lựa chọn chức vụ quân nhân để tim kiếm</w:t>
            </w:r>
          </w:p>
          <w:p w14:paraId="69F2B4EF" w14:textId="3ECE66C9" w:rsidR="00AD24A4" w:rsidRDefault="00AD24A4" w:rsidP="0049277F">
            <w:pPr>
              <w:pStyle w:val="BodyText"/>
              <w:numPr>
                <w:ilvl w:val="0"/>
                <w:numId w:val="18"/>
              </w:numPr>
              <w:spacing w:line="360" w:lineRule="auto"/>
              <w:ind w:left="346" w:hanging="284"/>
              <w:rPr>
                <w:lang w:eastAsia="ar-SA"/>
              </w:rPr>
            </w:pPr>
            <w:r>
              <w:rPr>
                <w:lang w:eastAsia="ar-SA"/>
              </w:rPr>
              <w:t>Họ và tên: Textbox</w:t>
            </w:r>
          </w:p>
          <w:p w14:paraId="1F143315" w14:textId="7532F42D" w:rsidR="00AD24A4" w:rsidRDefault="00AD24A4" w:rsidP="0049277F">
            <w:pPr>
              <w:pStyle w:val="BodyText"/>
              <w:numPr>
                <w:ilvl w:val="0"/>
                <w:numId w:val="18"/>
              </w:numPr>
              <w:spacing w:line="360" w:lineRule="auto"/>
              <w:ind w:left="346" w:hanging="284"/>
              <w:rPr>
                <w:lang w:eastAsia="ar-SA"/>
              </w:rPr>
            </w:pPr>
            <w:r>
              <w:rPr>
                <w:lang w:eastAsia="ar-SA"/>
              </w:rPr>
              <w:t>Mã quân nhân: Textbox</w:t>
            </w:r>
          </w:p>
          <w:p w14:paraId="64F87994" w14:textId="77777777" w:rsidR="00AD24A4" w:rsidRDefault="00AD24A4" w:rsidP="0049277F">
            <w:pPr>
              <w:pStyle w:val="BodyText"/>
              <w:numPr>
                <w:ilvl w:val="0"/>
                <w:numId w:val="18"/>
              </w:numPr>
              <w:spacing w:line="360" w:lineRule="auto"/>
              <w:ind w:left="346" w:hanging="284"/>
              <w:rPr>
                <w:lang w:eastAsia="ar-SA"/>
              </w:rPr>
            </w:pPr>
            <w:r>
              <w:rPr>
                <w:lang w:eastAsia="ar-SA"/>
              </w:rPr>
              <w:lastRenderedPageBreak/>
              <w:t>Giới tính: Combobox lựa chọn tìm kiếm theo giới tính quân nhân, mặc định là “Tất cả”</w:t>
            </w:r>
          </w:p>
          <w:p w14:paraId="2B5D1183" w14:textId="2CA29B77" w:rsidR="00AD24A4" w:rsidRDefault="00AD24A4" w:rsidP="0049277F">
            <w:pPr>
              <w:pStyle w:val="BodyText"/>
              <w:numPr>
                <w:ilvl w:val="0"/>
                <w:numId w:val="18"/>
              </w:numPr>
              <w:spacing w:line="360" w:lineRule="auto"/>
              <w:ind w:left="346" w:hanging="284"/>
              <w:rPr>
                <w:lang w:eastAsia="ar-SA"/>
              </w:rPr>
            </w:pPr>
            <w:r>
              <w:rPr>
                <w:lang w:eastAsia="ar-SA"/>
              </w:rPr>
              <w:t>Số điện thoại: Textbox</w:t>
            </w:r>
          </w:p>
          <w:p w14:paraId="2C7593E6" w14:textId="0154C8A9" w:rsidR="00AD24A4" w:rsidRDefault="00AD24A4" w:rsidP="0049277F">
            <w:pPr>
              <w:pStyle w:val="BodyText"/>
              <w:numPr>
                <w:ilvl w:val="0"/>
                <w:numId w:val="18"/>
              </w:numPr>
              <w:spacing w:line="360" w:lineRule="auto"/>
              <w:ind w:left="346" w:hanging="284"/>
              <w:rPr>
                <w:lang w:eastAsia="ar-SA"/>
              </w:rPr>
            </w:pPr>
            <w:r>
              <w:rPr>
                <w:lang w:eastAsia="ar-SA"/>
              </w:rPr>
              <w:t>Căn cước công dân: Textbox</w:t>
            </w:r>
          </w:p>
          <w:p w14:paraId="35B7B912" w14:textId="0A1FCEFF" w:rsidR="00AD24A4" w:rsidRDefault="00AD24A4" w:rsidP="0049277F">
            <w:pPr>
              <w:pStyle w:val="BodyText"/>
              <w:numPr>
                <w:ilvl w:val="0"/>
                <w:numId w:val="18"/>
              </w:numPr>
              <w:spacing w:line="360" w:lineRule="auto"/>
              <w:ind w:left="346" w:hanging="284"/>
              <w:rPr>
                <w:lang w:eastAsia="ar-SA"/>
              </w:rPr>
            </w:pPr>
            <w:r>
              <w:rPr>
                <w:lang w:eastAsia="ar-SA"/>
              </w:rPr>
              <w:t>CMT Quân đội: Textbox</w:t>
            </w:r>
          </w:p>
          <w:p w14:paraId="6443AB33" w14:textId="422D8D6B" w:rsidR="00AD24A4" w:rsidRDefault="00AD24A4" w:rsidP="0049277F">
            <w:pPr>
              <w:pStyle w:val="BodyText"/>
              <w:numPr>
                <w:ilvl w:val="0"/>
                <w:numId w:val="18"/>
              </w:numPr>
              <w:spacing w:line="360" w:lineRule="auto"/>
              <w:ind w:left="346" w:hanging="284"/>
              <w:rPr>
                <w:lang w:eastAsia="ar-SA"/>
              </w:rPr>
            </w:pPr>
            <w:r>
              <w:rPr>
                <w:lang w:eastAsia="ar-SA"/>
              </w:rPr>
              <w:t>Số thẻ BHYT: Textbox</w:t>
            </w:r>
          </w:p>
          <w:p w14:paraId="130B9E32" w14:textId="6897297F" w:rsidR="00AD24A4" w:rsidRDefault="00AD24A4" w:rsidP="0049277F">
            <w:pPr>
              <w:pStyle w:val="BodyText"/>
              <w:numPr>
                <w:ilvl w:val="0"/>
                <w:numId w:val="18"/>
              </w:numPr>
              <w:spacing w:line="360" w:lineRule="auto"/>
              <w:ind w:left="346" w:hanging="284"/>
              <w:rPr>
                <w:lang w:eastAsia="ar-SA"/>
              </w:rPr>
            </w:pPr>
            <w:r>
              <w:rPr>
                <w:lang w:eastAsia="ar-SA"/>
              </w:rPr>
              <w:t>Mã số BHXH: Textbox</w:t>
            </w:r>
          </w:p>
          <w:p w14:paraId="26841774" w14:textId="77777777" w:rsidR="00AD24A4" w:rsidRDefault="00AD24A4" w:rsidP="0049277F">
            <w:pPr>
              <w:pStyle w:val="BodyText"/>
              <w:numPr>
                <w:ilvl w:val="0"/>
                <w:numId w:val="18"/>
              </w:numPr>
              <w:spacing w:line="360" w:lineRule="auto"/>
              <w:ind w:left="346" w:hanging="284"/>
              <w:rPr>
                <w:lang w:eastAsia="ar-SA"/>
              </w:rPr>
            </w:pPr>
            <w:r>
              <w:rPr>
                <w:lang w:eastAsia="ar-SA"/>
              </w:rPr>
              <w:t>Ngày sinh từ: DatetimePicker cho phép chọn ngày (Không được lớn hơn ngày hiện tại, không được lớn hơn Ngày sinh đến)</w:t>
            </w:r>
          </w:p>
          <w:p w14:paraId="34847E7B" w14:textId="77777777" w:rsidR="00AD24A4" w:rsidRDefault="00AD24A4" w:rsidP="0049277F">
            <w:pPr>
              <w:pStyle w:val="BodyText"/>
              <w:numPr>
                <w:ilvl w:val="0"/>
                <w:numId w:val="18"/>
              </w:numPr>
              <w:spacing w:line="360" w:lineRule="auto"/>
              <w:ind w:left="346" w:hanging="284"/>
              <w:rPr>
                <w:lang w:eastAsia="ar-SA"/>
              </w:rPr>
            </w:pPr>
            <w:r>
              <w:rPr>
                <w:lang w:eastAsia="ar-SA"/>
              </w:rPr>
              <w:t>Ngày sinh đến: DatetimePicker cho phép chọn ngày (Không được lớn hơn ngày hiện tại)</w:t>
            </w:r>
          </w:p>
          <w:p w14:paraId="39F698F8" w14:textId="2B039C74" w:rsidR="00AD24A4" w:rsidRDefault="00AD24A4" w:rsidP="0049277F">
            <w:pPr>
              <w:pStyle w:val="BodyText"/>
              <w:numPr>
                <w:ilvl w:val="0"/>
                <w:numId w:val="18"/>
              </w:numPr>
              <w:spacing w:line="360" w:lineRule="auto"/>
              <w:ind w:left="346" w:hanging="284"/>
              <w:rPr>
                <w:lang w:eastAsia="ar-SA"/>
              </w:rPr>
            </w:pPr>
            <w:r>
              <w:rPr>
                <w:lang w:eastAsia="ar-SA"/>
              </w:rPr>
              <w:t>Tuổi từ: Textbox, 3 ký tự chỉ nhập số</w:t>
            </w:r>
          </w:p>
          <w:p w14:paraId="44574440" w14:textId="4109325F" w:rsidR="00AD24A4" w:rsidRDefault="00AD24A4" w:rsidP="0049277F">
            <w:pPr>
              <w:pStyle w:val="BodyText"/>
              <w:numPr>
                <w:ilvl w:val="0"/>
                <w:numId w:val="18"/>
              </w:numPr>
              <w:spacing w:line="360" w:lineRule="auto"/>
              <w:ind w:left="346" w:hanging="284"/>
              <w:rPr>
                <w:lang w:eastAsia="ar-SA"/>
              </w:rPr>
            </w:pPr>
            <w:r>
              <w:rPr>
                <w:lang w:eastAsia="ar-SA"/>
              </w:rPr>
              <w:t>Đến tuổi: Textbox, 3 ký tự chỉ nhập số</w:t>
            </w:r>
          </w:p>
          <w:p w14:paraId="4389D643" w14:textId="77777777" w:rsidR="00AD24A4" w:rsidRDefault="00AD24A4" w:rsidP="0049277F">
            <w:pPr>
              <w:pStyle w:val="BodyText"/>
              <w:numPr>
                <w:ilvl w:val="0"/>
                <w:numId w:val="18"/>
              </w:numPr>
              <w:spacing w:line="360" w:lineRule="auto"/>
              <w:ind w:left="346" w:hanging="284"/>
              <w:rPr>
                <w:lang w:eastAsia="ar-SA"/>
              </w:rPr>
            </w:pPr>
            <w:r>
              <w:rPr>
                <w:lang w:eastAsia="ar-SA"/>
              </w:rPr>
              <w:t>Nhập ngũ từ ngày: DatetimePicker cho phép chọn ngày (Không được lớn hơn ngày hiện tại, không được lớn hơn Ngày nhập ngũ đến ngày)</w:t>
            </w:r>
          </w:p>
          <w:p w14:paraId="19ED9C43" w14:textId="77777777" w:rsidR="00AD24A4" w:rsidRDefault="00AD24A4" w:rsidP="0049277F">
            <w:pPr>
              <w:pStyle w:val="BodyText"/>
              <w:numPr>
                <w:ilvl w:val="0"/>
                <w:numId w:val="18"/>
              </w:numPr>
              <w:spacing w:line="360" w:lineRule="auto"/>
              <w:ind w:left="346" w:hanging="284"/>
              <w:rPr>
                <w:lang w:eastAsia="ar-SA"/>
              </w:rPr>
            </w:pPr>
            <w:r>
              <w:rPr>
                <w:lang w:eastAsia="ar-SA"/>
              </w:rPr>
              <w:t xml:space="preserve">Nhập ngũ đến ngày: DatetimePicker cho phép chọn </w:t>
            </w:r>
            <w:proofErr w:type="gramStart"/>
            <w:r>
              <w:rPr>
                <w:lang w:eastAsia="ar-SA"/>
              </w:rPr>
              <w:t>ngày  (</w:t>
            </w:r>
            <w:proofErr w:type="gramEnd"/>
            <w:r>
              <w:rPr>
                <w:lang w:eastAsia="ar-SA"/>
              </w:rPr>
              <w:t>Không được lớn hơn ngày hiện tại)</w:t>
            </w:r>
          </w:p>
          <w:p w14:paraId="4B907A99" w14:textId="10D01D3C" w:rsidR="00AD24A4" w:rsidRDefault="00AD24A4" w:rsidP="0049277F">
            <w:pPr>
              <w:pStyle w:val="BodyText"/>
              <w:numPr>
                <w:ilvl w:val="0"/>
                <w:numId w:val="18"/>
              </w:numPr>
              <w:spacing w:line="360" w:lineRule="auto"/>
              <w:ind w:left="346" w:hanging="284"/>
              <w:rPr>
                <w:lang w:eastAsia="ar-SA"/>
              </w:rPr>
            </w:pPr>
            <w:r>
              <w:rPr>
                <w:lang w:eastAsia="ar-SA"/>
              </w:rPr>
              <w:t>Lý do xuất ngũ: Textbox</w:t>
            </w:r>
          </w:p>
          <w:p w14:paraId="2983B945" w14:textId="77777777" w:rsidR="00AD24A4" w:rsidRDefault="00AD24A4" w:rsidP="0049277F">
            <w:pPr>
              <w:pStyle w:val="BodyText"/>
              <w:numPr>
                <w:ilvl w:val="0"/>
                <w:numId w:val="18"/>
              </w:numPr>
              <w:spacing w:line="360" w:lineRule="auto"/>
              <w:ind w:left="346" w:hanging="284"/>
              <w:rPr>
                <w:lang w:eastAsia="ar-SA"/>
              </w:rPr>
            </w:pPr>
            <w:r>
              <w:rPr>
                <w:lang w:eastAsia="ar-SA"/>
              </w:rPr>
              <w:t>Trạng thái làm việc: Combobox cho phép tìm kiếm theo trạng thái làm việc của quân nhân gồm các trạng thái “Tất cả”, “Đang làm việc”, “Đã nghỉ chế độ”, mặc định là “Đang làm việc”</w:t>
            </w:r>
          </w:p>
          <w:p w14:paraId="0A32C562" w14:textId="77777777" w:rsidR="00AD24A4" w:rsidRDefault="00AD24A4" w:rsidP="0049277F">
            <w:pPr>
              <w:pStyle w:val="BodyText"/>
              <w:numPr>
                <w:ilvl w:val="0"/>
                <w:numId w:val="18"/>
              </w:numPr>
              <w:spacing w:line="360" w:lineRule="auto"/>
              <w:ind w:left="346" w:hanging="284"/>
              <w:rPr>
                <w:lang w:eastAsia="ar-SA"/>
              </w:rPr>
            </w:pPr>
            <w:r>
              <w:rPr>
                <w:lang w:eastAsia="ar-SA"/>
              </w:rPr>
              <w:t>Tỉnh/TP thường trú: Combobox cho phép tìm theo Tỉnh/TP thường trú của quân nhân</w:t>
            </w:r>
          </w:p>
          <w:p w14:paraId="58CB0037" w14:textId="77777777" w:rsidR="00AD24A4" w:rsidRDefault="00AD24A4" w:rsidP="0049277F">
            <w:pPr>
              <w:pStyle w:val="BodyText"/>
              <w:numPr>
                <w:ilvl w:val="0"/>
                <w:numId w:val="18"/>
              </w:numPr>
              <w:spacing w:line="360" w:lineRule="auto"/>
              <w:ind w:left="346" w:hanging="284"/>
              <w:rPr>
                <w:lang w:eastAsia="ar-SA"/>
              </w:rPr>
            </w:pPr>
            <w:r>
              <w:rPr>
                <w:lang w:eastAsia="ar-SA"/>
              </w:rPr>
              <w:t>Quận/Huyện thường trú: Combobox cho phép tìm theo Quận/huyện thường trú của quân nhân</w:t>
            </w:r>
          </w:p>
          <w:p w14:paraId="7ED41FFC" w14:textId="77777777" w:rsidR="00AD24A4" w:rsidRPr="00986A62" w:rsidRDefault="00AD24A4" w:rsidP="0049277F">
            <w:pPr>
              <w:pStyle w:val="BodyText"/>
              <w:widowControl/>
              <w:numPr>
                <w:ilvl w:val="0"/>
                <w:numId w:val="18"/>
              </w:numPr>
              <w:tabs>
                <w:tab w:val="left" w:pos="317"/>
              </w:tabs>
              <w:snapToGrid w:val="0"/>
              <w:spacing w:before="80" w:after="160" w:line="360" w:lineRule="auto"/>
              <w:ind w:left="346" w:hanging="284"/>
              <w:contextualSpacing/>
              <w:rPr>
                <w:b/>
              </w:rPr>
            </w:pPr>
            <w:r>
              <w:rPr>
                <w:lang w:eastAsia="ar-SA"/>
              </w:rPr>
              <w:lastRenderedPageBreak/>
              <w:t>Xã/phường thường trú: Combobox cho phép tìm theo Xã/phường thường trú của quân nhân</w:t>
            </w:r>
          </w:p>
          <w:p w14:paraId="2ADBF6DE" w14:textId="77777777" w:rsidR="00AD24A4" w:rsidRPr="003C4F72" w:rsidRDefault="00AD24A4" w:rsidP="0049277F">
            <w:pPr>
              <w:widowControl/>
              <w:numPr>
                <w:ilvl w:val="0"/>
                <w:numId w:val="33"/>
              </w:numPr>
              <w:tabs>
                <w:tab w:val="left" w:pos="317"/>
              </w:tabs>
              <w:snapToGrid w:val="0"/>
              <w:spacing w:before="80" w:after="160"/>
              <w:ind w:left="317" w:hanging="283"/>
              <w:contextualSpacing/>
              <w:jc w:val="both"/>
              <w:rPr>
                <w:b/>
              </w:rPr>
            </w:pPr>
            <w:r w:rsidRPr="00D4495F">
              <w:rPr>
                <w:b/>
              </w:rPr>
              <w:t xml:space="preserve">Danh sách </w:t>
            </w:r>
            <w:r>
              <w:rPr>
                <w:b/>
              </w:rPr>
              <w:t xml:space="preserve">quân nhân: </w:t>
            </w:r>
            <w:r w:rsidRPr="00D4495F">
              <w:rPr>
                <w:b/>
              </w:rPr>
              <w:t xml:space="preserve"> </w:t>
            </w:r>
            <w:r w:rsidRPr="00D4495F">
              <w:t>Hiển thị danh sách theo đơn vị được phân quyền quản lý bao gồm các trường thông tin sau:</w:t>
            </w:r>
          </w:p>
          <w:p w14:paraId="6A2BDFB8"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Stt:</w:t>
            </w:r>
            <w:r>
              <w:rPr>
                <w:lang w:eastAsia="ar-SA"/>
              </w:rPr>
              <w:t xml:space="preserve"> Số thứ tự tăng dần từ 1 - n</w:t>
            </w:r>
          </w:p>
          <w:p w14:paraId="303292C0"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Ảnh:</w:t>
            </w:r>
            <w:r>
              <w:rPr>
                <w:lang w:eastAsia="ar-SA"/>
              </w:rPr>
              <w:t xml:space="preserve"> Ảnh quân nhân (nếu có)</w:t>
            </w:r>
          </w:p>
          <w:p w14:paraId="1F34A1B9"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Mã số BHXH:</w:t>
            </w:r>
            <w:r>
              <w:rPr>
                <w:lang w:eastAsia="ar-SA"/>
              </w:rPr>
              <w:t xml:space="preserve"> Mã số BHXH của quân nhân (10 ký tự cuối của thẻ BHYT)</w:t>
            </w:r>
          </w:p>
          <w:p w14:paraId="412D051B" w14:textId="7144B686"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Họ và tên:</w:t>
            </w:r>
            <w:r>
              <w:rPr>
                <w:lang w:eastAsia="ar-SA"/>
              </w:rPr>
              <w:t xml:space="preserve"> Họ và tên quân nhân</w:t>
            </w:r>
          </w:p>
          <w:p w14:paraId="7729C0E9"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Ngày sinh:</w:t>
            </w:r>
            <w:r>
              <w:rPr>
                <w:lang w:eastAsia="ar-SA"/>
              </w:rPr>
              <w:t xml:space="preserve"> Ngày sinh quân nhân theo định dạng dd/MM/yyyy</w:t>
            </w:r>
          </w:p>
          <w:p w14:paraId="17DA9E43"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Giới tính:</w:t>
            </w:r>
            <w:r>
              <w:rPr>
                <w:lang w:eastAsia="ar-SA"/>
              </w:rPr>
              <w:t xml:space="preserve">  Giới tính quân nhân gồm Nam hoặc Nữ</w:t>
            </w:r>
          </w:p>
          <w:p w14:paraId="38F62E4E"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Số điện thoai:</w:t>
            </w:r>
            <w:r>
              <w:rPr>
                <w:lang w:eastAsia="ar-SA"/>
              </w:rPr>
              <w:t xml:space="preserve"> Số điện thoại quân nhân</w:t>
            </w:r>
          </w:p>
          <w:p w14:paraId="575B487E"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Số thẻ BHYT:</w:t>
            </w:r>
            <w:r>
              <w:rPr>
                <w:lang w:eastAsia="ar-SA"/>
              </w:rPr>
              <w:t xml:space="preserve"> Số thẻ BHYT của quân nhân</w:t>
            </w:r>
          </w:p>
          <w:p w14:paraId="63F8E1AA" w14:textId="77777777" w:rsidR="003C4F72" w:rsidRPr="00D4495F" w:rsidRDefault="003C4F72" w:rsidP="0049277F">
            <w:pPr>
              <w:pStyle w:val="BodyText"/>
              <w:numPr>
                <w:ilvl w:val="0"/>
                <w:numId w:val="18"/>
              </w:numPr>
              <w:spacing w:line="360" w:lineRule="auto"/>
              <w:ind w:left="346" w:hanging="284"/>
              <w:rPr>
                <w:lang w:eastAsia="ar-SA"/>
              </w:rPr>
            </w:pPr>
            <w:r w:rsidRPr="00D4495F">
              <w:rPr>
                <w:lang w:eastAsia="ar-SA"/>
              </w:rPr>
              <w:t>Địa chỉ thường trú:</w:t>
            </w:r>
            <w:r>
              <w:rPr>
                <w:lang w:eastAsia="ar-SA"/>
              </w:rPr>
              <w:t xml:space="preserve"> Địa chỉ thường trú quân nhân ghép theo địa chỉ “Tên xã/phường – Tên quận/huyện – Tên tỉnh/Thành phố”</w:t>
            </w:r>
          </w:p>
          <w:p w14:paraId="5DF61311" w14:textId="77777777" w:rsidR="003C4F72" w:rsidRDefault="003C4F72" w:rsidP="0049277F">
            <w:pPr>
              <w:pStyle w:val="BodyText"/>
              <w:numPr>
                <w:ilvl w:val="0"/>
                <w:numId w:val="18"/>
              </w:numPr>
              <w:spacing w:line="360" w:lineRule="auto"/>
              <w:ind w:left="346" w:hanging="284"/>
              <w:rPr>
                <w:lang w:eastAsia="ar-SA"/>
              </w:rPr>
            </w:pPr>
            <w:r w:rsidRPr="00D4495F">
              <w:rPr>
                <w:lang w:eastAsia="ar-SA"/>
              </w:rPr>
              <w:t>Đơn vị quản lý:</w:t>
            </w:r>
            <w:r>
              <w:rPr>
                <w:lang w:eastAsia="ar-SA"/>
              </w:rPr>
              <w:t xml:space="preserve"> Mã đơn vị quản lý quân nhân</w:t>
            </w:r>
          </w:p>
          <w:p w14:paraId="44466AFC" w14:textId="77777777" w:rsidR="003C4F72" w:rsidRDefault="003C4F72" w:rsidP="0049277F">
            <w:pPr>
              <w:pStyle w:val="BodyText"/>
              <w:numPr>
                <w:ilvl w:val="0"/>
                <w:numId w:val="18"/>
              </w:numPr>
              <w:spacing w:line="360" w:lineRule="auto"/>
              <w:ind w:left="346" w:hanging="284"/>
              <w:rPr>
                <w:lang w:eastAsia="ar-SA"/>
              </w:rPr>
            </w:pPr>
            <w:r>
              <w:rPr>
                <w:lang w:eastAsia="ar-SA"/>
              </w:rPr>
              <w:t>Cấp bậc: Cấp bậc quân nhân</w:t>
            </w:r>
          </w:p>
          <w:p w14:paraId="5C833065" w14:textId="77777777" w:rsidR="003C4F72" w:rsidRDefault="003C4F72" w:rsidP="0049277F">
            <w:pPr>
              <w:pStyle w:val="BodyText"/>
              <w:numPr>
                <w:ilvl w:val="0"/>
                <w:numId w:val="18"/>
              </w:numPr>
              <w:spacing w:line="360" w:lineRule="auto"/>
              <w:ind w:left="346" w:hanging="284"/>
              <w:rPr>
                <w:lang w:eastAsia="ar-SA"/>
              </w:rPr>
            </w:pPr>
            <w:r>
              <w:rPr>
                <w:lang w:eastAsia="ar-SA"/>
              </w:rPr>
              <w:t>Chức vụ: Chức vụ quân nhân</w:t>
            </w:r>
          </w:p>
          <w:p w14:paraId="2FE46D48" w14:textId="77777777" w:rsidR="003C4F72" w:rsidRDefault="003C4F72" w:rsidP="0049277F">
            <w:pPr>
              <w:pStyle w:val="BodyText"/>
              <w:numPr>
                <w:ilvl w:val="0"/>
                <w:numId w:val="18"/>
              </w:numPr>
              <w:spacing w:line="360" w:lineRule="auto"/>
              <w:ind w:left="346" w:hanging="284"/>
              <w:rPr>
                <w:lang w:eastAsia="ar-SA"/>
              </w:rPr>
            </w:pPr>
            <w:r>
              <w:rPr>
                <w:lang w:eastAsia="ar-SA"/>
              </w:rPr>
              <w:t>Ngày nhập ngũ: Hiển thị định dạng dd/MM/yyyy</w:t>
            </w:r>
          </w:p>
          <w:p w14:paraId="69412DC8" w14:textId="77777777" w:rsidR="003C4F72" w:rsidRPr="00D4495F" w:rsidRDefault="003C4F72" w:rsidP="0049277F">
            <w:pPr>
              <w:pStyle w:val="BodyText"/>
              <w:numPr>
                <w:ilvl w:val="0"/>
                <w:numId w:val="18"/>
              </w:numPr>
              <w:spacing w:line="360" w:lineRule="auto"/>
              <w:ind w:left="346" w:hanging="284"/>
              <w:rPr>
                <w:lang w:eastAsia="ar-SA"/>
              </w:rPr>
            </w:pPr>
            <w:r>
              <w:rPr>
                <w:lang w:eastAsia="ar-SA"/>
              </w:rPr>
              <w:t>Ngày xuất ngũ: Hiển thị định dạng dd/MM/yyyy</w:t>
            </w:r>
          </w:p>
          <w:p w14:paraId="04864E91" w14:textId="77777777" w:rsidR="003C4F72" w:rsidRDefault="003C4F72" w:rsidP="0049277F">
            <w:pPr>
              <w:pStyle w:val="BodyText"/>
              <w:numPr>
                <w:ilvl w:val="0"/>
                <w:numId w:val="18"/>
              </w:numPr>
              <w:spacing w:line="360" w:lineRule="auto"/>
              <w:ind w:left="346" w:hanging="284"/>
              <w:rPr>
                <w:lang w:eastAsia="ar-SA"/>
              </w:rPr>
            </w:pPr>
            <w:r w:rsidRPr="00D4495F">
              <w:rPr>
                <w:lang w:eastAsia="ar-SA"/>
              </w:rPr>
              <w:t>Thao tác</w:t>
            </w:r>
            <w:r>
              <w:rPr>
                <w:lang w:eastAsia="ar-SA"/>
              </w:rPr>
              <w:t>: Gồm các thao tác</w:t>
            </w:r>
          </w:p>
          <w:p w14:paraId="2F80BC49" w14:textId="77777777" w:rsidR="003C4F72" w:rsidRDefault="003C4F72" w:rsidP="0049277F">
            <w:pPr>
              <w:pStyle w:val="BodyText"/>
              <w:numPr>
                <w:ilvl w:val="0"/>
                <w:numId w:val="32"/>
              </w:numPr>
              <w:spacing w:line="360" w:lineRule="auto"/>
              <w:ind w:left="600" w:hanging="283"/>
              <w:rPr>
                <w:lang w:eastAsia="ar-SA"/>
              </w:rPr>
            </w:pPr>
            <w:r>
              <w:rPr>
                <w:lang w:eastAsia="ar-SA"/>
              </w:rPr>
              <w:t>Xem chi tiết hồ sơ sức khỏe quân nhân: Mở màn hình chi tiết hồ sơ sức khỏe quân nhân</w:t>
            </w:r>
          </w:p>
          <w:p w14:paraId="78C40B6A" w14:textId="77777777" w:rsidR="003C4F72" w:rsidRDefault="003C4F72" w:rsidP="0049277F">
            <w:pPr>
              <w:pStyle w:val="BodyText"/>
              <w:numPr>
                <w:ilvl w:val="0"/>
                <w:numId w:val="32"/>
              </w:numPr>
              <w:spacing w:line="360" w:lineRule="auto"/>
              <w:ind w:left="600" w:hanging="283"/>
            </w:pPr>
            <w:r>
              <w:rPr>
                <w:lang w:eastAsia="ar-SA"/>
              </w:rPr>
              <w:t>Xem chi tiết thông tin quân nhân: Mở màn hình Xem chi tiết thông tin quân nhân</w:t>
            </w:r>
          </w:p>
          <w:p w14:paraId="13F6EBFA" w14:textId="77777777" w:rsidR="003C4F72" w:rsidRDefault="003C4F72" w:rsidP="0049277F">
            <w:pPr>
              <w:pStyle w:val="BodyText"/>
              <w:numPr>
                <w:ilvl w:val="0"/>
                <w:numId w:val="32"/>
              </w:numPr>
              <w:spacing w:line="360" w:lineRule="auto"/>
              <w:ind w:left="600" w:hanging="283"/>
            </w:pPr>
            <w:r>
              <w:rPr>
                <w:lang w:eastAsia="ar-SA"/>
              </w:rPr>
              <w:t>Sửa thông tin quân nhân: Mở màn hình Xem chi tiết thông tin quân nhân</w:t>
            </w:r>
          </w:p>
          <w:p w14:paraId="02C7A313" w14:textId="77777777" w:rsidR="003C4F72" w:rsidRDefault="003C4F72" w:rsidP="0049277F">
            <w:pPr>
              <w:pStyle w:val="BodyText"/>
              <w:numPr>
                <w:ilvl w:val="0"/>
                <w:numId w:val="32"/>
              </w:numPr>
              <w:spacing w:line="360" w:lineRule="auto"/>
              <w:ind w:left="600" w:hanging="283"/>
            </w:pPr>
            <w:r>
              <w:rPr>
                <w:lang w:eastAsia="ar-SA"/>
              </w:rPr>
              <w:lastRenderedPageBreak/>
              <w:t>Xóa thông tin quân nhân: Thực hiện hành động xóa</w:t>
            </w:r>
          </w:p>
          <w:p w14:paraId="3FC7CDCB" w14:textId="77777777" w:rsidR="003C4F72" w:rsidRDefault="003C4F72" w:rsidP="0049277F">
            <w:pPr>
              <w:pStyle w:val="BodyText"/>
              <w:numPr>
                <w:ilvl w:val="0"/>
                <w:numId w:val="18"/>
              </w:numPr>
              <w:spacing w:line="360" w:lineRule="auto"/>
              <w:ind w:left="346" w:hanging="284"/>
            </w:pPr>
            <w:r>
              <w:rPr>
                <w:lang w:eastAsia="ar-SA"/>
              </w:rPr>
              <w:t>Phân trang: Phân 20 hồ sơ quân nhân trên 1 màn hình danh sách, cho phép chuyển sang trang tiếp theo hoặc quay về trang trước</w:t>
            </w:r>
          </w:p>
          <w:p w14:paraId="3EDF71DB" w14:textId="77777777" w:rsidR="00AD24A4" w:rsidRPr="009F13D7" w:rsidRDefault="00AD24A4" w:rsidP="0049277F">
            <w:pPr>
              <w:widowControl/>
              <w:numPr>
                <w:ilvl w:val="0"/>
                <w:numId w:val="33"/>
              </w:numPr>
              <w:tabs>
                <w:tab w:val="left" w:pos="317"/>
              </w:tabs>
              <w:snapToGrid w:val="0"/>
              <w:spacing w:before="80" w:after="160"/>
              <w:ind w:left="317" w:hanging="283"/>
              <w:contextualSpacing/>
              <w:jc w:val="both"/>
            </w:pPr>
            <w:r w:rsidRPr="00986A62">
              <w:rPr>
                <w:b/>
              </w:rPr>
              <w:t xml:space="preserve">Tổng số quân nhân: </w:t>
            </w:r>
            <w:r w:rsidRPr="00986A62">
              <w:t>Thống kê tổng số quân nhân trên màn hình danh sách</w:t>
            </w:r>
          </w:p>
        </w:tc>
      </w:tr>
      <w:tr w:rsidR="00AD24A4" w:rsidRPr="009F13D7" w14:paraId="09230F4B"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63B5C0F3" w14:textId="77777777" w:rsidR="00AD24A4" w:rsidRPr="009F13D7" w:rsidRDefault="00AD24A4" w:rsidP="0049277F">
            <w:pPr>
              <w:tabs>
                <w:tab w:val="left" w:pos="720"/>
              </w:tabs>
              <w:snapToGrid w:val="0"/>
              <w:spacing w:before="80" w:after="160"/>
              <w:ind w:left="205" w:hanging="205"/>
              <w:jc w:val="both"/>
            </w:pPr>
            <w:r>
              <w:rPr>
                <w:lang w:val="vi-VN"/>
              </w:rPr>
              <w:lastRenderedPageBreak/>
              <w:t>3.</w:t>
            </w:r>
            <w:r>
              <w:t xml:space="preserve">Chọn tìm kiếm nâng cao, </w:t>
            </w:r>
            <w:r w:rsidRPr="009F13D7">
              <w:t xml:space="preserve">Nhập điều kiện và nhấn “Tìm kiếm” </w:t>
            </w:r>
          </w:p>
        </w:tc>
        <w:tc>
          <w:tcPr>
            <w:tcW w:w="6520" w:type="dxa"/>
            <w:tcBorders>
              <w:top w:val="dotted" w:sz="4" w:space="0" w:color="auto"/>
              <w:left w:val="dotted" w:sz="4" w:space="0" w:color="auto"/>
              <w:bottom w:val="dotted" w:sz="4" w:space="0" w:color="auto"/>
              <w:right w:val="dotted" w:sz="4" w:space="0" w:color="auto"/>
            </w:tcBorders>
            <w:hideMark/>
          </w:tcPr>
          <w:p w14:paraId="4EB822FC" w14:textId="77777777" w:rsidR="00AD24A4" w:rsidRPr="009F13D7" w:rsidRDefault="00AD24A4" w:rsidP="0049277F">
            <w:pPr>
              <w:keepLines/>
              <w:spacing w:after="120"/>
              <w:ind w:left="175" w:hanging="141"/>
              <w:jc w:val="both"/>
              <w:rPr>
                <w:lang w:eastAsia="ar-SA"/>
              </w:rPr>
            </w:pPr>
            <w:r w:rsidRPr="009F13D7">
              <w:t>4. Hệ thống hiển thị danh sách nhóm dịch vụ theo điều kiện tìm kiếm, thông tin hiển thị xem tại Bước 2</w:t>
            </w:r>
          </w:p>
        </w:tc>
      </w:tr>
      <w:tr w:rsidR="00AD24A4" w:rsidRPr="009F13D7" w14:paraId="7BD25937" w14:textId="77777777" w:rsidTr="00720F89">
        <w:tc>
          <w:tcPr>
            <w:tcW w:w="2439" w:type="dxa"/>
            <w:tcBorders>
              <w:top w:val="dotted" w:sz="4" w:space="0" w:color="auto"/>
              <w:left w:val="dotted" w:sz="4" w:space="0" w:color="auto"/>
              <w:bottom w:val="dotted" w:sz="4" w:space="0" w:color="auto"/>
              <w:right w:val="dotted" w:sz="4" w:space="0" w:color="auto"/>
            </w:tcBorders>
            <w:shd w:val="pct10" w:color="auto" w:fill="auto"/>
          </w:tcPr>
          <w:p w14:paraId="210E5962" w14:textId="77777777" w:rsidR="00AD24A4" w:rsidRPr="009F13D7" w:rsidRDefault="00AD24A4" w:rsidP="0049277F">
            <w:pPr>
              <w:snapToGrid w:val="0"/>
              <w:jc w:val="both"/>
              <w:rPr>
                <w:lang w:val="pt-BR"/>
              </w:rPr>
            </w:pPr>
          </w:p>
        </w:tc>
        <w:tc>
          <w:tcPr>
            <w:tcW w:w="6520" w:type="dxa"/>
            <w:tcBorders>
              <w:top w:val="dotted" w:sz="4" w:space="0" w:color="auto"/>
              <w:left w:val="dotted" w:sz="4" w:space="0" w:color="auto"/>
              <w:bottom w:val="dotted" w:sz="4" w:space="0" w:color="auto"/>
              <w:right w:val="dotted" w:sz="4" w:space="0" w:color="auto"/>
            </w:tcBorders>
            <w:shd w:val="pct10" w:color="auto" w:fill="auto"/>
          </w:tcPr>
          <w:p w14:paraId="3E87D3BA" w14:textId="77777777" w:rsidR="00AD24A4" w:rsidRPr="009F13D7" w:rsidRDefault="00AD24A4" w:rsidP="0049277F">
            <w:pPr>
              <w:snapToGrid w:val="0"/>
              <w:jc w:val="both"/>
              <w:rPr>
                <w:lang w:val="pt-BR"/>
              </w:rPr>
            </w:pPr>
          </w:p>
        </w:tc>
      </w:tr>
    </w:tbl>
    <w:p w14:paraId="4FB57A3B" w14:textId="77777777" w:rsidR="00AD24A4" w:rsidRPr="00986A62" w:rsidRDefault="00AD24A4" w:rsidP="002E47DA">
      <w:pPr>
        <w:pStyle w:val="Heading5"/>
      </w:pPr>
      <w:r w:rsidRPr="00986A62">
        <w:t>Mô tả dòng sự kiện phụ (Alternative Flow)</w:t>
      </w:r>
    </w:p>
    <w:p w14:paraId="001F0EF7" w14:textId="77777777" w:rsidR="00AD24A4" w:rsidRPr="009F13D7" w:rsidRDefault="00AD24A4" w:rsidP="0049277F">
      <w:pPr>
        <w:snapToGrid w:val="0"/>
        <w:rPr>
          <w:lang w:eastAsia="ar-SA"/>
        </w:rPr>
      </w:pPr>
      <w:r w:rsidRPr="009F13D7">
        <w:rPr>
          <w:lang w:eastAsia="ar-SA"/>
        </w:rPr>
        <w:t>N/A</w:t>
      </w:r>
    </w:p>
    <w:p w14:paraId="428DD1ED" w14:textId="77777777" w:rsidR="00AD24A4" w:rsidRPr="00986A62" w:rsidRDefault="00AD24A4" w:rsidP="002E47DA">
      <w:pPr>
        <w:pStyle w:val="Heading5"/>
      </w:pPr>
      <w:r w:rsidRPr="00986A62">
        <w:t>Ghi chú</w:t>
      </w:r>
    </w:p>
    <w:p w14:paraId="09C5DE99" w14:textId="6699CC05" w:rsidR="00D14B06" w:rsidRDefault="003C4F72" w:rsidP="0049277F">
      <w:pPr>
        <w:ind w:hanging="544"/>
        <w:rPr>
          <w:highlight w:val="yellow"/>
        </w:rPr>
      </w:pPr>
      <w:r>
        <w:rPr>
          <w:noProof/>
          <w:snapToGrid/>
        </w:rPr>
        <w:drawing>
          <wp:inline distT="0" distB="0" distL="0" distR="0" wp14:anchorId="3534BB93" wp14:editId="1A15AB02">
            <wp:extent cx="5941695" cy="442531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1695" cy="4425315"/>
                    </a:xfrm>
                    <a:prstGeom prst="rect">
                      <a:avLst/>
                    </a:prstGeom>
                  </pic:spPr>
                </pic:pic>
              </a:graphicData>
            </a:graphic>
          </wp:inline>
        </w:drawing>
      </w:r>
    </w:p>
    <w:p w14:paraId="6C2B19BA" w14:textId="76D58912" w:rsidR="003C4F72" w:rsidRDefault="003C4F72" w:rsidP="0049277F">
      <w:pPr>
        <w:pStyle w:val="BodyText"/>
        <w:spacing w:line="360" w:lineRule="auto"/>
        <w:ind w:left="0"/>
        <w:jc w:val="center"/>
        <w:rPr>
          <w:i/>
          <w:noProof/>
        </w:rPr>
      </w:pPr>
      <w:r w:rsidRPr="00EF1727">
        <w:rPr>
          <w:i/>
          <w:noProof/>
        </w:rPr>
        <w:lastRenderedPageBreak/>
        <w:t>Hình: Màn hình Prototype “</w:t>
      </w:r>
      <w:r>
        <w:rPr>
          <w:i/>
          <w:noProof/>
        </w:rPr>
        <w:t>Quân nhân” – Tìm kiếm nâng cao</w:t>
      </w:r>
    </w:p>
    <w:p w14:paraId="677908D6" w14:textId="77777777" w:rsidR="003F34B9" w:rsidRDefault="003F34B9" w:rsidP="002E47DA">
      <w:pPr>
        <w:pStyle w:val="Heading4"/>
        <w:rPr>
          <w:highlight w:val="yellow"/>
        </w:rPr>
      </w:pPr>
      <w:bookmarkStart w:id="63" w:name="_Toc109901580"/>
      <w:r w:rsidRPr="003F34B9">
        <w:rPr>
          <w:highlight w:val="yellow"/>
        </w:rPr>
        <w:t>Thêm mới quân nhân</w:t>
      </w:r>
      <w:bookmarkEnd w:id="63"/>
    </w:p>
    <w:p w14:paraId="07574FE5" w14:textId="77777777" w:rsidR="00D14B06" w:rsidRPr="00CA1A78" w:rsidRDefault="00D14B06" w:rsidP="002E47DA">
      <w:pPr>
        <w:pStyle w:val="Heading5"/>
      </w:pPr>
      <w:r w:rsidRPr="00CA1A78">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22C9A8C1"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3BA0A77C" w14:textId="77777777" w:rsidR="00D14B06" w:rsidRPr="00CA1A78" w:rsidRDefault="00D14B06" w:rsidP="0049277F">
            <w:pPr>
              <w:ind w:left="142"/>
              <w:rPr>
                <w:bCs/>
              </w:rPr>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1D4608BB" w14:textId="1816CA7A" w:rsidR="00D14B06" w:rsidRPr="00CA1A78" w:rsidRDefault="00D14B06" w:rsidP="0049277F">
            <w:pPr>
              <w:pStyle w:val="BodyText"/>
              <w:spacing w:line="360" w:lineRule="auto"/>
              <w:ind w:left="0"/>
              <w:rPr>
                <w:lang w:eastAsia="ar-SA"/>
              </w:rPr>
            </w:pPr>
            <w:r w:rsidRPr="00CA1A78">
              <w:rPr>
                <w:iCs/>
              </w:rPr>
              <w:t xml:space="preserve">Thêm </w:t>
            </w:r>
            <w:r w:rsidR="004F7C7D">
              <w:rPr>
                <w:iCs/>
              </w:rPr>
              <w:t>mới quân nhân</w:t>
            </w:r>
          </w:p>
        </w:tc>
      </w:tr>
      <w:tr w:rsidR="00D14B06" w:rsidRPr="00CA1A78" w14:paraId="42F91E86"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D5BBE25"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39A569A" w14:textId="20894E8F" w:rsidR="00D14B06" w:rsidRPr="00CA1A78" w:rsidRDefault="004F7C7D" w:rsidP="0049277F">
            <w:pPr>
              <w:pStyle w:val="BodyText"/>
              <w:spacing w:line="360" w:lineRule="auto"/>
              <w:ind w:left="0"/>
              <w:rPr>
                <w:lang w:eastAsia="ar-SA"/>
              </w:rPr>
            </w:pPr>
            <w:r w:rsidRPr="00CA1A78">
              <w:rPr>
                <w:iCs/>
              </w:rPr>
              <w:t xml:space="preserve">Thêm </w:t>
            </w:r>
            <w:r>
              <w:rPr>
                <w:iCs/>
              </w:rPr>
              <w:t>mới quân nhân</w:t>
            </w:r>
          </w:p>
        </w:tc>
      </w:tr>
      <w:tr w:rsidR="00D14B06" w:rsidRPr="00CA1A78" w14:paraId="7BCFC388"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14C694" w14:textId="77777777" w:rsidR="00D14B06" w:rsidRPr="00CA1A78" w:rsidRDefault="00D14B06" w:rsidP="0049277F">
            <w:pPr>
              <w:ind w:left="142"/>
              <w:rPr>
                <w:b/>
              </w:rPr>
            </w:pPr>
            <w:r w:rsidRPr="00CA1A78">
              <w:rPr>
                <w:b/>
              </w:rPr>
              <w:t>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71AD7A6" w14:textId="3A262116" w:rsidR="00D14B06" w:rsidRPr="00CA1A78" w:rsidRDefault="004F7C7D" w:rsidP="0049277F">
            <w:pPr>
              <w:pStyle w:val="BodyText"/>
              <w:spacing w:line="360" w:lineRule="auto"/>
              <w:ind w:left="0"/>
            </w:pPr>
            <w:r>
              <w:rPr>
                <w:lang w:eastAsia="ar-SA"/>
              </w:rPr>
              <w:t>Người sử dụng</w:t>
            </w:r>
          </w:p>
        </w:tc>
      </w:tr>
      <w:tr w:rsidR="00D14B06" w:rsidRPr="00CA1A78" w14:paraId="02358D9F"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C8D3C81"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15703B3" w14:textId="7AE5B8E4" w:rsidR="00D14B06" w:rsidRPr="00CA1A78" w:rsidRDefault="00D14B06" w:rsidP="0049277F">
            <w:pPr>
              <w:ind w:left="0"/>
              <w:rPr>
                <w:lang w:eastAsia="ar-SA"/>
              </w:rPr>
            </w:pPr>
            <w:r w:rsidRPr="00CA1A78">
              <w:rPr>
                <w:lang w:eastAsia="ar-SA"/>
              </w:rPr>
              <w:t xml:space="preserve">Người dùng đã đăng nhập vào hệ thống và được phân quyền vào chức năng thêm </w:t>
            </w:r>
            <w:r w:rsidR="004F7C7D">
              <w:rPr>
                <w:lang w:eastAsia="ar-SA"/>
              </w:rPr>
              <w:t>mới quân nhân</w:t>
            </w:r>
          </w:p>
        </w:tc>
      </w:tr>
      <w:tr w:rsidR="00D14B06" w:rsidRPr="00CA1A78" w14:paraId="559C68E6"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5B86CAF4" w14:textId="77777777" w:rsidR="00D14B06" w:rsidRPr="00CA1A78" w:rsidRDefault="00D14B0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27ADE7A5" w14:textId="6C465F79" w:rsidR="00D14B06" w:rsidRPr="00CA1A78" w:rsidRDefault="00D14B06" w:rsidP="0049277F">
            <w:pPr>
              <w:keepLines/>
              <w:spacing w:after="120"/>
              <w:ind w:left="0"/>
              <w:jc w:val="both"/>
              <w:rPr>
                <w:lang w:eastAsia="ar-SA"/>
              </w:rPr>
            </w:pPr>
            <w:r w:rsidRPr="00CA1A78">
              <w:rPr>
                <w:lang w:eastAsia="ar-SA"/>
              </w:rPr>
              <w:t xml:space="preserve">Thêm mới nhân khẩu thành công và hiển thị thông tin tại danh sách </w:t>
            </w:r>
            <w:r w:rsidR="004F7C7D">
              <w:rPr>
                <w:lang w:eastAsia="ar-SA"/>
              </w:rPr>
              <w:t xml:space="preserve">quân nhân. </w:t>
            </w:r>
            <w:r w:rsidRPr="00CA1A78">
              <w:rPr>
                <w:lang w:eastAsia="ar-SA"/>
              </w:rPr>
              <w:t xml:space="preserve">Trường hợp thêm mới thành công thì hiển thị thông báo hiện lên trong vòng 5s “Bạn đã thêm mới </w:t>
            </w:r>
            <w:r w:rsidR="004F7C7D">
              <w:rPr>
                <w:lang w:eastAsia="ar-SA"/>
              </w:rPr>
              <w:t>quân nhân</w:t>
            </w:r>
            <w:r w:rsidRPr="00CA1A78">
              <w:rPr>
                <w:lang w:eastAsia="ar-SA"/>
              </w:rPr>
              <w:t xml:space="preserve"> thành công!</w:t>
            </w:r>
            <w:proofErr w:type="gramStart"/>
            <w:r w:rsidRPr="00CA1A78">
              <w:rPr>
                <w:lang w:eastAsia="ar-SA"/>
              </w:rPr>
              <w:t xml:space="preserve">” </w:t>
            </w:r>
            <w:r w:rsidR="004F7C7D">
              <w:rPr>
                <w:lang w:eastAsia="ar-SA"/>
              </w:rPr>
              <w:t>.</w:t>
            </w:r>
            <w:proofErr w:type="gramEnd"/>
            <w:r w:rsidR="004F7C7D">
              <w:rPr>
                <w:lang w:eastAsia="ar-SA"/>
              </w:rPr>
              <w:t xml:space="preserve"> </w:t>
            </w:r>
            <w:r w:rsidRPr="00CA1A78">
              <w:rPr>
                <w:lang w:eastAsia="ar-SA"/>
              </w:rPr>
              <w:t xml:space="preserve">Trường hợp thêm mới không thành công thì hiển thị thông báo hiện lên trong vòng 5s “Bạn đã thêm mới </w:t>
            </w:r>
            <w:r w:rsidR="004F7C7D">
              <w:rPr>
                <w:lang w:eastAsia="ar-SA"/>
              </w:rPr>
              <w:t>quân nhân</w:t>
            </w:r>
            <w:r w:rsidRPr="00CA1A78">
              <w:rPr>
                <w:lang w:eastAsia="ar-SA"/>
              </w:rPr>
              <w:t xml:space="preserve"> không thành công!”</w:t>
            </w:r>
          </w:p>
        </w:tc>
      </w:tr>
      <w:tr w:rsidR="00D14B06" w:rsidRPr="00CA1A78" w14:paraId="59EA4D5F"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C713617"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D7D2D1" w14:textId="77777777" w:rsidR="004F7C7D" w:rsidRDefault="00D14B06" w:rsidP="0049277F">
            <w:pPr>
              <w:tabs>
                <w:tab w:val="left" w:pos="720"/>
              </w:tabs>
              <w:spacing w:before="80"/>
              <w:ind w:left="360" w:hanging="360"/>
              <w:jc w:val="both"/>
            </w:pPr>
            <w:r w:rsidRPr="00CA1A78">
              <w:t>Các điều kiện ràng buộc:</w:t>
            </w:r>
          </w:p>
          <w:p w14:paraId="61147A5F" w14:textId="51BF8294" w:rsidR="00D14B06" w:rsidRPr="00CA1A78" w:rsidRDefault="00D14B06" w:rsidP="0049277F">
            <w:pPr>
              <w:keepLines/>
              <w:spacing w:after="120"/>
              <w:ind w:left="0"/>
              <w:jc w:val="both"/>
              <w:rPr>
                <w:lang w:eastAsia="ar-SA"/>
              </w:rPr>
            </w:pPr>
            <w:r w:rsidRPr="00CA1A78">
              <w:rPr>
                <w:lang w:eastAsia="ar-SA"/>
              </w:rPr>
              <w:t>Nếu để trống trường bắt buộc, hiển thị thông báo “{Tên trường} không được để trống” và focus vào trường vi phạm</w:t>
            </w:r>
          </w:p>
          <w:p w14:paraId="69A7801A" w14:textId="77777777" w:rsidR="00D14B06" w:rsidRPr="00CA1A78" w:rsidRDefault="00D14B06" w:rsidP="0049277F">
            <w:pPr>
              <w:keepLines/>
              <w:spacing w:after="120"/>
              <w:ind w:left="0"/>
              <w:jc w:val="both"/>
              <w:rPr>
                <w:lang w:eastAsia="ar-SA"/>
              </w:rPr>
            </w:pPr>
            <w:r w:rsidRPr="00CA1A78">
              <w:rPr>
                <w:lang w:eastAsia="ar-SA"/>
              </w:rPr>
              <w:t>Nếu nhập dữ liệu nhập quá độ dài trường dữ liệu trong cơ sở dữ liệu thì hiển thị thông báo “{Tên trường} vượt quá {Độ dài của trường} ký tự” và focus vào trường vi phạm</w:t>
            </w:r>
          </w:p>
        </w:tc>
      </w:tr>
      <w:tr w:rsidR="00D14B06" w:rsidRPr="00CA1A78" w14:paraId="1A676626"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0CA70CE2"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FA5E5A2" w14:textId="5EE04B32" w:rsidR="00D14B06" w:rsidRPr="00CA1A78" w:rsidRDefault="00D14B06" w:rsidP="0049277F">
            <w:pPr>
              <w:pStyle w:val="BodyText"/>
              <w:spacing w:line="360" w:lineRule="auto"/>
              <w:ind w:left="0"/>
            </w:pPr>
            <w:r w:rsidRPr="00CA1A78">
              <w:t xml:space="preserve">Lưu logs thêm mới </w:t>
            </w:r>
            <w:r w:rsidR="004F7C7D">
              <w:t>quân nhân</w:t>
            </w:r>
          </w:p>
        </w:tc>
      </w:tr>
    </w:tbl>
    <w:p w14:paraId="0BC681AC" w14:textId="77777777" w:rsidR="00D14B06" w:rsidRPr="00CA1A78" w:rsidRDefault="00D14B06" w:rsidP="002E47DA">
      <w:pPr>
        <w:pStyle w:val="Heading5"/>
      </w:pPr>
      <w:r w:rsidRPr="00CA1A78">
        <w:lastRenderedPageBreak/>
        <w:t>Biểu đồ xử lý chức năng</w:t>
      </w:r>
    </w:p>
    <w:p w14:paraId="596949FF" w14:textId="12549DED" w:rsidR="00D14B06" w:rsidRPr="00CA1A78" w:rsidRDefault="008332CC" w:rsidP="0049277F">
      <w:pPr>
        <w:ind w:hanging="402"/>
        <w:rPr>
          <w:lang w:eastAsia="ar-SA"/>
        </w:rPr>
      </w:pPr>
      <w:r w:rsidRPr="00CA1A78">
        <w:object w:dxaOrig="10740" w:dyaOrig="9031" w14:anchorId="31117F8F">
          <v:shape id="_x0000_i1064" type="#_x0000_t75" style="width:468pt;height:397.05pt" o:ole="">
            <v:imagedata r:id="rId146" o:title=""/>
          </v:shape>
          <o:OLEObject Type="Embed" ProgID="Visio.Drawing.15" ShapeID="_x0000_i1064" DrawAspect="Content" ObjectID="_1734617841" r:id="rId147"/>
        </w:object>
      </w:r>
    </w:p>
    <w:p w14:paraId="3748A36A" w14:textId="77777777" w:rsidR="00D14B06" w:rsidRPr="00CA1A78" w:rsidRDefault="00D14B06" w:rsidP="002E47DA">
      <w:pPr>
        <w:pStyle w:val="Heading5"/>
      </w:pPr>
      <w:r w:rsidRPr="00CA1A78">
        <w:t xml:space="preserve">Mô tả dòng sự kiện </w:t>
      </w:r>
      <w:proofErr w:type="gramStart"/>
      <w:r w:rsidRPr="00CA1A78">
        <w:t>chính(</w:t>
      </w:r>
      <w:proofErr w:type="gramEnd"/>
      <w:r w:rsidRPr="00CA1A78">
        <w:t>Basic Flow)</w:t>
      </w:r>
    </w:p>
    <w:p w14:paraId="66B9A361" w14:textId="77777777" w:rsidR="00D14B06" w:rsidRPr="00CA1A78" w:rsidRDefault="00D14B06" w:rsidP="0049277F">
      <w:pPr>
        <w:rPr>
          <w:lang w:eastAsia="ar-SA"/>
        </w:rPr>
      </w:pPr>
    </w:p>
    <w:p w14:paraId="7ABDB306" w14:textId="59A68B85" w:rsidR="00D14B06" w:rsidRPr="00CA1A78" w:rsidRDefault="00D14B06" w:rsidP="002E47DA">
      <w:pPr>
        <w:pStyle w:val="Heading5"/>
      </w:pPr>
      <w:r w:rsidRPr="00CA1A78">
        <w:t xml:space="preserve">Mô tả dòng sự kiện </w:t>
      </w:r>
      <w:r w:rsidR="00BD1BF6">
        <w:t>phụ (</w:t>
      </w:r>
      <w:r w:rsidRPr="00CA1A78">
        <w:t>Alternative Flow)</w:t>
      </w:r>
    </w:p>
    <w:p w14:paraId="5A89F7DF" w14:textId="77777777" w:rsidR="00D14B06" w:rsidRPr="00CA1A78" w:rsidRDefault="00D14B06" w:rsidP="0049277F">
      <w:pPr>
        <w:rPr>
          <w:lang w:eastAsia="ar-SA"/>
        </w:rPr>
      </w:pPr>
      <w:r w:rsidRPr="00CA1A78">
        <w:rPr>
          <w:lang w:eastAsia="ar-SA"/>
        </w:rPr>
        <w:t>N/A</w:t>
      </w:r>
    </w:p>
    <w:p w14:paraId="79F7083D" w14:textId="77777777" w:rsidR="00D14B06" w:rsidRPr="00CA1A78" w:rsidRDefault="00D14B06" w:rsidP="002E47DA">
      <w:pPr>
        <w:pStyle w:val="Heading5"/>
      </w:pPr>
      <w:r w:rsidRPr="00CA1A78">
        <w:t>Ghi chú</w:t>
      </w:r>
    </w:p>
    <w:p w14:paraId="4246D5B4" w14:textId="77777777" w:rsidR="00D9343A" w:rsidRPr="00CA1A78" w:rsidRDefault="00D9343A" w:rsidP="0049277F">
      <w:pPr>
        <w:rPr>
          <w:lang w:eastAsia="ar-SA"/>
        </w:rPr>
      </w:pPr>
      <w:r w:rsidRPr="00CA1A78">
        <w:rPr>
          <w:lang w:eastAsia="ar-SA"/>
        </w:rPr>
        <w:t>N/A</w:t>
      </w:r>
    </w:p>
    <w:p w14:paraId="2954F0CE" w14:textId="77777777" w:rsidR="003F34B9" w:rsidRPr="008332CC" w:rsidRDefault="003F34B9" w:rsidP="002E47DA">
      <w:pPr>
        <w:pStyle w:val="Heading4"/>
      </w:pPr>
      <w:bookmarkStart w:id="64" w:name="_Toc109901581"/>
      <w:r w:rsidRPr="008332CC">
        <w:t>Sửa quân nhân</w:t>
      </w:r>
      <w:bookmarkEnd w:id="64"/>
    </w:p>
    <w:p w14:paraId="34CD8993" w14:textId="77777777" w:rsidR="0058311A" w:rsidRPr="00F52B74" w:rsidRDefault="0058311A" w:rsidP="0049277F">
      <w:pPr>
        <w:ind w:left="0"/>
      </w:pPr>
      <w:r w:rsidRPr="008332CC">
        <w:t>Giao diện chức năng sửa thông tin giống giao diện chức năng thêm thông tin</w:t>
      </w:r>
    </w:p>
    <w:p w14:paraId="3AA6DA5D" w14:textId="77777777" w:rsidR="003F34B9" w:rsidRPr="00D9343A" w:rsidRDefault="003F34B9" w:rsidP="002E47DA">
      <w:pPr>
        <w:pStyle w:val="Heading4"/>
      </w:pPr>
      <w:bookmarkStart w:id="65" w:name="_Toc109901582"/>
      <w:r w:rsidRPr="00D9343A">
        <w:lastRenderedPageBreak/>
        <w:t>Xóa quân nhân</w:t>
      </w:r>
      <w:bookmarkEnd w:id="65"/>
    </w:p>
    <w:p w14:paraId="75C64056" w14:textId="77777777" w:rsidR="00D14B06" w:rsidRPr="00CA1A78" w:rsidRDefault="00D14B06" w:rsidP="002E47DA">
      <w:pPr>
        <w:pStyle w:val="Heading5"/>
      </w:pPr>
      <w:r w:rsidRPr="00CA1A78">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D14B06" w:rsidRPr="00CA1A78" w14:paraId="763AB2C7" w14:textId="77777777" w:rsidTr="00082DE6">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19F06E5" w14:textId="77777777" w:rsidR="00D14B06" w:rsidRPr="00CA1A78" w:rsidRDefault="00D14B06" w:rsidP="0049277F">
            <w:pPr>
              <w:ind w:left="142"/>
            </w:pPr>
            <w:r w:rsidRPr="00CA1A78">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5CD86F82" w14:textId="4782573D" w:rsidR="00D14B06" w:rsidRPr="00CA1A78" w:rsidRDefault="00D14B06" w:rsidP="0049277F">
            <w:pPr>
              <w:pStyle w:val="BodyText"/>
              <w:spacing w:line="360" w:lineRule="auto"/>
              <w:ind w:left="0"/>
              <w:rPr>
                <w:lang w:eastAsia="ar-SA"/>
              </w:rPr>
            </w:pPr>
            <w:r w:rsidRPr="00CA1A78">
              <w:t xml:space="preserve">Xóa </w:t>
            </w:r>
            <w:r w:rsidR="0058311A">
              <w:t>quân nhân</w:t>
            </w:r>
          </w:p>
        </w:tc>
      </w:tr>
      <w:tr w:rsidR="00D14B06" w:rsidRPr="00CA1A78" w14:paraId="224678CD"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4E9735B" w14:textId="77777777" w:rsidR="00D14B06" w:rsidRPr="00CA1A78" w:rsidRDefault="00D14B06" w:rsidP="0049277F">
            <w:pPr>
              <w:ind w:left="142"/>
              <w:rPr>
                <w:b/>
              </w:rPr>
            </w:pPr>
            <w:r w:rsidRPr="00CA1A78">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4AFB35A9" w14:textId="0FD0CD59" w:rsidR="00D14B06" w:rsidRPr="00CA1A78" w:rsidRDefault="00D14B06" w:rsidP="0049277F">
            <w:pPr>
              <w:pStyle w:val="BodyText"/>
              <w:spacing w:line="360" w:lineRule="auto"/>
              <w:ind w:left="0"/>
              <w:rPr>
                <w:lang w:eastAsia="ar-SA"/>
              </w:rPr>
            </w:pPr>
            <w:r w:rsidRPr="00CA1A78">
              <w:rPr>
                <w:lang w:eastAsia="ar-SA"/>
              </w:rPr>
              <w:t xml:space="preserve">Chức năng này cho phép xóa thông tin </w:t>
            </w:r>
            <w:r w:rsidR="0058311A">
              <w:t>quân nhân</w:t>
            </w:r>
          </w:p>
        </w:tc>
      </w:tr>
      <w:tr w:rsidR="00D14B06" w:rsidRPr="00CA1A78" w14:paraId="1DDE61E3" w14:textId="77777777" w:rsidTr="00082DE6">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495133D" w14:textId="77777777" w:rsidR="00D14B06" w:rsidRPr="00CA1A78" w:rsidRDefault="00D14B06" w:rsidP="0049277F">
            <w:pPr>
              <w:ind w:left="0"/>
              <w:rPr>
                <w:b/>
              </w:rPr>
            </w:pPr>
            <w:r w:rsidRPr="00CA1A78">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A9EEC5C" w14:textId="1D2A12E1" w:rsidR="00D14B06" w:rsidRPr="00CA1A78" w:rsidRDefault="0058311A" w:rsidP="0049277F">
            <w:pPr>
              <w:pStyle w:val="BodyText"/>
              <w:spacing w:line="360" w:lineRule="auto"/>
              <w:ind w:left="0"/>
            </w:pPr>
            <w:r>
              <w:rPr>
                <w:lang w:eastAsia="ar-SA"/>
              </w:rPr>
              <w:t>Người sử dụng</w:t>
            </w:r>
          </w:p>
        </w:tc>
      </w:tr>
      <w:tr w:rsidR="00D14B06" w:rsidRPr="00CA1A78" w14:paraId="41996701" w14:textId="77777777" w:rsidTr="00082DE6">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775DFA7B" w14:textId="77777777" w:rsidR="00D14B06" w:rsidRPr="00CA1A78" w:rsidRDefault="00D14B06" w:rsidP="0049277F">
            <w:pPr>
              <w:ind w:left="142"/>
              <w:rPr>
                <w:b/>
              </w:rPr>
            </w:pPr>
            <w:r w:rsidRPr="00CA1A78">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5F49A6" w14:textId="5179D1EA" w:rsidR="00D14B06" w:rsidRPr="00CA1A78" w:rsidRDefault="00D14B06" w:rsidP="0049277F">
            <w:pPr>
              <w:pStyle w:val="BodyText"/>
              <w:spacing w:line="360" w:lineRule="auto"/>
              <w:ind w:left="0"/>
              <w:rPr>
                <w:lang w:eastAsia="ar-SA"/>
              </w:rPr>
            </w:pPr>
            <w:r w:rsidRPr="00CA1A78">
              <w:rPr>
                <w:lang w:eastAsia="ar-SA"/>
              </w:rPr>
              <w:t xml:space="preserve">Người sử dụng đã đăng nhập vào hệ thống và được phân quyền xóa thông tin </w:t>
            </w:r>
            <w:r w:rsidR="0058311A">
              <w:t>quân nhân</w:t>
            </w:r>
          </w:p>
        </w:tc>
      </w:tr>
      <w:tr w:rsidR="00D14B06" w:rsidRPr="00CA1A78" w14:paraId="6DE757B9" w14:textId="77777777" w:rsidTr="00082DE6">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5117B63" w14:textId="77777777" w:rsidR="00D14B06" w:rsidRPr="00CA1A78" w:rsidRDefault="00D14B06" w:rsidP="0049277F">
            <w:pPr>
              <w:ind w:left="142"/>
              <w:rPr>
                <w:b/>
              </w:rPr>
            </w:pPr>
            <w:r w:rsidRPr="00CA1A78">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0F849F7E" w14:textId="670F393D" w:rsidR="00D14B06" w:rsidRPr="00CA1A78" w:rsidRDefault="00D14B06" w:rsidP="0049277F">
            <w:pPr>
              <w:pStyle w:val="BodyText"/>
              <w:spacing w:line="360" w:lineRule="auto"/>
              <w:ind w:left="0"/>
              <w:rPr>
                <w:lang w:eastAsia="ar-SA"/>
              </w:rPr>
            </w:pPr>
            <w:r w:rsidRPr="00CA1A78">
              <w:rPr>
                <w:lang w:eastAsia="ar-SA"/>
              </w:rPr>
              <w:t xml:space="preserve">Cập nhật lại trạng thái xóa </w:t>
            </w:r>
            <w:r w:rsidR="0058311A">
              <w:t>quân nhân</w:t>
            </w:r>
            <w:r w:rsidR="0058311A" w:rsidRPr="00CA1A78">
              <w:rPr>
                <w:lang w:eastAsia="ar-SA"/>
              </w:rPr>
              <w:t xml:space="preserve"> </w:t>
            </w:r>
            <w:r w:rsidRPr="00CA1A78">
              <w:rPr>
                <w:lang w:eastAsia="ar-SA"/>
              </w:rPr>
              <w:t>và loại khỏi danh sách</w:t>
            </w:r>
            <w:r w:rsidR="0058311A">
              <w:rPr>
                <w:lang w:eastAsia="ar-SA"/>
              </w:rPr>
              <w:t xml:space="preserve">. </w:t>
            </w:r>
            <w:r w:rsidRPr="00CA1A78">
              <w:t>Sau khi xóa xong, hệ thống đưa ra thông báo “Xóa nhân khẩu {Tên nhân khẩu} thành công!”</w:t>
            </w:r>
            <w:r w:rsidR="0058311A">
              <w:t xml:space="preserve">. </w:t>
            </w:r>
            <w:r w:rsidRPr="00CA1A78">
              <w:t>Nếu xóa không thành công thì đưa ra thông báo “Xóa nhân khẩu{Tên nhân khẩu} không thành công!</w:t>
            </w:r>
          </w:p>
        </w:tc>
      </w:tr>
      <w:tr w:rsidR="00D14B06" w:rsidRPr="00CA1A78" w14:paraId="5E50A34D" w14:textId="77777777" w:rsidTr="00082DE6">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F1D41D3" w14:textId="77777777" w:rsidR="00D14B06" w:rsidRPr="00CA1A78" w:rsidRDefault="00D14B06" w:rsidP="0049277F">
            <w:pPr>
              <w:ind w:left="142"/>
              <w:rPr>
                <w:b/>
              </w:rPr>
            </w:pPr>
            <w:r w:rsidRPr="00CA1A78">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07331F8" w14:textId="77777777" w:rsidR="00D14B06" w:rsidRPr="00CA1A78" w:rsidRDefault="00D14B06" w:rsidP="0049277F">
            <w:pPr>
              <w:pStyle w:val="Sothutu-1so"/>
              <w:numPr>
                <w:ilvl w:val="0"/>
                <w:numId w:val="0"/>
              </w:numPr>
              <w:tabs>
                <w:tab w:val="left" w:pos="505"/>
              </w:tabs>
              <w:spacing w:line="360" w:lineRule="auto"/>
              <w:ind w:left="360" w:hanging="360"/>
              <w:rPr>
                <w:szCs w:val="24"/>
              </w:rPr>
            </w:pPr>
            <w:r w:rsidRPr="00CA1A78">
              <w:rPr>
                <w:szCs w:val="24"/>
              </w:rPr>
              <w:t>N/A</w:t>
            </w:r>
          </w:p>
        </w:tc>
      </w:tr>
      <w:tr w:rsidR="00D14B06" w:rsidRPr="00CA1A78" w14:paraId="4533FC5F" w14:textId="77777777" w:rsidTr="00082DE6">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5695A141" w14:textId="77777777" w:rsidR="00D14B06" w:rsidRPr="00CA1A78" w:rsidRDefault="00D14B06" w:rsidP="0049277F">
            <w:pPr>
              <w:ind w:left="142"/>
              <w:rPr>
                <w:b/>
              </w:rPr>
            </w:pPr>
            <w:r w:rsidRPr="00CA1A78">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45582F94" w14:textId="77777777" w:rsidR="00D14B06" w:rsidRPr="00CA1A78" w:rsidRDefault="00D14B06" w:rsidP="0049277F">
            <w:pPr>
              <w:pStyle w:val="tvNote"/>
              <w:spacing w:line="360" w:lineRule="auto"/>
            </w:pPr>
          </w:p>
          <w:p w14:paraId="632608FF" w14:textId="77777777" w:rsidR="00D14B06" w:rsidRPr="00CA1A78" w:rsidRDefault="00D14B06" w:rsidP="0049277F">
            <w:pPr>
              <w:pStyle w:val="BodyText"/>
              <w:spacing w:line="360" w:lineRule="auto"/>
              <w:ind w:left="0"/>
            </w:pPr>
            <w:r w:rsidRPr="00CA1A78">
              <w:t>Lưu logs xóa nhân khẩu, trong trường hợp thao tác nhiều bảng cần sử dụng Transaction</w:t>
            </w:r>
          </w:p>
        </w:tc>
      </w:tr>
    </w:tbl>
    <w:p w14:paraId="7665AB44" w14:textId="77777777" w:rsidR="00D14B06" w:rsidRPr="00CA1A78" w:rsidRDefault="00D14B06" w:rsidP="0049277F">
      <w:pPr>
        <w:rPr>
          <w:lang w:eastAsia="ar-SA"/>
        </w:rPr>
      </w:pPr>
    </w:p>
    <w:p w14:paraId="356838FA" w14:textId="77777777" w:rsidR="00D14B06" w:rsidRPr="00CA1A78" w:rsidRDefault="00D14B06" w:rsidP="002E47DA">
      <w:pPr>
        <w:pStyle w:val="Heading5"/>
      </w:pPr>
      <w:r w:rsidRPr="00CA1A78">
        <w:lastRenderedPageBreak/>
        <w:t>Biểu đồ luồng xử lý chức năng</w:t>
      </w:r>
    </w:p>
    <w:p w14:paraId="7A5EB099" w14:textId="3E75E113" w:rsidR="00D14B06" w:rsidRPr="00CA1A78" w:rsidRDefault="008332CC" w:rsidP="0049277F">
      <w:pPr>
        <w:ind w:hanging="544"/>
        <w:rPr>
          <w:lang w:eastAsia="ar-SA"/>
        </w:rPr>
      </w:pPr>
      <w:r w:rsidRPr="00CA1A78">
        <w:object w:dxaOrig="11925" w:dyaOrig="14131" w14:anchorId="7AB8B3EE">
          <v:shape id="_x0000_i1065" type="#_x0000_t75" style="width:439.5pt;height:482.5pt" o:ole="">
            <v:imagedata r:id="rId148" o:title=""/>
          </v:shape>
          <o:OLEObject Type="Embed" ProgID="Visio.Drawing.11" ShapeID="_x0000_i1065" DrawAspect="Content" ObjectID="_1734617842" r:id="rId149"/>
        </w:object>
      </w:r>
    </w:p>
    <w:p w14:paraId="1DA9DF5C" w14:textId="77777777" w:rsidR="00D14B06" w:rsidRDefault="00D14B06" w:rsidP="002E47DA">
      <w:pPr>
        <w:pStyle w:val="Heading5"/>
      </w:pPr>
      <w:r w:rsidRPr="00CA1A78">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439"/>
        <w:gridCol w:w="6561"/>
      </w:tblGrid>
      <w:tr w:rsidR="008332CC" w14:paraId="2D8D8DED" w14:textId="77777777" w:rsidTr="00720F89">
        <w:tc>
          <w:tcPr>
            <w:tcW w:w="2439" w:type="dxa"/>
            <w:tcBorders>
              <w:top w:val="dotted" w:sz="4" w:space="0" w:color="auto"/>
              <w:left w:val="dotted" w:sz="4" w:space="0" w:color="auto"/>
              <w:bottom w:val="dotted" w:sz="4" w:space="0" w:color="auto"/>
              <w:right w:val="dotted" w:sz="4" w:space="0" w:color="auto"/>
            </w:tcBorders>
            <w:shd w:val="clear" w:color="auto" w:fill="EAF1DD" w:themeFill="accent3" w:themeFillTint="33"/>
          </w:tcPr>
          <w:p w14:paraId="50CA3303" w14:textId="77777777" w:rsidR="008332CC" w:rsidRPr="00A75A7B" w:rsidRDefault="008332CC" w:rsidP="0049277F">
            <w:pPr>
              <w:pStyle w:val="Sothutu-1so"/>
              <w:numPr>
                <w:ilvl w:val="0"/>
                <w:numId w:val="0"/>
              </w:numPr>
              <w:spacing w:line="360" w:lineRule="auto"/>
              <w:jc w:val="center"/>
              <w:rPr>
                <w:b/>
              </w:rPr>
            </w:pPr>
            <w:r w:rsidRPr="00A75A7B">
              <w:rPr>
                <w:b/>
              </w:rPr>
              <w:t>Hành động của tác nhân</w:t>
            </w:r>
          </w:p>
        </w:tc>
        <w:tc>
          <w:tcPr>
            <w:tcW w:w="6561" w:type="dxa"/>
            <w:tcBorders>
              <w:top w:val="dotted" w:sz="4" w:space="0" w:color="auto"/>
              <w:left w:val="nil"/>
              <w:bottom w:val="dotted" w:sz="4" w:space="0" w:color="auto"/>
              <w:right w:val="dotted" w:sz="4" w:space="0" w:color="auto"/>
            </w:tcBorders>
            <w:shd w:val="clear" w:color="auto" w:fill="EAF1DD" w:themeFill="accent3" w:themeFillTint="33"/>
          </w:tcPr>
          <w:p w14:paraId="7813E037" w14:textId="77777777" w:rsidR="008332CC" w:rsidRPr="00A75A7B" w:rsidRDefault="008332CC" w:rsidP="0049277F">
            <w:pPr>
              <w:pStyle w:val="Sothutu-1so"/>
              <w:numPr>
                <w:ilvl w:val="0"/>
                <w:numId w:val="0"/>
              </w:numPr>
              <w:spacing w:line="360" w:lineRule="auto"/>
              <w:jc w:val="center"/>
              <w:rPr>
                <w:b/>
              </w:rPr>
            </w:pPr>
            <w:r w:rsidRPr="00A75A7B">
              <w:rPr>
                <w:b/>
              </w:rPr>
              <w:t>Phản ứng của hệ thống</w:t>
            </w:r>
          </w:p>
        </w:tc>
      </w:tr>
      <w:tr w:rsidR="008332CC" w14:paraId="031FE24E"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2A8A7EF6" w14:textId="32537E2D" w:rsidR="008332CC" w:rsidRDefault="008332CC" w:rsidP="0049277F">
            <w:pPr>
              <w:pStyle w:val="Sothutu-1so"/>
              <w:numPr>
                <w:ilvl w:val="0"/>
                <w:numId w:val="0"/>
              </w:numPr>
              <w:spacing w:line="360" w:lineRule="auto"/>
            </w:pPr>
            <w:r>
              <w:t>1.</w:t>
            </w:r>
            <w:r w:rsidRPr="008332CC">
              <w:rPr>
                <w:szCs w:val="24"/>
              </w:rPr>
              <w:t xml:space="preserve"> Người dùng </w:t>
            </w:r>
            <w:r w:rsidRPr="008332CC">
              <w:rPr>
                <w:color w:val="000000"/>
                <w:szCs w:val="24"/>
              </w:rPr>
              <w:t xml:space="preserve">đăng nhập vào hệ thống, chọn chức năng “Quân </w:t>
            </w:r>
            <w:r w:rsidRPr="008332CC">
              <w:rPr>
                <w:color w:val="000000"/>
                <w:szCs w:val="24"/>
              </w:rPr>
              <w:lastRenderedPageBreak/>
              <w:t>nhân” và chọn 1 hồ sơ cần “Xóa quân nhân”</w:t>
            </w:r>
          </w:p>
        </w:tc>
        <w:tc>
          <w:tcPr>
            <w:tcW w:w="6561" w:type="dxa"/>
            <w:tcBorders>
              <w:top w:val="dotted" w:sz="4" w:space="0" w:color="auto"/>
              <w:left w:val="nil"/>
              <w:bottom w:val="dotted" w:sz="4" w:space="0" w:color="auto"/>
              <w:right w:val="dotted" w:sz="4" w:space="0" w:color="auto"/>
            </w:tcBorders>
            <w:hideMark/>
          </w:tcPr>
          <w:p w14:paraId="1E35703F" w14:textId="4B486B79" w:rsidR="008332CC" w:rsidRDefault="008332CC" w:rsidP="0049277F">
            <w:pPr>
              <w:pStyle w:val="Sothutu-1so"/>
              <w:numPr>
                <w:ilvl w:val="0"/>
                <w:numId w:val="0"/>
              </w:numPr>
              <w:spacing w:line="360" w:lineRule="auto"/>
            </w:pPr>
            <w:r>
              <w:lastRenderedPageBreak/>
              <w:t>2. Hệ thống hiển thị màn hình xác nhận xóa thông tin, thông báo:  “</w:t>
            </w:r>
            <w:r w:rsidRPr="00CA1A78">
              <w:rPr>
                <w:szCs w:val="24"/>
              </w:rPr>
              <w:t>Bạn có chắc chắn xóa thông tin {Tên nhân khẩu</w:t>
            </w:r>
            <w:r>
              <w:rPr>
                <w:szCs w:val="24"/>
              </w:rPr>
              <w:t>} có mã y tế cá nhân {Mã y tế} không</w:t>
            </w:r>
            <w:r>
              <w:t>?”</w:t>
            </w:r>
          </w:p>
        </w:tc>
      </w:tr>
      <w:tr w:rsidR="008332CC" w14:paraId="0DCE6623"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79396D66" w14:textId="77777777" w:rsidR="008332CC" w:rsidRDefault="008332CC" w:rsidP="0049277F">
            <w:pPr>
              <w:pStyle w:val="Sothutu-1so"/>
              <w:numPr>
                <w:ilvl w:val="0"/>
                <w:numId w:val="0"/>
              </w:numPr>
              <w:spacing w:line="360" w:lineRule="auto"/>
            </w:pPr>
            <w:r>
              <w:t>3.1. Người dùng chọn Đồng ý</w:t>
            </w:r>
          </w:p>
        </w:tc>
        <w:tc>
          <w:tcPr>
            <w:tcW w:w="6561" w:type="dxa"/>
            <w:tcBorders>
              <w:top w:val="dotted" w:sz="4" w:space="0" w:color="auto"/>
              <w:left w:val="nil"/>
              <w:bottom w:val="dotted" w:sz="4" w:space="0" w:color="auto"/>
              <w:right w:val="dotted" w:sz="4" w:space="0" w:color="auto"/>
            </w:tcBorders>
            <w:hideMark/>
          </w:tcPr>
          <w:p w14:paraId="2B26E290" w14:textId="77777777" w:rsidR="008332CC" w:rsidRDefault="008332CC" w:rsidP="0049277F">
            <w:pPr>
              <w:pStyle w:val="BodyText"/>
              <w:spacing w:line="360" w:lineRule="auto"/>
              <w:ind w:left="0"/>
              <w:jc w:val="left"/>
              <w:rPr>
                <w:lang w:eastAsia="ar-SA"/>
              </w:rPr>
            </w:pPr>
            <w:r>
              <w:rPr>
                <w:lang w:eastAsia="ar-SA"/>
              </w:rPr>
              <w:t xml:space="preserve">4.1. Hệ thống kiểm tra quyền kiểm tra quyền xoá bản ghi. Nếu có quyền thực hiện xóa thông tin người liên hệ. Nếu không có quyền thì </w:t>
            </w:r>
            <w:r>
              <w:t>thông báo “Bạn không có quyền xoá bản ghi”</w:t>
            </w:r>
          </w:p>
        </w:tc>
      </w:tr>
      <w:tr w:rsidR="008332CC" w14:paraId="2863204F" w14:textId="77777777" w:rsidTr="00720F89">
        <w:tc>
          <w:tcPr>
            <w:tcW w:w="2439" w:type="dxa"/>
            <w:tcBorders>
              <w:top w:val="dotted" w:sz="4" w:space="0" w:color="auto"/>
              <w:left w:val="dotted" w:sz="4" w:space="0" w:color="auto"/>
              <w:bottom w:val="dotted" w:sz="4" w:space="0" w:color="auto"/>
              <w:right w:val="dotted" w:sz="4" w:space="0" w:color="auto"/>
            </w:tcBorders>
            <w:hideMark/>
          </w:tcPr>
          <w:p w14:paraId="42310C8E" w14:textId="77777777" w:rsidR="008332CC" w:rsidRDefault="008332CC" w:rsidP="0049277F">
            <w:pPr>
              <w:pStyle w:val="Sothutu-1so"/>
              <w:numPr>
                <w:ilvl w:val="0"/>
                <w:numId w:val="0"/>
              </w:numPr>
              <w:spacing w:line="360" w:lineRule="auto"/>
              <w:ind w:left="360" w:hanging="360"/>
            </w:pPr>
            <w:r>
              <w:t>3.2. Người dùng chọn Hủy bỏ</w:t>
            </w:r>
          </w:p>
        </w:tc>
        <w:tc>
          <w:tcPr>
            <w:tcW w:w="6561" w:type="dxa"/>
            <w:tcBorders>
              <w:top w:val="dotted" w:sz="4" w:space="0" w:color="auto"/>
              <w:left w:val="nil"/>
              <w:bottom w:val="dotted" w:sz="4" w:space="0" w:color="auto"/>
              <w:right w:val="dotted" w:sz="4" w:space="0" w:color="auto"/>
            </w:tcBorders>
            <w:hideMark/>
          </w:tcPr>
          <w:p w14:paraId="6EBB7422" w14:textId="77777777" w:rsidR="008332CC" w:rsidRDefault="008332CC" w:rsidP="0049277F">
            <w:pPr>
              <w:pStyle w:val="Sothutu-1so"/>
              <w:numPr>
                <w:ilvl w:val="0"/>
                <w:numId w:val="0"/>
              </w:numPr>
              <w:spacing w:line="360" w:lineRule="auto"/>
            </w:pPr>
            <w:r>
              <w:t>4.2. Đóng form xác nhận và giữ nguyên trạng thái bản ghi</w:t>
            </w:r>
          </w:p>
        </w:tc>
      </w:tr>
    </w:tbl>
    <w:p w14:paraId="3AD1E72C" w14:textId="77777777" w:rsidR="00D14B06" w:rsidRPr="00CA1A78" w:rsidRDefault="00D14B06" w:rsidP="0049277F">
      <w:pPr>
        <w:rPr>
          <w:lang w:eastAsia="ar-SA"/>
        </w:rPr>
      </w:pPr>
    </w:p>
    <w:p w14:paraId="219E6285" w14:textId="77777777" w:rsidR="00D14B06" w:rsidRPr="00CA1A78" w:rsidRDefault="00D14B06" w:rsidP="002E47DA">
      <w:pPr>
        <w:pStyle w:val="Heading5"/>
      </w:pPr>
      <w:r w:rsidRPr="00CA1A78">
        <w:t>Mô tả dòng sự kiện phụ (Alternative Flow)</w:t>
      </w:r>
    </w:p>
    <w:p w14:paraId="5436527F" w14:textId="77777777" w:rsidR="00D14B06" w:rsidRPr="008332CC" w:rsidRDefault="00D14B06" w:rsidP="0049277F">
      <w:pPr>
        <w:pStyle w:val="InfoBlue"/>
        <w:spacing w:after="0"/>
        <w:ind w:left="0" w:firstLine="720"/>
        <w:rPr>
          <w:rFonts w:ascii="Times New Roman" w:hAnsi="Times New Roman" w:cs="Times New Roman"/>
          <w:i/>
          <w:color w:val="auto"/>
        </w:rPr>
      </w:pPr>
      <w:r w:rsidRPr="008332CC">
        <w:rPr>
          <w:rFonts w:ascii="Times New Roman" w:hAnsi="Times New Roman" w:cs="Times New Roman"/>
          <w:color w:val="auto"/>
        </w:rPr>
        <w:t>N/A</w:t>
      </w:r>
    </w:p>
    <w:p w14:paraId="4307A53B" w14:textId="77777777" w:rsidR="00D14B06" w:rsidRPr="00CA1A78" w:rsidRDefault="00D14B06" w:rsidP="002E47DA">
      <w:pPr>
        <w:pStyle w:val="Heading5"/>
      </w:pPr>
      <w:r w:rsidRPr="00CA1A78">
        <w:t>Ghi chú</w:t>
      </w:r>
    </w:p>
    <w:p w14:paraId="6FD6157F" w14:textId="77777777" w:rsidR="008332CC" w:rsidRPr="008332CC" w:rsidRDefault="008332CC" w:rsidP="0049277F">
      <w:pPr>
        <w:pStyle w:val="InfoBlue"/>
        <w:spacing w:after="0"/>
        <w:ind w:left="0" w:firstLine="720"/>
        <w:rPr>
          <w:rFonts w:ascii="Times New Roman" w:hAnsi="Times New Roman" w:cs="Times New Roman"/>
          <w:i/>
          <w:color w:val="auto"/>
        </w:rPr>
      </w:pPr>
      <w:r w:rsidRPr="008332CC">
        <w:rPr>
          <w:rFonts w:ascii="Times New Roman" w:hAnsi="Times New Roman" w:cs="Times New Roman"/>
          <w:color w:val="auto"/>
        </w:rPr>
        <w:t>N/A</w:t>
      </w:r>
    </w:p>
    <w:p w14:paraId="2E13FF39" w14:textId="77777777" w:rsidR="003F34B9" w:rsidRDefault="003F34B9" w:rsidP="002E47DA">
      <w:pPr>
        <w:pStyle w:val="Heading4"/>
        <w:rPr>
          <w:highlight w:val="yellow"/>
        </w:rPr>
      </w:pPr>
      <w:bookmarkStart w:id="66" w:name="_Toc109901583"/>
      <w:r w:rsidRPr="003F34B9">
        <w:rPr>
          <w:highlight w:val="yellow"/>
        </w:rPr>
        <w:t>Xem chi tiết quân nhân</w:t>
      </w:r>
      <w:bookmarkEnd w:id="66"/>
    </w:p>
    <w:p w14:paraId="235CE0FF" w14:textId="77777777" w:rsidR="00D9343A" w:rsidRPr="00CA1A78" w:rsidRDefault="00D9343A" w:rsidP="002E47DA">
      <w:pPr>
        <w:pStyle w:val="Heading5"/>
      </w:pPr>
      <w:r w:rsidRPr="00CA1A78">
        <w:t>Thông tin chung chức năng</w:t>
      </w:r>
    </w:p>
    <w:p w14:paraId="6C4158CF" w14:textId="77777777" w:rsidR="00D9343A" w:rsidRPr="00CA1A78" w:rsidRDefault="00D9343A" w:rsidP="002E47DA">
      <w:pPr>
        <w:pStyle w:val="Heading5"/>
      </w:pPr>
      <w:r w:rsidRPr="00CA1A78">
        <w:t>Biểu đồ xử lý chức năng</w:t>
      </w:r>
    </w:p>
    <w:p w14:paraId="064F2D19" w14:textId="77777777" w:rsidR="00D9343A" w:rsidRPr="00CA1A78" w:rsidRDefault="00D9343A" w:rsidP="002E47DA">
      <w:pPr>
        <w:pStyle w:val="Heading5"/>
      </w:pPr>
      <w:r w:rsidRPr="00CA1A78">
        <w:t xml:space="preserve">Mô tả dòng sự kiện </w:t>
      </w:r>
      <w:proofErr w:type="gramStart"/>
      <w:r w:rsidRPr="00CA1A78">
        <w:t>chính(</w:t>
      </w:r>
      <w:proofErr w:type="gramEnd"/>
      <w:r w:rsidRPr="00CA1A78">
        <w:t>Basic Flow)</w:t>
      </w:r>
    </w:p>
    <w:p w14:paraId="5DFA8CA5" w14:textId="65A26670" w:rsidR="00D9343A" w:rsidRPr="00CA1A78" w:rsidRDefault="00D9343A" w:rsidP="002E47DA">
      <w:pPr>
        <w:pStyle w:val="Heading5"/>
      </w:pPr>
      <w:r w:rsidRPr="00CA1A78">
        <w:t xml:space="preserve">Mô tả dòng sự kiện </w:t>
      </w:r>
      <w:r w:rsidR="00BD1BF6">
        <w:t>phụ (</w:t>
      </w:r>
      <w:r w:rsidRPr="00CA1A78">
        <w:t>Alternative Flow)</w:t>
      </w:r>
    </w:p>
    <w:p w14:paraId="6FF271F3" w14:textId="77777777" w:rsidR="00D9343A" w:rsidRPr="00CA1A78" w:rsidRDefault="00D9343A" w:rsidP="0049277F">
      <w:pPr>
        <w:rPr>
          <w:lang w:eastAsia="ar-SA"/>
        </w:rPr>
      </w:pPr>
      <w:r w:rsidRPr="00CA1A78">
        <w:rPr>
          <w:lang w:eastAsia="ar-SA"/>
        </w:rPr>
        <w:t>N/A</w:t>
      </w:r>
    </w:p>
    <w:p w14:paraId="430A7994" w14:textId="77777777" w:rsidR="00D9343A" w:rsidRPr="00CA1A78" w:rsidRDefault="00D9343A" w:rsidP="002E47DA">
      <w:pPr>
        <w:pStyle w:val="Heading5"/>
      </w:pPr>
      <w:r w:rsidRPr="00CA1A78">
        <w:t>Ghi chú</w:t>
      </w:r>
    </w:p>
    <w:p w14:paraId="03E6F7D0" w14:textId="77777777" w:rsidR="00D9343A" w:rsidRPr="00CA1A78" w:rsidRDefault="00D9343A" w:rsidP="0049277F">
      <w:pPr>
        <w:rPr>
          <w:lang w:eastAsia="ar-SA"/>
        </w:rPr>
      </w:pPr>
      <w:r w:rsidRPr="00CA1A78">
        <w:rPr>
          <w:lang w:eastAsia="ar-SA"/>
        </w:rPr>
        <w:t>N/A</w:t>
      </w:r>
    </w:p>
    <w:p w14:paraId="381B31B8" w14:textId="77777777" w:rsidR="00D9343A" w:rsidRPr="00D9343A" w:rsidRDefault="00D9343A" w:rsidP="0049277F">
      <w:pPr>
        <w:rPr>
          <w:highlight w:val="yellow"/>
        </w:rPr>
      </w:pPr>
    </w:p>
    <w:p w14:paraId="5032F497" w14:textId="77777777" w:rsidR="003F34B9" w:rsidRPr="008332CC" w:rsidRDefault="003F34B9" w:rsidP="001C4375">
      <w:pPr>
        <w:pStyle w:val="Heading4"/>
      </w:pPr>
      <w:bookmarkStart w:id="67" w:name="_Toc109901584"/>
      <w:r w:rsidRPr="008332CC">
        <w:t>Chuyển trạng thái làm việc quân nhân</w:t>
      </w:r>
      <w:bookmarkEnd w:id="67"/>
    </w:p>
    <w:p w14:paraId="23728394" w14:textId="58BDC8F9" w:rsidR="008332CC" w:rsidRPr="008332CC" w:rsidRDefault="008332CC" w:rsidP="0049277F">
      <w:pPr>
        <w:ind w:left="0"/>
      </w:pPr>
      <w:r w:rsidRPr="008332CC">
        <w:t>Để chuyển trạng thái làm việc quân nhân, người sử dụng truy cập vào chức năng “Sửa thông tin quân nhân” được mô tả ở trên</w:t>
      </w:r>
    </w:p>
    <w:p w14:paraId="494B528F" w14:textId="4DDE1840" w:rsidR="003F34B9" w:rsidRPr="008332CC" w:rsidRDefault="003F34B9" w:rsidP="001C4375">
      <w:pPr>
        <w:pStyle w:val="Heading4"/>
      </w:pPr>
      <w:bookmarkStart w:id="68" w:name="_Toc109901585"/>
      <w:r w:rsidRPr="008332CC">
        <w:t>Chuyển đơn vị quản lý quân nhân</w:t>
      </w:r>
      <w:bookmarkEnd w:id="68"/>
    </w:p>
    <w:p w14:paraId="1FE88EAD" w14:textId="755DB2FC" w:rsidR="008332CC" w:rsidRDefault="008332CC" w:rsidP="0049277F">
      <w:pPr>
        <w:ind w:left="0"/>
      </w:pPr>
      <w:r w:rsidRPr="008332CC">
        <w:t>Để chuyển trạng thái làm việc quân nhân, người sử dụng truy cập vào chức năng “Sửa thông tin quân nhân” được mô tả ở trên</w:t>
      </w:r>
    </w:p>
    <w:p w14:paraId="26A862F6" w14:textId="55F4BAEF" w:rsidR="001C4375" w:rsidRDefault="001C4375" w:rsidP="001C4375">
      <w:pPr>
        <w:pStyle w:val="Heading3"/>
      </w:pPr>
      <w:r>
        <w:lastRenderedPageBreak/>
        <w:t>Nhập dữ liệu quân nhân từ file</w:t>
      </w:r>
    </w:p>
    <w:p w14:paraId="2709461A" w14:textId="77777777" w:rsidR="001C4375" w:rsidRDefault="001C4375" w:rsidP="001C4375">
      <w:pPr>
        <w:pStyle w:val="Heading4"/>
        <w:rPr>
          <w:highlight w:val="yellow"/>
        </w:rPr>
      </w:pPr>
      <w:r>
        <w:rPr>
          <w:highlight w:val="yellow"/>
        </w:rPr>
        <w:t>Import quân nhân</w:t>
      </w:r>
    </w:p>
    <w:p w14:paraId="29D31DB3" w14:textId="77777777" w:rsidR="001C4375" w:rsidRDefault="001C4375" w:rsidP="001C4375">
      <w:pPr>
        <w:pStyle w:val="Heading5"/>
      </w:pPr>
      <w:r>
        <w:t xml:space="preserve">Thông tin chung </w:t>
      </w:r>
      <w:r w:rsidRPr="003F3100">
        <w:t>về</w:t>
      </w:r>
      <w:r>
        <w:t xml:space="preserve">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587"/>
        <w:gridCol w:w="6727"/>
      </w:tblGrid>
      <w:tr w:rsidR="001C4375" w14:paraId="33D7FBDA" w14:textId="77777777" w:rsidTr="002131C0">
        <w:trPr>
          <w:trHeight w:val="284"/>
          <w:jc w:val="center"/>
        </w:trPr>
        <w:tc>
          <w:tcPr>
            <w:tcW w:w="258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3273618" w14:textId="77777777" w:rsidR="001C4375" w:rsidRDefault="001C4375" w:rsidP="002131C0">
            <w:pPr>
              <w:pStyle w:val="NormalWeb"/>
              <w:spacing w:before="0" w:beforeAutospacing="0" w:after="160" w:line="360" w:lineRule="auto"/>
              <w:ind w:left="142"/>
            </w:pPr>
            <w:r>
              <w:rPr>
                <w:b/>
                <w:bCs/>
                <w:color w:val="000000"/>
                <w:sz w:val="20"/>
                <w:szCs w:val="20"/>
              </w:rPr>
              <w:t>Tên chức năng</w:t>
            </w:r>
          </w:p>
        </w:tc>
        <w:tc>
          <w:tcPr>
            <w:tcW w:w="672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252F6EF" w14:textId="77777777" w:rsidR="001C4375" w:rsidRDefault="001C4375" w:rsidP="002131C0">
            <w:pPr>
              <w:pStyle w:val="NormalWeb"/>
              <w:spacing w:before="0" w:beforeAutospacing="0" w:after="120" w:line="360" w:lineRule="auto"/>
              <w:jc w:val="both"/>
            </w:pPr>
            <w:r>
              <w:rPr>
                <w:color w:val="000000"/>
                <w:sz w:val="20"/>
                <w:szCs w:val="20"/>
              </w:rPr>
              <w:t>Import quân nhân từ file Excel</w:t>
            </w:r>
          </w:p>
        </w:tc>
      </w:tr>
      <w:tr w:rsidR="001C4375" w14:paraId="084EA467" w14:textId="77777777" w:rsidTr="002131C0">
        <w:trPr>
          <w:trHeight w:val="284"/>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FE5A98A" w14:textId="77777777" w:rsidR="001C4375" w:rsidRDefault="001C4375" w:rsidP="002131C0">
            <w:pPr>
              <w:pStyle w:val="NormalWeb"/>
              <w:spacing w:before="0" w:beforeAutospacing="0" w:after="160" w:line="360" w:lineRule="auto"/>
              <w:ind w:left="142"/>
            </w:pPr>
            <w:r>
              <w:rPr>
                <w:b/>
                <w:bCs/>
                <w:color w:val="000000"/>
                <w:sz w:val="20"/>
                <w:szCs w:val="20"/>
              </w:rPr>
              <w:t>Mô tả</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8A6210C" w14:textId="77777777" w:rsidR="001C4375" w:rsidRDefault="001C4375" w:rsidP="002131C0">
            <w:pPr>
              <w:pStyle w:val="NormalWeb"/>
              <w:spacing w:before="0" w:beforeAutospacing="0" w:after="120" w:line="360" w:lineRule="auto"/>
              <w:jc w:val="both"/>
            </w:pPr>
            <w:r>
              <w:rPr>
                <w:color w:val="000000"/>
                <w:sz w:val="20"/>
                <w:szCs w:val="20"/>
              </w:rPr>
              <w:t>Cho phép người dùng tải file Excel thông tin quân nhân để thêm mới một hoặc nhiều quân nhân</w:t>
            </w:r>
          </w:p>
        </w:tc>
      </w:tr>
      <w:tr w:rsidR="001C4375" w14:paraId="0B0446D8" w14:textId="77777777" w:rsidTr="002131C0">
        <w:trPr>
          <w:trHeight w:val="395"/>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05AB21" w14:textId="77777777" w:rsidR="001C4375" w:rsidRDefault="001C4375" w:rsidP="002131C0">
            <w:pPr>
              <w:pStyle w:val="NormalWeb"/>
              <w:spacing w:before="0" w:beforeAutospacing="0" w:after="160" w:line="360" w:lineRule="auto"/>
              <w:ind w:left="142"/>
            </w:pPr>
            <w:r>
              <w:rPr>
                <w:b/>
                <w:bCs/>
                <w:color w:val="000000"/>
                <w:sz w:val="20"/>
                <w:szCs w:val="20"/>
              </w:rPr>
              <w:t>Tác nhân</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082F52C" w14:textId="77777777" w:rsidR="001C4375" w:rsidRDefault="001C4375" w:rsidP="002131C0">
            <w:pPr>
              <w:pStyle w:val="NormalWeb"/>
              <w:spacing w:before="0" w:beforeAutospacing="0" w:after="120" w:line="360" w:lineRule="auto"/>
              <w:jc w:val="both"/>
            </w:pPr>
            <w:r>
              <w:rPr>
                <w:color w:val="000000"/>
                <w:sz w:val="20"/>
                <w:szCs w:val="20"/>
              </w:rPr>
              <w:t>User quản lý đơn vị</w:t>
            </w:r>
          </w:p>
        </w:tc>
      </w:tr>
      <w:tr w:rsidR="001C4375" w14:paraId="423B1C5C" w14:textId="77777777" w:rsidTr="002131C0">
        <w:trPr>
          <w:trHeight w:val="378"/>
          <w:jc w:val="center"/>
        </w:trPr>
        <w:tc>
          <w:tcPr>
            <w:tcW w:w="258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E1E863D" w14:textId="77777777" w:rsidR="001C4375" w:rsidRDefault="001C4375" w:rsidP="002131C0">
            <w:pPr>
              <w:pStyle w:val="NormalWeb"/>
              <w:spacing w:before="0" w:beforeAutospacing="0" w:after="160" w:line="360" w:lineRule="auto"/>
              <w:ind w:left="142"/>
            </w:pPr>
            <w:r>
              <w:rPr>
                <w:b/>
                <w:bCs/>
                <w:color w:val="000000"/>
                <w:sz w:val="20"/>
                <w:szCs w:val="20"/>
              </w:rPr>
              <w:t>Điều kiện trước </w:t>
            </w:r>
          </w:p>
        </w:tc>
        <w:tc>
          <w:tcPr>
            <w:tcW w:w="672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10ADB9" w14:textId="77777777" w:rsidR="001C4375" w:rsidRDefault="001C4375" w:rsidP="001C4375">
            <w:pPr>
              <w:pStyle w:val="NormalWeb"/>
              <w:numPr>
                <w:ilvl w:val="0"/>
                <w:numId w:val="299"/>
              </w:numPr>
              <w:spacing w:before="0" w:beforeAutospacing="0" w:after="120" w:line="360" w:lineRule="auto"/>
              <w:jc w:val="both"/>
            </w:pPr>
            <w:r>
              <w:rPr>
                <w:color w:val="000000"/>
                <w:sz w:val="20"/>
                <w:szCs w:val="20"/>
              </w:rPr>
              <w:t>Người dùng được phân quyền vào chức năng</w:t>
            </w:r>
          </w:p>
          <w:p w14:paraId="7EE56AB2" w14:textId="77777777" w:rsidR="001C4375" w:rsidRDefault="001C4375" w:rsidP="001C4375">
            <w:pPr>
              <w:pStyle w:val="NormalWeb"/>
              <w:numPr>
                <w:ilvl w:val="0"/>
                <w:numId w:val="299"/>
              </w:numPr>
              <w:spacing w:before="0" w:beforeAutospacing="0" w:after="120" w:line="360" w:lineRule="auto"/>
              <w:jc w:val="both"/>
            </w:pPr>
            <w:r>
              <w:rPr>
                <w:color w:val="000000"/>
                <w:sz w:val="20"/>
                <w:szCs w:val="20"/>
              </w:rPr>
              <w:t>Người dùng phải sử dụng file như template mẫu</w:t>
            </w:r>
          </w:p>
        </w:tc>
      </w:tr>
      <w:tr w:rsidR="001C4375" w14:paraId="3816D79D" w14:textId="77777777" w:rsidTr="002131C0">
        <w:trPr>
          <w:trHeight w:val="530"/>
          <w:jc w:val="center"/>
        </w:trPr>
        <w:tc>
          <w:tcPr>
            <w:tcW w:w="258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0BBCC43" w14:textId="77777777" w:rsidR="001C4375" w:rsidRDefault="001C4375" w:rsidP="002131C0">
            <w:pPr>
              <w:pStyle w:val="NormalWeb"/>
              <w:spacing w:before="0" w:beforeAutospacing="0" w:after="160" w:line="360" w:lineRule="auto"/>
              <w:ind w:left="142"/>
            </w:pPr>
            <w:r>
              <w:rPr>
                <w:b/>
                <w:bCs/>
                <w:color w:val="000000"/>
                <w:sz w:val="20"/>
                <w:szCs w:val="20"/>
              </w:rPr>
              <w:t>Điều kiện sau</w:t>
            </w:r>
          </w:p>
        </w:tc>
        <w:tc>
          <w:tcPr>
            <w:tcW w:w="672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F98142F" w14:textId="77777777" w:rsidR="001C4375" w:rsidRDefault="001C4375" w:rsidP="001C4375">
            <w:pPr>
              <w:pStyle w:val="NormalWeb"/>
              <w:numPr>
                <w:ilvl w:val="0"/>
                <w:numId w:val="298"/>
              </w:numPr>
              <w:spacing w:before="0" w:beforeAutospacing="0" w:after="120" w:line="360" w:lineRule="auto"/>
              <w:jc w:val="both"/>
              <w:textAlignment w:val="baseline"/>
              <w:rPr>
                <w:color w:val="000000"/>
                <w:sz w:val="20"/>
                <w:szCs w:val="20"/>
              </w:rPr>
            </w:pPr>
            <w:r>
              <w:rPr>
                <w:color w:val="000000"/>
                <w:sz w:val="20"/>
                <w:szCs w:val="20"/>
              </w:rPr>
              <w:t>Hiển thị file import tại danh sách kết quả import</w:t>
            </w:r>
          </w:p>
          <w:p w14:paraId="384B3401" w14:textId="77777777" w:rsidR="001C4375" w:rsidRDefault="001C4375" w:rsidP="001C4375">
            <w:pPr>
              <w:pStyle w:val="NormalWeb"/>
              <w:numPr>
                <w:ilvl w:val="0"/>
                <w:numId w:val="298"/>
              </w:numPr>
              <w:spacing w:before="0" w:beforeAutospacing="0" w:after="120" w:line="360" w:lineRule="auto"/>
              <w:jc w:val="both"/>
              <w:textAlignment w:val="baseline"/>
              <w:rPr>
                <w:color w:val="000000"/>
                <w:sz w:val="20"/>
                <w:szCs w:val="20"/>
              </w:rPr>
            </w:pPr>
            <w:r>
              <w:rPr>
                <w:color w:val="000000"/>
                <w:sz w:val="20"/>
                <w:szCs w:val="20"/>
              </w:rPr>
              <w:t>Quân nhân được thêm vào hiển thị ngoài màn hình danh sách quân nhân và file import xuất hiện trong danh sách kết quả import</w:t>
            </w:r>
          </w:p>
        </w:tc>
      </w:tr>
      <w:tr w:rsidR="001C4375" w14:paraId="2DAFAE8D" w14:textId="77777777" w:rsidTr="002131C0">
        <w:trPr>
          <w:trHeight w:val="284"/>
          <w:jc w:val="center"/>
        </w:trPr>
        <w:tc>
          <w:tcPr>
            <w:tcW w:w="258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5A864A" w14:textId="77777777" w:rsidR="001C4375" w:rsidRDefault="001C4375" w:rsidP="002131C0">
            <w:pPr>
              <w:pStyle w:val="NormalWeb"/>
              <w:spacing w:before="0" w:beforeAutospacing="0" w:after="160" w:line="360" w:lineRule="auto"/>
              <w:ind w:left="142"/>
            </w:pPr>
            <w:r>
              <w:rPr>
                <w:b/>
                <w:bCs/>
                <w:color w:val="000000"/>
                <w:sz w:val="20"/>
                <w:szCs w:val="20"/>
              </w:rPr>
              <w:t>Ngoại lệ</w:t>
            </w:r>
          </w:p>
        </w:tc>
        <w:tc>
          <w:tcPr>
            <w:tcW w:w="672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EDEA012" w14:textId="77777777" w:rsidR="001C4375" w:rsidRDefault="001C4375" w:rsidP="002131C0">
            <w:pPr>
              <w:pStyle w:val="NormalWeb"/>
              <w:spacing w:before="0" w:beforeAutospacing="0" w:after="120" w:line="360" w:lineRule="auto"/>
              <w:jc w:val="both"/>
            </w:pPr>
            <w:r>
              <w:rPr>
                <w:color w:val="000000"/>
                <w:sz w:val="20"/>
                <w:szCs w:val="20"/>
              </w:rPr>
              <w:t>Báo lỗi khi sai định dạng file import</w:t>
            </w:r>
          </w:p>
        </w:tc>
      </w:tr>
      <w:tr w:rsidR="001C4375" w14:paraId="78DF775F" w14:textId="77777777" w:rsidTr="002131C0">
        <w:trPr>
          <w:trHeight w:val="284"/>
          <w:jc w:val="center"/>
        </w:trPr>
        <w:tc>
          <w:tcPr>
            <w:tcW w:w="258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7C83329" w14:textId="77777777" w:rsidR="001C4375" w:rsidRDefault="001C4375" w:rsidP="002131C0">
            <w:pPr>
              <w:pStyle w:val="NormalWeb"/>
              <w:spacing w:before="0" w:beforeAutospacing="0" w:after="160" w:line="360" w:lineRule="auto"/>
              <w:ind w:left="142"/>
            </w:pPr>
            <w:r>
              <w:rPr>
                <w:b/>
                <w:bCs/>
                <w:color w:val="000000"/>
                <w:sz w:val="20"/>
                <w:szCs w:val="20"/>
              </w:rPr>
              <w:t>Các yêu cầu đặc biệt</w:t>
            </w:r>
          </w:p>
        </w:tc>
        <w:tc>
          <w:tcPr>
            <w:tcW w:w="672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65F80DC" w14:textId="77777777" w:rsidR="001C4375" w:rsidRDefault="001C4375" w:rsidP="002131C0">
            <w:pPr>
              <w:pStyle w:val="NormalWeb"/>
              <w:spacing w:before="0" w:beforeAutospacing="0" w:after="120" w:line="360" w:lineRule="auto"/>
              <w:jc w:val="both"/>
            </w:pPr>
            <w:r>
              <w:rPr>
                <w:color w:val="000000"/>
                <w:sz w:val="20"/>
                <w:szCs w:val="20"/>
              </w:rPr>
              <w:t>Báo lỗi như sheet Thông báo lỗi tại file mẫu </w:t>
            </w:r>
          </w:p>
        </w:tc>
      </w:tr>
    </w:tbl>
    <w:p w14:paraId="2FF37697" w14:textId="77777777" w:rsidR="001C4375" w:rsidRDefault="001C4375" w:rsidP="001C4375">
      <w:pPr>
        <w:pStyle w:val="Heading5"/>
      </w:pPr>
      <w:r>
        <w:lastRenderedPageBreak/>
        <w:t>Biểu đồ luồng xử lý chức năng</w:t>
      </w:r>
    </w:p>
    <w:p w14:paraId="2A195B18" w14:textId="77777777" w:rsidR="001C4375" w:rsidRDefault="001C4375" w:rsidP="001C4375">
      <w:pPr>
        <w:pStyle w:val="NormalWeb"/>
        <w:spacing w:before="0" w:beforeAutospacing="0" w:after="160" w:line="360" w:lineRule="auto"/>
        <w:ind w:left="135"/>
      </w:pPr>
      <w:r>
        <w:rPr>
          <w:noProof/>
          <w:color w:val="000000"/>
          <w:sz w:val="22"/>
          <w:szCs w:val="22"/>
          <w:bdr w:val="none" w:sz="0" w:space="0" w:color="auto" w:frame="1"/>
        </w:rPr>
        <w:drawing>
          <wp:inline distT="0" distB="0" distL="0" distR="0" wp14:anchorId="663E844C" wp14:editId="07665006">
            <wp:extent cx="5943600" cy="5905500"/>
            <wp:effectExtent l="0" t="0" r="0" b="0"/>
            <wp:docPr id="78" name="Picture 78" descr="https://lh6.googleusercontent.com/PvSU_GxJKtVJlEdzo_ggMaKjvBU9em4OIA2NTTKPMdL3TNdyKCqdiqJjvA-QXYr81z9poRu1JDddzZm4VdX5_cn2ZIxcuPUxSvRXco1lxc0AmIi0CtWzuWKsC4zweJvnT3Oo-BSrefRz1YDSqwADGF5I3PvX3HW0Qp2zE-h53rbB4fE_WYm0wa9h7ML-Swwqek9c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PvSU_GxJKtVJlEdzo_ggMaKjvBU9em4OIA2NTTKPMdL3TNdyKCqdiqJjvA-QXYr81z9poRu1JDddzZm4VdX5_cn2ZIxcuPUxSvRXco1lxc0AmIi0CtWzuWKsC4zweJvnT3Oo-BSrefRz1YDSqwADGF5I3PvX3HW0Qp2zE-h53rbB4fE_WYm0wa9h7ML-Swwqek9clw"/>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5905500"/>
                    </a:xfrm>
                    <a:prstGeom prst="rect">
                      <a:avLst/>
                    </a:prstGeom>
                    <a:noFill/>
                    <a:ln>
                      <a:noFill/>
                    </a:ln>
                  </pic:spPr>
                </pic:pic>
              </a:graphicData>
            </a:graphic>
          </wp:inline>
        </w:drawing>
      </w:r>
    </w:p>
    <w:p w14:paraId="29C87233" w14:textId="77777777" w:rsidR="001C4375" w:rsidRDefault="001C4375" w:rsidP="001C4375">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1C4375" w14:paraId="251041D4" w14:textId="77777777" w:rsidTr="002131C0">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9D1D723" w14:textId="77777777" w:rsidR="001C4375" w:rsidRDefault="001C4375" w:rsidP="002131C0">
            <w:pPr>
              <w:pStyle w:val="NormalWeb"/>
              <w:spacing w:before="0" w:beforeAutospacing="0" w:after="160" w:line="360" w:lineRule="auto"/>
              <w:jc w:val="center"/>
            </w:pPr>
            <w:r>
              <w:rPr>
                <w:b/>
                <w:bCs/>
                <w:color w:val="000000"/>
                <w:sz w:val="22"/>
                <w:szCs w:val="22"/>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2370D90" w14:textId="77777777" w:rsidR="001C4375" w:rsidRDefault="001C4375" w:rsidP="002131C0">
            <w:pPr>
              <w:pStyle w:val="NormalWeb"/>
              <w:spacing w:before="0" w:beforeAutospacing="0" w:after="160" w:line="360" w:lineRule="auto"/>
              <w:jc w:val="center"/>
            </w:pPr>
            <w:r>
              <w:rPr>
                <w:b/>
                <w:bCs/>
                <w:color w:val="000000"/>
                <w:sz w:val="22"/>
                <w:szCs w:val="22"/>
              </w:rPr>
              <w:t>Phản ứng của hệ thống</w:t>
            </w:r>
          </w:p>
        </w:tc>
      </w:tr>
      <w:tr w:rsidR="001C4375" w14:paraId="546F0D04" w14:textId="77777777" w:rsidTr="002131C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BBA26CC" w14:textId="77777777" w:rsidR="001C4375" w:rsidRDefault="001C4375" w:rsidP="002131C0">
            <w:pPr>
              <w:pStyle w:val="NormalWeb"/>
              <w:spacing w:before="80" w:beforeAutospacing="0" w:after="160" w:line="360" w:lineRule="auto"/>
              <w:jc w:val="both"/>
            </w:pPr>
            <w:r>
              <w:rPr>
                <w:color w:val="000000"/>
              </w:rPr>
              <w:t>1. Người dùng chọn menu Quân nhân → Nhập dữ liệu quân nhân từ file</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F6F5693" w14:textId="77777777" w:rsidR="001C4375" w:rsidRDefault="001C4375" w:rsidP="002131C0">
            <w:pPr>
              <w:pStyle w:val="NormalWeb"/>
              <w:spacing w:before="80" w:beforeAutospacing="0" w:after="160" w:line="360" w:lineRule="auto"/>
              <w:jc w:val="both"/>
            </w:pPr>
            <w:r>
              <w:rPr>
                <w:color w:val="000000"/>
              </w:rPr>
              <w:t>2. Hệ thống hiển thị màn hình import</w:t>
            </w:r>
          </w:p>
          <w:p w14:paraId="5D58FF9F" w14:textId="77777777" w:rsidR="001C4375" w:rsidRDefault="001C4375" w:rsidP="002131C0">
            <w:pPr>
              <w:pStyle w:val="NormalWeb"/>
              <w:spacing w:before="80" w:beforeAutospacing="0" w:after="160" w:line="360" w:lineRule="auto"/>
              <w:jc w:val="both"/>
            </w:pPr>
            <w:r>
              <w:rPr>
                <w:color w:val="000000"/>
              </w:rPr>
              <w:t>Thông tin import quân nhân từ file</w:t>
            </w:r>
          </w:p>
          <w:p w14:paraId="3A5355C5" w14:textId="77777777" w:rsidR="001C4375" w:rsidRPr="009C4503" w:rsidRDefault="001C4375" w:rsidP="002131C0">
            <w:pPr>
              <w:widowControl/>
              <w:spacing w:before="80" w:after="160" w:line="240" w:lineRule="auto"/>
              <w:ind w:left="0"/>
              <w:jc w:val="both"/>
              <w:rPr>
                <w:snapToGrid/>
                <w:szCs w:val="24"/>
              </w:rPr>
            </w:pPr>
            <w:r w:rsidRPr="009C4503">
              <w:rPr>
                <w:b/>
                <w:bCs/>
                <w:snapToGrid/>
                <w:color w:val="000000"/>
                <w:szCs w:val="24"/>
              </w:rPr>
              <w:t>Đơn vị quản lý </w:t>
            </w:r>
          </w:p>
          <w:p w14:paraId="2A0E4CB2" w14:textId="77777777" w:rsidR="001C4375" w:rsidRPr="009C4503" w:rsidRDefault="001C4375" w:rsidP="001C4375">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UI Control: dropdown list</w:t>
            </w:r>
          </w:p>
          <w:p w14:paraId="01A1123F" w14:textId="77777777" w:rsidR="001C4375" w:rsidRPr="009C4503" w:rsidRDefault="001C4375" w:rsidP="001C4375">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Table Name: cats_organizations</w:t>
            </w:r>
          </w:p>
          <w:p w14:paraId="1B45BC9A" w14:textId="77777777" w:rsidR="001C4375" w:rsidRPr="009C4503" w:rsidRDefault="001C4375" w:rsidP="001C4375">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lastRenderedPageBreak/>
              <w:t>Column Name: name_vi</w:t>
            </w:r>
          </w:p>
          <w:p w14:paraId="5D611EE3" w14:textId="77777777" w:rsidR="001C4375" w:rsidRPr="009C4503" w:rsidRDefault="001C4375" w:rsidP="001C4375">
            <w:pPr>
              <w:widowControl/>
              <w:numPr>
                <w:ilvl w:val="0"/>
                <w:numId w:val="310"/>
              </w:numPr>
              <w:spacing w:before="0" w:after="120" w:line="240" w:lineRule="auto"/>
              <w:jc w:val="both"/>
              <w:textAlignment w:val="baseline"/>
              <w:rPr>
                <w:snapToGrid/>
                <w:color w:val="000000"/>
                <w:szCs w:val="24"/>
              </w:rPr>
            </w:pPr>
            <w:r w:rsidRPr="009C4503">
              <w:rPr>
                <w:snapToGrid/>
                <w:color w:val="000000"/>
                <w:szCs w:val="24"/>
              </w:rPr>
              <w:t>Nullable: no</w:t>
            </w:r>
          </w:p>
          <w:p w14:paraId="71EABF9E" w14:textId="77777777" w:rsidR="001C4375" w:rsidRPr="009C4503" w:rsidRDefault="001C4375" w:rsidP="001C4375">
            <w:pPr>
              <w:widowControl/>
              <w:numPr>
                <w:ilvl w:val="0"/>
                <w:numId w:val="310"/>
              </w:numPr>
              <w:spacing w:before="0" w:after="120" w:line="240" w:lineRule="auto"/>
              <w:jc w:val="both"/>
              <w:textAlignment w:val="baseline"/>
              <w:rPr>
                <w:b/>
                <w:bCs/>
                <w:snapToGrid/>
                <w:color w:val="000000"/>
                <w:szCs w:val="24"/>
              </w:rPr>
            </w:pPr>
            <w:r w:rsidRPr="009C4503">
              <w:rPr>
                <w:snapToGrid/>
                <w:color w:val="000000"/>
                <w:szCs w:val="24"/>
              </w:rPr>
              <w:t>Comments: Khi chọn đơn vị, tất cả các quân nhân được import sẽ thuộc đơn vị đó và danh sách KSK, kết quả KSK sẽ chỉ đưa dữ liệu vào quân nhân thuộc đơn vị đã chọn (Bảng: Patients với is_delete=0)</w:t>
            </w:r>
          </w:p>
          <w:p w14:paraId="55C60E21" w14:textId="77777777" w:rsidR="001C4375" w:rsidRPr="009C4503" w:rsidRDefault="001C4375" w:rsidP="002131C0">
            <w:pPr>
              <w:widowControl/>
              <w:spacing w:before="0" w:after="120" w:line="240" w:lineRule="auto"/>
              <w:ind w:left="0"/>
              <w:jc w:val="both"/>
              <w:rPr>
                <w:snapToGrid/>
                <w:szCs w:val="24"/>
              </w:rPr>
            </w:pPr>
            <w:r w:rsidRPr="009C4503">
              <w:rPr>
                <w:b/>
                <w:bCs/>
                <w:snapToGrid/>
                <w:color w:val="000000"/>
                <w:szCs w:val="24"/>
              </w:rPr>
              <w:t>Phạm vị cập nhật</w:t>
            </w:r>
          </w:p>
          <w:p w14:paraId="2A18DA09" w14:textId="77777777" w:rsidR="001C4375" w:rsidRPr="009C4503" w:rsidRDefault="001C4375" w:rsidP="001C4375">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UI Control: dropdown list</w:t>
            </w:r>
          </w:p>
          <w:p w14:paraId="16716124" w14:textId="77777777" w:rsidR="001C4375" w:rsidRPr="009C4503" w:rsidRDefault="001C4375" w:rsidP="001C4375">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Nullable: no</w:t>
            </w:r>
          </w:p>
          <w:p w14:paraId="16A85BB3" w14:textId="77777777" w:rsidR="001C4375" w:rsidRPr="009C4503" w:rsidRDefault="001C4375" w:rsidP="001C4375">
            <w:pPr>
              <w:widowControl/>
              <w:numPr>
                <w:ilvl w:val="0"/>
                <w:numId w:val="311"/>
              </w:numPr>
              <w:spacing w:before="0" w:after="120" w:line="240" w:lineRule="auto"/>
              <w:jc w:val="both"/>
              <w:textAlignment w:val="baseline"/>
              <w:rPr>
                <w:snapToGrid/>
                <w:color w:val="000000"/>
                <w:szCs w:val="24"/>
              </w:rPr>
            </w:pPr>
            <w:r w:rsidRPr="009C4503">
              <w:rPr>
                <w:snapToGrid/>
                <w:color w:val="000000"/>
                <w:szCs w:val="24"/>
              </w:rPr>
              <w:t>Default: Tất cả</w:t>
            </w:r>
          </w:p>
          <w:p w14:paraId="53D2AFA7" w14:textId="77777777" w:rsidR="001C4375" w:rsidRPr="009C4503" w:rsidRDefault="001C4375" w:rsidP="001C4375">
            <w:pPr>
              <w:widowControl/>
              <w:numPr>
                <w:ilvl w:val="0"/>
                <w:numId w:val="311"/>
              </w:numPr>
              <w:spacing w:before="0" w:after="120" w:line="240" w:lineRule="auto"/>
              <w:jc w:val="both"/>
              <w:textAlignment w:val="baseline"/>
              <w:rPr>
                <w:b/>
                <w:bCs/>
                <w:snapToGrid/>
                <w:color w:val="000000"/>
                <w:szCs w:val="24"/>
              </w:rPr>
            </w:pPr>
            <w:r w:rsidRPr="009C4503">
              <w:rPr>
                <w:snapToGrid/>
                <w:color w:val="000000"/>
                <w:szCs w:val="24"/>
              </w:rPr>
              <w:t>Comments: Chọn sheet trong file excel để import như sau:</w:t>
            </w:r>
          </w:p>
          <w:p w14:paraId="54A97A66" w14:textId="77777777" w:rsidR="001C4375" w:rsidRPr="009C4503" w:rsidRDefault="001C4375" w:rsidP="001C4375">
            <w:pPr>
              <w:widowControl/>
              <w:numPr>
                <w:ilvl w:val="0"/>
                <w:numId w:val="307"/>
              </w:numPr>
              <w:spacing w:before="0" w:after="120" w:line="240" w:lineRule="auto"/>
              <w:ind w:left="1440"/>
              <w:jc w:val="both"/>
              <w:textAlignment w:val="baseline"/>
              <w:rPr>
                <w:snapToGrid/>
                <w:color w:val="000000"/>
                <w:szCs w:val="24"/>
              </w:rPr>
            </w:pPr>
            <w:r w:rsidRPr="009C4503">
              <w:rPr>
                <w:snapToGrid/>
                <w:color w:val="000000"/>
                <w:szCs w:val="24"/>
              </w:rPr>
              <w:t>Khởi tạo dữ liệu quân nhân</w:t>
            </w:r>
          </w:p>
          <w:p w14:paraId="04C98801" w14:textId="77777777" w:rsidR="001C4375" w:rsidRPr="009C4503" w:rsidRDefault="001C4375" w:rsidP="002131C0">
            <w:pPr>
              <w:widowControl/>
              <w:spacing w:before="0" w:after="120" w:line="240" w:lineRule="auto"/>
              <w:ind w:left="1440"/>
              <w:jc w:val="both"/>
              <w:rPr>
                <w:snapToGrid/>
                <w:szCs w:val="24"/>
              </w:rPr>
            </w:pPr>
            <w:r w:rsidRPr="009C4503">
              <w:rPr>
                <w:b/>
                <w:bCs/>
                <w:i/>
                <w:iCs/>
                <w:snapToGrid/>
                <w:color w:val="000000"/>
                <w:szCs w:val="24"/>
              </w:rPr>
              <w:t xml:space="preserve">Sheet 1: </w:t>
            </w:r>
            <w:r>
              <w:rPr>
                <w:b/>
                <w:bCs/>
                <w:i/>
                <w:iCs/>
                <w:snapToGrid/>
                <w:color w:val="000000"/>
                <w:szCs w:val="24"/>
              </w:rPr>
              <w:t>Danh sách quân nhân</w:t>
            </w:r>
          </w:p>
          <w:p w14:paraId="427345E3" w14:textId="77777777" w:rsidR="001C4375" w:rsidRPr="009C4503" w:rsidRDefault="001C4375" w:rsidP="001C4375">
            <w:pPr>
              <w:widowControl/>
              <w:numPr>
                <w:ilvl w:val="0"/>
                <w:numId w:val="308"/>
              </w:numPr>
              <w:spacing w:before="0" w:after="120" w:line="240" w:lineRule="auto"/>
              <w:ind w:left="1440"/>
              <w:jc w:val="both"/>
              <w:textAlignment w:val="baseline"/>
              <w:rPr>
                <w:snapToGrid/>
                <w:color w:val="000000"/>
                <w:szCs w:val="24"/>
              </w:rPr>
            </w:pPr>
            <w:r w:rsidRPr="009C4503">
              <w:rPr>
                <w:snapToGrid/>
                <w:color w:val="000000"/>
                <w:szCs w:val="24"/>
              </w:rPr>
              <w:t>Khởi tạo dữ liệu khám sức khỏe định kỳ </w:t>
            </w:r>
          </w:p>
          <w:p w14:paraId="5B4CDFCB" w14:textId="77777777" w:rsidR="001C4375" w:rsidRPr="009C4503" w:rsidRDefault="001C4375" w:rsidP="002131C0">
            <w:pPr>
              <w:widowControl/>
              <w:spacing w:before="0" w:after="120" w:line="240" w:lineRule="auto"/>
              <w:ind w:left="1440"/>
              <w:jc w:val="both"/>
              <w:rPr>
                <w:snapToGrid/>
                <w:szCs w:val="24"/>
              </w:rPr>
            </w:pPr>
            <w:r w:rsidRPr="009C4503">
              <w:rPr>
                <w:b/>
                <w:bCs/>
                <w:i/>
                <w:iCs/>
                <w:snapToGrid/>
                <w:color w:val="000000"/>
                <w:szCs w:val="24"/>
              </w:rPr>
              <w:t xml:space="preserve">Sheet 2: </w:t>
            </w:r>
            <w:r>
              <w:rPr>
                <w:b/>
                <w:bCs/>
                <w:i/>
                <w:iCs/>
                <w:snapToGrid/>
                <w:color w:val="000000"/>
                <w:szCs w:val="24"/>
              </w:rPr>
              <w:t>Danh sách kết quả KSK</w:t>
            </w:r>
          </w:p>
          <w:p w14:paraId="2F324FC8" w14:textId="77777777" w:rsidR="001C4375" w:rsidRPr="009C4503" w:rsidRDefault="001C4375" w:rsidP="002131C0">
            <w:pPr>
              <w:widowControl/>
              <w:spacing w:before="0" w:after="120" w:line="240" w:lineRule="auto"/>
              <w:ind w:left="1440"/>
              <w:jc w:val="both"/>
              <w:rPr>
                <w:snapToGrid/>
                <w:szCs w:val="24"/>
              </w:rPr>
            </w:pPr>
            <w:r w:rsidRPr="009C4503">
              <w:rPr>
                <w:b/>
                <w:bCs/>
                <w:i/>
                <w:iCs/>
                <w:snapToGrid/>
                <w:color w:val="000000"/>
                <w:szCs w:val="24"/>
              </w:rPr>
              <w:t xml:space="preserve">Sheet 3: </w:t>
            </w:r>
            <w:r>
              <w:rPr>
                <w:b/>
                <w:bCs/>
                <w:i/>
                <w:iCs/>
                <w:snapToGrid/>
                <w:color w:val="000000"/>
                <w:szCs w:val="24"/>
              </w:rPr>
              <w:t>Dịch vụ, kết quả xét nghiệm</w:t>
            </w:r>
          </w:p>
          <w:p w14:paraId="382B67C0" w14:textId="77777777" w:rsidR="001C4375" w:rsidRPr="009C4503" w:rsidRDefault="001C4375" w:rsidP="002131C0">
            <w:pPr>
              <w:widowControl/>
              <w:spacing w:before="80" w:after="160" w:line="240" w:lineRule="auto"/>
              <w:ind w:left="0"/>
              <w:jc w:val="both"/>
              <w:rPr>
                <w:snapToGrid/>
                <w:szCs w:val="24"/>
              </w:rPr>
            </w:pPr>
            <w:r w:rsidRPr="009C4503">
              <w:rPr>
                <w:b/>
                <w:bCs/>
                <w:snapToGrid/>
                <w:color w:val="000000"/>
                <w:szCs w:val="24"/>
              </w:rPr>
              <w:t>File dữ liệu quân nhân</w:t>
            </w:r>
          </w:p>
          <w:p w14:paraId="7437FE26" w14:textId="77777777" w:rsidR="001C4375" w:rsidRPr="009C4503" w:rsidRDefault="001C4375" w:rsidP="001C4375">
            <w:pPr>
              <w:widowControl/>
              <w:numPr>
                <w:ilvl w:val="0"/>
                <w:numId w:val="312"/>
              </w:numPr>
              <w:spacing w:before="0" w:after="120" w:line="240" w:lineRule="auto"/>
              <w:jc w:val="both"/>
              <w:textAlignment w:val="baseline"/>
              <w:rPr>
                <w:snapToGrid/>
                <w:color w:val="000000"/>
                <w:szCs w:val="24"/>
              </w:rPr>
            </w:pPr>
            <w:r w:rsidRPr="009C4503">
              <w:rPr>
                <w:snapToGrid/>
                <w:color w:val="000000"/>
                <w:szCs w:val="24"/>
              </w:rPr>
              <w:t>UI Control: Button</w:t>
            </w:r>
          </w:p>
          <w:p w14:paraId="231DE9FF" w14:textId="77777777" w:rsidR="001C4375" w:rsidRPr="009C4503" w:rsidRDefault="001C4375" w:rsidP="001C4375">
            <w:pPr>
              <w:widowControl/>
              <w:numPr>
                <w:ilvl w:val="0"/>
                <w:numId w:val="312"/>
              </w:numPr>
              <w:spacing w:before="0" w:after="120" w:line="240" w:lineRule="auto"/>
              <w:jc w:val="both"/>
              <w:textAlignment w:val="baseline"/>
              <w:rPr>
                <w:snapToGrid/>
                <w:color w:val="000000"/>
                <w:szCs w:val="24"/>
              </w:rPr>
            </w:pPr>
            <w:r w:rsidRPr="009C4503">
              <w:rPr>
                <w:snapToGrid/>
                <w:color w:val="000000"/>
                <w:szCs w:val="24"/>
              </w:rPr>
              <w:t>Nullable: no</w:t>
            </w:r>
          </w:p>
          <w:p w14:paraId="4DA6AE95" w14:textId="77777777" w:rsidR="001C4375" w:rsidRPr="009C4503" w:rsidRDefault="001C4375" w:rsidP="002131C0">
            <w:pPr>
              <w:widowControl/>
              <w:spacing w:before="0" w:after="120" w:line="240" w:lineRule="auto"/>
              <w:ind w:left="0"/>
              <w:jc w:val="both"/>
              <w:rPr>
                <w:snapToGrid/>
                <w:szCs w:val="24"/>
              </w:rPr>
            </w:pPr>
            <w:r w:rsidRPr="009C4503">
              <w:rPr>
                <w:b/>
                <w:bCs/>
                <w:snapToGrid/>
                <w:color w:val="000000"/>
                <w:szCs w:val="24"/>
              </w:rPr>
              <w:t>Hướng dẫn nhập: text view</w:t>
            </w:r>
          </w:p>
          <w:p w14:paraId="0E8466E5" w14:textId="77777777" w:rsidR="001C4375" w:rsidRPr="009C4503" w:rsidRDefault="001C4375" w:rsidP="002131C0">
            <w:pPr>
              <w:widowControl/>
              <w:spacing w:before="0" w:after="120" w:line="240" w:lineRule="auto"/>
              <w:ind w:left="0"/>
              <w:jc w:val="both"/>
              <w:rPr>
                <w:snapToGrid/>
                <w:szCs w:val="24"/>
              </w:rPr>
            </w:pPr>
            <w:r w:rsidRPr="009C4503">
              <w:rPr>
                <w:b/>
                <w:bCs/>
                <w:i/>
                <w:iCs/>
                <w:snapToGrid/>
                <w:color w:val="000000"/>
                <w:szCs w:val="24"/>
              </w:rPr>
              <w:t>Tại đây</w:t>
            </w:r>
          </w:p>
          <w:p w14:paraId="086C0DBA" w14:textId="77777777" w:rsidR="001C4375" w:rsidRPr="000675F4" w:rsidRDefault="001C4375" w:rsidP="001C4375">
            <w:pPr>
              <w:widowControl/>
              <w:numPr>
                <w:ilvl w:val="0"/>
                <w:numId w:val="314"/>
              </w:numPr>
              <w:spacing w:before="0" w:line="240" w:lineRule="auto"/>
              <w:jc w:val="both"/>
              <w:textAlignment w:val="baseline"/>
              <w:rPr>
                <w:bCs/>
                <w:iCs/>
                <w:snapToGrid/>
                <w:color w:val="000000"/>
                <w:szCs w:val="24"/>
              </w:rPr>
            </w:pPr>
            <w:r w:rsidRPr="000675F4">
              <w:rPr>
                <w:bCs/>
                <w:iCs/>
                <w:snapToGrid/>
                <w:color w:val="000000"/>
                <w:szCs w:val="24"/>
              </w:rPr>
              <w:t>UI: Hyperlink</w:t>
            </w:r>
          </w:p>
          <w:p w14:paraId="34574454" w14:textId="77777777" w:rsidR="001C4375" w:rsidRPr="000675F4" w:rsidRDefault="001C4375" w:rsidP="001C4375">
            <w:pPr>
              <w:widowControl/>
              <w:numPr>
                <w:ilvl w:val="0"/>
                <w:numId w:val="314"/>
              </w:numPr>
              <w:spacing w:before="0" w:after="120" w:line="240" w:lineRule="auto"/>
              <w:jc w:val="both"/>
              <w:textAlignment w:val="baseline"/>
              <w:rPr>
                <w:bCs/>
                <w:iCs/>
                <w:snapToGrid/>
                <w:color w:val="000000"/>
                <w:szCs w:val="24"/>
              </w:rPr>
            </w:pPr>
            <w:r w:rsidRPr="000675F4">
              <w:rPr>
                <w:bCs/>
                <w:iCs/>
                <w:snapToGrid/>
                <w:color w:val="000000"/>
                <w:szCs w:val="24"/>
              </w:rPr>
              <w:t>Comment: Khi click vào sẽ tải xuống file mẫu để nhập quân nhân từ file</w:t>
            </w:r>
          </w:p>
          <w:p w14:paraId="12E5275B" w14:textId="77777777" w:rsidR="001C4375" w:rsidRPr="009C4503" w:rsidRDefault="001C4375" w:rsidP="002131C0">
            <w:pPr>
              <w:widowControl/>
              <w:spacing w:before="0" w:after="120" w:line="240" w:lineRule="auto"/>
              <w:ind w:left="0"/>
              <w:jc w:val="both"/>
              <w:rPr>
                <w:snapToGrid/>
                <w:szCs w:val="24"/>
              </w:rPr>
            </w:pPr>
            <w:r w:rsidRPr="009C4503">
              <w:rPr>
                <w:b/>
                <w:bCs/>
                <w:snapToGrid/>
                <w:color w:val="000000"/>
                <w:szCs w:val="24"/>
              </w:rPr>
              <w:t>Tải file lên:</w:t>
            </w:r>
          </w:p>
          <w:p w14:paraId="7C23838E" w14:textId="77777777" w:rsidR="001C4375" w:rsidRPr="009C4503" w:rsidRDefault="001C4375" w:rsidP="001C4375">
            <w:pPr>
              <w:widowControl/>
              <w:numPr>
                <w:ilvl w:val="0"/>
                <w:numId w:val="313"/>
              </w:numPr>
              <w:spacing w:before="0" w:after="120" w:line="240" w:lineRule="auto"/>
              <w:ind w:left="696"/>
              <w:jc w:val="both"/>
              <w:textAlignment w:val="baseline"/>
              <w:rPr>
                <w:snapToGrid/>
                <w:color w:val="000000"/>
                <w:szCs w:val="24"/>
              </w:rPr>
            </w:pPr>
            <w:r w:rsidRPr="009C4503">
              <w:rPr>
                <w:snapToGrid/>
                <w:color w:val="000000"/>
                <w:szCs w:val="24"/>
              </w:rPr>
              <w:t>UI Control: Button</w:t>
            </w:r>
          </w:p>
          <w:p w14:paraId="797AD2F2" w14:textId="77777777" w:rsidR="001C4375" w:rsidRPr="009C4503" w:rsidRDefault="001C4375" w:rsidP="001C4375">
            <w:pPr>
              <w:widowControl/>
              <w:numPr>
                <w:ilvl w:val="0"/>
                <w:numId w:val="313"/>
              </w:numPr>
              <w:spacing w:before="0" w:after="120" w:line="240" w:lineRule="auto"/>
              <w:ind w:left="696"/>
              <w:jc w:val="both"/>
              <w:textAlignment w:val="baseline"/>
              <w:rPr>
                <w:snapToGrid/>
                <w:color w:val="000000"/>
                <w:szCs w:val="24"/>
              </w:rPr>
            </w:pPr>
            <w:r w:rsidRPr="009C4503">
              <w:rPr>
                <w:snapToGrid/>
                <w:color w:val="000000"/>
                <w:szCs w:val="24"/>
              </w:rPr>
              <w:t>Default: Disable</w:t>
            </w:r>
          </w:p>
          <w:p w14:paraId="77FB918F" w14:textId="77777777" w:rsidR="001C4375" w:rsidRPr="009C4503" w:rsidRDefault="001C4375" w:rsidP="001C4375">
            <w:pPr>
              <w:widowControl/>
              <w:numPr>
                <w:ilvl w:val="0"/>
                <w:numId w:val="313"/>
              </w:numPr>
              <w:spacing w:before="0" w:line="240" w:lineRule="auto"/>
              <w:ind w:left="696"/>
              <w:jc w:val="both"/>
              <w:textAlignment w:val="baseline"/>
              <w:rPr>
                <w:snapToGrid/>
                <w:color w:val="000000"/>
                <w:szCs w:val="24"/>
              </w:rPr>
            </w:pPr>
            <w:r w:rsidRPr="009C4503">
              <w:rPr>
                <w:snapToGrid/>
                <w:color w:val="000000"/>
                <w:szCs w:val="24"/>
              </w:rPr>
              <w:t>Comments: </w:t>
            </w:r>
          </w:p>
          <w:p w14:paraId="090C20B3" w14:textId="77777777" w:rsidR="001C4375" w:rsidRPr="009C4503" w:rsidRDefault="001C4375" w:rsidP="001C4375">
            <w:pPr>
              <w:widowControl/>
              <w:numPr>
                <w:ilvl w:val="0"/>
                <w:numId w:val="309"/>
              </w:numPr>
              <w:spacing w:before="0" w:line="240" w:lineRule="auto"/>
              <w:ind w:left="1440"/>
              <w:jc w:val="both"/>
              <w:textAlignment w:val="baseline"/>
              <w:rPr>
                <w:snapToGrid/>
                <w:color w:val="000000"/>
                <w:szCs w:val="24"/>
              </w:rPr>
            </w:pPr>
            <w:r w:rsidRPr="009C4503">
              <w:rPr>
                <w:snapToGrid/>
                <w:color w:val="000000"/>
                <w:szCs w:val="24"/>
              </w:rPr>
              <w:t xml:space="preserve">Nếu định dạng file tải lên không phải </w:t>
            </w:r>
            <w:proofErr w:type="gramStart"/>
            <w:r w:rsidRPr="009C4503">
              <w:rPr>
                <w:snapToGrid/>
                <w:color w:val="000000"/>
                <w:szCs w:val="24"/>
              </w:rPr>
              <w:t>là ,xlsx</w:t>
            </w:r>
            <w:proofErr w:type="gramEnd"/>
            <w:r w:rsidRPr="009C4503">
              <w:rPr>
                <w:snapToGrid/>
                <w:color w:val="000000"/>
                <w:szCs w:val="24"/>
              </w:rPr>
              <w:t>, .xls. Thông báo “Định dạng file không đúng”.</w:t>
            </w:r>
          </w:p>
          <w:p w14:paraId="314F2F59" w14:textId="77777777" w:rsidR="001C4375" w:rsidRPr="009C4503" w:rsidRDefault="001C4375" w:rsidP="001C4375">
            <w:pPr>
              <w:widowControl/>
              <w:numPr>
                <w:ilvl w:val="0"/>
                <w:numId w:val="309"/>
              </w:numPr>
              <w:spacing w:before="0" w:after="120" w:line="240" w:lineRule="auto"/>
              <w:ind w:left="1440"/>
              <w:jc w:val="both"/>
              <w:textAlignment w:val="baseline"/>
              <w:rPr>
                <w:snapToGrid/>
                <w:color w:val="000000"/>
                <w:szCs w:val="24"/>
              </w:rPr>
            </w:pPr>
            <w:r w:rsidRPr="009C4503">
              <w:rPr>
                <w:snapToGrid/>
                <w:color w:val="000000"/>
                <w:szCs w:val="24"/>
              </w:rPr>
              <w:t>Nếu định dạng file tải lên không đúng định dạng file import. Thông báo “Định dạng </w:t>
            </w:r>
          </w:p>
          <w:p w14:paraId="45D82546" w14:textId="77777777" w:rsidR="001C4375" w:rsidRPr="009C4503" w:rsidRDefault="001C4375" w:rsidP="002131C0">
            <w:pPr>
              <w:widowControl/>
              <w:spacing w:before="0" w:after="120" w:line="240" w:lineRule="auto"/>
              <w:ind w:left="0"/>
              <w:jc w:val="both"/>
              <w:rPr>
                <w:snapToGrid/>
                <w:szCs w:val="24"/>
              </w:rPr>
            </w:pPr>
            <w:r w:rsidRPr="009C4503">
              <w:rPr>
                <w:b/>
                <w:bCs/>
                <w:snapToGrid/>
                <w:color w:val="000000"/>
                <w:szCs w:val="24"/>
              </w:rPr>
              <w:t>Phân trang</w:t>
            </w:r>
            <w:r w:rsidRPr="009C4503">
              <w:rPr>
                <w:snapToGrid/>
                <w:color w:val="000000"/>
                <w:szCs w:val="24"/>
              </w:rPr>
              <w:t>: </w:t>
            </w:r>
          </w:p>
          <w:p w14:paraId="101AD443" w14:textId="77777777" w:rsidR="001C4375" w:rsidRPr="009C4503" w:rsidRDefault="001C4375" w:rsidP="001C4375">
            <w:pPr>
              <w:widowControl/>
              <w:numPr>
                <w:ilvl w:val="0"/>
                <w:numId w:val="315"/>
              </w:numPr>
              <w:spacing w:before="0" w:line="240" w:lineRule="auto"/>
              <w:jc w:val="both"/>
              <w:textAlignment w:val="baseline"/>
              <w:rPr>
                <w:snapToGrid/>
                <w:color w:val="000000"/>
                <w:szCs w:val="24"/>
              </w:rPr>
            </w:pPr>
            <w:r w:rsidRPr="009C4503">
              <w:rPr>
                <w:snapToGrid/>
                <w:color w:val="000000"/>
                <w:szCs w:val="24"/>
              </w:rPr>
              <w:t>Phân trang 10 bản ghi/1 trang.  </w:t>
            </w:r>
          </w:p>
          <w:p w14:paraId="704DBC0B" w14:textId="77777777" w:rsidR="001C4375" w:rsidRPr="009C4503" w:rsidRDefault="001C4375" w:rsidP="001C4375">
            <w:pPr>
              <w:widowControl/>
              <w:numPr>
                <w:ilvl w:val="0"/>
                <w:numId w:val="315"/>
              </w:numPr>
              <w:spacing w:before="0" w:line="240" w:lineRule="auto"/>
              <w:jc w:val="both"/>
              <w:textAlignment w:val="baseline"/>
              <w:rPr>
                <w:snapToGrid/>
                <w:color w:val="000000"/>
                <w:szCs w:val="24"/>
              </w:rPr>
            </w:pPr>
            <w:r w:rsidRPr="009C4503">
              <w:rPr>
                <w:snapToGrid/>
                <w:color w:val="000000"/>
                <w:szCs w:val="24"/>
              </w:rPr>
              <w:t>Hiển thị Label tại mỗi trang khi xem theo mẫu “Tìm thấy 1, hiển thị từ 1-1”.</w:t>
            </w:r>
          </w:p>
          <w:p w14:paraId="7133EA8E" w14:textId="77777777" w:rsidR="001C4375" w:rsidRPr="009C4503" w:rsidRDefault="001C4375" w:rsidP="001C4375">
            <w:pPr>
              <w:widowControl/>
              <w:numPr>
                <w:ilvl w:val="0"/>
                <w:numId w:val="315"/>
              </w:numPr>
              <w:spacing w:before="0" w:line="240" w:lineRule="auto"/>
              <w:jc w:val="both"/>
              <w:textAlignment w:val="baseline"/>
              <w:rPr>
                <w:snapToGrid/>
                <w:color w:val="000000"/>
                <w:szCs w:val="24"/>
              </w:rPr>
            </w:pPr>
            <w:r w:rsidRPr="009C4503">
              <w:rPr>
                <w:snapToGrid/>
                <w:color w:val="000000"/>
                <w:szCs w:val="24"/>
              </w:rPr>
              <w:t>Có thể next, quay lại trang, chọn trang để xem, hiển thị cho phép chọn 5 trang liên tiếp nhau.</w:t>
            </w:r>
          </w:p>
          <w:p w14:paraId="6FBA2D76" w14:textId="77777777" w:rsidR="001C4375" w:rsidRDefault="001C4375" w:rsidP="002131C0">
            <w:pPr>
              <w:pStyle w:val="NormalWeb"/>
              <w:spacing w:before="0" w:beforeAutospacing="0" w:after="120" w:line="360" w:lineRule="auto"/>
              <w:jc w:val="both"/>
              <w:textAlignment w:val="baseline"/>
            </w:pPr>
          </w:p>
        </w:tc>
      </w:tr>
      <w:tr w:rsidR="001C4375" w14:paraId="2F3CF9F3" w14:textId="77777777" w:rsidTr="002131C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35323C0" w14:textId="77777777" w:rsidR="001C4375" w:rsidRDefault="001C4375" w:rsidP="002131C0">
            <w:pPr>
              <w:pStyle w:val="NormalWeb"/>
              <w:spacing w:before="80" w:beforeAutospacing="0" w:after="160" w:line="360" w:lineRule="auto"/>
              <w:ind w:hanging="30"/>
              <w:jc w:val="both"/>
            </w:pPr>
            <w:r>
              <w:rPr>
                <w:color w:val="000000"/>
              </w:rPr>
              <w:lastRenderedPageBreak/>
              <w:t>3. Thả file vào trường File dữ liệu quân nhân Hoặc bấm “Tải file lên” để chọn file muốn import</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78F59A9" w14:textId="77777777" w:rsidR="001C4375" w:rsidRDefault="001C4375" w:rsidP="002131C0">
            <w:pPr>
              <w:pStyle w:val="NormalWeb"/>
              <w:spacing w:before="80" w:beforeAutospacing="0" w:after="160" w:line="360" w:lineRule="auto"/>
              <w:jc w:val="both"/>
            </w:pPr>
            <w:r>
              <w:rPr>
                <w:color w:val="000000"/>
              </w:rPr>
              <w:t>4. Hiển thị tên file import tại File dữ liệu quân nhân</w:t>
            </w:r>
          </w:p>
          <w:p w14:paraId="016F8B3B" w14:textId="77777777" w:rsidR="001C4375" w:rsidRDefault="001C4375" w:rsidP="001C4375">
            <w:pPr>
              <w:pStyle w:val="NormalWeb"/>
              <w:numPr>
                <w:ilvl w:val="0"/>
                <w:numId w:val="300"/>
              </w:numPr>
              <w:spacing w:before="80" w:beforeAutospacing="0" w:after="0" w:line="360" w:lineRule="auto"/>
              <w:jc w:val="both"/>
              <w:textAlignment w:val="baseline"/>
              <w:rPr>
                <w:color w:val="000000"/>
              </w:rPr>
            </w:pPr>
            <w:r>
              <w:rPr>
                <w:color w:val="000000"/>
              </w:rPr>
              <w:t xml:space="preserve">Phải Import sheet 1 </w:t>
            </w:r>
            <w:r w:rsidRPr="000675F4">
              <w:rPr>
                <w:b/>
                <w:color w:val="000000"/>
              </w:rPr>
              <w:t>Danh sách quân nhân</w:t>
            </w:r>
            <w:r>
              <w:rPr>
                <w:color w:val="000000"/>
              </w:rPr>
              <w:t xml:space="preserve"> trước khi import các sheet khám bệnh liên quan khi chọn import chứa sheet này.</w:t>
            </w:r>
          </w:p>
        </w:tc>
      </w:tr>
      <w:tr w:rsidR="001C4375" w14:paraId="6AC2B80C" w14:textId="77777777" w:rsidTr="002131C0">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14DBCDD" w14:textId="77777777" w:rsidR="001C4375" w:rsidRDefault="001C4375" w:rsidP="002131C0">
            <w:pPr>
              <w:pStyle w:val="NormalWeb"/>
              <w:spacing w:before="80" w:beforeAutospacing="0" w:after="160" w:line="360" w:lineRule="auto"/>
              <w:ind w:hanging="30"/>
              <w:jc w:val="both"/>
            </w:pPr>
            <w:r>
              <w:rPr>
                <w:color w:val="000000"/>
              </w:rPr>
              <w:t>5. Bấm “Import file”</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E534A9B" w14:textId="77777777" w:rsidR="001C4375" w:rsidRDefault="001C4375" w:rsidP="002131C0">
            <w:pPr>
              <w:pStyle w:val="NormalWeb"/>
              <w:spacing w:before="80" w:beforeAutospacing="0" w:after="160" w:line="360" w:lineRule="auto"/>
              <w:jc w:val="both"/>
            </w:pPr>
            <w:r>
              <w:rPr>
                <w:color w:val="000000"/>
              </w:rPr>
              <w:t>6. File vừa tải xuất hiện trong Danh sách kết quả import </w:t>
            </w:r>
          </w:p>
          <w:p w14:paraId="4C61F612" w14:textId="77777777" w:rsidR="001C4375" w:rsidRDefault="001C4375" w:rsidP="002131C0">
            <w:pPr>
              <w:pStyle w:val="NormalWeb"/>
              <w:spacing w:before="240" w:beforeAutospacing="0" w:after="240" w:line="360" w:lineRule="auto"/>
              <w:jc w:val="both"/>
            </w:pPr>
            <w:r>
              <w:rPr>
                <w:b/>
                <w:bCs/>
                <w:color w:val="000000"/>
              </w:rPr>
              <w:t>Danh sách kết quả import</w:t>
            </w:r>
          </w:p>
          <w:p w14:paraId="652A019B"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178C74D2"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 xml:space="preserve">Table Name: </w:t>
            </w:r>
            <w:r>
              <w:rPr>
                <w:b/>
                <w:bCs/>
                <w:color w:val="000000"/>
              </w:rPr>
              <w:t>file_import_logs</w:t>
            </w:r>
          </w:p>
          <w:p w14:paraId="026A6A25"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Comments: Thông tin file import sẽ được cập nhật trong danh sách. </w:t>
            </w:r>
          </w:p>
          <w:p w14:paraId="4776B65A" w14:textId="77777777" w:rsidR="001C4375" w:rsidRDefault="001C4375" w:rsidP="002131C0">
            <w:pPr>
              <w:pStyle w:val="NormalWeb"/>
              <w:spacing w:before="0" w:beforeAutospacing="0" w:after="120" w:line="360" w:lineRule="auto"/>
              <w:jc w:val="both"/>
            </w:pPr>
            <w:r>
              <w:rPr>
                <w:b/>
                <w:bCs/>
                <w:color w:val="000000"/>
              </w:rPr>
              <w:t>STT:</w:t>
            </w:r>
          </w:p>
          <w:p w14:paraId="303E7B48"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680C48CE"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Comments: STT tăng dần từ trên xuống theo danh sách, sắp xếp theo ngày import</w:t>
            </w:r>
          </w:p>
          <w:p w14:paraId="3A51E3E6" w14:textId="77777777" w:rsidR="001C4375" w:rsidRDefault="001C4375" w:rsidP="002131C0">
            <w:pPr>
              <w:pStyle w:val="NormalWeb"/>
              <w:spacing w:before="0" w:beforeAutospacing="0" w:after="120" w:line="360" w:lineRule="auto"/>
              <w:jc w:val="both"/>
            </w:pPr>
            <w:r>
              <w:rPr>
                <w:b/>
                <w:bCs/>
                <w:color w:val="000000"/>
              </w:rPr>
              <w:t>File upload</w:t>
            </w:r>
          </w:p>
          <w:p w14:paraId="72A0B8F5"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1AE47702"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Column: file_upload</w:t>
            </w:r>
          </w:p>
          <w:p w14:paraId="49B63FB3"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Comments:  Hiển thị tên file tải lên</w:t>
            </w:r>
          </w:p>
          <w:p w14:paraId="6FB683CD" w14:textId="77777777" w:rsidR="001C4375" w:rsidRDefault="001C4375" w:rsidP="002131C0">
            <w:pPr>
              <w:pStyle w:val="NormalWeb"/>
              <w:spacing w:before="0" w:beforeAutospacing="0" w:after="120" w:line="360" w:lineRule="auto"/>
              <w:jc w:val="both"/>
            </w:pPr>
            <w:r>
              <w:rPr>
                <w:b/>
                <w:bCs/>
                <w:color w:val="000000"/>
              </w:rPr>
              <w:t>Ngày import</w:t>
            </w:r>
          </w:p>
          <w:p w14:paraId="47EB3E24"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UI Control: Textview</w:t>
            </w:r>
          </w:p>
          <w:p w14:paraId="26BBCFDC"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Column: datetime</w:t>
            </w:r>
          </w:p>
          <w:p w14:paraId="0E21EA2A"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Comments:  Hiển thị Ngày import</w:t>
            </w:r>
          </w:p>
          <w:p w14:paraId="46210C6C" w14:textId="77777777" w:rsidR="001C4375" w:rsidRDefault="001C4375" w:rsidP="002131C0">
            <w:pPr>
              <w:pStyle w:val="NormalWeb"/>
              <w:spacing w:before="0" w:beforeAutospacing="0" w:after="120" w:line="360" w:lineRule="auto"/>
              <w:jc w:val="both"/>
            </w:pPr>
            <w:r>
              <w:rPr>
                <w:b/>
                <w:bCs/>
                <w:color w:val="000000"/>
              </w:rPr>
              <w:t>Người import</w:t>
            </w:r>
          </w:p>
          <w:p w14:paraId="7CE669C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UI Control: Textview</w:t>
            </w:r>
          </w:p>
          <w:p w14:paraId="2E75736E"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Column: create_user_name</w:t>
            </w:r>
          </w:p>
          <w:p w14:paraId="6AD9FEFA"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lastRenderedPageBreak/>
              <w:t>Comments:  Hiển thị tên của User tạo import. Dữ liệu được lấy từ bảng sys_users (keycloak_user_id, fullname) với với sys_</w:t>
            </w:r>
            <w:proofErr w:type="gramStart"/>
            <w:r>
              <w:rPr>
                <w:color w:val="000000"/>
              </w:rPr>
              <w:t>user.keycloak</w:t>
            </w:r>
            <w:proofErr w:type="gramEnd"/>
            <w:r>
              <w:rPr>
                <w:color w:val="000000"/>
              </w:rPr>
              <w:t>_user_id = file_import_logs.create_user_name và is_delete=0, is_active=1 </w:t>
            </w:r>
          </w:p>
          <w:p w14:paraId="4817A99E" w14:textId="77777777" w:rsidR="001C4375" w:rsidRDefault="001C4375" w:rsidP="002131C0">
            <w:pPr>
              <w:pStyle w:val="NormalWeb"/>
              <w:spacing w:before="0" w:beforeAutospacing="0" w:after="120" w:line="360" w:lineRule="auto"/>
              <w:jc w:val="both"/>
            </w:pPr>
            <w:r>
              <w:rPr>
                <w:b/>
                <w:bCs/>
                <w:color w:val="000000"/>
              </w:rPr>
              <w:t>Trạng thái</w:t>
            </w:r>
          </w:p>
          <w:p w14:paraId="4ED2E25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UI Control: Textview</w:t>
            </w:r>
          </w:p>
          <w:p w14:paraId="0B4242E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Column: import_status</w:t>
            </w:r>
          </w:p>
          <w:p w14:paraId="080D7834"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Comments: Trạng thái của import, đang xử lý hay đã hoàn thành</w:t>
            </w:r>
          </w:p>
          <w:p w14:paraId="07C92608" w14:textId="77777777" w:rsidR="001C4375" w:rsidRDefault="001C4375" w:rsidP="002131C0">
            <w:pPr>
              <w:pStyle w:val="NormalWeb"/>
              <w:spacing w:before="0" w:beforeAutospacing="0" w:after="120" w:line="360" w:lineRule="auto"/>
              <w:jc w:val="both"/>
            </w:pPr>
            <w:r>
              <w:rPr>
                <w:b/>
                <w:bCs/>
                <w:color w:val="000000"/>
              </w:rPr>
              <w:t>Tổng số bản ghi Import</w:t>
            </w:r>
          </w:p>
          <w:p w14:paraId="4AC4AACA"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UI Control: Textview</w:t>
            </w:r>
          </w:p>
          <w:p w14:paraId="75D8F5D3"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Column: total_record_imported</w:t>
            </w:r>
          </w:p>
          <w:p w14:paraId="1F5B95D1"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Comments: Hiển thị Tổng số hàng từ file import</w:t>
            </w:r>
          </w:p>
          <w:p w14:paraId="178F37A3" w14:textId="77777777" w:rsidR="001C4375" w:rsidRDefault="001C4375" w:rsidP="002131C0">
            <w:pPr>
              <w:pStyle w:val="NormalWeb"/>
              <w:spacing w:before="0" w:beforeAutospacing="0" w:after="120" w:line="360" w:lineRule="auto"/>
              <w:jc w:val="both"/>
            </w:pPr>
            <w:r>
              <w:rPr>
                <w:b/>
                <w:bCs/>
                <w:color w:val="000000"/>
              </w:rPr>
              <w:t>Tổng số bản ghi hoàn thành</w:t>
            </w:r>
          </w:p>
          <w:p w14:paraId="6C563158"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UI Control: Textview.</w:t>
            </w:r>
          </w:p>
          <w:p w14:paraId="41AFE199"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Column: total_record_completed.</w:t>
            </w:r>
          </w:p>
          <w:p w14:paraId="136E8253" w14:textId="77777777" w:rsidR="001C4375" w:rsidRDefault="001C4375" w:rsidP="001C4375">
            <w:pPr>
              <w:pStyle w:val="NormalWeb"/>
              <w:numPr>
                <w:ilvl w:val="0"/>
                <w:numId w:val="301"/>
              </w:numPr>
              <w:spacing w:before="0" w:beforeAutospacing="0" w:after="120" w:line="360" w:lineRule="auto"/>
              <w:jc w:val="both"/>
              <w:textAlignment w:val="baseline"/>
              <w:rPr>
                <w:b/>
                <w:bCs/>
                <w:color w:val="000000"/>
              </w:rPr>
            </w:pPr>
            <w:r>
              <w:rPr>
                <w:color w:val="000000"/>
              </w:rPr>
              <w:t>Comments: Hiển thị Tổng số hàng từ file import đã được validated.</w:t>
            </w:r>
          </w:p>
          <w:p w14:paraId="118A7888" w14:textId="77777777" w:rsidR="001C4375" w:rsidRDefault="001C4375" w:rsidP="002131C0">
            <w:pPr>
              <w:pStyle w:val="NormalWeb"/>
              <w:spacing w:before="0" w:beforeAutospacing="0" w:after="120" w:line="360" w:lineRule="auto"/>
              <w:jc w:val="both"/>
            </w:pPr>
            <w:r>
              <w:rPr>
                <w:b/>
                <w:bCs/>
                <w:color w:val="000000"/>
              </w:rPr>
              <w:t>Tải file kết quả</w:t>
            </w:r>
          </w:p>
          <w:p w14:paraId="083EACBC"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UI Control: Button</w:t>
            </w:r>
          </w:p>
          <w:p w14:paraId="67756C08" w14:textId="77777777" w:rsidR="001C4375" w:rsidRPr="00EA147C"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Comment: </w:t>
            </w:r>
            <w:r w:rsidRPr="00EA147C">
              <w:rPr>
                <w:color w:val="000000"/>
              </w:rPr>
              <w:t xml:space="preserve">Bấm vào để thực hiện tải xuống file đã được validate.  </w:t>
            </w:r>
          </w:p>
          <w:p w14:paraId="1EBE508A" w14:textId="77777777" w:rsidR="001C4375" w:rsidRDefault="001C4375" w:rsidP="002131C0">
            <w:pPr>
              <w:pStyle w:val="NormalWeb"/>
              <w:spacing w:before="0" w:beforeAutospacing="0" w:after="120" w:line="360" w:lineRule="auto"/>
              <w:jc w:val="both"/>
            </w:pPr>
            <w:r>
              <w:rPr>
                <w:color w:val="000000"/>
              </w:rPr>
              <w:t xml:space="preserve">*    Dữ liệu tại sheet </w:t>
            </w:r>
            <w:r>
              <w:rPr>
                <w:b/>
                <w:bCs/>
                <w:color w:val="000000"/>
              </w:rPr>
              <w:t>Danh sách quân nhân</w:t>
            </w:r>
            <w:r>
              <w:rPr>
                <w:color w:val="000000"/>
              </w:rPr>
              <w:t xml:space="preserve"> được lưu vào các bảng:</w:t>
            </w:r>
          </w:p>
          <w:p w14:paraId="06248B9D" w14:textId="77777777" w:rsidR="001C4375" w:rsidRDefault="001C4375" w:rsidP="002131C0">
            <w:pPr>
              <w:pStyle w:val="NormalWeb"/>
              <w:spacing w:before="0" w:beforeAutospacing="0" w:after="120" w:line="360" w:lineRule="auto"/>
              <w:jc w:val="both"/>
            </w:pPr>
            <w:r>
              <w:rPr>
                <w:b/>
                <w:bCs/>
                <w:color w:val="000000"/>
              </w:rPr>
              <w:t>Patients</w:t>
            </w:r>
          </w:p>
          <w:p w14:paraId="430CB27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5927746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Kết quả: Báo lỗi tại cột này, báo “Thành công” nếu bản ghi được import vào DB và hiển thị ngoài màn hình, báo “Lỗi” nếu bản ghi chứa trường bị lỗi</w:t>
            </w:r>
          </w:p>
          <w:p w14:paraId="59AA0A01" w14:textId="77777777" w:rsidR="001C4375" w:rsidRPr="00DB2F20" w:rsidRDefault="001C4375" w:rsidP="002131C0">
            <w:pPr>
              <w:pStyle w:val="NormalWeb"/>
              <w:spacing w:before="0" w:beforeAutospacing="0" w:after="0" w:line="360" w:lineRule="auto"/>
              <w:ind w:left="720"/>
              <w:jc w:val="both"/>
              <w:textAlignment w:val="baseline"/>
              <w:rPr>
                <w:b/>
                <w:i/>
                <w:color w:val="000000"/>
              </w:rPr>
            </w:pPr>
            <w:r w:rsidRPr="00DB2F20">
              <w:rPr>
                <w:b/>
                <w:i/>
                <w:color w:val="000000"/>
              </w:rPr>
              <w:lastRenderedPageBreak/>
              <w:t>Thông tin chung</w:t>
            </w:r>
          </w:p>
          <w:p w14:paraId="6B4EC01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472C62F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Họ và Tên: fullname</w:t>
            </w:r>
          </w:p>
          <w:p w14:paraId="0CDD562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Ngày Sinh: birthday</w:t>
            </w:r>
          </w:p>
          <w:p w14:paraId="223EE76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Giới Tính: gender_id </w:t>
            </w:r>
          </w:p>
          <w:p w14:paraId="623FBD45"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Dân Tộc: ethnicity_id</w:t>
            </w:r>
          </w:p>
          <w:p w14:paraId="424CE705"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Tôn Giáo: religion_id</w:t>
            </w:r>
          </w:p>
          <w:p w14:paraId="1B47745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shd w:val="clear" w:color="auto" w:fill="FFFFFF"/>
              </w:rPr>
              <w:t xml:space="preserve">Tình trạng hôn nhân: </w:t>
            </w:r>
            <w:r>
              <w:rPr>
                <w:color w:val="000000"/>
              </w:rPr>
              <w:t>marital_status_id</w:t>
            </w:r>
          </w:p>
          <w:p w14:paraId="1F464EE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Trình Độ văn hóa: academic_level_id</w:t>
            </w:r>
          </w:p>
          <w:p w14:paraId="674D909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Số CCCD/CMND:  identification</w:t>
            </w:r>
          </w:p>
          <w:p w14:paraId="25B1C6A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Ngày Cấp: identification_date </w:t>
            </w:r>
          </w:p>
          <w:p w14:paraId="301FCD6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Nơi Cấp: identification_place </w:t>
            </w:r>
          </w:p>
          <w:p w14:paraId="4F182AEE" w14:textId="77777777" w:rsidR="001C4375" w:rsidRPr="001F0D88"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Hộ chiếu: passport</w:t>
            </w:r>
          </w:p>
          <w:p w14:paraId="6D33DAF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số BHXH: social_insurance_code</w:t>
            </w:r>
          </w:p>
          <w:p w14:paraId="7964A5F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Số Điện thoại: personal_phone_number</w:t>
            </w:r>
          </w:p>
          <w:p w14:paraId="253F424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Email: email</w:t>
            </w:r>
          </w:p>
          <w:p w14:paraId="06DF7AE3" w14:textId="77777777" w:rsidR="001C4375" w:rsidRPr="00DB2F20" w:rsidRDefault="001C4375" w:rsidP="002131C0">
            <w:pPr>
              <w:pStyle w:val="NormalWeb"/>
              <w:spacing w:before="0" w:beforeAutospacing="0" w:after="0" w:line="360" w:lineRule="auto"/>
              <w:ind w:left="720"/>
              <w:jc w:val="both"/>
              <w:textAlignment w:val="baseline"/>
              <w:rPr>
                <w:b/>
                <w:i/>
                <w:color w:val="000000"/>
              </w:rPr>
            </w:pPr>
            <w:r w:rsidRPr="00DB2F20">
              <w:rPr>
                <w:b/>
                <w:i/>
                <w:color w:val="000000"/>
              </w:rPr>
              <w:t>Thông tin quân nhân</w:t>
            </w:r>
          </w:p>
          <w:p w14:paraId="467A140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Đối tượng: military_object_id</w:t>
            </w:r>
          </w:p>
          <w:p w14:paraId="546042C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Cấp bậc: military_level_id</w:t>
            </w:r>
          </w:p>
          <w:p w14:paraId="0BEE1F5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Chức vụ: military_position_id</w:t>
            </w:r>
          </w:p>
          <w:p w14:paraId="493500AE"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Nhóm Máu ABO: blood_abo </w:t>
            </w:r>
          </w:p>
          <w:p w14:paraId="1167F645"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sidRPr="000B41FE">
              <w:rPr>
                <w:color w:val="000000"/>
              </w:rPr>
              <w:t>Ngày nhập ngũ: join_military_date</w:t>
            </w:r>
          </w:p>
          <w:p w14:paraId="5C5F6D7C"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Số CMND quân đội: military_identification</w:t>
            </w:r>
          </w:p>
          <w:p w14:paraId="53F825A2"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Ngày Cấp: military_identification_date </w:t>
            </w:r>
          </w:p>
          <w:p w14:paraId="71C88DCB" w14:textId="77777777" w:rsidR="001C4375" w:rsidRPr="000B41FE"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Nơi Cấp: military_identification_place </w:t>
            </w:r>
          </w:p>
          <w:p w14:paraId="35F48BB3" w14:textId="77777777" w:rsidR="001C4375" w:rsidRPr="00DB2F20" w:rsidRDefault="001C4375" w:rsidP="002131C0">
            <w:pPr>
              <w:pStyle w:val="NormalWeb"/>
              <w:spacing w:before="0" w:beforeAutospacing="0" w:after="0" w:line="360" w:lineRule="auto"/>
              <w:ind w:left="720"/>
              <w:jc w:val="both"/>
              <w:textAlignment w:val="baseline"/>
              <w:rPr>
                <w:b/>
                <w:i/>
                <w:color w:val="000000"/>
              </w:rPr>
            </w:pPr>
            <w:r w:rsidRPr="00DB2F20">
              <w:rPr>
                <w:b/>
                <w:i/>
                <w:color w:val="000000"/>
              </w:rPr>
              <w:t>Thông tin địa chỉ</w:t>
            </w:r>
          </w:p>
          <w:p w14:paraId="01A01BB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Địa Chỉ Hiện Tại: current_address </w:t>
            </w:r>
          </w:p>
          <w:p w14:paraId="7652D14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Tỉnh Hiện Tại: current_province</w:t>
            </w:r>
          </w:p>
          <w:p w14:paraId="62328BC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Huyện Hiện Tại: current_district </w:t>
            </w:r>
          </w:p>
          <w:p w14:paraId="4829E6C1"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Xã Hiện Tại: current_ward_id </w:t>
            </w:r>
          </w:p>
          <w:p w14:paraId="0A864532"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Địa Chỉ Thường Trú: resident_address </w:t>
            </w:r>
          </w:p>
          <w:p w14:paraId="5C1942C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Tỉnh Thường Trú: resident_province_id </w:t>
            </w:r>
          </w:p>
          <w:p w14:paraId="50241EF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lastRenderedPageBreak/>
              <w:t>Huyện Thường Trú: resident_district</w:t>
            </w:r>
          </w:p>
          <w:p w14:paraId="14C5C76C"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Xã Thường Trú: resident_ward</w:t>
            </w:r>
          </w:p>
          <w:p w14:paraId="0280493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Địa Chỉ Nguyên quán: place_native_address</w:t>
            </w:r>
          </w:p>
          <w:p w14:paraId="0E85615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Tỉnh Nguyên quán: place_native_province</w:t>
            </w:r>
          </w:p>
          <w:p w14:paraId="2DF39CA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Huyện Nguyên quán: place_native_district</w:t>
            </w:r>
          </w:p>
          <w:p w14:paraId="75CD6192"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Xã Nguyên quán: place_native_ward</w:t>
            </w:r>
          </w:p>
          <w:p w14:paraId="6325130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Tỉnh Nơi Sinh: place_birth_province</w:t>
            </w:r>
          </w:p>
          <w:p w14:paraId="2056D5AC"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Huyện Nơi Sinh: place_birth_district</w:t>
            </w:r>
          </w:p>
          <w:p w14:paraId="3E4FE5D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Xã Nơi Sinh: place_birth_ward</w:t>
            </w:r>
          </w:p>
          <w:p w14:paraId="1A30AE4A" w14:textId="77777777" w:rsidR="001C4375" w:rsidRDefault="001C4375" w:rsidP="002131C0">
            <w:pPr>
              <w:pStyle w:val="NormalWeb"/>
              <w:spacing w:before="0" w:beforeAutospacing="0" w:after="120" w:line="360" w:lineRule="auto"/>
              <w:jc w:val="both"/>
            </w:pPr>
            <w:r>
              <w:rPr>
                <w:b/>
                <w:bCs/>
                <w:color w:val="000000"/>
              </w:rPr>
              <w:t>Patients_healthinsurances</w:t>
            </w:r>
          </w:p>
          <w:p w14:paraId="589B102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thẻ BHYT: health_insurance_number</w:t>
            </w:r>
          </w:p>
          <w:p w14:paraId="4FC81FC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Hạn thẻ BHYT từ ngày: from_date</w:t>
            </w:r>
          </w:p>
          <w:p w14:paraId="4B79080A"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Nơi đăng ký KCB ban đầu: healthfacilities_id</w:t>
            </w:r>
          </w:p>
          <w:p w14:paraId="7D36382D" w14:textId="77777777" w:rsidR="001C4375" w:rsidRDefault="001C4375" w:rsidP="002131C0">
            <w:pPr>
              <w:pStyle w:val="NormalWeb"/>
              <w:spacing w:before="0" w:beforeAutospacing="0" w:after="120" w:line="360" w:lineRule="auto"/>
              <w:jc w:val="both"/>
            </w:pPr>
            <w:r>
              <w:rPr>
                <w:color w:val="000000"/>
              </w:rPr>
              <w:t>Tất cả các trường Tỉnh/Thành phố, quận/huyện, xã/phường đối chiếu sang các bảng cats_provinces, cats_districts, cats_wards để lấy tên tương ứng</w:t>
            </w:r>
          </w:p>
          <w:p w14:paraId="241620AB" w14:textId="77777777" w:rsidR="001C4375" w:rsidRDefault="001C4375" w:rsidP="002131C0">
            <w:pPr>
              <w:pStyle w:val="NormalWeb"/>
              <w:spacing w:before="0" w:beforeAutospacing="0" w:after="120" w:line="360" w:lineRule="auto"/>
              <w:jc w:val="both"/>
            </w:pPr>
            <w:r>
              <w:rPr>
                <w:color w:val="000000"/>
              </w:rPr>
              <w:t xml:space="preserve">* Dữ liệu tại sheet </w:t>
            </w:r>
            <w:r>
              <w:rPr>
                <w:b/>
                <w:bCs/>
                <w:color w:val="000000"/>
              </w:rPr>
              <w:t>Danh sách kết quả KSK</w:t>
            </w:r>
            <w:r>
              <w:rPr>
                <w:color w:val="000000"/>
              </w:rPr>
              <w:t xml:space="preserve"> được lưu vào các bảng: </w:t>
            </w:r>
          </w:p>
          <w:p w14:paraId="7FEFFF95" w14:textId="77777777" w:rsidR="001C4375" w:rsidRDefault="001C4375" w:rsidP="002131C0">
            <w:pPr>
              <w:pStyle w:val="NormalWeb"/>
              <w:spacing w:before="0" w:beforeAutospacing="0" w:after="120" w:line="360" w:lineRule="auto"/>
              <w:jc w:val="both"/>
            </w:pPr>
            <w:r>
              <w:rPr>
                <w:b/>
                <w:bCs/>
                <w:color w:val="000000"/>
              </w:rPr>
              <w:t>medical_records </w:t>
            </w:r>
          </w:p>
          <w:p w14:paraId="352CF19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183BF3A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Kết quả: Báo lỗi tại cột này</w:t>
            </w:r>
          </w:p>
          <w:p w14:paraId="4EFF65C6" w14:textId="77777777" w:rsidR="001C4375" w:rsidRPr="0046393D" w:rsidRDefault="001C4375" w:rsidP="002131C0">
            <w:pPr>
              <w:pStyle w:val="NormalWeb"/>
              <w:spacing w:before="0" w:beforeAutospacing="0" w:after="0" w:line="360" w:lineRule="auto"/>
              <w:ind w:left="720"/>
              <w:jc w:val="both"/>
              <w:textAlignment w:val="baseline"/>
              <w:rPr>
                <w:b/>
                <w:i/>
                <w:color w:val="000000"/>
              </w:rPr>
            </w:pPr>
            <w:r w:rsidRPr="0046393D">
              <w:rPr>
                <w:b/>
                <w:i/>
                <w:color w:val="000000"/>
              </w:rPr>
              <w:t>Thông tin chung</w:t>
            </w:r>
          </w:p>
          <w:p w14:paraId="36F02C6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36E5471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lượt khám:  medical_records_id</w:t>
            </w:r>
          </w:p>
          <w:p w14:paraId="14E4E9A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Ngày khám: examination_date</w:t>
            </w:r>
          </w:p>
          <w:p w14:paraId="2CE3F97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 xml:space="preserve">Giờ khám: </w:t>
            </w:r>
            <w:r w:rsidRPr="0046393D">
              <w:rPr>
                <w:color w:val="000000"/>
              </w:rPr>
              <w:t>examination_date</w:t>
            </w:r>
          </w:p>
          <w:p w14:paraId="40E62F9C" w14:textId="77777777" w:rsidR="001C4375" w:rsidRPr="0046393D" w:rsidRDefault="001C4375" w:rsidP="002131C0">
            <w:pPr>
              <w:pStyle w:val="NormalWeb"/>
              <w:spacing w:before="0" w:beforeAutospacing="0" w:after="0" w:line="360" w:lineRule="auto"/>
              <w:ind w:left="720"/>
              <w:jc w:val="both"/>
              <w:textAlignment w:val="baseline"/>
              <w:rPr>
                <w:b/>
                <w:i/>
                <w:color w:val="000000"/>
              </w:rPr>
            </w:pPr>
            <w:r w:rsidRPr="0046393D">
              <w:rPr>
                <w:b/>
                <w:i/>
                <w:color w:val="000000"/>
              </w:rPr>
              <w:t>KSK lâm sàng_Nội khoa</w:t>
            </w:r>
          </w:p>
          <w:p w14:paraId="59BD444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tim mạch: heart_desc</w:t>
            </w:r>
          </w:p>
          <w:p w14:paraId="4CF1DC2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tim mạch: heart_type</w:t>
            </w:r>
          </w:p>
          <w:p w14:paraId="75983F2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hô hấp: respiratory_desc</w:t>
            </w:r>
          </w:p>
          <w:p w14:paraId="6CBC8E3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hô hấp: respiratory_type</w:t>
            </w:r>
          </w:p>
          <w:p w14:paraId="18A8D15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tiêu hóa: digest_desc</w:t>
            </w:r>
          </w:p>
          <w:p w14:paraId="1F73A5B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tiêu hóa: digest_type</w:t>
            </w:r>
          </w:p>
          <w:p w14:paraId="32AA00C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lastRenderedPageBreak/>
              <w:t>Khám thận tiết niệu: urology_desc</w:t>
            </w:r>
          </w:p>
          <w:p w14:paraId="3EED9AB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thận tiết niệu: urology_type</w:t>
            </w:r>
          </w:p>
          <w:p w14:paraId="3C54CA4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thần kinh: nerve_desc</w:t>
            </w:r>
          </w:p>
          <w:p w14:paraId="1BDFD171"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thần kinh: nerve_type</w:t>
            </w:r>
          </w:p>
          <w:p w14:paraId="7472ADDF"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CXK (cơ xương khớp):  osteoarthritis_desc</w:t>
            </w:r>
          </w:p>
          <w:p w14:paraId="6E852B5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CXK: osteoarthritis_type</w:t>
            </w:r>
          </w:p>
          <w:p w14:paraId="05DC6EA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nội tiết: endocrine_type</w:t>
            </w:r>
          </w:p>
          <w:p w14:paraId="748E434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nội tiết: endocrine_desc</w:t>
            </w:r>
          </w:p>
          <w:p w14:paraId="10B8CF1F"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bệnh máu: blood_desc</w:t>
            </w:r>
          </w:p>
          <w:p w14:paraId="1CEE8C5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bệnh máu: blood_type</w:t>
            </w:r>
          </w:p>
          <w:p w14:paraId="068AA24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ngoại khoa: surgery_desc</w:t>
            </w:r>
          </w:p>
          <w:p w14:paraId="0F811C6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ngoại khoa: surgery_type</w:t>
            </w:r>
          </w:p>
          <w:p w14:paraId="672B1FE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da liễu: dermatology_desc</w:t>
            </w:r>
          </w:p>
          <w:p w14:paraId="7C7429F2"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da liễu: dermatology_type</w:t>
            </w:r>
          </w:p>
          <w:p w14:paraId="0F7A363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TMH (tai mũi họng): ear_nose_throat_desc</w:t>
            </w:r>
          </w:p>
          <w:p w14:paraId="5E7F3F1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TMH: ear_nose_throat_type</w:t>
            </w:r>
          </w:p>
          <w:p w14:paraId="52A41E0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Khám RHM (răng hàm mặt): tooth_desc</w:t>
            </w:r>
          </w:p>
          <w:p w14:paraId="7D21207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sức khỏe RHM:  tooth_type</w:t>
            </w:r>
          </w:p>
          <w:p w14:paraId="7AE6CC2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thể lực: physical_type</w:t>
            </w:r>
          </w:p>
          <w:p w14:paraId="0333792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Phân loại sức khỏe: health_type </w:t>
            </w:r>
          </w:p>
          <w:p w14:paraId="68BB4D1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Lý do phân loại: reason_health</w:t>
            </w:r>
          </w:p>
          <w:p w14:paraId="74896497" w14:textId="77777777" w:rsidR="001C4375" w:rsidRPr="0046393D" w:rsidRDefault="001C4375" w:rsidP="002131C0">
            <w:pPr>
              <w:pStyle w:val="NormalWeb"/>
              <w:spacing w:before="0" w:beforeAutospacing="0" w:after="0" w:line="360" w:lineRule="auto"/>
              <w:ind w:left="720"/>
              <w:jc w:val="both"/>
              <w:textAlignment w:val="baseline"/>
              <w:rPr>
                <w:b/>
                <w:i/>
                <w:color w:val="000000"/>
              </w:rPr>
            </w:pPr>
            <w:r w:rsidRPr="0046393D">
              <w:rPr>
                <w:b/>
                <w:i/>
                <w:color w:val="000000"/>
              </w:rPr>
              <w:t>Kết luận</w:t>
            </w:r>
          </w:p>
          <w:p w14:paraId="55E4E1A6"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 xml:space="preserve">Bệnh cần theo dõi: </w:t>
            </w:r>
            <w:r w:rsidRPr="00283024">
              <w:rPr>
                <w:color w:val="000000"/>
              </w:rPr>
              <w:t>concludes_disease</w:t>
            </w:r>
          </w:p>
          <w:p w14:paraId="48B1939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Chỉ dẫn khác: treatment_direction </w:t>
            </w:r>
          </w:p>
          <w:p w14:paraId="5F78E6F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CSKCB: healthfacilities_id</w:t>
            </w:r>
          </w:p>
          <w:p w14:paraId="3C419861"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Bác sĩ khám: doctor_name</w:t>
            </w:r>
          </w:p>
          <w:p w14:paraId="3B7F8460" w14:textId="77777777" w:rsidR="001C4375" w:rsidRPr="00E73198" w:rsidRDefault="001C4375" w:rsidP="002131C0">
            <w:pPr>
              <w:widowControl/>
              <w:spacing w:before="0" w:after="120"/>
              <w:ind w:left="0"/>
              <w:jc w:val="both"/>
              <w:rPr>
                <w:snapToGrid/>
                <w:szCs w:val="24"/>
              </w:rPr>
            </w:pPr>
            <w:r w:rsidRPr="00E73198">
              <w:rPr>
                <w:b/>
                <w:bCs/>
                <w:snapToGrid/>
                <w:color w:val="000000"/>
                <w:szCs w:val="24"/>
              </w:rPr>
              <w:t>medical_records_diagnoses_discharge</w:t>
            </w:r>
          </w:p>
          <w:p w14:paraId="26062720" w14:textId="77777777" w:rsidR="001C4375" w:rsidRPr="00E73198" w:rsidRDefault="001C4375" w:rsidP="001C4375">
            <w:pPr>
              <w:widowControl/>
              <w:numPr>
                <w:ilvl w:val="0"/>
                <w:numId w:val="303"/>
              </w:numPr>
              <w:spacing w:before="0" w:after="120"/>
              <w:jc w:val="both"/>
              <w:textAlignment w:val="baseline"/>
              <w:rPr>
                <w:snapToGrid/>
                <w:color w:val="000000"/>
                <w:szCs w:val="24"/>
              </w:rPr>
            </w:pPr>
            <w:r w:rsidRPr="00E73198">
              <w:rPr>
                <w:snapToGrid/>
                <w:color w:val="000000"/>
                <w:szCs w:val="24"/>
              </w:rPr>
              <w:t>Mã bệnh: diseases_code</w:t>
            </w:r>
          </w:p>
          <w:p w14:paraId="5517BEB4" w14:textId="77777777" w:rsidR="001C4375" w:rsidRDefault="001C4375" w:rsidP="002131C0">
            <w:pPr>
              <w:pStyle w:val="NormalWeb"/>
              <w:spacing w:before="0" w:beforeAutospacing="0" w:after="120" w:line="360" w:lineRule="auto"/>
              <w:jc w:val="both"/>
            </w:pPr>
            <w:r>
              <w:rPr>
                <w:b/>
                <w:bCs/>
                <w:color w:val="000000"/>
              </w:rPr>
              <w:t>medical_patient_details: </w:t>
            </w:r>
          </w:p>
          <w:p w14:paraId="0AFBF58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Chiều cao: heights</w:t>
            </w:r>
          </w:p>
          <w:p w14:paraId="7F080D37"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Cân nặng: weight </w:t>
            </w:r>
          </w:p>
          <w:p w14:paraId="72F005D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Vòng bụng: waist_circumference</w:t>
            </w:r>
          </w:p>
          <w:p w14:paraId="7D1DFE7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lastRenderedPageBreak/>
              <w:t>Vòng ngực: chest_circumference</w:t>
            </w:r>
          </w:p>
          <w:p w14:paraId="02B8464C"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Mạch: pulse</w:t>
            </w:r>
          </w:p>
          <w:p w14:paraId="726D791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Huyết áp tối đa: blood_pressure_max</w:t>
            </w:r>
          </w:p>
          <w:p w14:paraId="6CCB835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Huyết áp tối thiểu: blood_pressure_min</w:t>
            </w:r>
          </w:p>
          <w:p w14:paraId="567B31B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Mắt trái không kính: left_eye_no_glasses</w:t>
            </w:r>
          </w:p>
          <w:p w14:paraId="4F2F3CD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Mắt phải không kính: right_eye_no_glasses</w:t>
            </w:r>
          </w:p>
          <w:p w14:paraId="623D7AD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Mắt trái có kính: left_eye_glasses</w:t>
            </w:r>
          </w:p>
          <w:p w14:paraId="6B9D69AF"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Mắt phải có kính: right_eye_glasses</w:t>
            </w:r>
          </w:p>
          <w:p w14:paraId="10EC3C8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Loại mắt: eye_type</w:t>
            </w:r>
          </w:p>
          <w:p w14:paraId="51DB2537" w14:textId="77777777" w:rsidR="001C4375" w:rsidRDefault="001C4375" w:rsidP="002131C0">
            <w:pPr>
              <w:pStyle w:val="NormalWeb"/>
              <w:spacing w:before="0" w:beforeAutospacing="0" w:after="120" w:line="360" w:lineRule="auto"/>
              <w:jc w:val="both"/>
            </w:pPr>
            <w:r>
              <w:rPr>
                <w:color w:val="000000"/>
              </w:rPr>
              <w:t xml:space="preserve">* Dữ liệu tại sheet </w:t>
            </w:r>
            <w:r>
              <w:rPr>
                <w:b/>
                <w:bCs/>
                <w:color w:val="000000"/>
              </w:rPr>
              <w:t>Dịch vụ, kết quả xét nghiệm</w:t>
            </w:r>
            <w:r>
              <w:rPr>
                <w:color w:val="000000"/>
              </w:rPr>
              <w:t xml:space="preserve"> được lưu vào bảng </w:t>
            </w:r>
            <w:r>
              <w:rPr>
                <w:b/>
                <w:bCs/>
                <w:color w:val="000000"/>
              </w:rPr>
              <w:t>medical_records_services_results</w:t>
            </w:r>
            <w:r>
              <w:rPr>
                <w:color w:val="000000"/>
              </w:rPr>
              <w:t xml:space="preserve"> với các trường thông tin: </w:t>
            </w:r>
          </w:p>
          <w:p w14:paraId="5F2F99D4"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lượt khám:  medical_records_id</w:t>
            </w:r>
          </w:p>
          <w:p w14:paraId="402D349B"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STT: sắp xếp theo thứ tự ưu tiên của user</w:t>
            </w:r>
          </w:p>
          <w:p w14:paraId="2147E8F0"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Kết quả: hiển thị báo lỗi</w:t>
            </w:r>
          </w:p>
          <w:p w14:paraId="5EC015BA" w14:textId="77777777" w:rsidR="001C4375" w:rsidRPr="007D6DD2"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quân nhân: military_code</w:t>
            </w:r>
          </w:p>
          <w:p w14:paraId="0A0E78E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dịch vụ: record_service_id</w:t>
            </w:r>
          </w:p>
          <w:p w14:paraId="68412B2E"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Tên dịch vụ: service_name (đối chiếu với cats_military_service_</w:t>
            </w:r>
            <w:proofErr w:type="gramStart"/>
            <w:r>
              <w:rPr>
                <w:color w:val="000000"/>
              </w:rPr>
              <w:t>details.record</w:t>
            </w:r>
            <w:proofErr w:type="gramEnd"/>
            <w:r>
              <w:rPr>
                <w:color w:val="000000"/>
              </w:rPr>
              <w:t>_service_id  để lấy tên tương ứng)</w:t>
            </w:r>
          </w:p>
          <w:p w14:paraId="272267D1"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Số lượng: quantity</w:t>
            </w:r>
          </w:p>
          <w:p w14:paraId="6DF58A2D"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Mã chỉ số: index_code</w:t>
            </w:r>
          </w:p>
          <w:p w14:paraId="7FC2C499"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Tên chỉ số: index_name</w:t>
            </w:r>
          </w:p>
          <w:p w14:paraId="6DFD2348"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Giá trị: value</w:t>
            </w:r>
          </w:p>
          <w:p w14:paraId="233F6B2F"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Đơn vị tính: unit</w:t>
            </w:r>
          </w:p>
          <w:p w14:paraId="52FF9E73"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Mô tả: description</w:t>
            </w:r>
          </w:p>
          <w:p w14:paraId="336E7A58"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Kết luận: conclusion</w:t>
            </w:r>
          </w:p>
          <w:p w14:paraId="30585045" w14:textId="77777777" w:rsidR="001C4375" w:rsidRPr="009300AB" w:rsidRDefault="001C4375" w:rsidP="002131C0">
            <w:pPr>
              <w:pStyle w:val="NormalWeb"/>
              <w:spacing w:before="0" w:beforeAutospacing="0" w:after="120" w:line="360" w:lineRule="auto"/>
              <w:jc w:val="both"/>
            </w:pPr>
            <w:r>
              <w:rPr>
                <w:b/>
                <w:bCs/>
                <w:color w:val="000000"/>
              </w:rPr>
              <w:t>Bảng medical_records_services</w:t>
            </w:r>
          </w:p>
          <w:p w14:paraId="470C39CA" w14:textId="77777777" w:rsidR="001C4375" w:rsidRDefault="001C4375" w:rsidP="001C4375">
            <w:pPr>
              <w:pStyle w:val="NormalWeb"/>
              <w:numPr>
                <w:ilvl w:val="0"/>
                <w:numId w:val="301"/>
              </w:numPr>
              <w:spacing w:before="0" w:beforeAutospacing="0" w:after="0" w:line="360" w:lineRule="auto"/>
              <w:jc w:val="both"/>
              <w:textAlignment w:val="baseline"/>
              <w:rPr>
                <w:color w:val="000000"/>
              </w:rPr>
            </w:pPr>
            <w:r>
              <w:rPr>
                <w:color w:val="000000"/>
              </w:rPr>
              <w:t>Đơn vị tính: unit</w:t>
            </w:r>
          </w:p>
          <w:p w14:paraId="3B11C23D"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Mã nhóm dịch vụ: cost_group_id</w:t>
            </w:r>
          </w:p>
          <w:p w14:paraId="33557F6B" w14:textId="77777777" w:rsidR="001C4375" w:rsidRDefault="001C4375" w:rsidP="001C4375">
            <w:pPr>
              <w:pStyle w:val="NormalWeb"/>
              <w:numPr>
                <w:ilvl w:val="0"/>
                <w:numId w:val="301"/>
              </w:numPr>
              <w:spacing w:before="0" w:beforeAutospacing="0" w:after="120" w:line="360" w:lineRule="auto"/>
              <w:jc w:val="both"/>
              <w:textAlignment w:val="baseline"/>
              <w:rPr>
                <w:color w:val="000000"/>
              </w:rPr>
            </w:pPr>
            <w:r>
              <w:rPr>
                <w:color w:val="000000"/>
              </w:rPr>
              <w:t>Kết luận chung: concludes</w:t>
            </w:r>
          </w:p>
          <w:p w14:paraId="7205FCDE" w14:textId="77777777" w:rsidR="001C4375" w:rsidRDefault="001C4375" w:rsidP="002131C0">
            <w:pPr>
              <w:pStyle w:val="NormalWeb"/>
              <w:spacing w:before="0" w:beforeAutospacing="0" w:after="120" w:line="360" w:lineRule="auto"/>
              <w:jc w:val="both"/>
              <w:rPr>
                <w:color w:val="000000"/>
              </w:rPr>
            </w:pPr>
          </w:p>
        </w:tc>
      </w:tr>
    </w:tbl>
    <w:p w14:paraId="4B1B97AC" w14:textId="77777777" w:rsidR="001C4375" w:rsidRDefault="001C4375" w:rsidP="001C4375">
      <w:pPr>
        <w:pStyle w:val="Heading5"/>
      </w:pPr>
      <w:r>
        <w:lastRenderedPageBreak/>
        <w:t>Mô tả dòng sự kiện phụ (Alternative Flow)</w:t>
      </w:r>
    </w:p>
    <w:p w14:paraId="7C96903A" w14:textId="77777777" w:rsidR="001C4375" w:rsidRDefault="001C4375" w:rsidP="001C4375">
      <w:pPr>
        <w:pStyle w:val="NormalWeb"/>
        <w:numPr>
          <w:ilvl w:val="0"/>
          <w:numId w:val="302"/>
        </w:numPr>
        <w:spacing w:before="0" w:beforeAutospacing="0" w:after="0" w:line="360" w:lineRule="auto"/>
        <w:textAlignment w:val="baseline"/>
        <w:rPr>
          <w:color w:val="000000"/>
        </w:rPr>
      </w:pPr>
      <w:r>
        <w:rPr>
          <w:color w:val="000000"/>
        </w:rPr>
        <w:t>Đối với file import dữ liệu lỗi, các ô bị lỗi sẽ được bôi đỏ và trỏ vào sẽ và hiển thị và cho phép tải file kết quả. (file thông báo lỗi đính kèm tài liệu này) </w:t>
      </w:r>
    </w:p>
    <w:p w14:paraId="3727ECBE" w14:textId="77777777" w:rsidR="001C4375" w:rsidRDefault="001C4375" w:rsidP="001C4375">
      <w:pPr>
        <w:pStyle w:val="NormalWeb"/>
        <w:numPr>
          <w:ilvl w:val="0"/>
          <w:numId w:val="302"/>
        </w:numPr>
        <w:spacing w:before="0" w:beforeAutospacing="0" w:after="160" w:line="360" w:lineRule="auto"/>
        <w:textAlignment w:val="baseline"/>
        <w:rPr>
          <w:color w:val="000000"/>
        </w:rPr>
      </w:pPr>
      <w:r>
        <w:rPr>
          <w:color w:val="000000"/>
        </w:rPr>
        <w:t>Sau khi người dùng nhấn import hệ thống sẽ thực hiện chạy ngầm tới khi có kết quả trả về danh sách.</w:t>
      </w:r>
    </w:p>
    <w:p w14:paraId="11B20F9D" w14:textId="77777777" w:rsidR="001C4375" w:rsidRDefault="001C4375" w:rsidP="001C4375">
      <w:pPr>
        <w:pStyle w:val="Heading5"/>
      </w:pPr>
      <w:r>
        <w:t>Ghi chú</w:t>
      </w:r>
    </w:p>
    <w:p w14:paraId="770DC4A9" w14:textId="77777777" w:rsidR="001C4375" w:rsidRPr="003F3100" w:rsidRDefault="001C4375" w:rsidP="001C4375">
      <w:pPr>
        <w:pStyle w:val="NormalIndent"/>
        <w:rPr>
          <w:highlight w:val="yellow"/>
        </w:rPr>
      </w:pPr>
    </w:p>
    <w:p w14:paraId="28B446B5" w14:textId="6D695499" w:rsidR="001C4375" w:rsidRDefault="001C4375" w:rsidP="001C4375">
      <w:pPr>
        <w:pStyle w:val="Heading2"/>
      </w:pPr>
      <w:r>
        <w:t>Báo cáo thống kê</w:t>
      </w:r>
    </w:p>
    <w:p w14:paraId="7CDF65CB" w14:textId="7B907941" w:rsidR="002D4B5E" w:rsidRPr="002D4B5E" w:rsidRDefault="002D4B5E" w:rsidP="002D4B5E">
      <w:pPr>
        <w:pStyle w:val="Heading3"/>
      </w:pPr>
      <w:r w:rsidRPr="002D4B5E">
        <w:t>Báo cáo TT37/2021/TT-BQP</w:t>
      </w:r>
    </w:p>
    <w:p w14:paraId="21A83BEC" w14:textId="7387CF72" w:rsidR="00E45C05" w:rsidRPr="002D4B5E" w:rsidRDefault="003F34B9" w:rsidP="002D4B5E">
      <w:pPr>
        <w:pStyle w:val="Heading4"/>
      </w:pPr>
      <w:bookmarkStart w:id="69" w:name="_Toc109901592"/>
      <w:r w:rsidRPr="002D4B5E">
        <w:t>Báo cáo - Thống kê (TT37/2021/TT-BQP)</w:t>
      </w:r>
      <w:bookmarkEnd w:id="69"/>
      <w:r w:rsidR="007C4CF9" w:rsidRPr="002D4B5E">
        <w:t xml:space="preserve"> - Báo cáo khám sức khỏe định kỳ</w:t>
      </w:r>
    </w:p>
    <w:p w14:paraId="4E0F9650" w14:textId="77777777" w:rsidR="00E45C05" w:rsidRDefault="00E45C05" w:rsidP="002D4B5E">
      <w:pPr>
        <w:pStyle w:val="Heading5"/>
      </w:pPr>
      <w:r>
        <w:t xml:space="preserve"> Xem </w:t>
      </w:r>
      <w:r w:rsidRPr="00E45C05">
        <w:t>màn</w:t>
      </w:r>
      <w:r>
        <w:t xml:space="preserve"> hình báo cáo khám sức khỏe định kỳ </w:t>
      </w:r>
    </w:p>
    <w:p w14:paraId="47066323" w14:textId="77777777" w:rsidR="00E45C05" w:rsidRDefault="00E45C05" w:rsidP="002D4B5E">
      <w:pPr>
        <w:pStyle w:val="Heading6"/>
      </w:pPr>
      <w:r>
        <w:t xml:space="preserve">Thông </w:t>
      </w:r>
      <w:r w:rsidRPr="00E45C05">
        <w:t>tin</w:t>
      </w:r>
      <w:r>
        <w:t xml:space="preserve">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730"/>
        <w:gridCol w:w="7584"/>
      </w:tblGrid>
      <w:tr w:rsidR="00E45C05" w14:paraId="6CA9E2A3" w14:textId="77777777" w:rsidTr="00E45C0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161B04"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A175878" w14:textId="77777777" w:rsidR="00E45C05" w:rsidRDefault="00E45C05" w:rsidP="0049277F">
            <w:pPr>
              <w:pStyle w:val="NormalWeb"/>
              <w:spacing w:before="0" w:beforeAutospacing="0" w:after="120" w:line="360" w:lineRule="auto"/>
              <w:jc w:val="both"/>
            </w:pPr>
            <w:r>
              <w:rPr>
                <w:color w:val="000000"/>
              </w:rPr>
              <w:t>Xem màn hình báo cáo KSK định kỳ</w:t>
            </w:r>
          </w:p>
        </w:tc>
      </w:tr>
      <w:tr w:rsidR="00E45C05" w14:paraId="266653CE" w14:textId="77777777" w:rsidTr="00E45C0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68688C" w14:textId="77777777" w:rsidR="00E45C05" w:rsidRDefault="00E45C05"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7F9AE6" w14:textId="77777777" w:rsidR="00E45C05" w:rsidRDefault="00E45C05" w:rsidP="0049277F">
            <w:pPr>
              <w:pStyle w:val="NormalWeb"/>
              <w:spacing w:before="0" w:beforeAutospacing="0" w:after="120" w:line="360" w:lineRule="auto"/>
              <w:jc w:val="both"/>
            </w:pPr>
            <w:r>
              <w:rPr>
                <w:color w:val="000000"/>
              </w:rPr>
              <w:t>Cho phép người dùng xem màn hình báo cáo của đơn vị mà user quản lý và đơn vị con gần nhất với đơn vị đó</w:t>
            </w:r>
          </w:p>
        </w:tc>
      </w:tr>
      <w:tr w:rsidR="00E45C05" w14:paraId="155B10FB" w14:textId="77777777" w:rsidTr="00E45C0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EA9CF0B"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3789E3C" w14:textId="77777777" w:rsidR="00E45C05" w:rsidRDefault="00E45C05" w:rsidP="0049277F">
            <w:pPr>
              <w:pStyle w:val="NormalWeb"/>
              <w:spacing w:before="0" w:beforeAutospacing="0" w:after="120" w:line="360" w:lineRule="auto"/>
              <w:jc w:val="both"/>
            </w:pPr>
            <w:r>
              <w:rPr>
                <w:color w:val="000000"/>
              </w:rPr>
              <w:t>User quản lý đơn vị</w:t>
            </w:r>
          </w:p>
        </w:tc>
      </w:tr>
      <w:tr w:rsidR="00E45C05" w14:paraId="4CCB0EEF" w14:textId="77777777" w:rsidTr="00E45C0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A734F7"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A7C204" w14:textId="77777777" w:rsidR="00E45C05" w:rsidRDefault="00E45C05" w:rsidP="0049277F">
            <w:pPr>
              <w:pStyle w:val="NormalWeb"/>
              <w:spacing w:before="0" w:beforeAutospacing="0" w:after="120" w:line="360" w:lineRule="auto"/>
              <w:jc w:val="both"/>
            </w:pPr>
            <w:r>
              <w:rPr>
                <w:color w:val="000000"/>
              </w:rPr>
              <w:t>Người dùng được phân quyền vào chức năng</w:t>
            </w:r>
          </w:p>
        </w:tc>
      </w:tr>
      <w:tr w:rsidR="00E45C05" w14:paraId="4130211B" w14:textId="77777777" w:rsidTr="00E45C0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508CDDA"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DCDF4AB" w14:textId="77777777" w:rsidR="00E45C05" w:rsidRDefault="00E45C05" w:rsidP="0049277F">
            <w:pPr>
              <w:pStyle w:val="NormalWeb"/>
              <w:spacing w:before="0" w:beforeAutospacing="0" w:after="120" w:line="360" w:lineRule="auto"/>
              <w:jc w:val="both"/>
            </w:pPr>
            <w:r>
              <w:rPr>
                <w:color w:val="000000"/>
              </w:rPr>
              <w:t>Hiển thị màn hình báo cáo KSK định kỳ</w:t>
            </w:r>
          </w:p>
        </w:tc>
      </w:tr>
      <w:tr w:rsidR="00E45C05" w14:paraId="77CD29FE" w14:textId="77777777" w:rsidTr="00E45C0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72F29B"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D2106E" w14:textId="77777777" w:rsidR="00E45C05" w:rsidRDefault="00E45C05" w:rsidP="0049277F">
            <w:pPr>
              <w:pStyle w:val="NormalWeb"/>
              <w:spacing w:before="0" w:beforeAutospacing="0" w:after="120" w:line="360" w:lineRule="auto"/>
              <w:jc w:val="both"/>
            </w:pPr>
            <w:r>
              <w:rPr>
                <w:color w:val="000000"/>
              </w:rPr>
              <w:t>N/A</w:t>
            </w:r>
          </w:p>
        </w:tc>
      </w:tr>
      <w:tr w:rsidR="00E45C05" w14:paraId="6F656BB3" w14:textId="77777777" w:rsidTr="00E45C0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4D0F3E8" w14:textId="77777777" w:rsidR="00E45C05" w:rsidRDefault="00E45C05"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F29BDDC" w14:textId="77777777" w:rsidR="00E45C05" w:rsidRDefault="00E45C05" w:rsidP="0049277F">
            <w:pPr>
              <w:pStyle w:val="NormalWeb"/>
              <w:spacing w:before="0" w:beforeAutospacing="0" w:after="120" w:line="360" w:lineRule="auto"/>
              <w:jc w:val="both"/>
            </w:pPr>
            <w:r>
              <w:rPr>
                <w:color w:val="000000"/>
              </w:rPr>
              <w:t>N/A</w:t>
            </w:r>
          </w:p>
        </w:tc>
      </w:tr>
    </w:tbl>
    <w:p w14:paraId="20E19682" w14:textId="77777777" w:rsidR="00E45C05" w:rsidRDefault="00E45C05" w:rsidP="002D4B5E">
      <w:pPr>
        <w:pStyle w:val="Heading6"/>
      </w:pPr>
      <w:r>
        <w:lastRenderedPageBreak/>
        <w:t xml:space="preserve">Biểu đồ </w:t>
      </w:r>
      <w:r w:rsidRPr="00F6686B">
        <w:t>luồng</w:t>
      </w:r>
      <w:r>
        <w:t xml:space="preserve"> xử lý chức năng</w:t>
      </w:r>
    </w:p>
    <w:p w14:paraId="0957C309" w14:textId="4513E836" w:rsidR="00E45C05" w:rsidRDefault="00E45C0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068CE2C" wp14:editId="1D0788B2">
            <wp:extent cx="5943600" cy="3811905"/>
            <wp:effectExtent l="0" t="0" r="0" b="0"/>
            <wp:docPr id="107" name="Picture 107" descr="https://lh6.googleusercontent.com/7jB8TwV8lPxiy4ffrUg9VmeQf59S6D0bJhYRAqsUiRvVKxiPGISoU1fAHW4I--6urv2HmoZUNyDxcPCTO7X9VUSpiNyeskOQ8DTAL-kjPxPs1EHUFD6N5gec36OlwvWFpTDXp3SArvJPiE54niLEGfOZ7Lte0OJ0cqkKrOlBdpliNTz7uwDKBB3S87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7jB8TwV8lPxiy4ffrUg9VmeQf59S6D0bJhYRAqsUiRvVKxiPGISoU1fAHW4I--6urv2HmoZUNyDxcPCTO7X9VUSpiNyeskOQ8DTAL-kjPxPs1EHUFD6N5gec36OlwvWFpTDXp3SArvJPiE54niLEGfOZ7Lte0OJ0cqkKrOlBdpliNTz7uwDKBB3S87Wb"/>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811905"/>
                    </a:xfrm>
                    <a:prstGeom prst="rect">
                      <a:avLst/>
                    </a:prstGeom>
                    <a:noFill/>
                    <a:ln>
                      <a:noFill/>
                    </a:ln>
                  </pic:spPr>
                </pic:pic>
              </a:graphicData>
            </a:graphic>
          </wp:inline>
        </w:drawing>
      </w:r>
    </w:p>
    <w:p w14:paraId="06E1E087" w14:textId="77777777" w:rsidR="00E45C05" w:rsidRDefault="00E45C05" w:rsidP="002D4B5E">
      <w:pPr>
        <w:pStyle w:val="Heading6"/>
      </w:pPr>
      <w:r>
        <w:t xml:space="preserve">Mô tả </w:t>
      </w:r>
      <w:r w:rsidRPr="00F6686B">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69"/>
        <w:gridCol w:w="6881"/>
      </w:tblGrid>
      <w:tr w:rsidR="00E45C05" w14:paraId="0F1F6D9D" w14:textId="77777777" w:rsidTr="00E45C05">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26F4D9F"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01978B"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E45C05" w14:paraId="13FC6BE0" w14:textId="77777777" w:rsidTr="00E45C0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3BCE9C4" w14:textId="77777777" w:rsidR="00E45C05" w:rsidRDefault="00E45C05" w:rsidP="0049277F">
            <w:pPr>
              <w:pStyle w:val="NormalWeb"/>
              <w:spacing w:before="80" w:beforeAutospacing="0" w:after="0" w:line="360" w:lineRule="auto"/>
              <w:jc w:val="both"/>
            </w:pPr>
            <w:r>
              <w:rPr>
                <w:color w:val="000000"/>
              </w:rPr>
              <w:t>1. Người dùng đăng nhập chọn Báo cáo-Thống kê → Báo cáo TT37/2021/TT-BQP → Báo cáo khám sức khỏe định kỳ</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60D3DA" w14:textId="77777777" w:rsidR="00E45C05" w:rsidRDefault="00E45C05" w:rsidP="0049277F">
            <w:pPr>
              <w:pStyle w:val="NormalWeb"/>
              <w:spacing w:before="80" w:beforeAutospacing="0" w:after="0" w:line="360" w:lineRule="auto"/>
              <w:jc w:val="both"/>
            </w:pPr>
            <w:r>
              <w:rPr>
                <w:color w:val="000000"/>
              </w:rPr>
              <w:t>2. Hệ thống hiển thị màn hình Báo cáo khám sức khỏe định kỳ </w:t>
            </w:r>
          </w:p>
          <w:p w14:paraId="3AAC2F42" w14:textId="77777777" w:rsidR="00E45C05" w:rsidRDefault="00E45C05" w:rsidP="0049277F">
            <w:pPr>
              <w:pStyle w:val="NormalWeb"/>
              <w:spacing w:before="0" w:beforeAutospacing="0" w:after="120" w:line="360" w:lineRule="auto"/>
              <w:jc w:val="both"/>
            </w:pPr>
            <w:r>
              <w:rPr>
                <w:b/>
                <w:bCs/>
                <w:color w:val="000000"/>
              </w:rPr>
              <w:t>Thông tin tìm kiếm</w:t>
            </w:r>
          </w:p>
          <w:p w14:paraId="7A9DC161" w14:textId="77777777" w:rsidR="00E45C05" w:rsidRDefault="00E45C05" w:rsidP="0049277F">
            <w:pPr>
              <w:pStyle w:val="NormalWeb"/>
              <w:spacing w:before="0" w:beforeAutospacing="0" w:after="120" w:line="360" w:lineRule="auto"/>
              <w:jc w:val="both"/>
            </w:pPr>
            <w:r>
              <w:rPr>
                <w:b/>
                <w:bCs/>
                <w:color w:val="000000"/>
              </w:rPr>
              <w:t>Xuất báo cáo: button</w:t>
            </w:r>
          </w:p>
          <w:p w14:paraId="11108E3E" w14:textId="77777777" w:rsidR="00E45C05" w:rsidRDefault="00E45C05" w:rsidP="0049277F">
            <w:pPr>
              <w:pStyle w:val="NormalWeb"/>
              <w:spacing w:before="80" w:beforeAutospacing="0" w:after="0" w:line="360" w:lineRule="auto"/>
              <w:jc w:val="both"/>
            </w:pPr>
            <w:r>
              <w:rPr>
                <w:b/>
                <w:bCs/>
                <w:color w:val="000000"/>
              </w:rPr>
              <w:t>Tìm kiếm: button</w:t>
            </w:r>
          </w:p>
          <w:p w14:paraId="432D987F" w14:textId="77777777" w:rsidR="00E45C05" w:rsidRDefault="00E45C05" w:rsidP="0049277F">
            <w:pPr>
              <w:pStyle w:val="NormalWeb"/>
              <w:spacing w:before="80" w:beforeAutospacing="0" w:after="0" w:line="360" w:lineRule="auto"/>
              <w:jc w:val="both"/>
            </w:pPr>
            <w:r>
              <w:rPr>
                <w:color w:val="000000"/>
              </w:rPr>
              <w:t>Các trường thông tin tìm kiếm:</w:t>
            </w:r>
          </w:p>
          <w:p w14:paraId="47400DEA" w14:textId="77777777" w:rsidR="00E45C05" w:rsidRDefault="00E45C05" w:rsidP="0049277F">
            <w:pPr>
              <w:pStyle w:val="NormalWeb"/>
              <w:numPr>
                <w:ilvl w:val="0"/>
                <w:numId w:val="289"/>
              </w:numPr>
              <w:spacing w:before="80" w:beforeAutospacing="0" w:after="0" w:line="360" w:lineRule="auto"/>
              <w:jc w:val="both"/>
              <w:textAlignment w:val="baseline"/>
              <w:rPr>
                <w:i/>
                <w:iCs/>
                <w:color w:val="000000"/>
              </w:rPr>
            </w:pPr>
            <w:r>
              <w:rPr>
                <w:i/>
                <w:iCs/>
                <w:color w:val="000000"/>
              </w:rPr>
              <w:t>Chọn đơn vị</w:t>
            </w:r>
          </w:p>
          <w:p w14:paraId="7F62924F" w14:textId="77777777" w:rsidR="00E45C05" w:rsidRDefault="00E45C05" w:rsidP="0049277F">
            <w:pPr>
              <w:pStyle w:val="NormalWeb"/>
              <w:numPr>
                <w:ilvl w:val="0"/>
                <w:numId w:val="289"/>
              </w:numPr>
              <w:spacing w:before="0" w:beforeAutospacing="0" w:after="0" w:line="360" w:lineRule="auto"/>
              <w:jc w:val="both"/>
              <w:textAlignment w:val="baseline"/>
              <w:rPr>
                <w:i/>
                <w:iCs/>
                <w:color w:val="000000"/>
              </w:rPr>
            </w:pPr>
            <w:r>
              <w:rPr>
                <w:i/>
                <w:iCs/>
                <w:color w:val="000000"/>
              </w:rPr>
              <w:t>Năm</w:t>
            </w:r>
          </w:p>
          <w:p w14:paraId="0393EBC5" w14:textId="77777777" w:rsidR="00E45C05" w:rsidRDefault="00E45C05" w:rsidP="0049277F">
            <w:pPr>
              <w:pStyle w:val="NormalWeb"/>
              <w:numPr>
                <w:ilvl w:val="0"/>
                <w:numId w:val="289"/>
              </w:numPr>
              <w:spacing w:before="0" w:beforeAutospacing="0" w:after="0" w:line="360" w:lineRule="auto"/>
              <w:jc w:val="both"/>
              <w:textAlignment w:val="baseline"/>
              <w:rPr>
                <w:i/>
                <w:iCs/>
                <w:color w:val="000000"/>
              </w:rPr>
            </w:pPr>
            <w:r>
              <w:rPr>
                <w:i/>
                <w:iCs/>
                <w:color w:val="000000"/>
              </w:rPr>
              <w:t>Đợt khám sức khỏe</w:t>
            </w:r>
          </w:p>
          <w:p w14:paraId="5CC89CD6" w14:textId="77777777" w:rsidR="00E45C05" w:rsidRDefault="00E45C05" w:rsidP="0049277F">
            <w:pPr>
              <w:pStyle w:val="NormalWeb"/>
              <w:numPr>
                <w:ilvl w:val="0"/>
                <w:numId w:val="289"/>
              </w:numPr>
              <w:spacing w:before="0" w:beforeAutospacing="0" w:after="120" w:line="360" w:lineRule="auto"/>
              <w:jc w:val="both"/>
              <w:textAlignment w:val="baseline"/>
              <w:rPr>
                <w:i/>
                <w:iCs/>
                <w:color w:val="000000"/>
              </w:rPr>
            </w:pPr>
            <w:r>
              <w:rPr>
                <w:i/>
                <w:iCs/>
                <w:color w:val="000000"/>
              </w:rPr>
              <w:t>Nguồn tài liệu</w:t>
            </w:r>
          </w:p>
          <w:p w14:paraId="1735A765" w14:textId="77777777" w:rsidR="00E45C05" w:rsidRDefault="00E45C05" w:rsidP="0049277F">
            <w:pPr>
              <w:pStyle w:val="NormalWeb"/>
              <w:spacing w:before="80" w:beforeAutospacing="0" w:after="0" w:line="360" w:lineRule="auto"/>
              <w:jc w:val="both"/>
            </w:pPr>
            <w:r>
              <w:rPr>
                <w:b/>
                <w:bCs/>
                <w:color w:val="000000"/>
              </w:rPr>
              <w:t>Báo cáo khám sức khỏe định kỳ năm 2022 (5,198)</w:t>
            </w:r>
          </w:p>
          <w:p w14:paraId="00638584" w14:textId="77777777" w:rsidR="00E45C05" w:rsidRDefault="00E45C05" w:rsidP="0049277F">
            <w:pPr>
              <w:pStyle w:val="NormalWeb"/>
              <w:numPr>
                <w:ilvl w:val="0"/>
                <w:numId w:val="291"/>
              </w:numPr>
              <w:spacing w:before="0" w:beforeAutospacing="0" w:after="120" w:line="360" w:lineRule="auto"/>
              <w:ind w:left="724"/>
              <w:jc w:val="both"/>
              <w:textAlignment w:val="baseline"/>
              <w:rPr>
                <w:color w:val="000000"/>
              </w:rPr>
            </w:pPr>
            <w:r>
              <w:rPr>
                <w:color w:val="000000"/>
              </w:rPr>
              <w:t>UI Control: Label</w:t>
            </w:r>
          </w:p>
          <w:p w14:paraId="2992A6CF" w14:textId="636764F3" w:rsidR="00AE5CF1" w:rsidRPr="007B53E5" w:rsidRDefault="00E45C05" w:rsidP="0049277F">
            <w:pPr>
              <w:pStyle w:val="NormalWeb"/>
              <w:numPr>
                <w:ilvl w:val="0"/>
                <w:numId w:val="291"/>
              </w:numPr>
              <w:spacing w:before="0" w:beforeAutospacing="0" w:after="120" w:line="360" w:lineRule="auto"/>
              <w:ind w:left="724"/>
              <w:jc w:val="both"/>
            </w:pPr>
            <w:r>
              <w:rPr>
                <w:color w:val="000000"/>
              </w:rPr>
              <w:t xml:space="preserve">Comments: </w:t>
            </w:r>
            <w:r w:rsidR="00B74ADB">
              <w:rPr>
                <w:color w:val="000000"/>
              </w:rPr>
              <w:t xml:space="preserve">Dữ liệu mặc định thuộc đơn vị User quan lý và năm hiện tại. </w:t>
            </w:r>
            <w:r>
              <w:rPr>
                <w:color w:val="000000"/>
              </w:rPr>
              <w:t xml:space="preserve">Tiêu đề bảng số lượng quân nhân hiển thị theo </w:t>
            </w:r>
            <w:r>
              <w:rPr>
                <w:color w:val="000000"/>
              </w:rPr>
              <w:lastRenderedPageBreak/>
              <w:t>mặc định, hiển thị: Báo cáo khám sức khỏe định kỳ + năm hiển thị (number), trong đó năm hiển thị mặc định là năm hiện tại</w:t>
            </w:r>
            <w:r w:rsidR="00F6686B">
              <w:rPr>
                <w:color w:val="000000"/>
              </w:rPr>
              <w:t xml:space="preserve"> </w:t>
            </w:r>
            <w:r>
              <w:rPr>
                <w:color w:val="000000"/>
              </w:rPr>
              <w:t xml:space="preserve">(nếu người dùng chọn năm sẽ hiển thị theo năm đã chọn) number = tổng số hồ sơ sức khỏe, lấy từ bảng </w:t>
            </w:r>
            <w:r w:rsidR="00EF34D5" w:rsidRPr="00EF34D5">
              <w:rPr>
                <w:b/>
                <w:color w:val="000000"/>
              </w:rPr>
              <w:t>medical</w:t>
            </w:r>
            <w:r w:rsidR="00EF34D5" w:rsidRPr="00EF34D5">
              <w:rPr>
                <w:b/>
              </w:rPr>
              <w:t>_</w:t>
            </w:r>
            <w:r w:rsidR="00EF34D5" w:rsidRPr="00EF34D5">
              <w:rPr>
                <w:b/>
                <w:color w:val="000000"/>
              </w:rPr>
              <w:t>record</w:t>
            </w:r>
            <w:r w:rsidR="00EF34D5">
              <w:rPr>
                <w:color w:val="000000"/>
              </w:rPr>
              <w:t xml:space="preserve"> </w:t>
            </w:r>
            <w:r>
              <w:rPr>
                <w:color w:val="000000"/>
              </w:rPr>
              <w:t>với is_delete =0, bao gồm các thông tin sau được hiển thị:</w:t>
            </w:r>
          </w:p>
          <w:p w14:paraId="1098B1AC" w14:textId="69F0F28C" w:rsidR="007B53E5" w:rsidRPr="000B3DCE" w:rsidRDefault="007B53E5" w:rsidP="007B53E5">
            <w:pPr>
              <w:pStyle w:val="NormalWeb"/>
              <w:spacing w:before="0" w:beforeAutospacing="0" w:after="120" w:line="360" w:lineRule="auto"/>
              <w:jc w:val="both"/>
              <w:rPr>
                <w:b/>
                <w:i/>
                <w:u w:val="single"/>
              </w:rPr>
            </w:pPr>
            <w:r w:rsidRPr="000B3DCE">
              <w:rPr>
                <w:b/>
                <w:i/>
                <w:u w:val="single"/>
              </w:rPr>
              <w:t>Thông tin theo h</w:t>
            </w:r>
            <w:r w:rsidR="000B3DCE">
              <w:rPr>
                <w:b/>
                <w:i/>
                <w:u w:val="single"/>
              </w:rPr>
              <w:t>à</w:t>
            </w:r>
            <w:r w:rsidRPr="000B3DCE">
              <w:rPr>
                <w:b/>
                <w:i/>
                <w:u w:val="single"/>
              </w:rPr>
              <w:t>ng ngang</w:t>
            </w:r>
          </w:p>
          <w:p w14:paraId="4C5AB44C" w14:textId="0017BBF7" w:rsidR="00E45C05" w:rsidRDefault="00EF34D5" w:rsidP="00AE5CF1">
            <w:pPr>
              <w:pStyle w:val="NormalWeb"/>
              <w:spacing w:before="0" w:beforeAutospacing="0" w:after="120" w:line="360" w:lineRule="auto"/>
              <w:jc w:val="both"/>
            </w:pPr>
            <w:r w:rsidRPr="00AE5CF1">
              <w:rPr>
                <w:b/>
                <w:bCs/>
                <w:color w:val="000000"/>
              </w:rPr>
              <w:t xml:space="preserve">Nội dung </w:t>
            </w:r>
          </w:p>
          <w:p w14:paraId="4EC39392" w14:textId="0B53E480" w:rsidR="00E45C05" w:rsidRDefault="00E45C05" w:rsidP="0049277F">
            <w:pPr>
              <w:pStyle w:val="NormalWeb"/>
              <w:numPr>
                <w:ilvl w:val="0"/>
                <w:numId w:val="290"/>
              </w:numPr>
              <w:spacing w:before="0" w:beforeAutospacing="0" w:after="120" w:line="360" w:lineRule="auto"/>
              <w:jc w:val="both"/>
              <w:textAlignment w:val="baseline"/>
              <w:rPr>
                <w:color w:val="000000"/>
              </w:rPr>
            </w:pPr>
            <w:r>
              <w:rPr>
                <w:color w:val="000000"/>
              </w:rPr>
              <w:t xml:space="preserve">UI Control: </w:t>
            </w:r>
            <w:r w:rsidR="00EF34D5">
              <w:rPr>
                <w:color w:val="000000"/>
              </w:rPr>
              <w:t>textview</w:t>
            </w:r>
          </w:p>
          <w:p w14:paraId="4001386F" w14:textId="598D701D" w:rsidR="00E45C05" w:rsidRDefault="00E45C05" w:rsidP="0049277F">
            <w:pPr>
              <w:pStyle w:val="NormalWeb"/>
              <w:numPr>
                <w:ilvl w:val="0"/>
                <w:numId w:val="290"/>
              </w:numPr>
              <w:spacing w:before="0" w:beforeAutospacing="0" w:after="120" w:line="360" w:lineRule="auto"/>
              <w:jc w:val="both"/>
              <w:textAlignment w:val="baseline"/>
              <w:rPr>
                <w:b/>
                <w:bCs/>
                <w:color w:val="000000"/>
              </w:rPr>
            </w:pPr>
            <w:r>
              <w:rPr>
                <w:color w:val="000000"/>
              </w:rPr>
              <w:t xml:space="preserve">Comments: </w:t>
            </w:r>
            <w:r w:rsidR="00EF34D5">
              <w:rPr>
                <w:color w:val="000000"/>
              </w:rPr>
              <w:t>Hiển thị</w:t>
            </w:r>
            <w:r w:rsidR="007C2291">
              <w:rPr>
                <w:color w:val="000000"/>
              </w:rPr>
              <w:t xml:space="preserve"> các dữ liệu cần thăm khám</w:t>
            </w:r>
            <w:r w:rsidR="00EF34D5">
              <w:rPr>
                <w:color w:val="000000"/>
              </w:rPr>
              <w:t xml:space="preserve"> mặc định như ảnh</w:t>
            </w:r>
            <w:r w:rsidR="007C2291">
              <w:rPr>
                <w:color w:val="000000"/>
              </w:rPr>
              <w:t xml:space="preserve">, hiển thị số lượng quân nhân khám theo nội </w:t>
            </w:r>
          </w:p>
          <w:p w14:paraId="23D000B7" w14:textId="7A3D46FC" w:rsidR="00EF34D5" w:rsidRDefault="00EF34D5" w:rsidP="00AE5CF1">
            <w:pPr>
              <w:pStyle w:val="NormalWeb"/>
              <w:spacing w:before="0" w:beforeAutospacing="0" w:after="120" w:line="360" w:lineRule="auto"/>
              <w:jc w:val="both"/>
              <w:rPr>
                <w:b/>
                <w:bCs/>
                <w:color w:val="000000"/>
              </w:rPr>
            </w:pPr>
            <w:r>
              <w:rPr>
                <w:b/>
                <w:bCs/>
                <w:color w:val="000000"/>
              </w:rPr>
              <w:t>Đối tượng</w:t>
            </w:r>
          </w:p>
          <w:p w14:paraId="09AEE8C1" w14:textId="3778793E" w:rsidR="00EF34D5" w:rsidRPr="001E39FE" w:rsidRDefault="00EF34D5" w:rsidP="00D5347A">
            <w:pPr>
              <w:pStyle w:val="NormalWeb"/>
              <w:numPr>
                <w:ilvl w:val="0"/>
                <w:numId w:val="316"/>
              </w:numPr>
              <w:spacing w:before="0" w:beforeAutospacing="0" w:after="120" w:line="360" w:lineRule="auto"/>
              <w:jc w:val="both"/>
              <w:rPr>
                <w:bCs/>
                <w:color w:val="000000"/>
              </w:rPr>
            </w:pPr>
            <w:r w:rsidRPr="001E39FE">
              <w:rPr>
                <w:bCs/>
                <w:color w:val="000000"/>
              </w:rPr>
              <w:t>Sỹ quan cấp úy</w:t>
            </w:r>
          </w:p>
          <w:p w14:paraId="09DEBF7D" w14:textId="024CDDAE" w:rsidR="00E45C05" w:rsidRDefault="00EF34D5" w:rsidP="00D5347A">
            <w:pPr>
              <w:pStyle w:val="NormalWeb"/>
              <w:numPr>
                <w:ilvl w:val="0"/>
                <w:numId w:val="316"/>
              </w:numPr>
              <w:spacing w:before="0" w:beforeAutospacing="0" w:after="120" w:line="360" w:lineRule="auto"/>
              <w:jc w:val="both"/>
              <w:rPr>
                <w:bCs/>
                <w:color w:val="000000"/>
              </w:rPr>
            </w:pPr>
            <w:r w:rsidRPr="001E39FE">
              <w:rPr>
                <w:bCs/>
                <w:color w:val="000000"/>
              </w:rPr>
              <w:t>Sỹ quan cấp tá</w:t>
            </w:r>
          </w:p>
          <w:p w14:paraId="48A4B122" w14:textId="21041CBF" w:rsidR="001E39FE" w:rsidRPr="001E39FE" w:rsidRDefault="001E39FE" w:rsidP="00AE5CF1">
            <w:pPr>
              <w:pStyle w:val="NormalWeb"/>
              <w:spacing w:before="0" w:beforeAutospacing="0" w:after="120" w:line="360" w:lineRule="auto"/>
              <w:jc w:val="both"/>
              <w:rPr>
                <w:b/>
              </w:rPr>
            </w:pPr>
            <w:r w:rsidRPr="001E39FE">
              <w:rPr>
                <w:b/>
              </w:rPr>
              <w:t xml:space="preserve">Cấp bậc </w:t>
            </w:r>
          </w:p>
          <w:p w14:paraId="775092C7" w14:textId="1523A563" w:rsidR="001E39FE" w:rsidRDefault="001E39FE" w:rsidP="00D5347A">
            <w:pPr>
              <w:pStyle w:val="NormalWeb"/>
              <w:numPr>
                <w:ilvl w:val="0"/>
                <w:numId w:val="317"/>
              </w:numPr>
              <w:spacing w:before="0" w:beforeAutospacing="0" w:after="120" w:line="360" w:lineRule="auto"/>
              <w:jc w:val="both"/>
            </w:pPr>
            <w:r>
              <w:t>Đại tá, Thượng tá</w:t>
            </w:r>
          </w:p>
          <w:p w14:paraId="5F870E5E" w14:textId="2820EC40" w:rsidR="001E39FE" w:rsidRDefault="001E39FE" w:rsidP="00D5347A">
            <w:pPr>
              <w:pStyle w:val="NormalWeb"/>
              <w:numPr>
                <w:ilvl w:val="0"/>
                <w:numId w:val="317"/>
              </w:numPr>
              <w:spacing w:before="0" w:beforeAutospacing="0" w:after="120" w:line="360" w:lineRule="auto"/>
              <w:jc w:val="both"/>
            </w:pPr>
            <w:r>
              <w:t>Trung tá, Thiếu tá</w:t>
            </w:r>
          </w:p>
          <w:p w14:paraId="12140ADA" w14:textId="73949811" w:rsidR="001E39FE" w:rsidRDefault="001E39FE" w:rsidP="00D5347A">
            <w:pPr>
              <w:pStyle w:val="NormalWeb"/>
              <w:numPr>
                <w:ilvl w:val="0"/>
                <w:numId w:val="317"/>
              </w:numPr>
              <w:spacing w:before="0" w:beforeAutospacing="0" w:after="120" w:line="360" w:lineRule="auto"/>
              <w:jc w:val="both"/>
            </w:pPr>
            <w:r>
              <w:t>Đại úy, Thượng úy</w:t>
            </w:r>
          </w:p>
          <w:p w14:paraId="269ABCD0" w14:textId="014222E4" w:rsidR="001E39FE" w:rsidRDefault="001E39FE" w:rsidP="00D5347A">
            <w:pPr>
              <w:pStyle w:val="NormalWeb"/>
              <w:numPr>
                <w:ilvl w:val="0"/>
                <w:numId w:val="317"/>
              </w:numPr>
              <w:spacing w:before="0" w:beforeAutospacing="0" w:after="120" w:line="360" w:lineRule="auto"/>
              <w:jc w:val="both"/>
            </w:pPr>
            <w:r>
              <w:t>Trung úy, Thiếu úy</w:t>
            </w:r>
          </w:p>
          <w:p w14:paraId="59E10319" w14:textId="35CF933E" w:rsidR="001E39FE" w:rsidRDefault="001E39FE" w:rsidP="00D5347A">
            <w:pPr>
              <w:pStyle w:val="NormalWeb"/>
              <w:numPr>
                <w:ilvl w:val="0"/>
                <w:numId w:val="317"/>
              </w:numPr>
              <w:spacing w:before="0" w:beforeAutospacing="0" w:after="120" w:line="360" w:lineRule="auto"/>
              <w:jc w:val="both"/>
            </w:pPr>
            <w:r>
              <w:t>Quân nhân chuyên nghiệp</w:t>
            </w:r>
          </w:p>
          <w:p w14:paraId="2F9E14C6" w14:textId="4A6D791C" w:rsidR="001E39FE" w:rsidRDefault="001E39FE" w:rsidP="00D5347A">
            <w:pPr>
              <w:pStyle w:val="NormalWeb"/>
              <w:numPr>
                <w:ilvl w:val="0"/>
                <w:numId w:val="317"/>
              </w:numPr>
              <w:spacing w:before="0" w:beforeAutospacing="0" w:after="120" w:line="360" w:lineRule="auto"/>
              <w:jc w:val="both"/>
            </w:pPr>
            <w:r>
              <w:t>Hãy quan, binh sỹ</w:t>
            </w:r>
          </w:p>
          <w:p w14:paraId="64CBFEB0" w14:textId="1AE97EBD" w:rsidR="001E39FE" w:rsidRPr="001E39FE" w:rsidRDefault="001E39FE" w:rsidP="00D5347A">
            <w:pPr>
              <w:pStyle w:val="NormalWeb"/>
              <w:numPr>
                <w:ilvl w:val="0"/>
                <w:numId w:val="317"/>
              </w:numPr>
              <w:spacing w:before="0" w:beforeAutospacing="0" w:after="120" w:line="360" w:lineRule="auto"/>
              <w:jc w:val="both"/>
            </w:pPr>
            <w:r>
              <w:t>CCQP, CN, VCQP</w:t>
            </w:r>
          </w:p>
          <w:p w14:paraId="4ECA1C26" w14:textId="2D97B221" w:rsidR="00E45C05" w:rsidRDefault="007C2291" w:rsidP="00AE5CF1">
            <w:pPr>
              <w:pStyle w:val="NormalWeb"/>
              <w:spacing w:before="0" w:beforeAutospacing="0" w:after="120" w:line="360" w:lineRule="auto"/>
              <w:jc w:val="both"/>
            </w:pPr>
            <w:r>
              <w:rPr>
                <w:b/>
                <w:bCs/>
                <w:color w:val="000000"/>
              </w:rPr>
              <w:t>Cộng</w:t>
            </w:r>
          </w:p>
          <w:p w14:paraId="6339CF4A" w14:textId="5D978422" w:rsidR="007C2291" w:rsidRDefault="007C2291" w:rsidP="00AE5CF1">
            <w:pPr>
              <w:pStyle w:val="NormalWeb"/>
              <w:spacing w:before="0" w:beforeAutospacing="0" w:after="120" w:line="360" w:lineRule="auto"/>
              <w:ind w:left="720"/>
              <w:jc w:val="both"/>
              <w:rPr>
                <w:color w:val="000000"/>
              </w:rPr>
            </w:pPr>
            <w:r>
              <w:rPr>
                <w:color w:val="000000"/>
              </w:rPr>
              <w:t>Comment: Tổng dữ liệu các quân nhân được thống kê trong bảng theo từng nội dung khám</w:t>
            </w:r>
          </w:p>
          <w:p w14:paraId="30F0C1E5" w14:textId="7CFB27D4" w:rsidR="007C2291" w:rsidRPr="007C2291" w:rsidRDefault="007C2291" w:rsidP="00AE5CF1">
            <w:pPr>
              <w:pStyle w:val="NormalWeb"/>
              <w:spacing w:before="0" w:beforeAutospacing="0" w:after="120" w:line="360" w:lineRule="auto"/>
              <w:jc w:val="both"/>
              <w:rPr>
                <w:b/>
              </w:rPr>
            </w:pPr>
            <w:r w:rsidRPr="007C2291">
              <w:rPr>
                <w:b/>
              </w:rPr>
              <w:t>Tỉ lệ</w:t>
            </w:r>
          </w:p>
          <w:p w14:paraId="2E222DE7" w14:textId="77777777" w:rsidR="00B40AE2" w:rsidRDefault="007C2291" w:rsidP="00AE5CF1">
            <w:pPr>
              <w:pStyle w:val="NormalWeb"/>
              <w:spacing w:before="0" w:beforeAutospacing="0" w:after="120" w:line="360" w:lineRule="auto"/>
              <w:ind w:left="720"/>
              <w:jc w:val="both"/>
              <w:rPr>
                <w:color w:val="000000"/>
              </w:rPr>
            </w:pPr>
            <w:r>
              <w:rPr>
                <w:color w:val="000000"/>
              </w:rPr>
              <w:t xml:space="preserve">Comment: </w:t>
            </w:r>
          </w:p>
          <w:p w14:paraId="6ADDD79F" w14:textId="1A4CCBC6" w:rsidR="00AE5CF1" w:rsidRDefault="00B40AE2" w:rsidP="00D5347A">
            <w:pPr>
              <w:pStyle w:val="NormalWeb"/>
              <w:numPr>
                <w:ilvl w:val="0"/>
                <w:numId w:val="317"/>
              </w:numPr>
              <w:spacing w:before="0" w:beforeAutospacing="0" w:after="120" w:line="360" w:lineRule="auto"/>
              <w:jc w:val="both"/>
              <w:rPr>
                <w:color w:val="000000"/>
              </w:rPr>
            </w:pPr>
            <w:r>
              <w:rPr>
                <w:color w:val="000000"/>
              </w:rPr>
              <w:t xml:space="preserve">I. Quân số, phân loại: </w:t>
            </w:r>
            <w:r w:rsidR="007C2291">
              <w:rPr>
                <w:color w:val="000000"/>
              </w:rPr>
              <w:t xml:space="preserve">Tỉ lệ trên tổng số quân nhân khám </w:t>
            </w:r>
          </w:p>
          <w:p w14:paraId="0F321E69" w14:textId="7F71B86C" w:rsidR="00B40AE2" w:rsidRDefault="00B40AE2" w:rsidP="00D5347A">
            <w:pPr>
              <w:pStyle w:val="NormalWeb"/>
              <w:numPr>
                <w:ilvl w:val="0"/>
                <w:numId w:val="317"/>
              </w:numPr>
              <w:spacing w:before="0" w:beforeAutospacing="0" w:after="120" w:line="360" w:lineRule="auto"/>
              <w:jc w:val="both"/>
              <w:rPr>
                <w:color w:val="000000"/>
              </w:rPr>
            </w:pPr>
            <w:r>
              <w:rPr>
                <w:color w:val="000000"/>
              </w:rPr>
              <w:lastRenderedPageBreak/>
              <w:t xml:space="preserve">II.Số người mắc bệnh và căn bệnh: </w:t>
            </w:r>
          </w:p>
          <w:p w14:paraId="6B11A7E5" w14:textId="12C3720A" w:rsidR="000B3DCE" w:rsidRDefault="000B3DCE" w:rsidP="000B3DCE">
            <w:pPr>
              <w:pStyle w:val="NormalWeb"/>
              <w:spacing w:before="0" w:beforeAutospacing="0" w:after="120" w:line="360" w:lineRule="auto"/>
              <w:jc w:val="both"/>
              <w:rPr>
                <w:b/>
                <w:i/>
                <w:u w:val="single"/>
              </w:rPr>
            </w:pPr>
            <w:r w:rsidRPr="000B3DCE">
              <w:rPr>
                <w:b/>
                <w:i/>
                <w:u w:val="single"/>
              </w:rPr>
              <w:t>Thông tin theo h</w:t>
            </w:r>
            <w:r>
              <w:rPr>
                <w:b/>
                <w:i/>
                <w:u w:val="single"/>
              </w:rPr>
              <w:t>à</w:t>
            </w:r>
            <w:r w:rsidRPr="000B3DCE">
              <w:rPr>
                <w:b/>
                <w:i/>
                <w:u w:val="single"/>
              </w:rPr>
              <w:t xml:space="preserve">ng </w:t>
            </w:r>
            <w:r>
              <w:rPr>
                <w:b/>
                <w:i/>
                <w:u w:val="single"/>
              </w:rPr>
              <w:t>dọc</w:t>
            </w:r>
          </w:p>
          <w:p w14:paraId="6EFAA6C6" w14:textId="5028E4B2" w:rsidR="000B3DCE" w:rsidRDefault="000B3DCE" w:rsidP="00D5347A">
            <w:pPr>
              <w:pStyle w:val="NormalWeb"/>
              <w:numPr>
                <w:ilvl w:val="0"/>
                <w:numId w:val="318"/>
              </w:numPr>
              <w:tabs>
                <w:tab w:val="left" w:pos="398"/>
                <w:tab w:val="left" w:pos="473"/>
              </w:tabs>
              <w:spacing w:before="0" w:beforeAutospacing="0" w:after="120" w:line="360" w:lineRule="auto"/>
              <w:ind w:left="722"/>
              <w:jc w:val="both"/>
              <w:rPr>
                <w:u w:val="single"/>
              </w:rPr>
            </w:pPr>
            <w:r w:rsidRPr="000B3DCE">
              <w:rPr>
                <w:u w:val="single"/>
              </w:rPr>
              <w:t>Quân số, phân loại</w:t>
            </w:r>
          </w:p>
          <w:p w14:paraId="4BDA6DFC" w14:textId="674149DE" w:rsidR="000B3DCE" w:rsidRDefault="000B3DCE" w:rsidP="000B3DCE">
            <w:pPr>
              <w:pStyle w:val="NormalWeb"/>
              <w:numPr>
                <w:ilvl w:val="1"/>
                <w:numId w:val="290"/>
              </w:numPr>
              <w:spacing w:before="0" w:beforeAutospacing="0" w:after="120" w:line="360" w:lineRule="auto"/>
              <w:ind w:left="812"/>
              <w:jc w:val="both"/>
            </w:pPr>
            <w:r w:rsidRPr="000B3DCE">
              <w:t>Quân số đơn vị</w:t>
            </w:r>
            <w:r w:rsidR="00672500">
              <w:t>: không nằm trong kho không xác định và is_delete = 0. Is_active = 1</w:t>
            </w:r>
            <w:r w:rsidR="00B677FE">
              <w:t xml:space="preserve"> </w:t>
            </w:r>
          </w:p>
          <w:p w14:paraId="1141FEED" w14:textId="2775E940" w:rsidR="000B3DCE" w:rsidRPr="00672500" w:rsidRDefault="000B3DCE" w:rsidP="000B3DCE">
            <w:pPr>
              <w:pStyle w:val="NormalWeb"/>
              <w:numPr>
                <w:ilvl w:val="1"/>
                <w:numId w:val="290"/>
              </w:numPr>
              <w:spacing w:before="0" w:beforeAutospacing="0" w:after="120" w:line="360" w:lineRule="auto"/>
              <w:ind w:left="812"/>
              <w:jc w:val="both"/>
            </w:pPr>
            <w:r>
              <w:t xml:space="preserve">Quân số đã </w:t>
            </w:r>
            <w:r w:rsidRPr="00672500">
              <w:t>khám sức khỏe</w:t>
            </w:r>
            <w:r w:rsidR="00672500" w:rsidRPr="00672500">
              <w:t xml:space="preserve">: Thuộc quân số đơn vị và </w:t>
            </w:r>
            <w:r w:rsidR="00672500" w:rsidRPr="00672500">
              <w:rPr>
                <w:b/>
              </w:rPr>
              <w:t>medical_</w:t>
            </w:r>
            <w:proofErr w:type="gramStart"/>
            <w:r w:rsidR="00672500" w:rsidRPr="00672500">
              <w:rPr>
                <w:b/>
              </w:rPr>
              <w:t>records.type</w:t>
            </w:r>
            <w:proofErr w:type="gramEnd"/>
            <w:r w:rsidR="00672500" w:rsidRPr="00672500">
              <w:rPr>
                <w:b/>
              </w:rPr>
              <w:t>_of_examination = 6</w:t>
            </w:r>
            <w:r w:rsidR="00B677FE">
              <w:rPr>
                <w:b/>
              </w:rPr>
              <w:t xml:space="preserve">, </w:t>
            </w:r>
            <w:r w:rsidR="00B677FE">
              <w:t>đếm theo đơn vị, cấp bậc, năm hoặc đợt khám</w:t>
            </w:r>
          </w:p>
          <w:p w14:paraId="3063EF40" w14:textId="57440359" w:rsidR="00220244" w:rsidRDefault="00672500" w:rsidP="000B3DCE">
            <w:pPr>
              <w:pStyle w:val="NormalWeb"/>
              <w:numPr>
                <w:ilvl w:val="1"/>
                <w:numId w:val="290"/>
              </w:numPr>
              <w:spacing w:before="0" w:beforeAutospacing="0" w:after="120" w:line="360" w:lineRule="auto"/>
              <w:ind w:left="812"/>
              <w:jc w:val="both"/>
            </w:pPr>
            <w:r>
              <w:t>Phân loại: Là quân nhân thuộc Quân số đã khám sức khỏe</w:t>
            </w:r>
          </w:p>
          <w:p w14:paraId="7C51EFB5" w14:textId="290A2BBB" w:rsidR="00672500" w:rsidRDefault="00220244" w:rsidP="004F15F4">
            <w:pPr>
              <w:pStyle w:val="NormalWeb"/>
              <w:numPr>
                <w:ilvl w:val="0"/>
                <w:numId w:val="290"/>
              </w:numPr>
              <w:tabs>
                <w:tab w:val="clear" w:pos="720"/>
              </w:tabs>
              <w:spacing w:before="0" w:beforeAutospacing="0" w:after="120" w:line="360" w:lineRule="auto"/>
              <w:ind w:left="1191"/>
              <w:jc w:val="both"/>
            </w:pPr>
            <w:r>
              <w:t xml:space="preserve">Loại 1: </w:t>
            </w:r>
            <w:r w:rsidR="004F15F4">
              <w:t>health_type = 1</w:t>
            </w:r>
          </w:p>
          <w:p w14:paraId="72D53672" w14:textId="43F7CE3A" w:rsidR="004F15F4" w:rsidRDefault="004F15F4" w:rsidP="004F15F4">
            <w:pPr>
              <w:pStyle w:val="NormalWeb"/>
              <w:numPr>
                <w:ilvl w:val="0"/>
                <w:numId w:val="290"/>
              </w:numPr>
              <w:tabs>
                <w:tab w:val="clear" w:pos="720"/>
              </w:tabs>
              <w:spacing w:before="0" w:beforeAutospacing="0" w:after="120" w:line="360" w:lineRule="auto"/>
              <w:ind w:left="1191"/>
              <w:jc w:val="both"/>
            </w:pPr>
            <w:r>
              <w:t>Loại 2: health_type = 2</w:t>
            </w:r>
          </w:p>
          <w:p w14:paraId="7896A633" w14:textId="3E28D3DF" w:rsidR="004F15F4" w:rsidRDefault="004F15F4" w:rsidP="004F15F4">
            <w:pPr>
              <w:pStyle w:val="NormalWeb"/>
              <w:numPr>
                <w:ilvl w:val="0"/>
                <w:numId w:val="290"/>
              </w:numPr>
              <w:tabs>
                <w:tab w:val="clear" w:pos="720"/>
              </w:tabs>
              <w:spacing w:before="0" w:beforeAutospacing="0" w:after="120" w:line="360" w:lineRule="auto"/>
              <w:ind w:left="1191"/>
              <w:jc w:val="both"/>
            </w:pPr>
            <w:r>
              <w:t>Loại 3: health_type = 3</w:t>
            </w:r>
          </w:p>
          <w:p w14:paraId="4672FD38" w14:textId="7B01CAA8" w:rsidR="004F15F4" w:rsidRDefault="004F15F4" w:rsidP="004F15F4">
            <w:pPr>
              <w:pStyle w:val="NormalWeb"/>
              <w:numPr>
                <w:ilvl w:val="0"/>
                <w:numId w:val="290"/>
              </w:numPr>
              <w:tabs>
                <w:tab w:val="clear" w:pos="720"/>
              </w:tabs>
              <w:spacing w:before="0" w:beforeAutospacing="0" w:after="120" w:line="360" w:lineRule="auto"/>
              <w:ind w:left="1191"/>
              <w:jc w:val="both"/>
            </w:pPr>
            <w:r>
              <w:t>Loại 4: health_type = 4</w:t>
            </w:r>
          </w:p>
          <w:p w14:paraId="0EC87CE1" w14:textId="759022C0" w:rsidR="004F15F4" w:rsidRPr="004F15F4" w:rsidRDefault="004F15F4" w:rsidP="00D5347A">
            <w:pPr>
              <w:pStyle w:val="NormalWeb"/>
              <w:numPr>
                <w:ilvl w:val="0"/>
                <w:numId w:val="318"/>
              </w:numPr>
              <w:tabs>
                <w:tab w:val="left" w:pos="398"/>
                <w:tab w:val="left" w:pos="473"/>
              </w:tabs>
              <w:spacing w:before="0" w:beforeAutospacing="0" w:after="120" w:line="360" w:lineRule="auto"/>
              <w:ind w:left="651"/>
              <w:jc w:val="both"/>
              <w:rPr>
                <w:u w:val="single"/>
              </w:rPr>
            </w:pPr>
            <w:r w:rsidRPr="004F15F4">
              <w:rPr>
                <w:u w:val="single"/>
              </w:rPr>
              <w:t>Số người mắc bệnh và căn bệnh</w:t>
            </w:r>
          </w:p>
          <w:p w14:paraId="13B7EEBC" w14:textId="0E6E50C0" w:rsidR="00AE5CF1" w:rsidRDefault="004F15F4" w:rsidP="00AE5CF1">
            <w:pPr>
              <w:pStyle w:val="NormalWeb"/>
              <w:spacing w:before="0" w:beforeAutospacing="0" w:after="120" w:line="360" w:lineRule="auto"/>
              <w:jc w:val="both"/>
              <w:rPr>
                <w:b/>
                <w:color w:val="000000"/>
              </w:rPr>
            </w:pPr>
            <w:r w:rsidRPr="004F15F4">
              <w:rPr>
                <w:b/>
                <w:color w:val="000000"/>
              </w:rPr>
              <w:t>Nội khoa, ngoại khoa</w:t>
            </w:r>
          </w:p>
          <w:p w14:paraId="391C85DB" w14:textId="6DA75B3E" w:rsidR="004F15F4" w:rsidRDefault="004F15F4" w:rsidP="00B677FE">
            <w:pPr>
              <w:pStyle w:val="NormalWeb"/>
              <w:numPr>
                <w:ilvl w:val="0"/>
                <w:numId w:val="40"/>
              </w:numPr>
              <w:spacing w:before="0" w:beforeAutospacing="0" w:after="120" w:line="360" w:lineRule="auto"/>
              <w:jc w:val="both"/>
              <w:rPr>
                <w:color w:val="000000"/>
              </w:rPr>
            </w:pPr>
            <w:r>
              <w:rPr>
                <w:color w:val="000000"/>
              </w:rPr>
              <w:t>Tổng số người mắc bệnh</w:t>
            </w:r>
            <w:r w:rsidR="00F41C78">
              <w:rPr>
                <w:color w:val="000000"/>
              </w:rPr>
              <w:t xml:space="preserve">: </w:t>
            </w:r>
            <w:r w:rsidR="00B677FE">
              <w:rPr>
                <w:color w:val="000000"/>
              </w:rPr>
              <w:t xml:space="preserve">Là Quân số đã khám sức khỏe và </w:t>
            </w:r>
            <w:r w:rsidR="00F4337C">
              <w:rPr>
                <w:color w:val="000000"/>
              </w:rPr>
              <w:t xml:space="preserve">các </w:t>
            </w:r>
            <w:r w:rsidR="00B453AB">
              <w:rPr>
                <w:color w:val="000000"/>
              </w:rPr>
              <w:t>loại sức khỏe</w:t>
            </w:r>
            <w:r w:rsidR="00F4337C">
              <w:rPr>
                <w:color w:val="000000"/>
              </w:rPr>
              <w:t xml:space="preserve"> nội khoa ngoại </w:t>
            </w:r>
            <w:r w:rsidR="00B453AB">
              <w:rPr>
                <w:color w:val="000000"/>
              </w:rPr>
              <w:t>khoa ở mức 2, 3, 4.</w:t>
            </w:r>
          </w:p>
          <w:p w14:paraId="14D8FA9A" w14:textId="0AC443F9" w:rsidR="00B677FE" w:rsidRPr="00BF4C25" w:rsidRDefault="00B677FE" w:rsidP="00B677FE">
            <w:pPr>
              <w:pStyle w:val="NormalWeb"/>
              <w:numPr>
                <w:ilvl w:val="0"/>
                <w:numId w:val="40"/>
              </w:numPr>
              <w:spacing w:before="0" w:beforeAutospacing="0" w:after="120" w:line="360" w:lineRule="auto"/>
              <w:jc w:val="both"/>
              <w:rPr>
                <w:b/>
                <w:color w:val="000000"/>
              </w:rPr>
            </w:pPr>
            <w:r>
              <w:rPr>
                <w:color w:val="000000"/>
              </w:rPr>
              <w:t>Tổng số căn bệnh</w:t>
            </w:r>
            <w:r w:rsidR="00087F0D">
              <w:rPr>
                <w:color w:val="000000"/>
              </w:rPr>
              <w:t>:</w:t>
            </w:r>
            <w:r w:rsidR="00BF4C25">
              <w:rPr>
                <w:color w:val="000000"/>
              </w:rPr>
              <w:t xml:space="preserve"> Các bệnh được liệt kê lấy theo mã bệnh từ TT37 trong bảng </w:t>
            </w:r>
            <w:r w:rsidR="00BF4C25" w:rsidRPr="00BF4C25">
              <w:rPr>
                <w:b/>
                <w:color w:val="000000"/>
              </w:rPr>
              <w:t>cats_diseases_groups</w:t>
            </w:r>
          </w:p>
          <w:p w14:paraId="4B0DA780" w14:textId="421B9C0E" w:rsidR="00087F0D" w:rsidRDefault="00087F0D" w:rsidP="00087F0D">
            <w:pPr>
              <w:pStyle w:val="NormalWeb"/>
              <w:numPr>
                <w:ilvl w:val="1"/>
                <w:numId w:val="290"/>
              </w:numPr>
              <w:spacing w:before="0" w:beforeAutospacing="0" w:after="120" w:line="360" w:lineRule="auto"/>
              <w:ind w:left="831"/>
              <w:jc w:val="both"/>
              <w:rPr>
                <w:color w:val="000000"/>
              </w:rPr>
            </w:pPr>
            <w:r>
              <w:rPr>
                <w:color w:val="000000"/>
              </w:rPr>
              <w:t xml:space="preserve">Tim mạch: </w:t>
            </w:r>
          </w:p>
          <w:p w14:paraId="6FA5D969" w14:textId="713F48B4" w:rsidR="00087F0D" w:rsidRDefault="00087F0D" w:rsidP="00087F0D">
            <w:pPr>
              <w:pStyle w:val="NormalWeb"/>
              <w:numPr>
                <w:ilvl w:val="0"/>
                <w:numId w:val="290"/>
              </w:numPr>
              <w:tabs>
                <w:tab w:val="clear" w:pos="720"/>
              </w:tabs>
              <w:spacing w:before="0" w:beforeAutospacing="0" w:after="120" w:line="360" w:lineRule="auto"/>
              <w:ind w:left="1191"/>
              <w:jc w:val="both"/>
              <w:rPr>
                <w:color w:val="000000"/>
              </w:rPr>
            </w:pPr>
            <w:r>
              <w:rPr>
                <w:color w:val="000000"/>
              </w:rPr>
              <w:t>Loại 2: heart_type = 2</w:t>
            </w:r>
          </w:p>
          <w:p w14:paraId="70F06DC8" w14:textId="7CEE0CB8" w:rsidR="00087F0D" w:rsidRDefault="00087F0D" w:rsidP="00087F0D">
            <w:pPr>
              <w:pStyle w:val="NormalWeb"/>
              <w:numPr>
                <w:ilvl w:val="0"/>
                <w:numId w:val="290"/>
              </w:numPr>
              <w:tabs>
                <w:tab w:val="clear" w:pos="720"/>
              </w:tabs>
              <w:spacing w:before="0" w:beforeAutospacing="0" w:after="120" w:line="360" w:lineRule="auto"/>
              <w:ind w:left="1191"/>
              <w:jc w:val="both"/>
              <w:rPr>
                <w:color w:val="000000"/>
              </w:rPr>
            </w:pPr>
            <w:r>
              <w:rPr>
                <w:color w:val="000000"/>
              </w:rPr>
              <w:t>Loại 3: heart_type = 3</w:t>
            </w:r>
          </w:p>
          <w:p w14:paraId="3DA7CB30" w14:textId="27962E7F" w:rsidR="00F93578" w:rsidRDefault="00087F0D"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Loại 4: heart_type = 4</w:t>
            </w:r>
          </w:p>
          <w:p w14:paraId="3288E88B"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 xml:space="preserve">Bệnh tăng huyết áp: </w:t>
            </w:r>
          </w:p>
          <w:p w14:paraId="6F33A234"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Rối loạn nhịp, dẫn chuyền</w:t>
            </w:r>
          </w:p>
          <w:p w14:paraId="49612199" w14:textId="77777777"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Triệu chứng bệnh mạch vành</w:t>
            </w:r>
          </w:p>
          <w:p w14:paraId="478292F5" w14:textId="26704E0C" w:rsidR="00B40AE2" w:rsidRDefault="00B40AE2" w:rsidP="00F93578">
            <w:pPr>
              <w:pStyle w:val="NormalWeb"/>
              <w:numPr>
                <w:ilvl w:val="0"/>
                <w:numId w:val="290"/>
              </w:numPr>
              <w:tabs>
                <w:tab w:val="clear" w:pos="720"/>
              </w:tabs>
              <w:spacing w:before="0" w:beforeAutospacing="0" w:after="120" w:line="360" w:lineRule="auto"/>
              <w:ind w:left="1191"/>
              <w:jc w:val="both"/>
              <w:rPr>
                <w:color w:val="000000"/>
              </w:rPr>
            </w:pPr>
            <w:r>
              <w:rPr>
                <w:color w:val="000000"/>
              </w:rPr>
              <w:t xml:space="preserve">Bệnh tim mạch khác </w:t>
            </w:r>
          </w:p>
          <w:p w14:paraId="3D6EEABE" w14:textId="4B7CCD39" w:rsidR="00BF4C25" w:rsidRDefault="00BF4C25" w:rsidP="00BF4C25">
            <w:pPr>
              <w:pStyle w:val="NormalWeb"/>
              <w:numPr>
                <w:ilvl w:val="0"/>
                <w:numId w:val="38"/>
              </w:numPr>
              <w:spacing w:before="0" w:beforeAutospacing="0" w:after="120" w:line="360" w:lineRule="auto"/>
              <w:jc w:val="both"/>
              <w:rPr>
                <w:color w:val="000000"/>
              </w:rPr>
            </w:pPr>
            <w:r>
              <w:rPr>
                <w:color w:val="000000"/>
              </w:rPr>
              <w:lastRenderedPageBreak/>
              <w:t>Hô hấp</w:t>
            </w:r>
          </w:p>
          <w:p w14:paraId="0DD9E15F" w14:textId="3F7559BE" w:rsidR="00BF4C25" w:rsidRDefault="00BF4C25" w:rsidP="00BF4C25">
            <w:pPr>
              <w:pStyle w:val="NormalWeb"/>
              <w:numPr>
                <w:ilvl w:val="0"/>
                <w:numId w:val="38"/>
              </w:numPr>
              <w:spacing w:before="0" w:beforeAutospacing="0" w:after="120" w:line="360" w:lineRule="auto"/>
              <w:jc w:val="both"/>
              <w:rPr>
                <w:color w:val="000000"/>
              </w:rPr>
            </w:pPr>
            <w:r>
              <w:rPr>
                <w:color w:val="000000"/>
              </w:rPr>
              <w:t>Tiêu hóa</w:t>
            </w:r>
          </w:p>
          <w:p w14:paraId="1400979B" w14:textId="49C5C1DF" w:rsidR="00BF4C25" w:rsidRDefault="00BF4C25" w:rsidP="00BF4C25">
            <w:pPr>
              <w:pStyle w:val="NormalWeb"/>
              <w:numPr>
                <w:ilvl w:val="0"/>
                <w:numId w:val="38"/>
              </w:numPr>
              <w:spacing w:before="0" w:beforeAutospacing="0" w:after="120" w:line="360" w:lineRule="auto"/>
              <w:jc w:val="both"/>
              <w:rPr>
                <w:color w:val="000000"/>
              </w:rPr>
            </w:pPr>
            <w:r>
              <w:rPr>
                <w:color w:val="000000"/>
              </w:rPr>
              <w:t>Thận-Tiết niệu-Sinh dục</w:t>
            </w:r>
          </w:p>
          <w:p w14:paraId="42AB6F57" w14:textId="303580A4" w:rsidR="00BF4C25" w:rsidRDefault="00BF4C25" w:rsidP="00BF4C25">
            <w:pPr>
              <w:pStyle w:val="NormalWeb"/>
              <w:numPr>
                <w:ilvl w:val="0"/>
                <w:numId w:val="38"/>
              </w:numPr>
              <w:spacing w:before="0" w:beforeAutospacing="0" w:after="120" w:line="360" w:lineRule="auto"/>
              <w:jc w:val="both"/>
              <w:rPr>
                <w:color w:val="000000"/>
              </w:rPr>
            </w:pPr>
            <w:r>
              <w:rPr>
                <w:color w:val="000000"/>
              </w:rPr>
              <w:t>Cơ, xương, khớp</w:t>
            </w:r>
          </w:p>
          <w:p w14:paraId="0F94DEBC" w14:textId="0507E644" w:rsidR="00BF4C25" w:rsidRDefault="00BF4C25" w:rsidP="00BF4C25">
            <w:pPr>
              <w:pStyle w:val="NormalWeb"/>
              <w:numPr>
                <w:ilvl w:val="0"/>
                <w:numId w:val="38"/>
              </w:numPr>
              <w:spacing w:before="0" w:beforeAutospacing="0" w:after="120" w:line="360" w:lineRule="auto"/>
              <w:jc w:val="both"/>
              <w:rPr>
                <w:color w:val="000000"/>
              </w:rPr>
            </w:pPr>
            <w:r>
              <w:rPr>
                <w:color w:val="000000"/>
              </w:rPr>
              <w:t>Thần kinh, tâm thần</w:t>
            </w:r>
          </w:p>
          <w:p w14:paraId="1B197614" w14:textId="3BDBEF58" w:rsidR="00BF4C25" w:rsidRDefault="00BF4C25" w:rsidP="00BF4C25">
            <w:pPr>
              <w:pStyle w:val="NormalWeb"/>
              <w:numPr>
                <w:ilvl w:val="0"/>
                <w:numId w:val="38"/>
              </w:numPr>
              <w:spacing w:before="0" w:beforeAutospacing="0" w:after="120" w:line="360" w:lineRule="auto"/>
              <w:jc w:val="both"/>
              <w:rPr>
                <w:color w:val="000000"/>
              </w:rPr>
            </w:pPr>
            <w:r>
              <w:rPr>
                <w:color w:val="000000"/>
              </w:rPr>
              <w:t>Nội tiết, chuyển hóa</w:t>
            </w:r>
          </w:p>
          <w:p w14:paraId="7F79E3B3" w14:textId="6180EBED" w:rsidR="00BF4C25" w:rsidRDefault="00BF4C25" w:rsidP="00BF4C25">
            <w:pPr>
              <w:pStyle w:val="NormalWeb"/>
              <w:numPr>
                <w:ilvl w:val="0"/>
                <w:numId w:val="38"/>
              </w:numPr>
              <w:spacing w:before="0" w:beforeAutospacing="0" w:after="120" w:line="360" w:lineRule="auto"/>
              <w:jc w:val="both"/>
              <w:rPr>
                <w:color w:val="000000"/>
              </w:rPr>
            </w:pPr>
            <w:r>
              <w:rPr>
                <w:color w:val="000000"/>
              </w:rPr>
              <w:t>Bệnh phụ sản</w:t>
            </w:r>
          </w:p>
          <w:p w14:paraId="29E7C03C" w14:textId="12CBA1B8" w:rsidR="00BF4C25" w:rsidRDefault="00BF4C25" w:rsidP="00BF4C25">
            <w:pPr>
              <w:pStyle w:val="NormalWeb"/>
              <w:numPr>
                <w:ilvl w:val="0"/>
                <w:numId w:val="38"/>
              </w:numPr>
              <w:spacing w:before="0" w:beforeAutospacing="0" w:after="120" w:line="360" w:lineRule="auto"/>
              <w:jc w:val="both"/>
              <w:rPr>
                <w:color w:val="000000"/>
              </w:rPr>
            </w:pPr>
            <w:r>
              <w:rPr>
                <w:color w:val="000000"/>
              </w:rPr>
              <w:t>Da liễu</w:t>
            </w:r>
          </w:p>
          <w:p w14:paraId="2907D647" w14:textId="3E98E723" w:rsidR="00BF4C25" w:rsidRDefault="00BF4C25" w:rsidP="00BF4C25">
            <w:pPr>
              <w:pStyle w:val="NormalWeb"/>
              <w:numPr>
                <w:ilvl w:val="0"/>
                <w:numId w:val="38"/>
              </w:numPr>
              <w:spacing w:before="0" w:beforeAutospacing="0" w:after="120" w:line="360" w:lineRule="auto"/>
              <w:jc w:val="both"/>
              <w:rPr>
                <w:color w:val="000000"/>
              </w:rPr>
            </w:pPr>
            <w:r>
              <w:rPr>
                <w:color w:val="000000"/>
              </w:rPr>
              <w:t>Bệnh nội khoa, ngoại khoa khác</w:t>
            </w:r>
          </w:p>
          <w:p w14:paraId="0AE7F9AB" w14:textId="556A7760" w:rsidR="00BF4C25" w:rsidRDefault="00B453AB" w:rsidP="00BF4C25">
            <w:pPr>
              <w:pStyle w:val="NormalWeb"/>
              <w:spacing w:before="0" w:beforeAutospacing="0" w:after="120" w:line="360" w:lineRule="auto"/>
              <w:jc w:val="both"/>
              <w:rPr>
                <w:b/>
                <w:color w:val="000000"/>
              </w:rPr>
            </w:pPr>
            <w:r>
              <w:rPr>
                <w:b/>
                <w:color w:val="000000"/>
              </w:rPr>
              <w:t>Mắt</w:t>
            </w:r>
          </w:p>
          <w:p w14:paraId="7139A6BB" w14:textId="1AD071C2" w:rsidR="00B453AB" w:rsidRDefault="00B453AB" w:rsidP="00B453AB">
            <w:pPr>
              <w:pStyle w:val="NormalWeb"/>
              <w:numPr>
                <w:ilvl w:val="0"/>
                <w:numId w:val="40"/>
              </w:numPr>
              <w:spacing w:before="0" w:beforeAutospacing="0" w:after="120" w:line="360" w:lineRule="auto"/>
              <w:jc w:val="both"/>
              <w:rPr>
                <w:color w:val="000000"/>
              </w:rPr>
            </w:pPr>
            <w:r>
              <w:rPr>
                <w:color w:val="000000"/>
              </w:rPr>
              <w:t>Tổng số người mắc bệnh: Là Quân số đã khám sức khỏe và loại sức khỏe mắt ở mức 2, 3, 4.</w:t>
            </w:r>
          </w:p>
          <w:p w14:paraId="70726FD8" w14:textId="018A6866"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Loại 1: eye</w:t>
            </w:r>
            <w:r w:rsidR="00C45472">
              <w:rPr>
                <w:color w:val="000000"/>
              </w:rPr>
              <w:t>_type = 2</w:t>
            </w:r>
          </w:p>
          <w:p w14:paraId="391CE5B3" w14:textId="7D10B220"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Loại 2</w:t>
            </w:r>
            <w:r w:rsidR="00C45472">
              <w:rPr>
                <w:color w:val="000000"/>
              </w:rPr>
              <w:t>: eye_type = 3</w:t>
            </w:r>
          </w:p>
          <w:p w14:paraId="73915029" w14:textId="6503BD86"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Loại 3</w:t>
            </w:r>
            <w:r w:rsidR="00C45472">
              <w:rPr>
                <w:color w:val="000000"/>
              </w:rPr>
              <w:t>: eye_type = 4</w:t>
            </w:r>
          </w:p>
          <w:p w14:paraId="4FAED574" w14:textId="007A1D22" w:rsidR="00B453AB" w:rsidRDefault="00B453AB" w:rsidP="00B453AB">
            <w:pPr>
              <w:pStyle w:val="NormalWeb"/>
              <w:spacing w:before="0" w:beforeAutospacing="0" w:after="120" w:line="360" w:lineRule="auto"/>
              <w:jc w:val="both"/>
              <w:rPr>
                <w:b/>
                <w:color w:val="000000"/>
              </w:rPr>
            </w:pPr>
            <w:r w:rsidRPr="00B453AB">
              <w:rPr>
                <w:b/>
                <w:color w:val="000000"/>
              </w:rPr>
              <w:t>Tai-Mũi-Họng</w:t>
            </w:r>
          </w:p>
          <w:p w14:paraId="3E378463" w14:textId="7254A635" w:rsidR="00B453AB" w:rsidRDefault="00B453AB" w:rsidP="00B453AB">
            <w:pPr>
              <w:pStyle w:val="NormalWeb"/>
              <w:numPr>
                <w:ilvl w:val="0"/>
                <w:numId w:val="40"/>
              </w:numPr>
              <w:spacing w:before="0" w:beforeAutospacing="0" w:after="120" w:line="360" w:lineRule="auto"/>
              <w:jc w:val="both"/>
              <w:rPr>
                <w:color w:val="000000"/>
              </w:rPr>
            </w:pPr>
            <w:r>
              <w:rPr>
                <w:color w:val="000000"/>
              </w:rPr>
              <w:t>Tổng số người mắc bệnh: Là Quân số đã khám sức khỏe và loại sức khỏe tai, mũi, họng ở mức 2, 3, 4.</w:t>
            </w:r>
          </w:p>
          <w:p w14:paraId="72DEB0FD" w14:textId="44220DAA"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2</w:t>
            </w:r>
            <w:r>
              <w:rPr>
                <w:color w:val="000000"/>
              </w:rPr>
              <w:t>:</w:t>
            </w:r>
            <w:r w:rsidR="00C45472">
              <w:rPr>
                <w:color w:val="000000"/>
              </w:rPr>
              <w:t xml:space="preserve"> ear_nose_throat_type = 2</w:t>
            </w:r>
          </w:p>
          <w:p w14:paraId="6438D0BF" w14:textId="752002E5"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3: ear_nose_throat_type = 3</w:t>
            </w:r>
          </w:p>
          <w:p w14:paraId="72AD0C85" w14:textId="314B2275"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 xml:space="preserve">Loại </w:t>
            </w:r>
            <w:r w:rsidR="00C45472">
              <w:rPr>
                <w:color w:val="000000"/>
              </w:rPr>
              <w:t>4: ear_nose_throat_type = 4</w:t>
            </w:r>
          </w:p>
          <w:p w14:paraId="2A75C0FD" w14:textId="4077292A" w:rsidR="00C45472" w:rsidRPr="00C45472" w:rsidRDefault="00C45472" w:rsidP="00C45472">
            <w:pPr>
              <w:pStyle w:val="NormalWeb"/>
              <w:spacing w:before="0" w:beforeAutospacing="0" w:after="120" w:line="360" w:lineRule="auto"/>
              <w:jc w:val="both"/>
              <w:rPr>
                <w:b/>
                <w:color w:val="000000"/>
              </w:rPr>
            </w:pPr>
            <w:r w:rsidRPr="00C45472">
              <w:rPr>
                <w:b/>
                <w:color w:val="000000"/>
              </w:rPr>
              <w:t>Răng hàm mặt</w:t>
            </w:r>
          </w:p>
          <w:p w14:paraId="0EFF14A8" w14:textId="17A20879" w:rsidR="00B453AB" w:rsidRDefault="00B453AB" w:rsidP="00B453AB">
            <w:pPr>
              <w:pStyle w:val="NormalWeb"/>
              <w:numPr>
                <w:ilvl w:val="0"/>
                <w:numId w:val="40"/>
              </w:numPr>
              <w:spacing w:before="0" w:beforeAutospacing="0" w:after="120" w:line="360" w:lineRule="auto"/>
              <w:jc w:val="both"/>
              <w:rPr>
                <w:color w:val="000000"/>
              </w:rPr>
            </w:pPr>
            <w:r>
              <w:rPr>
                <w:color w:val="000000"/>
              </w:rPr>
              <w:t xml:space="preserve">Tổng số người mắc bệnh: Là Quân số đã khám sức khỏe và loại sức khỏe </w:t>
            </w:r>
            <w:r w:rsidR="00E02972">
              <w:rPr>
                <w:color w:val="000000"/>
              </w:rPr>
              <w:t>ră</w:t>
            </w:r>
            <w:r>
              <w:rPr>
                <w:color w:val="000000"/>
              </w:rPr>
              <w:t>ng, hàm, mặt ở mức 2, 3, 4.</w:t>
            </w:r>
          </w:p>
          <w:p w14:paraId="6AC83A3C" w14:textId="4D07BB8D" w:rsidR="00B453AB" w:rsidRPr="00C45472" w:rsidRDefault="00B453AB" w:rsidP="00B453AB">
            <w:pPr>
              <w:pStyle w:val="NormalWeb"/>
              <w:numPr>
                <w:ilvl w:val="0"/>
                <w:numId w:val="290"/>
              </w:numPr>
              <w:spacing w:before="0" w:beforeAutospacing="0" w:after="120" w:line="360" w:lineRule="auto"/>
              <w:jc w:val="both"/>
              <w:rPr>
                <w:b/>
              </w:rPr>
            </w:pPr>
            <w:r w:rsidRPr="00C45472">
              <w:t xml:space="preserve">Loại </w:t>
            </w:r>
            <w:r w:rsidR="00C45472">
              <w:t>2</w:t>
            </w:r>
            <w:r w:rsidRPr="00C45472">
              <w:t>:</w:t>
            </w:r>
            <w:r w:rsidR="00C45472" w:rsidRPr="00C45472">
              <w:t xml:space="preserve"> tooth_type =</w:t>
            </w:r>
            <w:r w:rsidR="00C45472">
              <w:t xml:space="preserve"> </w:t>
            </w:r>
            <w:r w:rsidR="00C45472" w:rsidRPr="00C45472">
              <w:t>2</w:t>
            </w:r>
          </w:p>
          <w:p w14:paraId="1E6F1266" w14:textId="39371D8D" w:rsidR="00B453AB" w:rsidRPr="00B453AB" w:rsidRDefault="00B453AB" w:rsidP="00B453AB">
            <w:pPr>
              <w:pStyle w:val="NormalWeb"/>
              <w:numPr>
                <w:ilvl w:val="0"/>
                <w:numId w:val="290"/>
              </w:numPr>
              <w:spacing w:before="0" w:beforeAutospacing="0" w:after="120" w:line="360" w:lineRule="auto"/>
              <w:jc w:val="both"/>
              <w:rPr>
                <w:b/>
                <w:color w:val="000000"/>
              </w:rPr>
            </w:pPr>
            <w:r>
              <w:rPr>
                <w:color w:val="000000"/>
              </w:rPr>
              <w:t xml:space="preserve">Loại </w:t>
            </w:r>
            <w:r w:rsidR="00C45472">
              <w:rPr>
                <w:color w:val="000000"/>
              </w:rPr>
              <w:t xml:space="preserve">3: </w:t>
            </w:r>
            <w:r w:rsidR="00C45472" w:rsidRPr="00C45472">
              <w:t>tooth_type =</w:t>
            </w:r>
            <w:r w:rsidR="00C45472">
              <w:t xml:space="preserve"> 3</w:t>
            </w:r>
          </w:p>
          <w:p w14:paraId="26219D9C" w14:textId="401BF9B6"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lastRenderedPageBreak/>
              <w:t xml:space="preserve">Loại </w:t>
            </w:r>
            <w:r w:rsidR="00C45472">
              <w:rPr>
                <w:color w:val="000000"/>
              </w:rPr>
              <w:t xml:space="preserve">4: </w:t>
            </w:r>
            <w:r w:rsidR="00C45472" w:rsidRPr="00C45472">
              <w:t>tooth_type =</w:t>
            </w:r>
            <w:r w:rsidR="00C45472">
              <w:t xml:space="preserve"> 4</w:t>
            </w:r>
          </w:p>
          <w:p w14:paraId="02C65D89" w14:textId="32EA26EF" w:rsidR="00B453AB" w:rsidRDefault="00B453AB" w:rsidP="00B453AB">
            <w:pPr>
              <w:pStyle w:val="NormalWeb"/>
              <w:spacing w:before="0" w:beforeAutospacing="0" w:after="120" w:line="360" w:lineRule="auto"/>
              <w:jc w:val="both"/>
              <w:rPr>
                <w:b/>
                <w:color w:val="000000"/>
              </w:rPr>
            </w:pPr>
            <w:r w:rsidRPr="00B453AB">
              <w:rPr>
                <w:b/>
                <w:color w:val="000000"/>
              </w:rPr>
              <w:t>Tần suất mắc bệnh</w:t>
            </w:r>
          </w:p>
          <w:p w14:paraId="67BC4F35" w14:textId="05EDFAE8" w:rsidR="00B453AB" w:rsidRP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1 căn bệnh</w:t>
            </w:r>
            <w:r>
              <w:rPr>
                <w:color w:val="000000"/>
              </w:rPr>
              <w:t xml:space="preserve">: </w:t>
            </w:r>
          </w:p>
          <w:p w14:paraId="51444C27" w14:textId="739671F5" w:rsidR="00B453AB" w:rsidRP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2 căn bệnh</w:t>
            </w:r>
          </w:p>
          <w:p w14:paraId="6D9EB6CB" w14:textId="5E38C753" w:rsidR="00B453AB" w:rsidRDefault="00B453AB" w:rsidP="00B453AB">
            <w:pPr>
              <w:pStyle w:val="NormalWeb"/>
              <w:numPr>
                <w:ilvl w:val="0"/>
                <w:numId w:val="290"/>
              </w:numPr>
              <w:spacing w:before="0" w:beforeAutospacing="0" w:after="120" w:line="360" w:lineRule="auto"/>
              <w:jc w:val="both"/>
              <w:rPr>
                <w:color w:val="000000"/>
              </w:rPr>
            </w:pPr>
            <w:r w:rsidRPr="00B453AB">
              <w:rPr>
                <w:color w:val="000000"/>
              </w:rPr>
              <w:t>Mắc 3 căn bệnh trở lên</w:t>
            </w:r>
          </w:p>
          <w:p w14:paraId="4343AE04" w14:textId="3089D5DE" w:rsidR="00B453AB" w:rsidRDefault="00B453AB" w:rsidP="00B453AB">
            <w:pPr>
              <w:pStyle w:val="NormalWeb"/>
              <w:numPr>
                <w:ilvl w:val="0"/>
                <w:numId w:val="290"/>
              </w:numPr>
              <w:spacing w:before="0" w:beforeAutospacing="0" w:after="120" w:line="360" w:lineRule="auto"/>
              <w:jc w:val="both"/>
              <w:rPr>
                <w:color w:val="000000"/>
              </w:rPr>
            </w:pPr>
            <w:r>
              <w:rPr>
                <w:color w:val="000000"/>
              </w:rPr>
              <w:t>Không mắc bệnh</w:t>
            </w:r>
          </w:p>
          <w:p w14:paraId="56E3917F" w14:textId="39981213" w:rsidR="00B453AB" w:rsidRPr="00E02972" w:rsidRDefault="00E02972" w:rsidP="00D5347A">
            <w:pPr>
              <w:pStyle w:val="NormalWeb"/>
              <w:numPr>
                <w:ilvl w:val="0"/>
                <w:numId w:val="318"/>
              </w:numPr>
              <w:tabs>
                <w:tab w:val="left" w:pos="398"/>
              </w:tabs>
              <w:spacing w:before="0" w:beforeAutospacing="0" w:after="120" w:line="360" w:lineRule="auto"/>
              <w:ind w:left="651"/>
              <w:jc w:val="both"/>
              <w:rPr>
                <w:color w:val="000000"/>
                <w:u w:val="single"/>
              </w:rPr>
            </w:pPr>
            <w:r w:rsidRPr="00E02972">
              <w:rPr>
                <w:color w:val="000000"/>
                <w:u w:val="single"/>
              </w:rPr>
              <w:t>Giải quyết</w:t>
            </w:r>
            <w:r>
              <w:rPr>
                <w:color w:val="000000"/>
                <w:u w:val="single"/>
              </w:rPr>
              <w:t xml:space="preserve"> </w:t>
            </w:r>
          </w:p>
          <w:p w14:paraId="753F2F09" w14:textId="1E141949" w:rsidR="00AE5CF1" w:rsidRPr="00B52C6E" w:rsidRDefault="00AE5CF1" w:rsidP="00AE5CF1">
            <w:pPr>
              <w:pStyle w:val="NormalWeb"/>
              <w:spacing w:before="0" w:beforeAutospacing="0" w:after="120" w:line="360" w:lineRule="auto"/>
              <w:jc w:val="both"/>
              <w:rPr>
                <w:color w:val="000000"/>
              </w:rPr>
            </w:pPr>
          </w:p>
        </w:tc>
      </w:tr>
      <w:tr w:rsidR="00E45C05" w14:paraId="5678CA3B" w14:textId="77777777" w:rsidTr="00E45C0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C330BD" w14:textId="77777777" w:rsidR="00E45C05" w:rsidRDefault="00E45C05"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C319DA0" w14:textId="77777777" w:rsidR="00E45C05" w:rsidRDefault="00E45C05" w:rsidP="0049277F"/>
        </w:tc>
      </w:tr>
    </w:tbl>
    <w:p w14:paraId="72F321BB" w14:textId="77777777" w:rsidR="00E45C05" w:rsidRDefault="00E45C05" w:rsidP="002D4B5E">
      <w:pPr>
        <w:pStyle w:val="Heading6"/>
      </w:pPr>
      <w:r>
        <w:t>Mô tả dòng sự kiện phụ (Alternative Flow)</w:t>
      </w:r>
    </w:p>
    <w:p w14:paraId="7461FD24" w14:textId="77777777" w:rsidR="00E45C05" w:rsidRDefault="00E45C05" w:rsidP="0049277F">
      <w:pPr>
        <w:pStyle w:val="NormalWeb"/>
        <w:spacing w:before="0" w:beforeAutospacing="0" w:after="160" w:line="360" w:lineRule="auto"/>
      </w:pPr>
      <w:r>
        <w:rPr>
          <w:color w:val="000000"/>
        </w:rPr>
        <w:t>N/A</w:t>
      </w:r>
    </w:p>
    <w:p w14:paraId="6E3931CE" w14:textId="77777777" w:rsidR="00E45C05" w:rsidRDefault="00E45C05" w:rsidP="002D4B5E">
      <w:pPr>
        <w:pStyle w:val="Heading6"/>
      </w:pPr>
      <w:r>
        <w:t>Ghi chú</w:t>
      </w:r>
    </w:p>
    <w:p w14:paraId="2338A30D" w14:textId="640C01BC" w:rsidR="00E45C05" w:rsidRDefault="00E45C0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FBA3BD6" wp14:editId="02CBEB3C">
            <wp:extent cx="5943600" cy="2725420"/>
            <wp:effectExtent l="0" t="0" r="0" b="0"/>
            <wp:docPr id="106" name="Picture 106" descr="https://lh3.googleusercontent.com/5oll7dFRsjbpLLYlya3HQuUDgLmCwFOHGTsLEb2X0uS4LrF5UXddLK4abEAcvswAEMc4YErQBpxd24oXaY1mVdSuJ-kgiq5L_q5F2lUQN1XSmBEJmFlNrTwxONwbxRmpjEunTew_0eDydAAwEDGKIqdUHKEnUXAfDM0twMr-FRWWcCK4GgKMmVz4coO8Z8pW5dcS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5oll7dFRsjbpLLYlya3HQuUDgLmCwFOHGTsLEb2X0uS4LrF5UXddLK4abEAcvswAEMc4YErQBpxd24oXaY1mVdSuJ-kgiq5L_q5F2lUQN1XSmBEJmFlNrTwxONwbxRmpjEunTew_0eDydAAwEDGKIqdUHKEnUXAfDM0twMr-FRWWcCK4GgKMmVz4coO8Z8pW5dcSzA"/>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4ED3DCE6" w14:textId="77777777" w:rsidR="00E45C05" w:rsidRDefault="00E45C05" w:rsidP="002D4B5E">
      <w:pPr>
        <w:pStyle w:val="Heading5"/>
      </w:pPr>
      <w:r>
        <w:t>Thống kê KSK định kỳ theo điều kiện tìm kiếm</w:t>
      </w:r>
    </w:p>
    <w:p w14:paraId="30CE3FB8" w14:textId="77777777" w:rsidR="00E45C05" w:rsidRDefault="00E45C05" w:rsidP="002D4B5E">
      <w:pPr>
        <w:pStyle w:val="Heading6"/>
      </w:pPr>
      <w:r w:rsidRPr="00B52C6E">
        <w:t>Thông</w:t>
      </w:r>
      <w:r>
        <w:t xml:space="preserve">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E45C05" w14:paraId="26A80CDC" w14:textId="77777777" w:rsidTr="00C7115C">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36F395A"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F824CA" w14:textId="48E8A06A" w:rsidR="00E45C05" w:rsidRPr="00C7115C" w:rsidRDefault="00C7115C" w:rsidP="0049277F">
            <w:pPr>
              <w:pStyle w:val="NormalWeb"/>
              <w:spacing w:before="0" w:beforeAutospacing="0" w:after="120" w:line="360" w:lineRule="auto"/>
              <w:jc w:val="both"/>
              <w:rPr>
                <w:sz w:val="20"/>
                <w:szCs w:val="20"/>
              </w:rPr>
            </w:pPr>
            <w:r w:rsidRPr="00C7115C">
              <w:rPr>
                <w:color w:val="000000"/>
                <w:sz w:val="20"/>
                <w:szCs w:val="20"/>
              </w:rPr>
              <w:t>Thống kê KSK quân nhân theo điều kiện tìm kiếm</w:t>
            </w:r>
            <w:r w:rsidR="00E45C05" w:rsidRPr="00C7115C">
              <w:rPr>
                <w:color w:val="000000"/>
                <w:sz w:val="20"/>
                <w:szCs w:val="20"/>
              </w:rPr>
              <w:t xml:space="preserve"> </w:t>
            </w:r>
          </w:p>
        </w:tc>
      </w:tr>
      <w:tr w:rsidR="00E45C05" w14:paraId="4AD55BE6" w14:textId="77777777" w:rsidTr="00C7115C">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022599" w14:textId="77777777" w:rsidR="00E45C05" w:rsidRDefault="00E45C05" w:rsidP="0049277F">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69119C" w14:textId="0719BD14"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 xml:space="preserve">Cho phép người dùng </w:t>
            </w:r>
            <w:r w:rsidR="00C7115C" w:rsidRPr="00C7115C">
              <w:rPr>
                <w:color w:val="000000"/>
                <w:sz w:val="20"/>
                <w:szCs w:val="20"/>
              </w:rPr>
              <w:t>điền thông tin tìm kiếm và bấm thống kê theo điều kiện tìm kiếm</w:t>
            </w:r>
          </w:p>
        </w:tc>
      </w:tr>
      <w:tr w:rsidR="00E45C05" w14:paraId="7AFB09E0" w14:textId="77777777" w:rsidTr="00C7115C">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633524E"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E96CAE"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User quản lý đơn vị</w:t>
            </w:r>
          </w:p>
        </w:tc>
      </w:tr>
      <w:tr w:rsidR="00E45C05" w14:paraId="0AE19C40" w14:textId="77777777" w:rsidTr="00C7115C">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B6DF33"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19D4EB8" w14:textId="77777777" w:rsidR="00E45C05" w:rsidRPr="00C7115C" w:rsidRDefault="00E45C05" w:rsidP="0049277F">
            <w:pPr>
              <w:pStyle w:val="NormalWeb"/>
              <w:spacing w:before="0" w:beforeAutospacing="0" w:after="120" w:line="360" w:lineRule="auto"/>
              <w:jc w:val="both"/>
              <w:textAlignment w:val="baseline"/>
              <w:rPr>
                <w:color w:val="000000"/>
                <w:sz w:val="20"/>
                <w:szCs w:val="20"/>
              </w:rPr>
            </w:pPr>
            <w:r w:rsidRPr="00C7115C">
              <w:rPr>
                <w:color w:val="000000"/>
                <w:sz w:val="20"/>
                <w:szCs w:val="20"/>
              </w:rPr>
              <w:t>Người dùng được phân quyền vào chức năng</w:t>
            </w:r>
          </w:p>
        </w:tc>
      </w:tr>
      <w:tr w:rsidR="00E45C05" w14:paraId="7CB84525" w14:textId="77777777" w:rsidTr="00C7115C">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C33E798"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E4874DE" w14:textId="4D85E927" w:rsidR="00E45C05" w:rsidRPr="00C7115C" w:rsidRDefault="00E45C05" w:rsidP="0049277F">
            <w:pPr>
              <w:pStyle w:val="NormalWeb"/>
              <w:spacing w:before="0" w:beforeAutospacing="0" w:after="120" w:line="360" w:lineRule="auto"/>
              <w:jc w:val="both"/>
              <w:textAlignment w:val="baseline"/>
              <w:rPr>
                <w:color w:val="000000"/>
                <w:sz w:val="20"/>
                <w:szCs w:val="20"/>
              </w:rPr>
            </w:pPr>
            <w:r w:rsidRPr="00C7115C">
              <w:rPr>
                <w:color w:val="000000"/>
                <w:sz w:val="20"/>
                <w:szCs w:val="20"/>
              </w:rPr>
              <w:t xml:space="preserve">Hiển thị </w:t>
            </w:r>
            <w:r w:rsidR="00C7115C">
              <w:rPr>
                <w:color w:val="000000"/>
                <w:sz w:val="20"/>
                <w:szCs w:val="20"/>
              </w:rPr>
              <w:t xml:space="preserve">báo cáo KSK định kỳ của quân nhân </w:t>
            </w:r>
          </w:p>
        </w:tc>
      </w:tr>
      <w:tr w:rsidR="00E45C05" w14:paraId="4EF7842F" w14:textId="77777777" w:rsidTr="00C7115C">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419287"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9F2913"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N/A</w:t>
            </w:r>
          </w:p>
        </w:tc>
      </w:tr>
      <w:tr w:rsidR="00E45C05" w14:paraId="6C5BDD63" w14:textId="77777777" w:rsidTr="00C7115C">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896E774" w14:textId="77777777" w:rsidR="00E45C05" w:rsidRDefault="00E45C05" w:rsidP="0049277F">
            <w:pPr>
              <w:pStyle w:val="NormalWeb"/>
              <w:spacing w:before="0" w:beforeAutospacing="0" w:after="0" w:line="360" w:lineRule="auto"/>
              <w:ind w:left="142"/>
            </w:pPr>
            <w:r>
              <w:rPr>
                <w:b/>
                <w:bCs/>
                <w:color w:val="000000"/>
                <w:sz w:val="20"/>
                <w:szCs w:val="20"/>
              </w:rPr>
              <w:lastRenderedPageBreak/>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03A0198" w14:textId="77777777" w:rsidR="00E45C05" w:rsidRPr="00C7115C" w:rsidRDefault="00E45C05" w:rsidP="0049277F">
            <w:pPr>
              <w:pStyle w:val="NormalWeb"/>
              <w:spacing w:before="0" w:beforeAutospacing="0" w:after="120" w:line="360" w:lineRule="auto"/>
              <w:jc w:val="both"/>
              <w:rPr>
                <w:sz w:val="20"/>
                <w:szCs w:val="20"/>
              </w:rPr>
            </w:pPr>
            <w:r w:rsidRPr="00C7115C">
              <w:rPr>
                <w:color w:val="000000"/>
                <w:sz w:val="20"/>
                <w:szCs w:val="20"/>
              </w:rPr>
              <w:t>N/A</w:t>
            </w:r>
          </w:p>
        </w:tc>
      </w:tr>
    </w:tbl>
    <w:p w14:paraId="1B490F82" w14:textId="77777777" w:rsidR="00E45C05" w:rsidRDefault="00E45C05" w:rsidP="002D4B5E">
      <w:pPr>
        <w:pStyle w:val="Heading6"/>
      </w:pPr>
      <w:r w:rsidRPr="00C7115C">
        <w:t>Biểu</w:t>
      </w:r>
      <w:r>
        <w:t xml:space="preserve"> đồ luồng xử lý chức năng</w:t>
      </w:r>
    </w:p>
    <w:p w14:paraId="5CE4C178" w14:textId="4079E96F" w:rsidR="00E45C05" w:rsidRDefault="009A2A68" w:rsidP="0049277F">
      <w:pPr>
        <w:pStyle w:val="NormalWeb"/>
        <w:spacing w:before="0" w:beforeAutospacing="0" w:after="160" w:line="360" w:lineRule="auto"/>
      </w:pPr>
      <w:r>
        <w:rPr>
          <w:noProof/>
        </w:rPr>
        <w:drawing>
          <wp:inline distT="0" distB="0" distL="0" distR="0" wp14:anchorId="69BEDC4B" wp14:editId="7412E940">
            <wp:extent cx="5943600" cy="38917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891775"/>
                    </a:xfrm>
                    <a:prstGeom prst="rect">
                      <a:avLst/>
                    </a:prstGeom>
                    <a:noFill/>
                    <a:ln>
                      <a:noFill/>
                    </a:ln>
                  </pic:spPr>
                </pic:pic>
              </a:graphicData>
            </a:graphic>
          </wp:inline>
        </w:drawing>
      </w:r>
    </w:p>
    <w:p w14:paraId="4EDF113A" w14:textId="77777777" w:rsidR="00E45C05" w:rsidRDefault="00E45C05" w:rsidP="002D4B5E">
      <w:pPr>
        <w:pStyle w:val="Heading6"/>
      </w:pPr>
      <w:r>
        <w:t xml:space="preserve">Mô tả </w:t>
      </w:r>
      <w:r w:rsidRPr="009A2A68">
        <w:t>dòng</w:t>
      </w:r>
      <w:r>
        <w:t xml:space="preserve"> sự kiện chính (Basic Flow)</w:t>
      </w:r>
    </w:p>
    <w:p w14:paraId="5EA4C8D7" w14:textId="77777777" w:rsidR="00E45C05" w:rsidRDefault="00E45C05" w:rsidP="0049277F"/>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ADB" w14:paraId="497CA90D" w14:textId="77777777" w:rsidTr="00AE4183">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2B9DA16"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EF0731B"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B74ADB" w14:paraId="6A0713A9" w14:textId="77777777" w:rsidTr="00AE4183">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E6E342F" w14:textId="3CD978C6" w:rsidR="00E45C05" w:rsidRDefault="00E45C05" w:rsidP="0049277F">
            <w:pPr>
              <w:pStyle w:val="NormalWeb"/>
              <w:spacing w:before="80" w:beforeAutospacing="0" w:after="0" w:line="360" w:lineRule="auto"/>
              <w:jc w:val="both"/>
            </w:pPr>
            <w:r>
              <w:rPr>
                <w:color w:val="000000"/>
              </w:rPr>
              <w:t xml:space="preserve">1. </w:t>
            </w:r>
            <w:r w:rsidR="00AE4183">
              <w:rPr>
                <w:color w:val="000000"/>
              </w:rPr>
              <w:t>Người d</w:t>
            </w:r>
            <w:r w:rsidR="00AD4E1E">
              <w:rPr>
                <w:color w:val="000000"/>
              </w:rPr>
              <w:t>ù</w:t>
            </w:r>
            <w:r w:rsidR="00AE4183">
              <w:rPr>
                <w:color w:val="000000"/>
              </w:rPr>
              <w:t>ng nhập thông tin tìm kiếm và bấm Thống kê</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D4CE74" w14:textId="7DA18050" w:rsidR="00E45C05" w:rsidRDefault="00E45C05" w:rsidP="0049277F">
            <w:pPr>
              <w:pStyle w:val="NormalWeb"/>
              <w:spacing w:before="80" w:beforeAutospacing="0" w:after="0" w:line="360" w:lineRule="auto"/>
              <w:ind w:hanging="1"/>
              <w:jc w:val="both"/>
            </w:pPr>
            <w:r>
              <w:rPr>
                <w:color w:val="000000"/>
              </w:rPr>
              <w:t xml:space="preserve">2. Hiển thị </w:t>
            </w:r>
            <w:r w:rsidR="00AE4183">
              <w:rPr>
                <w:color w:val="000000"/>
              </w:rPr>
              <w:t xml:space="preserve">Báo cáo KSK định kỳ theo điều kiện tìm kiếm </w:t>
            </w:r>
          </w:p>
          <w:p w14:paraId="2301411D" w14:textId="77777777" w:rsidR="00E45C05" w:rsidRDefault="00E45C05" w:rsidP="0049277F">
            <w:pPr>
              <w:pStyle w:val="NormalWeb"/>
              <w:spacing w:before="0" w:beforeAutospacing="0" w:after="120" w:line="360" w:lineRule="auto"/>
              <w:ind w:hanging="1"/>
              <w:jc w:val="both"/>
            </w:pPr>
            <w:r>
              <w:rPr>
                <w:b/>
                <w:bCs/>
                <w:color w:val="000000"/>
              </w:rPr>
              <w:t>Thông tin tìm kiếm: Label</w:t>
            </w:r>
          </w:p>
          <w:p w14:paraId="022BAA83" w14:textId="05159D22" w:rsidR="00E45C05" w:rsidRDefault="00E45C05" w:rsidP="0049277F">
            <w:pPr>
              <w:pStyle w:val="NormalWeb"/>
              <w:spacing w:before="80" w:beforeAutospacing="0" w:after="0" w:line="360" w:lineRule="auto"/>
              <w:ind w:hanging="1"/>
              <w:jc w:val="both"/>
            </w:pPr>
            <w:r>
              <w:rPr>
                <w:b/>
                <w:bCs/>
                <w:color w:val="000000"/>
              </w:rPr>
              <w:t xml:space="preserve">Tìm kiếm: </w:t>
            </w:r>
          </w:p>
          <w:p w14:paraId="6039272C" w14:textId="0007BF1D" w:rsidR="00E45C05" w:rsidRDefault="00E45C05" w:rsidP="0049277F">
            <w:pPr>
              <w:pStyle w:val="NormalWeb"/>
              <w:numPr>
                <w:ilvl w:val="0"/>
                <w:numId w:val="290"/>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9A2A68">
              <w:rPr>
                <w:color w:val="000000"/>
              </w:rPr>
              <w:t>báo cáo KSK mặc định</w:t>
            </w:r>
            <w:r w:rsidR="001F3DF2">
              <w:rPr>
                <w:color w:val="000000"/>
              </w:rPr>
              <w:t xml:space="preserve">. Khi </w:t>
            </w:r>
            <w:r w:rsidR="005656E5">
              <w:rPr>
                <w:color w:val="000000"/>
              </w:rPr>
              <w:t xml:space="preserve">thao tác tìm kiếm chỉ hiện thị những thông tin chứa điều kiện tìm kiếm </w:t>
            </w:r>
          </w:p>
          <w:p w14:paraId="0BA0BD0C" w14:textId="77777777" w:rsidR="00E45C05" w:rsidRDefault="00E45C05" w:rsidP="0049277F">
            <w:pPr>
              <w:pStyle w:val="NormalWeb"/>
              <w:spacing w:before="80" w:beforeAutospacing="0" w:after="0" w:line="360" w:lineRule="auto"/>
              <w:ind w:hanging="1"/>
              <w:jc w:val="both"/>
            </w:pPr>
            <w:r>
              <w:rPr>
                <w:color w:val="000000"/>
                <w:u w:val="single"/>
              </w:rPr>
              <w:t>Các trường thông tin nhập để tìm kiếm </w:t>
            </w:r>
          </w:p>
          <w:p w14:paraId="30813BB8" w14:textId="7F69D706" w:rsidR="00E45C05" w:rsidRDefault="00E45C05" w:rsidP="0049277F">
            <w:pPr>
              <w:pStyle w:val="NormalWeb"/>
              <w:spacing w:before="80" w:beforeAutospacing="0" w:after="0" w:line="360" w:lineRule="auto"/>
              <w:ind w:hanging="1"/>
              <w:jc w:val="both"/>
            </w:pPr>
            <w:r>
              <w:rPr>
                <w:i/>
                <w:iCs/>
                <w:color w:val="000000"/>
              </w:rPr>
              <w:t xml:space="preserve">Đơn vị </w:t>
            </w:r>
            <w:r w:rsidR="00DB4112">
              <w:rPr>
                <w:i/>
                <w:iCs/>
                <w:color w:val="000000"/>
              </w:rPr>
              <w:t>quản lý</w:t>
            </w:r>
            <w:r>
              <w:rPr>
                <w:i/>
                <w:iCs/>
                <w:color w:val="000000"/>
              </w:rPr>
              <w:t xml:space="preserve">: </w:t>
            </w:r>
            <w:r w:rsidR="00DB4112" w:rsidRPr="00DB4112">
              <w:rPr>
                <w:iCs/>
                <w:color w:val="000000"/>
              </w:rPr>
              <w:t>Combobox</w:t>
            </w:r>
            <w:r w:rsidRPr="00DB4112">
              <w:rPr>
                <w:color w:val="000000"/>
              </w:rPr>
              <w:t>,</w:t>
            </w:r>
            <w:r>
              <w:rPr>
                <w:color w:val="000000"/>
              </w:rPr>
              <w:t xml:space="preserve"> String (150)</w:t>
            </w:r>
          </w:p>
          <w:p w14:paraId="0115FD37" w14:textId="7201592E" w:rsidR="00B74ADB" w:rsidRPr="00B74ADB" w:rsidRDefault="00E45C05" w:rsidP="0049277F">
            <w:pPr>
              <w:pStyle w:val="NormalWeb"/>
              <w:numPr>
                <w:ilvl w:val="0"/>
                <w:numId w:val="290"/>
              </w:numPr>
              <w:spacing w:before="80" w:beforeAutospacing="0" w:after="0" w:line="360" w:lineRule="auto"/>
              <w:jc w:val="both"/>
              <w:textAlignment w:val="baseline"/>
            </w:pPr>
            <w:r w:rsidRPr="00B74ADB">
              <w:rPr>
                <w:color w:val="000000"/>
              </w:rPr>
              <w:lastRenderedPageBreak/>
              <w:t xml:space="preserve">Comment: lấy dữ liệu từ bảng cats_organizations (column: organization_id) với is_delete=0, is_active=1. Hiển thị mặc định theo </w:t>
            </w:r>
            <w:r w:rsidR="00DB4112" w:rsidRPr="00B74ADB">
              <w:rPr>
                <w:color w:val="000000"/>
              </w:rPr>
              <w:t xml:space="preserve">đơn vị </w:t>
            </w:r>
            <w:r w:rsidRPr="00B74ADB">
              <w:rPr>
                <w:color w:val="000000"/>
              </w:rPr>
              <w:t>User quản lý</w:t>
            </w:r>
            <w:r w:rsidR="00DB4112" w:rsidRPr="00B74ADB">
              <w:rPr>
                <w:color w:val="000000"/>
              </w:rPr>
              <w:t xml:space="preserve"> và đơn vị con của nó</w:t>
            </w:r>
          </w:p>
          <w:p w14:paraId="795DD757" w14:textId="5B6D0998" w:rsidR="00E45C05" w:rsidRDefault="00DB4112" w:rsidP="0049277F">
            <w:pPr>
              <w:pStyle w:val="NormalWeb"/>
              <w:spacing w:before="80" w:beforeAutospacing="0" w:after="0" w:line="360" w:lineRule="auto"/>
              <w:jc w:val="both"/>
              <w:textAlignment w:val="baseline"/>
            </w:pPr>
            <w:r w:rsidRPr="00B74ADB">
              <w:rPr>
                <w:i/>
                <w:iCs/>
                <w:color w:val="000000"/>
              </w:rPr>
              <w:t>Năm</w:t>
            </w:r>
            <w:r w:rsidR="00E45C05" w:rsidRPr="00B74ADB">
              <w:rPr>
                <w:i/>
                <w:iCs/>
                <w:color w:val="000000"/>
              </w:rPr>
              <w:t xml:space="preserve">: </w:t>
            </w:r>
            <w:r w:rsidRPr="00B74ADB">
              <w:rPr>
                <w:i/>
                <w:iCs/>
                <w:color w:val="000000"/>
              </w:rPr>
              <w:t>Combobox</w:t>
            </w:r>
            <w:r w:rsidR="00E45C05" w:rsidRPr="00B74ADB">
              <w:rPr>
                <w:color w:val="000000"/>
              </w:rPr>
              <w:t>, String (150)</w:t>
            </w:r>
          </w:p>
          <w:p w14:paraId="201B2AE1" w14:textId="41BFCD66" w:rsidR="00E45C05" w:rsidRPr="00AD4E1E" w:rsidRDefault="00E45C05" w:rsidP="0049277F">
            <w:pPr>
              <w:pStyle w:val="NormalWeb"/>
              <w:numPr>
                <w:ilvl w:val="0"/>
                <w:numId w:val="57"/>
              </w:numPr>
              <w:spacing w:before="80" w:beforeAutospacing="0" w:after="0" w:line="360" w:lineRule="auto"/>
              <w:ind w:left="375" w:firstLine="5"/>
              <w:jc w:val="both"/>
              <w:textAlignment w:val="baseline"/>
              <w:rPr>
                <w:color w:val="000000"/>
              </w:rPr>
            </w:pPr>
            <w:r>
              <w:rPr>
                <w:color w:val="000000"/>
              </w:rPr>
              <w:t xml:space="preserve">Comment: </w:t>
            </w:r>
            <w:r w:rsidR="00AD4E1E">
              <w:rPr>
                <w:color w:val="000000"/>
              </w:rPr>
              <w:t>lấy dữ liệu chỉ hiển thị năm (yyyy) theo trường medical_</w:t>
            </w:r>
            <w:proofErr w:type="gramStart"/>
            <w:r w:rsidR="00AD4E1E">
              <w:rPr>
                <w:color w:val="000000"/>
              </w:rPr>
              <w:t>records.examination</w:t>
            </w:r>
            <w:proofErr w:type="gramEnd"/>
            <w:r w:rsidR="00AD4E1E">
              <w:rPr>
                <w:color w:val="000000"/>
              </w:rPr>
              <w:t>_date. Hiển thị mặc định năm hiện tại. </w:t>
            </w:r>
          </w:p>
          <w:p w14:paraId="4A330046" w14:textId="77777777" w:rsidR="00DB4112" w:rsidRDefault="00DB4112" w:rsidP="0049277F">
            <w:pPr>
              <w:pStyle w:val="NormalWeb"/>
              <w:spacing w:before="80" w:beforeAutospacing="0" w:after="160" w:line="360" w:lineRule="auto"/>
              <w:jc w:val="both"/>
            </w:pPr>
            <w:r>
              <w:rPr>
                <w:i/>
                <w:iCs/>
                <w:color w:val="000000"/>
              </w:rPr>
              <w:t xml:space="preserve">Nguồn dữ liệu:  </w:t>
            </w:r>
            <w:r>
              <w:rPr>
                <w:color w:val="000000"/>
              </w:rPr>
              <w:t>Combobox</w:t>
            </w:r>
          </w:p>
          <w:p w14:paraId="6308F760" w14:textId="6DF890C8" w:rsidR="00E45C05" w:rsidRPr="00DB4112" w:rsidRDefault="00DB4112" w:rsidP="00D5347A">
            <w:pPr>
              <w:pStyle w:val="NormalWeb"/>
              <w:numPr>
                <w:ilvl w:val="0"/>
                <w:numId w:val="292"/>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tc>
      </w:tr>
    </w:tbl>
    <w:p w14:paraId="2C8A28EA" w14:textId="77777777" w:rsidR="00E45C05" w:rsidRDefault="00E45C05" w:rsidP="002D4B5E">
      <w:pPr>
        <w:pStyle w:val="Heading6"/>
      </w:pPr>
      <w:r>
        <w:lastRenderedPageBreak/>
        <w:t>Mô tả dòng sự kiện phụ (</w:t>
      </w:r>
      <w:r w:rsidRPr="00B74ADB">
        <w:t>Alternative</w:t>
      </w:r>
      <w:r>
        <w:t xml:space="preserve"> Flow)</w:t>
      </w:r>
    </w:p>
    <w:p w14:paraId="4B506FC6" w14:textId="77777777" w:rsidR="00E45C05" w:rsidRDefault="00E45C05" w:rsidP="0049277F">
      <w:pPr>
        <w:pStyle w:val="NormalWeb"/>
        <w:spacing w:before="0" w:beforeAutospacing="0" w:after="160" w:line="360" w:lineRule="auto"/>
      </w:pPr>
      <w:r>
        <w:rPr>
          <w:color w:val="000000"/>
        </w:rPr>
        <w:t>N/A</w:t>
      </w:r>
    </w:p>
    <w:p w14:paraId="67DCE5CE" w14:textId="77777777" w:rsidR="00E45C05" w:rsidRDefault="00E45C05" w:rsidP="002D4B5E">
      <w:pPr>
        <w:pStyle w:val="Heading6"/>
      </w:pPr>
      <w:r>
        <w:t xml:space="preserve">Ghi </w:t>
      </w:r>
      <w:r w:rsidRPr="00B74ADB">
        <w:t>chú</w:t>
      </w:r>
    </w:p>
    <w:p w14:paraId="2068F8BD" w14:textId="6922A6A2" w:rsidR="00E45C05" w:rsidRDefault="00E45C05" w:rsidP="0049277F">
      <w:pPr>
        <w:pStyle w:val="NormalWeb"/>
        <w:spacing w:before="0" w:beforeAutospacing="0" w:after="160" w:line="360" w:lineRule="auto"/>
      </w:pPr>
    </w:p>
    <w:p w14:paraId="761B2986" w14:textId="77777777" w:rsidR="00E45C05" w:rsidRDefault="00E45C05" w:rsidP="002D4B5E">
      <w:pPr>
        <w:pStyle w:val="Heading5"/>
      </w:pPr>
      <w:r>
        <w:t xml:space="preserve">Xuất báo cáo </w:t>
      </w:r>
      <w:r w:rsidRPr="00B74ADB">
        <w:t>KSK</w:t>
      </w:r>
      <w:r>
        <w:t xml:space="preserve"> định kỳ </w:t>
      </w:r>
    </w:p>
    <w:p w14:paraId="0B14E2BC" w14:textId="77777777" w:rsidR="00E45C05" w:rsidRDefault="00E45C05"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E45C05" w14:paraId="5F84B224" w14:textId="77777777" w:rsidTr="00B74ADB">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4AECE3" w14:textId="77777777" w:rsidR="00E45C05" w:rsidRDefault="00E45C05"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6E88D8" w14:textId="35DDE201" w:rsidR="00E45C05" w:rsidRPr="004476FE" w:rsidRDefault="00B74ADB" w:rsidP="0049277F">
            <w:pPr>
              <w:pStyle w:val="NormalWeb"/>
              <w:spacing w:before="0" w:beforeAutospacing="0" w:after="120" w:line="360" w:lineRule="auto"/>
              <w:jc w:val="both"/>
              <w:rPr>
                <w:sz w:val="20"/>
                <w:szCs w:val="20"/>
              </w:rPr>
            </w:pPr>
            <w:r w:rsidRPr="004476FE">
              <w:rPr>
                <w:color w:val="000000"/>
                <w:sz w:val="20"/>
                <w:szCs w:val="20"/>
              </w:rPr>
              <w:t xml:space="preserve">Xuất báo cáo KSK định kỳ </w:t>
            </w:r>
          </w:p>
        </w:tc>
      </w:tr>
      <w:tr w:rsidR="00E45C05" w14:paraId="3711A567" w14:textId="77777777" w:rsidTr="00B74ADB">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B2E998" w14:textId="77777777" w:rsidR="00E45C05" w:rsidRDefault="00E45C05"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B82FE0" w14:textId="2CDC0D81" w:rsidR="00E45C05" w:rsidRPr="004476FE" w:rsidRDefault="00E45C05" w:rsidP="0049277F">
            <w:pPr>
              <w:pStyle w:val="NormalWeb"/>
              <w:spacing w:before="0" w:beforeAutospacing="0" w:after="120" w:line="360" w:lineRule="auto"/>
              <w:jc w:val="both"/>
              <w:rPr>
                <w:sz w:val="20"/>
                <w:szCs w:val="20"/>
              </w:rPr>
            </w:pPr>
            <w:r w:rsidRPr="004476FE">
              <w:rPr>
                <w:color w:val="000000"/>
                <w:sz w:val="20"/>
                <w:szCs w:val="20"/>
              </w:rPr>
              <w:t xml:space="preserve">Cho phép người dùng </w:t>
            </w:r>
            <w:r w:rsidR="00B74ADB" w:rsidRPr="004476FE">
              <w:rPr>
                <w:color w:val="000000"/>
                <w:sz w:val="20"/>
                <w:szCs w:val="20"/>
              </w:rPr>
              <w:t>xuất báo cáo thống kê quân nhân KSK định kỳ thuộc đơn vị user quản lý và đơn vị con của nó</w:t>
            </w:r>
          </w:p>
        </w:tc>
      </w:tr>
      <w:tr w:rsidR="00E45C05" w14:paraId="5471CDFE" w14:textId="77777777" w:rsidTr="00B74ADB">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033D7B" w14:textId="77777777" w:rsidR="00E45C05" w:rsidRDefault="00E45C05"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5A6217" w14:textId="77777777" w:rsidR="00E45C05" w:rsidRPr="004476FE" w:rsidRDefault="00E45C05" w:rsidP="0049277F">
            <w:pPr>
              <w:pStyle w:val="NormalWeb"/>
              <w:spacing w:before="0" w:beforeAutospacing="0" w:after="120" w:line="360" w:lineRule="auto"/>
              <w:jc w:val="both"/>
              <w:rPr>
                <w:sz w:val="20"/>
                <w:szCs w:val="20"/>
              </w:rPr>
            </w:pPr>
            <w:r w:rsidRPr="004476FE">
              <w:rPr>
                <w:color w:val="000000"/>
                <w:sz w:val="20"/>
                <w:szCs w:val="20"/>
              </w:rPr>
              <w:t>User có quyền thao tác tại Danh mục Đơn vị</w:t>
            </w:r>
          </w:p>
        </w:tc>
      </w:tr>
      <w:tr w:rsidR="00E45C05" w14:paraId="622A9915" w14:textId="77777777" w:rsidTr="00B74ADB">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F8679C" w14:textId="77777777" w:rsidR="00E45C05" w:rsidRDefault="00E45C05"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0AB9972" w14:textId="068D733E" w:rsidR="00E45C05" w:rsidRPr="004476FE" w:rsidRDefault="00B74ADB" w:rsidP="0049277F">
            <w:pPr>
              <w:pStyle w:val="NormalWeb"/>
              <w:spacing w:before="0" w:beforeAutospacing="0" w:after="120" w:line="360" w:lineRule="auto"/>
              <w:jc w:val="both"/>
              <w:textAlignment w:val="baseline"/>
              <w:rPr>
                <w:color w:val="000000"/>
                <w:sz w:val="20"/>
                <w:szCs w:val="20"/>
              </w:rPr>
            </w:pPr>
            <w:r w:rsidRPr="004476FE">
              <w:rPr>
                <w:color w:val="000000"/>
                <w:sz w:val="20"/>
                <w:szCs w:val="20"/>
              </w:rPr>
              <w:t>User được phân quyền</w:t>
            </w:r>
          </w:p>
        </w:tc>
      </w:tr>
      <w:tr w:rsidR="00E45C05" w14:paraId="1AC6B13E" w14:textId="77777777" w:rsidTr="00B74ADB">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73F9F56" w14:textId="77777777" w:rsidR="00E45C05" w:rsidRDefault="00E45C05"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ED05E83" w14:textId="5C6A3377" w:rsidR="00E45C05" w:rsidRPr="004476FE" w:rsidRDefault="00B74ADB" w:rsidP="0049277F">
            <w:pPr>
              <w:pStyle w:val="NormalWeb"/>
              <w:spacing w:before="0" w:beforeAutospacing="0" w:after="120" w:line="360" w:lineRule="auto"/>
              <w:jc w:val="both"/>
              <w:textAlignment w:val="baseline"/>
              <w:rPr>
                <w:color w:val="000000"/>
                <w:sz w:val="20"/>
                <w:szCs w:val="20"/>
              </w:rPr>
            </w:pPr>
            <w:r w:rsidRPr="004476FE">
              <w:rPr>
                <w:color w:val="000000"/>
                <w:sz w:val="20"/>
                <w:szCs w:val="20"/>
              </w:rPr>
              <w:t>Báo cáo xuất ra dưới dạng excel được tải về</w:t>
            </w:r>
          </w:p>
        </w:tc>
      </w:tr>
      <w:tr w:rsidR="00E45C05" w14:paraId="54494150" w14:textId="77777777" w:rsidTr="00B74ADB">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38A4F7E" w14:textId="77777777" w:rsidR="00E45C05" w:rsidRDefault="00E45C05"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1888E9" w14:textId="77D92F0D" w:rsidR="00E45C05" w:rsidRPr="004476FE" w:rsidRDefault="00AE4183" w:rsidP="0049277F">
            <w:pPr>
              <w:pStyle w:val="NormalWeb"/>
              <w:spacing w:before="0" w:beforeAutospacing="0" w:after="120" w:line="360" w:lineRule="auto"/>
              <w:jc w:val="both"/>
              <w:rPr>
                <w:sz w:val="20"/>
                <w:szCs w:val="20"/>
              </w:rPr>
            </w:pPr>
            <w:r w:rsidRPr="004476FE">
              <w:rPr>
                <w:color w:val="000000"/>
                <w:sz w:val="20"/>
                <w:szCs w:val="20"/>
              </w:rPr>
              <w:t>N/A</w:t>
            </w:r>
          </w:p>
        </w:tc>
      </w:tr>
      <w:tr w:rsidR="00E45C05" w14:paraId="23B57C49" w14:textId="77777777" w:rsidTr="00B74ADB">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5B7ED8" w14:textId="77777777" w:rsidR="00E45C05" w:rsidRDefault="00E45C05"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61DE3B5" w14:textId="176A1BE7" w:rsidR="00E45C05" w:rsidRPr="004476FE" w:rsidRDefault="00AE4183" w:rsidP="0049277F">
            <w:pPr>
              <w:pStyle w:val="NormalWeb"/>
              <w:spacing w:before="0" w:beforeAutospacing="0" w:after="120" w:line="360" w:lineRule="auto"/>
              <w:jc w:val="both"/>
              <w:rPr>
                <w:sz w:val="20"/>
                <w:szCs w:val="20"/>
              </w:rPr>
            </w:pPr>
            <w:r w:rsidRPr="004476FE">
              <w:rPr>
                <w:color w:val="000000"/>
                <w:sz w:val="20"/>
                <w:szCs w:val="20"/>
              </w:rPr>
              <w:t>N/A</w:t>
            </w:r>
          </w:p>
        </w:tc>
      </w:tr>
    </w:tbl>
    <w:p w14:paraId="046DB4B8" w14:textId="77777777" w:rsidR="00E45C05" w:rsidRDefault="00E45C05" w:rsidP="002D4B5E">
      <w:pPr>
        <w:pStyle w:val="Heading6"/>
      </w:pPr>
      <w:r>
        <w:lastRenderedPageBreak/>
        <w:t xml:space="preserve">Biểu đồ luồng xử lý chức </w:t>
      </w:r>
      <w:r w:rsidRPr="00B74ADB">
        <w:t>năng</w:t>
      </w:r>
    </w:p>
    <w:p w14:paraId="7FBAB328" w14:textId="7CCD7F4C" w:rsidR="00E45C05" w:rsidRDefault="00AE4183" w:rsidP="0049277F">
      <w:pPr>
        <w:pStyle w:val="NormalWeb"/>
        <w:spacing w:before="0" w:beforeAutospacing="0" w:after="160" w:line="360" w:lineRule="auto"/>
      </w:pPr>
      <w:r>
        <w:rPr>
          <w:noProof/>
        </w:rPr>
        <w:drawing>
          <wp:inline distT="0" distB="0" distL="0" distR="0" wp14:anchorId="04E4C32E" wp14:editId="7AA82588">
            <wp:extent cx="5943600" cy="408470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084708"/>
                    </a:xfrm>
                    <a:prstGeom prst="rect">
                      <a:avLst/>
                    </a:prstGeom>
                    <a:noFill/>
                    <a:ln>
                      <a:noFill/>
                    </a:ln>
                  </pic:spPr>
                </pic:pic>
              </a:graphicData>
            </a:graphic>
          </wp:inline>
        </w:drawing>
      </w:r>
    </w:p>
    <w:p w14:paraId="38780E34" w14:textId="77777777" w:rsidR="00E45C05" w:rsidRDefault="00E45C05" w:rsidP="002D4B5E">
      <w:pPr>
        <w:pStyle w:val="Heading6"/>
      </w:pPr>
      <w:r>
        <w:t>Mô tả dòng sự kiện chính (</w:t>
      </w:r>
      <w:r w:rsidRPr="00B74ADB">
        <w:t>Basic</w:t>
      </w:r>
      <w:r>
        <w:t xml:space="preserve">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E45C05" w14:paraId="33A39F56" w14:textId="77777777" w:rsidTr="00AE4183">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0C5A05A" w14:textId="77777777" w:rsidR="00E45C05" w:rsidRDefault="00E45C05"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A59720" w14:textId="77777777" w:rsidR="00E45C05" w:rsidRDefault="00E45C05" w:rsidP="0049277F">
            <w:pPr>
              <w:pStyle w:val="NormalWeb"/>
              <w:spacing w:before="0" w:beforeAutospacing="0" w:after="0" w:line="360" w:lineRule="auto"/>
              <w:jc w:val="center"/>
            </w:pPr>
            <w:r>
              <w:rPr>
                <w:b/>
                <w:bCs/>
                <w:color w:val="000000"/>
                <w:sz w:val="20"/>
                <w:szCs w:val="20"/>
              </w:rPr>
              <w:t>Phản ứng của hệ thống</w:t>
            </w:r>
          </w:p>
        </w:tc>
      </w:tr>
      <w:tr w:rsidR="00E45C05" w14:paraId="436C2CE4" w14:textId="77777777" w:rsidTr="004476FE">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724719F" w14:textId="0A951782" w:rsidR="00E45C05" w:rsidRDefault="00E45C05" w:rsidP="0049277F">
            <w:pPr>
              <w:pStyle w:val="NormalWeb"/>
              <w:spacing w:before="80" w:beforeAutospacing="0" w:after="0" w:line="360" w:lineRule="auto"/>
              <w:jc w:val="both"/>
            </w:pPr>
            <w:r>
              <w:rPr>
                <w:color w:val="000000"/>
              </w:rPr>
              <w:t xml:space="preserve">1. </w:t>
            </w:r>
            <w:r w:rsidR="004476FE">
              <w:rPr>
                <w:color w:val="000000"/>
              </w:rPr>
              <w:t>Nhập thông tin tìm kiếm và bấm Xuất báo cáo</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26529909" w14:textId="77777777" w:rsidR="004476FE" w:rsidRDefault="004476FE" w:rsidP="0049277F">
            <w:pPr>
              <w:pStyle w:val="NormalWeb"/>
              <w:spacing w:before="80" w:beforeAutospacing="0" w:after="0" w:line="360" w:lineRule="auto"/>
              <w:jc w:val="both"/>
            </w:pPr>
            <w:r>
              <w:rPr>
                <w:color w:val="000000"/>
              </w:rPr>
              <w:t>2. Hệ thống trả về file excel báo cáo ở dạng tải xuống</w:t>
            </w:r>
          </w:p>
          <w:p w14:paraId="49C5AAA0" w14:textId="636D5450" w:rsidR="004476FE" w:rsidRDefault="004476FE" w:rsidP="0049277F">
            <w:pPr>
              <w:pStyle w:val="NormalWeb"/>
              <w:spacing w:before="80" w:beforeAutospacing="0" w:after="0" w:line="360" w:lineRule="auto"/>
              <w:jc w:val="both"/>
            </w:pPr>
            <w:r>
              <w:rPr>
                <w:color w:val="000000"/>
              </w:rPr>
              <w:t>Bản ghi trả về danh sách Các trường thông tin từ file mẫu đưa vào DB (tương tự các trường thông tin ở chức năng Xem Báo cáo KSK định kỳ)</w:t>
            </w:r>
          </w:p>
          <w:p w14:paraId="466C4A53" w14:textId="14B38E47" w:rsidR="00E45C05" w:rsidRDefault="00E45C05" w:rsidP="0049277F">
            <w:pPr>
              <w:pStyle w:val="NormalWeb"/>
              <w:spacing w:before="0" w:beforeAutospacing="0" w:after="120" w:line="360" w:lineRule="auto"/>
              <w:ind w:left="720"/>
              <w:jc w:val="both"/>
            </w:pPr>
          </w:p>
        </w:tc>
      </w:tr>
    </w:tbl>
    <w:p w14:paraId="2802FF65" w14:textId="0F6BBC3F" w:rsidR="00E45C05" w:rsidRDefault="00E45C05" w:rsidP="002D4B5E">
      <w:pPr>
        <w:pStyle w:val="Heading6"/>
      </w:pPr>
      <w:r>
        <w:t>Mô tả dòng sự kiện phụ</w:t>
      </w:r>
      <w:r w:rsidR="004476FE">
        <w:t xml:space="preserve"> </w:t>
      </w:r>
      <w:r>
        <w:t>(Alternative Flow)</w:t>
      </w:r>
    </w:p>
    <w:p w14:paraId="160C93FF" w14:textId="77777777" w:rsidR="00E45C05" w:rsidRDefault="00E45C05" w:rsidP="0049277F">
      <w:pPr>
        <w:pStyle w:val="NormalWeb"/>
        <w:spacing w:before="0" w:beforeAutospacing="0" w:after="160" w:line="360" w:lineRule="auto"/>
      </w:pPr>
      <w:r>
        <w:rPr>
          <w:color w:val="000000"/>
        </w:rPr>
        <w:t>N/A</w:t>
      </w:r>
    </w:p>
    <w:p w14:paraId="01F0B861" w14:textId="4006EC86" w:rsidR="00E45C05" w:rsidRPr="007B4DA0" w:rsidRDefault="00E45C05" w:rsidP="008B7EB4">
      <w:pPr>
        <w:pStyle w:val="Heading6"/>
      </w:pPr>
      <w:r w:rsidRPr="004476FE">
        <w:t>Ghi</w:t>
      </w:r>
      <w:r>
        <w:t xml:space="preserve"> chú</w:t>
      </w:r>
    </w:p>
    <w:p w14:paraId="280FA2C9" w14:textId="5149E8A4" w:rsidR="00720F89" w:rsidRPr="000A4979" w:rsidRDefault="000A4979" w:rsidP="007B4DA0">
      <w:pPr>
        <w:pStyle w:val="Heading4"/>
        <w:rPr>
          <w:highlight w:val="yellow"/>
        </w:rPr>
      </w:pPr>
      <w:r w:rsidRPr="000A4979">
        <w:rPr>
          <w:highlight w:val="yellow"/>
        </w:rPr>
        <w:t xml:space="preserve">Báo cáo - Thống kê (TT37/2021/TT-BQP) - </w:t>
      </w:r>
      <w:r>
        <w:rPr>
          <w:highlight w:val="yellow"/>
        </w:rPr>
        <w:t>Báo cáo sức khỏe quân nhân</w:t>
      </w:r>
      <w:r w:rsidR="007B4DA0">
        <w:rPr>
          <w:highlight w:val="yellow"/>
        </w:rPr>
        <w:t xml:space="preserve"> </w:t>
      </w:r>
      <w:r>
        <w:rPr>
          <w:highlight w:val="yellow"/>
        </w:rPr>
        <w:lastRenderedPageBreak/>
        <w:t>loại 3, 4</w:t>
      </w:r>
    </w:p>
    <w:p w14:paraId="0C18330C" w14:textId="77777777" w:rsidR="006C7466" w:rsidRPr="00922CF3" w:rsidRDefault="006C7466" w:rsidP="002D4B5E">
      <w:pPr>
        <w:pStyle w:val="Heading5"/>
      </w:pPr>
      <w:r w:rsidRPr="00922CF3">
        <w:t>Xem màn hình báo cáo sức khỏe quân nhân loại 3,4</w:t>
      </w:r>
    </w:p>
    <w:p w14:paraId="71B9FAAB" w14:textId="77777777" w:rsidR="00922CF3" w:rsidRDefault="00922CF3" w:rsidP="002D4B5E">
      <w:pPr>
        <w:pStyle w:val="Heading6"/>
      </w:pPr>
      <w:r>
        <w:t> 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922CF3" w14:paraId="0E874563" w14:textId="77777777" w:rsidTr="00922CF3">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D26178"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F1E912" w14:textId="77777777" w:rsidR="00922CF3" w:rsidRDefault="00922CF3" w:rsidP="0049277F">
            <w:pPr>
              <w:pStyle w:val="NormalWeb"/>
              <w:spacing w:before="0" w:beforeAutospacing="0" w:after="120" w:line="360" w:lineRule="auto"/>
              <w:jc w:val="both"/>
            </w:pPr>
            <w:r>
              <w:rPr>
                <w:color w:val="000000"/>
                <w:sz w:val="20"/>
                <w:szCs w:val="20"/>
              </w:rPr>
              <w:t>Xem màn hình báo cáo sức khỏe quân nhân loại 3,4</w:t>
            </w:r>
          </w:p>
        </w:tc>
      </w:tr>
      <w:tr w:rsidR="00922CF3" w14:paraId="6CEFA0A2" w14:textId="77777777" w:rsidTr="00922CF3">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67DA561"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3E5FD7" w14:textId="19573B94" w:rsidR="00922CF3" w:rsidRDefault="006C7466" w:rsidP="0049277F">
            <w:pPr>
              <w:pStyle w:val="NormalWeb"/>
              <w:spacing w:before="0" w:beforeAutospacing="0" w:after="120" w:line="360" w:lineRule="auto"/>
              <w:jc w:val="both"/>
            </w:pPr>
            <w:r>
              <w:rPr>
                <w:color w:val="000000"/>
                <w:sz w:val="20"/>
                <w:szCs w:val="20"/>
              </w:rPr>
              <w:t>Cho phép người dùng xem</w:t>
            </w:r>
            <w:r w:rsidR="00785BC3">
              <w:rPr>
                <w:color w:val="000000"/>
                <w:sz w:val="20"/>
                <w:szCs w:val="20"/>
              </w:rPr>
              <w:t xml:space="preserve"> báo cáo</w:t>
            </w:r>
            <w:r w:rsidR="00922CF3">
              <w:rPr>
                <w:color w:val="000000"/>
                <w:sz w:val="20"/>
                <w:szCs w:val="20"/>
              </w:rPr>
              <w:t xml:space="preserve"> </w:t>
            </w:r>
            <w:r w:rsidR="00785BC3">
              <w:rPr>
                <w:color w:val="000000"/>
                <w:sz w:val="20"/>
                <w:szCs w:val="20"/>
              </w:rPr>
              <w:t xml:space="preserve">danh sách </w:t>
            </w:r>
            <w:r w:rsidR="00922CF3">
              <w:rPr>
                <w:color w:val="000000"/>
                <w:sz w:val="20"/>
                <w:szCs w:val="20"/>
              </w:rPr>
              <w:t xml:space="preserve">quân nhân </w:t>
            </w:r>
            <w:r w:rsidR="00785BC3">
              <w:rPr>
                <w:color w:val="000000"/>
                <w:sz w:val="20"/>
                <w:szCs w:val="20"/>
              </w:rPr>
              <w:t xml:space="preserve">sức khỏe </w:t>
            </w:r>
            <w:r w:rsidR="00922CF3">
              <w:rPr>
                <w:color w:val="000000"/>
                <w:sz w:val="20"/>
                <w:szCs w:val="20"/>
              </w:rPr>
              <w:t>loại 3,4</w:t>
            </w:r>
            <w:r>
              <w:rPr>
                <w:color w:val="000000"/>
                <w:sz w:val="20"/>
                <w:szCs w:val="20"/>
              </w:rPr>
              <w:t xml:space="preserve"> </w:t>
            </w:r>
          </w:p>
        </w:tc>
      </w:tr>
      <w:tr w:rsidR="00922CF3" w14:paraId="4134D3B3" w14:textId="77777777" w:rsidTr="00922CF3">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F24569"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5DAFF9" w14:textId="77777777" w:rsidR="00922CF3" w:rsidRDefault="00922CF3" w:rsidP="0049277F">
            <w:pPr>
              <w:pStyle w:val="NormalWeb"/>
              <w:spacing w:before="0" w:beforeAutospacing="0" w:after="120" w:line="360" w:lineRule="auto"/>
              <w:jc w:val="both"/>
            </w:pPr>
            <w:r>
              <w:rPr>
                <w:color w:val="000000"/>
                <w:sz w:val="20"/>
                <w:szCs w:val="20"/>
              </w:rPr>
              <w:t>User quản lý đơn vị</w:t>
            </w:r>
          </w:p>
        </w:tc>
      </w:tr>
      <w:tr w:rsidR="00922CF3" w14:paraId="3FDDFAB6" w14:textId="77777777" w:rsidTr="00922CF3">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2AA579D"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EFF6DA" w14:textId="77777777" w:rsidR="00922CF3" w:rsidRDefault="00922CF3" w:rsidP="0049277F">
            <w:pPr>
              <w:pStyle w:val="NormalWeb"/>
              <w:spacing w:before="0" w:beforeAutospacing="0" w:after="120" w:line="360" w:lineRule="auto"/>
              <w:jc w:val="both"/>
            </w:pPr>
            <w:r>
              <w:rPr>
                <w:color w:val="000000"/>
                <w:sz w:val="20"/>
                <w:szCs w:val="20"/>
              </w:rPr>
              <w:t>Người dùng được phân quyền vào chức năng</w:t>
            </w:r>
          </w:p>
        </w:tc>
      </w:tr>
      <w:tr w:rsidR="00922CF3" w14:paraId="7BC61CBD" w14:textId="77777777" w:rsidTr="00922CF3">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1E7F926"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B4E0942" w14:textId="77777777" w:rsidR="00922CF3" w:rsidRDefault="00922CF3" w:rsidP="0049277F">
            <w:pPr>
              <w:pStyle w:val="NormalWeb"/>
              <w:spacing w:before="0" w:beforeAutospacing="0" w:after="120" w:line="360" w:lineRule="auto"/>
              <w:jc w:val="both"/>
            </w:pPr>
            <w:r>
              <w:rPr>
                <w:color w:val="000000"/>
                <w:sz w:val="20"/>
                <w:szCs w:val="20"/>
              </w:rPr>
              <w:t>Hiển thị màn hình báo cáo sức khỏe quân nhân loại 3,4</w:t>
            </w:r>
          </w:p>
        </w:tc>
      </w:tr>
      <w:tr w:rsidR="00922CF3" w14:paraId="74EF41AC" w14:textId="77777777" w:rsidTr="00922CF3">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4970EC"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7E0E16" w14:textId="77777777" w:rsidR="00922CF3" w:rsidRDefault="00922CF3" w:rsidP="0049277F">
            <w:pPr>
              <w:pStyle w:val="NormalWeb"/>
              <w:spacing w:before="0" w:beforeAutospacing="0" w:after="120" w:line="360" w:lineRule="auto"/>
              <w:jc w:val="both"/>
            </w:pPr>
            <w:r>
              <w:rPr>
                <w:color w:val="000000"/>
                <w:sz w:val="20"/>
                <w:szCs w:val="20"/>
              </w:rPr>
              <w:t>N/A</w:t>
            </w:r>
          </w:p>
        </w:tc>
      </w:tr>
      <w:tr w:rsidR="00922CF3" w14:paraId="41B08856" w14:textId="77777777" w:rsidTr="00922CF3">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B7620A"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B38EB88"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2C6B3378" w14:textId="77777777" w:rsidR="00922CF3" w:rsidRDefault="00922CF3" w:rsidP="002D4B5E">
      <w:pPr>
        <w:pStyle w:val="Heading6"/>
      </w:pPr>
      <w:r>
        <w:t>Biểu đồ luồng xử lý chức năng</w:t>
      </w:r>
    </w:p>
    <w:p w14:paraId="27A24F79" w14:textId="0F7DAA82"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EEF2EB0" wp14:editId="70BCA11C">
            <wp:extent cx="5783580" cy="3877310"/>
            <wp:effectExtent l="0" t="0" r="7620" b="8890"/>
            <wp:docPr id="55" name="Picture 55" descr="https://lh4.googleusercontent.com/SAQlOo7sSuE3JfyCUFjiHZlggkVNb3xFug9EOAncrahYJZaAGnm-WDS-5YDDLq9wQlMLPNQo8dK0JS2jEGlMJvvDIiAcThkl7g-YDt_mc2RhgEiD8YNXmBDR3iESuiqLMNKVaqQOltEJbeBG5OFP4fjViVU2tianSmriCjsYBDQinszbs8I_fLSuTzmap5EX2IoQ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SAQlOo7sSuE3JfyCUFjiHZlggkVNb3xFug9EOAncrahYJZaAGnm-WDS-5YDDLq9wQlMLPNQo8dK0JS2jEGlMJvvDIiAcThkl7g-YDt_mc2RhgEiD8YNXmBDR3iESuiqLMNKVaqQOltEJbeBG5OFP4fjViVU2tianSmriCjsYBDQinszbs8I_fLSuTzmap5EX2IoQc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83580" cy="3877310"/>
                    </a:xfrm>
                    <a:prstGeom prst="rect">
                      <a:avLst/>
                    </a:prstGeom>
                    <a:noFill/>
                    <a:ln>
                      <a:noFill/>
                    </a:ln>
                  </pic:spPr>
                </pic:pic>
              </a:graphicData>
            </a:graphic>
          </wp:inline>
        </w:drawing>
      </w:r>
    </w:p>
    <w:p w14:paraId="18CF965F" w14:textId="77777777" w:rsidR="00922CF3" w:rsidRDefault="00922CF3" w:rsidP="002D4B5E">
      <w:pPr>
        <w:pStyle w:val="Heading6"/>
      </w:pPr>
      <w:r>
        <w:t xml:space="preserve">Mô </w:t>
      </w:r>
      <w:r w:rsidRPr="006C7466">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68"/>
        <w:gridCol w:w="6382"/>
      </w:tblGrid>
      <w:tr w:rsidR="00922CF3" w14:paraId="01C0E390" w14:textId="77777777" w:rsidTr="00922CF3">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EC883F0"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D7A8EB1"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015F0959"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FE6B4D2" w14:textId="306BEF74" w:rsidR="00922CF3" w:rsidRDefault="00922CF3" w:rsidP="0049277F">
            <w:pPr>
              <w:pStyle w:val="NormalWeb"/>
              <w:spacing w:before="80" w:beforeAutospacing="0" w:after="0" w:line="360" w:lineRule="auto"/>
              <w:ind w:hanging="360"/>
              <w:jc w:val="both"/>
            </w:pPr>
            <w:r>
              <w:rPr>
                <w:color w:val="000000"/>
              </w:rPr>
              <w:t xml:space="preserve">1. </w:t>
            </w:r>
            <w:r w:rsidR="00FF56DB">
              <w:rPr>
                <w:color w:val="000000"/>
              </w:rPr>
              <w:t xml:space="preserve">1. </w:t>
            </w:r>
            <w:r>
              <w:rPr>
                <w:color w:val="000000"/>
              </w:rPr>
              <w:t xml:space="preserve">Người dùng đăng nhập chọn Báo cáo-Thống kê → </w:t>
            </w:r>
            <w:r>
              <w:rPr>
                <w:color w:val="000000"/>
              </w:rPr>
              <w:lastRenderedPageBreak/>
              <w:t>Báo cáo TT37/2021/TT-BQP → Báo cáo sức khỏe quân nhân loại 3,4</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0B3CE42" w14:textId="77777777" w:rsidR="00922CF3" w:rsidRDefault="00922CF3" w:rsidP="0049277F">
            <w:pPr>
              <w:pStyle w:val="NormalWeb"/>
              <w:tabs>
                <w:tab w:val="left" w:pos="350"/>
              </w:tabs>
              <w:spacing w:before="80" w:beforeAutospacing="0" w:after="0" w:line="360" w:lineRule="auto"/>
              <w:ind w:left="170"/>
              <w:jc w:val="both"/>
            </w:pPr>
            <w:r>
              <w:rPr>
                <w:color w:val="000000"/>
              </w:rPr>
              <w:lastRenderedPageBreak/>
              <w:t>2. Hệ thống hiển thị màn hình Báo cáo sức khỏe quân nhân loại 3,4.</w:t>
            </w:r>
          </w:p>
          <w:p w14:paraId="7CFC8F04" w14:textId="77777777" w:rsidR="00922CF3" w:rsidRDefault="00922CF3" w:rsidP="0049277F">
            <w:pPr>
              <w:pStyle w:val="NormalWeb"/>
              <w:tabs>
                <w:tab w:val="left" w:pos="350"/>
              </w:tabs>
              <w:spacing w:before="0" w:beforeAutospacing="0" w:after="120" w:line="360" w:lineRule="auto"/>
              <w:ind w:left="170"/>
              <w:jc w:val="both"/>
            </w:pPr>
            <w:r>
              <w:rPr>
                <w:b/>
                <w:bCs/>
                <w:color w:val="000000"/>
              </w:rPr>
              <w:lastRenderedPageBreak/>
              <w:t>Thông tin tìm kiếm</w:t>
            </w:r>
          </w:p>
          <w:p w14:paraId="000792E1" w14:textId="77777777" w:rsidR="00922CF3" w:rsidRDefault="00922CF3" w:rsidP="0049277F">
            <w:pPr>
              <w:pStyle w:val="NormalWeb"/>
              <w:tabs>
                <w:tab w:val="left" w:pos="350"/>
              </w:tabs>
              <w:spacing w:before="80" w:beforeAutospacing="0" w:after="0" w:line="360" w:lineRule="auto"/>
              <w:ind w:left="170"/>
              <w:jc w:val="both"/>
            </w:pPr>
            <w:r>
              <w:rPr>
                <w:color w:val="000000"/>
              </w:rPr>
              <w:t>Các trường thông tin tìm kiếm:</w:t>
            </w:r>
          </w:p>
          <w:p w14:paraId="3D9A701F" w14:textId="77777777" w:rsidR="00922CF3" w:rsidRDefault="00922CF3" w:rsidP="0049277F">
            <w:pPr>
              <w:pStyle w:val="NormalWeb"/>
              <w:numPr>
                <w:ilvl w:val="0"/>
                <w:numId w:val="52"/>
              </w:numPr>
              <w:tabs>
                <w:tab w:val="clear" w:pos="720"/>
                <w:tab w:val="left" w:pos="350"/>
                <w:tab w:val="left" w:pos="680"/>
              </w:tabs>
              <w:spacing w:before="80" w:beforeAutospacing="0" w:after="0" w:line="360" w:lineRule="auto"/>
              <w:ind w:left="170" w:firstLine="0"/>
              <w:jc w:val="both"/>
              <w:textAlignment w:val="baseline"/>
              <w:rPr>
                <w:i/>
                <w:iCs/>
                <w:color w:val="000000"/>
              </w:rPr>
            </w:pPr>
            <w:r>
              <w:rPr>
                <w:i/>
                <w:iCs/>
                <w:color w:val="000000"/>
              </w:rPr>
              <w:t>Đơn vị quản lý</w:t>
            </w:r>
          </w:p>
          <w:p w14:paraId="68CC1972"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Năm </w:t>
            </w:r>
          </w:p>
          <w:p w14:paraId="78F91D20"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Đợt khám sức khỏe</w:t>
            </w:r>
          </w:p>
          <w:p w14:paraId="07DF585A"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Đối tượng</w:t>
            </w:r>
          </w:p>
          <w:p w14:paraId="1E4D34C3" w14:textId="77777777" w:rsidR="00922CF3" w:rsidRDefault="00922CF3" w:rsidP="0049277F">
            <w:pPr>
              <w:pStyle w:val="NormalWeb"/>
              <w:numPr>
                <w:ilvl w:val="0"/>
                <w:numId w:val="52"/>
              </w:numPr>
              <w:tabs>
                <w:tab w:val="left" w:pos="350"/>
                <w:tab w:val="left" w:pos="680"/>
              </w:tabs>
              <w:spacing w:before="0" w:beforeAutospacing="0" w:after="0" w:line="360" w:lineRule="auto"/>
              <w:ind w:left="170" w:firstLine="0"/>
              <w:jc w:val="both"/>
              <w:textAlignment w:val="baseline"/>
              <w:rPr>
                <w:i/>
                <w:iCs/>
                <w:color w:val="000000"/>
              </w:rPr>
            </w:pPr>
            <w:r>
              <w:rPr>
                <w:i/>
                <w:iCs/>
                <w:color w:val="000000"/>
              </w:rPr>
              <w:t>Cấp bậc</w:t>
            </w:r>
          </w:p>
          <w:p w14:paraId="12EDDBEF" w14:textId="77777777" w:rsidR="00922CF3" w:rsidRDefault="00922CF3" w:rsidP="0049277F">
            <w:pPr>
              <w:pStyle w:val="NormalWeb"/>
              <w:numPr>
                <w:ilvl w:val="0"/>
                <w:numId w:val="52"/>
              </w:numPr>
              <w:tabs>
                <w:tab w:val="left" w:pos="350"/>
                <w:tab w:val="left" w:pos="680"/>
              </w:tabs>
              <w:spacing w:before="0" w:beforeAutospacing="0" w:after="120" w:line="360" w:lineRule="auto"/>
              <w:ind w:left="170" w:firstLine="0"/>
              <w:jc w:val="both"/>
              <w:textAlignment w:val="baseline"/>
              <w:rPr>
                <w:i/>
                <w:iCs/>
                <w:color w:val="000000"/>
              </w:rPr>
            </w:pPr>
            <w:r>
              <w:rPr>
                <w:i/>
                <w:iCs/>
                <w:color w:val="000000"/>
              </w:rPr>
              <w:t>Loại sức khỏe</w:t>
            </w:r>
          </w:p>
          <w:p w14:paraId="4A1B110D" w14:textId="77777777" w:rsidR="00922CF3" w:rsidRDefault="00922CF3" w:rsidP="0049277F">
            <w:pPr>
              <w:pStyle w:val="NormalWeb"/>
              <w:tabs>
                <w:tab w:val="left" w:pos="350"/>
              </w:tabs>
              <w:spacing w:before="80" w:beforeAutospacing="0" w:after="0" w:line="360" w:lineRule="auto"/>
              <w:ind w:left="170"/>
              <w:jc w:val="both"/>
            </w:pPr>
            <w:r>
              <w:rPr>
                <w:b/>
                <w:bCs/>
                <w:color w:val="000000"/>
              </w:rPr>
              <w:t>Báo cáo khám sức khỏe loại 3, 4 năm 2022 (3)</w:t>
            </w:r>
          </w:p>
          <w:p w14:paraId="0B6A0687"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7D89249C" w14:textId="3D3FCB6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Tiêu đề bảng số lượng đơn vị hiển thị theo mặc định, hiển thị: Báo cáo khám sức khỏe quân nhân loại 3,4 + năm hiển thị (number), trong đó năm hiển thị mặc định là năm hiện tại (nếu người dùng chọn năm sẽ hiển thị theo năm đã chọn) number = tổng số hồ sơ sức khỏe, lấy từ bảng medical_records với is_delete = 0, is_active = 1, type_of_examination=6, heal</w:t>
            </w:r>
            <w:r w:rsidR="00785BC3">
              <w:rPr>
                <w:color w:val="000000"/>
              </w:rPr>
              <w:t>th_type = 3 và health_type = 4 </w:t>
            </w:r>
            <w:r>
              <w:rPr>
                <w:color w:val="000000"/>
              </w:rPr>
              <w:t>bao gồm các thông tin sau được hiển thị:</w:t>
            </w:r>
          </w:p>
          <w:p w14:paraId="114E5E06" w14:textId="2A39B9CE" w:rsidR="00922CF3" w:rsidRDefault="00922CF3" w:rsidP="0049277F">
            <w:pPr>
              <w:pStyle w:val="NormalWeb"/>
              <w:tabs>
                <w:tab w:val="left" w:pos="350"/>
              </w:tabs>
              <w:spacing w:before="0" w:beforeAutospacing="0" w:after="120" w:line="360" w:lineRule="auto"/>
              <w:ind w:left="170"/>
              <w:jc w:val="both"/>
            </w:pPr>
            <w:r>
              <w:rPr>
                <w:b/>
                <w:bCs/>
                <w:color w:val="000000"/>
              </w:rPr>
              <w:t>STT</w:t>
            </w:r>
          </w:p>
          <w:p w14:paraId="0679CEA5"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09F947D7"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STT tăng dần từ trên xuống theo danh sách, sắp xếp theo ngày tạo của quân nhân.</w:t>
            </w:r>
          </w:p>
          <w:p w14:paraId="3B45C9EA" w14:textId="77777777" w:rsidR="00922CF3" w:rsidRDefault="00922CF3" w:rsidP="0049277F">
            <w:pPr>
              <w:pStyle w:val="NormalWeb"/>
              <w:tabs>
                <w:tab w:val="left" w:pos="350"/>
              </w:tabs>
              <w:spacing w:before="0" w:beforeAutospacing="0" w:after="120" w:line="360" w:lineRule="auto"/>
              <w:ind w:left="170"/>
              <w:jc w:val="both"/>
            </w:pPr>
            <w:r>
              <w:rPr>
                <w:b/>
                <w:bCs/>
                <w:color w:val="000000"/>
              </w:rPr>
              <w:t>Ảnh</w:t>
            </w:r>
          </w:p>
          <w:p w14:paraId="7F5FE26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Label</w:t>
            </w:r>
          </w:p>
          <w:p w14:paraId="1C7EA0A8"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237B24">
              <w:rPr>
                <w:b/>
                <w:color w:val="1F497D" w:themeColor="text2"/>
              </w:rPr>
              <w:t>patients</w:t>
            </w:r>
          </w:p>
          <w:p w14:paraId="40E608E6"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avatar</w:t>
            </w:r>
          </w:p>
          <w:p w14:paraId="53F03E6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Nullable: yes</w:t>
            </w:r>
          </w:p>
          <w:p w14:paraId="429740B3"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 Hiển thị ảnh mặc định nếu tài khoản không có ảnh.</w:t>
            </w:r>
          </w:p>
          <w:p w14:paraId="3F99E4D9" w14:textId="77777777" w:rsidR="00922CF3" w:rsidRDefault="00922CF3" w:rsidP="0049277F">
            <w:pPr>
              <w:pStyle w:val="NormalWeb"/>
              <w:tabs>
                <w:tab w:val="left" w:pos="350"/>
              </w:tabs>
              <w:spacing w:before="0" w:beforeAutospacing="0" w:after="120" w:line="360" w:lineRule="auto"/>
              <w:ind w:left="170"/>
              <w:jc w:val="both"/>
            </w:pPr>
            <w:r>
              <w:rPr>
                <w:b/>
                <w:bCs/>
                <w:color w:val="000000"/>
              </w:rPr>
              <w:t>Họ và tên</w:t>
            </w:r>
          </w:p>
          <w:p w14:paraId="0DED4029"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61C32AE0"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lastRenderedPageBreak/>
              <w:t>Table Name: patients</w:t>
            </w:r>
          </w:p>
          <w:p w14:paraId="1750C63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fullname</w:t>
            </w:r>
          </w:p>
          <w:p w14:paraId="10D1FD76"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Data Types: String (250)</w:t>
            </w:r>
          </w:p>
          <w:p w14:paraId="62F54F89"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Nullable: no</w:t>
            </w:r>
          </w:p>
          <w:p w14:paraId="77F93965"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Comments:</w:t>
            </w:r>
          </w:p>
          <w:p w14:paraId="2F1BD6D9" w14:textId="77777777" w:rsidR="00922CF3" w:rsidRDefault="00922CF3" w:rsidP="0049277F">
            <w:pPr>
              <w:pStyle w:val="NormalWeb"/>
              <w:tabs>
                <w:tab w:val="left" w:pos="350"/>
              </w:tabs>
              <w:spacing w:before="0" w:beforeAutospacing="0" w:after="120" w:line="360" w:lineRule="auto"/>
              <w:ind w:left="170"/>
              <w:jc w:val="both"/>
            </w:pPr>
            <w:r>
              <w:rPr>
                <w:b/>
                <w:bCs/>
                <w:color w:val="000000"/>
              </w:rPr>
              <w:t>Ngày sinh</w:t>
            </w:r>
          </w:p>
          <w:p w14:paraId="5A0DFFB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UI Control: Textview</w:t>
            </w:r>
          </w:p>
          <w:p w14:paraId="6619361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Table Name: patients</w:t>
            </w:r>
          </w:p>
          <w:p w14:paraId="703C621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Column Name: birthday, year</w:t>
            </w:r>
          </w:p>
          <w:p w14:paraId="578D3CB1"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Datatype: datetime</w:t>
            </w:r>
          </w:p>
          <w:p w14:paraId="605E2ED6"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b/>
                <w:bCs/>
                <w:color w:val="000000"/>
              </w:rPr>
            </w:pPr>
            <w:r>
              <w:rPr>
                <w:color w:val="000000"/>
              </w:rPr>
              <w:t>Comments: </w:t>
            </w:r>
          </w:p>
          <w:p w14:paraId="1837AE19" w14:textId="77777777" w:rsidR="00922CF3" w:rsidRDefault="00922CF3" w:rsidP="0049277F">
            <w:pPr>
              <w:pStyle w:val="NormalWeb"/>
              <w:tabs>
                <w:tab w:val="left" w:pos="350"/>
              </w:tabs>
              <w:spacing w:before="0" w:beforeAutospacing="0" w:after="120" w:line="360" w:lineRule="auto"/>
              <w:ind w:left="170"/>
              <w:jc w:val="both"/>
            </w:pPr>
            <w:r>
              <w:rPr>
                <w:b/>
                <w:bCs/>
                <w:color w:val="000000"/>
              </w:rPr>
              <w:t>Giới tính</w:t>
            </w:r>
          </w:p>
          <w:p w14:paraId="2B1EAD34"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UI Control: Textview</w:t>
            </w:r>
          </w:p>
          <w:p w14:paraId="52E77F9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Table Name: patients</w:t>
            </w:r>
          </w:p>
          <w:p w14:paraId="16171D60"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Column Name: gender_id</w:t>
            </w:r>
          </w:p>
          <w:p w14:paraId="0FCEAAF8"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Data Types: String (50)</w:t>
            </w:r>
          </w:p>
          <w:p w14:paraId="06819D5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b/>
                <w:bCs/>
                <w:color w:val="000000"/>
              </w:rPr>
            </w:pPr>
            <w:r>
              <w:rPr>
                <w:color w:val="000000"/>
              </w:rPr>
              <w:t>Nullable: no</w:t>
            </w:r>
          </w:p>
          <w:p w14:paraId="357D3997"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b/>
                <w:bCs/>
                <w:color w:val="000000"/>
              </w:rPr>
            </w:pPr>
            <w:r>
              <w:rPr>
                <w:color w:val="000000"/>
              </w:rPr>
              <w:t xml:space="preserve">Comments: đối chiếu sang bảng </w:t>
            </w:r>
            <w:r w:rsidRPr="00785BC3">
              <w:rPr>
                <w:b/>
                <w:color w:val="0070C0"/>
              </w:rPr>
              <w:t>Cats_genders</w:t>
            </w:r>
            <w:r w:rsidRPr="00785BC3">
              <w:rPr>
                <w:color w:val="0070C0"/>
              </w:rPr>
              <w:t xml:space="preserve"> </w:t>
            </w:r>
            <w:r>
              <w:rPr>
                <w:color w:val="000000"/>
              </w:rPr>
              <w:t>để hiển thị giới tính</w:t>
            </w:r>
          </w:p>
          <w:p w14:paraId="201737CA" w14:textId="6BD91428" w:rsidR="00922CF3" w:rsidRDefault="00922CF3" w:rsidP="0049277F">
            <w:pPr>
              <w:pStyle w:val="NormalWeb"/>
              <w:tabs>
                <w:tab w:val="left" w:pos="350"/>
              </w:tabs>
              <w:spacing w:before="0" w:beforeAutospacing="0" w:after="120" w:line="360" w:lineRule="auto"/>
              <w:ind w:left="170"/>
              <w:jc w:val="both"/>
            </w:pPr>
            <w:r>
              <w:rPr>
                <w:b/>
                <w:bCs/>
                <w:color w:val="000000"/>
              </w:rPr>
              <w:t>Cấp bậc</w:t>
            </w:r>
          </w:p>
          <w:p w14:paraId="35C4035F"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3BC215D3"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1FCC0FFA"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Column Name:  military_level_id</w:t>
            </w:r>
          </w:p>
          <w:p w14:paraId="728DB8DE" w14:textId="77777777" w:rsidR="00922CF3" w:rsidRDefault="00922CF3" w:rsidP="0049277F">
            <w:pPr>
              <w:pStyle w:val="NormalWeb"/>
              <w:numPr>
                <w:ilvl w:val="0"/>
                <w:numId w:val="52"/>
              </w:numPr>
              <w:tabs>
                <w:tab w:val="left" w:pos="350"/>
              </w:tabs>
              <w:spacing w:before="0" w:beforeAutospacing="0" w:after="0" w:line="360" w:lineRule="auto"/>
              <w:ind w:left="170" w:firstLine="0"/>
              <w:jc w:val="both"/>
              <w:textAlignment w:val="baseline"/>
              <w:rPr>
                <w:color w:val="000000"/>
              </w:rPr>
            </w:pPr>
            <w:r>
              <w:rPr>
                <w:color w:val="000000"/>
              </w:rPr>
              <w:t>Data Type: String (50) </w:t>
            </w:r>
          </w:p>
          <w:p w14:paraId="41FA0EB1" w14:textId="77777777" w:rsidR="00922CF3" w:rsidRDefault="00922CF3" w:rsidP="0049277F">
            <w:pPr>
              <w:pStyle w:val="NormalWeb"/>
              <w:numPr>
                <w:ilvl w:val="0"/>
                <w:numId w:val="52"/>
              </w:numPr>
              <w:tabs>
                <w:tab w:val="left" w:pos="350"/>
              </w:tabs>
              <w:spacing w:before="0" w:beforeAutospacing="0" w:after="120" w:line="360" w:lineRule="auto"/>
              <w:ind w:left="170" w:firstLine="0"/>
              <w:jc w:val="both"/>
              <w:textAlignment w:val="baseline"/>
              <w:rPr>
                <w:color w:val="000000"/>
              </w:rPr>
            </w:pPr>
            <w:r>
              <w:rPr>
                <w:color w:val="000000"/>
              </w:rPr>
              <w:t xml:space="preserve">Comments: đối chiếu sang bảng </w:t>
            </w:r>
            <w:r w:rsidRPr="00785BC3">
              <w:rPr>
                <w:b/>
                <w:color w:val="0070C0"/>
              </w:rPr>
              <w:t>cats_military_level</w:t>
            </w:r>
            <w:r w:rsidRPr="00785BC3">
              <w:rPr>
                <w:color w:val="0070C0"/>
              </w:rPr>
              <w:t xml:space="preserve"> </w:t>
            </w:r>
            <w:r>
              <w:rPr>
                <w:color w:val="000000"/>
              </w:rPr>
              <w:t>để hiển thị cấp bậc</w:t>
            </w:r>
          </w:p>
          <w:p w14:paraId="31126176" w14:textId="77777777" w:rsidR="00922CF3" w:rsidRDefault="00922CF3" w:rsidP="0049277F">
            <w:pPr>
              <w:pStyle w:val="NormalWeb"/>
              <w:tabs>
                <w:tab w:val="left" w:pos="350"/>
              </w:tabs>
              <w:spacing w:before="0" w:beforeAutospacing="0" w:after="120" w:line="360" w:lineRule="auto"/>
              <w:ind w:left="170"/>
              <w:jc w:val="both"/>
            </w:pPr>
            <w:r>
              <w:rPr>
                <w:b/>
                <w:bCs/>
                <w:color w:val="000000"/>
              </w:rPr>
              <w:t>Chức vụ</w:t>
            </w:r>
          </w:p>
          <w:p w14:paraId="2931B872"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737DB950"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393B3257"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military_position_id</w:t>
            </w:r>
          </w:p>
          <w:p w14:paraId="2F070C3F"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3C6DA228" w14:textId="419532E5"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sz w:val="20"/>
                <w:szCs w:val="20"/>
              </w:rPr>
            </w:pPr>
            <w:r>
              <w:rPr>
                <w:color w:val="000000"/>
              </w:rPr>
              <w:lastRenderedPageBreak/>
              <w:t>Comments: đối chiếu sa</w:t>
            </w:r>
            <w:r w:rsidR="00785BC3">
              <w:rPr>
                <w:color w:val="000000"/>
              </w:rPr>
              <w:t>ng bảng cats_military_position </w:t>
            </w:r>
            <w:r>
              <w:rPr>
                <w:color w:val="000000"/>
              </w:rPr>
              <w:t>để hiển thị chức vụ</w:t>
            </w:r>
          </w:p>
          <w:p w14:paraId="54F2A721" w14:textId="1B9CE358" w:rsidR="00922CF3" w:rsidRDefault="00922CF3" w:rsidP="0049277F">
            <w:pPr>
              <w:pStyle w:val="NormalWeb"/>
              <w:tabs>
                <w:tab w:val="left" w:pos="350"/>
              </w:tabs>
              <w:spacing w:before="0" w:beforeAutospacing="0" w:after="120" w:line="360" w:lineRule="auto"/>
              <w:ind w:left="170"/>
              <w:jc w:val="both"/>
            </w:pPr>
            <w:r>
              <w:rPr>
                <w:b/>
                <w:bCs/>
                <w:color w:val="000000"/>
              </w:rPr>
              <w:t>Đơn vị quản lý </w:t>
            </w:r>
          </w:p>
          <w:p w14:paraId="7C028B94"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08B1B0DE"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Table Name: patients</w:t>
            </w:r>
          </w:p>
          <w:p w14:paraId="23DAF11E"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organization_id</w:t>
            </w:r>
          </w:p>
          <w:p w14:paraId="2160D5C8"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1AF610E2" w14:textId="714E0E18"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rPr>
            </w:pPr>
            <w:r>
              <w:rPr>
                <w:color w:val="000000"/>
              </w:rPr>
              <w:t>Comments: đối chiế</w:t>
            </w:r>
            <w:r w:rsidR="00785BC3">
              <w:rPr>
                <w:color w:val="000000"/>
              </w:rPr>
              <w:t>u sang bảng cats_organizations </w:t>
            </w:r>
            <w:r>
              <w:rPr>
                <w:color w:val="000000"/>
              </w:rPr>
              <w:t>để hiển thị đơn vị quản lý</w:t>
            </w:r>
          </w:p>
          <w:p w14:paraId="6CF25C8E" w14:textId="51D6841B" w:rsidR="00922CF3" w:rsidRDefault="00922CF3" w:rsidP="0049277F">
            <w:pPr>
              <w:pStyle w:val="NormalWeb"/>
              <w:tabs>
                <w:tab w:val="left" w:pos="350"/>
              </w:tabs>
              <w:spacing w:before="0" w:beforeAutospacing="0" w:after="120" w:line="360" w:lineRule="auto"/>
              <w:ind w:left="170"/>
              <w:jc w:val="both"/>
            </w:pPr>
            <w:r>
              <w:rPr>
                <w:b/>
                <w:bCs/>
                <w:color w:val="000000"/>
              </w:rPr>
              <w:t>Loại sức khỏe</w:t>
            </w:r>
          </w:p>
          <w:p w14:paraId="28D5A51B"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272BB77B"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49277F">
              <w:rPr>
                <w:b/>
                <w:color w:val="000000"/>
                <w:sz w:val="22"/>
                <w:szCs w:val="22"/>
              </w:rPr>
              <w:t>medical_records</w:t>
            </w:r>
          </w:p>
          <w:p w14:paraId="532AA5C6"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Column Name: health_type</w:t>
            </w:r>
          </w:p>
          <w:p w14:paraId="262690B2" w14:textId="77777777" w:rsidR="00922CF3" w:rsidRDefault="00922CF3" w:rsidP="0049277F">
            <w:pPr>
              <w:pStyle w:val="NormalWeb"/>
              <w:numPr>
                <w:ilvl w:val="0"/>
                <w:numId w:val="53"/>
              </w:numPr>
              <w:tabs>
                <w:tab w:val="left" w:pos="350"/>
              </w:tabs>
              <w:spacing w:before="0" w:beforeAutospacing="0" w:after="0" w:line="360" w:lineRule="auto"/>
              <w:ind w:left="170" w:firstLine="0"/>
              <w:jc w:val="both"/>
              <w:textAlignment w:val="baseline"/>
              <w:rPr>
                <w:color w:val="000000"/>
              </w:rPr>
            </w:pPr>
            <w:r>
              <w:rPr>
                <w:color w:val="000000"/>
              </w:rPr>
              <w:t>Nullable: no</w:t>
            </w:r>
          </w:p>
          <w:p w14:paraId="3089C87E" w14:textId="77777777" w:rsidR="00922CF3" w:rsidRDefault="00922CF3" w:rsidP="0049277F">
            <w:pPr>
              <w:pStyle w:val="NormalWeb"/>
              <w:numPr>
                <w:ilvl w:val="0"/>
                <w:numId w:val="53"/>
              </w:numPr>
              <w:tabs>
                <w:tab w:val="left" w:pos="350"/>
              </w:tabs>
              <w:spacing w:before="0" w:beforeAutospacing="0" w:after="120" w:line="360" w:lineRule="auto"/>
              <w:ind w:left="170" w:firstLine="0"/>
              <w:jc w:val="both"/>
              <w:textAlignment w:val="baseline"/>
              <w:rPr>
                <w:color w:val="000000"/>
              </w:rPr>
            </w:pPr>
            <w:r>
              <w:rPr>
                <w:color w:val="000000"/>
              </w:rPr>
              <w:t>Comments: Chỉ hiển thị Loại 3 và Loại 4</w:t>
            </w:r>
          </w:p>
          <w:p w14:paraId="30DD5CB8" w14:textId="6DB14650" w:rsidR="00922CF3" w:rsidRDefault="00922CF3" w:rsidP="0049277F">
            <w:pPr>
              <w:pStyle w:val="NormalWeb"/>
              <w:tabs>
                <w:tab w:val="left" w:pos="350"/>
              </w:tabs>
              <w:spacing w:before="0" w:beforeAutospacing="0" w:after="120" w:line="360" w:lineRule="auto"/>
              <w:ind w:left="170"/>
              <w:jc w:val="both"/>
            </w:pPr>
            <w:r>
              <w:rPr>
                <w:b/>
                <w:bCs/>
                <w:color w:val="000000"/>
              </w:rPr>
              <w:t>Lý do sức khỏe loại 3, 4</w:t>
            </w:r>
          </w:p>
          <w:p w14:paraId="373ADB9B"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UI Control: Textview</w:t>
            </w:r>
          </w:p>
          <w:p w14:paraId="68079E33"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 xml:space="preserve">Table Name: </w:t>
            </w:r>
            <w:r w:rsidRPr="00623AFC">
              <w:rPr>
                <w:b/>
                <w:color w:val="1F497D" w:themeColor="text2"/>
              </w:rPr>
              <w:t>medical_records</w:t>
            </w:r>
          </w:p>
          <w:p w14:paraId="074D0304"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Column Name: reason_health</w:t>
            </w:r>
          </w:p>
          <w:p w14:paraId="307966ED"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Nullable: yes</w:t>
            </w:r>
          </w:p>
          <w:p w14:paraId="3C6E6DF6" w14:textId="77777777" w:rsidR="00922CF3" w:rsidRDefault="00922CF3" w:rsidP="0049277F">
            <w:pPr>
              <w:pStyle w:val="NormalWeb"/>
              <w:numPr>
                <w:ilvl w:val="0"/>
                <w:numId w:val="54"/>
              </w:numPr>
              <w:tabs>
                <w:tab w:val="left" w:pos="350"/>
              </w:tabs>
              <w:spacing w:before="0" w:beforeAutospacing="0" w:after="160" w:line="360" w:lineRule="auto"/>
              <w:ind w:left="170" w:firstLine="0"/>
              <w:jc w:val="both"/>
              <w:textAlignment w:val="baseline"/>
              <w:rPr>
                <w:color w:val="000000"/>
              </w:rPr>
            </w:pPr>
            <w:r>
              <w:rPr>
                <w:color w:val="000000"/>
              </w:rPr>
              <w:t>Comments:</w:t>
            </w:r>
          </w:p>
          <w:p w14:paraId="737D445D" w14:textId="7D931FA5" w:rsidR="00922CF3" w:rsidRDefault="00922CF3" w:rsidP="0049277F">
            <w:pPr>
              <w:pStyle w:val="NormalWeb"/>
              <w:tabs>
                <w:tab w:val="left" w:pos="350"/>
              </w:tabs>
              <w:spacing w:before="0" w:beforeAutospacing="0" w:after="120" w:line="360" w:lineRule="auto"/>
              <w:ind w:left="170"/>
              <w:jc w:val="both"/>
            </w:pPr>
            <w:r>
              <w:rPr>
                <w:b/>
                <w:bCs/>
                <w:color w:val="000000"/>
              </w:rPr>
              <w:t>Kiến nghị</w:t>
            </w:r>
          </w:p>
          <w:p w14:paraId="27B4A75C"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b/>
                <w:bCs/>
                <w:color w:val="000000"/>
              </w:rPr>
            </w:pPr>
            <w:r>
              <w:rPr>
                <w:color w:val="000000"/>
              </w:rPr>
              <w:t>UI Control: Textvieư</w:t>
            </w:r>
          </w:p>
          <w:p w14:paraId="58854CC3"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b/>
                <w:bCs/>
                <w:color w:val="000000"/>
              </w:rPr>
            </w:pPr>
            <w:r>
              <w:rPr>
                <w:color w:val="000000"/>
              </w:rPr>
              <w:t xml:space="preserve">Table Name: </w:t>
            </w:r>
            <w:r w:rsidRPr="00623AFC">
              <w:rPr>
                <w:b/>
                <w:color w:val="1F497D" w:themeColor="text2"/>
              </w:rPr>
              <w:t>medical_records_services</w:t>
            </w:r>
          </w:p>
          <w:p w14:paraId="0CDEB49A"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Column Name: suggestions</w:t>
            </w:r>
          </w:p>
          <w:p w14:paraId="56C330AA" w14:textId="77777777" w:rsidR="00922CF3" w:rsidRDefault="00922CF3" w:rsidP="0049277F">
            <w:pPr>
              <w:pStyle w:val="NormalWeb"/>
              <w:numPr>
                <w:ilvl w:val="0"/>
                <w:numId w:val="54"/>
              </w:numPr>
              <w:tabs>
                <w:tab w:val="left" w:pos="350"/>
              </w:tabs>
              <w:spacing w:before="0" w:beforeAutospacing="0" w:after="0" w:line="360" w:lineRule="auto"/>
              <w:ind w:left="170" w:firstLine="0"/>
              <w:jc w:val="both"/>
              <w:textAlignment w:val="baseline"/>
              <w:rPr>
                <w:color w:val="000000"/>
              </w:rPr>
            </w:pPr>
            <w:r>
              <w:rPr>
                <w:color w:val="000000"/>
              </w:rPr>
              <w:t>Nullable: yes</w:t>
            </w:r>
          </w:p>
          <w:p w14:paraId="192ED6DB" w14:textId="77777777" w:rsidR="00922CF3" w:rsidRDefault="00922CF3" w:rsidP="0049277F">
            <w:pPr>
              <w:pStyle w:val="NormalWeb"/>
              <w:numPr>
                <w:ilvl w:val="0"/>
                <w:numId w:val="54"/>
              </w:numPr>
              <w:tabs>
                <w:tab w:val="left" w:pos="350"/>
              </w:tabs>
              <w:spacing w:before="0" w:beforeAutospacing="0" w:after="120" w:line="360" w:lineRule="auto"/>
              <w:ind w:left="170" w:firstLine="0"/>
              <w:jc w:val="both"/>
              <w:textAlignment w:val="baseline"/>
              <w:rPr>
                <w:b/>
                <w:bCs/>
                <w:color w:val="000000"/>
              </w:rPr>
            </w:pPr>
            <w:r>
              <w:rPr>
                <w:color w:val="000000"/>
              </w:rPr>
              <w:t>Comments: </w:t>
            </w:r>
          </w:p>
          <w:p w14:paraId="34F55505" w14:textId="1D60C4B0" w:rsidR="00922CF3" w:rsidRDefault="00922CF3" w:rsidP="0049277F">
            <w:pPr>
              <w:pStyle w:val="NormalWeb"/>
              <w:tabs>
                <w:tab w:val="left" w:pos="350"/>
              </w:tabs>
              <w:spacing w:before="0" w:beforeAutospacing="0" w:after="120" w:line="360" w:lineRule="auto"/>
              <w:ind w:left="170"/>
              <w:jc w:val="both"/>
            </w:pPr>
            <w:r>
              <w:rPr>
                <w:b/>
                <w:bCs/>
                <w:color w:val="000000"/>
              </w:rPr>
              <w:t>Phân trang</w:t>
            </w:r>
            <w:r>
              <w:rPr>
                <w:color w:val="000000"/>
              </w:rPr>
              <w:t>: </w:t>
            </w:r>
          </w:p>
          <w:p w14:paraId="0F9E19B4" w14:textId="77777777" w:rsidR="00922CF3" w:rsidRDefault="00922CF3" w:rsidP="0049277F">
            <w:pPr>
              <w:pStyle w:val="NormalWeb"/>
              <w:numPr>
                <w:ilvl w:val="0"/>
                <w:numId w:val="55"/>
              </w:numPr>
              <w:tabs>
                <w:tab w:val="left" w:pos="350"/>
              </w:tabs>
              <w:spacing w:before="0" w:beforeAutospacing="0" w:after="0" w:line="360" w:lineRule="auto"/>
              <w:ind w:left="170" w:firstLine="0"/>
              <w:jc w:val="both"/>
              <w:textAlignment w:val="baseline"/>
              <w:rPr>
                <w:color w:val="000000"/>
              </w:rPr>
            </w:pPr>
            <w:r>
              <w:rPr>
                <w:color w:val="000000"/>
              </w:rPr>
              <w:t>Phân trang 10 bản ghi/1 trang.  </w:t>
            </w:r>
          </w:p>
          <w:p w14:paraId="3F4CC371" w14:textId="77777777" w:rsidR="00922CF3" w:rsidRDefault="00922CF3" w:rsidP="0049277F">
            <w:pPr>
              <w:pStyle w:val="NormalWeb"/>
              <w:numPr>
                <w:ilvl w:val="0"/>
                <w:numId w:val="55"/>
              </w:numPr>
              <w:tabs>
                <w:tab w:val="left" w:pos="350"/>
              </w:tabs>
              <w:spacing w:before="0" w:beforeAutospacing="0" w:after="0" w:line="360" w:lineRule="auto"/>
              <w:ind w:left="170" w:firstLine="0"/>
              <w:jc w:val="both"/>
              <w:textAlignment w:val="baseline"/>
              <w:rPr>
                <w:color w:val="000000"/>
              </w:rPr>
            </w:pPr>
            <w:r>
              <w:rPr>
                <w:color w:val="000000"/>
              </w:rPr>
              <w:lastRenderedPageBreak/>
              <w:t>Hiển thị Label tại mỗi trang khi xem theo mẫu mặc định” Tìm thấy (number), hiển thị từ 1-20”</w:t>
            </w:r>
          </w:p>
          <w:p w14:paraId="7EF2909A" w14:textId="77777777" w:rsidR="00922CF3" w:rsidRDefault="00922CF3" w:rsidP="0049277F">
            <w:pPr>
              <w:pStyle w:val="NormalWeb"/>
              <w:numPr>
                <w:ilvl w:val="0"/>
                <w:numId w:val="55"/>
              </w:numPr>
              <w:tabs>
                <w:tab w:val="left" w:pos="350"/>
              </w:tabs>
              <w:spacing w:before="0" w:beforeAutospacing="0" w:after="120" w:line="360" w:lineRule="auto"/>
              <w:ind w:left="170" w:firstLine="0"/>
              <w:jc w:val="both"/>
              <w:textAlignment w:val="baseline"/>
              <w:rPr>
                <w:color w:val="000000"/>
              </w:rPr>
            </w:pPr>
            <w:r>
              <w:rPr>
                <w:color w:val="000000"/>
              </w:rPr>
              <w:t>Có thể next, quay lại trang, chọn trang để xem, hiển thị cho phép chọn 5 trang liên tiếp nhau. </w:t>
            </w:r>
          </w:p>
          <w:p w14:paraId="3AA259E2" w14:textId="77777777" w:rsidR="00922CF3" w:rsidRDefault="00922CF3" w:rsidP="0049277F">
            <w:pPr>
              <w:tabs>
                <w:tab w:val="left" w:pos="350"/>
              </w:tabs>
              <w:ind w:left="170"/>
            </w:pPr>
          </w:p>
        </w:tc>
      </w:tr>
      <w:tr w:rsidR="00922CF3" w14:paraId="7778C609"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F6516E" w14:textId="77777777" w:rsidR="00922CF3" w:rsidRDefault="00922CF3"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59EC859" w14:textId="77777777" w:rsidR="00922CF3" w:rsidRDefault="00922CF3" w:rsidP="0049277F"/>
        </w:tc>
      </w:tr>
    </w:tbl>
    <w:p w14:paraId="6F5240F3" w14:textId="77777777" w:rsidR="00922CF3" w:rsidRDefault="00922CF3" w:rsidP="002D4B5E">
      <w:pPr>
        <w:pStyle w:val="Heading6"/>
      </w:pPr>
      <w:r>
        <w:t>Mô tả dòng sự kiện phụ (Alternative Flow)</w:t>
      </w:r>
    </w:p>
    <w:p w14:paraId="4192A9E1" w14:textId="77777777" w:rsidR="00922CF3" w:rsidRDefault="00922CF3" w:rsidP="0049277F">
      <w:pPr>
        <w:pStyle w:val="NormalWeb"/>
        <w:spacing w:before="0" w:beforeAutospacing="0" w:after="160" w:line="360" w:lineRule="auto"/>
        <w:ind w:firstLine="720"/>
      </w:pPr>
      <w:r>
        <w:rPr>
          <w:color w:val="000000"/>
        </w:rPr>
        <w:t>N/A</w:t>
      </w:r>
    </w:p>
    <w:p w14:paraId="328C0377" w14:textId="77777777" w:rsidR="00922CF3" w:rsidRDefault="00922CF3" w:rsidP="002D4B5E">
      <w:pPr>
        <w:pStyle w:val="Heading6"/>
      </w:pPr>
      <w:r>
        <w:t>Ghi chú</w:t>
      </w:r>
    </w:p>
    <w:p w14:paraId="406DC732" w14:textId="27A9D58D"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8DEDC4C" wp14:editId="13F48BF4">
            <wp:extent cx="5943600" cy="2630170"/>
            <wp:effectExtent l="0" t="0" r="0" b="0"/>
            <wp:docPr id="49" name="Picture 49" descr="https://lh3.googleusercontent.com/uOP4n-YOjcgEml2_akYucVhqiuV0ISjTvsRth33YwvvmmarEJ18n5X_JENzMp3bQeTitxuT3sOBxosircVUhlTvblxZl-iApbbhpcoy7EnUAombH5c7QOzOcRQS_uxhsO-xE1vi77L5TA-VwrEHV2u1pL1vp2ORpd9ROnvXJ2mNvmLN2bmrj62LJeNlFDNodYf6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uOP4n-YOjcgEml2_akYucVhqiuV0ISjTvsRth33YwvvmmarEJ18n5X_JENzMp3bQeTitxuT3sOBxosircVUhlTvblxZl-iApbbhpcoy7EnUAombH5c7QOzOcRQS_uxhsO-xE1vi77L5TA-VwrEHV2u1pL1vp2ORpd9ROnvXJ2mNvmLN2bmrj62LJeNlFDNodYf6p-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30170"/>
                    </a:xfrm>
                    <a:prstGeom prst="rect">
                      <a:avLst/>
                    </a:prstGeom>
                    <a:noFill/>
                    <a:ln>
                      <a:noFill/>
                    </a:ln>
                  </pic:spPr>
                </pic:pic>
              </a:graphicData>
            </a:graphic>
          </wp:inline>
        </w:drawing>
      </w:r>
    </w:p>
    <w:p w14:paraId="4E7F9045" w14:textId="77777777" w:rsidR="00922CF3" w:rsidRDefault="00922CF3" w:rsidP="002D4B5E">
      <w:pPr>
        <w:pStyle w:val="Heading5"/>
      </w:pPr>
      <w:r>
        <w:t>Tìm kiếm quân nhân sức khỏe loại 3, 4</w:t>
      </w:r>
    </w:p>
    <w:p w14:paraId="0ECE8F5F" w14:textId="77777777" w:rsidR="00922CF3" w:rsidRDefault="00922CF3"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5863"/>
      </w:tblGrid>
      <w:tr w:rsidR="00922CF3" w14:paraId="10AB7745" w14:textId="77777777" w:rsidTr="00922CF3">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5EDCFF"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50DFEE" w14:textId="77777777" w:rsidR="00922CF3" w:rsidRDefault="00922CF3" w:rsidP="0049277F">
            <w:pPr>
              <w:pStyle w:val="NormalWeb"/>
              <w:spacing w:before="0" w:beforeAutospacing="0" w:after="120" w:line="360" w:lineRule="auto"/>
              <w:jc w:val="both"/>
            </w:pPr>
            <w:r>
              <w:rPr>
                <w:color w:val="000000"/>
                <w:sz w:val="20"/>
                <w:szCs w:val="20"/>
              </w:rPr>
              <w:t>Tìm kiếm quân nhân sức khỏe loại 3, 4</w:t>
            </w:r>
          </w:p>
        </w:tc>
      </w:tr>
      <w:tr w:rsidR="00922CF3" w14:paraId="09E6FCB7" w14:textId="77777777" w:rsidTr="00922CF3">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0B4253"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FC1CBA" w14:textId="77777777" w:rsidR="00922CF3" w:rsidRDefault="00922CF3" w:rsidP="0049277F">
            <w:pPr>
              <w:pStyle w:val="NormalWeb"/>
              <w:spacing w:before="0" w:beforeAutospacing="0" w:after="120" w:line="360" w:lineRule="auto"/>
              <w:jc w:val="both"/>
            </w:pPr>
            <w:r>
              <w:rPr>
                <w:color w:val="000000"/>
                <w:sz w:val="20"/>
                <w:szCs w:val="20"/>
              </w:rPr>
              <w:t>Cho phép người dùng tìm kiếm quân nhân có loại sức khỏe là loại 3, 4</w:t>
            </w:r>
          </w:p>
        </w:tc>
      </w:tr>
      <w:tr w:rsidR="00922CF3" w14:paraId="6E2A2DB5" w14:textId="77777777" w:rsidTr="00922CF3">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79B698"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5ED550" w14:textId="77777777" w:rsidR="00922CF3" w:rsidRDefault="00922CF3" w:rsidP="0049277F">
            <w:pPr>
              <w:pStyle w:val="NormalWeb"/>
              <w:spacing w:before="0" w:beforeAutospacing="0" w:after="120" w:line="360" w:lineRule="auto"/>
              <w:jc w:val="both"/>
            </w:pPr>
            <w:r>
              <w:rPr>
                <w:color w:val="000000"/>
                <w:sz w:val="20"/>
                <w:szCs w:val="20"/>
              </w:rPr>
              <w:t>User quản lý đơn vị</w:t>
            </w:r>
          </w:p>
        </w:tc>
      </w:tr>
      <w:tr w:rsidR="00922CF3" w14:paraId="1F8CEF47" w14:textId="77777777" w:rsidTr="00922CF3">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3287C2D"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30BB44" w14:textId="77777777" w:rsidR="00922CF3" w:rsidRDefault="00922CF3" w:rsidP="0049277F">
            <w:pPr>
              <w:pStyle w:val="NormalWeb"/>
              <w:spacing w:before="0" w:beforeAutospacing="0" w:after="120" w:line="360" w:lineRule="auto"/>
              <w:jc w:val="both"/>
            </w:pPr>
            <w:r>
              <w:rPr>
                <w:color w:val="000000"/>
                <w:sz w:val="20"/>
                <w:szCs w:val="20"/>
              </w:rPr>
              <w:t>Người dùng được phân quyền vào chức năng</w:t>
            </w:r>
          </w:p>
        </w:tc>
      </w:tr>
      <w:tr w:rsidR="00922CF3" w14:paraId="049CC78A" w14:textId="77777777" w:rsidTr="00922CF3">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CC44CE2"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1C66EFE" w14:textId="77777777" w:rsidR="00922CF3" w:rsidRDefault="00922CF3" w:rsidP="0049277F">
            <w:pPr>
              <w:pStyle w:val="NormalWeb"/>
              <w:spacing w:before="0" w:beforeAutospacing="0" w:after="120" w:line="360" w:lineRule="auto"/>
              <w:jc w:val="both"/>
            </w:pPr>
            <w:r>
              <w:rPr>
                <w:color w:val="000000"/>
                <w:sz w:val="20"/>
                <w:szCs w:val="20"/>
              </w:rPr>
              <w:t>Hiển thị danh sách quân nhân chứa dữ liệu tìm kiếm</w:t>
            </w:r>
          </w:p>
        </w:tc>
      </w:tr>
      <w:tr w:rsidR="00922CF3" w14:paraId="567481A8" w14:textId="77777777" w:rsidTr="00922CF3">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9FB4A1"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2E14082" w14:textId="77777777" w:rsidR="00922CF3" w:rsidRDefault="00922CF3" w:rsidP="0049277F">
            <w:pPr>
              <w:pStyle w:val="NormalWeb"/>
              <w:spacing w:before="0" w:beforeAutospacing="0" w:after="120" w:line="360" w:lineRule="auto"/>
              <w:jc w:val="both"/>
            </w:pPr>
            <w:r>
              <w:rPr>
                <w:color w:val="000000"/>
                <w:sz w:val="20"/>
                <w:szCs w:val="20"/>
              </w:rPr>
              <w:t>N/A</w:t>
            </w:r>
          </w:p>
        </w:tc>
      </w:tr>
      <w:tr w:rsidR="00922CF3" w14:paraId="6DB7486A" w14:textId="77777777" w:rsidTr="00922CF3">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E9F0058"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4DD028A"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2B61F402" w14:textId="77777777" w:rsidR="00922CF3" w:rsidRDefault="00922CF3" w:rsidP="002D4B5E">
      <w:pPr>
        <w:pStyle w:val="Heading6"/>
      </w:pPr>
      <w:r>
        <w:lastRenderedPageBreak/>
        <w:t>Biểu đồ luồng xử lý chức năng</w:t>
      </w:r>
    </w:p>
    <w:p w14:paraId="67DAC0F9" w14:textId="0FC1911D"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8B61898" wp14:editId="0F3217A3">
            <wp:extent cx="5943600" cy="4079240"/>
            <wp:effectExtent l="0" t="0" r="0" b="0"/>
            <wp:docPr id="45" name="Picture 45" descr="https://lh5.googleusercontent.com/-d0EPPvuFdvwChkRVm6q4so-3x17mJXdGlbqr3bER2tjYhSvbmPyTGL25L7ov_wwIvgfzlKXvAqzsczZRuoX46bygW84PNxjVzDXauwapT1dyRaHv27xl8vtQTLOFVpkmZB0IrmocdsOh8KnUd0vtz-6UgBLvvqgME_Cf6EYEC_cZ3cN9NSZx0WGVNZArlagMnDf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d0EPPvuFdvwChkRVm6q4so-3x17mJXdGlbqr3bER2tjYhSvbmPyTGL25L7ov_wwIvgfzlKXvAqzsczZRuoX46bygW84PNxjVzDXauwapT1dyRaHv27xl8vtQTLOFVpkmZB0IrmocdsOh8KnUd0vtz-6UgBLvvqgME_Cf6EYEC_cZ3cN9NSZx0WGVNZArlagMnDfwQ"/>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079240"/>
                    </a:xfrm>
                    <a:prstGeom prst="rect">
                      <a:avLst/>
                    </a:prstGeom>
                    <a:noFill/>
                    <a:ln>
                      <a:noFill/>
                    </a:ln>
                  </pic:spPr>
                </pic:pic>
              </a:graphicData>
            </a:graphic>
          </wp:inline>
        </w:drawing>
      </w:r>
    </w:p>
    <w:p w14:paraId="4E29FEE7" w14:textId="77777777" w:rsidR="00922CF3" w:rsidRDefault="00922CF3" w:rsidP="002D4B5E">
      <w:pPr>
        <w:pStyle w:val="Heading6"/>
      </w:pPr>
      <w:r>
        <w:t>Mô tả dòng sự kiện chính (Basic Flow)</w:t>
      </w:r>
    </w:p>
    <w:p w14:paraId="3C24B3B8" w14:textId="77777777" w:rsidR="00922CF3" w:rsidRDefault="00922CF3" w:rsidP="0049277F"/>
    <w:tbl>
      <w:tblPr>
        <w:tblW w:w="0" w:type="auto"/>
        <w:tblCellMar>
          <w:top w:w="15" w:type="dxa"/>
          <w:left w:w="15" w:type="dxa"/>
          <w:bottom w:w="15" w:type="dxa"/>
          <w:right w:w="15" w:type="dxa"/>
        </w:tblCellMar>
        <w:tblLook w:val="04A0" w:firstRow="1" w:lastRow="0" w:firstColumn="1" w:lastColumn="0" w:noHBand="0" w:noVBand="1"/>
      </w:tblPr>
      <w:tblGrid>
        <w:gridCol w:w="3055"/>
        <w:gridCol w:w="6292"/>
      </w:tblGrid>
      <w:tr w:rsidR="00922CF3" w14:paraId="7C188537" w14:textId="77777777" w:rsidTr="00FF56DB">
        <w:trPr>
          <w:trHeight w:val="530"/>
        </w:trPr>
        <w:tc>
          <w:tcPr>
            <w:tcW w:w="30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70F5E7A"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6292"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3A856D8"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423E3B41" w14:textId="77777777" w:rsidTr="00FF56DB">
        <w:tc>
          <w:tcPr>
            <w:tcW w:w="30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3BB8CA2" w14:textId="212074B4" w:rsidR="00922CF3" w:rsidRDefault="00922CF3" w:rsidP="0049277F">
            <w:pPr>
              <w:pStyle w:val="NormalWeb"/>
              <w:spacing w:before="80" w:beforeAutospacing="0" w:after="0" w:line="360" w:lineRule="auto"/>
              <w:ind w:right="250" w:hanging="360"/>
              <w:jc w:val="both"/>
            </w:pPr>
            <w:r>
              <w:rPr>
                <w:color w:val="000000"/>
              </w:rPr>
              <w:t xml:space="preserve">1. </w:t>
            </w:r>
            <w:r w:rsidR="00FF56DB">
              <w:rPr>
                <w:color w:val="000000"/>
              </w:rPr>
              <w:t xml:space="preserve">1. </w:t>
            </w:r>
          </w:p>
        </w:tc>
        <w:tc>
          <w:tcPr>
            <w:tcW w:w="6292"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0F1437" w14:textId="77777777" w:rsidR="00922CF3" w:rsidRDefault="00922CF3" w:rsidP="0049277F">
            <w:pPr>
              <w:pStyle w:val="NormalWeb"/>
              <w:spacing w:before="80" w:beforeAutospacing="0" w:after="0" w:line="360" w:lineRule="auto"/>
              <w:ind w:left="380" w:hanging="360"/>
              <w:jc w:val="both"/>
            </w:pPr>
            <w:r>
              <w:rPr>
                <w:color w:val="000000"/>
              </w:rPr>
              <w:t>2. Hiển thị danh sách đơn vị chứa thông tin tìm kiếm</w:t>
            </w:r>
          </w:p>
          <w:p w14:paraId="26877B5E" w14:textId="77777777" w:rsidR="00922CF3" w:rsidRDefault="00922CF3" w:rsidP="0049277F">
            <w:pPr>
              <w:pStyle w:val="NormalWeb"/>
              <w:spacing w:before="0" w:beforeAutospacing="0" w:after="120" w:line="360" w:lineRule="auto"/>
              <w:ind w:left="380"/>
              <w:jc w:val="both"/>
            </w:pPr>
            <w:r>
              <w:rPr>
                <w:b/>
                <w:bCs/>
                <w:color w:val="000000"/>
              </w:rPr>
              <w:t>Thông tin tìm kiếm: Label</w:t>
            </w:r>
          </w:p>
          <w:p w14:paraId="36948284" w14:textId="77777777" w:rsidR="00922CF3" w:rsidRDefault="00922CF3" w:rsidP="0049277F">
            <w:pPr>
              <w:pStyle w:val="NormalWeb"/>
              <w:spacing w:before="80" w:beforeAutospacing="0" w:after="0" w:line="360" w:lineRule="auto"/>
              <w:ind w:left="380" w:hanging="360"/>
              <w:jc w:val="both"/>
            </w:pPr>
            <w:r>
              <w:rPr>
                <w:b/>
                <w:bCs/>
                <w:color w:val="000000"/>
              </w:rPr>
              <w:t>Tìm kiếm: Button</w:t>
            </w:r>
          </w:p>
          <w:p w14:paraId="7A5FD2B9" w14:textId="77777777" w:rsidR="00922CF3" w:rsidRDefault="00922CF3" w:rsidP="0049277F">
            <w:pPr>
              <w:pStyle w:val="NormalWeb"/>
              <w:numPr>
                <w:ilvl w:val="0"/>
                <w:numId w:val="56"/>
              </w:numPr>
              <w:spacing w:before="80" w:beforeAutospacing="0" w:after="0" w:line="360" w:lineRule="auto"/>
              <w:jc w:val="both"/>
              <w:textAlignment w:val="baseline"/>
              <w:rPr>
                <w:color w:val="000000"/>
              </w:rPr>
            </w:pPr>
            <w:r>
              <w:rPr>
                <w:color w:val="000000"/>
              </w:rPr>
              <w:t>Comment: Danh sách kết quả tìm kiếm hiển thị mặc định theo báo cáo danh sách quân nhân loại 3, 4. Chỉ tim kiếm trong đơn vị user quản lý và đơn vị con của nó với tất cả các quân nhân được tìm kiếm có is_delete=0 và is_active=1, type_of_examination=6, health_type = 3 và health_type = 4   </w:t>
            </w:r>
          </w:p>
          <w:p w14:paraId="4923FC11" w14:textId="77777777" w:rsidR="00922CF3" w:rsidRDefault="00922CF3" w:rsidP="0049277F">
            <w:pPr>
              <w:pStyle w:val="NormalWeb"/>
              <w:spacing w:before="80" w:beforeAutospacing="0" w:after="0" w:line="360" w:lineRule="auto"/>
              <w:ind w:left="380"/>
              <w:jc w:val="both"/>
            </w:pPr>
            <w:r>
              <w:rPr>
                <w:color w:val="000000"/>
                <w:u w:val="single"/>
              </w:rPr>
              <w:t>Các trường thông tin nhập để tìm kiếm: </w:t>
            </w:r>
          </w:p>
          <w:p w14:paraId="0489F192" w14:textId="77777777" w:rsidR="00922CF3" w:rsidRDefault="00922CF3" w:rsidP="0049277F">
            <w:pPr>
              <w:pStyle w:val="NormalWeb"/>
              <w:spacing w:before="80" w:beforeAutospacing="0" w:after="0" w:line="360" w:lineRule="auto"/>
              <w:ind w:left="375" w:firstLine="5"/>
              <w:jc w:val="both"/>
            </w:pPr>
            <w:r>
              <w:rPr>
                <w:i/>
                <w:iCs/>
                <w:color w:val="000000"/>
              </w:rPr>
              <w:t xml:space="preserve">Đơn vị quản lý: </w:t>
            </w:r>
            <w:r>
              <w:rPr>
                <w:color w:val="000000"/>
              </w:rPr>
              <w:t>Searchbox, String (150)</w:t>
            </w:r>
          </w:p>
          <w:p w14:paraId="3B0515E7" w14:textId="77777777" w:rsidR="00922CF3" w:rsidRDefault="00922CF3" w:rsidP="0049277F">
            <w:pPr>
              <w:pStyle w:val="NormalWeb"/>
              <w:numPr>
                <w:ilvl w:val="0"/>
                <w:numId w:val="56"/>
              </w:numPr>
              <w:spacing w:before="80" w:beforeAutospacing="0" w:after="0" w:line="360" w:lineRule="auto"/>
              <w:ind w:left="375" w:firstLine="5"/>
              <w:jc w:val="both"/>
              <w:textAlignment w:val="baseline"/>
              <w:rPr>
                <w:color w:val="000000"/>
              </w:rPr>
            </w:pPr>
            <w:r>
              <w:rPr>
                <w:color w:val="000000"/>
              </w:rPr>
              <w:lastRenderedPageBreak/>
              <w:t>Comment: lấy dữ liệu từ bảng cats_organizations Hiển thị mặc định theo đơn vị User quản lý. Hiển thị mặc định Tất cả.</w:t>
            </w:r>
            <w:r>
              <w:rPr>
                <w:rStyle w:val="apple-tab-span"/>
                <w:color w:val="000000"/>
              </w:rPr>
              <w:tab/>
            </w:r>
          </w:p>
          <w:p w14:paraId="4D260AAC" w14:textId="77777777" w:rsidR="00922CF3" w:rsidRDefault="00922CF3" w:rsidP="0049277F">
            <w:pPr>
              <w:pStyle w:val="NormalWeb"/>
              <w:spacing w:before="80" w:beforeAutospacing="0" w:after="0" w:line="360" w:lineRule="auto"/>
              <w:ind w:left="375" w:firstLine="5"/>
              <w:jc w:val="both"/>
            </w:pPr>
            <w:r>
              <w:rPr>
                <w:i/>
                <w:iCs/>
                <w:color w:val="000000"/>
              </w:rPr>
              <w:t xml:space="preserve">Năm: </w:t>
            </w:r>
            <w:r>
              <w:rPr>
                <w:color w:val="000000"/>
              </w:rPr>
              <w:t>Dropdown list</w:t>
            </w:r>
          </w:p>
          <w:p w14:paraId="47743476" w14:textId="77777777" w:rsidR="00922CF3" w:rsidRDefault="00922CF3" w:rsidP="0049277F">
            <w:pPr>
              <w:pStyle w:val="NormalWeb"/>
              <w:numPr>
                <w:ilvl w:val="0"/>
                <w:numId w:val="57"/>
              </w:numPr>
              <w:spacing w:before="80" w:beforeAutospacing="0" w:after="0" w:line="360" w:lineRule="auto"/>
              <w:ind w:left="375" w:firstLine="5"/>
              <w:jc w:val="both"/>
              <w:textAlignment w:val="baseline"/>
              <w:rPr>
                <w:color w:val="000000"/>
              </w:rPr>
            </w:pPr>
            <w:r>
              <w:rPr>
                <w:color w:val="000000"/>
              </w:rPr>
              <w:t>Comment: lấy dữ liệu chỉ hiển thị năm (yyyy) theo trường medical_</w:t>
            </w:r>
            <w:proofErr w:type="gramStart"/>
            <w:r>
              <w:rPr>
                <w:color w:val="000000"/>
              </w:rPr>
              <w:t>records.examination</w:t>
            </w:r>
            <w:proofErr w:type="gramEnd"/>
            <w:r>
              <w:rPr>
                <w:color w:val="000000"/>
              </w:rPr>
              <w:t>_date. Hiển thị mặc định năm hiện tại. </w:t>
            </w:r>
          </w:p>
          <w:p w14:paraId="500D73C0" w14:textId="77777777" w:rsidR="00922CF3" w:rsidRDefault="00922CF3" w:rsidP="0049277F">
            <w:pPr>
              <w:pStyle w:val="NormalWeb"/>
              <w:spacing w:before="80" w:beforeAutospacing="0" w:after="0" w:line="360" w:lineRule="auto"/>
              <w:ind w:left="380"/>
              <w:jc w:val="both"/>
            </w:pPr>
            <w:r>
              <w:rPr>
                <w:i/>
                <w:iCs/>
                <w:color w:val="000000"/>
              </w:rPr>
              <w:t xml:space="preserve">Đợt khám sức khỏe: </w:t>
            </w:r>
            <w:r>
              <w:rPr>
                <w:color w:val="000000"/>
              </w:rPr>
              <w:t>Combobox, String (100)</w:t>
            </w:r>
          </w:p>
          <w:p w14:paraId="2F1E6145"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cột examination_date bảng medical_records. Nếu không chọn trường này, mặc định chọn kết quả của đợt khám gần nhất với ngày hiện tại.</w:t>
            </w:r>
          </w:p>
          <w:p w14:paraId="3B8669B6" w14:textId="77777777" w:rsidR="00922CF3" w:rsidRDefault="00922CF3" w:rsidP="0049277F">
            <w:pPr>
              <w:pStyle w:val="NormalWeb"/>
              <w:spacing w:before="80" w:beforeAutospacing="0" w:after="0" w:line="360" w:lineRule="auto"/>
              <w:ind w:left="380"/>
              <w:jc w:val="both"/>
            </w:pPr>
            <w:r>
              <w:rPr>
                <w:i/>
                <w:iCs/>
                <w:color w:val="000000"/>
              </w:rPr>
              <w:t xml:space="preserve">Đối tượng:  </w:t>
            </w:r>
            <w:r>
              <w:rPr>
                <w:color w:val="000000"/>
              </w:rPr>
              <w:t>Dropdown list</w:t>
            </w:r>
          </w:p>
          <w:p w14:paraId="2E923632" w14:textId="47B83B09"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w:t>
            </w:r>
            <w:r w:rsidR="00785BC3">
              <w:rPr>
                <w:color w:val="000000"/>
              </w:rPr>
              <w:t>ệu từ bảng cats_military_</w:t>
            </w:r>
            <w:proofErr w:type="gramStart"/>
            <w:r w:rsidR="00785BC3">
              <w:rPr>
                <w:color w:val="000000"/>
              </w:rPr>
              <w:t>object</w:t>
            </w:r>
            <w:r>
              <w:rPr>
                <w:color w:val="000000"/>
              </w:rPr>
              <w:t>(</w:t>
            </w:r>
            <w:proofErr w:type="gramEnd"/>
            <w:r>
              <w:rPr>
                <w:color w:val="000000"/>
              </w:rPr>
              <w:t>code_vi, name_vi). Chọn tất cả sẽ hiển thị tất cả. Hiển thị mặc định Tất cả đối tượng</w:t>
            </w:r>
          </w:p>
          <w:p w14:paraId="3A35F627" w14:textId="77777777" w:rsidR="00922CF3" w:rsidRDefault="00922CF3" w:rsidP="0049277F">
            <w:pPr>
              <w:pStyle w:val="NormalWeb"/>
              <w:spacing w:before="80" w:beforeAutospacing="0" w:after="0" w:line="360" w:lineRule="auto"/>
              <w:ind w:left="380"/>
              <w:jc w:val="both"/>
            </w:pPr>
            <w:r>
              <w:rPr>
                <w:color w:val="000000"/>
              </w:rPr>
              <w:t> </w:t>
            </w:r>
            <w:r>
              <w:rPr>
                <w:i/>
                <w:iCs/>
                <w:color w:val="000000"/>
              </w:rPr>
              <w:t xml:space="preserve">Cấp bậc: </w:t>
            </w:r>
            <w:r>
              <w:rPr>
                <w:color w:val="000000"/>
              </w:rPr>
              <w:t>Dropdown list</w:t>
            </w:r>
          </w:p>
          <w:p w14:paraId="433115C7"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4D1D4471" w14:textId="77777777" w:rsidR="00922CF3" w:rsidRDefault="00922CF3" w:rsidP="0049277F">
            <w:pPr>
              <w:pStyle w:val="NormalWeb"/>
              <w:spacing w:before="80" w:beforeAutospacing="0" w:after="0" w:line="360" w:lineRule="auto"/>
              <w:ind w:left="380"/>
              <w:jc w:val="both"/>
            </w:pPr>
            <w:r>
              <w:rPr>
                <w:i/>
                <w:iCs/>
                <w:color w:val="000000"/>
              </w:rPr>
              <w:t xml:space="preserve">Loại sức khỏe: </w:t>
            </w:r>
            <w:r>
              <w:rPr>
                <w:color w:val="000000"/>
              </w:rPr>
              <w:t>Dropdown list</w:t>
            </w:r>
          </w:p>
          <w:p w14:paraId="76D77206" w14:textId="77777777" w:rsidR="00922CF3" w:rsidRDefault="00922CF3" w:rsidP="0049277F">
            <w:pPr>
              <w:pStyle w:val="NormalWeb"/>
              <w:numPr>
                <w:ilvl w:val="0"/>
                <w:numId w:val="58"/>
              </w:numPr>
              <w:spacing w:before="80" w:beforeAutospacing="0" w:after="0" w:line="360" w:lineRule="auto"/>
              <w:jc w:val="both"/>
              <w:textAlignment w:val="baseline"/>
              <w:rPr>
                <w:color w:val="000000"/>
              </w:rPr>
            </w:pPr>
            <w:r>
              <w:rPr>
                <w:color w:val="000000"/>
              </w:rPr>
              <w:t>Comment: lấy dữ liệu từ bảng medical_records với health_type = 3 (loại 3) và health_type = 4 (loại 4). Chọn tất cả để lấy cả hai loại. </w:t>
            </w:r>
          </w:p>
        </w:tc>
      </w:tr>
      <w:tr w:rsidR="00785BC3" w14:paraId="11483B7B" w14:textId="77777777" w:rsidTr="00FF56DB">
        <w:tc>
          <w:tcPr>
            <w:tcW w:w="30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699BE6E3" w14:textId="77777777" w:rsidR="00785BC3" w:rsidRDefault="00785BC3" w:rsidP="0049277F">
            <w:pPr>
              <w:pStyle w:val="NormalWeb"/>
              <w:spacing w:before="80" w:beforeAutospacing="0" w:after="0" w:line="360" w:lineRule="auto"/>
              <w:ind w:hanging="360"/>
              <w:jc w:val="both"/>
              <w:rPr>
                <w:color w:val="000000"/>
              </w:rPr>
            </w:pPr>
          </w:p>
        </w:tc>
        <w:tc>
          <w:tcPr>
            <w:tcW w:w="6292"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1CF58050" w14:textId="77777777" w:rsidR="00785BC3" w:rsidRDefault="00785BC3" w:rsidP="0049277F">
            <w:pPr>
              <w:pStyle w:val="NormalWeb"/>
              <w:spacing w:before="80" w:beforeAutospacing="0" w:after="0" w:line="360" w:lineRule="auto"/>
              <w:ind w:left="380" w:hanging="360"/>
              <w:jc w:val="both"/>
              <w:rPr>
                <w:color w:val="000000"/>
              </w:rPr>
            </w:pPr>
          </w:p>
        </w:tc>
      </w:tr>
    </w:tbl>
    <w:p w14:paraId="6873F5D1" w14:textId="77777777" w:rsidR="00922CF3" w:rsidRDefault="00922CF3" w:rsidP="002D4B5E">
      <w:pPr>
        <w:pStyle w:val="Heading6"/>
      </w:pPr>
      <w:r w:rsidRPr="00FF56DB">
        <w:t>Mô</w:t>
      </w:r>
      <w:r>
        <w:t xml:space="preserve"> tả dòng sự kiện phụ (Alternative Flow)</w:t>
      </w:r>
    </w:p>
    <w:p w14:paraId="43AA3E86" w14:textId="77777777" w:rsidR="00922CF3" w:rsidRDefault="00922CF3" w:rsidP="0049277F">
      <w:pPr>
        <w:pStyle w:val="NormalWeb"/>
        <w:spacing w:before="0" w:beforeAutospacing="0" w:after="160" w:line="360" w:lineRule="auto"/>
        <w:ind w:firstLine="90"/>
      </w:pPr>
      <w:r>
        <w:rPr>
          <w:color w:val="000000"/>
        </w:rPr>
        <w:t>N/A</w:t>
      </w:r>
    </w:p>
    <w:p w14:paraId="752D6E39" w14:textId="77777777" w:rsidR="00922CF3" w:rsidRDefault="00922CF3" w:rsidP="002D4B5E">
      <w:pPr>
        <w:pStyle w:val="Heading6"/>
      </w:pPr>
      <w:r>
        <w:lastRenderedPageBreak/>
        <w:t>Ghi chú</w:t>
      </w:r>
    </w:p>
    <w:p w14:paraId="6AEA6ED9" w14:textId="312724C1"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CDA2F8C" wp14:editId="21F0E252">
            <wp:extent cx="5943600" cy="2660015"/>
            <wp:effectExtent l="0" t="0" r="0" b="6985"/>
            <wp:docPr id="44" name="Picture 44" descr="https://lh3.googleusercontent.com/-nbPv7BSvmcGD9Cllbkms2c9vL7Z-K4dBBfNUGO-vW8BdaWC6f6OvZhzdZnqltUafvr7Mgc7gCw-Ug_h-0Ro74x6EGSiLjIR-E9oqTdq2L-CuzlwHbZxZVwcHm1Kpsh3K-zDu8pxHaZhKoj7krTvHGBFIQMX9QBHxY8bnkT37SJH3Isfd-zrqIhIQeRRfyBbfkIN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nbPv7BSvmcGD9Cllbkms2c9vL7Z-K4dBBfNUGO-vW8BdaWC6f6OvZhzdZnqltUafvr7Mgc7gCw-Ug_h-0Ro74x6EGSiLjIR-E9oqTdq2L-CuzlwHbZxZVwcHm1Kpsh3K-zDu8pxHaZhKoj7krTvHGBFIQMX9QBHxY8bnkT37SJH3Isfd-zrqIhIQeRRfyBbfkINXQ"/>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3EAB7BA2" w14:textId="7CCC913A" w:rsidR="00922CF3" w:rsidRDefault="00922CF3" w:rsidP="002D4B5E">
      <w:pPr>
        <w:pStyle w:val="Heading5"/>
      </w:pPr>
      <w:r>
        <w:t>Xuất báo cáo</w:t>
      </w:r>
      <w:r w:rsidR="007C4CF9">
        <w:t xml:space="preserve"> quân nhân sức khỏe loại 3, 4</w:t>
      </w:r>
    </w:p>
    <w:p w14:paraId="53B2D8FB" w14:textId="77777777" w:rsidR="00922CF3" w:rsidRDefault="00922CF3" w:rsidP="002D4B5E">
      <w:pPr>
        <w:pStyle w:val="Heading6"/>
      </w:pPr>
      <w:r w:rsidRPr="007C4CF9">
        <w:t>Thông</w:t>
      </w:r>
      <w:r>
        <w:t xml:space="preserve">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459"/>
      </w:tblGrid>
      <w:tr w:rsidR="00922CF3" w14:paraId="3EC76B33" w14:textId="77777777" w:rsidTr="00922CF3">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3AFAF1" w14:textId="77777777" w:rsidR="00922CF3" w:rsidRDefault="00922CF3"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B99649" w14:textId="2A72F040" w:rsidR="00922CF3" w:rsidRDefault="007C4CF9" w:rsidP="0049277F">
            <w:pPr>
              <w:pStyle w:val="NormalWeb"/>
              <w:spacing w:before="0" w:beforeAutospacing="0" w:after="120" w:line="360" w:lineRule="auto"/>
              <w:jc w:val="both"/>
            </w:pPr>
            <w:r>
              <w:rPr>
                <w:color w:val="000000"/>
                <w:sz w:val="20"/>
                <w:szCs w:val="20"/>
              </w:rPr>
              <w:t>Xuất báo cáo quân nhân sứ khỏe 3, 4</w:t>
            </w:r>
          </w:p>
        </w:tc>
      </w:tr>
      <w:tr w:rsidR="00922CF3" w14:paraId="320B33AF" w14:textId="77777777" w:rsidTr="00922CF3">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6866F6" w14:textId="77777777" w:rsidR="00922CF3" w:rsidRDefault="00922CF3"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42A044" w14:textId="5FD2348F" w:rsidR="00922CF3" w:rsidRDefault="00922CF3" w:rsidP="0049277F">
            <w:pPr>
              <w:pStyle w:val="NormalWeb"/>
              <w:spacing w:before="0" w:beforeAutospacing="0" w:after="120" w:line="360" w:lineRule="auto"/>
              <w:jc w:val="both"/>
            </w:pPr>
            <w:r>
              <w:rPr>
                <w:color w:val="000000"/>
                <w:sz w:val="20"/>
                <w:szCs w:val="20"/>
              </w:rPr>
              <w:t xml:space="preserve">Cho phép người dùng </w:t>
            </w:r>
            <w:r w:rsidR="00004C50">
              <w:rPr>
                <w:color w:val="000000"/>
                <w:sz w:val="20"/>
                <w:szCs w:val="20"/>
              </w:rPr>
              <w:t>xuất báo cáo danh quân nhân sức khỏe loại 3, 4</w:t>
            </w:r>
          </w:p>
        </w:tc>
      </w:tr>
      <w:tr w:rsidR="00922CF3" w14:paraId="3090E121" w14:textId="77777777" w:rsidTr="00922CF3">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CA9863" w14:textId="77777777" w:rsidR="00922CF3" w:rsidRDefault="00922CF3"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4509AB" w14:textId="34E8E2E9" w:rsidR="00922CF3" w:rsidRDefault="00922CF3" w:rsidP="0049277F">
            <w:pPr>
              <w:pStyle w:val="NormalWeb"/>
              <w:spacing w:before="0" w:beforeAutospacing="0" w:after="120" w:line="360" w:lineRule="auto"/>
              <w:jc w:val="both"/>
            </w:pPr>
            <w:r>
              <w:rPr>
                <w:color w:val="000000"/>
                <w:sz w:val="20"/>
                <w:szCs w:val="20"/>
              </w:rPr>
              <w:t xml:space="preserve">User </w:t>
            </w:r>
            <w:r w:rsidR="00004C50">
              <w:rPr>
                <w:color w:val="000000"/>
                <w:sz w:val="20"/>
                <w:szCs w:val="20"/>
              </w:rPr>
              <w:t>quản lý đơn vị</w:t>
            </w:r>
          </w:p>
        </w:tc>
      </w:tr>
      <w:tr w:rsidR="00922CF3" w14:paraId="2AE202DE" w14:textId="77777777" w:rsidTr="00922CF3">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197A11" w14:textId="77777777" w:rsidR="00922CF3" w:rsidRDefault="00922CF3"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6CB82B" w14:textId="77777777" w:rsidR="00922CF3" w:rsidRDefault="00922CF3" w:rsidP="0049277F">
            <w:pPr>
              <w:pStyle w:val="NormalWeb"/>
              <w:spacing w:before="0" w:beforeAutospacing="0" w:after="120" w:line="360" w:lineRule="auto"/>
              <w:jc w:val="both"/>
            </w:pPr>
            <w:r>
              <w:rPr>
                <w:color w:val="000000"/>
                <w:sz w:val="20"/>
                <w:szCs w:val="20"/>
              </w:rPr>
              <w:t>Người dùng phải chọn năm xuất báo cáo</w:t>
            </w:r>
          </w:p>
        </w:tc>
      </w:tr>
      <w:tr w:rsidR="00922CF3" w14:paraId="7FE1D4B3" w14:textId="77777777" w:rsidTr="00922CF3">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B94CFCC" w14:textId="77777777" w:rsidR="00922CF3" w:rsidRDefault="00922CF3"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6F49415" w14:textId="77777777" w:rsidR="00922CF3" w:rsidRDefault="00922CF3" w:rsidP="0049277F">
            <w:pPr>
              <w:pStyle w:val="NormalWeb"/>
              <w:spacing w:before="0" w:beforeAutospacing="0" w:after="120" w:line="360" w:lineRule="auto"/>
              <w:jc w:val="both"/>
            </w:pPr>
            <w:r>
              <w:rPr>
                <w:color w:val="000000"/>
                <w:sz w:val="20"/>
                <w:szCs w:val="20"/>
              </w:rPr>
              <w:t>File báo cáo được tải xuống </w:t>
            </w:r>
          </w:p>
        </w:tc>
      </w:tr>
      <w:tr w:rsidR="00922CF3" w14:paraId="68C3DB94" w14:textId="77777777" w:rsidTr="00922CF3">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5A9C686" w14:textId="77777777" w:rsidR="00922CF3" w:rsidRDefault="00922CF3"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31C0F2" w14:textId="77777777" w:rsidR="00922CF3" w:rsidRDefault="00922CF3" w:rsidP="0049277F">
            <w:pPr>
              <w:pStyle w:val="NormalWeb"/>
              <w:spacing w:before="0" w:beforeAutospacing="0" w:after="120" w:line="360" w:lineRule="auto"/>
              <w:jc w:val="both"/>
            </w:pPr>
            <w:r>
              <w:rPr>
                <w:color w:val="000000"/>
                <w:sz w:val="20"/>
                <w:szCs w:val="20"/>
              </w:rPr>
              <w:t>Hiển thị lỗi “Bạn phải chọn năm để xuất báo cáo” khi chưa chọn năm báo cáo</w:t>
            </w:r>
          </w:p>
        </w:tc>
      </w:tr>
      <w:tr w:rsidR="00922CF3" w14:paraId="59AD427D" w14:textId="77777777" w:rsidTr="00922CF3">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CCBAA89" w14:textId="77777777" w:rsidR="00922CF3" w:rsidRDefault="00922CF3"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C5A2794" w14:textId="77777777" w:rsidR="00922CF3" w:rsidRDefault="00922CF3" w:rsidP="0049277F">
            <w:pPr>
              <w:pStyle w:val="NormalWeb"/>
              <w:spacing w:before="0" w:beforeAutospacing="0" w:after="120" w:line="360" w:lineRule="auto"/>
              <w:jc w:val="both"/>
            </w:pPr>
            <w:r>
              <w:rPr>
                <w:color w:val="000000"/>
                <w:sz w:val="20"/>
                <w:szCs w:val="20"/>
              </w:rPr>
              <w:t>N/A</w:t>
            </w:r>
          </w:p>
        </w:tc>
      </w:tr>
    </w:tbl>
    <w:p w14:paraId="66DC9AA3" w14:textId="77777777" w:rsidR="00922CF3" w:rsidRDefault="00922CF3" w:rsidP="002D4B5E">
      <w:pPr>
        <w:pStyle w:val="Heading6"/>
      </w:pPr>
      <w:r>
        <w:lastRenderedPageBreak/>
        <w:t xml:space="preserve">Biểu đồ </w:t>
      </w:r>
      <w:r w:rsidRPr="007C4CF9">
        <w:t>luồng</w:t>
      </w:r>
      <w:r>
        <w:t xml:space="preserve"> xử lý chức năng</w:t>
      </w:r>
    </w:p>
    <w:p w14:paraId="38254844" w14:textId="4D5C8F29" w:rsidR="00922CF3" w:rsidRDefault="00922CF3"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95EEDC4" wp14:editId="25446ED4">
            <wp:extent cx="5943600" cy="4114800"/>
            <wp:effectExtent l="0" t="0" r="0" b="0"/>
            <wp:docPr id="43" name="Picture 43" descr="https://lh6.googleusercontent.com/Rqrwx0dWzZ24M5hLR_JS0_xSgcs4HwvMmao-RP1pn-EP3c8HisCBFXeZ3j1H4E9yctsFps9yM0AR4rZR1fheuaJzifvh6Ndb_9su6xZFXgTAMa5Ihe391EOlF5JAYyFfQIhzyVsxGZtSNHt8siJ6sZSFhRnmtxkHGQUkytuAqAqryMALGWAOSHxzz4ct6h16-U1L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Rqrwx0dWzZ24M5hLR_JS0_xSgcs4HwvMmao-RP1pn-EP3c8HisCBFXeZ3j1H4E9yctsFps9yM0AR4rZR1fheuaJzifvh6Ndb_9su6xZFXgTAMa5Ihe391EOlF5JAYyFfQIhzyVsxGZtSNHt8siJ6sZSFhRnmtxkHGQUkytuAqAqryMALGWAOSHxzz4ct6h16-U1LF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9522582" w14:textId="77777777" w:rsidR="00922CF3" w:rsidRDefault="00922CF3" w:rsidP="002D4B5E">
      <w:pPr>
        <w:pStyle w:val="Heading6"/>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3372"/>
        <w:gridCol w:w="5978"/>
      </w:tblGrid>
      <w:tr w:rsidR="00922CF3" w14:paraId="2AF74D09" w14:textId="77777777" w:rsidTr="00922CF3">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F75A6AC" w14:textId="77777777" w:rsidR="00922CF3" w:rsidRDefault="00922CF3"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F87E209" w14:textId="77777777" w:rsidR="00922CF3" w:rsidRDefault="00922CF3" w:rsidP="0049277F">
            <w:pPr>
              <w:pStyle w:val="NormalWeb"/>
              <w:spacing w:before="0" w:beforeAutospacing="0" w:after="0" w:line="360" w:lineRule="auto"/>
              <w:jc w:val="center"/>
            </w:pPr>
            <w:r>
              <w:rPr>
                <w:b/>
                <w:bCs/>
                <w:color w:val="000000"/>
                <w:sz w:val="20"/>
                <w:szCs w:val="20"/>
              </w:rPr>
              <w:t>Phản ứng của hệ thống</w:t>
            </w:r>
          </w:p>
        </w:tc>
      </w:tr>
      <w:tr w:rsidR="00922CF3" w14:paraId="7F1FAF2F"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531CF8" w14:textId="32C294A0" w:rsidR="00922CF3" w:rsidRDefault="00FF56DB" w:rsidP="0049277F">
            <w:pPr>
              <w:pStyle w:val="NormalWeb"/>
              <w:spacing w:before="80" w:beforeAutospacing="0" w:after="0" w:line="360" w:lineRule="auto"/>
              <w:ind w:right="70" w:hanging="30"/>
              <w:jc w:val="both"/>
            </w:pPr>
            <w:r>
              <w:rPr>
                <w:color w:val="000000"/>
              </w:rPr>
              <w:t xml:space="preserve">1. </w:t>
            </w:r>
            <w:r w:rsidR="00922CF3">
              <w:rPr>
                <w:color w:val="000000"/>
              </w:rPr>
              <w:t xml:space="preserve">Chọn xuất báo cáo tại màn hình sức khỏe quân nhân loại 3, </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B8B59F8" w14:textId="36947505" w:rsidR="00922CF3" w:rsidRDefault="00FF56DB" w:rsidP="0049277F">
            <w:pPr>
              <w:pStyle w:val="NormalWeb"/>
              <w:spacing w:before="80" w:beforeAutospacing="0" w:after="0" w:line="360" w:lineRule="auto"/>
              <w:jc w:val="both"/>
            </w:pPr>
            <w:r>
              <w:rPr>
                <w:color w:val="000000"/>
              </w:rPr>
              <w:t xml:space="preserve">2. </w:t>
            </w:r>
            <w:r w:rsidR="00922CF3">
              <w:rPr>
                <w:color w:val="000000"/>
              </w:rPr>
              <w:t>Trả về file Báo cáo dưới dạng file tải xuống</w:t>
            </w:r>
          </w:p>
          <w:p w14:paraId="3C074CF2" w14:textId="77777777" w:rsidR="00922CF3" w:rsidRDefault="00922CF3" w:rsidP="0049277F"/>
        </w:tc>
      </w:tr>
      <w:tr w:rsidR="00922CF3" w14:paraId="22B1E8A5" w14:textId="77777777" w:rsidTr="00922CF3">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90A504" w14:textId="77777777" w:rsidR="00922CF3" w:rsidRDefault="00922CF3" w:rsidP="0049277F">
            <w:pPr>
              <w:spacing w:after="240"/>
            </w:pP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1178FE7" w14:textId="77777777" w:rsidR="00922CF3" w:rsidRDefault="00922CF3" w:rsidP="0049277F">
            <w:pPr>
              <w:pStyle w:val="NormalWeb"/>
              <w:spacing w:before="80" w:beforeAutospacing="0" w:after="0" w:line="360" w:lineRule="auto"/>
              <w:jc w:val="both"/>
            </w:pPr>
            <w:r>
              <w:rPr>
                <w:color w:val="000000"/>
              </w:rPr>
              <w:t>Các trường thông tin từ file mẫu đưa vào DB (tương tự các trường thông tin ở chức năng Xem báo cáo sức khỏe loại 3, 4):</w:t>
            </w:r>
          </w:p>
          <w:p w14:paraId="6FF857B9" w14:textId="77777777" w:rsidR="00922CF3" w:rsidRDefault="00922CF3" w:rsidP="0049277F">
            <w:pPr>
              <w:pStyle w:val="NormalWeb"/>
              <w:spacing w:before="80" w:beforeAutospacing="0" w:after="0" w:line="360" w:lineRule="auto"/>
              <w:jc w:val="both"/>
            </w:pPr>
            <w:r>
              <w:rPr>
                <w:b/>
                <w:bCs/>
                <w:color w:val="000000"/>
              </w:rPr>
              <w:t>STT</w:t>
            </w:r>
          </w:p>
          <w:p w14:paraId="254A4700" w14:textId="77777777" w:rsidR="00922CF3" w:rsidRDefault="00922CF3" w:rsidP="0049277F">
            <w:pPr>
              <w:pStyle w:val="NormalWeb"/>
              <w:spacing w:before="80" w:beforeAutospacing="0" w:after="0" w:line="360" w:lineRule="auto"/>
              <w:jc w:val="both"/>
            </w:pPr>
            <w:r>
              <w:rPr>
                <w:b/>
                <w:bCs/>
                <w:color w:val="000000"/>
              </w:rPr>
              <w:t>Ảnh</w:t>
            </w:r>
          </w:p>
          <w:p w14:paraId="2D9288F8" w14:textId="77777777" w:rsidR="00922CF3" w:rsidRDefault="00922CF3" w:rsidP="0049277F">
            <w:pPr>
              <w:pStyle w:val="NormalWeb"/>
              <w:spacing w:before="80" w:beforeAutospacing="0" w:after="0" w:line="360" w:lineRule="auto"/>
              <w:jc w:val="both"/>
            </w:pPr>
            <w:r>
              <w:rPr>
                <w:b/>
                <w:bCs/>
                <w:color w:val="000000"/>
              </w:rPr>
              <w:t>Họ và tên </w:t>
            </w:r>
          </w:p>
          <w:p w14:paraId="699D4DE2" w14:textId="77777777" w:rsidR="00922CF3" w:rsidRDefault="00922CF3" w:rsidP="0049277F">
            <w:pPr>
              <w:pStyle w:val="NormalWeb"/>
              <w:spacing w:before="80" w:beforeAutospacing="0" w:after="0" w:line="360" w:lineRule="auto"/>
              <w:jc w:val="both"/>
            </w:pPr>
            <w:r>
              <w:rPr>
                <w:b/>
                <w:bCs/>
                <w:color w:val="000000"/>
              </w:rPr>
              <w:t>Ngày sinh </w:t>
            </w:r>
          </w:p>
          <w:p w14:paraId="52C1D55B" w14:textId="77777777" w:rsidR="00922CF3" w:rsidRDefault="00922CF3" w:rsidP="0049277F">
            <w:pPr>
              <w:pStyle w:val="NormalWeb"/>
              <w:spacing w:before="80" w:beforeAutospacing="0" w:after="0" w:line="360" w:lineRule="auto"/>
              <w:jc w:val="both"/>
            </w:pPr>
            <w:r>
              <w:rPr>
                <w:b/>
                <w:bCs/>
                <w:color w:val="000000"/>
              </w:rPr>
              <w:t>Giới tính</w:t>
            </w:r>
          </w:p>
          <w:p w14:paraId="7122E05E" w14:textId="77777777" w:rsidR="00922CF3" w:rsidRDefault="00922CF3" w:rsidP="0049277F">
            <w:pPr>
              <w:pStyle w:val="NormalWeb"/>
              <w:spacing w:before="80" w:beforeAutospacing="0" w:after="0" w:line="360" w:lineRule="auto"/>
              <w:jc w:val="both"/>
            </w:pPr>
            <w:r>
              <w:rPr>
                <w:b/>
                <w:bCs/>
                <w:color w:val="000000"/>
              </w:rPr>
              <w:t>Cấp bậc </w:t>
            </w:r>
          </w:p>
          <w:p w14:paraId="62066DF5" w14:textId="77777777" w:rsidR="00922CF3" w:rsidRDefault="00922CF3" w:rsidP="0049277F">
            <w:pPr>
              <w:pStyle w:val="NormalWeb"/>
              <w:spacing w:before="80" w:beforeAutospacing="0" w:after="0" w:line="360" w:lineRule="auto"/>
              <w:jc w:val="both"/>
            </w:pPr>
            <w:r>
              <w:rPr>
                <w:b/>
                <w:bCs/>
                <w:color w:val="000000"/>
              </w:rPr>
              <w:t>Chức vụ</w:t>
            </w:r>
          </w:p>
          <w:p w14:paraId="2BB53AEE" w14:textId="77777777" w:rsidR="00922CF3" w:rsidRDefault="00922CF3" w:rsidP="0049277F">
            <w:pPr>
              <w:pStyle w:val="NormalWeb"/>
              <w:spacing w:before="80" w:beforeAutospacing="0" w:after="0" w:line="360" w:lineRule="auto"/>
              <w:jc w:val="both"/>
            </w:pPr>
            <w:r>
              <w:rPr>
                <w:b/>
                <w:bCs/>
                <w:color w:val="000000"/>
              </w:rPr>
              <w:lastRenderedPageBreak/>
              <w:t>Đơn vị quản lý</w:t>
            </w:r>
          </w:p>
          <w:p w14:paraId="62A277A7" w14:textId="77777777" w:rsidR="00922CF3" w:rsidRDefault="00922CF3" w:rsidP="0049277F">
            <w:pPr>
              <w:pStyle w:val="NormalWeb"/>
              <w:spacing w:before="80" w:beforeAutospacing="0" w:after="0" w:line="360" w:lineRule="auto"/>
              <w:jc w:val="both"/>
            </w:pPr>
            <w:r>
              <w:rPr>
                <w:b/>
                <w:bCs/>
                <w:color w:val="000000"/>
              </w:rPr>
              <w:t>Loại sức khỏe</w:t>
            </w:r>
          </w:p>
          <w:p w14:paraId="0DD52E8B" w14:textId="77777777" w:rsidR="00922CF3" w:rsidRDefault="00922CF3" w:rsidP="0049277F">
            <w:pPr>
              <w:pStyle w:val="NormalWeb"/>
              <w:spacing w:before="80" w:beforeAutospacing="0" w:after="0" w:line="360" w:lineRule="auto"/>
              <w:jc w:val="both"/>
            </w:pPr>
            <w:r>
              <w:rPr>
                <w:b/>
                <w:bCs/>
                <w:color w:val="000000"/>
              </w:rPr>
              <w:t>Lý do sức khỏe loại 3 ,4</w:t>
            </w:r>
          </w:p>
          <w:p w14:paraId="46673B0D" w14:textId="77777777" w:rsidR="00922CF3" w:rsidRDefault="00922CF3" w:rsidP="0049277F">
            <w:pPr>
              <w:pStyle w:val="NormalWeb"/>
              <w:spacing w:before="80" w:beforeAutospacing="0" w:after="0" w:line="360" w:lineRule="auto"/>
              <w:jc w:val="both"/>
            </w:pPr>
            <w:r>
              <w:rPr>
                <w:b/>
                <w:bCs/>
                <w:color w:val="000000"/>
              </w:rPr>
              <w:t>Kiến nghị</w:t>
            </w:r>
          </w:p>
          <w:p w14:paraId="0151302D" w14:textId="77777777" w:rsidR="00922CF3" w:rsidRDefault="00922CF3" w:rsidP="0049277F"/>
        </w:tc>
      </w:tr>
    </w:tbl>
    <w:p w14:paraId="1E36C18F" w14:textId="77777777" w:rsidR="00922CF3" w:rsidRDefault="00922CF3" w:rsidP="002D4B5E">
      <w:pPr>
        <w:pStyle w:val="Heading6"/>
      </w:pPr>
      <w:r>
        <w:lastRenderedPageBreak/>
        <w:t>Mô tả dòng sự kiện phụ (Alternative Flow)</w:t>
      </w:r>
    </w:p>
    <w:p w14:paraId="35AC5218" w14:textId="77777777" w:rsidR="00922CF3" w:rsidRDefault="00922CF3" w:rsidP="0049277F">
      <w:pPr>
        <w:pStyle w:val="NormalWeb"/>
        <w:spacing w:before="0" w:beforeAutospacing="0" w:after="160" w:line="360" w:lineRule="auto"/>
        <w:ind w:left="90"/>
      </w:pPr>
      <w:r>
        <w:rPr>
          <w:color w:val="000000"/>
        </w:rPr>
        <w:t>N/A</w:t>
      </w:r>
    </w:p>
    <w:p w14:paraId="41E22B26" w14:textId="604F3B75" w:rsidR="00922CF3" w:rsidRPr="000A4979" w:rsidRDefault="00922CF3" w:rsidP="002D4B5E">
      <w:pPr>
        <w:pStyle w:val="Heading6"/>
      </w:pPr>
      <w:r>
        <w:t>Ghi chú</w:t>
      </w:r>
    </w:p>
    <w:p w14:paraId="1AD7553D" w14:textId="21CCEC7F" w:rsidR="00950074" w:rsidRPr="00BD1BF6" w:rsidRDefault="00950074" w:rsidP="00420696">
      <w:pPr>
        <w:pStyle w:val="Heading3"/>
      </w:pPr>
      <w:r w:rsidRPr="00BD1BF6">
        <w:t>Sổ khám bệnh</w:t>
      </w:r>
    </w:p>
    <w:p w14:paraId="2A1C2964" w14:textId="38D641CC" w:rsidR="002232CE" w:rsidRPr="00BD1BF6" w:rsidRDefault="002232CE" w:rsidP="00420696">
      <w:pPr>
        <w:pStyle w:val="Heading4"/>
        <w:rPr>
          <w:snapToGrid/>
          <w:sz w:val="27"/>
        </w:rPr>
      </w:pPr>
      <w:r w:rsidRPr="00BD1BF6">
        <w:t> Báo cáo – Thống kê - Sổ khám bệnh</w:t>
      </w:r>
    </w:p>
    <w:p w14:paraId="156C9EFF" w14:textId="77777777" w:rsidR="002232CE" w:rsidRPr="00BD1BF6" w:rsidRDefault="002232CE" w:rsidP="00420696">
      <w:pPr>
        <w:pStyle w:val="Heading5"/>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187B03" w:rsidRPr="00BD1BF6" w14:paraId="23E1AF34" w14:textId="77777777" w:rsidTr="00187B03">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1C62EC"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30BB9BE" w14:textId="2F9D43B1" w:rsidR="002232CE" w:rsidRPr="00BD1BF6" w:rsidRDefault="002232CE" w:rsidP="0049277F">
            <w:pPr>
              <w:pStyle w:val="NormalWeb"/>
              <w:spacing w:before="0" w:beforeAutospacing="0" w:after="120" w:line="360" w:lineRule="auto"/>
              <w:jc w:val="both"/>
            </w:pPr>
            <w:r w:rsidRPr="00BD1BF6">
              <w:rPr>
                <w:color w:val="000000"/>
                <w:sz w:val="20"/>
                <w:szCs w:val="20"/>
              </w:rPr>
              <w:t xml:space="preserve">Xem </w:t>
            </w:r>
            <w:r w:rsidR="00187B03" w:rsidRPr="00BD1BF6">
              <w:rPr>
                <w:color w:val="000000"/>
                <w:sz w:val="20"/>
                <w:szCs w:val="20"/>
              </w:rPr>
              <w:t xml:space="preserve">báo cáo sổ </w:t>
            </w:r>
            <w:r w:rsidR="00CD69EE" w:rsidRPr="00BD1BF6">
              <w:rPr>
                <w:color w:val="000000"/>
                <w:sz w:val="20"/>
                <w:szCs w:val="20"/>
              </w:rPr>
              <w:t>khám bệnh</w:t>
            </w:r>
            <w:r w:rsidR="00187B03" w:rsidRPr="00BD1BF6">
              <w:rPr>
                <w:color w:val="000000"/>
                <w:sz w:val="20"/>
                <w:szCs w:val="20"/>
              </w:rPr>
              <w:t xml:space="preserve"> theo điều kiện tìm kiếm </w:t>
            </w:r>
          </w:p>
        </w:tc>
      </w:tr>
      <w:tr w:rsidR="00187B03" w:rsidRPr="00BD1BF6" w14:paraId="03186BB2" w14:textId="77777777" w:rsidTr="00187B03">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0B2E24"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F5E328" w14:textId="3EA1DF33" w:rsidR="002232CE" w:rsidRPr="00BD1BF6" w:rsidRDefault="002232CE" w:rsidP="0049277F">
            <w:pPr>
              <w:pStyle w:val="NormalWeb"/>
              <w:spacing w:before="0" w:beforeAutospacing="0" w:after="120" w:line="360" w:lineRule="auto"/>
              <w:jc w:val="both"/>
            </w:pPr>
            <w:r w:rsidRPr="00BD1BF6">
              <w:rPr>
                <w:color w:val="000000"/>
                <w:sz w:val="20"/>
                <w:szCs w:val="20"/>
              </w:rPr>
              <w:t xml:space="preserve">Cho phép người dùng xem </w:t>
            </w:r>
            <w:r w:rsidR="00187B03" w:rsidRPr="00BD1BF6">
              <w:rPr>
                <w:color w:val="000000"/>
                <w:sz w:val="20"/>
                <w:szCs w:val="20"/>
              </w:rPr>
              <w:t>thông tin</w:t>
            </w:r>
            <w:r w:rsidRPr="00BD1BF6">
              <w:rPr>
                <w:color w:val="000000"/>
                <w:sz w:val="20"/>
                <w:szCs w:val="20"/>
              </w:rPr>
              <w:t xml:space="preserve"> Sổ khám bệnh </w:t>
            </w:r>
            <w:r w:rsidR="00187B03" w:rsidRPr="00BD1BF6">
              <w:rPr>
                <w:color w:val="000000"/>
                <w:sz w:val="20"/>
                <w:szCs w:val="20"/>
              </w:rPr>
              <w:t>của bệnh nhân và nhập thông tin để xem báo cáo theo điều kiện tìm</w:t>
            </w:r>
          </w:p>
        </w:tc>
      </w:tr>
      <w:tr w:rsidR="00187B03" w:rsidRPr="00BD1BF6" w14:paraId="21A4841B" w14:textId="77777777" w:rsidTr="00187B03">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E8504C"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5D5C24" w14:textId="77777777" w:rsidR="002232CE" w:rsidRPr="00BD1BF6" w:rsidRDefault="002232CE" w:rsidP="0049277F">
            <w:pPr>
              <w:pStyle w:val="NormalWeb"/>
              <w:spacing w:before="0" w:beforeAutospacing="0" w:after="120" w:line="360" w:lineRule="auto"/>
              <w:jc w:val="both"/>
            </w:pPr>
            <w:r w:rsidRPr="00BD1BF6">
              <w:rPr>
                <w:color w:val="000000"/>
                <w:sz w:val="20"/>
                <w:szCs w:val="20"/>
              </w:rPr>
              <w:t>User quản lý đơn vị</w:t>
            </w:r>
          </w:p>
        </w:tc>
      </w:tr>
      <w:tr w:rsidR="00187B03" w:rsidRPr="00BD1BF6" w14:paraId="5B32E128" w14:textId="77777777" w:rsidTr="00187B03">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6CCE09"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28FB06" w14:textId="77777777" w:rsidR="002232CE" w:rsidRPr="00BD1BF6" w:rsidRDefault="002232CE" w:rsidP="0049277F">
            <w:pPr>
              <w:pStyle w:val="NormalWeb"/>
              <w:spacing w:before="0" w:beforeAutospacing="0" w:after="120" w:line="360" w:lineRule="auto"/>
              <w:jc w:val="both"/>
            </w:pPr>
            <w:r w:rsidRPr="00BD1BF6">
              <w:rPr>
                <w:color w:val="000000"/>
                <w:sz w:val="20"/>
                <w:szCs w:val="20"/>
              </w:rPr>
              <w:t>Người dùng được phân quyền vào chức năng</w:t>
            </w:r>
          </w:p>
        </w:tc>
      </w:tr>
      <w:tr w:rsidR="00187B03" w:rsidRPr="00BD1BF6" w14:paraId="43E0D930" w14:textId="77777777" w:rsidTr="00187B03">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9F49C6A"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216307" w14:textId="698B0F63" w:rsidR="002232CE" w:rsidRPr="00BD1BF6" w:rsidRDefault="00187B03" w:rsidP="0049277F">
            <w:pPr>
              <w:pStyle w:val="NormalWeb"/>
              <w:spacing w:before="0" w:beforeAutospacing="0" w:after="120" w:line="360" w:lineRule="auto"/>
              <w:jc w:val="both"/>
            </w:pPr>
            <w:r w:rsidRPr="00BD1BF6">
              <w:rPr>
                <w:color w:val="000000"/>
                <w:sz w:val="20"/>
                <w:szCs w:val="20"/>
              </w:rPr>
              <w:t xml:space="preserve">Hiển thị danh sách bệnh nhân có sổ khám bệnh theo điều kiện tìm và các trường điều kiện tìm kiếm, thống kê, xuất báo cáo </w:t>
            </w:r>
          </w:p>
        </w:tc>
      </w:tr>
      <w:tr w:rsidR="00187B03" w:rsidRPr="00BD1BF6" w14:paraId="2D9A9329" w14:textId="77777777" w:rsidTr="00187B03">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3F8D185"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8A8EF2" w14:textId="77777777" w:rsidR="002232CE" w:rsidRPr="00BD1BF6" w:rsidRDefault="002232CE" w:rsidP="0049277F">
            <w:pPr>
              <w:pStyle w:val="NormalWeb"/>
              <w:spacing w:before="0" w:beforeAutospacing="0" w:after="120" w:line="360" w:lineRule="auto"/>
              <w:jc w:val="both"/>
            </w:pPr>
            <w:r w:rsidRPr="00BD1BF6">
              <w:rPr>
                <w:color w:val="000000"/>
                <w:sz w:val="20"/>
                <w:szCs w:val="20"/>
              </w:rPr>
              <w:t>N/A</w:t>
            </w:r>
          </w:p>
        </w:tc>
      </w:tr>
      <w:tr w:rsidR="00187B03" w:rsidRPr="00BD1BF6" w14:paraId="30083E2B" w14:textId="77777777" w:rsidTr="00187B03">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E0C5D0B" w14:textId="77777777" w:rsidR="002232CE" w:rsidRPr="00BD1BF6" w:rsidRDefault="002232CE" w:rsidP="0049277F">
            <w:pPr>
              <w:pStyle w:val="NormalWeb"/>
              <w:spacing w:before="0" w:beforeAutospacing="0" w:after="0" w:line="360" w:lineRule="auto"/>
              <w:ind w:left="142"/>
            </w:pPr>
            <w:r w:rsidRPr="00BD1BF6">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B5A3DF8" w14:textId="77777777" w:rsidR="002232CE" w:rsidRPr="00BD1BF6" w:rsidRDefault="002232CE" w:rsidP="0049277F">
            <w:pPr>
              <w:pStyle w:val="NormalWeb"/>
              <w:spacing w:before="0" w:beforeAutospacing="0" w:after="120" w:line="360" w:lineRule="auto"/>
              <w:jc w:val="both"/>
            </w:pPr>
            <w:r w:rsidRPr="00BD1BF6">
              <w:rPr>
                <w:color w:val="000000"/>
                <w:sz w:val="20"/>
                <w:szCs w:val="20"/>
              </w:rPr>
              <w:t>N/A</w:t>
            </w:r>
          </w:p>
        </w:tc>
      </w:tr>
    </w:tbl>
    <w:p w14:paraId="4745C0C0" w14:textId="77777777" w:rsidR="002232CE" w:rsidRPr="00BD1BF6" w:rsidRDefault="002232CE" w:rsidP="00420696">
      <w:pPr>
        <w:pStyle w:val="Heading5"/>
      </w:pPr>
      <w:r w:rsidRPr="00BD1BF6">
        <w:lastRenderedPageBreak/>
        <w:t>Biểu đồ luồng xử lý chức năng</w:t>
      </w:r>
    </w:p>
    <w:p w14:paraId="5A006A61" w14:textId="0810F2EB" w:rsidR="002232CE" w:rsidRPr="00BD1BF6" w:rsidRDefault="003B51D4" w:rsidP="0049277F">
      <w:pPr>
        <w:pStyle w:val="NormalWeb"/>
        <w:spacing w:before="0" w:beforeAutospacing="0" w:after="160" w:line="360" w:lineRule="auto"/>
      </w:pPr>
      <w:r w:rsidRPr="00BD1BF6">
        <w:rPr>
          <w:noProof/>
        </w:rPr>
        <w:drawing>
          <wp:inline distT="0" distB="0" distL="0" distR="0" wp14:anchorId="62A9361E" wp14:editId="4BDC34CC">
            <wp:extent cx="5943600" cy="47249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724967"/>
                    </a:xfrm>
                    <a:prstGeom prst="rect">
                      <a:avLst/>
                    </a:prstGeom>
                    <a:noFill/>
                    <a:ln>
                      <a:noFill/>
                    </a:ln>
                  </pic:spPr>
                </pic:pic>
              </a:graphicData>
            </a:graphic>
          </wp:inline>
        </w:drawing>
      </w:r>
    </w:p>
    <w:p w14:paraId="5CFDE2E7" w14:textId="77777777" w:rsidR="002232CE" w:rsidRPr="00BD1BF6" w:rsidRDefault="002232CE" w:rsidP="00420696">
      <w:pPr>
        <w:pStyle w:val="Heading5"/>
      </w:pPr>
      <w:r w:rsidRPr="00BD1BF6">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232CE" w:rsidRPr="00BD1BF6" w14:paraId="61F13F1C" w14:textId="77777777" w:rsidTr="002232CE">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F6A5B1" w14:textId="77777777" w:rsidR="002232CE" w:rsidRPr="00BD1BF6" w:rsidRDefault="002232CE" w:rsidP="0049277F">
            <w:pPr>
              <w:pStyle w:val="NormalWeb"/>
              <w:spacing w:before="0" w:beforeAutospacing="0" w:after="0" w:line="360" w:lineRule="auto"/>
              <w:jc w:val="center"/>
            </w:pPr>
            <w:r w:rsidRPr="00BD1BF6">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3F2EC0" w14:textId="77777777" w:rsidR="002232CE" w:rsidRPr="00BD1BF6" w:rsidRDefault="002232CE" w:rsidP="0049277F">
            <w:pPr>
              <w:pStyle w:val="NormalWeb"/>
              <w:spacing w:before="0" w:beforeAutospacing="0" w:after="0" w:line="360" w:lineRule="auto"/>
              <w:jc w:val="center"/>
            </w:pPr>
            <w:r w:rsidRPr="00BD1BF6">
              <w:rPr>
                <w:b/>
                <w:bCs/>
                <w:color w:val="000000"/>
                <w:sz w:val="20"/>
                <w:szCs w:val="20"/>
              </w:rPr>
              <w:t>Phản ứng của hệ thống</w:t>
            </w:r>
          </w:p>
        </w:tc>
      </w:tr>
      <w:tr w:rsidR="002232CE" w:rsidRPr="00BD1BF6" w14:paraId="2F62D10D" w14:textId="77777777" w:rsidTr="002232CE">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0EFA52" w14:textId="04148FC4" w:rsidR="002232CE" w:rsidRPr="00BD1BF6" w:rsidRDefault="002232CE" w:rsidP="0049277F">
            <w:pPr>
              <w:pStyle w:val="NormalWeb"/>
              <w:spacing w:before="80" w:beforeAutospacing="0" w:after="0" w:line="360" w:lineRule="auto"/>
              <w:jc w:val="both"/>
            </w:pPr>
            <w:r w:rsidRPr="00BD1BF6">
              <w:rPr>
                <w:color w:val="000000"/>
              </w:rPr>
              <w:t xml:space="preserve">1. Người dùng đăng nhập chọn Báo cáo-Thống kê → </w:t>
            </w:r>
            <w:r w:rsidR="0049277F" w:rsidRPr="00BD1BF6">
              <w:rPr>
                <w:color w:val="000000"/>
              </w:rPr>
              <w:t>Sổ khám bệnh</w:t>
            </w:r>
            <w:r w:rsidRPr="00BD1BF6">
              <w:rPr>
                <w:color w:val="000000"/>
              </w:rPr>
              <w:t>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CA6243B" w14:textId="2D3ED81C" w:rsidR="002232CE" w:rsidRPr="00BD1BF6" w:rsidRDefault="002232CE" w:rsidP="0049277F">
            <w:pPr>
              <w:pStyle w:val="NormalWeb"/>
              <w:spacing w:before="80" w:beforeAutospacing="0" w:after="0" w:line="360" w:lineRule="auto"/>
              <w:jc w:val="both"/>
            </w:pPr>
            <w:r w:rsidRPr="00BD1BF6">
              <w:rPr>
                <w:color w:val="000000"/>
              </w:rPr>
              <w:t xml:space="preserve">2. Hệ thống hiển thị màn hình danh sách quân nhân </w:t>
            </w:r>
            <w:r w:rsidR="0049277F" w:rsidRPr="00BD1BF6">
              <w:rPr>
                <w:color w:val="000000"/>
              </w:rPr>
              <w:t>có sổ khám bệnh</w:t>
            </w:r>
            <w:r w:rsidRPr="00BD1BF6">
              <w:rPr>
                <w:color w:val="000000"/>
              </w:rPr>
              <w:t xml:space="preserve"> và điều kiện tìm kiếm </w:t>
            </w:r>
          </w:p>
          <w:p w14:paraId="0CC8E2CC" w14:textId="77777777" w:rsidR="002232CE" w:rsidRPr="00BD1BF6" w:rsidRDefault="002232CE" w:rsidP="0049277F">
            <w:pPr>
              <w:pStyle w:val="NormalWeb"/>
              <w:spacing w:before="0" w:beforeAutospacing="0" w:after="120" w:line="360" w:lineRule="auto"/>
              <w:jc w:val="both"/>
            </w:pPr>
            <w:r w:rsidRPr="00BD1BF6">
              <w:rPr>
                <w:b/>
                <w:bCs/>
                <w:color w:val="000000"/>
              </w:rPr>
              <w:t>Thông tin thống kê</w:t>
            </w:r>
          </w:p>
          <w:p w14:paraId="11B16D3A" w14:textId="77777777" w:rsidR="002232CE" w:rsidRPr="00BD1BF6" w:rsidRDefault="002232CE" w:rsidP="0049277F">
            <w:pPr>
              <w:pStyle w:val="NormalWeb"/>
              <w:spacing w:before="80" w:beforeAutospacing="0" w:after="0" w:line="360" w:lineRule="auto"/>
              <w:jc w:val="both"/>
            </w:pPr>
            <w:r w:rsidRPr="00BD1BF6">
              <w:rPr>
                <w:color w:val="000000"/>
              </w:rPr>
              <w:t>Các trường thông tin tìm kiếm:</w:t>
            </w:r>
          </w:p>
          <w:p w14:paraId="5EB7F7A0" w14:textId="3E21D56C"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Đơn vị quản lý</w:t>
            </w:r>
          </w:p>
          <w:p w14:paraId="72DA0007"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Đối tượng</w:t>
            </w:r>
          </w:p>
          <w:p w14:paraId="303FFC30"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Cấp bậc</w:t>
            </w:r>
          </w:p>
          <w:p w14:paraId="21BA89CB" w14:textId="4F75335E"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Chức vụ</w:t>
            </w:r>
          </w:p>
          <w:p w14:paraId="5E407111" w14:textId="488974DF" w:rsidR="00DF0898" w:rsidRPr="00BD1BF6" w:rsidRDefault="00DF0898"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Mã quân nhân</w:t>
            </w:r>
          </w:p>
          <w:p w14:paraId="16B77BC2"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lastRenderedPageBreak/>
              <w:t>Họ và tên</w:t>
            </w:r>
          </w:p>
          <w:p w14:paraId="18138E0E" w14:textId="413D7AFD"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Giới tính</w:t>
            </w:r>
          </w:p>
          <w:p w14:paraId="6EA415D2" w14:textId="09B7EBCD"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sinh từ ngày</w:t>
            </w:r>
          </w:p>
          <w:p w14:paraId="6FDDBC2F" w14:textId="7E049411"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10B15A32" w14:textId="5DDDE71C"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Số thẻ BHYT</w:t>
            </w:r>
          </w:p>
          <w:p w14:paraId="593ECF14"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Kì báo cáo</w:t>
            </w:r>
          </w:p>
          <w:p w14:paraId="599B1120"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Năm </w:t>
            </w:r>
          </w:p>
          <w:p w14:paraId="2CECD0D1"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Tháng/quý</w:t>
            </w:r>
          </w:p>
          <w:p w14:paraId="1413B3C0"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phát hiện từ ngày</w:t>
            </w:r>
          </w:p>
          <w:p w14:paraId="52E38DB6" w14:textId="04F4F519"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phát hiện đến ngày</w:t>
            </w:r>
          </w:p>
          <w:p w14:paraId="446B61DB" w14:textId="6A50439A"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Cơ sở KCB</w:t>
            </w:r>
          </w:p>
          <w:p w14:paraId="243E6CA6" w14:textId="653BB935"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Tính đến ngày</w:t>
            </w:r>
          </w:p>
          <w:p w14:paraId="3F3D0C15" w14:textId="2DBF0FBC"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Loại hồ sơ KCB</w:t>
            </w:r>
          </w:p>
          <w:p w14:paraId="15CB5A6C" w14:textId="17600532"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Loại hình KCB</w:t>
            </w:r>
          </w:p>
          <w:p w14:paraId="7EC06B76" w14:textId="77777777"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Chọn nhóm bệnh thống kê</w:t>
            </w:r>
          </w:p>
          <w:p w14:paraId="24F800AE" w14:textId="256E60A4" w:rsidR="00023B92" w:rsidRPr="00BD1BF6" w:rsidRDefault="00023B92"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Chọn bệnh</w:t>
            </w:r>
            <w:r w:rsidR="00C535A7" w:rsidRPr="00BD1BF6">
              <w:rPr>
                <w:i/>
                <w:iCs/>
                <w:color w:val="000000"/>
              </w:rPr>
              <w:t xml:space="preserve"> chẩn đoán</w:t>
            </w:r>
          </w:p>
          <w:p w14:paraId="167E3EE2" w14:textId="3872F59E" w:rsidR="00C535A7" w:rsidRPr="00BD1BF6" w:rsidRDefault="00C535A7"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Trạng thái sự sống</w:t>
            </w:r>
          </w:p>
          <w:p w14:paraId="2D456DDD" w14:textId="541E791B" w:rsidR="00C535A7" w:rsidRPr="00BD1BF6" w:rsidRDefault="00C535A7"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 xml:space="preserve">Trạng thái làm việc </w:t>
            </w:r>
          </w:p>
          <w:p w14:paraId="52A39FBF" w14:textId="77777777"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Nguồn dữ liệu</w:t>
            </w:r>
          </w:p>
          <w:p w14:paraId="076B2BD9" w14:textId="77777777"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Nghề nghiệp</w:t>
            </w:r>
          </w:p>
          <w:p w14:paraId="52B06F71" w14:textId="77777777"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Kết quả điều trị</w:t>
            </w:r>
          </w:p>
          <w:p w14:paraId="55B0287A" w14:textId="77777777"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Đối tượng khám</w:t>
            </w:r>
          </w:p>
          <w:p w14:paraId="620DB5C5" w14:textId="77777777" w:rsidR="002232CE" w:rsidRPr="00BD1BF6" w:rsidRDefault="002232CE" w:rsidP="0049277F">
            <w:pPr>
              <w:pStyle w:val="NormalWeb"/>
              <w:numPr>
                <w:ilvl w:val="0"/>
                <w:numId w:val="109"/>
              </w:numPr>
              <w:spacing w:before="80" w:beforeAutospacing="0" w:after="0" w:line="360" w:lineRule="auto"/>
              <w:jc w:val="both"/>
              <w:textAlignment w:val="baseline"/>
              <w:rPr>
                <w:i/>
                <w:iCs/>
                <w:color w:val="000000"/>
              </w:rPr>
            </w:pPr>
            <w:r w:rsidRPr="00BD1BF6">
              <w:rPr>
                <w:i/>
                <w:iCs/>
                <w:color w:val="000000"/>
              </w:rPr>
              <w:t>Hình thức KCB</w:t>
            </w:r>
          </w:p>
          <w:p w14:paraId="06565A3F" w14:textId="5D6BEA60" w:rsidR="002232CE" w:rsidRPr="00BD1BF6" w:rsidRDefault="002232CE" w:rsidP="0049277F">
            <w:pPr>
              <w:pStyle w:val="NormalWeb"/>
              <w:spacing w:before="80" w:beforeAutospacing="0" w:after="0" w:line="360" w:lineRule="auto"/>
              <w:jc w:val="both"/>
            </w:pPr>
            <w:r w:rsidRPr="00BD1BF6">
              <w:rPr>
                <w:b/>
                <w:bCs/>
                <w:color w:val="000000"/>
              </w:rPr>
              <w:t>Danh sách bệnh nhân (</w:t>
            </w:r>
            <w:r w:rsidR="0049277F" w:rsidRPr="00BD1BF6">
              <w:rPr>
                <w:b/>
                <w:bCs/>
                <w:color w:val="000000"/>
              </w:rPr>
              <w:t>5</w:t>
            </w:r>
            <w:r w:rsidRPr="00BD1BF6">
              <w:rPr>
                <w:b/>
                <w:bCs/>
                <w:color w:val="000000"/>
              </w:rPr>
              <w:t>)</w:t>
            </w:r>
          </w:p>
          <w:p w14:paraId="39D0D34B"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1B46A4C3"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Comments: </w:t>
            </w:r>
          </w:p>
          <w:p w14:paraId="002B8F61" w14:textId="77777777" w:rsidR="002232CE" w:rsidRPr="00BD1BF6" w:rsidRDefault="002232CE" w:rsidP="0049277F">
            <w:pPr>
              <w:pStyle w:val="NormalWeb"/>
              <w:numPr>
                <w:ilvl w:val="0"/>
                <w:numId w:val="109"/>
              </w:numPr>
              <w:tabs>
                <w:tab w:val="left" w:pos="1050"/>
              </w:tabs>
              <w:spacing w:before="0" w:beforeAutospacing="0" w:after="0" w:line="360" w:lineRule="auto"/>
              <w:jc w:val="both"/>
              <w:textAlignment w:val="baseline"/>
              <w:rPr>
                <w:color w:val="000000"/>
              </w:rPr>
            </w:pPr>
            <w:r w:rsidRPr="00BD1BF6">
              <w:rPr>
                <w:color w:val="000000"/>
              </w:rPr>
              <w:t>Danh sách lấy dữ liệu trong năm hiện tại (nếu người dùng chọn năm sẽ hiển thị theo năm đã chọn). </w:t>
            </w:r>
          </w:p>
          <w:p w14:paraId="22283B1B" w14:textId="77777777" w:rsidR="002232CE" w:rsidRPr="00BD1BF6" w:rsidRDefault="002232CE" w:rsidP="0049277F">
            <w:pPr>
              <w:pStyle w:val="NormalWeb"/>
              <w:numPr>
                <w:ilvl w:val="0"/>
                <w:numId w:val="109"/>
              </w:numPr>
              <w:tabs>
                <w:tab w:val="left" w:pos="1050"/>
              </w:tabs>
              <w:spacing w:before="0" w:beforeAutospacing="0" w:after="0" w:line="360" w:lineRule="auto"/>
              <w:jc w:val="both"/>
              <w:textAlignment w:val="baseline"/>
              <w:rPr>
                <w:color w:val="000000"/>
              </w:rPr>
            </w:pPr>
            <w:r w:rsidRPr="00BD1BF6">
              <w:rPr>
                <w:color w:val="000000"/>
              </w:rPr>
              <w:lastRenderedPageBreak/>
              <w:t>Mặc định hiển thị: Danh sách bệnh nhân(number) trong đó number = tổng số quân nhân được thống kê</w:t>
            </w:r>
          </w:p>
          <w:p w14:paraId="7C703D7E" w14:textId="2829E89B" w:rsidR="002232CE" w:rsidRPr="00BD1BF6" w:rsidRDefault="00C46B4B" w:rsidP="0049277F">
            <w:pPr>
              <w:widowControl/>
              <w:numPr>
                <w:ilvl w:val="0"/>
                <w:numId w:val="109"/>
              </w:numPr>
              <w:spacing w:before="0"/>
              <w:jc w:val="both"/>
              <w:textAlignment w:val="baseline"/>
              <w:rPr>
                <w:snapToGrid/>
                <w:color w:val="000000"/>
                <w:szCs w:val="24"/>
              </w:rPr>
            </w:pPr>
            <w:r w:rsidRPr="00BD1BF6">
              <w:rPr>
                <w:snapToGrid/>
                <w:color w:val="000000"/>
                <w:szCs w:val="24"/>
              </w:rPr>
              <w:t xml:space="preserve">Lấy dữ liệu là bản ghi thuộc các bảng patients và medical_records với điều kiện </w:t>
            </w:r>
            <w:proofErr w:type="gramStart"/>
            <w:r w:rsidRPr="00BD1BF6">
              <w:rPr>
                <w:snapToGrid/>
                <w:color w:val="000000"/>
                <w:szCs w:val="24"/>
              </w:rPr>
              <w:t>patients.patients</w:t>
            </w:r>
            <w:proofErr w:type="gramEnd"/>
            <w:r w:rsidRPr="00BD1BF6">
              <w:rPr>
                <w:snapToGrid/>
                <w:color w:val="000000"/>
                <w:szCs w:val="24"/>
              </w:rPr>
              <w:t>_id = medical_records.patient_id,</w:t>
            </w:r>
            <w:r w:rsidR="001B157E" w:rsidRPr="00BD1BF6">
              <w:rPr>
                <w:snapToGrid/>
                <w:color w:val="000000"/>
                <w:szCs w:val="24"/>
              </w:rPr>
              <w:t xml:space="preserve"> </w:t>
            </w:r>
            <w:r w:rsidR="002232CE" w:rsidRPr="00BD1BF6">
              <w:rPr>
                <w:snapToGrid/>
                <w:color w:val="000000"/>
                <w:szCs w:val="24"/>
              </w:rPr>
              <w:t>is_active = 1, is_delete = 0</w:t>
            </w:r>
            <w:r w:rsidRPr="00BD1BF6">
              <w:rPr>
                <w:snapToGrid/>
                <w:color w:val="000000"/>
                <w:szCs w:val="24"/>
              </w:rPr>
              <w:t>. Các trường dữ liệu được thống kê như sau:</w:t>
            </w:r>
            <w:r w:rsidR="001B157E" w:rsidRPr="00BD1BF6">
              <w:rPr>
                <w:snapToGrid/>
                <w:color w:val="000000"/>
                <w:szCs w:val="24"/>
              </w:rPr>
              <w:t xml:space="preserve"> </w:t>
            </w:r>
          </w:p>
          <w:p w14:paraId="2DA7DF3D" w14:textId="77777777" w:rsidR="002232CE" w:rsidRPr="00BD1BF6" w:rsidRDefault="002232CE" w:rsidP="0049277F">
            <w:pPr>
              <w:pStyle w:val="NormalWeb"/>
              <w:spacing w:before="0" w:beforeAutospacing="0" w:after="120" w:line="360" w:lineRule="auto"/>
              <w:jc w:val="both"/>
            </w:pPr>
            <w:r w:rsidRPr="00BD1BF6">
              <w:rPr>
                <w:b/>
                <w:bCs/>
                <w:color w:val="000000"/>
              </w:rPr>
              <w:t>      STT</w:t>
            </w:r>
          </w:p>
          <w:p w14:paraId="7350C115" w14:textId="77777777" w:rsidR="009A6BFA" w:rsidRPr="00BD1BF6" w:rsidRDefault="002232CE" w:rsidP="009A6BFA">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B10B0A6" w14:textId="6E8EB208" w:rsidR="002232CE" w:rsidRPr="00BD1BF6" w:rsidRDefault="002232CE" w:rsidP="009A6BFA">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Comments: STT tăng dần từ trên xuống theo danh sách, </w:t>
            </w:r>
          </w:p>
          <w:p w14:paraId="006BF156" w14:textId="3C721429" w:rsidR="009A6BFA" w:rsidRPr="00BD1BF6" w:rsidRDefault="009A6BFA" w:rsidP="009A6BFA">
            <w:pPr>
              <w:pStyle w:val="NormalWeb"/>
              <w:spacing w:before="0" w:beforeAutospacing="0" w:after="120" w:line="360" w:lineRule="auto"/>
              <w:ind w:left="360"/>
              <w:jc w:val="both"/>
              <w:textAlignment w:val="baseline"/>
              <w:rPr>
                <w:b/>
              </w:rPr>
            </w:pPr>
            <w:r w:rsidRPr="00BD1BF6">
              <w:rPr>
                <w:b/>
              </w:rPr>
              <w:t>Mã quân nhân</w:t>
            </w:r>
          </w:p>
          <w:p w14:paraId="4A55D407"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9B3F6F8" w14:textId="5B829EB2"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009A6BFA" w:rsidRPr="00BD1BF6">
              <w:rPr>
                <w:color w:val="000000"/>
              </w:rPr>
              <w:t>patients</w:t>
            </w:r>
          </w:p>
          <w:p w14:paraId="68166D8B" w14:textId="088EFC3E"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9A6BFA" w:rsidRPr="00BD1BF6">
              <w:rPr>
                <w:color w:val="000000"/>
              </w:rPr>
              <w:t>patient_id</w:t>
            </w:r>
          </w:p>
          <w:p w14:paraId="3F756B73"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6516CB2" w14:textId="15068F1F" w:rsidR="002232CE" w:rsidRPr="00BD1BF6" w:rsidRDefault="002232CE" w:rsidP="009A6BFA">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3CC3D204" w14:textId="77777777" w:rsidR="002232CE" w:rsidRPr="00BD1BF6" w:rsidRDefault="002232CE" w:rsidP="0049277F">
            <w:pPr>
              <w:pStyle w:val="NormalWeb"/>
              <w:spacing w:before="0" w:beforeAutospacing="0" w:after="120" w:line="360" w:lineRule="auto"/>
              <w:ind w:left="360"/>
              <w:jc w:val="both"/>
            </w:pPr>
            <w:r w:rsidRPr="00BD1BF6">
              <w:rPr>
                <w:b/>
                <w:bCs/>
                <w:color w:val="000000"/>
              </w:rPr>
              <w:t>Họ và tên</w:t>
            </w:r>
          </w:p>
          <w:p w14:paraId="3F5CA5C4"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0502086"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7CFCAA17"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Column Name: fullname</w:t>
            </w:r>
          </w:p>
          <w:p w14:paraId="04162666"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0CBDC36"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07CBF690" w14:textId="75B01E36" w:rsidR="002232CE" w:rsidRPr="00BD1BF6" w:rsidRDefault="009A6BFA" w:rsidP="0049277F">
            <w:pPr>
              <w:pStyle w:val="NormalWeb"/>
              <w:spacing w:before="0" w:beforeAutospacing="0" w:after="120" w:line="360" w:lineRule="auto"/>
              <w:ind w:left="360"/>
              <w:jc w:val="both"/>
            </w:pPr>
            <w:r w:rsidRPr="00BD1BF6">
              <w:rPr>
                <w:b/>
                <w:bCs/>
                <w:color w:val="000000"/>
              </w:rPr>
              <w:t>Giới tính</w:t>
            </w:r>
          </w:p>
          <w:p w14:paraId="36BE97DA"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8D4601C"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1677EAD1" w14:textId="4380FBB9"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9A6BFA" w:rsidRPr="00BD1BF6">
              <w:rPr>
                <w:color w:val="000000"/>
              </w:rPr>
              <w:t>gender_id</w:t>
            </w:r>
          </w:p>
          <w:p w14:paraId="117802D6"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41173FB"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6C9B2C69" w14:textId="77777777" w:rsidR="002232CE" w:rsidRPr="00BD1BF6" w:rsidRDefault="002232CE" w:rsidP="0049277F">
            <w:pPr>
              <w:pStyle w:val="NormalWeb"/>
              <w:spacing w:before="0" w:beforeAutospacing="0" w:after="120" w:line="360" w:lineRule="auto"/>
              <w:ind w:left="360"/>
              <w:jc w:val="both"/>
            </w:pPr>
            <w:r w:rsidRPr="00BD1BF6">
              <w:rPr>
                <w:b/>
                <w:bCs/>
                <w:color w:val="000000"/>
              </w:rPr>
              <w:lastRenderedPageBreak/>
              <w:t>Số thẻ BHYT</w:t>
            </w:r>
          </w:p>
          <w:p w14:paraId="1803BC3F"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259795A"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1D9161F1"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health_insurance_number</w:t>
            </w:r>
          </w:p>
          <w:p w14:paraId="6D6711C5"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2621ADC0"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49F1D279" w14:textId="77777777" w:rsidR="009A6BFA" w:rsidRPr="00BD1BF6" w:rsidRDefault="009A6BFA" w:rsidP="009A6BFA">
            <w:pPr>
              <w:pStyle w:val="NormalWeb"/>
              <w:spacing w:before="0" w:beforeAutospacing="0" w:after="120" w:line="360" w:lineRule="auto"/>
              <w:ind w:left="360"/>
              <w:jc w:val="both"/>
            </w:pPr>
            <w:r w:rsidRPr="00BD1BF6">
              <w:rPr>
                <w:b/>
                <w:bCs/>
                <w:color w:val="000000"/>
              </w:rPr>
              <w:t>Cấp bậc</w:t>
            </w:r>
          </w:p>
          <w:p w14:paraId="5D243F93"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2A7DF84"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0D36A120"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cats_military_level</w:t>
            </w:r>
          </w:p>
          <w:p w14:paraId="03CFF7C2"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5C608A9E" w14:textId="77777777" w:rsidR="009A6BFA" w:rsidRPr="00BD1BF6" w:rsidRDefault="009A6BFA" w:rsidP="009A6BFA">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7EB2B1A0" w14:textId="77777777" w:rsidR="009A6BFA" w:rsidRPr="00BD1BF6" w:rsidRDefault="009A6BFA" w:rsidP="009A6BFA">
            <w:pPr>
              <w:pStyle w:val="NormalWeb"/>
              <w:spacing w:before="0" w:beforeAutospacing="0" w:after="120" w:line="360" w:lineRule="auto"/>
              <w:ind w:left="360"/>
              <w:jc w:val="both"/>
            </w:pPr>
            <w:r w:rsidRPr="00BD1BF6">
              <w:rPr>
                <w:b/>
                <w:bCs/>
                <w:color w:val="000000"/>
              </w:rPr>
              <w:t>Chức vụ</w:t>
            </w:r>
          </w:p>
          <w:p w14:paraId="28554C59"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B5ECAAC"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2E92083E"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cats_military_position</w:t>
            </w:r>
          </w:p>
          <w:p w14:paraId="335311C2"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14DD1426" w14:textId="77777777" w:rsidR="009A6BFA" w:rsidRPr="00BD1BF6" w:rsidRDefault="009A6BFA" w:rsidP="009A6BFA">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005AB306" w14:textId="77777777" w:rsidR="009A6BFA" w:rsidRPr="00BD1BF6" w:rsidRDefault="009A6BFA" w:rsidP="009A6BFA">
            <w:pPr>
              <w:pStyle w:val="NormalWeb"/>
              <w:spacing w:before="0" w:beforeAutospacing="0" w:after="120" w:line="360" w:lineRule="auto"/>
              <w:ind w:left="360"/>
              <w:jc w:val="both"/>
            </w:pPr>
            <w:r w:rsidRPr="00BD1BF6">
              <w:rPr>
                <w:b/>
                <w:bCs/>
                <w:color w:val="000000"/>
              </w:rPr>
              <w:t>Đơn vị</w:t>
            </w:r>
          </w:p>
          <w:p w14:paraId="3292B004"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0776431"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3F4B92C1"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Column Name: organization_id</w:t>
            </w:r>
          </w:p>
          <w:p w14:paraId="5149BF9E"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548F182" w14:textId="77777777" w:rsidR="009A6BFA" w:rsidRPr="00BD1BF6" w:rsidRDefault="009A6BFA" w:rsidP="009A6BFA">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w:t>
            </w:r>
          </w:p>
          <w:p w14:paraId="2A65CB4A" w14:textId="77777777" w:rsidR="009A6BFA" w:rsidRPr="00BD1BF6" w:rsidRDefault="009A6BFA" w:rsidP="009A6BFA">
            <w:pPr>
              <w:pStyle w:val="NormalWeb"/>
              <w:spacing w:before="0" w:beforeAutospacing="0" w:after="120" w:line="360" w:lineRule="auto"/>
              <w:ind w:left="360"/>
              <w:jc w:val="both"/>
            </w:pPr>
            <w:r w:rsidRPr="00BD1BF6">
              <w:rPr>
                <w:b/>
                <w:bCs/>
                <w:color w:val="000000"/>
              </w:rPr>
              <w:t>Địa chỉ</w:t>
            </w:r>
          </w:p>
          <w:p w14:paraId="1E349F2A"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UI Control: Textview</w:t>
            </w:r>
          </w:p>
          <w:p w14:paraId="63CADA75"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Table Name: cats_organizations</w:t>
            </w:r>
          </w:p>
          <w:p w14:paraId="782BB04A"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Column Name: </w:t>
            </w:r>
          </w:p>
          <w:p w14:paraId="3F16F567" w14:textId="77777777" w:rsidR="009A6BFA" w:rsidRPr="00BD1BF6" w:rsidRDefault="009A6BFA" w:rsidP="009A6BFA">
            <w:pPr>
              <w:pStyle w:val="NormalWeb"/>
              <w:numPr>
                <w:ilvl w:val="0"/>
                <w:numId w:val="109"/>
              </w:numPr>
              <w:spacing w:before="0" w:beforeAutospacing="0" w:after="120" w:line="360" w:lineRule="auto"/>
              <w:jc w:val="both"/>
            </w:pPr>
            <w:r w:rsidRPr="00BD1BF6">
              <w:rPr>
                <w:color w:val="000000"/>
              </w:rPr>
              <w:t>address: Địa chỉ đơn vị chi tiết</w:t>
            </w:r>
          </w:p>
          <w:p w14:paraId="6ED14742" w14:textId="77777777" w:rsidR="009A6BFA" w:rsidRPr="00BD1BF6" w:rsidRDefault="009A6BFA" w:rsidP="00D5347A">
            <w:pPr>
              <w:pStyle w:val="NormalWeb"/>
              <w:numPr>
                <w:ilvl w:val="0"/>
                <w:numId w:val="293"/>
              </w:numPr>
              <w:spacing w:before="0" w:beforeAutospacing="0" w:after="120" w:line="360" w:lineRule="auto"/>
              <w:jc w:val="both"/>
            </w:pPr>
            <w:r w:rsidRPr="00BD1BF6">
              <w:rPr>
                <w:color w:val="000000"/>
              </w:rPr>
              <w:t>current_province_id: Mã tỉnh </w:t>
            </w:r>
          </w:p>
          <w:p w14:paraId="6DA79CD2" w14:textId="77777777" w:rsidR="009A6BFA" w:rsidRPr="00BD1BF6" w:rsidRDefault="009A6BFA" w:rsidP="00D5347A">
            <w:pPr>
              <w:pStyle w:val="NormalWeb"/>
              <w:numPr>
                <w:ilvl w:val="0"/>
                <w:numId w:val="294"/>
              </w:numPr>
              <w:tabs>
                <w:tab w:val="clear" w:pos="720"/>
              </w:tabs>
              <w:spacing w:before="0" w:beforeAutospacing="0" w:after="120" w:line="360" w:lineRule="auto"/>
              <w:ind w:left="1056"/>
              <w:jc w:val="both"/>
            </w:pPr>
            <w:r w:rsidRPr="00BD1BF6">
              <w:rPr>
                <w:color w:val="000000"/>
              </w:rPr>
              <w:t>Nullable: no</w:t>
            </w:r>
          </w:p>
          <w:p w14:paraId="52380937" w14:textId="77777777" w:rsidR="009A6BFA" w:rsidRPr="00BD1BF6" w:rsidRDefault="009A6BFA" w:rsidP="00D5347A">
            <w:pPr>
              <w:pStyle w:val="NormalWeb"/>
              <w:numPr>
                <w:ilvl w:val="0"/>
                <w:numId w:val="294"/>
              </w:numPr>
              <w:tabs>
                <w:tab w:val="clear" w:pos="720"/>
              </w:tabs>
              <w:spacing w:before="0" w:beforeAutospacing="0" w:after="120" w:line="360" w:lineRule="auto"/>
              <w:ind w:left="1056"/>
              <w:jc w:val="both"/>
            </w:pPr>
            <w:r w:rsidRPr="00BD1BF6">
              <w:rPr>
                <w:color w:val="000000"/>
              </w:rPr>
              <w:t>Comment: Dữ liệu tỉnh/thành phố được lấy từ bảng cats_provinces (code_vi, name_vi) với cats_provinces. province_id = patients. resident_province_id, is_delete=0, is_active=1 </w:t>
            </w:r>
          </w:p>
          <w:p w14:paraId="4AC67698" w14:textId="77777777" w:rsidR="009A6BFA" w:rsidRPr="00BD1BF6" w:rsidRDefault="009A6BFA" w:rsidP="00D5347A">
            <w:pPr>
              <w:pStyle w:val="NormalWeb"/>
              <w:numPr>
                <w:ilvl w:val="0"/>
                <w:numId w:val="305"/>
              </w:numPr>
              <w:spacing w:before="0" w:beforeAutospacing="0" w:after="120" w:line="360" w:lineRule="auto"/>
              <w:jc w:val="both"/>
            </w:pPr>
            <w:r w:rsidRPr="00BD1BF6">
              <w:rPr>
                <w:color w:val="000000"/>
              </w:rPr>
              <w:t>current_district_id: Mã huyện </w:t>
            </w:r>
          </w:p>
          <w:p w14:paraId="3AC08979" w14:textId="77777777" w:rsidR="009A6BFA" w:rsidRPr="00BD1BF6" w:rsidRDefault="009A6BFA" w:rsidP="00D5347A">
            <w:pPr>
              <w:pStyle w:val="NormalWeb"/>
              <w:numPr>
                <w:ilvl w:val="0"/>
                <w:numId w:val="296"/>
              </w:numPr>
              <w:tabs>
                <w:tab w:val="clear" w:pos="720"/>
              </w:tabs>
              <w:spacing w:before="0" w:beforeAutospacing="0" w:after="120" w:line="360" w:lineRule="auto"/>
              <w:ind w:left="1056"/>
              <w:jc w:val="both"/>
            </w:pPr>
            <w:r w:rsidRPr="00BD1BF6">
              <w:rPr>
                <w:color w:val="000000"/>
              </w:rPr>
              <w:t>Nullable: yes</w:t>
            </w:r>
          </w:p>
          <w:p w14:paraId="0766C226" w14:textId="77777777" w:rsidR="009A6BFA" w:rsidRPr="00BD1BF6" w:rsidRDefault="009A6BFA" w:rsidP="00D5347A">
            <w:pPr>
              <w:pStyle w:val="NormalWeb"/>
              <w:numPr>
                <w:ilvl w:val="0"/>
                <w:numId w:val="296"/>
              </w:numPr>
              <w:tabs>
                <w:tab w:val="clear" w:pos="720"/>
              </w:tabs>
              <w:spacing w:before="0" w:beforeAutospacing="0" w:after="120" w:line="360" w:lineRule="auto"/>
              <w:ind w:left="1056"/>
              <w:jc w:val="both"/>
            </w:pPr>
            <w:r w:rsidRPr="00BD1BF6">
              <w:rPr>
                <w:color w:val="000000"/>
              </w:rPr>
              <w:t>Comment: Dữ liệu quận/huyện được lấy từ bảng cats_districts (code_vi, name_vi) với cats_districts. district_id = patients. resident_district_id, is_delete=0, is_active=1 </w:t>
            </w:r>
          </w:p>
          <w:p w14:paraId="0C32E175" w14:textId="77777777" w:rsidR="009A6BFA" w:rsidRPr="00BD1BF6" w:rsidRDefault="009A6BFA" w:rsidP="00D5347A">
            <w:pPr>
              <w:pStyle w:val="NormalWeb"/>
              <w:numPr>
                <w:ilvl w:val="0"/>
                <w:numId w:val="305"/>
              </w:numPr>
              <w:spacing w:before="0" w:beforeAutospacing="0" w:after="120" w:line="360" w:lineRule="auto"/>
              <w:jc w:val="both"/>
            </w:pPr>
            <w:r w:rsidRPr="00BD1BF6">
              <w:rPr>
                <w:color w:val="000000"/>
              </w:rPr>
              <w:t>current_ward_id: Mã xã </w:t>
            </w:r>
          </w:p>
          <w:p w14:paraId="16FFFB15" w14:textId="77777777" w:rsidR="009A6BFA" w:rsidRPr="00BD1BF6" w:rsidRDefault="009A6BFA" w:rsidP="00D5347A">
            <w:pPr>
              <w:pStyle w:val="NormalWeb"/>
              <w:numPr>
                <w:ilvl w:val="0"/>
                <w:numId w:val="297"/>
              </w:numPr>
              <w:tabs>
                <w:tab w:val="clear" w:pos="720"/>
              </w:tabs>
              <w:spacing w:before="0" w:beforeAutospacing="0" w:after="120" w:line="360" w:lineRule="auto"/>
              <w:ind w:left="1056"/>
              <w:jc w:val="both"/>
            </w:pPr>
            <w:r w:rsidRPr="00BD1BF6">
              <w:rPr>
                <w:color w:val="000000"/>
              </w:rPr>
              <w:t>Nullable: yes</w:t>
            </w:r>
          </w:p>
          <w:p w14:paraId="7550033B" w14:textId="77777777" w:rsidR="009A6BFA" w:rsidRPr="00BD1BF6" w:rsidRDefault="009A6BFA" w:rsidP="00D5347A">
            <w:pPr>
              <w:pStyle w:val="NormalWeb"/>
              <w:numPr>
                <w:ilvl w:val="0"/>
                <w:numId w:val="297"/>
              </w:numPr>
              <w:tabs>
                <w:tab w:val="clear" w:pos="720"/>
              </w:tabs>
              <w:spacing w:before="0" w:beforeAutospacing="0" w:after="120" w:line="360" w:lineRule="auto"/>
              <w:ind w:left="1056"/>
              <w:jc w:val="both"/>
            </w:pPr>
            <w:r w:rsidRPr="00BD1BF6">
              <w:rPr>
                <w:color w:val="000000"/>
              </w:rPr>
              <w:t>Dữ liệu xã/phường được lấy từ bảng cats_wards (code_vi, name_vi) với cats_wards. ward_id = patients. resident_ward_id, is_delete=0, is_active=1</w:t>
            </w:r>
          </w:p>
          <w:p w14:paraId="1998EDE4" w14:textId="77777777" w:rsidR="009A6BFA" w:rsidRPr="00BD1BF6" w:rsidRDefault="009A6BFA" w:rsidP="009A6BFA">
            <w:pPr>
              <w:pStyle w:val="NormalWeb"/>
              <w:numPr>
                <w:ilvl w:val="0"/>
                <w:numId w:val="109"/>
              </w:numPr>
              <w:spacing w:before="0" w:beforeAutospacing="0" w:after="120" w:line="360" w:lineRule="auto"/>
              <w:jc w:val="both"/>
              <w:textAlignment w:val="baseline"/>
              <w:rPr>
                <w:color w:val="000000"/>
              </w:rPr>
            </w:pPr>
            <w:r w:rsidRPr="00BD1BF6">
              <w:rPr>
                <w:color w:val="000000"/>
              </w:rPr>
              <w:t>Data Types: INT</w:t>
            </w:r>
          </w:p>
          <w:p w14:paraId="2A6A4550" w14:textId="06E65EC9" w:rsidR="009A6BFA" w:rsidRPr="00BD1BF6" w:rsidRDefault="009A6BFA" w:rsidP="009A6BFA">
            <w:pPr>
              <w:pStyle w:val="NormalWeb"/>
              <w:spacing w:before="0" w:beforeAutospacing="0" w:after="120" w:line="360" w:lineRule="auto"/>
              <w:jc w:val="both"/>
            </w:pPr>
            <w:r w:rsidRPr="00BD1BF6">
              <w:rPr>
                <w:b/>
                <w:bCs/>
                <w:i/>
                <w:iCs/>
                <w:color w:val="000000"/>
              </w:rPr>
              <w:t>            Hiển thị: Địa chỉ đơn vị chi tiết -  Xã – Huyện – Tỉnh</w:t>
            </w:r>
          </w:p>
          <w:p w14:paraId="14CFAC24" w14:textId="20A89761" w:rsidR="0068015C" w:rsidRPr="00BD1BF6" w:rsidRDefault="0068015C" w:rsidP="0068015C">
            <w:pPr>
              <w:pStyle w:val="NormalWeb"/>
              <w:spacing w:before="0" w:beforeAutospacing="0" w:after="120" w:line="360" w:lineRule="auto"/>
              <w:ind w:left="360"/>
              <w:jc w:val="both"/>
            </w:pPr>
            <w:r w:rsidRPr="00BD1BF6">
              <w:rPr>
                <w:b/>
                <w:bCs/>
                <w:color w:val="000000"/>
              </w:rPr>
              <w:t>Dân tộc</w:t>
            </w:r>
          </w:p>
          <w:p w14:paraId="7E0BAC61" w14:textId="77777777" w:rsidR="0068015C" w:rsidRPr="00BD1BF6" w:rsidRDefault="0068015C" w:rsidP="0068015C">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20E0F422" w14:textId="77777777" w:rsidR="0068015C" w:rsidRPr="00BD1BF6" w:rsidRDefault="0068015C" w:rsidP="0068015C">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71028F98" w14:textId="60D59FD1" w:rsidR="0068015C" w:rsidRPr="00BD1BF6" w:rsidRDefault="0068015C" w:rsidP="0068015C">
            <w:pPr>
              <w:pStyle w:val="NormalWeb"/>
              <w:numPr>
                <w:ilvl w:val="0"/>
                <w:numId w:val="109"/>
              </w:numPr>
              <w:spacing w:before="0" w:beforeAutospacing="0" w:after="120" w:line="360" w:lineRule="auto"/>
              <w:jc w:val="both"/>
              <w:textAlignment w:val="baseline"/>
              <w:rPr>
                <w:color w:val="000000"/>
              </w:rPr>
            </w:pPr>
            <w:r w:rsidRPr="00BD1BF6">
              <w:rPr>
                <w:color w:val="000000"/>
              </w:rPr>
              <w:t>Column Name:  ethnicity_id</w:t>
            </w:r>
          </w:p>
          <w:p w14:paraId="0A4BB2DB" w14:textId="77777777" w:rsidR="0068015C" w:rsidRPr="00BD1BF6" w:rsidRDefault="0068015C" w:rsidP="0068015C">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Nullable: yes</w:t>
            </w:r>
          </w:p>
          <w:p w14:paraId="4ECEEBD5" w14:textId="52F4BD58" w:rsidR="009A6BFA" w:rsidRPr="00BD1BF6" w:rsidRDefault="0068015C" w:rsidP="009A6BFA">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03636FAB" w14:textId="15994144" w:rsidR="002232CE" w:rsidRPr="00BD1BF6" w:rsidRDefault="0068015C" w:rsidP="0049277F">
            <w:pPr>
              <w:pStyle w:val="NormalWeb"/>
              <w:spacing w:before="0" w:beforeAutospacing="0" w:after="120" w:line="360" w:lineRule="auto"/>
              <w:ind w:left="360"/>
              <w:jc w:val="both"/>
            </w:pPr>
            <w:r w:rsidRPr="00BD1BF6">
              <w:rPr>
                <w:b/>
                <w:bCs/>
                <w:color w:val="000000"/>
              </w:rPr>
              <w:t>Triệu chứng</w:t>
            </w:r>
          </w:p>
          <w:p w14:paraId="18BF9358"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8844E7F"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56C4021A" w14:textId="15D404DA"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68015C" w:rsidRPr="00BD1BF6">
              <w:rPr>
                <w:color w:val="000000"/>
              </w:rPr>
              <w:t>symptoms</w:t>
            </w:r>
          </w:p>
          <w:p w14:paraId="3891807A"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40FAAAC7"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65070D1B" w14:textId="3EB0107B" w:rsidR="002232CE" w:rsidRPr="00BD1BF6" w:rsidRDefault="00CA45DE" w:rsidP="0049277F">
            <w:pPr>
              <w:pStyle w:val="NormalWeb"/>
              <w:spacing w:before="0" w:beforeAutospacing="0" w:after="120" w:line="360" w:lineRule="auto"/>
              <w:ind w:left="360"/>
              <w:jc w:val="both"/>
            </w:pPr>
            <w:r w:rsidRPr="00BD1BF6">
              <w:rPr>
                <w:b/>
                <w:bCs/>
                <w:color w:val="000000"/>
              </w:rPr>
              <w:t>Chẩn đoán</w:t>
            </w:r>
          </w:p>
          <w:p w14:paraId="5A8EA70A"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2DAB097E"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cats_icd10</w:t>
            </w:r>
          </w:p>
          <w:p w14:paraId="1597FEF8"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Column Name: code vi, name vi</w:t>
            </w:r>
          </w:p>
          <w:p w14:paraId="031D1B8E"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EB6D78D" w14:textId="069F5DD1"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r w:rsidR="00CA45DE" w:rsidRPr="00BD1BF6">
              <w:rPr>
                <w:color w:val="000000"/>
              </w:rPr>
              <w:t>Tên bệnh được chẩn đoán</w:t>
            </w:r>
          </w:p>
          <w:p w14:paraId="7E9A0DCF" w14:textId="382B0816" w:rsidR="00A277D8" w:rsidRPr="00BD1BF6" w:rsidRDefault="00A277D8" w:rsidP="00A277D8">
            <w:pPr>
              <w:pStyle w:val="NormalWeb"/>
              <w:spacing w:before="0" w:beforeAutospacing="0" w:after="120" w:line="360" w:lineRule="auto"/>
              <w:ind w:left="360"/>
              <w:jc w:val="both"/>
            </w:pPr>
            <w:r w:rsidRPr="00BD1BF6">
              <w:rPr>
                <w:b/>
                <w:bCs/>
                <w:color w:val="000000"/>
              </w:rPr>
              <w:t>Phương thức điều trị</w:t>
            </w:r>
          </w:p>
          <w:p w14:paraId="7710BDF3"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85407F1"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Table Name: cats_icd10</w:t>
            </w:r>
          </w:p>
          <w:p w14:paraId="2AC17B59"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Column Name: code vi, name vi</w:t>
            </w:r>
          </w:p>
          <w:p w14:paraId="5BA5D428"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2ADED9B8" w14:textId="6E80B1B7" w:rsidR="00A277D8" w:rsidRPr="00BD1BF6" w:rsidRDefault="00A277D8" w:rsidP="00A277D8">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Tên bệnh được chẩn đoán</w:t>
            </w:r>
          </w:p>
          <w:p w14:paraId="21DDC001" w14:textId="77777777" w:rsidR="00A277D8" w:rsidRPr="00BD1BF6" w:rsidRDefault="00A277D8" w:rsidP="00A277D8">
            <w:pPr>
              <w:pStyle w:val="NormalWeb"/>
              <w:spacing w:before="0" w:beforeAutospacing="0" w:after="120" w:line="360" w:lineRule="auto"/>
              <w:ind w:left="360"/>
              <w:jc w:val="both"/>
            </w:pPr>
            <w:r w:rsidRPr="00BD1BF6">
              <w:rPr>
                <w:b/>
                <w:bCs/>
                <w:color w:val="000000"/>
              </w:rPr>
              <w:t>Bác sĩ điều trị</w:t>
            </w:r>
          </w:p>
          <w:p w14:paraId="531BA933"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6736E443"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Table Name: medical_records</w:t>
            </w:r>
          </w:p>
          <w:p w14:paraId="3FDFDD45"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Column Name: doctor_name</w:t>
            </w:r>
          </w:p>
          <w:p w14:paraId="0A386E5F"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A2E993D" w14:textId="74D299BE" w:rsidR="00A277D8" w:rsidRPr="00BD1BF6" w:rsidRDefault="00A277D8" w:rsidP="00A277D8">
            <w:pPr>
              <w:pStyle w:val="NormalWeb"/>
              <w:numPr>
                <w:ilvl w:val="0"/>
                <w:numId w:val="109"/>
              </w:numPr>
              <w:spacing w:before="0" w:beforeAutospacing="0" w:after="120" w:line="360" w:lineRule="auto"/>
              <w:jc w:val="both"/>
              <w:textAlignment w:val="baseline"/>
              <w:rPr>
                <w:b/>
                <w:bCs/>
                <w:color w:val="000000"/>
              </w:rPr>
            </w:pPr>
            <w:r w:rsidRPr="00BD1BF6">
              <w:rPr>
                <w:color w:val="000000"/>
              </w:rPr>
              <w:lastRenderedPageBreak/>
              <w:t>Comments: </w:t>
            </w:r>
          </w:p>
          <w:p w14:paraId="17780236" w14:textId="2D3DF6A0" w:rsidR="002232CE" w:rsidRPr="00BD1BF6" w:rsidRDefault="00A277D8" w:rsidP="0049277F">
            <w:pPr>
              <w:pStyle w:val="NormalWeb"/>
              <w:spacing w:before="0" w:beforeAutospacing="0" w:after="120" w:line="360" w:lineRule="auto"/>
              <w:ind w:left="360"/>
              <w:jc w:val="both"/>
            </w:pPr>
            <w:r w:rsidRPr="00BD1BF6">
              <w:rPr>
                <w:b/>
                <w:bCs/>
                <w:color w:val="000000"/>
              </w:rPr>
              <w:t>Cơ sở khám</w:t>
            </w:r>
          </w:p>
          <w:p w14:paraId="71F98EC2"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0DE68AB6"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medical_records</w:t>
            </w:r>
          </w:p>
          <w:p w14:paraId="606420B0"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healthfacilities_id</w:t>
            </w:r>
          </w:p>
          <w:p w14:paraId="7C46DF18"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5E98FC8"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đối chiếu sang bảng </w:t>
            </w:r>
            <w:r w:rsidRPr="00BD1BF6">
              <w:rPr>
                <w:b/>
                <w:color w:val="000000"/>
              </w:rPr>
              <w:t xml:space="preserve">cats_healthfacilities </w:t>
            </w:r>
            <w:r w:rsidRPr="00BD1BF6">
              <w:rPr>
                <w:color w:val="000000"/>
              </w:rPr>
              <w:t>để lấy tên tương ứng</w:t>
            </w:r>
          </w:p>
          <w:p w14:paraId="6A611E60" w14:textId="097B703F" w:rsidR="002232CE" w:rsidRPr="00BD1BF6" w:rsidRDefault="00A277D8" w:rsidP="0049277F">
            <w:pPr>
              <w:pStyle w:val="NormalWeb"/>
              <w:spacing w:before="0" w:beforeAutospacing="0" w:after="120" w:line="360" w:lineRule="auto"/>
              <w:ind w:left="360"/>
              <w:jc w:val="both"/>
              <w:rPr>
                <w:b/>
                <w:bCs/>
                <w:color w:val="000000"/>
              </w:rPr>
            </w:pPr>
            <w:r w:rsidRPr="00BD1BF6">
              <w:rPr>
                <w:b/>
                <w:bCs/>
                <w:color w:val="000000"/>
              </w:rPr>
              <w:t>Ngày khám chữa bệnh</w:t>
            </w:r>
          </w:p>
          <w:p w14:paraId="2AD73586"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1D2D17B2"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Table Name: medical_records</w:t>
            </w:r>
          </w:p>
          <w:p w14:paraId="65F2BC1D"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Column Name: treatment_result_id</w:t>
            </w:r>
          </w:p>
          <w:p w14:paraId="2C278412"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30270B9" w14:textId="77777777" w:rsidR="002232CE" w:rsidRPr="00BD1BF6" w:rsidRDefault="002232CE"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đối chiếu sang bảng </w:t>
            </w:r>
            <w:r w:rsidRPr="00BD1BF6">
              <w:rPr>
                <w:b/>
                <w:color w:val="000000"/>
              </w:rPr>
              <w:t xml:space="preserve">cats_treatment_results </w:t>
            </w:r>
            <w:r w:rsidRPr="00BD1BF6">
              <w:rPr>
                <w:color w:val="000000"/>
              </w:rPr>
              <w:t>để lấy tên tương ứng</w:t>
            </w:r>
          </w:p>
          <w:p w14:paraId="17B16594" w14:textId="46F2BA96" w:rsidR="00A277D8" w:rsidRPr="00BD1BF6" w:rsidRDefault="00A277D8" w:rsidP="00A277D8">
            <w:pPr>
              <w:pStyle w:val="NormalWeb"/>
              <w:spacing w:before="0" w:beforeAutospacing="0" w:after="120" w:line="360" w:lineRule="auto"/>
              <w:ind w:left="360"/>
              <w:jc w:val="both"/>
              <w:rPr>
                <w:b/>
                <w:bCs/>
                <w:color w:val="000000"/>
              </w:rPr>
            </w:pPr>
            <w:r w:rsidRPr="00BD1BF6">
              <w:rPr>
                <w:b/>
                <w:bCs/>
                <w:color w:val="000000"/>
              </w:rPr>
              <w:t>Xem chi tiết</w:t>
            </w:r>
          </w:p>
          <w:p w14:paraId="0B92A833" w14:textId="32BF0F35"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UI Control: </w:t>
            </w:r>
          </w:p>
          <w:p w14:paraId="144B604E" w14:textId="649E94CB"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p>
          <w:p w14:paraId="2ABA5785" w14:textId="6975BB4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p>
          <w:p w14:paraId="49BC5239" w14:textId="77777777" w:rsidR="00A277D8" w:rsidRPr="00BD1BF6" w:rsidRDefault="00A277D8" w:rsidP="00A277D8">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CEB1E8B" w14:textId="66B72776" w:rsidR="00A277D8" w:rsidRPr="00BD1BF6" w:rsidRDefault="00A277D8" w:rsidP="0049277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2F92CCC3" w14:textId="5F8DC5D3" w:rsidR="002232CE" w:rsidRPr="00BD1BF6" w:rsidRDefault="002232CE" w:rsidP="0049277F">
            <w:pPr>
              <w:pStyle w:val="NormalWeb"/>
              <w:spacing w:before="0" w:beforeAutospacing="0" w:after="120" w:line="360" w:lineRule="auto"/>
              <w:jc w:val="both"/>
            </w:pPr>
            <w:r w:rsidRPr="00BD1BF6">
              <w:rPr>
                <w:b/>
                <w:bCs/>
                <w:color w:val="000000"/>
              </w:rPr>
              <w:t>      Phân trang</w:t>
            </w:r>
            <w:r w:rsidRPr="00BD1BF6">
              <w:rPr>
                <w:color w:val="000000"/>
              </w:rPr>
              <w:t>: </w:t>
            </w:r>
          </w:p>
          <w:p w14:paraId="2DC61488" w14:textId="77777777" w:rsidR="002232CE" w:rsidRPr="00BD1BF6" w:rsidRDefault="002232CE" w:rsidP="0049277F">
            <w:pPr>
              <w:pStyle w:val="NormalWeb"/>
              <w:numPr>
                <w:ilvl w:val="0"/>
                <w:numId w:val="109"/>
              </w:numPr>
              <w:spacing w:before="0" w:beforeAutospacing="0" w:after="0" w:line="360" w:lineRule="auto"/>
              <w:jc w:val="both"/>
              <w:textAlignment w:val="baseline"/>
              <w:rPr>
                <w:color w:val="000000"/>
              </w:rPr>
            </w:pPr>
            <w:r w:rsidRPr="00BD1BF6">
              <w:rPr>
                <w:color w:val="000000"/>
              </w:rPr>
              <w:t>Phân trang 20 bản ghi/1 trang.  </w:t>
            </w:r>
          </w:p>
          <w:p w14:paraId="230E6805" w14:textId="6A0594D5" w:rsidR="002232CE" w:rsidRPr="00BD1BF6" w:rsidRDefault="002232CE" w:rsidP="0049277F">
            <w:pPr>
              <w:pStyle w:val="NormalWeb"/>
              <w:numPr>
                <w:ilvl w:val="0"/>
                <w:numId w:val="109"/>
              </w:numPr>
              <w:spacing w:before="0" w:beforeAutospacing="0" w:after="0" w:line="360" w:lineRule="auto"/>
              <w:jc w:val="both"/>
              <w:textAlignment w:val="baseline"/>
              <w:rPr>
                <w:color w:val="000000"/>
              </w:rPr>
            </w:pPr>
            <w:r w:rsidRPr="00BD1BF6">
              <w:rPr>
                <w:color w:val="000000"/>
              </w:rPr>
              <w:t xml:space="preserve">Hiển thị Label tại mỗi trang khi xem theo mẫu “Hiển thị 1 – </w:t>
            </w:r>
            <w:r w:rsidR="00BE7DEE" w:rsidRPr="00BD1BF6">
              <w:rPr>
                <w:color w:val="000000"/>
              </w:rPr>
              <w:t>5</w:t>
            </w:r>
            <w:r w:rsidRPr="00BD1BF6">
              <w:rPr>
                <w:color w:val="000000"/>
              </w:rPr>
              <w:t>/Tổng số (number) bản ghi”. </w:t>
            </w:r>
          </w:p>
          <w:p w14:paraId="7AB94DA5" w14:textId="77777777" w:rsidR="002232CE" w:rsidRPr="00BD1BF6" w:rsidRDefault="002232CE" w:rsidP="0049277F">
            <w:pPr>
              <w:pStyle w:val="NormalWeb"/>
              <w:numPr>
                <w:ilvl w:val="0"/>
                <w:numId w:val="109"/>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31E4BE3C" w14:textId="77777777" w:rsidR="002232CE" w:rsidRPr="00BD1BF6" w:rsidRDefault="002232CE" w:rsidP="0049277F"/>
        </w:tc>
      </w:tr>
      <w:tr w:rsidR="002232CE" w:rsidRPr="00BD1BF6" w14:paraId="278745CC" w14:textId="77777777" w:rsidTr="002232CE">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CFA9D9C" w14:textId="77777777" w:rsidR="002232CE" w:rsidRPr="00BD1BF6" w:rsidRDefault="002232CE" w:rsidP="0049277F"/>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7D6B39" w14:textId="77777777" w:rsidR="002232CE" w:rsidRPr="00BD1BF6" w:rsidRDefault="002232CE" w:rsidP="0049277F"/>
        </w:tc>
      </w:tr>
    </w:tbl>
    <w:p w14:paraId="0B8D5FA8" w14:textId="77777777" w:rsidR="002232CE" w:rsidRPr="00BD1BF6" w:rsidRDefault="002232CE" w:rsidP="00420696">
      <w:pPr>
        <w:pStyle w:val="Heading5"/>
      </w:pPr>
      <w:r w:rsidRPr="00BD1BF6">
        <w:lastRenderedPageBreak/>
        <w:t>Mô tả dòng sự kiện phụ (Alternative Flow)</w:t>
      </w:r>
    </w:p>
    <w:p w14:paraId="499B5A84" w14:textId="77777777" w:rsidR="002232CE" w:rsidRPr="00BD1BF6" w:rsidRDefault="002232CE" w:rsidP="0049277F">
      <w:pPr>
        <w:pStyle w:val="NormalWeb"/>
        <w:spacing w:before="0" w:beforeAutospacing="0" w:after="160" w:line="360" w:lineRule="auto"/>
        <w:ind w:left="810"/>
      </w:pPr>
      <w:r w:rsidRPr="00BD1BF6">
        <w:rPr>
          <w:color w:val="000000"/>
        </w:rPr>
        <w:t>N/A</w:t>
      </w:r>
    </w:p>
    <w:p w14:paraId="67EC536A" w14:textId="77777777" w:rsidR="002232CE" w:rsidRPr="00BD1BF6" w:rsidRDefault="002232CE" w:rsidP="00420696">
      <w:pPr>
        <w:pStyle w:val="Heading5"/>
      </w:pPr>
      <w:r w:rsidRPr="00BD1BF6">
        <w:t>Ghi chú</w:t>
      </w:r>
    </w:p>
    <w:p w14:paraId="289AFEC8" w14:textId="43E05E97" w:rsidR="00BE7DEE" w:rsidRPr="00BD1BF6" w:rsidRDefault="00BE7DEE" w:rsidP="00420696">
      <w:pPr>
        <w:pStyle w:val="Heading4"/>
      </w:pPr>
      <w:r w:rsidRPr="00BD1BF6">
        <w:t xml:space="preserve">Xuất báo cáo sổ khám bệnh: </w:t>
      </w:r>
    </w:p>
    <w:p w14:paraId="70490510" w14:textId="017F87CD" w:rsidR="002232CE" w:rsidRDefault="00BE7DEE" w:rsidP="00BE7DEE">
      <w:r w:rsidRPr="00BD1BF6">
        <w:t>Nhập thông tin tìm kiếm và bấm xuất báo cáo để tải xuống file báo cáo bằng excel</w:t>
      </w:r>
    </w:p>
    <w:p w14:paraId="2FB3AFDE" w14:textId="06BCD81C" w:rsidR="00950074" w:rsidRPr="00BD1BF6" w:rsidRDefault="00950074" w:rsidP="00420696">
      <w:pPr>
        <w:pStyle w:val="Heading3"/>
      </w:pPr>
      <w:r w:rsidRPr="00BD1BF6">
        <w:t xml:space="preserve">Sổ </w:t>
      </w:r>
      <w:r w:rsidR="00CD69EE" w:rsidRPr="00BD1BF6">
        <w:t>theo dõi tử vong</w:t>
      </w:r>
    </w:p>
    <w:p w14:paraId="575576A2" w14:textId="77777777" w:rsidR="00CD69EE" w:rsidRPr="00BD1BF6" w:rsidRDefault="00CD69EE" w:rsidP="00420696">
      <w:pPr>
        <w:pStyle w:val="Heading4"/>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CD69EE" w:rsidRPr="00BD1BF6" w14:paraId="43F8E978" w14:textId="77777777" w:rsidTr="006A2444">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B51433"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D498DB" w14:textId="64545C00" w:rsidR="00CD69EE" w:rsidRPr="00BD1BF6" w:rsidRDefault="00CD69EE" w:rsidP="006A2444">
            <w:pPr>
              <w:pStyle w:val="NormalWeb"/>
              <w:spacing w:before="0" w:beforeAutospacing="0" w:after="120" w:line="360" w:lineRule="auto"/>
              <w:jc w:val="both"/>
            </w:pPr>
            <w:r w:rsidRPr="00BD1BF6">
              <w:rPr>
                <w:color w:val="000000"/>
                <w:sz w:val="20"/>
                <w:szCs w:val="20"/>
              </w:rPr>
              <w:t xml:space="preserve">Xem báo cáo sổ theo dõi tử vong theo điều kiện tìm kiếm </w:t>
            </w:r>
          </w:p>
        </w:tc>
      </w:tr>
      <w:tr w:rsidR="00CD69EE" w:rsidRPr="00BD1BF6" w14:paraId="5BE8BD04" w14:textId="77777777" w:rsidTr="006A2444">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216740"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82E71A" w14:textId="6EDC4B06" w:rsidR="00CD69EE" w:rsidRPr="00BD1BF6" w:rsidRDefault="00CD69EE" w:rsidP="006A2444">
            <w:pPr>
              <w:pStyle w:val="NormalWeb"/>
              <w:spacing w:before="0" w:beforeAutospacing="0" w:after="120" w:line="360" w:lineRule="auto"/>
              <w:jc w:val="both"/>
            </w:pPr>
            <w:r w:rsidRPr="00BD1BF6">
              <w:rPr>
                <w:color w:val="000000"/>
                <w:sz w:val="20"/>
                <w:szCs w:val="20"/>
              </w:rPr>
              <w:t>Cho phép người dùng xem thông tin Sổ theo dõi tử vong của bệnh nhân và nhập thông tin để xem báo cáo theo điều kiện tìm</w:t>
            </w:r>
          </w:p>
        </w:tc>
      </w:tr>
      <w:tr w:rsidR="00CD69EE" w:rsidRPr="00BD1BF6" w14:paraId="53B9539B" w14:textId="77777777" w:rsidTr="006A2444">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A823F0"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F776DB9" w14:textId="77777777" w:rsidR="00CD69EE" w:rsidRPr="00BD1BF6" w:rsidRDefault="00CD69EE" w:rsidP="006A2444">
            <w:pPr>
              <w:pStyle w:val="NormalWeb"/>
              <w:spacing w:before="0" w:beforeAutospacing="0" w:after="120" w:line="360" w:lineRule="auto"/>
              <w:jc w:val="both"/>
            </w:pPr>
            <w:r w:rsidRPr="00BD1BF6">
              <w:rPr>
                <w:color w:val="000000"/>
                <w:sz w:val="20"/>
                <w:szCs w:val="20"/>
              </w:rPr>
              <w:t>User quản lý đơn vị</w:t>
            </w:r>
          </w:p>
        </w:tc>
      </w:tr>
      <w:tr w:rsidR="00CD69EE" w:rsidRPr="00BD1BF6" w14:paraId="3CC44CC9" w14:textId="77777777" w:rsidTr="006A2444">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7C955D3"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EE4470" w14:textId="77777777" w:rsidR="00CD69EE" w:rsidRPr="00BD1BF6" w:rsidRDefault="00CD69EE" w:rsidP="006A2444">
            <w:pPr>
              <w:pStyle w:val="NormalWeb"/>
              <w:spacing w:before="0" w:beforeAutospacing="0" w:after="120" w:line="360" w:lineRule="auto"/>
              <w:jc w:val="both"/>
            </w:pPr>
            <w:r w:rsidRPr="00BD1BF6">
              <w:rPr>
                <w:color w:val="000000"/>
                <w:sz w:val="20"/>
                <w:szCs w:val="20"/>
              </w:rPr>
              <w:t>Người dùng được phân quyền vào chức năng</w:t>
            </w:r>
          </w:p>
        </w:tc>
      </w:tr>
      <w:tr w:rsidR="00CD69EE" w:rsidRPr="00BD1BF6" w14:paraId="6220A9E0" w14:textId="77777777" w:rsidTr="006A2444">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1C29B87"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1D56216" w14:textId="510B0E20" w:rsidR="00CD69EE" w:rsidRPr="00BD1BF6" w:rsidRDefault="00CD69EE" w:rsidP="006A2444">
            <w:pPr>
              <w:pStyle w:val="NormalWeb"/>
              <w:spacing w:before="0" w:beforeAutospacing="0" w:after="120" w:line="360" w:lineRule="auto"/>
              <w:jc w:val="both"/>
            </w:pPr>
            <w:r w:rsidRPr="00BD1BF6">
              <w:rPr>
                <w:color w:val="000000"/>
                <w:sz w:val="20"/>
                <w:szCs w:val="20"/>
              </w:rPr>
              <w:t xml:space="preserve">Hiển thị danh sách bệnh nhân có sổ theo dõi tử vong theo điều kiện tìm và các trường điều kiện tìm kiếm, thống kê, xuất báo cáo </w:t>
            </w:r>
          </w:p>
        </w:tc>
      </w:tr>
      <w:tr w:rsidR="00CD69EE" w:rsidRPr="00BD1BF6" w14:paraId="28E6975A" w14:textId="77777777" w:rsidTr="006A2444">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A21E5F2"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7F3A26" w14:textId="77777777" w:rsidR="00CD69EE" w:rsidRPr="00BD1BF6" w:rsidRDefault="00CD69EE" w:rsidP="006A2444">
            <w:pPr>
              <w:pStyle w:val="NormalWeb"/>
              <w:spacing w:before="0" w:beforeAutospacing="0" w:after="120" w:line="360" w:lineRule="auto"/>
              <w:jc w:val="both"/>
            </w:pPr>
            <w:r w:rsidRPr="00BD1BF6">
              <w:rPr>
                <w:color w:val="000000"/>
                <w:sz w:val="20"/>
                <w:szCs w:val="20"/>
              </w:rPr>
              <w:t>N/A</w:t>
            </w:r>
          </w:p>
        </w:tc>
      </w:tr>
      <w:tr w:rsidR="00CD69EE" w:rsidRPr="00BD1BF6" w14:paraId="63CBE6CA" w14:textId="77777777" w:rsidTr="006A2444">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1491F7A" w14:textId="77777777" w:rsidR="00CD69EE" w:rsidRPr="00BD1BF6" w:rsidRDefault="00CD69EE" w:rsidP="006A2444">
            <w:pPr>
              <w:pStyle w:val="NormalWeb"/>
              <w:spacing w:before="0" w:beforeAutospacing="0" w:after="0" w:line="360" w:lineRule="auto"/>
              <w:ind w:left="142"/>
            </w:pPr>
            <w:r w:rsidRPr="00BD1BF6">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D49659C" w14:textId="77777777" w:rsidR="00CD69EE" w:rsidRPr="00BD1BF6" w:rsidRDefault="00CD69EE" w:rsidP="006A2444">
            <w:pPr>
              <w:pStyle w:val="NormalWeb"/>
              <w:spacing w:before="0" w:beforeAutospacing="0" w:after="120" w:line="360" w:lineRule="auto"/>
              <w:jc w:val="both"/>
            </w:pPr>
            <w:r w:rsidRPr="00BD1BF6">
              <w:rPr>
                <w:color w:val="000000"/>
                <w:sz w:val="20"/>
                <w:szCs w:val="20"/>
              </w:rPr>
              <w:t>N/A</w:t>
            </w:r>
          </w:p>
        </w:tc>
      </w:tr>
    </w:tbl>
    <w:p w14:paraId="2061BA69" w14:textId="77777777" w:rsidR="00CD69EE" w:rsidRPr="00BD1BF6" w:rsidRDefault="00CD69EE" w:rsidP="00420696">
      <w:pPr>
        <w:pStyle w:val="Heading4"/>
      </w:pPr>
      <w:r w:rsidRPr="00BD1BF6">
        <w:lastRenderedPageBreak/>
        <w:t>Biểu đồ luồng xử lý chức năng</w:t>
      </w:r>
    </w:p>
    <w:p w14:paraId="60391E9E" w14:textId="4D452FC8" w:rsidR="00CD69EE" w:rsidRPr="00BD1BF6" w:rsidRDefault="004D0632" w:rsidP="00CD69EE">
      <w:pPr>
        <w:pStyle w:val="NormalWeb"/>
        <w:spacing w:before="0" w:beforeAutospacing="0" w:after="160" w:line="360" w:lineRule="auto"/>
      </w:pPr>
      <w:r w:rsidRPr="00BD1BF6">
        <w:rPr>
          <w:noProof/>
        </w:rPr>
        <w:drawing>
          <wp:inline distT="0" distB="0" distL="0" distR="0" wp14:anchorId="0E3AAC82" wp14:editId="3D48A971">
            <wp:extent cx="5943600" cy="4717420"/>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0A587063" w14:textId="77777777" w:rsidR="00CD69EE" w:rsidRPr="00BD1BF6" w:rsidRDefault="00CD69EE" w:rsidP="00420696">
      <w:pPr>
        <w:pStyle w:val="Heading4"/>
      </w:pPr>
      <w:r w:rsidRPr="00BD1BF6">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CD69EE" w:rsidRPr="00BD1BF6" w14:paraId="0F0B2E63" w14:textId="77777777" w:rsidTr="006A2444">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DC4966" w14:textId="77777777" w:rsidR="00CD69EE" w:rsidRPr="00BD1BF6" w:rsidRDefault="00CD69EE" w:rsidP="006A2444">
            <w:pPr>
              <w:pStyle w:val="NormalWeb"/>
              <w:spacing w:before="0" w:beforeAutospacing="0" w:after="0" w:line="360" w:lineRule="auto"/>
              <w:jc w:val="center"/>
            </w:pPr>
            <w:r w:rsidRPr="00BD1BF6">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6F8BA2E" w14:textId="77777777" w:rsidR="00CD69EE" w:rsidRPr="00BD1BF6" w:rsidRDefault="00CD69EE" w:rsidP="006A2444">
            <w:pPr>
              <w:pStyle w:val="NormalWeb"/>
              <w:spacing w:before="0" w:beforeAutospacing="0" w:after="0" w:line="360" w:lineRule="auto"/>
              <w:jc w:val="center"/>
            </w:pPr>
            <w:r w:rsidRPr="00BD1BF6">
              <w:rPr>
                <w:b/>
                <w:bCs/>
                <w:color w:val="000000"/>
                <w:sz w:val="20"/>
                <w:szCs w:val="20"/>
              </w:rPr>
              <w:t>Phản ứng của hệ thống</w:t>
            </w:r>
          </w:p>
        </w:tc>
      </w:tr>
      <w:tr w:rsidR="00CD69EE" w:rsidRPr="00BD1BF6" w14:paraId="745FECC2"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AFF3DDE" w14:textId="50F222DA" w:rsidR="00CD69EE" w:rsidRPr="00BD1BF6" w:rsidRDefault="00CD69EE" w:rsidP="006A2444">
            <w:pPr>
              <w:pStyle w:val="NormalWeb"/>
              <w:spacing w:before="80" w:beforeAutospacing="0" w:after="0" w:line="360" w:lineRule="auto"/>
              <w:jc w:val="both"/>
            </w:pPr>
            <w:r w:rsidRPr="00BD1BF6">
              <w:rPr>
                <w:color w:val="000000"/>
              </w:rPr>
              <w:t xml:space="preserve">1. Người dùng đăng nhập chọn Báo cáo-Thống kê → Sổ </w:t>
            </w:r>
            <w:r w:rsidR="004D0632" w:rsidRPr="00BD1BF6">
              <w:rPr>
                <w:color w:val="000000"/>
              </w:rPr>
              <w:t>theo dõi tử vong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F54670" w14:textId="1BF99A85" w:rsidR="00CD69EE" w:rsidRPr="00BD1BF6" w:rsidRDefault="00CD69EE" w:rsidP="006A2444">
            <w:pPr>
              <w:pStyle w:val="NormalWeb"/>
              <w:spacing w:before="80" w:beforeAutospacing="0" w:after="0" w:line="360" w:lineRule="auto"/>
              <w:jc w:val="both"/>
            </w:pPr>
            <w:r w:rsidRPr="00BD1BF6">
              <w:rPr>
                <w:color w:val="000000"/>
              </w:rPr>
              <w:t xml:space="preserve">2. Hệ thống hiển thị màn hình danh sách quân nhân </w:t>
            </w:r>
            <w:r w:rsidR="00AC4FCB" w:rsidRPr="00BD1BF6">
              <w:rPr>
                <w:color w:val="000000"/>
              </w:rPr>
              <w:t>tử vong</w:t>
            </w:r>
            <w:r w:rsidRPr="00BD1BF6">
              <w:rPr>
                <w:color w:val="000000"/>
              </w:rPr>
              <w:t xml:space="preserve"> và điều kiện tìm kiếm </w:t>
            </w:r>
          </w:p>
          <w:p w14:paraId="46E88ABD" w14:textId="3AD75612" w:rsidR="003C1B6B" w:rsidRPr="00BD1BF6" w:rsidRDefault="003C1B6B" w:rsidP="006A2444">
            <w:pPr>
              <w:pStyle w:val="NormalWeb"/>
              <w:spacing w:before="0" w:beforeAutospacing="0" w:after="120" w:line="360" w:lineRule="auto"/>
              <w:jc w:val="both"/>
              <w:rPr>
                <w:b/>
                <w:bCs/>
                <w:color w:val="000000"/>
              </w:rPr>
            </w:pPr>
            <w:r w:rsidRPr="00BD1BF6">
              <w:rPr>
                <w:b/>
                <w:bCs/>
                <w:color w:val="000000"/>
              </w:rPr>
              <w:t>Cập nhật thông tin tử vong</w:t>
            </w:r>
          </w:p>
          <w:p w14:paraId="132E756E" w14:textId="0386EE76" w:rsidR="003C1B6B" w:rsidRPr="00BD1BF6" w:rsidRDefault="003C1B6B" w:rsidP="006A2444">
            <w:pPr>
              <w:pStyle w:val="NormalWeb"/>
              <w:spacing w:before="80" w:beforeAutospacing="0" w:after="0" w:line="360" w:lineRule="auto"/>
              <w:jc w:val="both"/>
              <w:rPr>
                <w:bCs/>
                <w:color w:val="000000"/>
              </w:rPr>
            </w:pPr>
            <w:r w:rsidRPr="00BD1BF6">
              <w:rPr>
                <w:bCs/>
                <w:color w:val="000000"/>
              </w:rPr>
              <w:t>Ngày tháng tử vong</w:t>
            </w:r>
          </w:p>
          <w:p w14:paraId="59B53717" w14:textId="3B3C06DF" w:rsidR="003C1B6B" w:rsidRPr="00BD1BF6" w:rsidRDefault="003C1B6B" w:rsidP="003C1B6B">
            <w:pPr>
              <w:pStyle w:val="NormalWeb"/>
              <w:numPr>
                <w:ilvl w:val="0"/>
                <w:numId w:val="109"/>
              </w:numPr>
              <w:spacing w:before="0" w:beforeAutospacing="0" w:after="120" w:line="360" w:lineRule="auto"/>
              <w:jc w:val="both"/>
              <w:textAlignment w:val="baseline"/>
              <w:rPr>
                <w:color w:val="000000"/>
              </w:rPr>
            </w:pPr>
            <w:r w:rsidRPr="00BD1BF6">
              <w:rPr>
                <w:color w:val="000000"/>
              </w:rPr>
              <w:t>UI Control: Textbox</w:t>
            </w:r>
          </w:p>
          <w:p w14:paraId="180F47CC" w14:textId="4A960FE5" w:rsidR="003C1B6B" w:rsidRPr="00BD1BF6" w:rsidRDefault="003C1B6B" w:rsidP="003C1B6B">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p>
          <w:p w14:paraId="1D4219CE" w14:textId="416F2FCD" w:rsidR="003C1B6B" w:rsidRPr="00BD1BF6" w:rsidRDefault="003C1B6B" w:rsidP="003C1B6B">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p>
          <w:p w14:paraId="0BE4AC43" w14:textId="77777777" w:rsidR="003C1B6B" w:rsidRPr="00BD1BF6" w:rsidRDefault="003C1B6B" w:rsidP="003C1B6B">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EB13133" w14:textId="77777777" w:rsidR="003C1B6B" w:rsidRPr="00BD1BF6" w:rsidRDefault="003C1B6B" w:rsidP="003C1B6B">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170C9B79" w14:textId="77777777" w:rsidR="003C1B6B" w:rsidRPr="00BD1BF6" w:rsidRDefault="003C1B6B" w:rsidP="006A2444">
            <w:pPr>
              <w:pStyle w:val="NormalWeb"/>
              <w:spacing w:before="80" w:beforeAutospacing="0" w:after="0" w:line="360" w:lineRule="auto"/>
              <w:jc w:val="both"/>
              <w:rPr>
                <w:bCs/>
                <w:color w:val="000000"/>
              </w:rPr>
            </w:pPr>
          </w:p>
          <w:p w14:paraId="379A2C8D" w14:textId="590E4308" w:rsidR="00CD69EE" w:rsidRPr="00BD1BF6" w:rsidRDefault="00CD69EE" w:rsidP="006A2444">
            <w:pPr>
              <w:pStyle w:val="NormalWeb"/>
              <w:spacing w:before="80" w:beforeAutospacing="0" w:after="0" w:line="360" w:lineRule="auto"/>
              <w:jc w:val="both"/>
            </w:pPr>
            <w:r w:rsidRPr="00BD1BF6">
              <w:rPr>
                <w:color w:val="000000"/>
              </w:rPr>
              <w:t>Các trường thông tin tìm kiếm:</w:t>
            </w:r>
          </w:p>
          <w:p w14:paraId="30ABE634"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Đơn vị quản lý</w:t>
            </w:r>
          </w:p>
          <w:p w14:paraId="4DAB2F95"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Đối tượng</w:t>
            </w:r>
          </w:p>
          <w:p w14:paraId="3B4D470A"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Cấp bậc</w:t>
            </w:r>
          </w:p>
          <w:p w14:paraId="1EAB114B"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Chức vụ</w:t>
            </w:r>
          </w:p>
          <w:p w14:paraId="23C328BD" w14:textId="20ACB0B1"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Mã quân nhân</w:t>
            </w:r>
          </w:p>
          <w:p w14:paraId="10FEA0DF"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Họ và tên</w:t>
            </w:r>
          </w:p>
          <w:p w14:paraId="136E460F"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Giới tính</w:t>
            </w:r>
          </w:p>
          <w:p w14:paraId="08826606"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sinh từ ngày</w:t>
            </w:r>
          </w:p>
          <w:p w14:paraId="0D90ACFB"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0248C086"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Số thẻ BHYT</w:t>
            </w:r>
          </w:p>
          <w:p w14:paraId="3C0E9605"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Kì báo cáo</w:t>
            </w:r>
          </w:p>
          <w:p w14:paraId="169E0048"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Năm </w:t>
            </w:r>
          </w:p>
          <w:p w14:paraId="467D990E"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Tháng/quý</w:t>
            </w:r>
          </w:p>
          <w:p w14:paraId="5B659230"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phát hiện từ ngày</w:t>
            </w:r>
          </w:p>
          <w:p w14:paraId="62A62F0D"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phát hiện đến ngày</w:t>
            </w:r>
          </w:p>
          <w:p w14:paraId="1C67E9FB"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Cơ sở KCB</w:t>
            </w:r>
          </w:p>
          <w:p w14:paraId="5987F702"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Tính đến ngày</w:t>
            </w:r>
          </w:p>
          <w:p w14:paraId="501BE3BD"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Loại hồ sơ KCB</w:t>
            </w:r>
          </w:p>
          <w:p w14:paraId="58FCA599"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Loại hình KCB</w:t>
            </w:r>
          </w:p>
          <w:p w14:paraId="6F69B38C"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Chọn nhóm bệnh thống kê</w:t>
            </w:r>
          </w:p>
          <w:p w14:paraId="451A0150"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Chọn bệnh chẩn đoán</w:t>
            </w:r>
          </w:p>
          <w:p w14:paraId="11B132DB"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Trạng thái sự sống</w:t>
            </w:r>
          </w:p>
          <w:p w14:paraId="55F8B866"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 xml:space="preserve">Trạng thái làm việc </w:t>
            </w:r>
          </w:p>
          <w:p w14:paraId="41C70DC7"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Nguồn dữ liệu</w:t>
            </w:r>
          </w:p>
          <w:p w14:paraId="0C685447"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Nghề nghiệp</w:t>
            </w:r>
          </w:p>
          <w:p w14:paraId="1975D820"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Kết quả điều trị</w:t>
            </w:r>
          </w:p>
          <w:p w14:paraId="58F0FD2B"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lastRenderedPageBreak/>
              <w:t>Đối tượng khám</w:t>
            </w:r>
          </w:p>
          <w:p w14:paraId="302D47A5" w14:textId="77777777" w:rsidR="00CD69EE" w:rsidRPr="00BD1BF6" w:rsidRDefault="00CD69EE" w:rsidP="00CD69EE">
            <w:pPr>
              <w:pStyle w:val="NormalWeb"/>
              <w:numPr>
                <w:ilvl w:val="0"/>
                <w:numId w:val="109"/>
              </w:numPr>
              <w:spacing w:before="80" w:beforeAutospacing="0" w:after="0" w:line="360" w:lineRule="auto"/>
              <w:jc w:val="both"/>
              <w:textAlignment w:val="baseline"/>
              <w:rPr>
                <w:i/>
                <w:iCs/>
                <w:color w:val="000000"/>
              </w:rPr>
            </w:pPr>
            <w:r w:rsidRPr="00BD1BF6">
              <w:rPr>
                <w:i/>
                <w:iCs/>
                <w:color w:val="000000"/>
              </w:rPr>
              <w:t>Hình thức KCB</w:t>
            </w:r>
          </w:p>
          <w:p w14:paraId="5422436E" w14:textId="1E9338B3" w:rsidR="00CD69EE" w:rsidRPr="00BD1BF6" w:rsidRDefault="00CD69EE" w:rsidP="006A2444">
            <w:pPr>
              <w:pStyle w:val="NormalWeb"/>
              <w:spacing w:before="80" w:beforeAutospacing="0" w:after="0" w:line="360" w:lineRule="auto"/>
              <w:jc w:val="both"/>
            </w:pPr>
            <w:r w:rsidRPr="00BD1BF6">
              <w:rPr>
                <w:b/>
                <w:bCs/>
                <w:color w:val="000000"/>
              </w:rPr>
              <w:t>Danh sách bệnh nhân (5)</w:t>
            </w:r>
          </w:p>
          <w:p w14:paraId="4181BF8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299DA5D1"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Comments: </w:t>
            </w:r>
          </w:p>
          <w:p w14:paraId="1FEEFB80" w14:textId="77777777" w:rsidR="00CD69EE" w:rsidRPr="00BD1BF6" w:rsidRDefault="00CD69EE" w:rsidP="00CD69EE">
            <w:pPr>
              <w:pStyle w:val="NormalWeb"/>
              <w:numPr>
                <w:ilvl w:val="0"/>
                <w:numId w:val="109"/>
              </w:numPr>
              <w:tabs>
                <w:tab w:val="left" w:pos="1050"/>
              </w:tabs>
              <w:spacing w:before="0" w:beforeAutospacing="0" w:after="0" w:line="360" w:lineRule="auto"/>
              <w:jc w:val="both"/>
              <w:textAlignment w:val="baseline"/>
              <w:rPr>
                <w:color w:val="000000"/>
              </w:rPr>
            </w:pPr>
            <w:r w:rsidRPr="00BD1BF6">
              <w:rPr>
                <w:color w:val="000000"/>
              </w:rPr>
              <w:t>Danh sách lấy dữ liệu trong năm hiện tại (nếu người dùng chọn năm sẽ hiển thị theo năm đã chọn). </w:t>
            </w:r>
          </w:p>
          <w:p w14:paraId="2E33164C" w14:textId="77777777" w:rsidR="00CD69EE" w:rsidRPr="00BD1BF6" w:rsidRDefault="00CD69EE" w:rsidP="00CD69EE">
            <w:pPr>
              <w:pStyle w:val="NormalWeb"/>
              <w:numPr>
                <w:ilvl w:val="0"/>
                <w:numId w:val="109"/>
              </w:numPr>
              <w:tabs>
                <w:tab w:val="left" w:pos="1050"/>
              </w:tabs>
              <w:spacing w:before="0" w:beforeAutospacing="0" w:after="0" w:line="360" w:lineRule="auto"/>
              <w:jc w:val="both"/>
              <w:textAlignment w:val="baseline"/>
              <w:rPr>
                <w:color w:val="000000"/>
              </w:rPr>
            </w:pPr>
            <w:r w:rsidRPr="00BD1BF6">
              <w:rPr>
                <w:color w:val="000000"/>
              </w:rPr>
              <w:t>Mặc định hiển thị: Danh sách bệnh nhân(number) trong đó number = tổng số quân nhân được thống kê</w:t>
            </w:r>
          </w:p>
          <w:p w14:paraId="78EB2F4F" w14:textId="77777777" w:rsidR="00CD69EE" w:rsidRPr="00BD1BF6" w:rsidRDefault="00CD69EE" w:rsidP="00CD69EE">
            <w:pPr>
              <w:widowControl/>
              <w:numPr>
                <w:ilvl w:val="0"/>
                <w:numId w:val="109"/>
              </w:numPr>
              <w:spacing w:before="0"/>
              <w:jc w:val="both"/>
              <w:textAlignment w:val="baseline"/>
              <w:rPr>
                <w:snapToGrid/>
                <w:color w:val="000000"/>
                <w:szCs w:val="24"/>
              </w:rPr>
            </w:pPr>
            <w:r w:rsidRPr="00BD1BF6">
              <w:rPr>
                <w:snapToGrid/>
                <w:color w:val="000000"/>
                <w:szCs w:val="24"/>
              </w:rPr>
              <w:t xml:space="preserve">Lấy dữ liệu là bản ghi thuộc các bảng patients và medical_records với điều kiện </w:t>
            </w:r>
            <w:proofErr w:type="gramStart"/>
            <w:r w:rsidRPr="00BD1BF6">
              <w:rPr>
                <w:snapToGrid/>
                <w:color w:val="000000"/>
                <w:szCs w:val="24"/>
              </w:rPr>
              <w:t>patients.patients</w:t>
            </w:r>
            <w:proofErr w:type="gramEnd"/>
            <w:r w:rsidRPr="00BD1BF6">
              <w:rPr>
                <w:snapToGrid/>
                <w:color w:val="000000"/>
                <w:szCs w:val="24"/>
              </w:rPr>
              <w:t xml:space="preserve">_id = medical_records.patient_id, is_active = 1, is_delete = 0. Các trường dữ liệu được thống kê như sau: </w:t>
            </w:r>
          </w:p>
          <w:p w14:paraId="7182D166" w14:textId="77777777" w:rsidR="00CD69EE" w:rsidRPr="00BD1BF6" w:rsidRDefault="00CD69EE" w:rsidP="00135BD3">
            <w:pPr>
              <w:pStyle w:val="NormalWeb"/>
              <w:spacing w:before="0" w:beforeAutospacing="0" w:after="120" w:line="360" w:lineRule="auto"/>
              <w:jc w:val="both"/>
            </w:pPr>
            <w:r w:rsidRPr="00BD1BF6">
              <w:rPr>
                <w:b/>
                <w:bCs/>
                <w:color w:val="000000"/>
              </w:rPr>
              <w:t>      STT</w:t>
            </w:r>
          </w:p>
          <w:p w14:paraId="42A81EE1"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106680A" w14:textId="77777777" w:rsidR="00652E3C"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Comments: STT tăng dần từ trên xuống theo danh sách</w:t>
            </w:r>
          </w:p>
          <w:p w14:paraId="46B57C13" w14:textId="541E8DF3" w:rsidR="00CD69EE" w:rsidRPr="00BD1BF6" w:rsidRDefault="00652E3C" w:rsidP="00652E3C">
            <w:pPr>
              <w:pStyle w:val="NormalWeb"/>
              <w:spacing w:before="0" w:beforeAutospacing="0" w:after="120" w:line="360" w:lineRule="auto"/>
              <w:ind w:left="360"/>
              <w:jc w:val="both"/>
              <w:textAlignment w:val="baseline"/>
              <w:rPr>
                <w:b/>
                <w:color w:val="000000"/>
              </w:rPr>
            </w:pPr>
            <w:r w:rsidRPr="00BD1BF6">
              <w:rPr>
                <w:b/>
                <w:color w:val="000000"/>
              </w:rPr>
              <w:t>Ngày ghi sổ</w:t>
            </w:r>
            <w:r w:rsidR="00CD69EE" w:rsidRPr="00BD1BF6">
              <w:rPr>
                <w:b/>
                <w:color w:val="000000"/>
              </w:rPr>
              <w:t xml:space="preserve"> </w:t>
            </w:r>
          </w:p>
          <w:p w14:paraId="19D9D16D" w14:textId="77777777" w:rsidR="00652E3C" w:rsidRPr="00BD1BF6" w:rsidRDefault="00652E3C" w:rsidP="00652E3C">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443FE8A" w14:textId="3C39B677" w:rsidR="00652E3C" w:rsidRPr="00BD1BF6" w:rsidRDefault="00652E3C" w:rsidP="00652E3C">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rPr>
              <w:t>patients_dies</w:t>
            </w:r>
          </w:p>
          <w:p w14:paraId="4F88D9F6" w14:textId="5085C421" w:rsidR="00652E3C" w:rsidRPr="00BD1BF6" w:rsidRDefault="00652E3C" w:rsidP="00652E3C">
            <w:pPr>
              <w:pStyle w:val="NormalWeb"/>
              <w:numPr>
                <w:ilvl w:val="0"/>
                <w:numId w:val="109"/>
              </w:numPr>
              <w:spacing w:before="0" w:beforeAutospacing="0" w:after="120" w:line="360" w:lineRule="auto"/>
              <w:jc w:val="both"/>
              <w:textAlignment w:val="baseline"/>
              <w:rPr>
                <w:color w:val="000000"/>
              </w:rPr>
            </w:pPr>
            <w:r w:rsidRPr="00BD1BF6">
              <w:rPr>
                <w:color w:val="000000"/>
              </w:rPr>
              <w:t>Column Name: entry_date</w:t>
            </w:r>
          </w:p>
          <w:p w14:paraId="501E8670" w14:textId="77777777" w:rsidR="00652E3C" w:rsidRPr="00BD1BF6" w:rsidRDefault="00652E3C" w:rsidP="00652E3C">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333881D7" w14:textId="5D81E59E" w:rsidR="00652E3C" w:rsidRPr="00BD1BF6" w:rsidRDefault="00652E3C" w:rsidP="00652E3C">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3B65B2AE" w14:textId="77777777" w:rsidR="00CD69EE" w:rsidRPr="00BD1BF6" w:rsidRDefault="00CD69EE" w:rsidP="00135BD3">
            <w:pPr>
              <w:pStyle w:val="NormalWeb"/>
              <w:spacing w:before="0" w:beforeAutospacing="0" w:after="120" w:line="360" w:lineRule="auto"/>
              <w:ind w:left="360"/>
              <w:jc w:val="both"/>
              <w:textAlignment w:val="baseline"/>
              <w:rPr>
                <w:b/>
              </w:rPr>
            </w:pPr>
            <w:r w:rsidRPr="00BD1BF6">
              <w:rPr>
                <w:b/>
              </w:rPr>
              <w:t>Mã quân nhân</w:t>
            </w:r>
          </w:p>
          <w:p w14:paraId="47848584"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202FDA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07C9F4AB"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patient_id</w:t>
            </w:r>
          </w:p>
          <w:p w14:paraId="69BC076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D74FEF7"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3C662FEF" w14:textId="77777777" w:rsidR="00CD69EE" w:rsidRPr="00BD1BF6" w:rsidRDefault="00CD69EE" w:rsidP="00135BD3">
            <w:pPr>
              <w:pStyle w:val="NormalWeb"/>
              <w:spacing w:before="0" w:beforeAutospacing="0" w:after="120" w:line="360" w:lineRule="auto"/>
              <w:ind w:left="360"/>
              <w:jc w:val="both"/>
            </w:pPr>
            <w:r w:rsidRPr="00BD1BF6">
              <w:rPr>
                <w:b/>
                <w:bCs/>
                <w:color w:val="000000"/>
              </w:rPr>
              <w:lastRenderedPageBreak/>
              <w:t>Họ và tên</w:t>
            </w:r>
          </w:p>
          <w:p w14:paraId="3749B45F"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2199847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197BAEE9"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fullname</w:t>
            </w:r>
          </w:p>
          <w:p w14:paraId="38F1E6C7"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332F3ABC" w14:textId="5889AED4"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9B395B4" w14:textId="104C420A" w:rsidR="00B026DF" w:rsidRPr="00BD1BF6" w:rsidRDefault="00B026DF" w:rsidP="00B026DF">
            <w:pPr>
              <w:pStyle w:val="NormalWeb"/>
              <w:spacing w:before="0" w:beforeAutospacing="0" w:after="120" w:line="360" w:lineRule="auto"/>
              <w:ind w:left="360"/>
              <w:jc w:val="both"/>
            </w:pPr>
            <w:r w:rsidRPr="00BD1BF6">
              <w:rPr>
                <w:b/>
                <w:bCs/>
                <w:color w:val="000000"/>
              </w:rPr>
              <w:t>Ngày tháng năm sinh</w:t>
            </w:r>
          </w:p>
          <w:p w14:paraId="1982C7F3" w14:textId="77777777"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93D7989" w14:textId="77777777"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566C68D1" w14:textId="657F6B2D"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Column Name: birthday</w:t>
            </w:r>
          </w:p>
          <w:p w14:paraId="17FDF0EC" w14:textId="77777777"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3504F18E" w14:textId="6CF1D500" w:rsidR="00B026DF" w:rsidRPr="00BD1BF6" w:rsidRDefault="00B026DF" w:rsidP="00B026DF">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58CCDDA5" w14:textId="77777777" w:rsidR="00B026DF" w:rsidRPr="00BD1BF6" w:rsidRDefault="00B026DF" w:rsidP="00B026DF">
            <w:pPr>
              <w:pStyle w:val="NormalWeb"/>
              <w:spacing w:before="0" w:beforeAutospacing="0" w:after="120" w:line="360" w:lineRule="auto"/>
              <w:ind w:left="360"/>
              <w:jc w:val="both"/>
            </w:pPr>
            <w:r w:rsidRPr="00BD1BF6">
              <w:rPr>
                <w:b/>
                <w:bCs/>
                <w:color w:val="000000"/>
              </w:rPr>
              <w:t>Địa chỉ</w:t>
            </w:r>
          </w:p>
          <w:p w14:paraId="465FDB35" w14:textId="77777777"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669590B" w14:textId="1E17AE73"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00AA1B32" w:rsidRPr="00BD1BF6">
              <w:rPr>
                <w:color w:val="000000"/>
              </w:rPr>
              <w:t>patients</w:t>
            </w:r>
          </w:p>
          <w:p w14:paraId="7289DE33" w14:textId="77777777" w:rsidR="00B026DF" w:rsidRPr="00BD1BF6" w:rsidRDefault="00B026DF" w:rsidP="00B026DF">
            <w:pPr>
              <w:pStyle w:val="NormalWeb"/>
              <w:numPr>
                <w:ilvl w:val="0"/>
                <w:numId w:val="109"/>
              </w:numPr>
              <w:spacing w:before="0" w:beforeAutospacing="0" w:after="120" w:line="360" w:lineRule="auto"/>
              <w:jc w:val="both"/>
              <w:textAlignment w:val="baseline"/>
              <w:rPr>
                <w:color w:val="000000"/>
              </w:rPr>
            </w:pPr>
            <w:r w:rsidRPr="00BD1BF6">
              <w:rPr>
                <w:color w:val="000000"/>
              </w:rPr>
              <w:t>Column Name: </w:t>
            </w:r>
          </w:p>
          <w:p w14:paraId="2E1E3740" w14:textId="77777777" w:rsidR="00B026DF" w:rsidRPr="00BD1BF6" w:rsidRDefault="00B026DF" w:rsidP="00B026DF">
            <w:pPr>
              <w:pStyle w:val="NormalWeb"/>
              <w:numPr>
                <w:ilvl w:val="0"/>
                <w:numId w:val="109"/>
              </w:numPr>
              <w:spacing w:before="0" w:beforeAutospacing="0" w:after="120" w:line="360" w:lineRule="auto"/>
              <w:jc w:val="both"/>
            </w:pPr>
            <w:r w:rsidRPr="00BD1BF6">
              <w:rPr>
                <w:color w:val="000000"/>
              </w:rPr>
              <w:t>address: Địa chỉ đơn vị chi tiết</w:t>
            </w:r>
          </w:p>
          <w:p w14:paraId="583A5B4E" w14:textId="77777777" w:rsidR="00B026DF" w:rsidRPr="00BD1BF6" w:rsidRDefault="00B026DF" w:rsidP="00D5347A">
            <w:pPr>
              <w:pStyle w:val="NormalWeb"/>
              <w:numPr>
                <w:ilvl w:val="0"/>
                <w:numId w:val="293"/>
              </w:numPr>
              <w:spacing w:before="0" w:beforeAutospacing="0" w:after="120" w:line="360" w:lineRule="auto"/>
              <w:jc w:val="both"/>
            </w:pPr>
            <w:r w:rsidRPr="00BD1BF6">
              <w:rPr>
                <w:color w:val="000000"/>
              </w:rPr>
              <w:t>current_province_id: Mã tỉnh </w:t>
            </w:r>
          </w:p>
          <w:p w14:paraId="51CD9CFF" w14:textId="77777777" w:rsidR="00B026DF" w:rsidRPr="00BD1BF6" w:rsidRDefault="00B026DF" w:rsidP="00D5347A">
            <w:pPr>
              <w:pStyle w:val="NormalWeb"/>
              <w:numPr>
                <w:ilvl w:val="0"/>
                <w:numId w:val="294"/>
              </w:numPr>
              <w:tabs>
                <w:tab w:val="clear" w:pos="720"/>
              </w:tabs>
              <w:spacing w:before="0" w:beforeAutospacing="0" w:after="120" w:line="360" w:lineRule="auto"/>
              <w:ind w:left="1056"/>
              <w:jc w:val="both"/>
            </w:pPr>
            <w:r w:rsidRPr="00BD1BF6">
              <w:rPr>
                <w:color w:val="000000"/>
              </w:rPr>
              <w:t>Nullable: no</w:t>
            </w:r>
          </w:p>
          <w:p w14:paraId="580CBE6C" w14:textId="77777777" w:rsidR="00B026DF" w:rsidRPr="00BD1BF6" w:rsidRDefault="00B026DF" w:rsidP="00D5347A">
            <w:pPr>
              <w:pStyle w:val="NormalWeb"/>
              <w:numPr>
                <w:ilvl w:val="0"/>
                <w:numId w:val="294"/>
              </w:numPr>
              <w:tabs>
                <w:tab w:val="clear" w:pos="720"/>
              </w:tabs>
              <w:spacing w:before="0" w:beforeAutospacing="0" w:after="120" w:line="360" w:lineRule="auto"/>
              <w:ind w:left="1056"/>
              <w:jc w:val="both"/>
            </w:pPr>
            <w:r w:rsidRPr="00BD1BF6">
              <w:rPr>
                <w:color w:val="000000"/>
              </w:rPr>
              <w:t>Comment: Dữ liệu tỉnh/thành phố được lấy từ bảng cats_provinces (code_vi, name_vi) với cats_provinces. province_id = patients. resident_province_id, is_delete=0, is_active=1 </w:t>
            </w:r>
          </w:p>
          <w:p w14:paraId="7BF222A0" w14:textId="77777777" w:rsidR="00B026DF" w:rsidRPr="00BD1BF6" w:rsidRDefault="00B026DF" w:rsidP="00D5347A">
            <w:pPr>
              <w:pStyle w:val="NormalWeb"/>
              <w:numPr>
                <w:ilvl w:val="0"/>
                <w:numId w:val="305"/>
              </w:numPr>
              <w:spacing w:before="0" w:beforeAutospacing="0" w:after="120" w:line="360" w:lineRule="auto"/>
              <w:jc w:val="both"/>
            </w:pPr>
            <w:r w:rsidRPr="00BD1BF6">
              <w:rPr>
                <w:color w:val="000000"/>
              </w:rPr>
              <w:t>current_district_id: Mã huyện </w:t>
            </w:r>
          </w:p>
          <w:p w14:paraId="13275BD3" w14:textId="77777777" w:rsidR="00B026DF" w:rsidRPr="00BD1BF6" w:rsidRDefault="00B026DF" w:rsidP="00D5347A">
            <w:pPr>
              <w:pStyle w:val="NormalWeb"/>
              <w:numPr>
                <w:ilvl w:val="0"/>
                <w:numId w:val="296"/>
              </w:numPr>
              <w:tabs>
                <w:tab w:val="clear" w:pos="720"/>
              </w:tabs>
              <w:spacing w:before="0" w:beforeAutospacing="0" w:after="120" w:line="360" w:lineRule="auto"/>
              <w:ind w:left="1056"/>
              <w:jc w:val="both"/>
            </w:pPr>
            <w:r w:rsidRPr="00BD1BF6">
              <w:rPr>
                <w:color w:val="000000"/>
              </w:rPr>
              <w:t>Nullable: yes</w:t>
            </w:r>
          </w:p>
          <w:p w14:paraId="67FA5F54" w14:textId="77777777" w:rsidR="00B026DF" w:rsidRPr="00BD1BF6" w:rsidRDefault="00B026DF" w:rsidP="00D5347A">
            <w:pPr>
              <w:pStyle w:val="NormalWeb"/>
              <w:numPr>
                <w:ilvl w:val="0"/>
                <w:numId w:val="296"/>
              </w:numPr>
              <w:tabs>
                <w:tab w:val="clear" w:pos="720"/>
              </w:tabs>
              <w:spacing w:before="0" w:beforeAutospacing="0" w:after="120" w:line="360" w:lineRule="auto"/>
              <w:ind w:left="1056"/>
              <w:jc w:val="both"/>
            </w:pPr>
            <w:r w:rsidRPr="00BD1BF6">
              <w:rPr>
                <w:color w:val="000000"/>
              </w:rPr>
              <w:t xml:space="preserve">Comment: Dữ liệu quận/huyện được lấy từ bảng cats_districts (code_vi, name_vi) với cats_districts. </w:t>
            </w:r>
            <w:r w:rsidRPr="00BD1BF6">
              <w:rPr>
                <w:color w:val="000000"/>
              </w:rPr>
              <w:lastRenderedPageBreak/>
              <w:t>district_id = patients. resident_district_id, is_delete=0, is_active=1 </w:t>
            </w:r>
          </w:p>
          <w:p w14:paraId="0B2803C4" w14:textId="77777777" w:rsidR="00B026DF" w:rsidRPr="00BD1BF6" w:rsidRDefault="00B026DF" w:rsidP="00D5347A">
            <w:pPr>
              <w:pStyle w:val="NormalWeb"/>
              <w:numPr>
                <w:ilvl w:val="0"/>
                <w:numId w:val="305"/>
              </w:numPr>
              <w:spacing w:before="0" w:beforeAutospacing="0" w:after="120" w:line="360" w:lineRule="auto"/>
              <w:jc w:val="both"/>
            </w:pPr>
            <w:r w:rsidRPr="00BD1BF6">
              <w:rPr>
                <w:color w:val="000000"/>
              </w:rPr>
              <w:t>current_ward_id: Mã xã </w:t>
            </w:r>
          </w:p>
          <w:p w14:paraId="19253F69" w14:textId="77777777" w:rsidR="00B026DF" w:rsidRPr="00BD1BF6" w:rsidRDefault="00B026DF" w:rsidP="00D5347A">
            <w:pPr>
              <w:pStyle w:val="NormalWeb"/>
              <w:numPr>
                <w:ilvl w:val="0"/>
                <w:numId w:val="297"/>
              </w:numPr>
              <w:tabs>
                <w:tab w:val="clear" w:pos="720"/>
              </w:tabs>
              <w:spacing w:before="0" w:beforeAutospacing="0" w:after="120" w:line="360" w:lineRule="auto"/>
              <w:ind w:left="1056"/>
              <w:jc w:val="both"/>
            </w:pPr>
            <w:r w:rsidRPr="00BD1BF6">
              <w:rPr>
                <w:color w:val="000000"/>
              </w:rPr>
              <w:t>Nullable: yes</w:t>
            </w:r>
          </w:p>
          <w:p w14:paraId="44FE6461" w14:textId="77777777" w:rsidR="00B026DF" w:rsidRPr="00BD1BF6" w:rsidRDefault="00B026DF" w:rsidP="00D5347A">
            <w:pPr>
              <w:pStyle w:val="NormalWeb"/>
              <w:numPr>
                <w:ilvl w:val="0"/>
                <w:numId w:val="297"/>
              </w:numPr>
              <w:tabs>
                <w:tab w:val="clear" w:pos="720"/>
              </w:tabs>
              <w:spacing w:before="0" w:beforeAutospacing="0" w:after="120" w:line="360" w:lineRule="auto"/>
              <w:ind w:left="1056"/>
              <w:jc w:val="both"/>
            </w:pPr>
            <w:r w:rsidRPr="00BD1BF6">
              <w:rPr>
                <w:color w:val="000000"/>
              </w:rPr>
              <w:t>Dữ liệu xã/phường được lấy từ bảng cats_wards (code_vi, name_vi) với cats_wards. ward_id = patients. resident_ward_id, is_delete=0, is_active=1</w:t>
            </w:r>
          </w:p>
          <w:p w14:paraId="14854C4D" w14:textId="466CB8D5" w:rsidR="00B026DF" w:rsidRPr="00BD1BF6" w:rsidRDefault="00B026DF" w:rsidP="00AA1B32">
            <w:pPr>
              <w:pStyle w:val="NormalWeb"/>
              <w:numPr>
                <w:ilvl w:val="0"/>
                <w:numId w:val="109"/>
              </w:numPr>
              <w:spacing w:before="0" w:beforeAutospacing="0" w:after="120" w:line="360" w:lineRule="auto"/>
              <w:jc w:val="both"/>
              <w:textAlignment w:val="baseline"/>
              <w:rPr>
                <w:color w:val="000000"/>
              </w:rPr>
            </w:pPr>
            <w:r w:rsidRPr="00BD1BF6">
              <w:rPr>
                <w:color w:val="000000"/>
              </w:rPr>
              <w:t>Data Types: INT</w:t>
            </w:r>
          </w:p>
          <w:p w14:paraId="7B3DD794" w14:textId="77777777" w:rsidR="00CD69EE" w:rsidRPr="00BD1BF6" w:rsidRDefault="00CD69EE" w:rsidP="00135BD3">
            <w:pPr>
              <w:pStyle w:val="NormalWeb"/>
              <w:spacing w:before="0" w:beforeAutospacing="0" w:after="120" w:line="360" w:lineRule="auto"/>
              <w:ind w:left="360"/>
              <w:jc w:val="both"/>
            </w:pPr>
            <w:r w:rsidRPr="00BD1BF6">
              <w:rPr>
                <w:b/>
                <w:bCs/>
                <w:color w:val="000000"/>
              </w:rPr>
              <w:t>Số thẻ BHYT</w:t>
            </w:r>
          </w:p>
          <w:p w14:paraId="0E843231"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0864B29"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3AFE10B4"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health_insurance_number</w:t>
            </w:r>
          </w:p>
          <w:p w14:paraId="3FD394B2"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32FC44A9"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2E2D2A0" w14:textId="77777777" w:rsidR="00CD69EE" w:rsidRPr="00BD1BF6" w:rsidRDefault="00CD69EE" w:rsidP="00135BD3">
            <w:pPr>
              <w:pStyle w:val="NormalWeb"/>
              <w:spacing w:before="0" w:beforeAutospacing="0" w:after="120" w:line="360" w:lineRule="auto"/>
              <w:ind w:left="360"/>
              <w:jc w:val="both"/>
            </w:pPr>
            <w:r w:rsidRPr="00BD1BF6">
              <w:rPr>
                <w:b/>
                <w:bCs/>
                <w:color w:val="000000"/>
              </w:rPr>
              <w:t>Cấp bậc</w:t>
            </w:r>
          </w:p>
          <w:p w14:paraId="22B705B0"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262084D"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65E56A3B"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cats_military_level</w:t>
            </w:r>
          </w:p>
          <w:p w14:paraId="2D2947BB"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23B192CC"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6E5968FC" w14:textId="77777777" w:rsidR="00CD69EE" w:rsidRPr="00BD1BF6" w:rsidRDefault="00CD69EE" w:rsidP="00135BD3">
            <w:pPr>
              <w:pStyle w:val="NormalWeb"/>
              <w:spacing w:before="0" w:beforeAutospacing="0" w:after="120" w:line="360" w:lineRule="auto"/>
              <w:ind w:left="360"/>
              <w:jc w:val="both"/>
            </w:pPr>
            <w:r w:rsidRPr="00BD1BF6">
              <w:rPr>
                <w:b/>
                <w:bCs/>
                <w:color w:val="000000"/>
              </w:rPr>
              <w:t>Chức vụ</w:t>
            </w:r>
          </w:p>
          <w:p w14:paraId="771D7352"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FDE00A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42CC0E37"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cats_military_position</w:t>
            </w:r>
          </w:p>
          <w:p w14:paraId="294A1E03"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1B6E1E40"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6A8B49D3" w14:textId="77777777" w:rsidR="00CD69EE" w:rsidRPr="00BD1BF6" w:rsidRDefault="00CD69EE" w:rsidP="00135BD3">
            <w:pPr>
              <w:pStyle w:val="NormalWeb"/>
              <w:spacing w:before="0" w:beforeAutospacing="0" w:after="120" w:line="360" w:lineRule="auto"/>
              <w:ind w:left="360"/>
              <w:jc w:val="both"/>
            </w:pPr>
            <w:r w:rsidRPr="00BD1BF6">
              <w:rPr>
                <w:b/>
                <w:bCs/>
                <w:color w:val="000000"/>
              </w:rPr>
              <w:lastRenderedPageBreak/>
              <w:t>Đơn vị</w:t>
            </w:r>
          </w:p>
          <w:p w14:paraId="7C9C15EA"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B01B24A"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5B217329"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organization_id</w:t>
            </w:r>
          </w:p>
          <w:p w14:paraId="2D4BC12A"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E3E36DB"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w:t>
            </w:r>
          </w:p>
          <w:p w14:paraId="6B147F1C" w14:textId="77777777" w:rsidR="00CD69EE" w:rsidRPr="00BD1BF6" w:rsidRDefault="00CD69EE" w:rsidP="00135BD3">
            <w:pPr>
              <w:pStyle w:val="NormalWeb"/>
              <w:spacing w:before="0" w:beforeAutospacing="0" w:after="120" w:line="360" w:lineRule="auto"/>
              <w:ind w:left="360"/>
              <w:jc w:val="both"/>
            </w:pPr>
            <w:r w:rsidRPr="00BD1BF6">
              <w:rPr>
                <w:b/>
                <w:bCs/>
                <w:color w:val="000000"/>
              </w:rPr>
              <w:t>Dân tộc</w:t>
            </w:r>
          </w:p>
          <w:p w14:paraId="0C5D3648"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EF82B37"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419ECCA0"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ethnicity_id</w:t>
            </w:r>
          </w:p>
          <w:p w14:paraId="041CE27B"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63293FAE"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407CDC7D" w14:textId="27C36728" w:rsidR="00CD69EE" w:rsidRPr="00BD1BF6" w:rsidRDefault="00AA1B32" w:rsidP="00135BD3">
            <w:pPr>
              <w:pStyle w:val="NormalWeb"/>
              <w:spacing w:before="0" w:beforeAutospacing="0" w:after="120" w:line="360" w:lineRule="auto"/>
              <w:ind w:left="360"/>
              <w:jc w:val="both"/>
            </w:pPr>
            <w:r w:rsidRPr="00BD1BF6">
              <w:rPr>
                <w:b/>
                <w:bCs/>
                <w:color w:val="000000"/>
              </w:rPr>
              <w:t>Ngày tháng tử vong</w:t>
            </w:r>
          </w:p>
          <w:p w14:paraId="11237EEE"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19C929EF" w14:textId="245A8ECA"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r w:rsidR="00AA1B32" w:rsidRPr="00BD1BF6">
              <w:rPr>
                <w:b/>
                <w:color w:val="000000"/>
              </w:rPr>
              <w:t>_dies</w:t>
            </w:r>
          </w:p>
          <w:p w14:paraId="555A7583" w14:textId="367DABDC"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CC5CEA" w:rsidRPr="00BD1BF6">
              <w:rPr>
                <w:color w:val="000000"/>
              </w:rPr>
              <w:t>dead_date</w:t>
            </w:r>
          </w:p>
          <w:p w14:paraId="0A5B0B91"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61D77F82" w14:textId="77777777"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23438328" w14:textId="3778D91B" w:rsidR="00CD69EE" w:rsidRPr="00BD1BF6" w:rsidRDefault="00AA1B32" w:rsidP="00135BD3">
            <w:pPr>
              <w:pStyle w:val="NormalWeb"/>
              <w:spacing w:before="0" w:beforeAutospacing="0" w:after="120" w:line="360" w:lineRule="auto"/>
              <w:ind w:left="360"/>
              <w:jc w:val="both"/>
            </w:pPr>
            <w:r w:rsidRPr="00BD1BF6">
              <w:rPr>
                <w:b/>
                <w:bCs/>
                <w:color w:val="000000"/>
              </w:rPr>
              <w:t>Nơi tử vong</w:t>
            </w:r>
          </w:p>
          <w:p w14:paraId="700B62B4"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FD69709" w14:textId="259B09F6"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00AA1B32" w:rsidRPr="00BD1BF6">
              <w:rPr>
                <w:b/>
                <w:color w:val="000000"/>
              </w:rPr>
              <w:t>patients_dies</w:t>
            </w:r>
          </w:p>
          <w:p w14:paraId="666D3A04" w14:textId="5DA844D3"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CC5CEA" w:rsidRPr="00BD1BF6">
              <w:rPr>
                <w:color w:val="000000"/>
              </w:rPr>
              <w:t>death_place_id</w:t>
            </w:r>
          </w:p>
          <w:p w14:paraId="07578E23"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4F490A8" w14:textId="7B9C0CD4"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755E62DB" w14:textId="3D0720D3" w:rsidR="00CD69EE" w:rsidRPr="00BD1BF6" w:rsidRDefault="00AA1B32" w:rsidP="00135BD3">
            <w:pPr>
              <w:pStyle w:val="NormalWeb"/>
              <w:spacing w:before="0" w:beforeAutospacing="0" w:after="120" w:line="360" w:lineRule="auto"/>
              <w:ind w:left="360"/>
              <w:jc w:val="both"/>
            </w:pPr>
            <w:r w:rsidRPr="00BD1BF6">
              <w:rPr>
                <w:b/>
                <w:bCs/>
                <w:color w:val="000000"/>
              </w:rPr>
              <w:t>Nguyên nhân tử vong</w:t>
            </w:r>
          </w:p>
          <w:p w14:paraId="410365FE"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UI Control: Textview</w:t>
            </w:r>
          </w:p>
          <w:p w14:paraId="3A6C939F" w14:textId="0E8E075F"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00AA1B32" w:rsidRPr="00BD1BF6">
              <w:rPr>
                <w:b/>
                <w:color w:val="000000"/>
              </w:rPr>
              <w:t>patients_dies</w:t>
            </w:r>
          </w:p>
          <w:p w14:paraId="72680623" w14:textId="67087E40"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B04B2B" w:rsidRPr="00BD1BF6">
              <w:rPr>
                <w:color w:val="000000"/>
              </w:rPr>
              <w:t>cause_primary_dead</w:t>
            </w:r>
          </w:p>
          <w:p w14:paraId="1BC06294"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8BC6AEE" w14:textId="2568A196" w:rsidR="00116170" w:rsidRPr="00BD1BF6" w:rsidRDefault="00CD69EE" w:rsidP="00116170">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18B65B59" w14:textId="7AB25384" w:rsidR="00CD69EE" w:rsidRPr="00BD1BF6" w:rsidRDefault="00AA1B32" w:rsidP="00135BD3">
            <w:pPr>
              <w:pStyle w:val="NormalWeb"/>
              <w:spacing w:before="0" w:beforeAutospacing="0" w:after="120" w:line="360" w:lineRule="auto"/>
              <w:ind w:left="360"/>
              <w:jc w:val="both"/>
            </w:pPr>
            <w:r w:rsidRPr="00BD1BF6">
              <w:rPr>
                <w:b/>
                <w:bCs/>
                <w:color w:val="000000"/>
              </w:rPr>
              <w:t>Người thu thập</w:t>
            </w:r>
          </w:p>
          <w:p w14:paraId="26DB221A"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3FB7FED6"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Table Name: medical_records</w:t>
            </w:r>
          </w:p>
          <w:p w14:paraId="10B824D9"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Column Name: doctor_name</w:t>
            </w:r>
          </w:p>
          <w:p w14:paraId="036A48CA"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F772A74" w14:textId="571561FE" w:rsidR="00CD69EE" w:rsidRPr="00BD1BF6" w:rsidRDefault="00CD69EE" w:rsidP="00CD69EE">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296FD046" w14:textId="4195D8E2" w:rsidR="00502F7A" w:rsidRPr="00BD1BF6" w:rsidRDefault="00502F7A" w:rsidP="00502F7A">
            <w:pPr>
              <w:pStyle w:val="NormalWeb"/>
              <w:spacing w:before="0" w:beforeAutospacing="0" w:after="120" w:line="360" w:lineRule="auto"/>
              <w:jc w:val="both"/>
              <w:rPr>
                <w:color w:val="000000"/>
              </w:rPr>
            </w:pPr>
            <w:r w:rsidRPr="00BD1BF6">
              <w:rPr>
                <w:b/>
                <w:bCs/>
                <w:color w:val="000000"/>
              </w:rPr>
              <w:t>      Thao tác</w:t>
            </w:r>
            <w:r w:rsidRPr="00BD1BF6">
              <w:rPr>
                <w:color w:val="000000"/>
              </w:rPr>
              <w:t> </w:t>
            </w:r>
          </w:p>
          <w:p w14:paraId="36607214" w14:textId="77777777" w:rsidR="00CD69EE" w:rsidRPr="00BD1BF6" w:rsidRDefault="00CD69EE" w:rsidP="00135BD3">
            <w:pPr>
              <w:pStyle w:val="NormalWeb"/>
              <w:spacing w:before="0" w:beforeAutospacing="0" w:after="120" w:line="360" w:lineRule="auto"/>
              <w:jc w:val="both"/>
            </w:pPr>
            <w:r w:rsidRPr="00BD1BF6">
              <w:rPr>
                <w:b/>
                <w:bCs/>
                <w:color w:val="000000"/>
              </w:rPr>
              <w:t>      Phân trang</w:t>
            </w:r>
            <w:r w:rsidRPr="00BD1BF6">
              <w:rPr>
                <w:color w:val="000000"/>
              </w:rPr>
              <w:t>: </w:t>
            </w:r>
          </w:p>
          <w:p w14:paraId="2D0545F4" w14:textId="77777777" w:rsidR="00CD69EE" w:rsidRPr="00BD1BF6" w:rsidRDefault="00CD69EE" w:rsidP="00CD69EE">
            <w:pPr>
              <w:pStyle w:val="NormalWeb"/>
              <w:numPr>
                <w:ilvl w:val="0"/>
                <w:numId w:val="109"/>
              </w:numPr>
              <w:spacing w:before="0" w:beforeAutospacing="0" w:after="0" w:line="360" w:lineRule="auto"/>
              <w:jc w:val="both"/>
              <w:textAlignment w:val="baseline"/>
              <w:rPr>
                <w:color w:val="000000"/>
              </w:rPr>
            </w:pPr>
            <w:r w:rsidRPr="00BD1BF6">
              <w:rPr>
                <w:color w:val="000000"/>
              </w:rPr>
              <w:t>Phân trang 20 bản ghi/1 trang.  </w:t>
            </w:r>
          </w:p>
          <w:p w14:paraId="3E596F91" w14:textId="77777777" w:rsidR="00CD69EE" w:rsidRPr="00BD1BF6" w:rsidRDefault="00CD69EE" w:rsidP="00CD69EE">
            <w:pPr>
              <w:pStyle w:val="NormalWeb"/>
              <w:numPr>
                <w:ilvl w:val="0"/>
                <w:numId w:val="109"/>
              </w:numPr>
              <w:spacing w:before="0" w:beforeAutospacing="0" w:after="0" w:line="360" w:lineRule="auto"/>
              <w:jc w:val="both"/>
              <w:textAlignment w:val="baseline"/>
              <w:rPr>
                <w:color w:val="000000"/>
              </w:rPr>
            </w:pPr>
            <w:r w:rsidRPr="00BD1BF6">
              <w:rPr>
                <w:color w:val="000000"/>
              </w:rPr>
              <w:t>Hiển thị Label tại mỗi trang khi xem theo mẫu “Hiển thị 1 – 5/Tổng số (number) bản ghi”. </w:t>
            </w:r>
          </w:p>
          <w:p w14:paraId="0819E3EC" w14:textId="77777777" w:rsidR="00CD69EE" w:rsidRPr="00BD1BF6" w:rsidRDefault="00CD69EE" w:rsidP="00CD69EE">
            <w:pPr>
              <w:pStyle w:val="NormalWeb"/>
              <w:numPr>
                <w:ilvl w:val="0"/>
                <w:numId w:val="109"/>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64498AD5" w14:textId="77777777" w:rsidR="00CD69EE" w:rsidRPr="00BD1BF6" w:rsidRDefault="00CD69EE" w:rsidP="006A2444"/>
        </w:tc>
      </w:tr>
      <w:tr w:rsidR="00CD69EE" w:rsidRPr="00BD1BF6" w14:paraId="2FE7AEB3" w14:textId="77777777" w:rsidTr="006A2444">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0AD773" w14:textId="77777777" w:rsidR="00CD69EE" w:rsidRPr="00BD1BF6" w:rsidRDefault="00CD69EE" w:rsidP="006A2444"/>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F80BC0" w14:textId="77777777" w:rsidR="00CD69EE" w:rsidRPr="00BD1BF6" w:rsidRDefault="00CD69EE" w:rsidP="006A2444"/>
        </w:tc>
      </w:tr>
    </w:tbl>
    <w:p w14:paraId="6625DCDF" w14:textId="77777777" w:rsidR="00CD69EE" w:rsidRPr="00BD1BF6" w:rsidRDefault="00CD69EE" w:rsidP="00420696">
      <w:pPr>
        <w:pStyle w:val="Heading4"/>
      </w:pPr>
      <w:r w:rsidRPr="00BD1BF6">
        <w:t>Mô tả dòng sự kiện phụ (Alternative Flow)</w:t>
      </w:r>
    </w:p>
    <w:p w14:paraId="55973AAA" w14:textId="77777777" w:rsidR="00CD69EE" w:rsidRPr="00BD1BF6" w:rsidRDefault="00CD69EE" w:rsidP="00CD69EE">
      <w:pPr>
        <w:pStyle w:val="NormalWeb"/>
        <w:spacing w:before="0" w:beforeAutospacing="0" w:after="160" w:line="360" w:lineRule="auto"/>
        <w:ind w:left="810"/>
      </w:pPr>
      <w:r w:rsidRPr="00BD1BF6">
        <w:rPr>
          <w:color w:val="000000"/>
        </w:rPr>
        <w:t>N/A</w:t>
      </w:r>
    </w:p>
    <w:p w14:paraId="25B27BED" w14:textId="77777777" w:rsidR="00CD69EE" w:rsidRPr="00BD1BF6" w:rsidRDefault="00CD69EE" w:rsidP="00420696">
      <w:pPr>
        <w:pStyle w:val="Heading4"/>
      </w:pPr>
      <w:r w:rsidRPr="00BD1BF6">
        <w:t>Ghi chú</w:t>
      </w:r>
    </w:p>
    <w:p w14:paraId="6EAFB0F8" w14:textId="6B7CB86F" w:rsidR="00CD69EE" w:rsidRPr="002D4B5E" w:rsidRDefault="002D4B5E" w:rsidP="002D4B5E">
      <w:pPr>
        <w:pStyle w:val="Heading3"/>
      </w:pPr>
      <w:r w:rsidRPr="002D4B5E">
        <w:t>Báo cáo bệnh không lây nhiễm</w:t>
      </w:r>
    </w:p>
    <w:p w14:paraId="7A2A239A" w14:textId="2697AE4C" w:rsidR="00950074" w:rsidRPr="002D4B5E" w:rsidRDefault="00950074" w:rsidP="002D4B5E">
      <w:pPr>
        <w:pStyle w:val="Heading4"/>
      </w:pPr>
      <w:r w:rsidRPr="002D4B5E">
        <w:t>Danh sách mắc bệnh truyền nhiễm</w:t>
      </w:r>
    </w:p>
    <w:p w14:paraId="0CF98FE3" w14:textId="63CABFBE" w:rsidR="00273858" w:rsidRDefault="00273858" w:rsidP="002D4B5E">
      <w:pPr>
        <w:pStyle w:val="Heading5"/>
        <w:rPr>
          <w:snapToGrid/>
          <w:sz w:val="27"/>
        </w:rPr>
      </w:pPr>
      <w:r>
        <w:t xml:space="preserve"> Xem </w:t>
      </w:r>
      <w:r w:rsidRPr="004223AC">
        <w:t>màn</w:t>
      </w:r>
      <w:r>
        <w:t xml:space="preserve"> hình danh sách mắc bệnh truyền nhiễm theo đơn vị</w:t>
      </w:r>
    </w:p>
    <w:p w14:paraId="5D11A0F9" w14:textId="77777777" w:rsidR="00273858" w:rsidRDefault="00273858"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97"/>
        <w:gridCol w:w="7417"/>
      </w:tblGrid>
      <w:tr w:rsidR="00273858" w14:paraId="6F0F2F56"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59626D"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21ADA3" w14:textId="42317DA2" w:rsidR="00273858" w:rsidRDefault="00273858" w:rsidP="0049277F">
            <w:pPr>
              <w:pStyle w:val="NormalWeb"/>
              <w:spacing w:before="0" w:beforeAutospacing="0" w:after="120" w:line="360" w:lineRule="auto"/>
              <w:jc w:val="both"/>
            </w:pPr>
            <w:r>
              <w:rPr>
                <w:color w:val="000000"/>
                <w:sz w:val="20"/>
                <w:szCs w:val="20"/>
              </w:rPr>
              <w:t>Xem màn hình danh sách mắc bệnh truyền nhiễm theo đơn vị</w:t>
            </w:r>
          </w:p>
        </w:tc>
      </w:tr>
      <w:tr w:rsidR="00273858" w14:paraId="06E374FC"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97F060" w14:textId="77777777" w:rsidR="00273858" w:rsidRDefault="00273858" w:rsidP="0049277F">
            <w:pPr>
              <w:pStyle w:val="NormalWeb"/>
              <w:spacing w:before="0" w:beforeAutospacing="0" w:after="0" w:line="360" w:lineRule="auto"/>
              <w:ind w:left="142"/>
            </w:pPr>
            <w:r>
              <w:rPr>
                <w:b/>
                <w:bCs/>
                <w:color w:val="000000"/>
                <w:sz w:val="20"/>
                <w:szCs w:val="20"/>
              </w:rPr>
              <w:lastRenderedPageBreak/>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ED6FB6" w14:textId="5C81ACC0" w:rsidR="00273858" w:rsidRDefault="00273858" w:rsidP="0049277F">
            <w:pPr>
              <w:pStyle w:val="NormalWeb"/>
              <w:spacing w:before="0" w:beforeAutospacing="0" w:after="120" w:line="360" w:lineRule="auto"/>
              <w:jc w:val="both"/>
            </w:pPr>
            <w:r>
              <w:rPr>
                <w:color w:val="000000"/>
                <w:sz w:val="20"/>
                <w:szCs w:val="20"/>
              </w:rPr>
              <w:t>Cho phép người dùng xem màn hình báo cáo danh sách quân nhân mắc bệnh truyền nhiễm</w:t>
            </w:r>
          </w:p>
        </w:tc>
      </w:tr>
      <w:tr w:rsidR="00273858" w14:paraId="3F6957DC"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0B8F2F"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80DB49"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15E99658"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5C72AE"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0A85C4C" w14:textId="77777777" w:rsidR="00273858" w:rsidRDefault="00273858" w:rsidP="0049277F">
            <w:pPr>
              <w:pStyle w:val="NormalWeb"/>
              <w:spacing w:before="0" w:beforeAutospacing="0" w:after="120" w:line="360" w:lineRule="auto"/>
              <w:jc w:val="both"/>
            </w:pPr>
            <w:r>
              <w:rPr>
                <w:color w:val="000000"/>
                <w:sz w:val="20"/>
                <w:szCs w:val="20"/>
              </w:rPr>
              <w:t>Người dùng được phân quyền vào chức năng</w:t>
            </w:r>
          </w:p>
        </w:tc>
      </w:tr>
      <w:tr w:rsidR="00273858" w14:paraId="14E47F25"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D39736E" w14:textId="77777777" w:rsidR="00273858" w:rsidRDefault="002738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00E050C" w14:textId="6E8E1508" w:rsidR="00273858" w:rsidRDefault="00273858" w:rsidP="0049277F">
            <w:pPr>
              <w:pStyle w:val="NormalWeb"/>
              <w:spacing w:before="0" w:beforeAutospacing="0" w:after="120" w:line="360" w:lineRule="auto"/>
              <w:jc w:val="both"/>
            </w:pPr>
            <w:r>
              <w:rPr>
                <w:color w:val="000000"/>
                <w:sz w:val="20"/>
                <w:szCs w:val="20"/>
              </w:rPr>
              <w:t>Hiển thị màn hình danh sách quân nhân mắc bệnh truyền nhiễm thông tin tìm kiếm để thống kê, xuất báo cáo</w:t>
            </w:r>
          </w:p>
        </w:tc>
      </w:tr>
      <w:tr w:rsidR="00273858" w14:paraId="3C659D17"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CEE637E"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6BA355"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60CA78CF"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1485174"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E6982C4"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528994B6" w14:textId="77777777" w:rsidR="00273858" w:rsidRDefault="00273858" w:rsidP="002D4B5E">
      <w:pPr>
        <w:pStyle w:val="Heading6"/>
      </w:pPr>
      <w:r>
        <w:t>Biểu đồ luồng xử lý chức năng</w:t>
      </w:r>
    </w:p>
    <w:p w14:paraId="031AD918" w14:textId="3111359F" w:rsidR="00273858" w:rsidRDefault="00273858" w:rsidP="0049277F">
      <w:pPr>
        <w:pStyle w:val="NormalWeb"/>
        <w:spacing w:before="0" w:beforeAutospacing="0" w:after="160" w:line="360" w:lineRule="auto"/>
      </w:pPr>
      <w:r>
        <w:rPr>
          <w:noProof/>
        </w:rPr>
        <w:drawing>
          <wp:inline distT="0" distB="0" distL="0" distR="0" wp14:anchorId="5464A6FC" wp14:editId="396FD954">
            <wp:extent cx="5943600" cy="3980432"/>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980432"/>
                    </a:xfrm>
                    <a:prstGeom prst="rect">
                      <a:avLst/>
                    </a:prstGeom>
                    <a:noFill/>
                    <a:ln>
                      <a:noFill/>
                    </a:ln>
                  </pic:spPr>
                </pic:pic>
              </a:graphicData>
            </a:graphic>
          </wp:inline>
        </w:drawing>
      </w:r>
    </w:p>
    <w:p w14:paraId="3807326E" w14:textId="77777777" w:rsidR="00273858" w:rsidRDefault="00273858" w:rsidP="002D4B5E">
      <w:pPr>
        <w:pStyle w:val="Heading6"/>
      </w:pPr>
      <w:r>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73858" w14:paraId="2E787883" w14:textId="77777777" w:rsidTr="00FC3D5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7266F19"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80C0FC"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3D54B80D" w14:textId="77777777" w:rsidTr="00FC3D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B401D2" w14:textId="5A7023C2" w:rsidR="00273858" w:rsidRDefault="00273858" w:rsidP="0049277F">
            <w:pPr>
              <w:pStyle w:val="NormalWeb"/>
              <w:spacing w:before="80" w:beforeAutospacing="0" w:after="0" w:line="360" w:lineRule="auto"/>
              <w:jc w:val="both"/>
            </w:pPr>
            <w:r>
              <w:rPr>
                <w:color w:val="000000"/>
              </w:rPr>
              <w:t xml:space="preserve">1. Người dùng đăng nhập chọn Báo cáo-Thống kê → Báo cáo bệnh </w:t>
            </w:r>
            <w:r w:rsidR="00533F9F">
              <w:rPr>
                <w:color w:val="000000"/>
              </w:rPr>
              <w:t>truyền nhiễm nhiễm → Danh sách mắc bệnh truyền</w:t>
            </w:r>
            <w:r>
              <w:rPr>
                <w:color w:val="000000"/>
              </w:rPr>
              <w:t xml:space="preserve"> nhiễm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AB6B306" w14:textId="04E8BBEB" w:rsidR="00273858" w:rsidRDefault="00273858" w:rsidP="0049277F">
            <w:pPr>
              <w:pStyle w:val="NormalWeb"/>
              <w:spacing w:before="80" w:beforeAutospacing="0" w:after="0" w:line="360" w:lineRule="auto"/>
              <w:jc w:val="both"/>
            </w:pPr>
            <w:r>
              <w:rPr>
                <w:color w:val="000000"/>
              </w:rPr>
              <w:t>2. Hệ thống hiển thị màn hình danh s</w:t>
            </w:r>
            <w:r w:rsidR="00533F9F">
              <w:rPr>
                <w:color w:val="000000"/>
              </w:rPr>
              <w:t>ách quân nhân mắc bệnh truyền</w:t>
            </w:r>
            <w:r>
              <w:rPr>
                <w:color w:val="000000"/>
              </w:rPr>
              <w:t xml:space="preserve"> nhiễm và điều kiện tìm kiếm </w:t>
            </w:r>
          </w:p>
          <w:p w14:paraId="0DFECFF0" w14:textId="77777777" w:rsidR="00273858" w:rsidRDefault="00273858" w:rsidP="0049277F">
            <w:pPr>
              <w:pStyle w:val="NormalWeb"/>
              <w:spacing w:before="0" w:beforeAutospacing="0" w:after="120" w:line="360" w:lineRule="auto"/>
              <w:jc w:val="both"/>
            </w:pPr>
            <w:r>
              <w:rPr>
                <w:b/>
                <w:bCs/>
                <w:color w:val="000000"/>
              </w:rPr>
              <w:t>Thông tin thống kê</w:t>
            </w:r>
          </w:p>
          <w:p w14:paraId="037BED1A" w14:textId="77777777" w:rsidR="00273858" w:rsidRDefault="00273858" w:rsidP="0049277F">
            <w:pPr>
              <w:pStyle w:val="NormalWeb"/>
              <w:spacing w:before="80" w:beforeAutospacing="0" w:after="0" w:line="360" w:lineRule="auto"/>
              <w:jc w:val="both"/>
            </w:pPr>
            <w:r>
              <w:rPr>
                <w:color w:val="000000"/>
              </w:rPr>
              <w:t>Các trường thông tin tìm kiếm:</w:t>
            </w:r>
          </w:p>
          <w:p w14:paraId="4443B9C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lastRenderedPageBreak/>
              <w:t>Đơn vị quản lý</w:t>
            </w:r>
          </w:p>
          <w:p w14:paraId="753B4ED3"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Nguồn dữ liệu</w:t>
            </w:r>
          </w:p>
          <w:p w14:paraId="7F4BE9B0"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Họ và tên</w:t>
            </w:r>
          </w:p>
          <w:p w14:paraId="1E50FAA7"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Giới tính</w:t>
            </w:r>
          </w:p>
          <w:p w14:paraId="2F9A2152" w14:textId="0CBF5AF2"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Nghề nghiệp</w:t>
            </w:r>
          </w:p>
          <w:p w14:paraId="46FD02CE" w14:textId="493126AF"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w:t>
            </w:r>
          </w:p>
          <w:p w14:paraId="7DA5EFE9" w14:textId="1CD93279"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Cấp bậc</w:t>
            </w:r>
          </w:p>
          <w:p w14:paraId="537214A3" w14:textId="7C21D15D"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Chức vụ</w:t>
            </w:r>
          </w:p>
          <w:p w14:paraId="3869E0F6" w14:textId="0FECDFBC"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Kết quả điều trị</w:t>
            </w:r>
          </w:p>
          <w:p w14:paraId="0D4FE4E0" w14:textId="7BC3650E"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Đối tượng khám</w:t>
            </w:r>
          </w:p>
          <w:p w14:paraId="1208C306" w14:textId="0E1FBBA5"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Hình thức KCB</w:t>
            </w:r>
          </w:p>
          <w:p w14:paraId="726E5140" w14:textId="557CD950" w:rsidR="00273858" w:rsidRDefault="00273858" w:rsidP="0049277F">
            <w:pPr>
              <w:pStyle w:val="NormalWeb"/>
              <w:numPr>
                <w:ilvl w:val="0"/>
                <w:numId w:val="109"/>
              </w:numPr>
              <w:spacing w:before="80" w:beforeAutospacing="0" w:after="0" w:line="360" w:lineRule="auto"/>
              <w:jc w:val="both"/>
              <w:textAlignment w:val="baseline"/>
              <w:rPr>
                <w:i/>
                <w:iCs/>
                <w:color w:val="000000"/>
              </w:rPr>
            </w:pPr>
            <w:r>
              <w:rPr>
                <w:i/>
                <w:iCs/>
                <w:color w:val="000000"/>
              </w:rPr>
              <w:t>Kì báo cáo</w:t>
            </w:r>
          </w:p>
          <w:p w14:paraId="736185A1"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Năm </w:t>
            </w:r>
          </w:p>
          <w:p w14:paraId="7F5067CC"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Tháng/quý</w:t>
            </w:r>
          </w:p>
          <w:p w14:paraId="4AAAF61E"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từ ngày</w:t>
            </w:r>
          </w:p>
          <w:p w14:paraId="1BB0C43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Ngày phát hiện đến ngày</w:t>
            </w:r>
          </w:p>
          <w:p w14:paraId="3AD3D9C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nhóm bệnh thống kê</w:t>
            </w:r>
          </w:p>
          <w:p w14:paraId="6C56F86A" w14:textId="77777777" w:rsidR="00273858" w:rsidRDefault="00273858" w:rsidP="0049277F">
            <w:pPr>
              <w:pStyle w:val="NormalWeb"/>
              <w:numPr>
                <w:ilvl w:val="0"/>
                <w:numId w:val="109"/>
              </w:numPr>
              <w:spacing w:before="80" w:beforeAutospacing="0" w:after="0" w:line="360" w:lineRule="auto"/>
              <w:jc w:val="both"/>
              <w:textAlignment w:val="baseline"/>
              <w:rPr>
                <w:i/>
                <w:iCs/>
                <w:color w:val="000000"/>
              </w:rPr>
            </w:pPr>
            <w:r w:rsidRPr="00FC1F5C">
              <w:rPr>
                <w:i/>
                <w:iCs/>
                <w:color w:val="000000"/>
              </w:rPr>
              <w:t>Chọn bệnh</w:t>
            </w:r>
          </w:p>
          <w:p w14:paraId="125ED3D0" w14:textId="77777777" w:rsidR="00273858" w:rsidRDefault="00273858" w:rsidP="0049277F">
            <w:pPr>
              <w:pStyle w:val="NormalWeb"/>
              <w:spacing w:before="80" w:beforeAutospacing="0" w:after="0" w:line="360" w:lineRule="auto"/>
              <w:jc w:val="both"/>
            </w:pPr>
            <w:r>
              <w:rPr>
                <w:b/>
                <w:bCs/>
                <w:color w:val="000000"/>
              </w:rPr>
              <w:t>Danh sách bệnh nhân (20)</w:t>
            </w:r>
          </w:p>
          <w:p w14:paraId="5AF090A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59EB2CF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Comments: </w:t>
            </w:r>
          </w:p>
          <w:p w14:paraId="2E27E933" w14:textId="77777777" w:rsidR="00273858" w:rsidRDefault="00273858"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Danh sách lấy dữ liệu trong năm hiện tại (nếu người dùng chọn năm sẽ hiển thị theo năm đã chọn). </w:t>
            </w:r>
          </w:p>
          <w:p w14:paraId="4C2A2696" w14:textId="77777777" w:rsidR="00273858" w:rsidRDefault="00273858" w:rsidP="0049277F">
            <w:pPr>
              <w:pStyle w:val="NormalWeb"/>
              <w:numPr>
                <w:ilvl w:val="0"/>
                <w:numId w:val="109"/>
              </w:numPr>
              <w:tabs>
                <w:tab w:val="left" w:pos="1050"/>
              </w:tabs>
              <w:spacing w:before="0" w:beforeAutospacing="0" w:after="0" w:line="360" w:lineRule="auto"/>
              <w:jc w:val="both"/>
              <w:textAlignment w:val="baseline"/>
              <w:rPr>
                <w:color w:val="000000"/>
              </w:rPr>
            </w:pPr>
            <w:r>
              <w:rPr>
                <w:color w:val="000000"/>
              </w:rPr>
              <w:t>Mặc định hiển thị: Danh sách bệnh nhân(number) trong đó number = tổng số quân nhân được thống kê</w:t>
            </w:r>
          </w:p>
          <w:p w14:paraId="77FA1F7E" w14:textId="77777777" w:rsidR="00533F9F" w:rsidRPr="00533F9F" w:rsidRDefault="00533F9F" w:rsidP="0049277F">
            <w:pPr>
              <w:widowControl/>
              <w:numPr>
                <w:ilvl w:val="0"/>
                <w:numId w:val="109"/>
              </w:numPr>
              <w:spacing w:before="0"/>
              <w:jc w:val="both"/>
              <w:textAlignment w:val="baseline"/>
              <w:rPr>
                <w:snapToGrid/>
                <w:color w:val="000000"/>
                <w:szCs w:val="24"/>
              </w:rPr>
            </w:pPr>
            <w:r w:rsidRPr="00533F9F">
              <w:rPr>
                <w:snapToGrid/>
                <w:color w:val="000000"/>
                <w:szCs w:val="24"/>
              </w:rPr>
              <w:t>Lấy dữ liệu từ các bảng (is_active = 1, is_delete = 0)</w:t>
            </w:r>
          </w:p>
          <w:p w14:paraId="519715C4"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  Bảng hồ sơ bệnh án</w:t>
            </w:r>
          </w:p>
          <w:p w14:paraId="2C2AD6BF"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medical_records_diagnoses_discharge: Bảng chẩn đoán bệnh </w:t>
            </w:r>
          </w:p>
          <w:p w14:paraId="027D2F5D"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lastRenderedPageBreak/>
              <w:t>cats_diseases_groups_details:  Bảng danh mục chi tiết mã bệnh theo nhóm</w:t>
            </w:r>
          </w:p>
          <w:p w14:paraId="178EAB53"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cats_diseases_groups: Bảng danh mục nhóm bệnh </w:t>
            </w:r>
          </w:p>
          <w:p w14:paraId="574F4CE5"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cats_icd10: Bảng danh mục chi tiết bệnh icd</w:t>
            </w:r>
          </w:p>
          <w:p w14:paraId="1845D173" w14:textId="77777777" w:rsidR="00533F9F" w:rsidRPr="0049277F" w:rsidRDefault="00533F9F" w:rsidP="00D5347A">
            <w:pPr>
              <w:pStyle w:val="ListParagraph"/>
              <w:numPr>
                <w:ilvl w:val="0"/>
                <w:numId w:val="304"/>
              </w:numPr>
              <w:tabs>
                <w:tab w:val="clear" w:pos="720"/>
              </w:tabs>
              <w:spacing w:line="360" w:lineRule="auto"/>
              <w:ind w:left="1050"/>
              <w:jc w:val="both"/>
              <w:textAlignment w:val="baseline"/>
              <w:rPr>
                <w:rFonts w:ascii="Times New Roman" w:hAnsi="Times New Roman"/>
                <w:color w:val="000000"/>
                <w:sz w:val="24"/>
                <w:szCs w:val="24"/>
              </w:rPr>
            </w:pPr>
            <w:r w:rsidRPr="0049277F">
              <w:rPr>
                <w:rFonts w:ascii="Times New Roman" w:hAnsi="Times New Roman"/>
                <w:color w:val="000000"/>
                <w:sz w:val="24"/>
                <w:szCs w:val="24"/>
              </w:rPr>
              <w:t>patients_dies: Bảng thông tin bệnh nhân tử vong</w:t>
            </w:r>
          </w:p>
          <w:p w14:paraId="4980DD9A" w14:textId="77777777" w:rsidR="00533F9F" w:rsidRPr="00533F9F" w:rsidRDefault="00533F9F" w:rsidP="0049277F">
            <w:pPr>
              <w:widowControl/>
              <w:numPr>
                <w:ilvl w:val="0"/>
                <w:numId w:val="109"/>
              </w:numPr>
              <w:spacing w:before="0"/>
              <w:jc w:val="both"/>
              <w:textAlignment w:val="baseline"/>
              <w:rPr>
                <w:snapToGrid/>
                <w:color w:val="000000"/>
                <w:szCs w:val="24"/>
              </w:rPr>
            </w:pPr>
            <w:r w:rsidRPr="00533F9F">
              <w:rPr>
                <w:snapToGrid/>
                <w:color w:val="000000"/>
                <w:szCs w:val="24"/>
              </w:rPr>
              <w:t>Thống kê quân nhân theo đơn vị user quản lý và đơn vị con của nó</w:t>
            </w:r>
          </w:p>
          <w:p w14:paraId="7DFC80F9" w14:textId="3C2C56A6" w:rsidR="00273858" w:rsidRDefault="00273858" w:rsidP="0049277F">
            <w:pPr>
              <w:pStyle w:val="NormalWeb"/>
              <w:numPr>
                <w:ilvl w:val="0"/>
                <w:numId w:val="109"/>
              </w:numPr>
              <w:tabs>
                <w:tab w:val="left" w:pos="1050"/>
              </w:tabs>
              <w:spacing w:before="0" w:beforeAutospacing="0" w:after="120" w:line="360" w:lineRule="auto"/>
              <w:jc w:val="both"/>
              <w:textAlignment w:val="baseline"/>
              <w:rPr>
                <w:b/>
                <w:bCs/>
                <w:color w:val="000000"/>
              </w:rPr>
            </w:pPr>
            <w:r>
              <w:rPr>
                <w:color w:val="000000"/>
              </w:rPr>
              <w:t xml:space="preserve">Danh sách quân nhân mắc bệnh </w:t>
            </w:r>
            <w:r w:rsidR="00533F9F">
              <w:rPr>
                <w:color w:val="000000"/>
              </w:rPr>
              <w:t xml:space="preserve">truyền nhiễm </w:t>
            </w:r>
            <w:r>
              <w:rPr>
                <w:color w:val="000000"/>
              </w:rPr>
              <w:t>được thống kê từ bảng patients với các điều kiện sau:  </w:t>
            </w:r>
          </w:p>
          <w:p w14:paraId="5AECD527"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proofErr w:type="gramStart"/>
            <w:r>
              <w:rPr>
                <w:color w:val="000000"/>
              </w:rPr>
              <w:t>patients.patients</w:t>
            </w:r>
            <w:proofErr w:type="gramEnd"/>
            <w:r>
              <w:rPr>
                <w:color w:val="000000"/>
              </w:rPr>
              <w:t>_id= medical_records_diagnoses_discharge.patient_id=medical_records.patient_id</w:t>
            </w:r>
          </w:p>
          <w:p w14:paraId="4ABA2D62"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medical_records_diagnoses_</w:t>
            </w:r>
            <w:proofErr w:type="gramStart"/>
            <w:r>
              <w:rPr>
                <w:color w:val="000000"/>
              </w:rPr>
              <w:t>discharge.diseases</w:t>
            </w:r>
            <w:proofErr w:type="gramEnd"/>
            <w:r>
              <w:rPr>
                <w:color w:val="000000"/>
              </w:rPr>
              <w:t>_code=cats_diseases_groups_details.diseases_code</w:t>
            </w:r>
          </w:p>
          <w:p w14:paraId="636BD7E0" w14:textId="777777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cats_diseases_groups_</w:t>
            </w:r>
            <w:proofErr w:type="gramStart"/>
            <w:r>
              <w:rPr>
                <w:color w:val="000000"/>
              </w:rPr>
              <w:t>details.diseases</w:t>
            </w:r>
            <w:proofErr w:type="gramEnd"/>
            <w:r>
              <w:rPr>
                <w:color w:val="000000"/>
              </w:rPr>
              <w:t>_group_id=cats_diseases_groups.diseases_group_id</w:t>
            </w:r>
          </w:p>
          <w:p w14:paraId="3B458CF5" w14:textId="651E46E1"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cats_d</w:t>
            </w:r>
            <w:r w:rsidR="00D96C4A">
              <w:rPr>
                <w:color w:val="000000"/>
              </w:rPr>
              <w:t>iseases_groups.is_report_infectious</w:t>
            </w:r>
            <w:r>
              <w:rPr>
                <w:color w:val="000000"/>
              </w:rPr>
              <w:t xml:space="preserve"> =1  </w:t>
            </w:r>
          </w:p>
          <w:p w14:paraId="763D7203" w14:textId="77777777" w:rsidR="00273858" w:rsidRDefault="00273858" w:rsidP="0049277F">
            <w:pPr>
              <w:pStyle w:val="NormalWeb"/>
              <w:spacing w:before="0" w:beforeAutospacing="0" w:after="120" w:line="360" w:lineRule="auto"/>
              <w:jc w:val="both"/>
            </w:pPr>
            <w:r>
              <w:rPr>
                <w:b/>
                <w:bCs/>
                <w:color w:val="000000"/>
              </w:rPr>
              <w:t>      STT</w:t>
            </w:r>
          </w:p>
          <w:p w14:paraId="2E4BC33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B8D0500" w14:textId="2BE000DB"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của </w:t>
            </w:r>
            <w:r w:rsidR="00F01BD5">
              <w:rPr>
                <w:color w:val="000000"/>
              </w:rPr>
              <w:t>quân nhân</w:t>
            </w:r>
          </w:p>
          <w:p w14:paraId="5C0599AE" w14:textId="77777777" w:rsidR="00273858" w:rsidRDefault="00273858" w:rsidP="0049277F">
            <w:pPr>
              <w:pStyle w:val="NormalWeb"/>
              <w:spacing w:before="0" w:beforeAutospacing="0" w:after="120" w:line="360" w:lineRule="auto"/>
              <w:ind w:left="360"/>
              <w:jc w:val="both"/>
            </w:pPr>
            <w:r>
              <w:rPr>
                <w:b/>
                <w:bCs/>
                <w:color w:val="000000"/>
              </w:rPr>
              <w:t>Ngày phát hiện</w:t>
            </w:r>
          </w:p>
          <w:p w14:paraId="5DE5896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9D4B1B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FB2CB5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examination_date</w:t>
            </w:r>
          </w:p>
          <w:p w14:paraId="0930A1B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9B928A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Default: Đơn vị User quản lý và các đơn vị con của nó</w:t>
            </w:r>
          </w:p>
          <w:p w14:paraId="3F58439D"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3826AE6F" w14:textId="1E1C275F" w:rsidR="00273858" w:rsidRDefault="00040CFB" w:rsidP="0049277F">
            <w:pPr>
              <w:pStyle w:val="NormalWeb"/>
              <w:spacing w:before="0" w:beforeAutospacing="0" w:after="120" w:line="360" w:lineRule="auto"/>
              <w:ind w:left="360"/>
              <w:jc w:val="both"/>
            </w:pPr>
            <w:r>
              <w:rPr>
                <w:b/>
                <w:bCs/>
                <w:color w:val="000000"/>
              </w:rPr>
              <w:lastRenderedPageBreak/>
              <w:t>Họ và tên</w:t>
            </w:r>
          </w:p>
          <w:p w14:paraId="3EFEAE5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4B732D8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1CA6596E" w14:textId="28CE7C55"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040CFB">
              <w:rPr>
                <w:color w:val="000000"/>
              </w:rPr>
              <w:t>fullname</w:t>
            </w:r>
          </w:p>
          <w:p w14:paraId="34C18C15"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0027C12C" w14:textId="4FA46202" w:rsidR="00273858" w:rsidRPr="00040CFB"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3491FBF" w14:textId="77777777" w:rsidR="00040CFB" w:rsidRDefault="00040CFB" w:rsidP="0049277F">
            <w:pPr>
              <w:pStyle w:val="NormalWeb"/>
              <w:spacing w:before="0" w:beforeAutospacing="0" w:after="120" w:line="360" w:lineRule="auto"/>
              <w:ind w:left="360"/>
              <w:jc w:val="both"/>
            </w:pPr>
            <w:r>
              <w:rPr>
                <w:b/>
                <w:bCs/>
                <w:color w:val="000000"/>
              </w:rPr>
              <w:t>Ngày tháng năm sinh</w:t>
            </w:r>
          </w:p>
          <w:p w14:paraId="0753C020"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2FE4805"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601DAABA"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Column Name: birthday</w:t>
            </w:r>
          </w:p>
          <w:p w14:paraId="6D2B8346" w14:textId="77777777" w:rsidR="00040CFB" w:rsidRDefault="00040CFB"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050B553" w14:textId="0F5BE04A" w:rsidR="00040CFB" w:rsidRPr="00040CFB" w:rsidRDefault="00040CFB"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102A69AA" w14:textId="77777777" w:rsidR="00273858" w:rsidRDefault="00273858" w:rsidP="0049277F">
            <w:pPr>
              <w:pStyle w:val="NormalWeb"/>
              <w:spacing w:before="0" w:beforeAutospacing="0" w:after="120" w:line="360" w:lineRule="auto"/>
              <w:ind w:left="360"/>
              <w:jc w:val="both"/>
            </w:pPr>
            <w:r>
              <w:rPr>
                <w:b/>
                <w:bCs/>
                <w:color w:val="000000"/>
              </w:rPr>
              <w:t>Số thẻ BHYT</w:t>
            </w:r>
          </w:p>
          <w:p w14:paraId="46244679"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78B05C23"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20CBA85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health_insurance_number</w:t>
            </w:r>
          </w:p>
          <w:p w14:paraId="40070F8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69EB0DF9"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983ED2F" w14:textId="77777777" w:rsidR="00273858" w:rsidRDefault="00273858" w:rsidP="0049277F">
            <w:pPr>
              <w:pStyle w:val="NormalWeb"/>
              <w:spacing w:before="0" w:beforeAutospacing="0" w:after="120" w:line="360" w:lineRule="auto"/>
              <w:ind w:left="360"/>
              <w:jc w:val="both"/>
            </w:pPr>
            <w:r>
              <w:rPr>
                <w:b/>
                <w:bCs/>
                <w:color w:val="000000"/>
              </w:rPr>
              <w:t>Tuổi</w:t>
            </w:r>
          </w:p>
          <w:p w14:paraId="552F1B3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0B33B94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5A572697"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5C70543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C5C526B"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Tính tuổi theo ngày sinh </w:t>
            </w:r>
          </w:p>
          <w:p w14:paraId="5CD2BDCB" w14:textId="77777777" w:rsidR="00273858" w:rsidRDefault="00273858" w:rsidP="0049277F">
            <w:pPr>
              <w:pStyle w:val="NormalWeb"/>
              <w:spacing w:before="0" w:beforeAutospacing="0" w:after="120" w:line="360" w:lineRule="auto"/>
              <w:ind w:left="360"/>
              <w:jc w:val="both"/>
            </w:pPr>
            <w:r>
              <w:rPr>
                <w:b/>
                <w:bCs/>
                <w:color w:val="000000"/>
              </w:rPr>
              <w:t>Giới tính</w:t>
            </w:r>
          </w:p>
          <w:p w14:paraId="1BC7F64E"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UI Control: Textview</w:t>
            </w:r>
          </w:p>
          <w:p w14:paraId="6140D4D7"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F32396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gender_id</w:t>
            </w:r>
          </w:p>
          <w:p w14:paraId="14D0596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1803182B"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49C2E93C" w14:textId="77777777" w:rsidR="00273858" w:rsidRDefault="00273858" w:rsidP="0049277F">
            <w:pPr>
              <w:pStyle w:val="NormalWeb"/>
              <w:spacing w:before="0" w:beforeAutospacing="0" w:after="120" w:line="360" w:lineRule="auto"/>
              <w:ind w:left="360"/>
              <w:jc w:val="both"/>
            </w:pPr>
            <w:r>
              <w:rPr>
                <w:b/>
                <w:bCs/>
                <w:color w:val="000000"/>
              </w:rPr>
              <w:t>Số điện thoại</w:t>
            </w:r>
          </w:p>
          <w:p w14:paraId="557A84C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58459CC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019CD5F1"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personal_phone_number</w:t>
            </w:r>
          </w:p>
          <w:p w14:paraId="78C828E2"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1D557FF"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09D943F" w14:textId="77777777" w:rsidR="00273858" w:rsidRDefault="00273858" w:rsidP="0049277F">
            <w:pPr>
              <w:pStyle w:val="NormalWeb"/>
              <w:spacing w:before="0" w:beforeAutospacing="0" w:after="120" w:line="360" w:lineRule="auto"/>
              <w:ind w:left="360"/>
              <w:jc w:val="both"/>
            </w:pPr>
            <w:r>
              <w:rPr>
                <w:b/>
                <w:bCs/>
                <w:color w:val="000000"/>
              </w:rPr>
              <w:t>Cấp bậc</w:t>
            </w:r>
          </w:p>
          <w:p w14:paraId="184D211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1FB078E"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765DC61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cats_military_level</w:t>
            </w:r>
          </w:p>
          <w:p w14:paraId="068696E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74584806"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9D01725" w14:textId="77777777" w:rsidR="00273858" w:rsidRDefault="00273858" w:rsidP="0049277F">
            <w:pPr>
              <w:pStyle w:val="NormalWeb"/>
              <w:spacing w:before="0" w:beforeAutospacing="0" w:after="120" w:line="360" w:lineRule="auto"/>
              <w:ind w:left="360"/>
              <w:jc w:val="both"/>
            </w:pPr>
            <w:r>
              <w:rPr>
                <w:b/>
                <w:bCs/>
                <w:color w:val="000000"/>
              </w:rPr>
              <w:t>Chức vụ</w:t>
            </w:r>
          </w:p>
          <w:p w14:paraId="3F14E825"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01A971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patients</w:t>
            </w:r>
          </w:p>
          <w:p w14:paraId="37239B1C"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cats_military_position</w:t>
            </w:r>
          </w:p>
          <w:p w14:paraId="6C0252C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yes</w:t>
            </w:r>
          </w:p>
          <w:p w14:paraId="302E21FD"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4DAB941" w14:textId="77777777" w:rsidR="00273858" w:rsidRDefault="00273858" w:rsidP="0049277F">
            <w:pPr>
              <w:pStyle w:val="NormalWeb"/>
              <w:spacing w:before="0" w:beforeAutospacing="0" w:after="120" w:line="360" w:lineRule="auto"/>
              <w:ind w:left="360"/>
              <w:jc w:val="both"/>
            </w:pPr>
            <w:r>
              <w:rPr>
                <w:b/>
                <w:bCs/>
                <w:color w:val="000000"/>
              </w:rPr>
              <w:t>Đơn vị</w:t>
            </w:r>
          </w:p>
          <w:p w14:paraId="0601E45C"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1A246B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Table Name: patients</w:t>
            </w:r>
          </w:p>
          <w:p w14:paraId="197F6AD1"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organization_id</w:t>
            </w:r>
          </w:p>
          <w:p w14:paraId="48319E54"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7A88F2F" w14:textId="38BA2E7E" w:rsidR="00FC3D58" w:rsidRPr="00FC3D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w:t>
            </w:r>
          </w:p>
          <w:p w14:paraId="6EB27A49" w14:textId="77777777" w:rsidR="00273858" w:rsidRDefault="00273858" w:rsidP="0049277F">
            <w:pPr>
              <w:pStyle w:val="NormalWeb"/>
              <w:spacing w:before="0" w:beforeAutospacing="0" w:after="120" w:line="360" w:lineRule="auto"/>
              <w:ind w:left="360"/>
              <w:jc w:val="both"/>
            </w:pPr>
            <w:r>
              <w:rPr>
                <w:b/>
                <w:bCs/>
                <w:color w:val="000000"/>
              </w:rPr>
              <w:t>Địa chỉ</w:t>
            </w:r>
          </w:p>
          <w:p w14:paraId="500A36A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2DFB9DA" w14:textId="195ED81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 xml:space="preserve">Table Name: </w:t>
            </w:r>
            <w:r w:rsidR="00B026DF">
              <w:rPr>
                <w:color w:val="000000"/>
              </w:rPr>
              <w:t>patients</w:t>
            </w:r>
          </w:p>
          <w:p w14:paraId="4BE9AC79"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w:t>
            </w:r>
          </w:p>
          <w:p w14:paraId="5E8A7459" w14:textId="77777777" w:rsidR="00273858" w:rsidRDefault="00273858" w:rsidP="0049277F">
            <w:pPr>
              <w:pStyle w:val="NormalWeb"/>
              <w:numPr>
                <w:ilvl w:val="0"/>
                <w:numId w:val="109"/>
              </w:numPr>
              <w:spacing w:before="0" w:beforeAutospacing="0" w:after="120" w:line="360" w:lineRule="auto"/>
              <w:jc w:val="both"/>
            </w:pPr>
            <w:r>
              <w:rPr>
                <w:color w:val="000000"/>
              </w:rPr>
              <w:t>address: Địa chỉ đơn vị chi tiết</w:t>
            </w:r>
          </w:p>
          <w:p w14:paraId="009E64BC" w14:textId="77777777" w:rsidR="00273858" w:rsidRDefault="00273858" w:rsidP="00D5347A">
            <w:pPr>
              <w:pStyle w:val="NormalWeb"/>
              <w:numPr>
                <w:ilvl w:val="0"/>
                <w:numId w:val="293"/>
              </w:numPr>
              <w:spacing w:before="0" w:beforeAutospacing="0" w:after="120" w:line="360" w:lineRule="auto"/>
              <w:jc w:val="both"/>
            </w:pPr>
            <w:r>
              <w:rPr>
                <w:color w:val="000000"/>
              </w:rPr>
              <w:t>current_province_id: Mã tỉnh </w:t>
            </w:r>
          </w:p>
          <w:p w14:paraId="578B3113" w14:textId="77777777" w:rsidR="00273858" w:rsidRDefault="00273858" w:rsidP="00D5347A">
            <w:pPr>
              <w:pStyle w:val="NormalWeb"/>
              <w:numPr>
                <w:ilvl w:val="0"/>
                <w:numId w:val="294"/>
              </w:numPr>
              <w:tabs>
                <w:tab w:val="clear" w:pos="720"/>
              </w:tabs>
              <w:spacing w:before="0" w:beforeAutospacing="0" w:after="120" w:line="360" w:lineRule="auto"/>
              <w:ind w:left="1056"/>
              <w:jc w:val="both"/>
            </w:pPr>
            <w:r>
              <w:rPr>
                <w:color w:val="000000"/>
              </w:rPr>
              <w:t>Nullable: no</w:t>
            </w:r>
          </w:p>
          <w:p w14:paraId="11E68943" w14:textId="0E938C32" w:rsidR="00273858" w:rsidRDefault="00273858" w:rsidP="00D5347A">
            <w:pPr>
              <w:pStyle w:val="NormalWeb"/>
              <w:numPr>
                <w:ilvl w:val="0"/>
                <w:numId w:val="294"/>
              </w:numPr>
              <w:tabs>
                <w:tab w:val="clear" w:pos="720"/>
              </w:tabs>
              <w:spacing w:before="0" w:beforeAutospacing="0" w:after="120" w:line="360" w:lineRule="auto"/>
              <w:ind w:left="1056"/>
              <w:jc w:val="both"/>
            </w:pPr>
            <w:r>
              <w:rPr>
                <w:color w:val="000000"/>
              </w:rPr>
              <w:t>Comment: Dữ liệu tỉnh/thành phố được lấy từ bảng cats_provinces (</w:t>
            </w:r>
            <w:r w:rsidR="009447F8">
              <w:rPr>
                <w:color w:val="000000"/>
              </w:rPr>
              <w:t xml:space="preserve">code_vi, name_vi) </w:t>
            </w:r>
            <w:r>
              <w:rPr>
                <w:color w:val="000000"/>
              </w:rPr>
              <w:t>với cats_provinces. province_id = patients. resident_province_id, is_delete=0, is_active=1 </w:t>
            </w:r>
          </w:p>
          <w:p w14:paraId="542C88BC" w14:textId="77777777" w:rsidR="00273858" w:rsidRDefault="00273858" w:rsidP="00D5347A">
            <w:pPr>
              <w:pStyle w:val="NormalWeb"/>
              <w:numPr>
                <w:ilvl w:val="0"/>
                <w:numId w:val="295"/>
              </w:numPr>
              <w:spacing w:before="0" w:beforeAutospacing="0" w:after="120" w:line="360" w:lineRule="auto"/>
              <w:jc w:val="both"/>
            </w:pPr>
            <w:r>
              <w:rPr>
                <w:color w:val="000000"/>
              </w:rPr>
              <w:t>current_district_id: Mã huyện </w:t>
            </w:r>
          </w:p>
          <w:p w14:paraId="4B867361" w14:textId="77777777" w:rsidR="00273858" w:rsidRDefault="00273858" w:rsidP="00D5347A">
            <w:pPr>
              <w:pStyle w:val="NormalWeb"/>
              <w:numPr>
                <w:ilvl w:val="0"/>
                <w:numId w:val="296"/>
              </w:numPr>
              <w:tabs>
                <w:tab w:val="clear" w:pos="720"/>
              </w:tabs>
              <w:spacing w:before="0" w:beforeAutospacing="0" w:after="120" w:line="360" w:lineRule="auto"/>
              <w:ind w:left="1056"/>
              <w:jc w:val="both"/>
            </w:pPr>
            <w:r>
              <w:rPr>
                <w:color w:val="000000"/>
              </w:rPr>
              <w:t>Nullable: yes</w:t>
            </w:r>
          </w:p>
          <w:p w14:paraId="00053D57" w14:textId="77777777" w:rsidR="00273858" w:rsidRDefault="00273858" w:rsidP="00D5347A">
            <w:pPr>
              <w:pStyle w:val="NormalWeb"/>
              <w:numPr>
                <w:ilvl w:val="0"/>
                <w:numId w:val="296"/>
              </w:numPr>
              <w:tabs>
                <w:tab w:val="clear" w:pos="720"/>
              </w:tabs>
              <w:spacing w:before="0" w:beforeAutospacing="0" w:after="120" w:line="360" w:lineRule="auto"/>
              <w:ind w:left="1056"/>
              <w:jc w:val="both"/>
            </w:pPr>
            <w:r>
              <w:rPr>
                <w:color w:val="000000"/>
              </w:rPr>
              <w:t>Comment: Dữ liệu quận/huyện được lấy từ bảng cats_districts (code_vi, name_vi) với cats_districts. district_id = patients. resident_district_id, is_delete=0, is_active=1 </w:t>
            </w:r>
          </w:p>
          <w:p w14:paraId="640ED1B3" w14:textId="77777777" w:rsidR="00273858" w:rsidRDefault="00273858" w:rsidP="0049277F">
            <w:pPr>
              <w:pStyle w:val="NormalWeb"/>
              <w:numPr>
                <w:ilvl w:val="0"/>
                <w:numId w:val="109"/>
              </w:numPr>
              <w:spacing w:before="0" w:beforeAutospacing="0" w:after="120" w:line="360" w:lineRule="auto"/>
              <w:jc w:val="both"/>
            </w:pPr>
            <w:r>
              <w:rPr>
                <w:color w:val="000000"/>
              </w:rPr>
              <w:t>current_ward_id: Mã xã </w:t>
            </w:r>
          </w:p>
          <w:p w14:paraId="278FA87B" w14:textId="77777777" w:rsidR="00273858" w:rsidRDefault="00273858" w:rsidP="00D5347A">
            <w:pPr>
              <w:pStyle w:val="NormalWeb"/>
              <w:numPr>
                <w:ilvl w:val="0"/>
                <w:numId w:val="297"/>
              </w:numPr>
              <w:tabs>
                <w:tab w:val="clear" w:pos="720"/>
              </w:tabs>
              <w:spacing w:before="0" w:beforeAutospacing="0" w:after="120" w:line="360" w:lineRule="auto"/>
              <w:ind w:left="1056"/>
              <w:jc w:val="both"/>
            </w:pPr>
            <w:r>
              <w:rPr>
                <w:color w:val="000000"/>
              </w:rPr>
              <w:t>Nullable: yes</w:t>
            </w:r>
          </w:p>
          <w:p w14:paraId="4D3F3FF7" w14:textId="77777777" w:rsidR="00273858" w:rsidRDefault="00273858" w:rsidP="00D5347A">
            <w:pPr>
              <w:pStyle w:val="NormalWeb"/>
              <w:numPr>
                <w:ilvl w:val="0"/>
                <w:numId w:val="297"/>
              </w:numPr>
              <w:tabs>
                <w:tab w:val="clear" w:pos="720"/>
              </w:tabs>
              <w:spacing w:before="0" w:beforeAutospacing="0" w:after="120" w:line="360" w:lineRule="auto"/>
              <w:ind w:left="1056"/>
              <w:jc w:val="both"/>
            </w:pPr>
            <w:r>
              <w:rPr>
                <w:color w:val="000000"/>
              </w:rPr>
              <w:t>Dữ liệu xã/phường được lấy từ bảng cats_wards (code_vi, name_vi) với cats_wards. ward_id = patients. resident_ward_id, is_delete=0, is_active=1</w:t>
            </w:r>
          </w:p>
          <w:p w14:paraId="0E85B2F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Data Types: INT</w:t>
            </w:r>
          </w:p>
          <w:p w14:paraId="3A2E4A40" w14:textId="77777777" w:rsidR="00273858" w:rsidRDefault="00273858" w:rsidP="0049277F">
            <w:pPr>
              <w:pStyle w:val="NormalWeb"/>
              <w:spacing w:before="0" w:beforeAutospacing="0" w:after="120" w:line="360" w:lineRule="auto"/>
              <w:jc w:val="both"/>
            </w:pPr>
            <w:r>
              <w:rPr>
                <w:b/>
                <w:bCs/>
                <w:i/>
                <w:iCs/>
                <w:color w:val="000000"/>
              </w:rPr>
              <w:lastRenderedPageBreak/>
              <w:t>            Hiển thị: Địa chỉ đơn vị chi tiết -  Xã – Huyện – Tỉnh</w:t>
            </w:r>
          </w:p>
          <w:p w14:paraId="395AB10A" w14:textId="77777777" w:rsidR="00273858" w:rsidRDefault="00273858" w:rsidP="0049277F">
            <w:pPr>
              <w:pStyle w:val="NormalWeb"/>
              <w:spacing w:before="0" w:beforeAutospacing="0" w:after="120" w:line="360" w:lineRule="auto"/>
              <w:ind w:left="360"/>
              <w:jc w:val="both"/>
            </w:pPr>
            <w:r>
              <w:rPr>
                <w:b/>
                <w:bCs/>
                <w:color w:val="000000"/>
              </w:rPr>
              <w:t>Tên bệnh</w:t>
            </w:r>
          </w:p>
          <w:p w14:paraId="6746AD70"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1D78959B"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cats_icd10</w:t>
            </w:r>
          </w:p>
          <w:p w14:paraId="36100EB6"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code vi, name vi</w:t>
            </w:r>
          </w:p>
          <w:p w14:paraId="211126D3"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2A0B23CD" w14:textId="6D8D2485" w:rsidR="00273858" w:rsidRPr="00533F9F"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w:t>
            </w:r>
            <w:r w:rsidR="00D96C4A">
              <w:rPr>
                <w:color w:val="000000"/>
              </w:rPr>
              <w:t>nts: Hiển thị mã và tên bệnh truyền nhiễm</w:t>
            </w:r>
            <w:r>
              <w:rPr>
                <w:color w:val="000000"/>
              </w:rPr>
              <w:t>, điều kiện bảng cats_diseases_groups_</w:t>
            </w:r>
            <w:proofErr w:type="gramStart"/>
            <w:r>
              <w:rPr>
                <w:color w:val="000000"/>
              </w:rPr>
              <w:t>details.diseases</w:t>
            </w:r>
            <w:proofErr w:type="gramEnd"/>
            <w:r>
              <w:rPr>
                <w:color w:val="000000"/>
              </w:rPr>
              <w:t>_code = medical_records_diagnoses_discharge.diseases_code = cats_icd10.code_vi </w:t>
            </w:r>
          </w:p>
          <w:p w14:paraId="23A54CF9" w14:textId="1D71D1B3" w:rsidR="00533F9F" w:rsidRDefault="00533F9F" w:rsidP="0049277F">
            <w:pPr>
              <w:pStyle w:val="NormalWeb"/>
              <w:spacing w:before="0" w:beforeAutospacing="0" w:after="120" w:line="360" w:lineRule="auto"/>
              <w:ind w:left="360"/>
              <w:jc w:val="both"/>
            </w:pPr>
            <w:r>
              <w:rPr>
                <w:b/>
                <w:bCs/>
                <w:color w:val="000000"/>
              </w:rPr>
              <w:t>Nơi phát hiện</w:t>
            </w:r>
          </w:p>
          <w:p w14:paraId="1786ACF9"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24A68EFF"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24C88B81" w14:textId="118F32E2"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 xml:space="preserve">Column Name: </w:t>
            </w:r>
            <w:r w:rsidR="00677A6B" w:rsidRPr="00677A6B">
              <w:rPr>
                <w:color w:val="000000"/>
              </w:rPr>
              <w:t>healthfacilities_id</w:t>
            </w:r>
          </w:p>
          <w:p w14:paraId="3C9C968D" w14:textId="77777777" w:rsidR="00533F9F" w:rsidRDefault="00533F9F"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ABEEEA9" w14:textId="1D9DB893" w:rsidR="00533F9F" w:rsidRPr="00CE7EF9" w:rsidRDefault="00533F9F"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r w:rsidR="00677A6B">
              <w:rPr>
                <w:color w:val="000000"/>
              </w:rPr>
              <w:t xml:space="preserve">đối chiếu sang bảng </w:t>
            </w:r>
            <w:r w:rsidR="00677A6B" w:rsidRPr="00CE7EF9">
              <w:rPr>
                <w:b/>
                <w:color w:val="000000"/>
              </w:rPr>
              <w:t>cats_healthfacilities</w:t>
            </w:r>
            <w:r w:rsidR="00CE7EF9">
              <w:rPr>
                <w:b/>
                <w:color w:val="000000"/>
              </w:rPr>
              <w:t xml:space="preserve"> </w:t>
            </w:r>
            <w:r w:rsidR="00CE7EF9">
              <w:rPr>
                <w:color w:val="000000"/>
              </w:rPr>
              <w:t>để lấy tên tương ứng</w:t>
            </w:r>
          </w:p>
          <w:p w14:paraId="08693D54" w14:textId="77777777" w:rsidR="00273858" w:rsidRDefault="00273858" w:rsidP="0049277F">
            <w:pPr>
              <w:pStyle w:val="NormalWeb"/>
              <w:spacing w:before="0" w:beforeAutospacing="0" w:after="120" w:line="360" w:lineRule="auto"/>
              <w:ind w:left="360"/>
              <w:jc w:val="both"/>
            </w:pPr>
            <w:r>
              <w:rPr>
                <w:b/>
                <w:bCs/>
                <w:color w:val="000000"/>
              </w:rPr>
              <w:t>Bác sĩ điều trị</w:t>
            </w:r>
          </w:p>
          <w:p w14:paraId="4862686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UI Control: Label</w:t>
            </w:r>
          </w:p>
          <w:p w14:paraId="024CFE2F"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5EC009B8"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Column Name: doctor_name</w:t>
            </w:r>
          </w:p>
          <w:p w14:paraId="0841BDFA"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5D21DA0A" w14:textId="77777777" w:rsidR="00273858" w:rsidRDefault="0027385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7068FB2A" w14:textId="0D9A608B" w:rsidR="00CE7EF9" w:rsidRDefault="00CE7EF9" w:rsidP="0049277F">
            <w:pPr>
              <w:pStyle w:val="NormalWeb"/>
              <w:spacing w:before="0" w:beforeAutospacing="0" w:after="120" w:line="360" w:lineRule="auto"/>
              <w:ind w:left="360"/>
              <w:jc w:val="both"/>
              <w:rPr>
                <w:b/>
                <w:bCs/>
                <w:color w:val="000000"/>
              </w:rPr>
            </w:pPr>
            <w:r>
              <w:rPr>
                <w:b/>
                <w:bCs/>
                <w:color w:val="000000"/>
              </w:rPr>
              <w:t>Kết quả điều trị</w:t>
            </w:r>
          </w:p>
          <w:p w14:paraId="742E4191" w14:textId="77777777"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29E607F6" w14:textId="77777777"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C993A57" w14:textId="6517EC6F"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lastRenderedPageBreak/>
              <w:t xml:space="preserve">Column Name: </w:t>
            </w:r>
            <w:r w:rsidRPr="009447F8">
              <w:rPr>
                <w:color w:val="000000"/>
              </w:rPr>
              <w:t>treatment_result_id</w:t>
            </w:r>
          </w:p>
          <w:p w14:paraId="1D6016A4" w14:textId="67EF8229" w:rsidR="009447F8" w:rsidRDefault="009447F8"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6766B44" w14:textId="072971D2" w:rsidR="009447F8" w:rsidRPr="00C16E4A" w:rsidRDefault="009447F8"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r w:rsidR="00C16E4A">
              <w:rPr>
                <w:color w:val="000000"/>
              </w:rPr>
              <w:t xml:space="preserve">đối chiếu sang bảng </w:t>
            </w:r>
            <w:r w:rsidR="00C16E4A" w:rsidRPr="00C16E4A">
              <w:rPr>
                <w:b/>
                <w:color w:val="000000"/>
              </w:rPr>
              <w:t>cats_treatment_results</w:t>
            </w:r>
            <w:r w:rsidR="00C16E4A">
              <w:rPr>
                <w:b/>
                <w:color w:val="000000"/>
              </w:rPr>
              <w:t xml:space="preserve"> </w:t>
            </w:r>
            <w:r w:rsidR="00C16E4A">
              <w:rPr>
                <w:color w:val="000000"/>
              </w:rPr>
              <w:t>để lấy tên tương ứng</w:t>
            </w:r>
          </w:p>
          <w:p w14:paraId="43B33430" w14:textId="34C952F6" w:rsidR="00CE7EF9" w:rsidRDefault="00CE7EF9" w:rsidP="0049277F">
            <w:pPr>
              <w:pStyle w:val="NormalWeb"/>
              <w:spacing w:before="0" w:beforeAutospacing="0" w:after="120" w:line="360" w:lineRule="auto"/>
              <w:ind w:left="360"/>
              <w:jc w:val="both"/>
              <w:rPr>
                <w:b/>
                <w:bCs/>
                <w:color w:val="000000"/>
              </w:rPr>
            </w:pPr>
            <w:r>
              <w:rPr>
                <w:b/>
                <w:bCs/>
                <w:color w:val="000000"/>
              </w:rPr>
              <w:t>Hình thức KCB</w:t>
            </w:r>
            <w:r w:rsidR="00760BC4">
              <w:rPr>
                <w:b/>
                <w:bCs/>
                <w:color w:val="000000"/>
              </w:rPr>
              <w:t xml:space="preserve"> </w:t>
            </w:r>
          </w:p>
          <w:p w14:paraId="46EC24B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6C4A6EC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7E89C73F" w14:textId="71D459D4" w:rsidR="00760BC4" w:rsidRPr="00760BC4" w:rsidRDefault="00760BC4" w:rsidP="0049277F">
            <w:pPr>
              <w:pStyle w:val="NormalWeb"/>
              <w:numPr>
                <w:ilvl w:val="0"/>
                <w:numId w:val="109"/>
              </w:numPr>
              <w:spacing w:before="0" w:beforeAutospacing="0" w:after="120" w:line="360" w:lineRule="auto"/>
              <w:jc w:val="both"/>
              <w:textAlignment w:val="baseline"/>
              <w:rPr>
                <w:color w:val="000000"/>
              </w:rPr>
            </w:pPr>
            <w:r w:rsidRPr="00760BC4">
              <w:rPr>
                <w:color w:val="000000"/>
              </w:rPr>
              <w:t xml:space="preserve">Column Name: </w:t>
            </w:r>
            <w:r w:rsidRPr="00760BC4">
              <w:rPr>
                <w:bCs/>
                <w:color w:val="000000"/>
              </w:rPr>
              <w:t>type_of_examination</w:t>
            </w:r>
          </w:p>
          <w:p w14:paraId="06ADCA2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7D7E5F7" w14:textId="14E61A63" w:rsidR="00760BC4" w:rsidRPr="00760BC4"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Comments: </w:t>
            </w:r>
          </w:p>
          <w:p w14:paraId="61DCF27F" w14:textId="14152C8A" w:rsidR="00CE7EF9" w:rsidRDefault="00CE7EF9" w:rsidP="0049277F">
            <w:pPr>
              <w:pStyle w:val="NormalWeb"/>
              <w:spacing w:before="0" w:beforeAutospacing="0" w:after="120" w:line="360" w:lineRule="auto"/>
              <w:ind w:left="360"/>
              <w:jc w:val="both"/>
              <w:rPr>
                <w:b/>
                <w:bCs/>
                <w:color w:val="000000"/>
              </w:rPr>
            </w:pPr>
            <w:r>
              <w:rPr>
                <w:b/>
                <w:bCs/>
                <w:color w:val="000000"/>
              </w:rPr>
              <w:t>Tình trạng lúc ra viện</w:t>
            </w:r>
          </w:p>
          <w:p w14:paraId="736671F0"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UI Control: Textview</w:t>
            </w:r>
          </w:p>
          <w:p w14:paraId="3C2E0584"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Table Name: medical_records</w:t>
            </w:r>
          </w:p>
          <w:p w14:paraId="4C966036" w14:textId="77541875" w:rsidR="00760BC4" w:rsidRPr="00760BC4" w:rsidRDefault="00760BC4" w:rsidP="0049277F">
            <w:pPr>
              <w:pStyle w:val="NormalWeb"/>
              <w:numPr>
                <w:ilvl w:val="0"/>
                <w:numId w:val="109"/>
              </w:numPr>
              <w:spacing w:before="0" w:beforeAutospacing="0" w:after="120" w:line="360" w:lineRule="auto"/>
              <w:jc w:val="both"/>
              <w:textAlignment w:val="baseline"/>
              <w:rPr>
                <w:color w:val="000000"/>
              </w:rPr>
            </w:pPr>
            <w:r w:rsidRPr="00760BC4">
              <w:rPr>
                <w:color w:val="000000"/>
              </w:rPr>
              <w:t xml:space="preserve">Column Name: </w:t>
            </w:r>
            <w:r w:rsidR="00F934BC" w:rsidRPr="00F934BC">
              <w:rPr>
                <w:color w:val="000000"/>
              </w:rPr>
              <w:t>discharge_status_id</w:t>
            </w:r>
          </w:p>
          <w:p w14:paraId="3FF5C77E" w14:textId="77777777" w:rsidR="00760BC4" w:rsidRDefault="00760BC4" w:rsidP="0049277F">
            <w:pPr>
              <w:pStyle w:val="NormalWeb"/>
              <w:numPr>
                <w:ilvl w:val="0"/>
                <w:numId w:val="109"/>
              </w:numPr>
              <w:spacing w:before="0" w:beforeAutospacing="0" w:after="120" w:line="360" w:lineRule="auto"/>
              <w:jc w:val="both"/>
              <w:textAlignment w:val="baseline"/>
              <w:rPr>
                <w:color w:val="000000"/>
              </w:rPr>
            </w:pPr>
            <w:r>
              <w:rPr>
                <w:color w:val="000000"/>
              </w:rPr>
              <w:t>Nullable: no</w:t>
            </w:r>
          </w:p>
          <w:p w14:paraId="70839737" w14:textId="77777777" w:rsidR="00760BC4" w:rsidRPr="00760BC4"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đối chiếu sang bảng </w:t>
            </w:r>
            <w:r w:rsidRPr="00760BC4">
              <w:rPr>
                <w:b/>
                <w:color w:val="000000"/>
              </w:rPr>
              <w:t>cats_discharge_status</w:t>
            </w:r>
          </w:p>
          <w:p w14:paraId="7E88385D" w14:textId="21D481C8" w:rsidR="00760BC4" w:rsidRPr="00C16E4A" w:rsidRDefault="00760BC4" w:rsidP="0049277F">
            <w:pPr>
              <w:pStyle w:val="NormalWeb"/>
              <w:numPr>
                <w:ilvl w:val="0"/>
                <w:numId w:val="109"/>
              </w:numPr>
              <w:spacing w:before="0" w:beforeAutospacing="0" w:after="120" w:line="360" w:lineRule="auto"/>
              <w:jc w:val="both"/>
              <w:textAlignment w:val="baseline"/>
              <w:rPr>
                <w:b/>
                <w:bCs/>
                <w:color w:val="000000"/>
              </w:rPr>
            </w:pPr>
            <w:r>
              <w:rPr>
                <w:color w:val="000000"/>
              </w:rPr>
              <w:t>để lấy tên tương ứng</w:t>
            </w:r>
          </w:p>
          <w:p w14:paraId="069B6CE0" w14:textId="77777777" w:rsidR="00273858" w:rsidRDefault="00273858" w:rsidP="0049277F">
            <w:pPr>
              <w:pStyle w:val="NormalWeb"/>
              <w:spacing w:before="0" w:beforeAutospacing="0" w:after="120" w:line="360" w:lineRule="auto"/>
              <w:jc w:val="both"/>
            </w:pPr>
            <w:r>
              <w:rPr>
                <w:b/>
                <w:bCs/>
                <w:color w:val="000000"/>
              </w:rPr>
              <w:t>      Phân trang</w:t>
            </w:r>
            <w:r>
              <w:rPr>
                <w:color w:val="000000"/>
              </w:rPr>
              <w:t>: </w:t>
            </w:r>
          </w:p>
          <w:p w14:paraId="13AC7457" w14:textId="7C000144" w:rsidR="00273858" w:rsidRDefault="008C03FA" w:rsidP="0049277F">
            <w:pPr>
              <w:pStyle w:val="NormalWeb"/>
              <w:numPr>
                <w:ilvl w:val="0"/>
                <w:numId w:val="109"/>
              </w:numPr>
              <w:spacing w:before="0" w:beforeAutospacing="0" w:after="0" w:line="360" w:lineRule="auto"/>
              <w:jc w:val="both"/>
              <w:textAlignment w:val="baseline"/>
              <w:rPr>
                <w:color w:val="000000"/>
              </w:rPr>
            </w:pPr>
            <w:r>
              <w:rPr>
                <w:color w:val="000000"/>
              </w:rPr>
              <w:t>Phân trang 20</w:t>
            </w:r>
            <w:r w:rsidR="00273858">
              <w:rPr>
                <w:color w:val="000000"/>
              </w:rPr>
              <w:t xml:space="preserve"> bản ghi/1 trang.  </w:t>
            </w:r>
          </w:p>
          <w:p w14:paraId="59F7F277" w14:textId="61D91077" w:rsidR="00273858" w:rsidRDefault="00273858" w:rsidP="0049277F">
            <w:pPr>
              <w:pStyle w:val="NormalWeb"/>
              <w:numPr>
                <w:ilvl w:val="0"/>
                <w:numId w:val="109"/>
              </w:numPr>
              <w:spacing w:before="0" w:beforeAutospacing="0" w:after="0" w:line="360" w:lineRule="auto"/>
              <w:jc w:val="both"/>
              <w:textAlignment w:val="baseline"/>
              <w:rPr>
                <w:color w:val="000000"/>
              </w:rPr>
            </w:pPr>
            <w:r>
              <w:rPr>
                <w:color w:val="000000"/>
              </w:rPr>
              <w:t>Hiển thị Label tại mỗi trang k</w:t>
            </w:r>
            <w:r w:rsidR="008C03FA">
              <w:rPr>
                <w:color w:val="000000"/>
              </w:rPr>
              <w:t>hi xem theo mẫu “Hiển thị 1 – 20</w:t>
            </w:r>
            <w:r>
              <w:rPr>
                <w:color w:val="000000"/>
              </w:rPr>
              <w:t>/Tổng số (number) bản ghi”. </w:t>
            </w:r>
          </w:p>
          <w:p w14:paraId="181D964D" w14:textId="77777777" w:rsidR="00273858" w:rsidRDefault="00273858" w:rsidP="0049277F">
            <w:pPr>
              <w:pStyle w:val="NormalWeb"/>
              <w:numPr>
                <w:ilvl w:val="0"/>
                <w:numId w:val="109"/>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421BBDFF" w14:textId="77777777" w:rsidR="00273858" w:rsidRDefault="00273858" w:rsidP="0049277F"/>
        </w:tc>
      </w:tr>
      <w:tr w:rsidR="00273858" w14:paraId="12A03749" w14:textId="77777777" w:rsidTr="00FC3D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25B172" w14:textId="77777777" w:rsidR="00273858" w:rsidRDefault="00273858" w:rsidP="0049277F"/>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1563BE" w14:textId="77777777" w:rsidR="00273858" w:rsidRDefault="00273858" w:rsidP="0049277F"/>
        </w:tc>
      </w:tr>
    </w:tbl>
    <w:p w14:paraId="27759508" w14:textId="77777777" w:rsidR="00273858" w:rsidRDefault="00273858" w:rsidP="002D4B5E">
      <w:pPr>
        <w:pStyle w:val="Heading6"/>
      </w:pPr>
      <w:r>
        <w:t>Mô tả dòng sự kiện phụ (Alternative Flow)</w:t>
      </w:r>
    </w:p>
    <w:p w14:paraId="64E31F82" w14:textId="77777777" w:rsidR="00273858" w:rsidRDefault="00273858" w:rsidP="0049277F">
      <w:pPr>
        <w:pStyle w:val="NormalWeb"/>
        <w:spacing w:before="0" w:beforeAutospacing="0" w:after="160" w:line="360" w:lineRule="auto"/>
        <w:ind w:left="810"/>
      </w:pPr>
      <w:r>
        <w:rPr>
          <w:color w:val="000000"/>
        </w:rPr>
        <w:t>N/A</w:t>
      </w:r>
    </w:p>
    <w:p w14:paraId="783CA2A1" w14:textId="77777777" w:rsidR="00273858" w:rsidRDefault="00273858" w:rsidP="002D4B5E">
      <w:pPr>
        <w:pStyle w:val="Heading6"/>
      </w:pPr>
      <w:r>
        <w:t>Ghi chú</w:t>
      </w:r>
    </w:p>
    <w:p w14:paraId="4937E39D" w14:textId="77777777" w:rsidR="00273858" w:rsidRDefault="00273858" w:rsidP="0049277F">
      <w:r>
        <w:br/>
      </w:r>
    </w:p>
    <w:p w14:paraId="0023D1E2" w14:textId="6EADF85C" w:rsidR="00273858" w:rsidRDefault="00273858" w:rsidP="002D4B5E">
      <w:pPr>
        <w:pStyle w:val="Heading5"/>
      </w:pPr>
      <w:r w:rsidRPr="004223AC">
        <w:t>Thống</w:t>
      </w:r>
      <w:r>
        <w:t xml:space="preserve"> kê danh sách mắc bệnh </w:t>
      </w:r>
      <w:r w:rsidR="008C03FA">
        <w:t>truyền</w:t>
      </w:r>
      <w:r>
        <w:t xml:space="preserve"> nhiễm theo điều kiện tìm kiếm</w:t>
      </w:r>
    </w:p>
    <w:p w14:paraId="79378864" w14:textId="77777777" w:rsidR="00273858" w:rsidRDefault="00273858"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92"/>
        <w:gridCol w:w="7322"/>
      </w:tblGrid>
      <w:tr w:rsidR="00273858" w14:paraId="055A2619"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278547F"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4E7137" w14:textId="69003794" w:rsidR="00273858" w:rsidRDefault="00273858" w:rsidP="0049277F">
            <w:pPr>
              <w:pStyle w:val="NormalWeb"/>
              <w:spacing w:before="0" w:beforeAutospacing="0" w:after="120" w:line="360" w:lineRule="auto"/>
              <w:jc w:val="both"/>
            </w:pPr>
            <w:r>
              <w:rPr>
                <w:color w:val="000000"/>
                <w:sz w:val="20"/>
                <w:szCs w:val="20"/>
              </w:rPr>
              <w:t xml:space="preserve">Cho phép thống kê danh sách quân nhân </w:t>
            </w:r>
            <w:r w:rsidRPr="008C03FA">
              <w:rPr>
                <w:color w:val="000000"/>
                <w:sz w:val="20"/>
                <w:szCs w:val="20"/>
              </w:rPr>
              <w:t xml:space="preserve">mắc bệnh </w:t>
            </w:r>
            <w:r w:rsidR="008C03FA" w:rsidRPr="008C03FA">
              <w:rPr>
                <w:sz w:val="20"/>
                <w:szCs w:val="20"/>
              </w:rPr>
              <w:t xml:space="preserve">truyền </w:t>
            </w:r>
            <w:r w:rsidRPr="008C03FA">
              <w:rPr>
                <w:color w:val="000000"/>
                <w:sz w:val="20"/>
                <w:szCs w:val="20"/>
              </w:rPr>
              <w:t>nhiễm</w:t>
            </w:r>
          </w:p>
        </w:tc>
      </w:tr>
      <w:tr w:rsidR="00273858" w14:paraId="46DB574C"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743BC3" w14:textId="77777777" w:rsidR="00273858" w:rsidRDefault="002738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2587E5" w14:textId="34063D73" w:rsidR="00273858" w:rsidRDefault="00273858" w:rsidP="0049277F">
            <w:pPr>
              <w:pStyle w:val="NormalWeb"/>
              <w:spacing w:before="0" w:beforeAutospacing="0" w:after="120" w:line="360" w:lineRule="auto"/>
              <w:jc w:val="both"/>
            </w:pPr>
            <w:r>
              <w:rPr>
                <w:color w:val="000000"/>
                <w:sz w:val="20"/>
                <w:szCs w:val="20"/>
              </w:rPr>
              <w:t xml:space="preserve">Người dùng được nhập điều kiện tìm kiếm và thống kê danh sách </w:t>
            </w:r>
            <w:r w:rsidRPr="008C03FA">
              <w:rPr>
                <w:color w:val="000000"/>
                <w:sz w:val="20"/>
                <w:szCs w:val="20"/>
              </w:rPr>
              <w:t xml:space="preserve">quân nhân mắc </w:t>
            </w:r>
            <w:r w:rsidR="008C03FA" w:rsidRPr="008C03FA">
              <w:rPr>
                <w:sz w:val="20"/>
                <w:szCs w:val="20"/>
              </w:rPr>
              <w:t xml:space="preserve">truyền </w:t>
            </w:r>
            <w:r w:rsidRPr="008C03FA">
              <w:rPr>
                <w:color w:val="000000"/>
                <w:sz w:val="20"/>
                <w:szCs w:val="20"/>
              </w:rPr>
              <w:t>lây nhiễm</w:t>
            </w:r>
          </w:p>
        </w:tc>
      </w:tr>
      <w:tr w:rsidR="00273858" w14:paraId="09E50DAE"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B0E93B"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8F0687C"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65AD5683"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34A7B44"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B67BC3D" w14:textId="77777777" w:rsidR="00273858" w:rsidRDefault="00273858" w:rsidP="0049277F">
            <w:pPr>
              <w:pStyle w:val="NormalWeb"/>
              <w:spacing w:before="0" w:beforeAutospacing="0" w:after="120" w:line="360" w:lineRule="auto"/>
              <w:jc w:val="both"/>
            </w:pPr>
            <w:r>
              <w:rPr>
                <w:color w:val="000000"/>
                <w:sz w:val="20"/>
                <w:szCs w:val="20"/>
              </w:rPr>
              <w:t>Người dùng được phân quyền vào chức năng</w:t>
            </w:r>
          </w:p>
        </w:tc>
      </w:tr>
      <w:tr w:rsidR="00273858" w14:paraId="5927FF76"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5DCBE13" w14:textId="77777777" w:rsidR="00273858" w:rsidRDefault="002738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074BA9D" w14:textId="77777777" w:rsidR="00273858" w:rsidRDefault="00273858"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273858" w14:paraId="22689C1E"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803751"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D71C61"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4D5A2A46"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239ED70"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356A08E"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17148C3C" w14:textId="77777777" w:rsidR="00273858" w:rsidRDefault="00273858" w:rsidP="002D4B5E">
      <w:pPr>
        <w:pStyle w:val="Heading6"/>
      </w:pPr>
      <w:r>
        <w:t>Biểu đồ luồng xử lý chức năng</w:t>
      </w:r>
    </w:p>
    <w:p w14:paraId="0A54943F" w14:textId="7A1684D5" w:rsidR="00273858" w:rsidRDefault="008C03FA" w:rsidP="0049277F">
      <w:pPr>
        <w:pStyle w:val="NormalWeb"/>
        <w:spacing w:before="0" w:beforeAutospacing="0" w:after="160" w:line="360" w:lineRule="auto"/>
      </w:pPr>
      <w:r w:rsidRPr="008C03FA">
        <w:rPr>
          <w:noProof/>
        </w:rPr>
        <w:drawing>
          <wp:inline distT="0" distB="0" distL="0" distR="0" wp14:anchorId="17F3C974" wp14:editId="452C8BC5">
            <wp:extent cx="5943600" cy="4111668"/>
            <wp:effectExtent l="0" t="0" r="0" b="3175"/>
            <wp:docPr id="70" name="Picture 70" descr="C:\Users\ADMIN\Downloads\Thống kê số lượng mắc bệnh truyền nhiễm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ownloads\Thống kê số lượng mắc bệnh truyền nhiễm .drawio.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111668"/>
                    </a:xfrm>
                    <a:prstGeom prst="rect">
                      <a:avLst/>
                    </a:prstGeom>
                    <a:noFill/>
                    <a:ln>
                      <a:noFill/>
                    </a:ln>
                  </pic:spPr>
                </pic:pic>
              </a:graphicData>
            </a:graphic>
          </wp:inline>
        </w:drawing>
      </w:r>
    </w:p>
    <w:p w14:paraId="69C7DC12" w14:textId="77777777" w:rsidR="00273858" w:rsidRDefault="00273858" w:rsidP="002D4B5E">
      <w:pPr>
        <w:pStyle w:val="Heading6"/>
      </w:pPr>
      <w:r>
        <w:t xml:space="preserve">Mô tả </w:t>
      </w:r>
      <w:r w:rsidRPr="004223AC">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273858" w14:paraId="58610C29" w14:textId="77777777" w:rsidTr="00FC3D58">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3529EAB"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39DD0D4"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4E1631B8" w14:textId="77777777" w:rsidTr="00FC3D58">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1C751C" w14:textId="77777777" w:rsidR="00273858" w:rsidRDefault="00273858" w:rsidP="0049277F">
            <w:pPr>
              <w:pStyle w:val="NormalWeb"/>
              <w:spacing w:before="80" w:beforeAutospacing="0" w:after="0" w:line="360" w:lineRule="auto"/>
              <w:jc w:val="both"/>
            </w:pPr>
            <w:r>
              <w:rPr>
                <w:color w:val="000000"/>
              </w:rPr>
              <w:lastRenderedPageBreak/>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4C58272" w14:textId="358D505B" w:rsidR="00273858" w:rsidRDefault="00273858" w:rsidP="0049277F">
            <w:pPr>
              <w:pStyle w:val="NormalWeb"/>
              <w:spacing w:before="80" w:beforeAutospacing="0" w:after="0" w:line="360" w:lineRule="auto"/>
              <w:jc w:val="both"/>
            </w:pPr>
            <w:r>
              <w:rPr>
                <w:color w:val="000000"/>
              </w:rPr>
              <w:t xml:space="preserve">2. Hiển thị bảng thống kê danh sách quân nhân mắc bệnh </w:t>
            </w:r>
            <w:r w:rsidR="008C03FA">
              <w:rPr>
                <w:color w:val="000000"/>
              </w:rPr>
              <w:t>truyền</w:t>
            </w:r>
            <w:r>
              <w:rPr>
                <w:color w:val="000000"/>
              </w:rPr>
              <w:t xml:space="preserve"> nhiễm</w:t>
            </w:r>
          </w:p>
          <w:p w14:paraId="682A2FFF" w14:textId="77777777" w:rsidR="00273858" w:rsidRDefault="00273858" w:rsidP="0049277F">
            <w:pPr>
              <w:pStyle w:val="NormalWeb"/>
              <w:spacing w:before="0" w:beforeAutospacing="0" w:after="120" w:line="360" w:lineRule="auto"/>
              <w:jc w:val="both"/>
            </w:pPr>
            <w:r>
              <w:rPr>
                <w:b/>
                <w:bCs/>
                <w:color w:val="000000"/>
              </w:rPr>
              <w:t>Thông tin tìm kiếm: Label</w:t>
            </w:r>
          </w:p>
          <w:p w14:paraId="358028A6" w14:textId="2068EF0E" w:rsidR="00273858" w:rsidRPr="00AC60A5" w:rsidRDefault="00AC60A5" w:rsidP="0049277F">
            <w:pPr>
              <w:pStyle w:val="NormalWeb"/>
              <w:spacing w:before="80" w:beforeAutospacing="0" w:after="0" w:line="360" w:lineRule="auto"/>
              <w:jc w:val="both"/>
              <w:rPr>
                <w:b/>
                <w:bCs/>
                <w:color w:val="000000"/>
              </w:rPr>
            </w:pPr>
            <w:r w:rsidRPr="00AC60A5">
              <w:rPr>
                <w:b/>
                <w:bCs/>
                <w:color w:val="000000"/>
              </w:rPr>
              <w:t>Thống kê</w:t>
            </w:r>
            <w:r w:rsidR="00273858" w:rsidRPr="00AC60A5">
              <w:rPr>
                <w:b/>
                <w:bCs/>
                <w:color w:val="000000"/>
              </w:rPr>
              <w:t>: Button</w:t>
            </w:r>
          </w:p>
          <w:p w14:paraId="74A7A5C7" w14:textId="75611F00" w:rsidR="00AC60A5" w:rsidRPr="00AC60A5" w:rsidRDefault="00AC60A5" w:rsidP="0049277F">
            <w:pPr>
              <w:pStyle w:val="NormalWeb"/>
              <w:spacing w:before="80" w:beforeAutospacing="0" w:after="0" w:line="360" w:lineRule="auto"/>
              <w:jc w:val="both"/>
              <w:rPr>
                <w:b/>
              </w:rPr>
            </w:pPr>
            <w:r w:rsidRPr="00AC60A5">
              <w:rPr>
                <w:b/>
              </w:rPr>
              <w:t>Xuất báo cáo: Button</w:t>
            </w:r>
          </w:p>
          <w:p w14:paraId="10A42812" w14:textId="5DD788FE" w:rsidR="00273858" w:rsidRDefault="00273858" w:rsidP="00AD1E6B">
            <w:pPr>
              <w:pStyle w:val="NormalWeb"/>
              <w:spacing w:before="80" w:beforeAutospacing="0" w:after="0" w:line="360" w:lineRule="auto"/>
              <w:ind w:left="720"/>
              <w:jc w:val="both"/>
              <w:textAlignment w:val="baseline"/>
              <w:rPr>
                <w:color w:val="000000"/>
              </w:rPr>
            </w:pPr>
            <w:r>
              <w:rPr>
                <w:color w:val="000000"/>
              </w:rPr>
              <w:t xml:space="preserve">Kết quả thống kê hiển thị mặc định và validate như chức năng xem danh sách mắc bệnh </w:t>
            </w:r>
            <w:r w:rsidR="008C03FA">
              <w:rPr>
                <w:color w:val="000000"/>
              </w:rPr>
              <w:t>truyền</w:t>
            </w:r>
            <w:r>
              <w:rPr>
                <w:color w:val="000000"/>
              </w:rPr>
              <w:t xml:space="preserve"> nhiễm. </w:t>
            </w:r>
          </w:p>
          <w:p w14:paraId="04A2041F" w14:textId="77777777" w:rsidR="00273858" w:rsidRDefault="00273858" w:rsidP="0049277F">
            <w:pPr>
              <w:pStyle w:val="NormalWeb"/>
              <w:spacing w:before="80" w:beforeAutospacing="0" w:after="0" w:line="360" w:lineRule="auto"/>
              <w:jc w:val="both"/>
            </w:pPr>
            <w:r>
              <w:rPr>
                <w:color w:val="000000"/>
                <w:u w:val="single"/>
              </w:rPr>
              <w:t>Các trường thông tin nhập để thống kê </w:t>
            </w:r>
          </w:p>
          <w:p w14:paraId="5684DAF9" w14:textId="77777777" w:rsidR="00273858" w:rsidRDefault="00273858" w:rsidP="0049277F">
            <w:pPr>
              <w:pStyle w:val="NormalWeb"/>
              <w:spacing w:before="80" w:beforeAutospacing="0" w:after="0" w:line="360" w:lineRule="auto"/>
              <w:jc w:val="both"/>
            </w:pPr>
            <w:r>
              <w:rPr>
                <w:i/>
                <w:iCs/>
                <w:color w:val="000000"/>
              </w:rPr>
              <w:t xml:space="preserve">Đơn vị quản lý: </w:t>
            </w:r>
            <w:r>
              <w:rPr>
                <w:color w:val="000000"/>
              </w:rPr>
              <w:t>Searchbox, String (150)</w:t>
            </w:r>
          </w:p>
          <w:p w14:paraId="41D167C3" w14:textId="77777777" w:rsidR="00273858"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 xml:space="preserve">Comment: lấy dữ liệu từ bảng cats_organizations Hiển thị mặc định theo đơn vị User quản lý. Hiển thị mặc định Tất </w:t>
            </w:r>
            <w:r>
              <w:rPr>
                <w:rStyle w:val="apple-tab-span"/>
                <w:color w:val="000000"/>
              </w:rPr>
              <w:tab/>
            </w:r>
          </w:p>
          <w:p w14:paraId="19866D7F" w14:textId="77777777" w:rsidR="00273858" w:rsidRDefault="00273858" w:rsidP="0049277F">
            <w:pPr>
              <w:pStyle w:val="NormalWeb"/>
              <w:spacing w:before="80" w:beforeAutospacing="0" w:after="160" w:line="360" w:lineRule="auto"/>
              <w:jc w:val="both"/>
            </w:pPr>
            <w:r>
              <w:rPr>
                <w:i/>
                <w:iCs/>
                <w:color w:val="000000"/>
              </w:rPr>
              <w:t xml:space="preserve">Nguồn dữ liệu:  </w:t>
            </w:r>
            <w:r>
              <w:rPr>
                <w:color w:val="000000"/>
              </w:rPr>
              <w:t>Combobox</w:t>
            </w:r>
          </w:p>
          <w:p w14:paraId="552369D1" w14:textId="77777777" w:rsidR="00273858"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4A9F581C" w14:textId="77777777" w:rsidR="00273858" w:rsidRDefault="00273858" w:rsidP="0049277F">
            <w:pPr>
              <w:pStyle w:val="NormalWeb"/>
              <w:spacing w:before="80" w:beforeAutospacing="0" w:after="160" w:line="360" w:lineRule="auto"/>
              <w:jc w:val="both"/>
            </w:pPr>
            <w:r>
              <w:rPr>
                <w:i/>
                <w:iCs/>
                <w:color w:val="000000"/>
              </w:rPr>
              <w:t xml:space="preserve">Họ và tên:  </w:t>
            </w:r>
            <w:r>
              <w:rPr>
                <w:color w:val="000000"/>
              </w:rPr>
              <w:t xml:space="preserve">Textbox, </w:t>
            </w:r>
            <w:proofErr w:type="gramStart"/>
            <w:r>
              <w:rPr>
                <w:color w:val="000000"/>
              </w:rPr>
              <w:t>string(</w:t>
            </w:r>
            <w:proofErr w:type="gramEnd"/>
            <w:r>
              <w:rPr>
                <w:color w:val="000000"/>
              </w:rPr>
              <w:t>250)</w:t>
            </w:r>
          </w:p>
          <w:p w14:paraId="5E03F433" w14:textId="77777777" w:rsidR="00273858" w:rsidRDefault="00273858" w:rsidP="0049277F">
            <w:pPr>
              <w:pStyle w:val="NormalWeb"/>
              <w:numPr>
                <w:ilvl w:val="0"/>
                <w:numId w:val="79"/>
              </w:numPr>
              <w:spacing w:before="80" w:beforeAutospacing="0" w:after="0" w:line="360" w:lineRule="auto"/>
              <w:ind w:left="360" w:firstLine="0"/>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patients.fullname</w:t>
            </w:r>
            <w:proofErr w:type="gramEnd"/>
            <w:r>
              <w:rPr>
                <w:b/>
                <w:bCs/>
                <w:color w:val="000000"/>
              </w:rPr>
              <w:t> </w:t>
            </w:r>
          </w:p>
          <w:p w14:paraId="58BC340C" w14:textId="77777777" w:rsidR="00273858" w:rsidRDefault="00273858" w:rsidP="0049277F">
            <w:pPr>
              <w:pStyle w:val="NormalWeb"/>
              <w:spacing w:before="80" w:beforeAutospacing="0" w:after="160" w:line="360" w:lineRule="auto"/>
              <w:jc w:val="both"/>
            </w:pPr>
            <w:r>
              <w:rPr>
                <w:i/>
                <w:iCs/>
                <w:color w:val="000000"/>
              </w:rPr>
              <w:t xml:space="preserve">Giới tính:  </w:t>
            </w:r>
            <w:r>
              <w:rPr>
                <w:color w:val="000000"/>
              </w:rPr>
              <w:t>Dropdown list</w:t>
            </w:r>
          </w:p>
          <w:p w14:paraId="4725A34D" w14:textId="2D9E13DD" w:rsidR="00273858" w:rsidRPr="00AC60A5" w:rsidRDefault="00273858" w:rsidP="0049277F">
            <w:pPr>
              <w:pStyle w:val="NormalWeb"/>
              <w:numPr>
                <w:ilvl w:val="0"/>
                <w:numId w:val="104"/>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patients.gender</w:t>
            </w:r>
            <w:proofErr w:type="gramEnd"/>
            <w:r>
              <w:rPr>
                <w:b/>
                <w:bCs/>
                <w:color w:val="000000"/>
              </w:rPr>
              <w:t>_id</w:t>
            </w:r>
          </w:p>
          <w:p w14:paraId="7B07165A" w14:textId="77777777" w:rsidR="00AC60A5" w:rsidRDefault="00AC60A5" w:rsidP="0049277F">
            <w:pPr>
              <w:pStyle w:val="NormalWeb"/>
              <w:spacing w:before="80" w:beforeAutospacing="0" w:after="0" w:line="360" w:lineRule="auto"/>
              <w:jc w:val="both"/>
            </w:pPr>
            <w:r>
              <w:rPr>
                <w:i/>
                <w:iCs/>
                <w:color w:val="000000"/>
              </w:rPr>
              <w:t xml:space="preserve">Đối tượng:  </w:t>
            </w:r>
            <w:r>
              <w:rPr>
                <w:color w:val="000000"/>
              </w:rPr>
              <w:t>Combobox</w:t>
            </w:r>
          </w:p>
          <w:p w14:paraId="59F176B3" w14:textId="77777777" w:rsidR="00AC60A5" w:rsidRPr="00ED16D8" w:rsidRDefault="00AC60A5"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lấy dữ liệu hiển thị từ bảng </w:t>
            </w:r>
            <w:r w:rsidRPr="00AC60A5">
              <w:rPr>
                <w:b/>
                <w:color w:val="000000"/>
              </w:rPr>
              <w:t>cats_military_object</w:t>
            </w:r>
            <w:r>
              <w:rPr>
                <w:color w:val="000000"/>
              </w:rPr>
              <w:t xml:space="preserve"> (code_vi, name_vi). Chọn tất cả sẽ hiển thị tất cả. Hiển thị mặc định Tất cả đối tượng. Thống kê theo </w:t>
            </w:r>
            <w:proofErr w:type="gramStart"/>
            <w:r>
              <w:rPr>
                <w:b/>
                <w:bCs/>
                <w:color w:val="000000"/>
              </w:rPr>
              <w:t>patients.military</w:t>
            </w:r>
            <w:proofErr w:type="gramEnd"/>
            <w:r>
              <w:rPr>
                <w:b/>
                <w:bCs/>
                <w:color w:val="000000"/>
              </w:rPr>
              <w:t>_object_id</w:t>
            </w:r>
          </w:p>
          <w:p w14:paraId="1F63A28C" w14:textId="77777777" w:rsidR="00AC60A5" w:rsidRPr="00ED16D8" w:rsidRDefault="00AC60A5" w:rsidP="0049277F">
            <w:pPr>
              <w:widowControl/>
              <w:spacing w:before="80"/>
              <w:ind w:left="0"/>
              <w:jc w:val="both"/>
              <w:rPr>
                <w:snapToGrid/>
                <w:szCs w:val="24"/>
              </w:rPr>
            </w:pPr>
            <w:r w:rsidRPr="00ED16D8">
              <w:rPr>
                <w:i/>
                <w:iCs/>
                <w:snapToGrid/>
                <w:color w:val="000000"/>
                <w:szCs w:val="24"/>
              </w:rPr>
              <w:t xml:space="preserve">Cấp bậc: </w:t>
            </w:r>
            <w:r w:rsidRPr="00ED16D8">
              <w:rPr>
                <w:snapToGrid/>
                <w:color w:val="000000"/>
                <w:szCs w:val="24"/>
              </w:rPr>
              <w:t>Combobox</w:t>
            </w:r>
          </w:p>
          <w:p w14:paraId="4C5F8F74" w14:textId="77777777" w:rsidR="00AC60A5" w:rsidRPr="00ED16D8" w:rsidRDefault="00AC60A5" w:rsidP="0049277F">
            <w:pPr>
              <w:widowControl/>
              <w:numPr>
                <w:ilvl w:val="0"/>
                <w:numId w:val="288"/>
              </w:numPr>
              <w:spacing w:before="80"/>
              <w:jc w:val="both"/>
              <w:textAlignment w:val="baseline"/>
              <w:rPr>
                <w:snapToGrid/>
                <w:color w:val="000000"/>
                <w:szCs w:val="24"/>
              </w:rPr>
            </w:pPr>
            <w:r w:rsidRPr="00ED16D8">
              <w:rPr>
                <w:snapToGrid/>
                <w:color w:val="000000"/>
                <w:szCs w:val="24"/>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sidRPr="00ED16D8">
              <w:rPr>
                <w:b/>
                <w:bCs/>
                <w:snapToGrid/>
                <w:color w:val="000000"/>
                <w:szCs w:val="24"/>
              </w:rPr>
              <w:t>patient</w:t>
            </w:r>
            <w:r>
              <w:rPr>
                <w:b/>
                <w:bCs/>
                <w:snapToGrid/>
                <w:color w:val="000000"/>
                <w:szCs w:val="24"/>
              </w:rPr>
              <w:t>s</w:t>
            </w:r>
            <w:r w:rsidRPr="00ED16D8">
              <w:rPr>
                <w:b/>
                <w:bCs/>
                <w:snapToGrid/>
                <w:color w:val="000000"/>
                <w:szCs w:val="24"/>
              </w:rPr>
              <w:t>.military</w:t>
            </w:r>
            <w:proofErr w:type="gramEnd"/>
            <w:r w:rsidRPr="00ED16D8">
              <w:rPr>
                <w:b/>
                <w:bCs/>
                <w:snapToGrid/>
                <w:color w:val="000000"/>
                <w:szCs w:val="24"/>
              </w:rPr>
              <w:t>_level_id</w:t>
            </w:r>
          </w:p>
          <w:p w14:paraId="090F30A2" w14:textId="77777777" w:rsidR="00AC60A5" w:rsidRDefault="00AC60A5" w:rsidP="0049277F">
            <w:pPr>
              <w:pStyle w:val="NormalWeb"/>
              <w:spacing w:before="80" w:beforeAutospacing="0" w:after="160" w:line="360" w:lineRule="auto"/>
              <w:jc w:val="both"/>
            </w:pPr>
            <w:r>
              <w:rPr>
                <w:i/>
                <w:iCs/>
                <w:color w:val="000000"/>
              </w:rPr>
              <w:lastRenderedPageBreak/>
              <w:t xml:space="preserve">Chức vụ:  </w:t>
            </w:r>
            <w:r>
              <w:rPr>
                <w:color w:val="000000"/>
              </w:rPr>
              <w:t>Combobox</w:t>
            </w:r>
          </w:p>
          <w:p w14:paraId="246CBFCE" w14:textId="6B87594D" w:rsidR="00AC60A5" w:rsidRPr="00AC60A5" w:rsidRDefault="00AC60A5" w:rsidP="0049277F">
            <w:pPr>
              <w:pStyle w:val="NormalWeb"/>
              <w:numPr>
                <w:ilvl w:val="0"/>
                <w:numId w:val="115"/>
              </w:numPr>
              <w:spacing w:before="80" w:beforeAutospacing="0" w:after="0" w:line="360" w:lineRule="auto"/>
              <w:jc w:val="both"/>
              <w:textAlignment w:val="baseline"/>
              <w:rPr>
                <w:color w:val="000000"/>
              </w:rPr>
            </w:pPr>
            <w:r>
              <w:rPr>
                <w:color w:val="000000"/>
              </w:rPr>
              <w:t xml:space="preserve">Comment: lấy dữ liệu hiển thị từ bảng cats_military_position (code_vi, name_vi). Chọn tất cả sẽ hiển thị tất cả. Hiển thị mặc định Tất cả. Thống kê theo </w:t>
            </w:r>
            <w:proofErr w:type="gramStart"/>
            <w:r>
              <w:rPr>
                <w:b/>
                <w:bCs/>
                <w:color w:val="000000"/>
              </w:rPr>
              <w:t>patients.military</w:t>
            </w:r>
            <w:proofErr w:type="gramEnd"/>
            <w:r>
              <w:rPr>
                <w:b/>
                <w:bCs/>
                <w:color w:val="000000"/>
              </w:rPr>
              <w:t>_position_id</w:t>
            </w:r>
          </w:p>
          <w:p w14:paraId="019698F3" w14:textId="2EDA77D2" w:rsidR="00461FDF" w:rsidRDefault="00461FDF" w:rsidP="0049277F">
            <w:pPr>
              <w:pStyle w:val="NormalWeb"/>
              <w:spacing w:before="80" w:beforeAutospacing="0" w:after="0" w:line="360" w:lineRule="auto"/>
              <w:jc w:val="both"/>
            </w:pPr>
            <w:r>
              <w:rPr>
                <w:i/>
                <w:iCs/>
                <w:color w:val="000000"/>
              </w:rPr>
              <w:t xml:space="preserve">Kết quả điều trị:  </w:t>
            </w:r>
            <w:r>
              <w:rPr>
                <w:color w:val="000000"/>
              </w:rPr>
              <w:t>Combobox</w:t>
            </w:r>
          </w:p>
          <w:p w14:paraId="14C9B66E" w14:textId="0C362F0A" w:rsidR="00461FDF" w:rsidRPr="00461FDF" w:rsidRDefault="00461FDF"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lấy dữ liệu hiển thị từ bảng cats_treatment_results (code_vi, name_vi). Thống kê theo </w:t>
            </w:r>
            <w:r w:rsidR="00A91651">
              <w:rPr>
                <w:b/>
                <w:bCs/>
                <w:color w:val="000000"/>
              </w:rPr>
              <w:t>medical_</w:t>
            </w:r>
            <w:proofErr w:type="gramStart"/>
            <w:r w:rsidR="00A91651">
              <w:rPr>
                <w:b/>
                <w:bCs/>
                <w:color w:val="000000"/>
              </w:rPr>
              <w:t>records</w:t>
            </w:r>
            <w:r>
              <w:rPr>
                <w:b/>
                <w:bCs/>
                <w:color w:val="000000"/>
              </w:rPr>
              <w:t>.treatment</w:t>
            </w:r>
            <w:proofErr w:type="gramEnd"/>
            <w:r>
              <w:rPr>
                <w:b/>
                <w:bCs/>
                <w:color w:val="000000"/>
              </w:rPr>
              <w:t>_result_id</w:t>
            </w:r>
          </w:p>
          <w:p w14:paraId="23899821" w14:textId="6015EF12" w:rsidR="00273858" w:rsidRDefault="00461FDF" w:rsidP="0049277F">
            <w:pPr>
              <w:pStyle w:val="NormalWeb"/>
              <w:spacing w:before="80" w:beforeAutospacing="0" w:after="0" w:line="360" w:lineRule="auto"/>
              <w:jc w:val="both"/>
            </w:pPr>
            <w:r>
              <w:rPr>
                <w:i/>
                <w:iCs/>
                <w:color w:val="000000"/>
              </w:rPr>
              <w:t>Đối tượng khám</w:t>
            </w:r>
            <w:r w:rsidR="00273858">
              <w:rPr>
                <w:i/>
                <w:iCs/>
                <w:color w:val="000000"/>
              </w:rPr>
              <w:t xml:space="preserve">: </w:t>
            </w:r>
            <w:r w:rsidR="00273858">
              <w:rPr>
                <w:color w:val="000000"/>
              </w:rPr>
              <w:t>Combobox</w:t>
            </w:r>
          </w:p>
          <w:p w14:paraId="709DEB40" w14:textId="110601E7" w:rsidR="00273858" w:rsidRPr="00ED16D8" w:rsidRDefault="00273858" w:rsidP="0049277F">
            <w:pPr>
              <w:pStyle w:val="NormalWeb"/>
              <w:numPr>
                <w:ilvl w:val="0"/>
                <w:numId w:val="114"/>
              </w:numPr>
              <w:spacing w:before="80" w:beforeAutospacing="0" w:after="0" w:line="360" w:lineRule="auto"/>
              <w:jc w:val="both"/>
              <w:textAlignment w:val="baseline"/>
              <w:rPr>
                <w:color w:val="000000"/>
              </w:rPr>
            </w:pPr>
            <w:r>
              <w:rPr>
                <w:color w:val="000000"/>
              </w:rPr>
              <w:t xml:space="preserve">Comment: </w:t>
            </w:r>
            <w:r w:rsidR="00A91651" w:rsidRPr="00A91651">
              <w:rPr>
                <w:color w:val="000000"/>
              </w:rPr>
              <w:t>Mã hóa đối tượng đến khám BHYT (1- Đúng tuyến; 2- Cấp cứu; 3- Trái tuyến, 4- Thông tuyến, 5- Tự đến (khám bệnh, chữa bệnh dịch vụ)</w:t>
            </w:r>
            <w:r w:rsidR="00A91651">
              <w:rPr>
                <w:color w:val="000000"/>
              </w:rPr>
              <w:t xml:space="preserve">. Thống kê theo </w:t>
            </w:r>
            <w:r w:rsidR="00A91651">
              <w:rPr>
                <w:b/>
                <w:bCs/>
                <w:color w:val="000000"/>
              </w:rPr>
              <w:t>medical_</w:t>
            </w:r>
            <w:proofErr w:type="gramStart"/>
            <w:r w:rsidR="00A91651">
              <w:rPr>
                <w:b/>
                <w:bCs/>
                <w:color w:val="000000"/>
              </w:rPr>
              <w:t>records.reason</w:t>
            </w:r>
            <w:proofErr w:type="gramEnd"/>
            <w:r w:rsidR="00A91651">
              <w:rPr>
                <w:b/>
                <w:bCs/>
                <w:color w:val="000000"/>
              </w:rPr>
              <w:t>_code</w:t>
            </w:r>
          </w:p>
          <w:p w14:paraId="5606AC3A" w14:textId="74A3D70A" w:rsidR="00ED16D8" w:rsidRDefault="00ED16D8" w:rsidP="0049277F">
            <w:pPr>
              <w:pStyle w:val="NormalWeb"/>
              <w:spacing w:before="80" w:beforeAutospacing="0" w:after="0" w:line="360" w:lineRule="auto"/>
              <w:jc w:val="both"/>
            </w:pPr>
            <w:r>
              <w:rPr>
                <w:i/>
                <w:iCs/>
                <w:color w:val="000000"/>
              </w:rPr>
              <w:t xml:space="preserve">Hình thức khám chữa bệnh:  </w:t>
            </w:r>
            <w:r>
              <w:rPr>
                <w:color w:val="000000"/>
              </w:rPr>
              <w:t>Combobox</w:t>
            </w:r>
          </w:p>
          <w:p w14:paraId="590A239B" w14:textId="2AA50AF9" w:rsidR="00ED16D8" w:rsidRPr="00461FDF" w:rsidRDefault="00ED16D8" w:rsidP="0049277F">
            <w:pPr>
              <w:pStyle w:val="NormalWeb"/>
              <w:numPr>
                <w:ilvl w:val="0"/>
                <w:numId w:val="113"/>
              </w:numPr>
              <w:spacing w:before="80" w:beforeAutospacing="0" w:after="0" w:line="360" w:lineRule="auto"/>
              <w:jc w:val="both"/>
              <w:textAlignment w:val="baseline"/>
              <w:rPr>
                <w:color w:val="000000"/>
              </w:rPr>
            </w:pPr>
            <w:r>
              <w:rPr>
                <w:color w:val="000000"/>
              </w:rPr>
              <w:t xml:space="preserve">Comment: </w:t>
            </w:r>
            <w:r w:rsidR="00F934BC" w:rsidRPr="00F934BC">
              <w:rPr>
                <w:color w:val="000000"/>
              </w:rPr>
              <w:t>Loại hình KCB (0: KCB từ xa, 1: Khám bệnh; 2: Điều trị ngoại trú; 3: Điều trị nội trú, 4: Điều trị nội trú ban ngày; 5: nhận thuốc theo hẹn, 6= Khám sức khỏe)</w:t>
            </w:r>
            <w:r>
              <w:rPr>
                <w:color w:val="000000"/>
              </w:rPr>
              <w:t xml:space="preserve"> Thống kê theo </w:t>
            </w:r>
            <w:r>
              <w:rPr>
                <w:b/>
                <w:bCs/>
                <w:color w:val="000000"/>
              </w:rPr>
              <w:t>medical_</w:t>
            </w:r>
            <w:proofErr w:type="gramStart"/>
            <w:r>
              <w:rPr>
                <w:b/>
                <w:bCs/>
                <w:color w:val="000000"/>
              </w:rPr>
              <w:t>records.type</w:t>
            </w:r>
            <w:proofErr w:type="gramEnd"/>
            <w:r>
              <w:rPr>
                <w:b/>
                <w:bCs/>
                <w:color w:val="000000"/>
              </w:rPr>
              <w:t>_of_examination</w:t>
            </w:r>
          </w:p>
          <w:p w14:paraId="7504D8C8" w14:textId="33657643" w:rsidR="00ED16D8" w:rsidRDefault="00ED16D8" w:rsidP="0049277F">
            <w:pPr>
              <w:pStyle w:val="NormalWeb"/>
              <w:spacing w:before="80" w:beforeAutospacing="0" w:after="0" w:line="360" w:lineRule="auto"/>
              <w:jc w:val="both"/>
            </w:pPr>
            <w:r>
              <w:rPr>
                <w:i/>
                <w:iCs/>
                <w:color w:val="000000"/>
              </w:rPr>
              <w:t xml:space="preserve">Tình trạng ra viện: </w:t>
            </w:r>
            <w:r>
              <w:rPr>
                <w:color w:val="000000"/>
              </w:rPr>
              <w:t>Combobox</w:t>
            </w:r>
          </w:p>
          <w:p w14:paraId="2E83B37D" w14:textId="69CB38FA" w:rsidR="00ED16D8" w:rsidRPr="00ED16D8" w:rsidRDefault="00ED16D8" w:rsidP="0049277F">
            <w:pPr>
              <w:pStyle w:val="NormalWeb"/>
              <w:numPr>
                <w:ilvl w:val="0"/>
                <w:numId w:val="114"/>
              </w:numPr>
              <w:spacing w:before="80" w:beforeAutospacing="0" w:after="0" w:line="360" w:lineRule="auto"/>
              <w:jc w:val="both"/>
              <w:textAlignment w:val="baseline"/>
              <w:rPr>
                <w:color w:val="000000"/>
              </w:rPr>
            </w:pPr>
            <w:r>
              <w:rPr>
                <w:color w:val="000000"/>
              </w:rPr>
              <w:t xml:space="preserve">Comment: </w:t>
            </w:r>
            <w:r w:rsidR="00AC60A5">
              <w:rPr>
                <w:color w:val="000000"/>
              </w:rPr>
              <w:t xml:space="preserve">lấy dữ liệu hiển thị từ bảng </w:t>
            </w:r>
            <w:r w:rsidR="00AC60A5" w:rsidRPr="00AC60A5">
              <w:rPr>
                <w:b/>
                <w:color w:val="000000"/>
              </w:rPr>
              <w:t>cats_</w:t>
            </w:r>
            <w:r w:rsidR="00AC60A5">
              <w:rPr>
                <w:b/>
                <w:color w:val="000000"/>
              </w:rPr>
              <w:t>discharge</w:t>
            </w:r>
            <w:r w:rsidR="00AC60A5" w:rsidRPr="00AC60A5">
              <w:rPr>
                <w:b/>
                <w:color w:val="000000"/>
              </w:rPr>
              <w:t>_</w:t>
            </w:r>
            <w:r w:rsidR="00AC60A5">
              <w:rPr>
                <w:b/>
                <w:color w:val="000000"/>
              </w:rPr>
              <w:t>status</w:t>
            </w:r>
            <w:r w:rsidR="00AC60A5">
              <w:rPr>
                <w:color w:val="000000"/>
              </w:rPr>
              <w:t xml:space="preserve"> (code_vi, name_vi). </w:t>
            </w:r>
            <w:r>
              <w:rPr>
                <w:color w:val="000000"/>
              </w:rPr>
              <w:t xml:space="preserve">Thống kê theo </w:t>
            </w:r>
            <w:r>
              <w:rPr>
                <w:b/>
                <w:bCs/>
                <w:color w:val="000000"/>
              </w:rPr>
              <w:t>medical_records.</w:t>
            </w:r>
            <w:r w:rsidR="00F43640" w:rsidRPr="00F934BC">
              <w:rPr>
                <w:color w:val="000000"/>
              </w:rPr>
              <w:t xml:space="preserve"> </w:t>
            </w:r>
            <w:r w:rsidR="00F43640" w:rsidRPr="00F43640">
              <w:rPr>
                <w:b/>
                <w:color w:val="000000"/>
              </w:rPr>
              <w:t>discharge_status_id</w:t>
            </w:r>
          </w:p>
          <w:p w14:paraId="5A3BEC0C" w14:textId="77777777" w:rsidR="00273858" w:rsidRDefault="00273858" w:rsidP="0049277F">
            <w:pPr>
              <w:pStyle w:val="NormalWeb"/>
              <w:spacing w:before="80" w:beforeAutospacing="0" w:after="0" w:line="360" w:lineRule="auto"/>
              <w:jc w:val="both"/>
            </w:pPr>
            <w:r>
              <w:rPr>
                <w:i/>
                <w:iCs/>
                <w:color w:val="000000"/>
              </w:rPr>
              <w:t>Kỳ báo cáo: </w:t>
            </w:r>
          </w:p>
          <w:p w14:paraId="47DB7D66" w14:textId="77777777" w:rsidR="00273858" w:rsidRDefault="00273858" w:rsidP="0049277F">
            <w:pPr>
              <w:pStyle w:val="NormalWeb"/>
              <w:numPr>
                <w:ilvl w:val="0"/>
                <w:numId w:val="116"/>
              </w:numPr>
              <w:spacing w:before="80" w:beforeAutospacing="0" w:after="0" w:line="360" w:lineRule="auto"/>
              <w:jc w:val="both"/>
              <w:textAlignment w:val="baseline"/>
              <w:rPr>
                <w:color w:val="000000"/>
              </w:rPr>
            </w:pPr>
            <w:r>
              <w:rPr>
                <w:color w:val="000000"/>
              </w:rPr>
              <w:t>UI control: Combobox</w:t>
            </w:r>
          </w:p>
          <w:p w14:paraId="4A668141" w14:textId="77777777" w:rsidR="00273858" w:rsidRDefault="00273858" w:rsidP="0049277F">
            <w:pPr>
              <w:pStyle w:val="NormalWeb"/>
              <w:numPr>
                <w:ilvl w:val="0"/>
                <w:numId w:val="116"/>
              </w:numPr>
              <w:spacing w:before="0" w:beforeAutospacing="0" w:after="0" w:line="360" w:lineRule="auto"/>
              <w:jc w:val="both"/>
              <w:textAlignment w:val="baseline"/>
              <w:rPr>
                <w:color w:val="000000"/>
              </w:rPr>
            </w:pPr>
            <w:r>
              <w:rPr>
                <w:color w:val="000000"/>
              </w:rPr>
              <w:t>Default: năm</w:t>
            </w:r>
          </w:p>
          <w:p w14:paraId="5979743A" w14:textId="77777777" w:rsidR="00273858" w:rsidRDefault="00273858" w:rsidP="0049277F">
            <w:pPr>
              <w:pStyle w:val="NormalWeb"/>
              <w:numPr>
                <w:ilvl w:val="0"/>
                <w:numId w:val="116"/>
              </w:numPr>
              <w:spacing w:before="0" w:beforeAutospacing="0" w:after="0" w:line="360" w:lineRule="auto"/>
              <w:jc w:val="both"/>
              <w:textAlignment w:val="baseline"/>
              <w:rPr>
                <w:color w:val="000000"/>
              </w:rPr>
            </w:pPr>
            <w:r>
              <w:rPr>
                <w:color w:val="000000"/>
              </w:rPr>
              <w:t>Comment: Chọn kỳ báo cáo theo thời gian</w:t>
            </w:r>
          </w:p>
          <w:p w14:paraId="236CB834"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Theo thời gian</w:t>
            </w:r>
          </w:p>
          <w:p w14:paraId="1CE36248"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Tháng</w:t>
            </w:r>
          </w:p>
          <w:p w14:paraId="5A3E3142"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Quý</w:t>
            </w:r>
          </w:p>
          <w:p w14:paraId="1EF4874C"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t>Năm</w:t>
            </w:r>
          </w:p>
          <w:p w14:paraId="25F72BAE" w14:textId="77777777" w:rsidR="00273858" w:rsidRDefault="00273858" w:rsidP="0049277F">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Pr>
                <w:color w:val="000000"/>
              </w:rPr>
              <w:lastRenderedPageBreak/>
              <w:t>Không xác định</w:t>
            </w:r>
          </w:p>
          <w:p w14:paraId="1653671D" w14:textId="77777777" w:rsidR="00273858" w:rsidRDefault="00273858" w:rsidP="0049277F">
            <w:pPr>
              <w:pStyle w:val="NormalWeb"/>
              <w:spacing w:before="80" w:beforeAutospacing="0" w:after="0" w:line="360" w:lineRule="auto"/>
              <w:jc w:val="both"/>
            </w:pPr>
            <w:r>
              <w:rPr>
                <w:i/>
                <w:iCs/>
                <w:color w:val="000000"/>
              </w:rPr>
              <w:t>Năm:</w:t>
            </w:r>
          </w:p>
          <w:p w14:paraId="18A78028"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UI control: Combobox</w:t>
            </w:r>
          </w:p>
          <w:p w14:paraId="6CEC2FFB"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TableName: medical_records</w:t>
            </w:r>
          </w:p>
          <w:p w14:paraId="3BF9ABE4"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Column: examination_date</w:t>
            </w:r>
          </w:p>
          <w:p w14:paraId="74441F78" w14:textId="77777777" w:rsidR="00273858" w:rsidRDefault="00273858" w:rsidP="0049277F">
            <w:pPr>
              <w:pStyle w:val="NormalWeb"/>
              <w:numPr>
                <w:ilvl w:val="0"/>
                <w:numId w:val="117"/>
              </w:numPr>
              <w:spacing w:before="80" w:beforeAutospacing="0" w:after="0" w:line="360" w:lineRule="auto"/>
              <w:jc w:val="both"/>
              <w:textAlignment w:val="baseline"/>
              <w:rPr>
                <w:color w:val="000000"/>
              </w:rPr>
            </w:pPr>
            <w:r>
              <w:rPr>
                <w:color w:val="000000"/>
              </w:rPr>
              <w:t>Default: hiển thị năm hiện tại</w:t>
            </w:r>
          </w:p>
          <w:p w14:paraId="74783008" w14:textId="77777777" w:rsidR="00273858" w:rsidRDefault="00273858" w:rsidP="0049277F">
            <w:pPr>
              <w:pStyle w:val="NormalWeb"/>
              <w:numPr>
                <w:ilvl w:val="0"/>
                <w:numId w:val="117"/>
              </w:numPr>
              <w:spacing w:before="0" w:beforeAutospacing="0" w:after="0" w:line="360" w:lineRule="auto"/>
              <w:jc w:val="both"/>
              <w:textAlignment w:val="baseline"/>
              <w:rPr>
                <w:color w:val="000000"/>
              </w:rPr>
            </w:pPr>
            <w:r>
              <w:rPr>
                <w:color w:val="000000"/>
              </w:rPr>
              <w:t>Nullable: no (nếu chọn kỳ báo cáo là tháng, quý, năm)</w:t>
            </w:r>
          </w:p>
          <w:p w14:paraId="41D7A369" w14:textId="77777777" w:rsidR="00273858" w:rsidRDefault="00273858" w:rsidP="0049277F">
            <w:pPr>
              <w:pStyle w:val="NormalWeb"/>
              <w:numPr>
                <w:ilvl w:val="0"/>
                <w:numId w:val="117"/>
              </w:numPr>
              <w:spacing w:before="0" w:beforeAutospacing="0" w:after="0" w:line="360" w:lineRule="auto"/>
              <w:jc w:val="both"/>
              <w:textAlignment w:val="baseline"/>
              <w:rPr>
                <w:color w:val="000000"/>
              </w:rPr>
            </w:pPr>
            <w:r>
              <w:rPr>
                <w:color w:val="000000"/>
              </w:rPr>
              <w:t>Comment: Báo lỗi khi để trống “Vui lòng nhập thông tin năm”. Chọn từ năm 2000, lấy dữ liệu năm hiển thị (yyyy) </w:t>
            </w:r>
          </w:p>
          <w:p w14:paraId="08A4BA68" w14:textId="77777777" w:rsidR="00273858" w:rsidRPr="001E7B16" w:rsidRDefault="00273858" w:rsidP="0049277F">
            <w:pPr>
              <w:pStyle w:val="NormalWeb"/>
              <w:spacing w:before="80" w:beforeAutospacing="0" w:after="0" w:line="360" w:lineRule="auto"/>
              <w:jc w:val="both"/>
            </w:pPr>
            <w:r w:rsidRPr="001E7B16">
              <w:rPr>
                <w:i/>
                <w:iCs/>
              </w:rPr>
              <w:t>Tháng/quý: </w:t>
            </w:r>
          </w:p>
          <w:p w14:paraId="328FD14B"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Ui control: Dropdown list</w:t>
            </w:r>
          </w:p>
          <w:p w14:paraId="525CF5D9"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TableName: medical_records</w:t>
            </w:r>
          </w:p>
          <w:p w14:paraId="53506A3C" w14:textId="77777777" w:rsidR="00273858" w:rsidRPr="001E7B16" w:rsidRDefault="00273858" w:rsidP="0049277F">
            <w:pPr>
              <w:pStyle w:val="NormalWeb"/>
              <w:numPr>
                <w:ilvl w:val="0"/>
                <w:numId w:val="118"/>
              </w:numPr>
              <w:spacing w:before="80" w:beforeAutospacing="0" w:after="0" w:line="360" w:lineRule="auto"/>
              <w:ind w:left="690"/>
              <w:jc w:val="both"/>
              <w:textAlignment w:val="baseline"/>
            </w:pPr>
            <w:r w:rsidRPr="001E7B16">
              <w:t>Column: examination_date</w:t>
            </w:r>
          </w:p>
          <w:p w14:paraId="4F0868EC" w14:textId="77777777" w:rsidR="00273858" w:rsidRPr="001E7B16" w:rsidRDefault="00273858" w:rsidP="0049277F">
            <w:pPr>
              <w:pStyle w:val="NormalWeb"/>
              <w:numPr>
                <w:ilvl w:val="0"/>
                <w:numId w:val="118"/>
              </w:numPr>
              <w:spacing w:before="0" w:beforeAutospacing="0" w:after="0" w:line="360" w:lineRule="auto"/>
              <w:ind w:left="690"/>
              <w:jc w:val="both"/>
              <w:textAlignment w:val="baseline"/>
            </w:pPr>
            <w:r w:rsidRPr="001E7B16">
              <w:t>Default: disable</w:t>
            </w:r>
          </w:p>
          <w:p w14:paraId="10ADF982" w14:textId="77777777" w:rsidR="00273858" w:rsidRPr="001E7B16" w:rsidRDefault="00273858" w:rsidP="0049277F">
            <w:pPr>
              <w:pStyle w:val="NormalWeb"/>
              <w:numPr>
                <w:ilvl w:val="0"/>
                <w:numId w:val="118"/>
              </w:numPr>
              <w:spacing w:before="0" w:beforeAutospacing="0" w:after="0" w:line="360" w:lineRule="auto"/>
              <w:ind w:left="690"/>
              <w:jc w:val="both"/>
              <w:textAlignment w:val="baseline"/>
            </w:pPr>
            <w:r w:rsidRPr="001E7B16">
              <w:t>Comment: Chỉ Enable khi kỳ báo cáo là Tháng, Quý. Báo lỗi khi để trống “Vui lòng nhập thông tin Tháng/quý”.</w:t>
            </w:r>
          </w:p>
          <w:p w14:paraId="7D49A68C" w14:textId="69DB0D87" w:rsidR="00273858" w:rsidRPr="001E7B16" w:rsidRDefault="00273858" w:rsidP="0049277F">
            <w:pPr>
              <w:pStyle w:val="NormalWeb"/>
              <w:numPr>
                <w:ilvl w:val="0"/>
                <w:numId w:val="82"/>
              </w:numPr>
              <w:tabs>
                <w:tab w:val="left" w:pos="1070"/>
              </w:tabs>
              <w:spacing w:before="0" w:beforeAutospacing="0" w:after="0" w:line="360" w:lineRule="auto"/>
              <w:ind w:left="690" w:firstLine="0"/>
              <w:jc w:val="both"/>
              <w:textAlignment w:val="baseline"/>
            </w:pPr>
            <w:r w:rsidRPr="001E7B16">
              <w:t>Chọn kỳ báo cáo theo tháng: Lấy dữ liệu tháng hiển thị (mm) theo trường medical_</w:t>
            </w:r>
            <w:proofErr w:type="gramStart"/>
            <w:r w:rsidRPr="001E7B16">
              <w:t>records.examination</w:t>
            </w:r>
            <w:proofErr w:type="gramEnd"/>
            <w:r w:rsidR="001E7B16" w:rsidRPr="001E7B16">
              <w:t>_</w:t>
            </w:r>
            <w:r w:rsidRPr="001E7B16">
              <w:t>date. Hiển thị dropdown list theo tháng từ tháng 1 đến tháng 12. </w:t>
            </w:r>
          </w:p>
          <w:p w14:paraId="0D873D27" w14:textId="77777777" w:rsidR="00273858" w:rsidRPr="001E7B16" w:rsidRDefault="00273858" w:rsidP="0049277F">
            <w:pPr>
              <w:pStyle w:val="NormalWeb"/>
              <w:numPr>
                <w:ilvl w:val="0"/>
                <w:numId w:val="82"/>
              </w:numPr>
              <w:tabs>
                <w:tab w:val="left" w:pos="1070"/>
              </w:tabs>
              <w:spacing w:before="0" w:beforeAutospacing="0" w:after="0" w:line="360" w:lineRule="auto"/>
              <w:ind w:left="690" w:firstLine="0"/>
              <w:jc w:val="both"/>
              <w:textAlignment w:val="baseline"/>
            </w:pPr>
            <w:r w:rsidRPr="001E7B16">
              <w:t>Chọn kỳ báo cáo theo quý: Lấy dữ liệu theo quý hiển thị 3 tháng một (mm) theo medical_</w:t>
            </w:r>
            <w:proofErr w:type="gramStart"/>
            <w:r w:rsidRPr="001E7B16">
              <w:t>records.examination</w:t>
            </w:r>
            <w:proofErr w:type="gramEnd"/>
            <w:r w:rsidRPr="001E7B16">
              <w:t>_date. Hiển thị dropdown list theo quý từ quý 1 đến quý 4. </w:t>
            </w:r>
          </w:p>
          <w:p w14:paraId="1841B10D" w14:textId="77777777" w:rsidR="00273858" w:rsidRPr="001E7B16" w:rsidRDefault="00273858" w:rsidP="0049277F">
            <w:pPr>
              <w:pStyle w:val="NormalWeb"/>
              <w:spacing w:before="80" w:beforeAutospacing="0" w:after="0" w:line="360" w:lineRule="auto"/>
              <w:jc w:val="both"/>
            </w:pPr>
            <w:r w:rsidRPr="001E7B16">
              <w:rPr>
                <w:i/>
                <w:iCs/>
              </w:rPr>
              <w:t>Ngày phát hiện từ ngày: </w:t>
            </w:r>
          </w:p>
          <w:p w14:paraId="2B31F5D3" w14:textId="77777777" w:rsidR="00273858" w:rsidRPr="001E7B16" w:rsidRDefault="00273858" w:rsidP="0049277F">
            <w:pPr>
              <w:pStyle w:val="NormalWeb"/>
              <w:numPr>
                <w:ilvl w:val="0"/>
                <w:numId w:val="119"/>
              </w:numPr>
              <w:spacing w:before="80" w:beforeAutospacing="0" w:after="0" w:line="360" w:lineRule="auto"/>
              <w:jc w:val="both"/>
              <w:textAlignment w:val="baseline"/>
            </w:pPr>
            <w:r w:rsidRPr="001E7B16">
              <w:t>UI control: DatePicker</w:t>
            </w:r>
          </w:p>
          <w:p w14:paraId="36B058AC"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TableName: medical_records</w:t>
            </w:r>
          </w:p>
          <w:p w14:paraId="2646A118"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Column: examination_date</w:t>
            </w:r>
          </w:p>
          <w:p w14:paraId="7E9ECAB1" w14:textId="77777777" w:rsidR="00273858" w:rsidRPr="001E7B16" w:rsidRDefault="00273858" w:rsidP="0049277F">
            <w:pPr>
              <w:pStyle w:val="NormalWeb"/>
              <w:numPr>
                <w:ilvl w:val="0"/>
                <w:numId w:val="119"/>
              </w:numPr>
              <w:spacing w:before="0" w:beforeAutospacing="0" w:after="0" w:line="360" w:lineRule="auto"/>
              <w:jc w:val="both"/>
              <w:textAlignment w:val="baseline"/>
            </w:pPr>
            <w:r w:rsidRPr="001E7B16">
              <w:t>Default: Disable</w:t>
            </w:r>
          </w:p>
          <w:p w14:paraId="2CD2D240" w14:textId="77777777" w:rsidR="00273858" w:rsidRDefault="00273858" w:rsidP="0049277F">
            <w:pPr>
              <w:pStyle w:val="NormalWeb"/>
              <w:numPr>
                <w:ilvl w:val="0"/>
                <w:numId w:val="119"/>
              </w:numPr>
              <w:spacing w:before="0" w:beforeAutospacing="0" w:after="0" w:line="360" w:lineRule="auto"/>
              <w:jc w:val="both"/>
              <w:textAlignment w:val="baseline"/>
              <w:rPr>
                <w:color w:val="000000"/>
              </w:rPr>
            </w:pPr>
            <w:r>
              <w:rPr>
                <w:color w:val="000000"/>
              </w:rPr>
              <w:t>Comment:  Lấy dữ liệu theo điều kiện medical_</w:t>
            </w:r>
            <w:proofErr w:type="gramStart"/>
            <w:r>
              <w:rPr>
                <w:color w:val="000000"/>
              </w:rPr>
              <w:t>records.patient</w:t>
            </w:r>
            <w:proofErr w:type="gramEnd"/>
            <w:r>
              <w:rPr>
                <w:color w:val="000000"/>
              </w:rPr>
              <w:t xml:space="preserve">_id  = medical_records_diagnoses_discharge.patient_id. Chỉ enable </w:t>
            </w:r>
            <w:r>
              <w:rPr>
                <w:color w:val="000000"/>
              </w:rPr>
              <w:lastRenderedPageBreak/>
              <w:t>khi chọn kỳ báo cáo theo thời gian. Nhập tay hoặc chọn theo datepicker</w:t>
            </w:r>
          </w:p>
          <w:p w14:paraId="2ED8B519" w14:textId="77777777" w:rsidR="00273858" w:rsidRDefault="002738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 Báo lỗi khi chọn [Ngày phát hiện từ ngày] lớn hơn [Ngày phát hiện đến ngày]: “Ngày phát hiện phải nhỏ hơn đến ngày”</w:t>
            </w:r>
          </w:p>
          <w:p w14:paraId="4AA83D60" w14:textId="77777777" w:rsidR="00273858" w:rsidRDefault="00273858" w:rsidP="0049277F">
            <w:pPr>
              <w:pStyle w:val="NormalWeb"/>
              <w:numPr>
                <w:ilvl w:val="0"/>
                <w:numId w:val="83"/>
              </w:numPr>
              <w:tabs>
                <w:tab w:val="left" w:pos="1090"/>
              </w:tabs>
              <w:spacing w:before="0" w:beforeAutospacing="0" w:after="0" w:line="360" w:lineRule="auto"/>
              <w:ind w:left="690" w:firstLine="0"/>
              <w:jc w:val="both"/>
              <w:textAlignment w:val="baseline"/>
              <w:rPr>
                <w:color w:val="000000"/>
              </w:rPr>
            </w:pPr>
            <w:r>
              <w:rPr>
                <w:color w:val="000000"/>
              </w:rPr>
              <w:t>Báo lỗi khi để trống: “Vui lòng nhập thông tin Ngày phát hiện”</w:t>
            </w:r>
          </w:p>
          <w:p w14:paraId="334755AE" w14:textId="77777777" w:rsidR="00273858" w:rsidRDefault="00273858" w:rsidP="0049277F">
            <w:pPr>
              <w:pStyle w:val="NormalWeb"/>
              <w:spacing w:before="80" w:beforeAutospacing="0" w:after="0" w:line="360" w:lineRule="auto"/>
              <w:jc w:val="both"/>
            </w:pPr>
            <w:r>
              <w:rPr>
                <w:i/>
                <w:iCs/>
                <w:color w:val="000000"/>
              </w:rPr>
              <w:t>Ngày phát hiện đến ngày:</w:t>
            </w:r>
          </w:p>
          <w:p w14:paraId="52AECAD4" w14:textId="77777777" w:rsidR="00273858" w:rsidRDefault="00273858" w:rsidP="0049277F">
            <w:pPr>
              <w:pStyle w:val="NormalWeb"/>
              <w:numPr>
                <w:ilvl w:val="0"/>
                <w:numId w:val="120"/>
              </w:numPr>
              <w:spacing w:before="80" w:beforeAutospacing="0" w:after="0" w:line="360" w:lineRule="auto"/>
              <w:jc w:val="both"/>
              <w:textAlignment w:val="baseline"/>
              <w:rPr>
                <w:color w:val="000000"/>
              </w:rPr>
            </w:pPr>
            <w:r>
              <w:rPr>
                <w:color w:val="000000"/>
              </w:rPr>
              <w:t>UI control: DatePicker</w:t>
            </w:r>
          </w:p>
          <w:p w14:paraId="16A7FFF5" w14:textId="77777777" w:rsidR="00273858" w:rsidRDefault="00273858" w:rsidP="0049277F">
            <w:pPr>
              <w:pStyle w:val="NormalWeb"/>
              <w:numPr>
                <w:ilvl w:val="0"/>
                <w:numId w:val="120"/>
              </w:numPr>
              <w:spacing w:before="0" w:beforeAutospacing="0" w:after="0" w:line="360" w:lineRule="auto"/>
              <w:jc w:val="both"/>
              <w:textAlignment w:val="baseline"/>
              <w:rPr>
                <w:color w:val="000000"/>
              </w:rPr>
            </w:pPr>
            <w:r>
              <w:rPr>
                <w:color w:val="000000"/>
              </w:rPr>
              <w:t>Default: Disable</w:t>
            </w:r>
          </w:p>
          <w:p w14:paraId="461324C8" w14:textId="77777777" w:rsidR="00273858" w:rsidRDefault="00273858" w:rsidP="0049277F">
            <w:pPr>
              <w:pStyle w:val="NormalWeb"/>
              <w:numPr>
                <w:ilvl w:val="0"/>
                <w:numId w:val="120"/>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6776F122" w14:textId="77777777" w:rsidR="00273858" w:rsidRDefault="002738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Báo lỗi khi chọn [Ngày phát hiện đến ngày] nhỏ hơn [Ngày phát hiện từ ngày]: “Đến ngày phải lớn hơn ngày phát hiện”</w:t>
            </w:r>
          </w:p>
          <w:p w14:paraId="590D9571" w14:textId="77777777" w:rsidR="00273858" w:rsidRDefault="00273858" w:rsidP="0049277F">
            <w:pPr>
              <w:pStyle w:val="NormalWeb"/>
              <w:numPr>
                <w:ilvl w:val="0"/>
                <w:numId w:val="84"/>
              </w:numPr>
              <w:tabs>
                <w:tab w:val="left" w:pos="1080"/>
              </w:tabs>
              <w:spacing w:before="0" w:beforeAutospacing="0" w:after="0" w:line="360" w:lineRule="auto"/>
              <w:ind w:left="690" w:firstLine="0"/>
              <w:jc w:val="both"/>
              <w:textAlignment w:val="baseline"/>
              <w:rPr>
                <w:color w:val="000000"/>
              </w:rPr>
            </w:pPr>
            <w:r>
              <w:rPr>
                <w:color w:val="000000"/>
              </w:rPr>
              <w:t>Báo lỗi khi để trống “Vui lòng nhập thông tin Đến ngày”</w:t>
            </w:r>
          </w:p>
          <w:p w14:paraId="24AE04D6" w14:textId="77777777" w:rsidR="00273858" w:rsidRDefault="00273858" w:rsidP="0049277F">
            <w:pPr>
              <w:pStyle w:val="NormalWeb"/>
              <w:spacing w:before="80" w:beforeAutospacing="0" w:after="0" w:line="360" w:lineRule="auto"/>
              <w:jc w:val="both"/>
            </w:pPr>
            <w:r>
              <w:rPr>
                <w:i/>
                <w:iCs/>
                <w:color w:val="000000"/>
              </w:rPr>
              <w:t>Chọn nhóm bệnh thống kê: </w:t>
            </w:r>
          </w:p>
          <w:p w14:paraId="42FC4821" w14:textId="77777777" w:rsidR="00273858" w:rsidRDefault="00273858" w:rsidP="0049277F">
            <w:pPr>
              <w:pStyle w:val="NormalWeb"/>
              <w:numPr>
                <w:ilvl w:val="0"/>
                <w:numId w:val="122"/>
              </w:numPr>
              <w:spacing w:before="80" w:beforeAutospacing="0" w:after="0" w:line="360" w:lineRule="auto"/>
              <w:jc w:val="both"/>
              <w:textAlignment w:val="baseline"/>
              <w:rPr>
                <w:color w:val="000000"/>
              </w:rPr>
            </w:pPr>
            <w:r>
              <w:rPr>
                <w:color w:val="000000"/>
              </w:rPr>
              <w:t>UI control: Searchbox, String (100)</w:t>
            </w:r>
          </w:p>
          <w:p w14:paraId="6367F147"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 xml:space="preserve">TableName: </w:t>
            </w:r>
            <w:r w:rsidRPr="00DB7429">
              <w:rPr>
                <w:b/>
                <w:color w:val="000000"/>
              </w:rPr>
              <w:t>cats_diseases_group</w:t>
            </w:r>
          </w:p>
          <w:p w14:paraId="25A02216"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Column: code, name</w:t>
            </w:r>
          </w:p>
          <w:p w14:paraId="0B48720C" w14:textId="77777777" w:rsidR="00273858" w:rsidRDefault="00273858" w:rsidP="0049277F">
            <w:pPr>
              <w:pStyle w:val="NormalWeb"/>
              <w:numPr>
                <w:ilvl w:val="0"/>
                <w:numId w:val="122"/>
              </w:numPr>
              <w:spacing w:before="0" w:beforeAutospacing="0" w:after="0" w:line="360" w:lineRule="auto"/>
              <w:jc w:val="both"/>
              <w:textAlignment w:val="baseline"/>
              <w:rPr>
                <w:color w:val="000000"/>
              </w:rPr>
            </w:pPr>
            <w:r>
              <w:rPr>
                <w:color w:val="000000"/>
              </w:rPr>
              <w:t>Comment: Lấy dữ liệu với điều kiện cats_diseases_group.is_report_disease = 1 </w:t>
            </w:r>
          </w:p>
          <w:p w14:paraId="754BF7D8" w14:textId="77777777" w:rsidR="00273858" w:rsidRDefault="00273858" w:rsidP="0049277F">
            <w:pPr>
              <w:pStyle w:val="NormalWeb"/>
              <w:spacing w:before="80" w:beforeAutospacing="0" w:after="0" w:line="360" w:lineRule="auto"/>
              <w:jc w:val="both"/>
            </w:pPr>
            <w:r>
              <w:rPr>
                <w:i/>
                <w:iCs/>
                <w:color w:val="000000"/>
              </w:rPr>
              <w:t>Chọn bệnh: </w:t>
            </w:r>
          </w:p>
          <w:p w14:paraId="7E70103A" w14:textId="77777777" w:rsidR="00273858" w:rsidRDefault="00273858" w:rsidP="0049277F">
            <w:pPr>
              <w:pStyle w:val="NormalWeb"/>
              <w:numPr>
                <w:ilvl w:val="0"/>
                <w:numId w:val="123"/>
              </w:numPr>
              <w:spacing w:before="80" w:beforeAutospacing="0" w:after="0" w:line="360" w:lineRule="auto"/>
              <w:jc w:val="both"/>
              <w:textAlignment w:val="baseline"/>
              <w:rPr>
                <w:color w:val="000000"/>
              </w:rPr>
            </w:pPr>
            <w:r>
              <w:rPr>
                <w:color w:val="000000"/>
              </w:rPr>
              <w:t>UI control: Searchbox, String (100)</w:t>
            </w:r>
          </w:p>
          <w:p w14:paraId="2C2B7D87"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 xml:space="preserve">TableName: </w:t>
            </w:r>
            <w:r w:rsidRPr="00DB7429">
              <w:rPr>
                <w:b/>
                <w:color w:val="000000"/>
              </w:rPr>
              <w:t>cats_diseases_group_details</w:t>
            </w:r>
          </w:p>
          <w:p w14:paraId="1B7B72A5"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Column: code, name</w:t>
            </w:r>
          </w:p>
          <w:p w14:paraId="69E9EC2C" w14:textId="77777777" w:rsidR="00273858" w:rsidRDefault="00273858" w:rsidP="0049277F">
            <w:pPr>
              <w:pStyle w:val="NormalWeb"/>
              <w:numPr>
                <w:ilvl w:val="0"/>
                <w:numId w:val="123"/>
              </w:numPr>
              <w:spacing w:before="0" w:beforeAutospacing="0" w:after="0" w:line="360" w:lineRule="auto"/>
              <w:jc w:val="both"/>
              <w:textAlignment w:val="baseline"/>
              <w:rPr>
                <w:color w:val="000000"/>
              </w:rPr>
            </w:pPr>
            <w:r>
              <w:rPr>
                <w:color w:val="000000"/>
              </w:rPr>
              <w:t>Comment: Hiển thị theo nhóm bệnh đã chọn với cats_diseases_group_details.diseases_group_id = cats_diseases_group.diseases_group_id, lấy dữ liệu từ bảng cats_icd (name_vi) với  is_delete=0, is_active=1, cats_icd.code_vi = cats_diseases_group.diseases_code, sắp xếp theo name_vi, chỉ enable khi người dùng đã chọn nhóm bệnh thống kê.</w:t>
            </w:r>
          </w:p>
        </w:tc>
      </w:tr>
    </w:tbl>
    <w:p w14:paraId="447E4299" w14:textId="77777777" w:rsidR="00273858" w:rsidRDefault="00273858" w:rsidP="002D4B5E">
      <w:pPr>
        <w:pStyle w:val="Heading6"/>
      </w:pPr>
      <w:r>
        <w:lastRenderedPageBreak/>
        <w:t>Mô tả dòng sự kiện phụ (Alternative Flow)</w:t>
      </w:r>
    </w:p>
    <w:p w14:paraId="3ACDD0DB" w14:textId="77777777" w:rsidR="00273858" w:rsidRDefault="00273858" w:rsidP="0049277F">
      <w:pPr>
        <w:pStyle w:val="NormalWeb"/>
        <w:spacing w:before="0" w:beforeAutospacing="0" w:after="160" w:line="360" w:lineRule="auto"/>
      </w:pPr>
      <w:r>
        <w:rPr>
          <w:color w:val="000000"/>
        </w:rPr>
        <w:t>N/A</w:t>
      </w:r>
    </w:p>
    <w:p w14:paraId="04D24345" w14:textId="77777777" w:rsidR="00273858" w:rsidRDefault="00273858" w:rsidP="002D4B5E">
      <w:pPr>
        <w:pStyle w:val="Heading6"/>
      </w:pPr>
      <w:r>
        <w:t xml:space="preserve">Ghi </w:t>
      </w:r>
      <w:r w:rsidRPr="00ED33B6">
        <w:t>chú</w:t>
      </w:r>
    </w:p>
    <w:p w14:paraId="116B5C27" w14:textId="77777777" w:rsidR="00273858" w:rsidRDefault="00273858" w:rsidP="002D4B5E">
      <w:pPr>
        <w:pStyle w:val="Heading5"/>
      </w:pPr>
      <w:r w:rsidRPr="00ED33B6">
        <w:t>Xuất</w:t>
      </w:r>
      <w:r>
        <w:t xml:space="preserve"> báo cáo</w:t>
      </w:r>
    </w:p>
    <w:p w14:paraId="5EBAEC7A" w14:textId="77777777" w:rsidR="00273858" w:rsidRDefault="00273858"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07"/>
        <w:gridCol w:w="7407"/>
      </w:tblGrid>
      <w:tr w:rsidR="00273858" w14:paraId="2EE14B9D" w14:textId="77777777" w:rsidTr="00FC3D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0EF9E2" w14:textId="77777777" w:rsidR="00273858" w:rsidRDefault="00273858"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D952CB8" w14:textId="1182EFF1" w:rsidR="00273858" w:rsidRDefault="00273858" w:rsidP="0049277F">
            <w:pPr>
              <w:pStyle w:val="NormalWeb"/>
              <w:spacing w:before="0" w:beforeAutospacing="0" w:after="120" w:line="360" w:lineRule="auto"/>
              <w:jc w:val="both"/>
            </w:pPr>
            <w:r>
              <w:rPr>
                <w:color w:val="000000"/>
                <w:sz w:val="20"/>
                <w:szCs w:val="20"/>
              </w:rPr>
              <w:t xml:space="preserve">Xuất báo cáo thống kê danh sách mắc bệnh </w:t>
            </w:r>
            <w:r w:rsidR="00F66407">
              <w:rPr>
                <w:color w:val="000000"/>
                <w:sz w:val="20"/>
                <w:szCs w:val="20"/>
              </w:rPr>
              <w:t>truyền</w:t>
            </w:r>
            <w:r>
              <w:rPr>
                <w:color w:val="000000"/>
                <w:sz w:val="20"/>
                <w:szCs w:val="20"/>
              </w:rPr>
              <w:t xml:space="preserve"> nhiễm </w:t>
            </w:r>
          </w:p>
        </w:tc>
      </w:tr>
      <w:tr w:rsidR="00273858" w14:paraId="56F07058" w14:textId="77777777" w:rsidTr="00FC3D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41E856D" w14:textId="77777777" w:rsidR="00273858" w:rsidRDefault="00273858"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1F173B2" w14:textId="43DDCA0F" w:rsidR="00273858" w:rsidRDefault="00273858" w:rsidP="0049277F">
            <w:pPr>
              <w:pStyle w:val="NormalWeb"/>
              <w:spacing w:before="0" w:beforeAutospacing="0" w:after="120" w:line="360" w:lineRule="auto"/>
              <w:jc w:val="both"/>
            </w:pPr>
            <w:r>
              <w:rPr>
                <w:color w:val="000000"/>
                <w:sz w:val="20"/>
                <w:szCs w:val="20"/>
              </w:rPr>
              <w:t xml:space="preserve">Cho phép người dùng tải về file excel danh sách quân nhân mắc bệnh </w:t>
            </w:r>
            <w:r w:rsidR="00F66407">
              <w:rPr>
                <w:color w:val="000000"/>
                <w:sz w:val="20"/>
                <w:szCs w:val="20"/>
              </w:rPr>
              <w:t>truyền</w:t>
            </w:r>
            <w:r>
              <w:rPr>
                <w:color w:val="000000"/>
                <w:sz w:val="20"/>
                <w:szCs w:val="20"/>
              </w:rPr>
              <w:t xml:space="preserve"> nhiễm theo điều kiện tìm kiếm</w:t>
            </w:r>
          </w:p>
        </w:tc>
      </w:tr>
      <w:tr w:rsidR="00273858" w14:paraId="305C3568" w14:textId="77777777" w:rsidTr="00FC3D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12C366" w14:textId="77777777" w:rsidR="00273858" w:rsidRDefault="00273858"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7DEFB52" w14:textId="77777777" w:rsidR="00273858" w:rsidRDefault="00273858" w:rsidP="0049277F">
            <w:pPr>
              <w:pStyle w:val="NormalWeb"/>
              <w:spacing w:before="0" w:beforeAutospacing="0" w:after="120" w:line="360" w:lineRule="auto"/>
              <w:jc w:val="both"/>
            </w:pPr>
            <w:r>
              <w:rPr>
                <w:color w:val="000000"/>
                <w:sz w:val="20"/>
                <w:szCs w:val="20"/>
              </w:rPr>
              <w:t>User quản lý đơn vị</w:t>
            </w:r>
          </w:p>
        </w:tc>
      </w:tr>
      <w:tr w:rsidR="00273858" w14:paraId="08F971AB" w14:textId="77777777" w:rsidTr="00FC3D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C79AE99" w14:textId="77777777" w:rsidR="00273858" w:rsidRDefault="00273858"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2BF8ED" w14:textId="77777777" w:rsidR="00273858" w:rsidRDefault="00273858" w:rsidP="0049277F">
            <w:pPr>
              <w:pStyle w:val="NormalWeb"/>
              <w:spacing w:before="0" w:beforeAutospacing="0" w:after="120" w:line="360" w:lineRule="auto"/>
              <w:jc w:val="both"/>
            </w:pPr>
            <w:r>
              <w:rPr>
                <w:color w:val="000000"/>
                <w:sz w:val="20"/>
                <w:szCs w:val="20"/>
              </w:rPr>
              <w:t>User được phân quyền </w:t>
            </w:r>
          </w:p>
        </w:tc>
      </w:tr>
      <w:tr w:rsidR="00273858" w14:paraId="20022DBB" w14:textId="77777777" w:rsidTr="00FC3D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48A713B" w14:textId="77777777" w:rsidR="00273858" w:rsidRDefault="00273858"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E26C28C" w14:textId="77777777" w:rsidR="00273858" w:rsidRDefault="00273858"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273858" w14:paraId="5A13C3E1" w14:textId="77777777" w:rsidTr="00FC3D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A1339B" w14:textId="77777777" w:rsidR="00273858" w:rsidRDefault="00273858"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457E86" w14:textId="77777777" w:rsidR="00273858" w:rsidRDefault="00273858" w:rsidP="0049277F">
            <w:pPr>
              <w:pStyle w:val="NormalWeb"/>
              <w:spacing w:before="0" w:beforeAutospacing="0" w:after="120" w:line="360" w:lineRule="auto"/>
              <w:jc w:val="both"/>
            </w:pPr>
            <w:r>
              <w:rPr>
                <w:color w:val="000000"/>
                <w:sz w:val="20"/>
                <w:szCs w:val="20"/>
              </w:rPr>
              <w:t>N/A</w:t>
            </w:r>
          </w:p>
        </w:tc>
      </w:tr>
      <w:tr w:rsidR="00273858" w14:paraId="2752E3C4" w14:textId="77777777" w:rsidTr="00FC3D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34E697A" w14:textId="77777777" w:rsidR="00273858" w:rsidRDefault="00273858"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23145E3" w14:textId="77777777" w:rsidR="00273858" w:rsidRDefault="00273858" w:rsidP="0049277F">
            <w:pPr>
              <w:pStyle w:val="NormalWeb"/>
              <w:spacing w:before="0" w:beforeAutospacing="0" w:after="120" w:line="360" w:lineRule="auto"/>
              <w:jc w:val="both"/>
            </w:pPr>
            <w:r>
              <w:rPr>
                <w:color w:val="000000"/>
                <w:sz w:val="20"/>
                <w:szCs w:val="20"/>
              </w:rPr>
              <w:t>N/A</w:t>
            </w:r>
          </w:p>
        </w:tc>
      </w:tr>
    </w:tbl>
    <w:p w14:paraId="31F8A8ED" w14:textId="77777777" w:rsidR="00273858" w:rsidRDefault="00273858" w:rsidP="002D4B5E">
      <w:pPr>
        <w:pStyle w:val="Heading6"/>
      </w:pPr>
      <w:r>
        <w:t xml:space="preserve">Biểu </w:t>
      </w:r>
      <w:r w:rsidRPr="000E1600">
        <w:t>đồ</w:t>
      </w:r>
      <w:r>
        <w:t xml:space="preserve"> luồng xử lý chức năng</w:t>
      </w:r>
    </w:p>
    <w:p w14:paraId="2B7553F5" w14:textId="5448C48F" w:rsidR="00273858" w:rsidRDefault="00AC60A5" w:rsidP="0049277F">
      <w:pPr>
        <w:pStyle w:val="NormalWeb"/>
        <w:spacing w:before="0" w:beforeAutospacing="0" w:after="160" w:line="360" w:lineRule="auto"/>
      </w:pPr>
      <w:r>
        <w:rPr>
          <w:noProof/>
        </w:rPr>
        <w:drawing>
          <wp:inline distT="0" distB="0" distL="0" distR="0" wp14:anchorId="6F6F03ED" wp14:editId="4B465D6C">
            <wp:extent cx="5943600" cy="4114710"/>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114710"/>
                    </a:xfrm>
                    <a:prstGeom prst="rect">
                      <a:avLst/>
                    </a:prstGeom>
                    <a:noFill/>
                    <a:ln>
                      <a:noFill/>
                    </a:ln>
                  </pic:spPr>
                </pic:pic>
              </a:graphicData>
            </a:graphic>
          </wp:inline>
        </w:drawing>
      </w:r>
    </w:p>
    <w:p w14:paraId="4F2298E6" w14:textId="77777777" w:rsidR="00273858" w:rsidRDefault="00273858" w:rsidP="002D4B5E">
      <w:pPr>
        <w:pStyle w:val="Heading6"/>
      </w:pPr>
      <w:r>
        <w:lastRenderedPageBreak/>
        <w:t xml:space="preserve">Mô </w:t>
      </w:r>
      <w:r w:rsidRPr="00ED33B6">
        <w:t>tả</w:t>
      </w:r>
      <w:r>
        <w:t xml:space="preserve">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273858" w14:paraId="56662F13" w14:textId="77777777" w:rsidTr="004476FE">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50808C" w14:textId="77777777" w:rsidR="00273858" w:rsidRDefault="00273858" w:rsidP="0049277F">
            <w:pPr>
              <w:pStyle w:val="NormalWeb"/>
              <w:spacing w:before="0" w:beforeAutospacing="0" w:after="0" w:line="360" w:lineRule="auto"/>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46088A0" w14:textId="77777777" w:rsidR="00273858" w:rsidRDefault="00273858" w:rsidP="0049277F">
            <w:pPr>
              <w:pStyle w:val="NormalWeb"/>
              <w:spacing w:before="0" w:beforeAutospacing="0" w:after="0" w:line="360" w:lineRule="auto"/>
              <w:jc w:val="center"/>
            </w:pPr>
            <w:r>
              <w:rPr>
                <w:b/>
                <w:bCs/>
                <w:color w:val="000000"/>
                <w:sz w:val="20"/>
                <w:szCs w:val="20"/>
              </w:rPr>
              <w:t>Phản ứng của hệ thống</w:t>
            </w:r>
          </w:p>
        </w:tc>
      </w:tr>
      <w:tr w:rsidR="00273858" w14:paraId="4237E8C4" w14:textId="77777777" w:rsidTr="004476FE">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928DAA6" w14:textId="77777777" w:rsidR="00273858" w:rsidRDefault="00273858" w:rsidP="0049277F">
            <w:pPr>
              <w:pStyle w:val="NormalWeb"/>
              <w:spacing w:before="80" w:beforeAutospacing="0" w:after="0" w:line="360" w:lineRule="auto"/>
              <w:jc w:val="both"/>
            </w:pPr>
            <w:r>
              <w:rPr>
                <w:color w:val="000000"/>
              </w:rPr>
              <w:t>1. Nhập điều kiện tìm kiếm → Xuất báo cáo</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58D79E" w14:textId="77777777" w:rsidR="00273858" w:rsidRDefault="00273858" w:rsidP="0049277F">
            <w:pPr>
              <w:pStyle w:val="NormalWeb"/>
              <w:spacing w:before="80" w:beforeAutospacing="0" w:after="0" w:line="360" w:lineRule="auto"/>
              <w:jc w:val="both"/>
            </w:pPr>
            <w:r>
              <w:rPr>
                <w:color w:val="000000"/>
              </w:rPr>
              <w:t>2. Hệ thống trả về file excel báo cáo ở dạng tải xuống</w:t>
            </w:r>
          </w:p>
          <w:p w14:paraId="2E547C8D" w14:textId="3EB06B71" w:rsidR="00273858" w:rsidRDefault="00273858" w:rsidP="0049277F">
            <w:pPr>
              <w:pStyle w:val="NormalWeb"/>
              <w:spacing w:before="80" w:beforeAutospacing="0" w:after="0" w:line="360" w:lineRule="auto"/>
              <w:jc w:val="both"/>
            </w:pPr>
            <w:r>
              <w:rPr>
                <w:color w:val="000000"/>
              </w:rPr>
              <w:t xml:space="preserve">Bản ghi trả về danh sách Các trường thông tin từ file mẫu đưa vào DB (tương tự các trường thông tin ở chức năng </w:t>
            </w:r>
            <w:r w:rsidR="004476FE">
              <w:rPr>
                <w:color w:val="000000"/>
              </w:rPr>
              <w:t>Xem danh sách mắc bệnh truyền</w:t>
            </w:r>
            <w:r>
              <w:rPr>
                <w:color w:val="000000"/>
              </w:rPr>
              <w:t xml:space="preserve"> nhiễm theo đơn vị):</w:t>
            </w:r>
          </w:p>
          <w:p w14:paraId="7A3AF0E1" w14:textId="77777777" w:rsidR="00273858" w:rsidRDefault="00273858" w:rsidP="0049277F">
            <w:pPr>
              <w:spacing w:after="240"/>
            </w:pPr>
          </w:p>
        </w:tc>
      </w:tr>
    </w:tbl>
    <w:p w14:paraId="75E978F2" w14:textId="77777777" w:rsidR="00273858" w:rsidRDefault="00273858" w:rsidP="002D4B5E">
      <w:pPr>
        <w:pStyle w:val="Heading6"/>
      </w:pPr>
      <w:r>
        <w:t>Mô tả dòng sự kiện phụ (Alternative Flow)</w:t>
      </w:r>
    </w:p>
    <w:p w14:paraId="18D1E2A3" w14:textId="77777777" w:rsidR="00273858" w:rsidRPr="00ED33B6" w:rsidRDefault="00273858" w:rsidP="002D4B5E">
      <w:pPr>
        <w:pStyle w:val="Heading6"/>
      </w:pPr>
      <w:r w:rsidRPr="00ED33B6">
        <w:t>Ghi chú</w:t>
      </w:r>
    </w:p>
    <w:p w14:paraId="46F05178" w14:textId="77777777" w:rsidR="00273858" w:rsidRPr="00786558" w:rsidRDefault="00273858" w:rsidP="008B7EB4">
      <w:pPr>
        <w:pStyle w:val="NormalIndent"/>
        <w:rPr>
          <w:highlight w:val="yellow"/>
        </w:rPr>
      </w:pPr>
    </w:p>
    <w:p w14:paraId="24066C1C" w14:textId="77777777" w:rsidR="00273858" w:rsidRPr="00273858" w:rsidRDefault="00273858" w:rsidP="008B7EB4">
      <w:pPr>
        <w:pStyle w:val="NormalIndent"/>
        <w:rPr>
          <w:highlight w:val="yellow"/>
        </w:rPr>
      </w:pPr>
    </w:p>
    <w:p w14:paraId="7B747AFE" w14:textId="622872DB" w:rsidR="00950074" w:rsidRDefault="00950074" w:rsidP="002D4B5E">
      <w:pPr>
        <w:pStyle w:val="Heading4"/>
        <w:rPr>
          <w:highlight w:val="yellow"/>
        </w:rPr>
      </w:pPr>
      <w:r w:rsidRPr="000A4979">
        <w:rPr>
          <w:highlight w:val="yellow"/>
        </w:rPr>
        <w:t>Thống kê tổng hợp số lượng mắc bệnh truyền nhiễm</w:t>
      </w:r>
    </w:p>
    <w:p w14:paraId="70F08B5E" w14:textId="77777777" w:rsidR="00491695" w:rsidRDefault="00491695" w:rsidP="002D4B5E">
      <w:pPr>
        <w:pStyle w:val="Heading5"/>
        <w:rPr>
          <w:snapToGrid/>
          <w:sz w:val="27"/>
        </w:rPr>
      </w:pPr>
      <w:r>
        <w:t xml:space="preserve"> Xem màn </w:t>
      </w:r>
      <w:r w:rsidRPr="00491695">
        <w:t>hình</w:t>
      </w:r>
      <w:r>
        <w:t xml:space="preserve"> thống kê tổng hợp số lượng mắc bệnh truyền nhiễm theo đơn vị</w:t>
      </w:r>
    </w:p>
    <w:p w14:paraId="571F8B76" w14:textId="77777777" w:rsidR="00491695" w:rsidRDefault="00491695"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491695" w14:paraId="429485A2" w14:textId="77777777" w:rsidTr="00F6640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360083"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2BE88D7" w14:textId="77777777" w:rsidR="00491695" w:rsidRDefault="00491695" w:rsidP="0049277F">
            <w:pPr>
              <w:pStyle w:val="NormalWeb"/>
              <w:spacing w:before="0" w:beforeAutospacing="0" w:after="120" w:line="360" w:lineRule="auto"/>
              <w:jc w:val="both"/>
            </w:pPr>
            <w:r>
              <w:rPr>
                <w:color w:val="000000"/>
                <w:sz w:val="20"/>
                <w:szCs w:val="20"/>
              </w:rPr>
              <w:t>Xem màn hình thống kê tổng hợp số lượng mắc bệnh truyền nhiễm theo đơn vị</w:t>
            </w:r>
          </w:p>
        </w:tc>
      </w:tr>
      <w:tr w:rsidR="00491695" w14:paraId="7F4F8CF4" w14:textId="77777777" w:rsidTr="00F6640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D77669"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E67CD4" w14:textId="77777777" w:rsidR="00491695" w:rsidRDefault="00491695" w:rsidP="0049277F">
            <w:pPr>
              <w:pStyle w:val="NormalWeb"/>
              <w:spacing w:before="0" w:beforeAutospacing="0" w:after="120" w:line="360" w:lineRule="auto"/>
              <w:jc w:val="both"/>
            </w:pPr>
            <w:r>
              <w:rPr>
                <w:color w:val="000000"/>
                <w:sz w:val="20"/>
                <w:szCs w:val="20"/>
              </w:rPr>
              <w:t>Cho phép người dùng xem  báo cáo số lượng quân nhân mắc bệnh truyền  nhiễm theo đơn vị</w:t>
            </w:r>
          </w:p>
        </w:tc>
      </w:tr>
      <w:tr w:rsidR="00491695" w14:paraId="02C988D9" w14:textId="77777777" w:rsidTr="00F6640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DF78D5"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2B5785"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2B09EC26" w14:textId="77777777" w:rsidTr="00F6640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93A64E"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5FBE08" w14:textId="77777777" w:rsidR="00491695" w:rsidRDefault="00491695" w:rsidP="0049277F">
            <w:pPr>
              <w:pStyle w:val="NormalWeb"/>
              <w:spacing w:before="0" w:beforeAutospacing="0" w:after="120" w:line="360" w:lineRule="auto"/>
              <w:jc w:val="both"/>
            </w:pPr>
            <w:r>
              <w:rPr>
                <w:color w:val="000000"/>
                <w:sz w:val="20"/>
                <w:szCs w:val="20"/>
              </w:rPr>
              <w:t>Người dùng được phân quyền vào chức năng</w:t>
            </w:r>
          </w:p>
        </w:tc>
      </w:tr>
      <w:tr w:rsidR="00491695" w14:paraId="0E4BBC28" w14:textId="77777777" w:rsidTr="00F6640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6B541B0"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2A5D0E5" w14:textId="77777777" w:rsidR="00491695" w:rsidRDefault="00491695" w:rsidP="0049277F">
            <w:pPr>
              <w:pStyle w:val="NormalWeb"/>
              <w:spacing w:before="0" w:beforeAutospacing="0" w:after="120" w:line="360" w:lineRule="auto"/>
              <w:jc w:val="both"/>
            </w:pPr>
            <w:r>
              <w:rPr>
                <w:color w:val="000000"/>
                <w:sz w:val="20"/>
                <w:szCs w:val="20"/>
              </w:rPr>
              <w:t>Hiển thị màn hình báo cáo thống kê bệnh truyền nhiễm và thông tin tìm kiếm để thống kê, xuất báo cáo</w:t>
            </w:r>
          </w:p>
        </w:tc>
      </w:tr>
      <w:tr w:rsidR="00491695" w14:paraId="00D6D5CD" w14:textId="77777777" w:rsidTr="00F6640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7E11A4"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778284"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5A8E19CE" w14:textId="77777777" w:rsidTr="00F6640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CD4D6C3" w14:textId="77777777" w:rsidR="00491695" w:rsidRDefault="00491695"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C3FE703"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1880EB20" w14:textId="77777777" w:rsidR="00491695" w:rsidRDefault="00491695" w:rsidP="002D4B5E">
      <w:pPr>
        <w:pStyle w:val="Heading6"/>
      </w:pPr>
      <w:r>
        <w:lastRenderedPageBreak/>
        <w:t xml:space="preserve">Biểu </w:t>
      </w:r>
      <w:r w:rsidRPr="00491695">
        <w:t>đồ</w:t>
      </w:r>
      <w:r>
        <w:t xml:space="preserve"> luồng xử lý chức năng</w:t>
      </w:r>
    </w:p>
    <w:p w14:paraId="24C8E4B2" w14:textId="4D54A2CE"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D55535E" wp14:editId="1C1ADB1D">
            <wp:extent cx="5943600" cy="3975100"/>
            <wp:effectExtent l="0" t="0" r="0" b="6350"/>
            <wp:docPr id="74" name="Picture 74" descr="https://lh5.googleusercontent.com/uPsE3a4ih8SPb2MGdbDOylPToChkBZyZplijKmCYrTZFUpQbtkTAidWRYXbN4Gkht3WV-gBaz1gNZWr9bJE41lV-wi8KE-QM_Y0zdFSvN49gq-jPOP9fpigesBwnJiI0akBWlAyGoNu1rBGPrRLynocfMgfBGTlNnD-MvscVVKVQIuTZeTbKyYeaoU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h5.googleusercontent.com/uPsE3a4ih8SPb2MGdbDOylPToChkBZyZplijKmCYrTZFUpQbtkTAidWRYXbN4Gkht3WV-gBaz1gNZWr9bJE41lV-wi8KE-QM_Y0zdFSvN49gq-jPOP9fpigesBwnJiI0akBWlAyGoNu1rBGPrRLynocfMgfBGTlNnD-MvscVVKVQIuTZeTbKyYeaoUv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9FA51BC" w14:textId="77777777" w:rsidR="00491695" w:rsidRDefault="00491695" w:rsidP="002D4B5E">
      <w:pPr>
        <w:pStyle w:val="Heading6"/>
      </w:pPr>
      <w:r w:rsidRPr="00491695">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79"/>
        <w:gridCol w:w="6771"/>
      </w:tblGrid>
      <w:tr w:rsidR="00491695" w14:paraId="01382066" w14:textId="77777777" w:rsidTr="00491695">
        <w:trPr>
          <w:trHeight w:val="530"/>
        </w:trPr>
        <w:tc>
          <w:tcPr>
            <w:tcW w:w="2579"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1E87AB"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6771"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54773F3"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5A80FCA2" w14:textId="77777777" w:rsidTr="00491695">
        <w:tc>
          <w:tcPr>
            <w:tcW w:w="2579"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13FAAD7" w14:textId="77777777" w:rsidR="00491695" w:rsidRDefault="00491695" w:rsidP="0049277F">
            <w:pPr>
              <w:pStyle w:val="NormalWeb"/>
              <w:spacing w:before="80" w:beforeAutospacing="0" w:after="0" w:line="360" w:lineRule="auto"/>
              <w:jc w:val="both"/>
            </w:pPr>
            <w:r>
              <w:rPr>
                <w:color w:val="000000"/>
              </w:rPr>
              <w:t>1. Người dùng đăng nhập chọn Báo cáo-Thống kê → Báo cáo bệnh truyền nhiễm →  thống kê tổng hợp số lượng mắc bệnh truyền nhiễm </w:t>
            </w:r>
          </w:p>
        </w:tc>
        <w:tc>
          <w:tcPr>
            <w:tcW w:w="6771"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289E660" w14:textId="77777777" w:rsidR="00491695" w:rsidRDefault="00491695" w:rsidP="0049277F">
            <w:pPr>
              <w:pStyle w:val="NormalWeb"/>
              <w:spacing w:before="80" w:beforeAutospacing="0" w:after="0" w:line="360" w:lineRule="auto"/>
              <w:jc w:val="both"/>
            </w:pPr>
            <w:r>
              <w:rPr>
                <w:color w:val="000000"/>
              </w:rPr>
              <w:t>2. Hệ thống hiển thị màn hình Thống kê số lượng mắc bệnh truyền nhiễm</w:t>
            </w:r>
          </w:p>
          <w:p w14:paraId="5F57E83C" w14:textId="77777777" w:rsidR="00491695" w:rsidRDefault="00491695" w:rsidP="0049277F">
            <w:pPr>
              <w:pStyle w:val="NormalWeb"/>
              <w:spacing w:before="0" w:beforeAutospacing="0" w:after="120" w:line="360" w:lineRule="auto"/>
              <w:jc w:val="both"/>
            </w:pPr>
            <w:r>
              <w:rPr>
                <w:b/>
                <w:bCs/>
                <w:color w:val="000000"/>
              </w:rPr>
              <w:t>Thông tin thống kê</w:t>
            </w:r>
          </w:p>
          <w:p w14:paraId="4A752D33" w14:textId="77777777" w:rsidR="00491695" w:rsidRDefault="00491695" w:rsidP="0049277F">
            <w:pPr>
              <w:pStyle w:val="NormalWeb"/>
              <w:spacing w:before="80" w:beforeAutospacing="0" w:after="0" w:line="360" w:lineRule="auto"/>
              <w:jc w:val="both"/>
            </w:pPr>
            <w:r>
              <w:rPr>
                <w:color w:val="000000"/>
              </w:rPr>
              <w:t>Các trường thông tin tìm kiếm:</w:t>
            </w:r>
          </w:p>
          <w:p w14:paraId="0C53CA7B"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Đơn vị quản lý</w:t>
            </w:r>
          </w:p>
          <w:p w14:paraId="058B9911"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Nguồn dữ liệu</w:t>
            </w:r>
          </w:p>
          <w:p w14:paraId="577BE67C"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Đối tượng</w:t>
            </w:r>
          </w:p>
          <w:p w14:paraId="4745FD8F"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Cấp bậc</w:t>
            </w:r>
          </w:p>
          <w:p w14:paraId="631D40F9"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Chức vụ</w:t>
            </w:r>
          </w:p>
          <w:p w14:paraId="416C9DDD"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Pr>
                <w:i/>
                <w:iCs/>
                <w:color w:val="000000"/>
              </w:rPr>
              <w:t>Kì báo cáo</w:t>
            </w:r>
          </w:p>
          <w:p w14:paraId="21774B77"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Năm </w:t>
            </w:r>
          </w:p>
          <w:p w14:paraId="0615511C"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Tháng/quý</w:t>
            </w:r>
          </w:p>
          <w:p w14:paraId="3C808BFF" w14:textId="77777777" w:rsidR="00491695"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lastRenderedPageBreak/>
              <w:t>Ngày phát hiện từ ngày</w:t>
            </w:r>
          </w:p>
          <w:p w14:paraId="71ADF116" w14:textId="77777777" w:rsid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491695">
              <w:rPr>
                <w:i/>
                <w:iCs/>
                <w:color w:val="000000"/>
              </w:rPr>
              <w:t>Ngày phát hiện đến ngày</w:t>
            </w:r>
          </w:p>
          <w:p w14:paraId="7D2BD4BC" w14:textId="77777777" w:rsid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7F4FC6">
              <w:rPr>
                <w:i/>
                <w:iCs/>
                <w:color w:val="000000"/>
              </w:rPr>
              <w:t>Chọn nhóm bệnh thống kê</w:t>
            </w:r>
          </w:p>
          <w:p w14:paraId="183E42BD" w14:textId="270EC86D" w:rsidR="00491695" w:rsidRPr="007F4FC6" w:rsidRDefault="00491695" w:rsidP="0049277F">
            <w:pPr>
              <w:pStyle w:val="NormalWeb"/>
              <w:numPr>
                <w:ilvl w:val="0"/>
                <w:numId w:val="142"/>
              </w:numPr>
              <w:spacing w:before="80" w:beforeAutospacing="0" w:after="0" w:line="360" w:lineRule="auto"/>
              <w:jc w:val="both"/>
              <w:textAlignment w:val="baseline"/>
              <w:rPr>
                <w:i/>
                <w:iCs/>
                <w:color w:val="000000"/>
              </w:rPr>
            </w:pPr>
            <w:r w:rsidRPr="007F4FC6">
              <w:rPr>
                <w:i/>
                <w:iCs/>
                <w:color w:val="000000"/>
              </w:rPr>
              <w:t>Chọn bệnh</w:t>
            </w:r>
          </w:p>
          <w:p w14:paraId="27930AB4" w14:textId="77777777" w:rsidR="00491695" w:rsidRDefault="00491695" w:rsidP="0049277F">
            <w:pPr>
              <w:pStyle w:val="NormalWeb"/>
              <w:spacing w:before="80" w:beforeAutospacing="0" w:after="0" w:line="360" w:lineRule="auto"/>
              <w:jc w:val="both"/>
            </w:pPr>
            <w:r>
              <w:rPr>
                <w:b/>
                <w:bCs/>
                <w:color w:val="000000"/>
              </w:rPr>
              <w:t>Báo cáo bệnh truyền nhiễm năm 2020</w:t>
            </w:r>
          </w:p>
          <w:p w14:paraId="4F0E5E27" w14:textId="77777777" w:rsidR="00491695" w:rsidRDefault="00491695" w:rsidP="0049277F">
            <w:pPr>
              <w:pStyle w:val="NormalWeb"/>
              <w:numPr>
                <w:ilvl w:val="0"/>
                <w:numId w:val="143"/>
              </w:numPr>
              <w:spacing w:before="0" w:beforeAutospacing="0" w:after="120" w:line="360" w:lineRule="auto"/>
              <w:jc w:val="both"/>
              <w:textAlignment w:val="baseline"/>
              <w:rPr>
                <w:color w:val="000000"/>
              </w:rPr>
            </w:pPr>
            <w:r>
              <w:rPr>
                <w:color w:val="000000"/>
              </w:rPr>
              <w:t>UI Control: Label</w:t>
            </w:r>
          </w:p>
          <w:p w14:paraId="753ED1EF" w14:textId="77777777" w:rsidR="00491695" w:rsidRDefault="00491695" w:rsidP="0049277F">
            <w:pPr>
              <w:pStyle w:val="NormalWeb"/>
              <w:numPr>
                <w:ilvl w:val="0"/>
                <w:numId w:val="143"/>
              </w:numPr>
              <w:spacing w:before="0" w:beforeAutospacing="0" w:after="120" w:line="360" w:lineRule="auto"/>
              <w:jc w:val="both"/>
              <w:textAlignment w:val="baseline"/>
              <w:rPr>
                <w:color w:val="000000"/>
              </w:rPr>
            </w:pPr>
            <w:r>
              <w:rPr>
                <w:color w:val="000000"/>
              </w:rPr>
              <w:t>Comments: </w:t>
            </w:r>
          </w:p>
          <w:p w14:paraId="0608C0E1" w14:textId="77777777" w:rsidR="00491695"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Pr>
                <w:color w:val="000000"/>
              </w:rPr>
              <w:t>Tiêu đề bảng số lượng đơn vị hiển thị theo mặc định: Báo cáo bệnh truyền nhiễm + năm hiển thị, trong đó năm hiển thị mặc định là năm hiện tại (nếu người dùng chọn năm sẽ hiển thị theo năm đã chọn). </w:t>
            </w:r>
          </w:p>
          <w:p w14:paraId="101EBCCB" w14:textId="77777777" w:rsidR="00F64BA6"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Pr>
                <w:color w:val="000000"/>
              </w:rPr>
              <w:t>Số lượng quân nhân được thống kê từ bảng patients</w:t>
            </w:r>
            <w:r w:rsidR="006E7862">
              <w:rPr>
                <w:color w:val="000000"/>
              </w:rPr>
              <w:t xml:space="preserve"> </w:t>
            </w:r>
            <w:r>
              <w:rPr>
                <w:color w:val="000000"/>
              </w:rPr>
              <w:t>(is_delete = 0, is_active = 1), </w:t>
            </w:r>
          </w:p>
          <w:p w14:paraId="157045B0" w14:textId="5618CA89" w:rsidR="00DC3E2B" w:rsidRPr="00F64BA6"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sidRPr="00F64BA6">
              <w:rPr>
                <w:color w:val="000000"/>
              </w:rPr>
              <w:t xml:space="preserve">Lấy dữ liệu từ các bảng </w:t>
            </w:r>
            <w:r w:rsidR="006E7862" w:rsidRPr="00F64BA6">
              <w:rPr>
                <w:color w:val="000000"/>
              </w:rPr>
              <w:t>(is_active = 1, is_delete = 0)</w:t>
            </w:r>
          </w:p>
          <w:p w14:paraId="37A4881B" w14:textId="77777777" w:rsidR="006E7862" w:rsidRDefault="00DC3E2B"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 xml:space="preserve">medical_records: </w:t>
            </w:r>
            <w:r w:rsidR="00491695">
              <w:rPr>
                <w:color w:val="000000"/>
              </w:rPr>
              <w:t xml:space="preserve"> </w:t>
            </w:r>
            <w:r w:rsidR="006E7862">
              <w:rPr>
                <w:color w:val="000000"/>
              </w:rPr>
              <w:t>Bảng hồ sơ bệnh án</w:t>
            </w:r>
          </w:p>
          <w:p w14:paraId="0C0B64F2" w14:textId="3D125793" w:rsid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medi</w:t>
            </w:r>
            <w:r w:rsidR="006E7862">
              <w:rPr>
                <w:color w:val="000000"/>
              </w:rPr>
              <w:t>cal_records_diagnoses</w:t>
            </w:r>
            <w:r w:rsidR="00C64934">
              <w:rPr>
                <w:color w:val="000000"/>
              </w:rPr>
              <w:t>_discharge</w:t>
            </w:r>
            <w:r w:rsidR="006E7862">
              <w:rPr>
                <w:color w:val="000000"/>
              </w:rPr>
              <w:t xml:space="preserve">: Bảng chẩn đoán bệnh </w:t>
            </w:r>
          </w:p>
          <w:p w14:paraId="38E3CF9C" w14:textId="60255901" w:rsidR="006E7862" w:rsidRP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sidRPr="006E7862">
              <w:rPr>
                <w:color w:val="000000"/>
              </w:rPr>
              <w:t>cat</w:t>
            </w:r>
            <w:r w:rsidR="006E7862" w:rsidRPr="006E7862">
              <w:rPr>
                <w:color w:val="000000"/>
              </w:rPr>
              <w:t xml:space="preserve">s_diseases_groups_details: </w:t>
            </w:r>
            <w:r w:rsidRPr="006E7862">
              <w:rPr>
                <w:color w:val="000000"/>
              </w:rPr>
              <w:t xml:space="preserve"> </w:t>
            </w:r>
            <w:r w:rsidR="006E7862" w:rsidRPr="006E7862">
              <w:rPr>
                <w:color w:val="000000"/>
              </w:rPr>
              <w:t>Bảng</w:t>
            </w:r>
            <w:r w:rsidR="006E7862">
              <w:rPr>
                <w:color w:val="000000"/>
              </w:rPr>
              <w:t xml:space="preserve"> danh mục</w:t>
            </w:r>
            <w:r w:rsidR="006E7862" w:rsidRPr="006E7862">
              <w:rPr>
                <w:color w:val="000000"/>
              </w:rPr>
              <w:t xml:space="preserve"> chi tiết mã bệnh theo nhóm</w:t>
            </w:r>
          </w:p>
          <w:p w14:paraId="1C506E5A" w14:textId="77777777" w:rsidR="006E7862" w:rsidRDefault="006E7862"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 xml:space="preserve">cats_diseases_groups: Bảng danh mục nhóm bệnh </w:t>
            </w:r>
          </w:p>
          <w:p w14:paraId="5243FC6F" w14:textId="1D473BC6" w:rsidR="006E7862" w:rsidRDefault="00491695"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sidRPr="006E7862">
              <w:rPr>
                <w:color w:val="000000"/>
              </w:rPr>
              <w:t>cats_icd10</w:t>
            </w:r>
            <w:r w:rsidR="00F64BA6">
              <w:rPr>
                <w:color w:val="000000"/>
              </w:rPr>
              <w:t>: Bảng danh mục chi tiết bệnh icd</w:t>
            </w:r>
          </w:p>
          <w:p w14:paraId="50CCD560" w14:textId="0857312A" w:rsidR="00E136AB" w:rsidRDefault="00E136AB" w:rsidP="0049277F">
            <w:pPr>
              <w:pStyle w:val="NormalWeb"/>
              <w:numPr>
                <w:ilvl w:val="0"/>
                <w:numId w:val="40"/>
              </w:numPr>
              <w:tabs>
                <w:tab w:val="left" w:pos="1050"/>
              </w:tabs>
              <w:spacing w:before="0" w:beforeAutospacing="0" w:after="0" w:line="360" w:lineRule="auto"/>
              <w:ind w:left="1440"/>
              <w:jc w:val="both"/>
              <w:textAlignment w:val="baseline"/>
              <w:rPr>
                <w:color w:val="000000"/>
              </w:rPr>
            </w:pPr>
            <w:r>
              <w:rPr>
                <w:color w:val="000000"/>
              </w:rPr>
              <w:t>patients_dies: Bảng thông tin bệnh nhân tử vong</w:t>
            </w:r>
          </w:p>
          <w:p w14:paraId="282DBB56" w14:textId="75A4E722" w:rsidR="00491695" w:rsidRPr="006E7862" w:rsidRDefault="00491695" w:rsidP="0049277F">
            <w:pPr>
              <w:pStyle w:val="NormalWeb"/>
              <w:numPr>
                <w:ilvl w:val="0"/>
                <w:numId w:val="151"/>
              </w:numPr>
              <w:tabs>
                <w:tab w:val="left" w:pos="1050"/>
              </w:tabs>
              <w:spacing w:before="0" w:beforeAutospacing="0" w:after="0" w:line="360" w:lineRule="auto"/>
              <w:ind w:left="1080"/>
              <w:jc w:val="both"/>
              <w:textAlignment w:val="baseline"/>
              <w:rPr>
                <w:color w:val="000000"/>
              </w:rPr>
            </w:pPr>
            <w:r w:rsidRPr="006E7862">
              <w:rPr>
                <w:color w:val="000000"/>
              </w:rPr>
              <w:t>Thống kê quân nhân theo đơn vị user quản lý và đơn vị con của nó</w:t>
            </w:r>
          </w:p>
          <w:p w14:paraId="7D788BA2" w14:textId="77777777" w:rsidR="00491695" w:rsidRDefault="00491695" w:rsidP="0049277F">
            <w:pPr>
              <w:pStyle w:val="NormalWeb"/>
              <w:spacing w:before="0" w:beforeAutospacing="0" w:after="120" w:line="360" w:lineRule="auto"/>
              <w:jc w:val="both"/>
            </w:pPr>
            <w:r>
              <w:rPr>
                <w:b/>
                <w:bCs/>
                <w:color w:val="000000"/>
              </w:rPr>
              <w:t>      STT</w:t>
            </w:r>
          </w:p>
          <w:p w14:paraId="1491CB4D" w14:textId="77777777" w:rsidR="00491695" w:rsidRDefault="00491695" w:rsidP="0049277F">
            <w:pPr>
              <w:pStyle w:val="NormalWeb"/>
              <w:numPr>
                <w:ilvl w:val="0"/>
                <w:numId w:val="147"/>
              </w:numPr>
              <w:spacing w:before="0" w:beforeAutospacing="0" w:after="120" w:line="360" w:lineRule="auto"/>
              <w:jc w:val="both"/>
              <w:textAlignment w:val="baseline"/>
              <w:rPr>
                <w:color w:val="000000"/>
              </w:rPr>
            </w:pPr>
            <w:r>
              <w:rPr>
                <w:color w:val="000000"/>
              </w:rPr>
              <w:t>UI Control: Label</w:t>
            </w:r>
          </w:p>
          <w:p w14:paraId="38310FC8" w14:textId="73EE011E" w:rsidR="00491695" w:rsidRDefault="00491695" w:rsidP="0049277F">
            <w:pPr>
              <w:pStyle w:val="NormalWeb"/>
              <w:numPr>
                <w:ilvl w:val="0"/>
                <w:numId w:val="147"/>
              </w:numPr>
              <w:spacing w:before="0" w:beforeAutospacing="0" w:after="120" w:line="360" w:lineRule="auto"/>
              <w:jc w:val="both"/>
              <w:textAlignment w:val="baseline"/>
              <w:rPr>
                <w:b/>
                <w:bCs/>
                <w:color w:val="000000"/>
              </w:rPr>
            </w:pPr>
            <w:r>
              <w:rPr>
                <w:color w:val="000000"/>
              </w:rPr>
              <w:t xml:space="preserve">Comments: STT tăng dần từ trên xuống theo danh sách, sắp xếp theo ngày tạo của </w:t>
            </w:r>
            <w:r w:rsidR="00F01BD5">
              <w:rPr>
                <w:color w:val="000000"/>
              </w:rPr>
              <w:t>quân nhân</w:t>
            </w:r>
          </w:p>
          <w:p w14:paraId="4D373815" w14:textId="77777777" w:rsidR="00491695" w:rsidRDefault="00491695" w:rsidP="0049277F">
            <w:pPr>
              <w:pStyle w:val="NormalWeb"/>
              <w:spacing w:before="0" w:beforeAutospacing="0" w:after="120" w:line="360" w:lineRule="auto"/>
              <w:ind w:left="360"/>
              <w:jc w:val="both"/>
            </w:pPr>
            <w:r>
              <w:rPr>
                <w:b/>
                <w:bCs/>
                <w:color w:val="000000"/>
              </w:rPr>
              <w:t>Đơn vị</w:t>
            </w:r>
          </w:p>
          <w:p w14:paraId="5A6F61F5" w14:textId="20D208F2" w:rsidR="00491695" w:rsidRDefault="00F32BB4" w:rsidP="0049277F">
            <w:pPr>
              <w:pStyle w:val="NormalWeb"/>
              <w:numPr>
                <w:ilvl w:val="0"/>
                <w:numId w:val="146"/>
              </w:numPr>
              <w:spacing w:before="0" w:beforeAutospacing="0" w:after="120" w:line="360" w:lineRule="auto"/>
              <w:jc w:val="both"/>
              <w:textAlignment w:val="baseline"/>
              <w:rPr>
                <w:color w:val="000000"/>
              </w:rPr>
            </w:pPr>
            <w:r>
              <w:rPr>
                <w:color w:val="000000"/>
              </w:rPr>
              <w:t>UI Control: textview</w:t>
            </w:r>
          </w:p>
          <w:p w14:paraId="7E0DD628"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lastRenderedPageBreak/>
              <w:t>Table Name: cats_organization</w:t>
            </w:r>
          </w:p>
          <w:p w14:paraId="73DDBAC8"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t>Column Name: name_vi</w:t>
            </w:r>
          </w:p>
          <w:p w14:paraId="1C538D69" w14:textId="77777777" w:rsidR="00491695" w:rsidRDefault="00491695" w:rsidP="0049277F">
            <w:pPr>
              <w:pStyle w:val="NormalWeb"/>
              <w:numPr>
                <w:ilvl w:val="0"/>
                <w:numId w:val="146"/>
              </w:numPr>
              <w:spacing w:before="0" w:beforeAutospacing="0" w:after="120" w:line="360" w:lineRule="auto"/>
              <w:jc w:val="both"/>
              <w:textAlignment w:val="baseline"/>
              <w:rPr>
                <w:color w:val="000000"/>
              </w:rPr>
            </w:pPr>
            <w:r>
              <w:rPr>
                <w:color w:val="000000"/>
              </w:rPr>
              <w:t>Nullable: yes</w:t>
            </w:r>
          </w:p>
          <w:p w14:paraId="4C64A745" w14:textId="6BB1F313" w:rsidR="00491695" w:rsidRPr="00F32BB4" w:rsidRDefault="00491695" w:rsidP="0049277F">
            <w:pPr>
              <w:pStyle w:val="NormalWeb"/>
              <w:numPr>
                <w:ilvl w:val="0"/>
                <w:numId w:val="146"/>
              </w:numPr>
              <w:spacing w:before="0" w:beforeAutospacing="0" w:after="120" w:line="360" w:lineRule="auto"/>
              <w:jc w:val="both"/>
              <w:textAlignment w:val="baseline"/>
              <w:rPr>
                <w:b/>
                <w:bCs/>
                <w:color w:val="000000"/>
              </w:rPr>
            </w:pPr>
            <w:r>
              <w:rPr>
                <w:color w:val="000000"/>
              </w:rPr>
              <w:t>Comments: Lấy danh sách đơn vị hiển thị là đơn vị user đang quản lý và đơn vị con của nó</w:t>
            </w:r>
          </w:p>
          <w:p w14:paraId="3979654E" w14:textId="4DDDCAEB" w:rsidR="00F32BB4" w:rsidRDefault="00F32BB4" w:rsidP="0049277F">
            <w:pPr>
              <w:pStyle w:val="NormalWeb"/>
              <w:spacing w:before="0" w:beforeAutospacing="0" w:after="120" w:line="360" w:lineRule="auto"/>
              <w:ind w:left="360"/>
              <w:jc w:val="both"/>
            </w:pPr>
            <w:r>
              <w:rPr>
                <w:b/>
                <w:bCs/>
                <w:color w:val="000000"/>
              </w:rPr>
              <w:t>[Tên bệnh truyền nhiễm]</w:t>
            </w:r>
          </w:p>
          <w:p w14:paraId="013043B9" w14:textId="06AD1C02"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UI Control: textview</w:t>
            </w:r>
          </w:p>
          <w:p w14:paraId="33A2B047" w14:textId="1849DE93"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Table Name: cats_icd10</w:t>
            </w:r>
          </w:p>
          <w:p w14:paraId="035163BF" w14:textId="77777777"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Column Name: name_vi</w:t>
            </w:r>
          </w:p>
          <w:p w14:paraId="646C4E18" w14:textId="77777777" w:rsidR="00F32BB4" w:rsidRDefault="00F32BB4" w:rsidP="0049277F">
            <w:pPr>
              <w:pStyle w:val="NormalWeb"/>
              <w:numPr>
                <w:ilvl w:val="0"/>
                <w:numId w:val="148"/>
              </w:numPr>
              <w:spacing w:before="0" w:beforeAutospacing="0" w:after="120" w:line="360" w:lineRule="auto"/>
              <w:ind w:left="720"/>
              <w:jc w:val="both"/>
              <w:textAlignment w:val="baseline"/>
              <w:rPr>
                <w:color w:val="000000"/>
              </w:rPr>
            </w:pPr>
            <w:r>
              <w:rPr>
                <w:color w:val="000000"/>
              </w:rPr>
              <w:t>Nullable: yes</w:t>
            </w:r>
          </w:p>
          <w:p w14:paraId="7716D91D" w14:textId="150BAAAE" w:rsidR="00F32BB4" w:rsidRPr="00E136AB" w:rsidRDefault="00F32BB4" w:rsidP="0049277F">
            <w:pPr>
              <w:pStyle w:val="NormalWeb"/>
              <w:numPr>
                <w:ilvl w:val="0"/>
                <w:numId w:val="148"/>
              </w:numPr>
              <w:tabs>
                <w:tab w:val="left" w:pos="1080"/>
              </w:tabs>
              <w:spacing w:before="0" w:beforeAutospacing="0" w:after="120" w:line="360" w:lineRule="auto"/>
              <w:ind w:left="720"/>
              <w:jc w:val="both"/>
              <w:textAlignment w:val="baseline"/>
              <w:rPr>
                <w:color w:val="000000"/>
              </w:rPr>
            </w:pPr>
            <w:r>
              <w:rPr>
                <w:color w:val="000000"/>
              </w:rPr>
              <w:t>Comments: hiển thị mặc định tất cả các bệnh điều kiện cats_diseases_groups.is_report_infectious = 1   </w:t>
            </w:r>
          </w:p>
          <w:p w14:paraId="4C71EFC3" w14:textId="3B564160" w:rsidR="00491695" w:rsidRDefault="00491695" w:rsidP="0049277F">
            <w:pPr>
              <w:pStyle w:val="NormalWeb"/>
              <w:spacing w:before="0" w:beforeAutospacing="0" w:after="120" w:line="360" w:lineRule="auto"/>
              <w:ind w:left="360"/>
              <w:jc w:val="both"/>
            </w:pPr>
            <w:r>
              <w:rPr>
                <w:b/>
                <w:bCs/>
                <w:color w:val="000000"/>
              </w:rPr>
              <w:t>Tổng cộng</w:t>
            </w:r>
          </w:p>
          <w:p w14:paraId="4A07E2AE" w14:textId="77777777" w:rsidR="00491695" w:rsidRDefault="00491695" w:rsidP="0049277F">
            <w:pPr>
              <w:pStyle w:val="NormalWeb"/>
              <w:numPr>
                <w:ilvl w:val="0"/>
                <w:numId w:val="144"/>
              </w:numPr>
              <w:spacing w:before="0" w:beforeAutospacing="0" w:after="120" w:line="360" w:lineRule="auto"/>
              <w:jc w:val="both"/>
              <w:textAlignment w:val="baseline"/>
              <w:rPr>
                <w:color w:val="000000"/>
              </w:rPr>
            </w:pPr>
            <w:r>
              <w:rPr>
                <w:color w:val="000000"/>
              </w:rPr>
              <w:t>UI Control: Textview</w:t>
            </w:r>
          </w:p>
          <w:p w14:paraId="2B901B0F" w14:textId="77777777" w:rsidR="00491695" w:rsidRDefault="00491695" w:rsidP="0049277F">
            <w:pPr>
              <w:pStyle w:val="NormalWeb"/>
              <w:numPr>
                <w:ilvl w:val="0"/>
                <w:numId w:val="144"/>
              </w:numPr>
              <w:spacing w:before="0" w:beforeAutospacing="0" w:after="120" w:line="360" w:lineRule="auto"/>
              <w:jc w:val="both"/>
              <w:textAlignment w:val="baseline"/>
              <w:rPr>
                <w:color w:val="000000"/>
              </w:rPr>
            </w:pPr>
            <w:r>
              <w:rPr>
                <w:color w:val="000000"/>
              </w:rPr>
              <w:t>Nullable: no</w:t>
            </w:r>
          </w:p>
          <w:p w14:paraId="526ACCDD" w14:textId="585D92AC" w:rsidR="00491695" w:rsidRDefault="00491695" w:rsidP="0049277F">
            <w:pPr>
              <w:pStyle w:val="NormalWeb"/>
              <w:numPr>
                <w:ilvl w:val="0"/>
                <w:numId w:val="144"/>
              </w:numPr>
              <w:spacing w:before="0" w:beforeAutospacing="0" w:after="120" w:line="360" w:lineRule="auto"/>
              <w:jc w:val="both"/>
              <w:textAlignment w:val="baseline"/>
              <w:rPr>
                <w:b/>
                <w:bCs/>
                <w:color w:val="000000"/>
              </w:rPr>
            </w:pPr>
            <w:r>
              <w:rPr>
                <w:color w:val="000000"/>
              </w:rPr>
              <w:t xml:space="preserve">Comments: </w:t>
            </w:r>
            <w:r w:rsidR="00F32BB4">
              <w:rPr>
                <w:color w:val="000000"/>
              </w:rPr>
              <w:t xml:space="preserve">mặc định hiển thị số lượng tất cả bệnh nhân mắc bệnh truyền nhiễm theo đơn vị. </w:t>
            </w:r>
            <w:r>
              <w:rPr>
                <w:color w:val="000000"/>
              </w:rPr>
              <w:t xml:space="preserve">Khi chọn nhóm bệnh hay chọn bệnh, Báo cáo chỉ hiển thị các </w:t>
            </w:r>
            <w:r w:rsidR="002D0F22">
              <w:rPr>
                <w:color w:val="000000"/>
              </w:rPr>
              <w:t>trường: STT, Đơn vị, Tổng cộng (</w:t>
            </w:r>
            <w:r w:rsidR="00E670DE">
              <w:rPr>
                <w:color w:val="000000"/>
              </w:rPr>
              <w:t xml:space="preserve">lấy </w:t>
            </w:r>
            <w:r>
              <w:rPr>
                <w:color w:val="000000"/>
              </w:rPr>
              <w:t>th</w:t>
            </w:r>
            <w:r w:rsidR="002D0F22">
              <w:rPr>
                <w:color w:val="000000"/>
              </w:rPr>
              <w:t>eo nhóm bệnh hoặc bệnh đã chọn)</w:t>
            </w:r>
            <w:r w:rsidR="00AB552E">
              <w:rPr>
                <w:color w:val="000000"/>
              </w:rPr>
              <w:t xml:space="preserve">. </w:t>
            </w:r>
            <w:r>
              <w:rPr>
                <w:color w:val="000000"/>
              </w:rPr>
              <w:t>Tổng số ca mắc bằng tổng số bản ghi xuất hiện trong bảng patients với các điều kiện sau:  </w:t>
            </w:r>
          </w:p>
          <w:p w14:paraId="66421FE3" w14:textId="46B383D2" w:rsidR="00491695" w:rsidRDefault="00491695"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proofErr w:type="gramStart"/>
            <w:r>
              <w:rPr>
                <w:color w:val="000000"/>
              </w:rPr>
              <w:t>patients.patients</w:t>
            </w:r>
            <w:proofErr w:type="gramEnd"/>
            <w:r>
              <w:rPr>
                <w:color w:val="000000"/>
              </w:rPr>
              <w:t>_id = medical_records_</w:t>
            </w:r>
            <w:r w:rsidR="002D0F22">
              <w:rPr>
                <w:color w:val="000000"/>
              </w:rPr>
              <w:t>diagnoses</w:t>
            </w:r>
            <w:r w:rsidR="00C64934">
              <w:rPr>
                <w:color w:val="000000"/>
              </w:rPr>
              <w:t>_discharge</w:t>
            </w:r>
            <w:r w:rsidR="002D0F22">
              <w:rPr>
                <w:color w:val="000000"/>
              </w:rPr>
              <w:t>.patient_id</w:t>
            </w:r>
            <w:r>
              <w:rPr>
                <w:color w:val="000000"/>
              </w:rPr>
              <w:t> </w:t>
            </w:r>
          </w:p>
          <w:p w14:paraId="11CE2CFF" w14:textId="1087A1F3" w:rsidR="00491695" w:rsidRDefault="00C64934"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r>
              <w:rPr>
                <w:color w:val="000000"/>
              </w:rPr>
              <w:t>medical_records_diagnoses_</w:t>
            </w:r>
            <w:proofErr w:type="gramStart"/>
            <w:r>
              <w:rPr>
                <w:color w:val="000000"/>
              </w:rPr>
              <w:t>discharge</w:t>
            </w:r>
            <w:r w:rsidR="00491695">
              <w:rPr>
                <w:color w:val="000000"/>
              </w:rPr>
              <w:t>.diseases</w:t>
            </w:r>
            <w:proofErr w:type="gramEnd"/>
            <w:r w:rsidR="00491695">
              <w:rPr>
                <w:color w:val="000000"/>
              </w:rPr>
              <w:t>_code= cats_diseases_groups_details.diseases_code</w:t>
            </w:r>
          </w:p>
          <w:p w14:paraId="2DA0EAD6" w14:textId="77777777" w:rsidR="00491695" w:rsidRDefault="00491695" w:rsidP="0049277F">
            <w:pPr>
              <w:pStyle w:val="NormalWeb"/>
              <w:numPr>
                <w:ilvl w:val="0"/>
                <w:numId w:val="139"/>
              </w:numPr>
              <w:tabs>
                <w:tab w:val="left" w:pos="1080"/>
              </w:tabs>
              <w:spacing w:before="0" w:beforeAutospacing="0" w:after="0" w:line="360" w:lineRule="auto"/>
              <w:ind w:firstLine="0"/>
              <w:jc w:val="both"/>
              <w:textAlignment w:val="baseline"/>
              <w:rPr>
                <w:color w:val="000000"/>
              </w:rPr>
            </w:pPr>
            <w:r>
              <w:rPr>
                <w:color w:val="000000"/>
              </w:rPr>
              <w:t>cats_diseases_groups_</w:t>
            </w:r>
            <w:proofErr w:type="gramStart"/>
            <w:r>
              <w:rPr>
                <w:color w:val="000000"/>
              </w:rPr>
              <w:t>details.diseases</w:t>
            </w:r>
            <w:proofErr w:type="gramEnd"/>
            <w:r>
              <w:rPr>
                <w:color w:val="000000"/>
              </w:rPr>
              <w:t>_group_id = cats_diseases_groups.diseases_group_id</w:t>
            </w:r>
          </w:p>
          <w:p w14:paraId="115DD010" w14:textId="5DDC1F7D" w:rsidR="00491695" w:rsidRDefault="00491695" w:rsidP="0049277F">
            <w:pPr>
              <w:pStyle w:val="NormalWeb"/>
              <w:numPr>
                <w:ilvl w:val="0"/>
                <w:numId w:val="139"/>
              </w:numPr>
              <w:tabs>
                <w:tab w:val="left" w:pos="1080"/>
              </w:tabs>
              <w:spacing w:before="0" w:beforeAutospacing="0" w:after="120" w:line="360" w:lineRule="auto"/>
              <w:ind w:firstLine="0"/>
              <w:jc w:val="both"/>
              <w:textAlignment w:val="baseline"/>
              <w:rPr>
                <w:color w:val="000000"/>
              </w:rPr>
            </w:pPr>
            <w:r>
              <w:rPr>
                <w:color w:val="000000"/>
              </w:rPr>
              <w:t>cats_diseases_groups.is_report_infectious = 1   </w:t>
            </w:r>
          </w:p>
          <w:p w14:paraId="5703B1C1" w14:textId="77777777" w:rsidR="00491695" w:rsidRDefault="00491695" w:rsidP="0049277F">
            <w:pPr>
              <w:pStyle w:val="NormalWeb"/>
              <w:spacing w:before="0" w:beforeAutospacing="0" w:after="120" w:line="360" w:lineRule="auto"/>
              <w:ind w:left="360"/>
              <w:jc w:val="both"/>
            </w:pPr>
            <w:r>
              <w:rPr>
                <w:b/>
                <w:bCs/>
                <w:color w:val="000000"/>
              </w:rPr>
              <w:lastRenderedPageBreak/>
              <w:t>Mắc</w:t>
            </w:r>
          </w:p>
          <w:p w14:paraId="43C71EF1" w14:textId="77777777"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UI Control: Label</w:t>
            </w:r>
          </w:p>
          <w:p w14:paraId="48FAD79F" w14:textId="000BC26A"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 xml:space="preserve">Table Name: </w:t>
            </w:r>
            <w:r w:rsidR="00C64934">
              <w:rPr>
                <w:color w:val="000000"/>
              </w:rPr>
              <w:t>medical_records_diagnoses_discharge</w:t>
            </w:r>
          </w:p>
          <w:p w14:paraId="5A2EC0F5" w14:textId="77777777" w:rsidR="00491695" w:rsidRDefault="00491695" w:rsidP="0049277F">
            <w:pPr>
              <w:pStyle w:val="NormalWeb"/>
              <w:numPr>
                <w:ilvl w:val="0"/>
                <w:numId w:val="149"/>
              </w:numPr>
              <w:spacing w:before="0" w:beforeAutospacing="0" w:after="120" w:line="360" w:lineRule="auto"/>
              <w:jc w:val="both"/>
              <w:textAlignment w:val="baseline"/>
              <w:rPr>
                <w:color w:val="000000"/>
              </w:rPr>
            </w:pPr>
            <w:r>
              <w:rPr>
                <w:color w:val="000000"/>
              </w:rPr>
              <w:t>Nullable: no</w:t>
            </w:r>
          </w:p>
          <w:p w14:paraId="4EAD5ACF" w14:textId="23AA66FD" w:rsidR="00491695" w:rsidRPr="002D0F22" w:rsidRDefault="00491695" w:rsidP="0049277F">
            <w:pPr>
              <w:pStyle w:val="NormalWeb"/>
              <w:numPr>
                <w:ilvl w:val="0"/>
                <w:numId w:val="149"/>
              </w:numPr>
              <w:spacing w:before="0" w:beforeAutospacing="0" w:after="120" w:line="360" w:lineRule="auto"/>
              <w:jc w:val="both"/>
              <w:textAlignment w:val="baseline"/>
              <w:rPr>
                <w:b/>
                <w:bCs/>
                <w:color w:val="000000"/>
              </w:rPr>
            </w:pPr>
            <w:r>
              <w:rPr>
                <w:color w:val="000000"/>
              </w:rPr>
              <w:t>Comments: Thống kê tổng số bệnh nhân mắc</w:t>
            </w:r>
            <w:r w:rsidR="002D0F22">
              <w:rPr>
                <w:color w:val="000000"/>
              </w:rPr>
              <w:t xml:space="preserve"> bệnh</w:t>
            </w:r>
            <w:r>
              <w:rPr>
                <w:color w:val="000000"/>
              </w:rPr>
              <w:t> </w:t>
            </w:r>
            <w:r w:rsidR="00F64BA6">
              <w:rPr>
                <w:color w:val="000000"/>
              </w:rPr>
              <w:t>được hiển thị hoặc được thống kê</w:t>
            </w:r>
          </w:p>
          <w:p w14:paraId="52E0A150" w14:textId="0B94C886" w:rsidR="002D0F22" w:rsidRPr="002D0F22" w:rsidRDefault="002D0F22" w:rsidP="0049277F">
            <w:pPr>
              <w:pStyle w:val="NormalWeb"/>
              <w:spacing w:before="0" w:beforeAutospacing="0" w:after="120" w:line="360" w:lineRule="auto"/>
              <w:ind w:left="360"/>
              <w:jc w:val="both"/>
              <w:rPr>
                <w:b/>
              </w:rPr>
            </w:pPr>
            <w:r w:rsidRPr="002D0F22">
              <w:rPr>
                <w:b/>
              </w:rPr>
              <w:t>Tử vong</w:t>
            </w:r>
          </w:p>
          <w:p w14:paraId="0E996BF5" w14:textId="77777777"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UI Control: Label</w:t>
            </w:r>
          </w:p>
          <w:p w14:paraId="2ECF4D14" w14:textId="3096C972"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 xml:space="preserve">Table Name: </w:t>
            </w:r>
            <w:r w:rsidR="00F64BA6">
              <w:rPr>
                <w:color w:val="000000"/>
              </w:rPr>
              <w:t>patients_dies</w:t>
            </w:r>
          </w:p>
          <w:p w14:paraId="61CCBF25" w14:textId="77777777" w:rsidR="002D0F22" w:rsidRDefault="002D0F22" w:rsidP="0049277F">
            <w:pPr>
              <w:pStyle w:val="NormalWeb"/>
              <w:numPr>
                <w:ilvl w:val="0"/>
                <w:numId w:val="150"/>
              </w:numPr>
              <w:spacing w:before="0" w:beforeAutospacing="0" w:after="120" w:line="360" w:lineRule="auto"/>
              <w:ind w:left="720"/>
              <w:jc w:val="both"/>
              <w:textAlignment w:val="baseline"/>
              <w:rPr>
                <w:color w:val="000000"/>
              </w:rPr>
            </w:pPr>
            <w:r>
              <w:rPr>
                <w:color w:val="000000"/>
              </w:rPr>
              <w:t>Nullable: no</w:t>
            </w:r>
          </w:p>
          <w:p w14:paraId="0695B07F" w14:textId="2508EC2D" w:rsidR="002D0F22" w:rsidRPr="00F64BA6" w:rsidRDefault="002D0F22" w:rsidP="0049277F">
            <w:pPr>
              <w:pStyle w:val="NormalWeb"/>
              <w:numPr>
                <w:ilvl w:val="0"/>
                <w:numId w:val="150"/>
              </w:numPr>
              <w:spacing w:before="0" w:beforeAutospacing="0" w:after="120" w:line="360" w:lineRule="auto"/>
              <w:ind w:left="720"/>
              <w:jc w:val="both"/>
              <w:textAlignment w:val="baseline"/>
              <w:rPr>
                <w:b/>
                <w:bCs/>
                <w:color w:val="000000"/>
              </w:rPr>
            </w:pPr>
            <w:r>
              <w:rPr>
                <w:color w:val="000000"/>
              </w:rPr>
              <w:t>Comments</w:t>
            </w:r>
            <w:r w:rsidR="00F32BB4">
              <w:rPr>
                <w:color w:val="000000"/>
              </w:rPr>
              <w:t>: Thống kê tổng số bệnh nhân tử vong vì bệnh được thống kê</w:t>
            </w:r>
            <w:r>
              <w:rPr>
                <w:color w:val="000000"/>
              </w:rPr>
              <w:t> </w:t>
            </w:r>
            <w:r w:rsidR="00F64BA6">
              <w:rPr>
                <w:color w:val="000000"/>
              </w:rPr>
              <w:t>với patients_</w:t>
            </w:r>
            <w:proofErr w:type="gramStart"/>
            <w:r w:rsidR="00F64BA6">
              <w:rPr>
                <w:color w:val="000000"/>
              </w:rPr>
              <w:t>dies.disease</w:t>
            </w:r>
            <w:r w:rsidR="00E136AB">
              <w:rPr>
                <w:color w:val="000000"/>
              </w:rPr>
              <w:t>s</w:t>
            </w:r>
            <w:proofErr w:type="gramEnd"/>
            <w:r w:rsidR="00F64BA6">
              <w:rPr>
                <w:color w:val="000000"/>
              </w:rPr>
              <w:t xml:space="preserve">_code = </w:t>
            </w:r>
            <w:r w:rsidR="00C64934">
              <w:rPr>
                <w:color w:val="000000"/>
              </w:rPr>
              <w:t>medical_records_diagnoses_discharge</w:t>
            </w:r>
            <w:r w:rsidR="00E136AB">
              <w:rPr>
                <w:color w:val="000000"/>
              </w:rPr>
              <w:t>.diseases_code</w:t>
            </w:r>
          </w:p>
          <w:p w14:paraId="6B818EF0" w14:textId="77777777" w:rsidR="00491695" w:rsidRDefault="00491695" w:rsidP="0049277F">
            <w:pPr>
              <w:pStyle w:val="NormalWeb"/>
              <w:spacing w:before="0" w:beforeAutospacing="0" w:after="120" w:line="360" w:lineRule="auto"/>
              <w:jc w:val="both"/>
            </w:pPr>
            <w:r>
              <w:rPr>
                <w:b/>
                <w:bCs/>
                <w:color w:val="000000"/>
              </w:rPr>
              <w:t>      Phân trang</w:t>
            </w:r>
            <w:r>
              <w:rPr>
                <w:color w:val="000000"/>
              </w:rPr>
              <w:t>: </w:t>
            </w:r>
          </w:p>
          <w:p w14:paraId="3F663AF0" w14:textId="6C7517BB" w:rsidR="00491695" w:rsidRDefault="00491695" w:rsidP="0049277F">
            <w:pPr>
              <w:pStyle w:val="NormalWeb"/>
              <w:numPr>
                <w:ilvl w:val="0"/>
                <w:numId w:val="57"/>
              </w:numPr>
              <w:spacing w:before="0" w:beforeAutospacing="0" w:after="0" w:line="360" w:lineRule="auto"/>
              <w:jc w:val="both"/>
              <w:textAlignment w:val="baseline"/>
              <w:rPr>
                <w:color w:val="000000"/>
              </w:rPr>
            </w:pPr>
            <w:r>
              <w:rPr>
                <w:color w:val="000000"/>
              </w:rPr>
              <w:t>Phân trang 10 bản ghi/1 trang.  </w:t>
            </w:r>
          </w:p>
          <w:p w14:paraId="4FEFDADC" w14:textId="77777777" w:rsidR="00491695" w:rsidRDefault="00491695" w:rsidP="0049277F">
            <w:pPr>
              <w:pStyle w:val="NormalWeb"/>
              <w:numPr>
                <w:ilvl w:val="0"/>
                <w:numId w:val="145"/>
              </w:numPr>
              <w:spacing w:before="0" w:beforeAutospacing="0" w:after="0" w:line="360" w:lineRule="auto"/>
              <w:jc w:val="both"/>
              <w:textAlignment w:val="baseline"/>
              <w:rPr>
                <w:color w:val="000000"/>
              </w:rPr>
            </w:pPr>
            <w:r>
              <w:rPr>
                <w:color w:val="000000"/>
              </w:rPr>
              <w:t>Hiển thị Label tại mỗi trang khi xem theo mẫu “Hiển thị 1 – 10/Tổng số (number) bản ghi”. </w:t>
            </w:r>
          </w:p>
          <w:p w14:paraId="3FAC0350" w14:textId="77777777" w:rsidR="00491695" w:rsidRDefault="00491695" w:rsidP="0049277F">
            <w:pPr>
              <w:pStyle w:val="NormalWeb"/>
              <w:numPr>
                <w:ilvl w:val="0"/>
                <w:numId w:val="145"/>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4507E24A" w14:textId="77777777" w:rsidR="00491695" w:rsidRDefault="00491695" w:rsidP="0049277F"/>
        </w:tc>
      </w:tr>
      <w:tr w:rsidR="00491695" w14:paraId="01831319" w14:textId="77777777" w:rsidTr="00491695">
        <w:tc>
          <w:tcPr>
            <w:tcW w:w="2579"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68C532" w14:textId="77777777" w:rsidR="00491695" w:rsidRDefault="00491695" w:rsidP="0049277F"/>
        </w:tc>
        <w:tc>
          <w:tcPr>
            <w:tcW w:w="6771"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B61C9AF" w14:textId="77777777" w:rsidR="00491695" w:rsidRDefault="00491695" w:rsidP="0049277F"/>
        </w:tc>
      </w:tr>
    </w:tbl>
    <w:p w14:paraId="1C80555D" w14:textId="77777777" w:rsidR="00491695" w:rsidRDefault="00491695" w:rsidP="002D4B5E">
      <w:pPr>
        <w:pStyle w:val="Heading6"/>
      </w:pPr>
      <w:r>
        <w:t>Mô tả dòng sự kiện phụ (Alternative Flow)</w:t>
      </w:r>
    </w:p>
    <w:p w14:paraId="02579BDE" w14:textId="77777777" w:rsidR="00491695" w:rsidRDefault="00491695" w:rsidP="0049277F">
      <w:pPr>
        <w:pStyle w:val="NormalWeb"/>
        <w:spacing w:before="0" w:beforeAutospacing="0" w:after="160" w:line="360" w:lineRule="auto"/>
      </w:pPr>
      <w:r>
        <w:rPr>
          <w:color w:val="000000"/>
        </w:rPr>
        <w:t>N/A</w:t>
      </w:r>
    </w:p>
    <w:p w14:paraId="760352C6" w14:textId="77777777" w:rsidR="00491695" w:rsidRDefault="00491695" w:rsidP="002D4B5E">
      <w:pPr>
        <w:pStyle w:val="Heading6"/>
      </w:pPr>
      <w:r>
        <w:lastRenderedPageBreak/>
        <w:t>Ghi chú</w:t>
      </w:r>
    </w:p>
    <w:p w14:paraId="788B6430" w14:textId="0EBB786E"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D6BF558" wp14:editId="7FFC57A6">
            <wp:extent cx="5943600" cy="2901950"/>
            <wp:effectExtent l="0" t="0" r="0" b="0"/>
            <wp:docPr id="73" name="Picture 73" descr="https://lh5.googleusercontent.com/Ej_FR3B2mKH54tWM999QzvlRIM5hlFplGdGjvbXrhNOSBRjTeM9RX1utAKhQb_wV0xiOA26Y1VkFSFuGKGBOT-SKfb8lGlGXfwqdkEp9jF6-CoJzMEloSK6Qa9D7n1JWG6Ao4X91W4WDZvHajoez8gNKZLmJN7wGsTS6uZfhdXYBjkM13Z39Jyvz7LRON0QiwGfL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h5.googleusercontent.com/Ej_FR3B2mKH54tWM999QzvlRIM5hlFplGdGjvbXrhNOSBRjTeM9RX1utAKhQb_wV0xiOA26Y1VkFSFuGKGBOT-SKfb8lGlGXfwqdkEp9jF6-CoJzMEloSK6Qa9D7n1JWG6Ao4X91W4WDZvHajoez8gNKZLmJN7wGsTS6uZfhdXYBjkM13Z39Jyvz7LRON0QiwGfLmw"/>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168F6E1D" w14:textId="351E6BD7" w:rsidR="00491695" w:rsidRDefault="00491695" w:rsidP="002D4B5E">
      <w:pPr>
        <w:pStyle w:val="Heading5"/>
      </w:pPr>
      <w:r>
        <w:t xml:space="preserve">Thống kê số lượng mắc bệnh </w:t>
      </w:r>
      <w:r w:rsidR="00F66407">
        <w:t>truyền</w:t>
      </w:r>
      <w:r>
        <w:t xml:space="preserve"> nhiễm theo điều kiện tìm kiếm</w:t>
      </w:r>
    </w:p>
    <w:p w14:paraId="17801EF0" w14:textId="77777777" w:rsidR="00491695" w:rsidRDefault="00491695"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86"/>
        <w:gridCol w:w="7328"/>
      </w:tblGrid>
      <w:tr w:rsidR="00491695" w14:paraId="12C98BEE" w14:textId="77777777" w:rsidTr="0049169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2F8CD8"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3B0207" w14:textId="77777777" w:rsidR="00491695" w:rsidRDefault="00491695" w:rsidP="0049277F">
            <w:pPr>
              <w:pStyle w:val="NormalWeb"/>
              <w:spacing w:before="0" w:beforeAutospacing="0" w:after="120" w:line="360" w:lineRule="auto"/>
              <w:jc w:val="both"/>
            </w:pPr>
            <w:r>
              <w:rPr>
                <w:color w:val="000000"/>
                <w:sz w:val="20"/>
                <w:szCs w:val="20"/>
              </w:rPr>
              <w:t>Cho phép thống kê số lượng mắc bệnh truyền nhiễm</w:t>
            </w:r>
          </w:p>
        </w:tc>
      </w:tr>
      <w:tr w:rsidR="00491695" w14:paraId="7DCE6628" w14:textId="77777777" w:rsidTr="0049169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909E494"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92E7AA" w14:textId="77777777" w:rsidR="00491695" w:rsidRDefault="00491695" w:rsidP="0049277F">
            <w:pPr>
              <w:pStyle w:val="NormalWeb"/>
              <w:spacing w:before="0" w:beforeAutospacing="0" w:after="120" w:line="360" w:lineRule="auto"/>
              <w:jc w:val="both"/>
            </w:pPr>
            <w:r>
              <w:rPr>
                <w:color w:val="000000"/>
                <w:sz w:val="20"/>
                <w:szCs w:val="20"/>
              </w:rPr>
              <w:t>Người dùng được nhập điều kiện tìm kiếm và thống kê số lượng quân nhân mắc bệnh truyền nhiễm</w:t>
            </w:r>
          </w:p>
        </w:tc>
      </w:tr>
      <w:tr w:rsidR="00491695" w14:paraId="6BE5B17C" w14:textId="77777777" w:rsidTr="0049169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32010B"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5EEE39"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2675F0F6" w14:textId="77777777" w:rsidTr="0049169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D6C566"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5FD4DC" w14:textId="77777777" w:rsidR="00491695" w:rsidRDefault="00491695" w:rsidP="0049277F">
            <w:pPr>
              <w:pStyle w:val="NormalWeb"/>
              <w:spacing w:before="0" w:beforeAutospacing="0" w:after="120" w:line="360" w:lineRule="auto"/>
              <w:jc w:val="both"/>
            </w:pPr>
            <w:r>
              <w:rPr>
                <w:color w:val="000000"/>
                <w:sz w:val="20"/>
                <w:szCs w:val="20"/>
              </w:rPr>
              <w:t>Người dùng được phân quyền vào chức năng</w:t>
            </w:r>
          </w:p>
        </w:tc>
      </w:tr>
      <w:tr w:rsidR="00491695" w14:paraId="02F64DCC" w14:textId="77777777" w:rsidTr="0049169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5A9DCB8"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0854008" w14:textId="77777777" w:rsidR="00491695" w:rsidRDefault="00491695" w:rsidP="0049277F">
            <w:pPr>
              <w:pStyle w:val="NormalWeb"/>
              <w:spacing w:before="0" w:beforeAutospacing="0" w:after="120" w:line="360" w:lineRule="auto"/>
              <w:jc w:val="both"/>
            </w:pPr>
            <w:r>
              <w:rPr>
                <w:color w:val="000000"/>
                <w:sz w:val="20"/>
                <w:szCs w:val="20"/>
              </w:rPr>
              <w:t>Hiển thị thống kê số lượng mắc bệnh theo đơn vị theo điều kiện tìm kiếm</w:t>
            </w:r>
          </w:p>
        </w:tc>
      </w:tr>
      <w:tr w:rsidR="00491695" w14:paraId="348B6D2C" w14:textId="77777777" w:rsidTr="0049169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E134B40"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3A9C50"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571D674F" w14:textId="77777777" w:rsidTr="0049169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3E80F18" w14:textId="77777777" w:rsidR="00491695" w:rsidRDefault="00491695"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897EAF4"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1E112548" w14:textId="77777777" w:rsidR="00491695" w:rsidRDefault="00491695" w:rsidP="002D4B5E">
      <w:pPr>
        <w:pStyle w:val="Heading6"/>
      </w:pPr>
      <w:r>
        <w:lastRenderedPageBreak/>
        <w:t>Biểu đồ luồng xử lý chức năng</w:t>
      </w:r>
    </w:p>
    <w:p w14:paraId="12CFFDFF" w14:textId="5AA4CEE4"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1B013A6" wp14:editId="561ABBD5">
            <wp:extent cx="5943600" cy="4076700"/>
            <wp:effectExtent l="0" t="0" r="0" b="0"/>
            <wp:docPr id="72" name="Picture 72" descr="https://lh3.googleusercontent.com/fK26inkHUfVwu7veMsHGu8HwLmsLWEwiZY94acNGpr-lQuKbXzOTBTtwgNFJcPTO3y4fXir30wjuDAAeHaTfQ4E_gQ7WX3VcE5h2Z73-g5sHW3663H5pIAA5QsLBqmy-1LloqZlEULsGJpuVO6RT7J4t1os5Da1fspFNfhrAhYSvj445jNw5zBnvob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lh3.googleusercontent.com/fK26inkHUfVwu7veMsHGu8HwLmsLWEwiZY94acNGpr-lQuKbXzOTBTtwgNFJcPTO3y4fXir30wjuDAAeHaTfQ4E_gQ7WX3VcE5h2Z73-g5sHW3663H5pIAA5QsLBqmy-1LloqZlEULsGJpuVO6RT7J4t1os5Da1fspFNfhrAhYSvj445jNw5zBnvobW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504FD403" w14:textId="77777777" w:rsidR="00491695" w:rsidRDefault="00491695" w:rsidP="002D4B5E">
      <w:pPr>
        <w:pStyle w:val="Heading6"/>
      </w:pPr>
      <w:r>
        <w:t>Mô tả dòng sự kiện chính (Basic Flow)</w:t>
      </w:r>
    </w:p>
    <w:p w14:paraId="21854FA8" w14:textId="77777777" w:rsidR="00491695" w:rsidRDefault="00491695" w:rsidP="0049277F"/>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491695" w14:paraId="491A6CCD" w14:textId="77777777" w:rsidTr="00E136A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4DAE56"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925C599"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68E24376" w14:textId="77777777" w:rsidTr="00E136A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5CCD5BC" w14:textId="77777777" w:rsidR="00491695" w:rsidRDefault="00491695" w:rsidP="0049277F">
            <w:pPr>
              <w:pStyle w:val="NormalWeb"/>
              <w:spacing w:before="80" w:beforeAutospacing="0" w:after="0" w:line="360" w:lineRule="auto"/>
              <w:jc w:val="both"/>
            </w:pPr>
            <w:r>
              <w:rPr>
                <w:color w:val="000000"/>
              </w:rPr>
              <w:t>1. Nhập điều kiện tìm kiếm và bấm thống kê</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E3037EE" w14:textId="7E2C3CC3" w:rsidR="00491695" w:rsidRDefault="00491695" w:rsidP="0049277F">
            <w:pPr>
              <w:pStyle w:val="NormalWeb"/>
              <w:spacing w:before="80" w:beforeAutospacing="0" w:after="0" w:line="360" w:lineRule="auto"/>
              <w:jc w:val="both"/>
            </w:pPr>
            <w:r>
              <w:rPr>
                <w:color w:val="000000"/>
              </w:rPr>
              <w:t xml:space="preserve">2. Hiển thị bảng thống kê số lượng bệnh </w:t>
            </w:r>
            <w:r w:rsidR="00F66407">
              <w:rPr>
                <w:color w:val="000000"/>
              </w:rPr>
              <w:t>truyền</w:t>
            </w:r>
            <w:r>
              <w:rPr>
                <w:color w:val="000000"/>
              </w:rPr>
              <w:t xml:space="preserve"> nhiễm</w:t>
            </w:r>
          </w:p>
          <w:p w14:paraId="4ADE8CDD" w14:textId="77777777" w:rsidR="00491695" w:rsidRDefault="00491695" w:rsidP="0049277F">
            <w:pPr>
              <w:pStyle w:val="NormalWeb"/>
              <w:spacing w:before="0" w:beforeAutospacing="0" w:after="120" w:line="360" w:lineRule="auto"/>
              <w:jc w:val="both"/>
            </w:pPr>
            <w:r>
              <w:rPr>
                <w:b/>
                <w:bCs/>
                <w:color w:val="000000"/>
              </w:rPr>
              <w:t>Thông tin tìm kiếm: Label</w:t>
            </w:r>
          </w:p>
          <w:p w14:paraId="56CEC73C" w14:textId="77777777" w:rsidR="00491695" w:rsidRDefault="00491695" w:rsidP="0049277F">
            <w:pPr>
              <w:pStyle w:val="NormalWeb"/>
              <w:spacing w:before="80" w:beforeAutospacing="0" w:after="0" w:line="360" w:lineRule="auto"/>
              <w:jc w:val="both"/>
            </w:pPr>
            <w:r>
              <w:rPr>
                <w:b/>
                <w:bCs/>
                <w:color w:val="000000"/>
              </w:rPr>
              <w:t>Tìm kiếm: Button</w:t>
            </w:r>
          </w:p>
          <w:p w14:paraId="55BE378A" w14:textId="77777777" w:rsidR="00491695" w:rsidRDefault="00491695" w:rsidP="0049277F">
            <w:pPr>
              <w:pStyle w:val="NormalWeb"/>
              <w:spacing w:before="80" w:beforeAutospacing="0" w:after="0" w:line="360" w:lineRule="auto"/>
              <w:jc w:val="both"/>
            </w:pPr>
            <w:r>
              <w:rPr>
                <w:color w:val="000000"/>
              </w:rPr>
              <w:t>Comment: </w:t>
            </w:r>
          </w:p>
          <w:p w14:paraId="7D6594CD" w14:textId="2005A34D" w:rsidR="00491695" w:rsidRDefault="00491695" w:rsidP="0049277F">
            <w:pPr>
              <w:pStyle w:val="NormalWeb"/>
              <w:numPr>
                <w:ilvl w:val="0"/>
                <w:numId w:val="152"/>
              </w:numPr>
              <w:spacing w:before="80" w:beforeAutospacing="0" w:after="0" w:line="360" w:lineRule="auto"/>
              <w:jc w:val="both"/>
              <w:textAlignment w:val="baseline"/>
              <w:rPr>
                <w:color w:val="000000"/>
              </w:rPr>
            </w:pPr>
            <w:r>
              <w:rPr>
                <w:color w:val="000000"/>
              </w:rPr>
              <w:t xml:space="preserve">Danh sách kết quả tìm kiếm hiển thị mặc định theo báo cáo số lượng mắc bệnh </w:t>
            </w:r>
            <w:r w:rsidR="00F66407">
              <w:rPr>
                <w:color w:val="000000"/>
              </w:rPr>
              <w:t>truyền</w:t>
            </w:r>
            <w:r>
              <w:rPr>
                <w:color w:val="000000"/>
              </w:rPr>
              <w:t xml:space="preserve"> nhiễm. Chỉ thống kê trong đơn vị user quản lý và đơn vị con của nó </w:t>
            </w:r>
          </w:p>
          <w:p w14:paraId="3D0A7D5A" w14:textId="13707B9E" w:rsidR="00491695" w:rsidRDefault="00491695" w:rsidP="0049277F">
            <w:pPr>
              <w:pStyle w:val="NormalWeb"/>
              <w:numPr>
                <w:ilvl w:val="0"/>
                <w:numId w:val="152"/>
              </w:numPr>
              <w:spacing w:before="0" w:beforeAutospacing="0" w:after="0" w:line="360" w:lineRule="auto"/>
              <w:jc w:val="both"/>
              <w:textAlignment w:val="baseline"/>
              <w:rPr>
                <w:color w:val="000000"/>
              </w:rPr>
            </w:pPr>
            <w:r>
              <w:rPr>
                <w:color w:val="000000"/>
              </w:rPr>
              <w:t>Điều kiện thống kê:</w:t>
            </w:r>
            <w:r w:rsidR="009257DC">
              <w:rPr>
                <w:color w:val="000000"/>
              </w:rPr>
              <w:t xml:space="preserve"> medical_</w:t>
            </w:r>
            <w:proofErr w:type="gramStart"/>
            <w:r w:rsidR="009257DC">
              <w:rPr>
                <w:color w:val="000000"/>
              </w:rPr>
              <w:t>records.patient</w:t>
            </w:r>
            <w:proofErr w:type="gramEnd"/>
            <w:r w:rsidR="009257DC">
              <w:rPr>
                <w:color w:val="000000"/>
              </w:rPr>
              <w:t xml:space="preserve">_id =  </w:t>
            </w:r>
            <w:r>
              <w:rPr>
                <w:color w:val="000000"/>
              </w:rPr>
              <w:t xml:space="preserve"> </w:t>
            </w:r>
            <w:r w:rsidR="00C64934">
              <w:rPr>
                <w:color w:val="000000"/>
              </w:rPr>
              <w:t>medical_records_diagnoses_discharge</w:t>
            </w:r>
            <w:r>
              <w:rPr>
                <w:color w:val="000000"/>
              </w:rPr>
              <w:t>.patient_id = medical_records.patient_id </w:t>
            </w:r>
          </w:p>
          <w:p w14:paraId="5677A95B" w14:textId="77777777" w:rsidR="00491695" w:rsidRDefault="00491695" w:rsidP="0049277F">
            <w:pPr>
              <w:pStyle w:val="NormalWeb"/>
              <w:spacing w:before="80" w:beforeAutospacing="0" w:after="0" w:line="360" w:lineRule="auto"/>
              <w:jc w:val="both"/>
            </w:pPr>
            <w:r>
              <w:rPr>
                <w:color w:val="000000"/>
                <w:u w:val="single"/>
              </w:rPr>
              <w:t>Các trường thông tin nhập để thống kê </w:t>
            </w:r>
          </w:p>
          <w:p w14:paraId="47A8E2B9" w14:textId="77777777" w:rsidR="00491695" w:rsidRDefault="00491695" w:rsidP="0049277F">
            <w:pPr>
              <w:pStyle w:val="NormalWeb"/>
              <w:spacing w:before="80" w:beforeAutospacing="0" w:after="0" w:line="360" w:lineRule="auto"/>
              <w:jc w:val="both"/>
            </w:pPr>
            <w:r>
              <w:rPr>
                <w:i/>
                <w:iCs/>
                <w:color w:val="000000"/>
              </w:rPr>
              <w:lastRenderedPageBreak/>
              <w:t xml:space="preserve">Đơn vị quản lý: </w:t>
            </w:r>
            <w:r>
              <w:rPr>
                <w:color w:val="000000"/>
              </w:rPr>
              <w:t>Searchbox, String (150)</w:t>
            </w:r>
          </w:p>
          <w:p w14:paraId="350EA4CE" w14:textId="77777777" w:rsidR="00491695" w:rsidRDefault="00491695" w:rsidP="0049277F">
            <w:pPr>
              <w:pStyle w:val="NormalWeb"/>
              <w:numPr>
                <w:ilvl w:val="0"/>
                <w:numId w:val="153"/>
              </w:numPr>
              <w:spacing w:before="80" w:beforeAutospacing="0" w:after="0" w:line="360" w:lineRule="auto"/>
              <w:jc w:val="both"/>
              <w:textAlignment w:val="baseline"/>
              <w:rPr>
                <w:color w:val="000000"/>
              </w:rPr>
            </w:pPr>
            <w:r>
              <w:rPr>
                <w:color w:val="000000"/>
              </w:rPr>
              <w:t xml:space="preserve">Comment: Lấy dữ liệu hiển thị từ </w:t>
            </w:r>
            <w:proofErr w:type="gramStart"/>
            <w:r>
              <w:rPr>
                <w:color w:val="000000"/>
              </w:rPr>
              <w:t>bảng  cats</w:t>
            </w:r>
            <w:proofErr w:type="gramEnd"/>
            <w:r>
              <w:rPr>
                <w:color w:val="000000"/>
              </w:rPr>
              <w:t xml:space="preserve">_organizations theo đơn vị user  quản lý và các đơn vị con của nó.  Hiển thị mặc định Tất cả. Thống kê theo </w:t>
            </w:r>
            <w:proofErr w:type="gramStart"/>
            <w:r>
              <w:rPr>
                <w:b/>
                <w:bCs/>
                <w:color w:val="000000"/>
              </w:rPr>
              <w:t>patients.organization</w:t>
            </w:r>
            <w:proofErr w:type="gramEnd"/>
            <w:r>
              <w:rPr>
                <w:b/>
                <w:bCs/>
                <w:color w:val="000000"/>
              </w:rPr>
              <w:t>_id</w:t>
            </w:r>
            <w:r>
              <w:rPr>
                <w:rStyle w:val="apple-tab-span"/>
                <w:b/>
                <w:bCs/>
                <w:color w:val="000000"/>
              </w:rPr>
              <w:tab/>
            </w:r>
          </w:p>
          <w:p w14:paraId="0DD54543" w14:textId="77777777" w:rsidR="00491695" w:rsidRDefault="00491695" w:rsidP="0049277F">
            <w:pPr>
              <w:pStyle w:val="NormalWeb"/>
              <w:spacing w:before="80" w:beforeAutospacing="0" w:after="160" w:line="360" w:lineRule="auto"/>
              <w:jc w:val="both"/>
            </w:pPr>
            <w:r>
              <w:rPr>
                <w:i/>
                <w:iCs/>
                <w:color w:val="000000"/>
              </w:rPr>
              <w:t xml:space="preserve">Nguồn dữ liệu:  </w:t>
            </w:r>
            <w:r>
              <w:rPr>
                <w:color w:val="000000"/>
              </w:rPr>
              <w:t>Combobox, String (150)</w:t>
            </w:r>
          </w:p>
          <w:p w14:paraId="49CEC753" w14:textId="77777777" w:rsidR="00491695" w:rsidRDefault="00491695" w:rsidP="0049277F">
            <w:pPr>
              <w:pStyle w:val="NormalWeb"/>
              <w:numPr>
                <w:ilvl w:val="0"/>
                <w:numId w:val="154"/>
              </w:numPr>
              <w:spacing w:before="80" w:beforeAutospacing="0" w:after="0" w:line="360" w:lineRule="auto"/>
              <w:jc w:val="both"/>
              <w:textAlignment w:val="baseline"/>
              <w:rPr>
                <w:color w:val="000000"/>
              </w:rPr>
            </w:pPr>
            <w:r>
              <w:rPr>
                <w:color w:val="000000"/>
              </w:rPr>
              <w:t>Comment: Thống kê theo</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1CC18688" w14:textId="77777777" w:rsidR="00491695" w:rsidRDefault="00491695" w:rsidP="0049277F">
            <w:pPr>
              <w:pStyle w:val="NormalWeb"/>
              <w:spacing w:before="80" w:beforeAutospacing="0" w:after="0" w:line="360" w:lineRule="auto"/>
              <w:jc w:val="both"/>
            </w:pPr>
            <w:r>
              <w:rPr>
                <w:i/>
                <w:iCs/>
                <w:color w:val="000000"/>
              </w:rPr>
              <w:t xml:space="preserve">Đối tượng:  </w:t>
            </w:r>
            <w:r>
              <w:rPr>
                <w:color w:val="000000"/>
              </w:rPr>
              <w:t>Combobox, String (150)</w:t>
            </w:r>
          </w:p>
          <w:p w14:paraId="4752DEE8" w14:textId="77777777" w:rsidR="00491695" w:rsidRDefault="00491695" w:rsidP="0049277F">
            <w:pPr>
              <w:pStyle w:val="NormalWeb"/>
              <w:numPr>
                <w:ilvl w:val="0"/>
                <w:numId w:val="155"/>
              </w:numPr>
              <w:spacing w:before="80" w:beforeAutospacing="0" w:after="0" w:line="360" w:lineRule="auto"/>
              <w:jc w:val="both"/>
              <w:textAlignment w:val="baseline"/>
              <w:rPr>
                <w:color w:val="000000"/>
              </w:rPr>
            </w:pPr>
            <w:r>
              <w:rPr>
                <w:color w:val="000000"/>
              </w:rPr>
              <w:t xml:space="preserve">Comment: Lấy dữ liệu hiển thị từ bảng cats_military_object (code_vi, name_vi). Chọn tất cả sẽ hiển thị tất cả. Hiển thị mặc định Tất cả đối tượng. Thống kê theo </w:t>
            </w:r>
            <w:proofErr w:type="gramStart"/>
            <w:r>
              <w:rPr>
                <w:b/>
                <w:bCs/>
                <w:color w:val="000000"/>
              </w:rPr>
              <w:t>patients.military</w:t>
            </w:r>
            <w:proofErr w:type="gramEnd"/>
            <w:r>
              <w:rPr>
                <w:b/>
                <w:bCs/>
                <w:color w:val="000000"/>
              </w:rPr>
              <w:t>_object_id</w:t>
            </w:r>
            <w:r>
              <w:rPr>
                <w:color w:val="000000"/>
              </w:rPr>
              <w:t> </w:t>
            </w:r>
          </w:p>
          <w:p w14:paraId="513E3968" w14:textId="77777777" w:rsidR="00491695" w:rsidRDefault="00491695" w:rsidP="0049277F">
            <w:pPr>
              <w:pStyle w:val="NormalWeb"/>
              <w:spacing w:before="80" w:beforeAutospacing="0" w:after="0" w:line="360" w:lineRule="auto"/>
              <w:jc w:val="both"/>
            </w:pPr>
            <w:r>
              <w:rPr>
                <w:color w:val="000000"/>
              </w:rPr>
              <w:t> </w:t>
            </w:r>
            <w:r>
              <w:rPr>
                <w:i/>
                <w:iCs/>
                <w:color w:val="000000"/>
              </w:rPr>
              <w:t xml:space="preserve">Cấp bậc: </w:t>
            </w:r>
            <w:r>
              <w:rPr>
                <w:color w:val="000000"/>
              </w:rPr>
              <w:t>Combobox, String (150)</w:t>
            </w:r>
          </w:p>
          <w:p w14:paraId="5B2D1D6D" w14:textId="77777777" w:rsidR="00491695" w:rsidRDefault="00491695" w:rsidP="0049277F">
            <w:pPr>
              <w:pStyle w:val="NormalWeb"/>
              <w:numPr>
                <w:ilvl w:val="0"/>
                <w:numId w:val="156"/>
              </w:numPr>
              <w:spacing w:before="80" w:beforeAutospacing="0" w:after="0" w:line="360" w:lineRule="auto"/>
              <w:jc w:val="both"/>
              <w:textAlignment w:val="baseline"/>
              <w:rPr>
                <w:color w:val="000000"/>
              </w:rPr>
            </w:pPr>
            <w:r>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Pr>
                <w:b/>
                <w:bCs/>
                <w:color w:val="000000"/>
              </w:rPr>
              <w:t>patients.military</w:t>
            </w:r>
            <w:proofErr w:type="gramEnd"/>
            <w:r>
              <w:rPr>
                <w:b/>
                <w:bCs/>
                <w:color w:val="000000"/>
              </w:rPr>
              <w:t>_level_id</w:t>
            </w:r>
          </w:p>
          <w:p w14:paraId="6CCEC5D9" w14:textId="77777777" w:rsidR="00491695" w:rsidRDefault="00491695" w:rsidP="0049277F">
            <w:pPr>
              <w:pStyle w:val="NormalWeb"/>
              <w:spacing w:before="80" w:beforeAutospacing="0" w:after="160" w:line="360" w:lineRule="auto"/>
              <w:jc w:val="both"/>
            </w:pPr>
            <w:r>
              <w:rPr>
                <w:i/>
                <w:iCs/>
                <w:color w:val="000000"/>
              </w:rPr>
              <w:t xml:space="preserve">Chức vụ:  </w:t>
            </w:r>
            <w:r>
              <w:rPr>
                <w:color w:val="000000"/>
              </w:rPr>
              <w:t>Combobox, String (150)</w:t>
            </w:r>
          </w:p>
          <w:p w14:paraId="5388FB36" w14:textId="77777777" w:rsidR="00491695" w:rsidRDefault="00491695" w:rsidP="0049277F">
            <w:pPr>
              <w:pStyle w:val="NormalWeb"/>
              <w:numPr>
                <w:ilvl w:val="0"/>
                <w:numId w:val="157"/>
              </w:numPr>
              <w:spacing w:before="80" w:beforeAutospacing="0" w:after="0" w:line="360" w:lineRule="auto"/>
              <w:jc w:val="both"/>
              <w:textAlignment w:val="baseline"/>
              <w:rPr>
                <w:color w:val="000000"/>
              </w:rPr>
            </w:pPr>
            <w:r>
              <w:rPr>
                <w:color w:val="000000"/>
              </w:rPr>
              <w:t>Comment: lấy dữ liệu hiển thị từ bảng cats_military_position (code_vi, name_vi). Chọn tất cả sẽ hiển thị tất cả. Hiển thị mặc định Tất cả. Thống kê theo</w:t>
            </w:r>
            <w:r>
              <w:rPr>
                <w:b/>
                <w:bCs/>
                <w:color w:val="000000"/>
              </w:rPr>
              <w:t xml:space="preserve"> </w:t>
            </w:r>
            <w:proofErr w:type="gramStart"/>
            <w:r>
              <w:rPr>
                <w:b/>
                <w:bCs/>
                <w:color w:val="000000"/>
              </w:rPr>
              <w:t>patients.military</w:t>
            </w:r>
            <w:proofErr w:type="gramEnd"/>
            <w:r>
              <w:rPr>
                <w:b/>
                <w:bCs/>
                <w:color w:val="000000"/>
              </w:rPr>
              <w:t>_position_id</w:t>
            </w:r>
          </w:p>
          <w:p w14:paraId="491A1751" w14:textId="77777777" w:rsidR="00491695" w:rsidRDefault="00491695" w:rsidP="0049277F">
            <w:pPr>
              <w:pStyle w:val="NormalWeb"/>
              <w:spacing w:before="80" w:beforeAutospacing="0" w:after="0" w:line="360" w:lineRule="auto"/>
              <w:jc w:val="both"/>
            </w:pPr>
            <w:r>
              <w:rPr>
                <w:i/>
                <w:iCs/>
                <w:color w:val="000000"/>
              </w:rPr>
              <w:t>Kỳ báo cáo: </w:t>
            </w:r>
          </w:p>
          <w:p w14:paraId="08FD49F5" w14:textId="77777777" w:rsidR="00491695" w:rsidRDefault="00491695" w:rsidP="0049277F">
            <w:pPr>
              <w:pStyle w:val="NormalWeb"/>
              <w:numPr>
                <w:ilvl w:val="0"/>
                <w:numId w:val="158"/>
              </w:numPr>
              <w:spacing w:before="80" w:beforeAutospacing="0" w:after="0" w:line="360" w:lineRule="auto"/>
              <w:jc w:val="both"/>
              <w:textAlignment w:val="baseline"/>
              <w:rPr>
                <w:color w:val="000000"/>
              </w:rPr>
            </w:pPr>
            <w:r>
              <w:rPr>
                <w:color w:val="000000"/>
              </w:rPr>
              <w:t>UI control: Combobox</w:t>
            </w:r>
          </w:p>
          <w:p w14:paraId="780AF313" w14:textId="77777777" w:rsidR="00491695" w:rsidRDefault="00491695" w:rsidP="0049277F">
            <w:pPr>
              <w:pStyle w:val="NormalWeb"/>
              <w:numPr>
                <w:ilvl w:val="0"/>
                <w:numId w:val="158"/>
              </w:numPr>
              <w:spacing w:before="0" w:beforeAutospacing="0" w:after="0" w:line="360" w:lineRule="auto"/>
              <w:jc w:val="both"/>
              <w:textAlignment w:val="baseline"/>
              <w:rPr>
                <w:color w:val="000000"/>
              </w:rPr>
            </w:pPr>
            <w:r>
              <w:rPr>
                <w:color w:val="000000"/>
              </w:rPr>
              <w:t>Default: năm</w:t>
            </w:r>
          </w:p>
          <w:p w14:paraId="571C0D26" w14:textId="77777777" w:rsidR="00491695" w:rsidRDefault="00491695" w:rsidP="0049277F">
            <w:pPr>
              <w:pStyle w:val="NormalWeb"/>
              <w:numPr>
                <w:ilvl w:val="0"/>
                <w:numId w:val="158"/>
              </w:numPr>
              <w:spacing w:before="0" w:beforeAutospacing="0" w:after="0" w:line="360" w:lineRule="auto"/>
              <w:jc w:val="both"/>
              <w:textAlignment w:val="baseline"/>
              <w:rPr>
                <w:color w:val="000000"/>
              </w:rPr>
            </w:pPr>
            <w:r>
              <w:rPr>
                <w:color w:val="000000"/>
              </w:rPr>
              <w:t>Comment: Chọn kỳ báo cáo theo thời gian</w:t>
            </w:r>
          </w:p>
          <w:p w14:paraId="6A313E59"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Theo thời gian</w:t>
            </w:r>
          </w:p>
          <w:p w14:paraId="7E31CA79"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Tháng</w:t>
            </w:r>
          </w:p>
          <w:p w14:paraId="5731849C"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Quý</w:t>
            </w:r>
          </w:p>
          <w:p w14:paraId="21B929DE"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lastRenderedPageBreak/>
              <w:t>Năm</w:t>
            </w:r>
          </w:p>
          <w:p w14:paraId="5787F147" w14:textId="77777777" w:rsidR="00491695" w:rsidRDefault="00491695" w:rsidP="0049277F">
            <w:pPr>
              <w:pStyle w:val="NormalWeb"/>
              <w:numPr>
                <w:ilvl w:val="0"/>
                <w:numId w:val="140"/>
              </w:numPr>
              <w:spacing w:before="0" w:beforeAutospacing="0" w:after="0" w:line="360" w:lineRule="auto"/>
              <w:ind w:left="1440" w:firstLine="0"/>
              <w:jc w:val="both"/>
              <w:textAlignment w:val="baseline"/>
              <w:rPr>
                <w:color w:val="000000"/>
              </w:rPr>
            </w:pPr>
            <w:r>
              <w:rPr>
                <w:color w:val="000000"/>
              </w:rPr>
              <w:t>Không xác định</w:t>
            </w:r>
          </w:p>
          <w:p w14:paraId="15402383" w14:textId="77777777" w:rsidR="00491695" w:rsidRDefault="00491695" w:rsidP="0049277F">
            <w:pPr>
              <w:pStyle w:val="NormalWeb"/>
              <w:spacing w:before="80" w:beforeAutospacing="0" w:after="0" w:line="360" w:lineRule="auto"/>
              <w:jc w:val="both"/>
            </w:pPr>
            <w:r>
              <w:rPr>
                <w:i/>
                <w:iCs/>
                <w:color w:val="000000"/>
              </w:rPr>
              <w:t>Năm:</w:t>
            </w:r>
          </w:p>
          <w:p w14:paraId="589F0F96"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UI control: Combobox</w:t>
            </w:r>
          </w:p>
          <w:p w14:paraId="6925D3C4"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TableName: medical_records</w:t>
            </w:r>
          </w:p>
          <w:p w14:paraId="6B3A0415"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Column: examination_date</w:t>
            </w:r>
          </w:p>
          <w:p w14:paraId="2BBB7977" w14:textId="77777777" w:rsidR="00491695" w:rsidRDefault="00491695" w:rsidP="0049277F">
            <w:pPr>
              <w:pStyle w:val="NormalWeb"/>
              <w:numPr>
                <w:ilvl w:val="0"/>
                <w:numId w:val="159"/>
              </w:numPr>
              <w:spacing w:before="80" w:beforeAutospacing="0" w:after="0" w:line="360" w:lineRule="auto"/>
              <w:jc w:val="both"/>
              <w:textAlignment w:val="baseline"/>
              <w:rPr>
                <w:color w:val="000000"/>
              </w:rPr>
            </w:pPr>
            <w:r>
              <w:rPr>
                <w:color w:val="000000"/>
              </w:rPr>
              <w:t>Default: hiển thị năm hiện tại</w:t>
            </w:r>
          </w:p>
          <w:p w14:paraId="522F89FE" w14:textId="77777777" w:rsidR="00491695" w:rsidRDefault="00491695" w:rsidP="0049277F">
            <w:pPr>
              <w:pStyle w:val="NormalWeb"/>
              <w:numPr>
                <w:ilvl w:val="0"/>
                <w:numId w:val="159"/>
              </w:numPr>
              <w:spacing w:before="0" w:beforeAutospacing="0" w:after="0" w:line="360" w:lineRule="auto"/>
              <w:jc w:val="both"/>
              <w:textAlignment w:val="baseline"/>
              <w:rPr>
                <w:color w:val="000000"/>
              </w:rPr>
            </w:pPr>
            <w:r>
              <w:rPr>
                <w:color w:val="000000"/>
              </w:rPr>
              <w:t>Nullable: no (nếu chọn kỳ báo cáo là tháng, quý, năm)</w:t>
            </w:r>
          </w:p>
          <w:p w14:paraId="6513B70E" w14:textId="6E0721C4" w:rsidR="00491695" w:rsidRPr="00682A8A" w:rsidRDefault="00491695" w:rsidP="0049277F">
            <w:pPr>
              <w:pStyle w:val="NormalWeb"/>
              <w:numPr>
                <w:ilvl w:val="0"/>
                <w:numId w:val="159"/>
              </w:numPr>
              <w:spacing w:before="0" w:beforeAutospacing="0" w:after="0" w:line="360" w:lineRule="auto"/>
              <w:jc w:val="both"/>
              <w:textAlignment w:val="baseline"/>
              <w:rPr>
                <w:color w:val="000000"/>
              </w:rPr>
            </w:pPr>
            <w:r>
              <w:rPr>
                <w:color w:val="000000"/>
              </w:rPr>
              <w:t>Comment: </w:t>
            </w:r>
            <w:r w:rsidRPr="00682A8A">
              <w:rPr>
                <w:color w:val="000000"/>
              </w:rPr>
              <w:t>Báo lỗi khi để trống “Vui lòng nhập thông tin năm”. Chọn từ năm 2000, lấy dữ liệu năm hiển thị (yyyy)</w:t>
            </w:r>
          </w:p>
          <w:p w14:paraId="40627964" w14:textId="77777777" w:rsidR="00491695" w:rsidRDefault="00491695" w:rsidP="0049277F">
            <w:pPr>
              <w:pStyle w:val="NormalWeb"/>
              <w:spacing w:before="80" w:beforeAutospacing="0" w:after="0" w:line="360" w:lineRule="auto"/>
              <w:jc w:val="both"/>
            </w:pPr>
            <w:r>
              <w:rPr>
                <w:i/>
                <w:iCs/>
                <w:color w:val="000000"/>
              </w:rPr>
              <w:t>Tháng/quý: </w:t>
            </w:r>
          </w:p>
          <w:p w14:paraId="1CD7BAFC"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Ui control: Dropdown list</w:t>
            </w:r>
          </w:p>
          <w:p w14:paraId="1B2D1E3B"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TableName: medical_records</w:t>
            </w:r>
          </w:p>
          <w:p w14:paraId="2CED7841" w14:textId="77777777" w:rsidR="00491695" w:rsidRDefault="00491695" w:rsidP="0049277F">
            <w:pPr>
              <w:pStyle w:val="NormalWeb"/>
              <w:numPr>
                <w:ilvl w:val="0"/>
                <w:numId w:val="160"/>
              </w:numPr>
              <w:spacing w:before="80" w:beforeAutospacing="0" w:after="0" w:line="360" w:lineRule="auto"/>
              <w:ind w:left="690"/>
              <w:jc w:val="both"/>
              <w:textAlignment w:val="baseline"/>
              <w:rPr>
                <w:color w:val="000000"/>
              </w:rPr>
            </w:pPr>
            <w:r>
              <w:rPr>
                <w:color w:val="000000"/>
              </w:rPr>
              <w:t>Column: examination_date</w:t>
            </w:r>
          </w:p>
          <w:p w14:paraId="2D2B1FA5" w14:textId="77777777" w:rsidR="00491695" w:rsidRDefault="00491695" w:rsidP="0049277F">
            <w:pPr>
              <w:pStyle w:val="NormalWeb"/>
              <w:numPr>
                <w:ilvl w:val="0"/>
                <w:numId w:val="160"/>
              </w:numPr>
              <w:spacing w:before="0" w:beforeAutospacing="0" w:after="0" w:line="360" w:lineRule="auto"/>
              <w:ind w:left="690"/>
              <w:jc w:val="both"/>
              <w:textAlignment w:val="baseline"/>
              <w:rPr>
                <w:color w:val="000000"/>
              </w:rPr>
            </w:pPr>
            <w:r>
              <w:rPr>
                <w:color w:val="000000"/>
              </w:rPr>
              <w:t>Default: disable</w:t>
            </w:r>
          </w:p>
          <w:p w14:paraId="6A69C219" w14:textId="77777777" w:rsidR="00491695" w:rsidRDefault="00491695" w:rsidP="0049277F">
            <w:pPr>
              <w:pStyle w:val="NormalWeb"/>
              <w:numPr>
                <w:ilvl w:val="0"/>
                <w:numId w:val="160"/>
              </w:numPr>
              <w:spacing w:before="0" w:beforeAutospacing="0" w:after="0" w:line="360" w:lineRule="auto"/>
              <w:ind w:left="690"/>
              <w:jc w:val="both"/>
              <w:textAlignment w:val="baseline"/>
              <w:rPr>
                <w:color w:val="000000"/>
              </w:rPr>
            </w:pPr>
            <w:r>
              <w:rPr>
                <w:color w:val="000000"/>
              </w:rPr>
              <w:t>Comment: Chỉ Enable khi kỳ báo cáo là Tháng, Quý. Báo lỗi khi để trống “Vui lòng nhập thông tin Tháng/quý”.</w:t>
            </w:r>
          </w:p>
          <w:p w14:paraId="76482C05" w14:textId="77777777" w:rsidR="00491695" w:rsidRDefault="00491695" w:rsidP="0049277F">
            <w:pPr>
              <w:pStyle w:val="NormalWeb"/>
              <w:numPr>
                <w:ilvl w:val="0"/>
                <w:numId w:val="161"/>
              </w:numPr>
              <w:tabs>
                <w:tab w:val="clear" w:pos="720"/>
                <w:tab w:val="num" w:pos="1410"/>
              </w:tabs>
              <w:spacing w:before="0" w:beforeAutospacing="0" w:after="0" w:line="360" w:lineRule="auto"/>
              <w:ind w:left="1050"/>
              <w:jc w:val="both"/>
              <w:textAlignment w:val="baseline"/>
              <w:rPr>
                <w:color w:val="000000"/>
              </w:rPr>
            </w:pPr>
            <w:r>
              <w:rPr>
                <w:color w:val="000000"/>
              </w:rPr>
              <w:t>Chọn kỳ báo cáo theo tháng: Lấy dữ liệu tháng hiển thị (mm) theo trường medical_</w:t>
            </w:r>
            <w:proofErr w:type="gramStart"/>
            <w:r>
              <w:rPr>
                <w:color w:val="000000"/>
              </w:rPr>
              <w:t>records.examination</w:t>
            </w:r>
            <w:proofErr w:type="gramEnd"/>
            <w:r>
              <w:rPr>
                <w:color w:val="000000"/>
              </w:rPr>
              <w:t>_date. Hiển thị dropdown list theo tháng từ tháng 1 đến tháng 12. </w:t>
            </w:r>
          </w:p>
          <w:p w14:paraId="49CDAE15" w14:textId="77777777" w:rsidR="00491695" w:rsidRDefault="00491695" w:rsidP="0049277F">
            <w:pPr>
              <w:pStyle w:val="NormalWeb"/>
              <w:numPr>
                <w:ilvl w:val="0"/>
                <w:numId w:val="161"/>
              </w:numPr>
              <w:tabs>
                <w:tab w:val="clear" w:pos="720"/>
                <w:tab w:val="num" w:pos="1410"/>
              </w:tabs>
              <w:spacing w:before="0" w:beforeAutospacing="0" w:after="0" w:line="360" w:lineRule="auto"/>
              <w:ind w:left="1050"/>
              <w:jc w:val="both"/>
              <w:textAlignment w:val="baseline"/>
              <w:rPr>
                <w:color w:val="000000"/>
              </w:rPr>
            </w:pPr>
            <w:r>
              <w:rPr>
                <w:color w:val="000000"/>
              </w:rPr>
              <w:t>Chọn kỳ báo cáo theo quý: Lấy dữ liệu theo quý hiển thị 3 tháng một (mm) theo medical_</w:t>
            </w:r>
            <w:proofErr w:type="gramStart"/>
            <w:r>
              <w:rPr>
                <w:color w:val="000000"/>
              </w:rPr>
              <w:t>records.examination</w:t>
            </w:r>
            <w:proofErr w:type="gramEnd"/>
            <w:r>
              <w:rPr>
                <w:color w:val="000000"/>
              </w:rPr>
              <w:t>_date.  Hiển thị dropdown list theo quý từ quý 1 đến quý 4. </w:t>
            </w:r>
          </w:p>
          <w:p w14:paraId="729C359D" w14:textId="77777777" w:rsidR="00491695" w:rsidRDefault="00491695" w:rsidP="0049277F">
            <w:pPr>
              <w:pStyle w:val="NormalWeb"/>
              <w:spacing w:before="80" w:beforeAutospacing="0" w:after="0" w:line="360" w:lineRule="auto"/>
              <w:jc w:val="both"/>
            </w:pPr>
            <w:r>
              <w:rPr>
                <w:i/>
                <w:iCs/>
                <w:color w:val="000000"/>
              </w:rPr>
              <w:t>Ngày phát hiện từ ngày: </w:t>
            </w:r>
          </w:p>
          <w:p w14:paraId="6DC1CE01" w14:textId="77777777" w:rsidR="00491695" w:rsidRDefault="00491695" w:rsidP="0049277F">
            <w:pPr>
              <w:pStyle w:val="NormalWeb"/>
              <w:numPr>
                <w:ilvl w:val="0"/>
                <w:numId w:val="162"/>
              </w:numPr>
              <w:spacing w:before="80" w:beforeAutospacing="0" w:after="0" w:line="360" w:lineRule="auto"/>
              <w:jc w:val="both"/>
              <w:textAlignment w:val="baseline"/>
              <w:rPr>
                <w:color w:val="000000"/>
              </w:rPr>
            </w:pPr>
            <w:r>
              <w:rPr>
                <w:color w:val="000000"/>
              </w:rPr>
              <w:t>UI control: DatePicker</w:t>
            </w:r>
          </w:p>
          <w:p w14:paraId="3F08F3E0"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TableName: medical_records</w:t>
            </w:r>
          </w:p>
          <w:p w14:paraId="5580A76C"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Column: examination_date</w:t>
            </w:r>
          </w:p>
          <w:p w14:paraId="43A3CC46"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t>Default: Disable</w:t>
            </w:r>
          </w:p>
          <w:p w14:paraId="7DE084CC" w14:textId="77777777" w:rsidR="00491695" w:rsidRDefault="00491695" w:rsidP="0049277F">
            <w:pPr>
              <w:pStyle w:val="NormalWeb"/>
              <w:numPr>
                <w:ilvl w:val="0"/>
                <w:numId w:val="162"/>
              </w:numPr>
              <w:spacing w:before="0" w:beforeAutospacing="0" w:after="0" w:line="360" w:lineRule="auto"/>
              <w:jc w:val="both"/>
              <w:textAlignment w:val="baseline"/>
              <w:rPr>
                <w:color w:val="000000"/>
              </w:rPr>
            </w:pPr>
            <w:r>
              <w:rPr>
                <w:color w:val="000000"/>
              </w:rPr>
              <w:lastRenderedPageBreak/>
              <w:t>Comment:  Chỉ enable khi chọn kỳ báo cáo theo thời gian. Nhập tay hoặc chọn theo datepicker</w:t>
            </w:r>
          </w:p>
          <w:p w14:paraId="2953917A" w14:textId="288B85DE" w:rsidR="00491695" w:rsidRDefault="00491695" w:rsidP="0049277F">
            <w:pPr>
              <w:pStyle w:val="NormalWeb"/>
              <w:numPr>
                <w:ilvl w:val="0"/>
                <w:numId w:val="163"/>
              </w:numPr>
              <w:tabs>
                <w:tab w:val="clear" w:pos="720"/>
                <w:tab w:val="num" w:pos="1140"/>
              </w:tabs>
              <w:spacing w:before="0" w:beforeAutospacing="0" w:after="0" w:line="360" w:lineRule="auto"/>
              <w:ind w:left="1050"/>
              <w:jc w:val="both"/>
              <w:textAlignment w:val="baseline"/>
              <w:rPr>
                <w:color w:val="000000"/>
              </w:rPr>
            </w:pPr>
            <w:r>
              <w:rPr>
                <w:color w:val="000000"/>
              </w:rPr>
              <w:t>Báo lỗi kh</w:t>
            </w:r>
            <w:r w:rsidR="00535AD0">
              <w:rPr>
                <w:color w:val="000000"/>
              </w:rPr>
              <w:t>i chọn [Ngày phát hiện từ ngày]</w:t>
            </w:r>
            <w:r>
              <w:rPr>
                <w:color w:val="000000"/>
              </w:rPr>
              <w:t xml:space="preserve"> lớn hơn [Ngày phát hiện đến ngày]: “Ngày phát hiện phải nhỏ hơn đến ngày”</w:t>
            </w:r>
          </w:p>
          <w:p w14:paraId="0600C978" w14:textId="77777777" w:rsidR="00491695" w:rsidRDefault="00491695" w:rsidP="0049277F">
            <w:pPr>
              <w:pStyle w:val="NormalWeb"/>
              <w:numPr>
                <w:ilvl w:val="0"/>
                <w:numId w:val="163"/>
              </w:numPr>
              <w:tabs>
                <w:tab w:val="clear" w:pos="720"/>
                <w:tab w:val="num" w:pos="1140"/>
              </w:tabs>
              <w:spacing w:before="0" w:beforeAutospacing="0" w:after="0" w:line="360" w:lineRule="auto"/>
              <w:ind w:left="1050"/>
              <w:jc w:val="both"/>
              <w:textAlignment w:val="baseline"/>
              <w:rPr>
                <w:color w:val="000000"/>
              </w:rPr>
            </w:pPr>
            <w:r>
              <w:rPr>
                <w:color w:val="000000"/>
              </w:rPr>
              <w:t>Báo lỗi khi để trống: “Vui lòng nhập thông tin Ngày phát hiện”</w:t>
            </w:r>
          </w:p>
          <w:p w14:paraId="673DB365" w14:textId="77777777" w:rsidR="00491695" w:rsidRDefault="00491695" w:rsidP="0049277F">
            <w:pPr>
              <w:pStyle w:val="NormalWeb"/>
              <w:spacing w:before="80" w:beforeAutospacing="0" w:after="0" w:line="360" w:lineRule="auto"/>
              <w:jc w:val="both"/>
            </w:pPr>
            <w:r>
              <w:rPr>
                <w:i/>
                <w:iCs/>
                <w:color w:val="000000"/>
              </w:rPr>
              <w:t>Ngày phát hiện đến ngày:</w:t>
            </w:r>
          </w:p>
          <w:p w14:paraId="45180960" w14:textId="77777777" w:rsidR="00491695" w:rsidRDefault="00491695" w:rsidP="0049277F">
            <w:pPr>
              <w:pStyle w:val="NormalWeb"/>
              <w:numPr>
                <w:ilvl w:val="0"/>
                <w:numId w:val="164"/>
              </w:numPr>
              <w:spacing w:before="80" w:beforeAutospacing="0" w:after="0" w:line="360" w:lineRule="auto"/>
              <w:jc w:val="both"/>
              <w:textAlignment w:val="baseline"/>
              <w:rPr>
                <w:color w:val="000000"/>
              </w:rPr>
            </w:pPr>
            <w:r>
              <w:rPr>
                <w:color w:val="000000"/>
              </w:rPr>
              <w:t>UI control: DatePicker</w:t>
            </w:r>
          </w:p>
          <w:p w14:paraId="462C7FFE"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TableName: medical_records</w:t>
            </w:r>
          </w:p>
          <w:p w14:paraId="3436FE21"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Column: examination_date</w:t>
            </w:r>
          </w:p>
          <w:p w14:paraId="3CBFFD13"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Default: Disable</w:t>
            </w:r>
          </w:p>
          <w:p w14:paraId="2C5C8783" w14:textId="77777777" w:rsidR="00491695" w:rsidRDefault="00491695" w:rsidP="0049277F">
            <w:pPr>
              <w:pStyle w:val="NormalWeb"/>
              <w:numPr>
                <w:ilvl w:val="0"/>
                <w:numId w:val="164"/>
              </w:numPr>
              <w:spacing w:before="0" w:beforeAutospacing="0" w:after="0" w:line="360" w:lineRule="auto"/>
              <w:jc w:val="both"/>
              <w:textAlignment w:val="baseline"/>
              <w:rPr>
                <w:color w:val="000000"/>
              </w:rPr>
            </w:pPr>
            <w:r>
              <w:rPr>
                <w:color w:val="000000"/>
              </w:rPr>
              <w:t>Comment: Chỉ enable khi chọn kỳ báo cáo theo thời gian. Nhập tay hoặc chọn theo datepicker</w:t>
            </w:r>
          </w:p>
          <w:p w14:paraId="74C77C9C" w14:textId="1E3DCA16" w:rsidR="00491695" w:rsidRDefault="00491695" w:rsidP="0049277F">
            <w:pPr>
              <w:pStyle w:val="NormalWeb"/>
              <w:numPr>
                <w:ilvl w:val="0"/>
                <w:numId w:val="165"/>
              </w:numPr>
              <w:tabs>
                <w:tab w:val="clear" w:pos="720"/>
                <w:tab w:val="num" w:pos="1140"/>
              </w:tabs>
              <w:spacing w:before="0" w:beforeAutospacing="0" w:after="0" w:line="360" w:lineRule="auto"/>
              <w:ind w:left="1050"/>
              <w:jc w:val="both"/>
              <w:textAlignment w:val="baseline"/>
              <w:rPr>
                <w:color w:val="000000"/>
              </w:rPr>
            </w:pPr>
            <w:r>
              <w:rPr>
                <w:color w:val="000000"/>
              </w:rPr>
              <w:t>Báo lỗi khi chọn [Ngày phát hiện đến ngày] nhỏ hơn [Ngày phát hiện từ ngày]: “Đến ngày phải lớn hơn ngày phát hiện”</w:t>
            </w:r>
          </w:p>
          <w:p w14:paraId="24046C94" w14:textId="77777777" w:rsidR="00491695" w:rsidRDefault="00491695" w:rsidP="0049277F">
            <w:pPr>
              <w:pStyle w:val="NormalWeb"/>
              <w:numPr>
                <w:ilvl w:val="0"/>
                <w:numId w:val="165"/>
              </w:numPr>
              <w:tabs>
                <w:tab w:val="clear" w:pos="720"/>
                <w:tab w:val="num" w:pos="1140"/>
              </w:tabs>
              <w:spacing w:before="0" w:beforeAutospacing="0" w:after="0" w:line="360" w:lineRule="auto"/>
              <w:ind w:left="1050"/>
              <w:jc w:val="both"/>
              <w:textAlignment w:val="baseline"/>
              <w:rPr>
                <w:color w:val="000000"/>
              </w:rPr>
            </w:pPr>
            <w:r>
              <w:rPr>
                <w:color w:val="000000"/>
              </w:rPr>
              <w:t>Báo lỗi khi để trống “Vui lòng nhập thông tin Đến ngày”</w:t>
            </w:r>
          </w:p>
          <w:p w14:paraId="58C61FA3" w14:textId="13529486" w:rsidR="00491695" w:rsidRDefault="00491695" w:rsidP="0049277F">
            <w:pPr>
              <w:pStyle w:val="NormalWeb"/>
              <w:spacing w:before="80" w:beforeAutospacing="0" w:after="0" w:line="360" w:lineRule="auto"/>
              <w:jc w:val="both"/>
            </w:pPr>
            <w:r>
              <w:rPr>
                <w:i/>
                <w:iCs/>
                <w:color w:val="000000"/>
              </w:rPr>
              <w:t>Chọn nhóm bệnh thống kê: </w:t>
            </w:r>
          </w:p>
          <w:p w14:paraId="43B8A10F" w14:textId="77777777" w:rsidR="00491695" w:rsidRDefault="00491695" w:rsidP="0049277F">
            <w:pPr>
              <w:pStyle w:val="NormalWeb"/>
              <w:numPr>
                <w:ilvl w:val="0"/>
                <w:numId w:val="166"/>
              </w:numPr>
              <w:spacing w:before="80" w:beforeAutospacing="0" w:after="0" w:line="360" w:lineRule="auto"/>
              <w:jc w:val="both"/>
              <w:textAlignment w:val="baseline"/>
              <w:rPr>
                <w:color w:val="000000"/>
              </w:rPr>
            </w:pPr>
            <w:r>
              <w:rPr>
                <w:color w:val="000000"/>
              </w:rPr>
              <w:t>UI control: Searchbox, String (100)</w:t>
            </w:r>
          </w:p>
          <w:p w14:paraId="1D07850F"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TableName</w:t>
            </w:r>
            <w:r w:rsidRPr="00F66407">
              <w:rPr>
                <w:b/>
                <w:color w:val="000000"/>
              </w:rPr>
              <w:t>: cats_diseases_group</w:t>
            </w:r>
          </w:p>
          <w:p w14:paraId="4488444D"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Column: code, name</w:t>
            </w:r>
          </w:p>
          <w:p w14:paraId="3AB10C20" w14:textId="77777777" w:rsidR="00491695" w:rsidRDefault="00491695" w:rsidP="0049277F">
            <w:pPr>
              <w:pStyle w:val="NormalWeb"/>
              <w:numPr>
                <w:ilvl w:val="0"/>
                <w:numId w:val="166"/>
              </w:numPr>
              <w:spacing w:before="0" w:beforeAutospacing="0" w:after="0" w:line="360" w:lineRule="auto"/>
              <w:jc w:val="both"/>
              <w:textAlignment w:val="baseline"/>
              <w:rPr>
                <w:color w:val="000000"/>
              </w:rPr>
            </w:pPr>
            <w:r>
              <w:rPr>
                <w:color w:val="000000"/>
              </w:rPr>
              <w:t>Comment: Lấy dữ liệu với điều kiện cats_diseases_group.is_report_disease = 1 </w:t>
            </w:r>
          </w:p>
          <w:p w14:paraId="352AEC69" w14:textId="46DE92E3" w:rsidR="00491695" w:rsidRDefault="00E136AB" w:rsidP="0049277F">
            <w:pPr>
              <w:pStyle w:val="NormalWeb"/>
              <w:spacing w:before="80" w:beforeAutospacing="0" w:after="0" w:line="360" w:lineRule="auto"/>
              <w:jc w:val="both"/>
            </w:pPr>
            <w:r>
              <w:rPr>
                <w:i/>
                <w:iCs/>
                <w:color w:val="000000"/>
              </w:rPr>
              <w:t>Chọn bệnh</w:t>
            </w:r>
            <w:r w:rsidR="00491695">
              <w:rPr>
                <w:i/>
                <w:iCs/>
                <w:color w:val="000000"/>
              </w:rPr>
              <w:t>: </w:t>
            </w:r>
          </w:p>
          <w:p w14:paraId="4ABC483E" w14:textId="77777777" w:rsidR="00491695" w:rsidRDefault="00491695" w:rsidP="0049277F">
            <w:pPr>
              <w:pStyle w:val="NormalWeb"/>
              <w:numPr>
                <w:ilvl w:val="0"/>
                <w:numId w:val="167"/>
              </w:numPr>
              <w:spacing w:before="80" w:beforeAutospacing="0" w:after="0" w:line="360" w:lineRule="auto"/>
              <w:jc w:val="both"/>
              <w:textAlignment w:val="baseline"/>
              <w:rPr>
                <w:color w:val="000000"/>
              </w:rPr>
            </w:pPr>
            <w:r>
              <w:rPr>
                <w:color w:val="000000"/>
              </w:rPr>
              <w:t>UI control: Searchbox, String (100)</w:t>
            </w:r>
          </w:p>
          <w:p w14:paraId="342C5308" w14:textId="77777777"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t xml:space="preserve">TableName: </w:t>
            </w:r>
            <w:r w:rsidRPr="00F66407">
              <w:rPr>
                <w:b/>
                <w:color w:val="000000"/>
              </w:rPr>
              <w:t>cats_icd10</w:t>
            </w:r>
          </w:p>
          <w:p w14:paraId="237A31F3" w14:textId="77777777"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t>Column: code, name</w:t>
            </w:r>
          </w:p>
          <w:p w14:paraId="21DAFB2A" w14:textId="740D8272" w:rsidR="00491695" w:rsidRDefault="00491695" w:rsidP="0049277F">
            <w:pPr>
              <w:pStyle w:val="NormalWeb"/>
              <w:numPr>
                <w:ilvl w:val="0"/>
                <w:numId w:val="167"/>
              </w:numPr>
              <w:spacing w:before="0" w:beforeAutospacing="0" w:after="0" w:line="360" w:lineRule="auto"/>
              <w:jc w:val="both"/>
              <w:textAlignment w:val="baseline"/>
              <w:rPr>
                <w:color w:val="000000"/>
              </w:rPr>
            </w:pPr>
            <w:r>
              <w:rPr>
                <w:color w:val="000000"/>
              </w:rPr>
              <w:t xml:space="preserve">Comment: Hiển thị theo nhóm bệnh </w:t>
            </w:r>
            <w:r w:rsidR="00535AD0">
              <w:rPr>
                <w:color w:val="000000"/>
              </w:rPr>
              <w:t>đã chọn(với cats_diseases_group_detail.diseases_code = cats_icd10.code_vi</w:t>
            </w:r>
            <w:r>
              <w:rPr>
                <w:color w:val="000000"/>
              </w:rPr>
              <w:t>), sắp xếp theo name_vi, chỉ enable khi người dùng đã chọn nhóm bệnh thống kê.</w:t>
            </w:r>
          </w:p>
        </w:tc>
      </w:tr>
    </w:tbl>
    <w:p w14:paraId="4B42F177" w14:textId="77777777" w:rsidR="00491695" w:rsidRDefault="00491695" w:rsidP="002D4B5E">
      <w:pPr>
        <w:pStyle w:val="Heading6"/>
      </w:pPr>
      <w:r>
        <w:lastRenderedPageBreak/>
        <w:t>Mô tả dòng sự kiện phụ (Alternative Flow)</w:t>
      </w:r>
    </w:p>
    <w:p w14:paraId="623635C6" w14:textId="77777777" w:rsidR="00491695" w:rsidRDefault="00491695" w:rsidP="0049277F">
      <w:pPr>
        <w:pStyle w:val="NormalWeb"/>
        <w:spacing w:before="0" w:beforeAutospacing="0" w:after="160" w:line="360" w:lineRule="auto"/>
      </w:pPr>
      <w:r>
        <w:rPr>
          <w:color w:val="000000"/>
        </w:rPr>
        <w:t>N/A</w:t>
      </w:r>
    </w:p>
    <w:p w14:paraId="79164230" w14:textId="27674A9A" w:rsidR="00491695" w:rsidRDefault="00491695" w:rsidP="002D4B5E">
      <w:pPr>
        <w:pStyle w:val="Heading6"/>
      </w:pPr>
      <w:r w:rsidRPr="00535AD0">
        <w:t>Ghi</w:t>
      </w:r>
      <w:r>
        <w:t xml:space="preserve"> chú</w:t>
      </w:r>
    </w:p>
    <w:p w14:paraId="65F626EB" w14:textId="77777777" w:rsidR="00491695" w:rsidRDefault="00491695" w:rsidP="002D4B5E">
      <w:pPr>
        <w:pStyle w:val="Heading5"/>
      </w:pPr>
      <w:r>
        <w:t>Xuất báo cáo</w:t>
      </w:r>
    </w:p>
    <w:p w14:paraId="2F3FEC66" w14:textId="77777777" w:rsidR="00491695" w:rsidRDefault="00491695" w:rsidP="002D4B5E">
      <w:pPr>
        <w:pStyle w:val="Heading6"/>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83"/>
        <w:gridCol w:w="7231"/>
      </w:tblGrid>
      <w:tr w:rsidR="00491695" w14:paraId="6EC7EB57" w14:textId="77777777" w:rsidTr="00491695">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5CD587" w14:textId="77777777" w:rsidR="00491695" w:rsidRDefault="00491695" w:rsidP="0049277F">
            <w:pPr>
              <w:pStyle w:val="NormalWeb"/>
              <w:spacing w:before="0" w:beforeAutospacing="0" w:after="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787907" w14:textId="49831BFD" w:rsidR="00491695" w:rsidRDefault="00491695" w:rsidP="0049277F">
            <w:pPr>
              <w:pStyle w:val="NormalWeb"/>
              <w:spacing w:before="0" w:beforeAutospacing="0" w:after="120" w:line="360" w:lineRule="auto"/>
              <w:jc w:val="both"/>
            </w:pPr>
            <w:r>
              <w:rPr>
                <w:color w:val="000000"/>
                <w:sz w:val="20"/>
                <w:szCs w:val="20"/>
              </w:rPr>
              <w:t xml:space="preserve">Xuất báo cáo thống kê số lượng mắc bệnh </w:t>
            </w:r>
            <w:r w:rsidR="00F66407">
              <w:rPr>
                <w:color w:val="000000"/>
                <w:sz w:val="20"/>
                <w:szCs w:val="20"/>
              </w:rPr>
              <w:t>truyền</w:t>
            </w:r>
            <w:r>
              <w:rPr>
                <w:color w:val="000000"/>
                <w:sz w:val="20"/>
                <w:szCs w:val="20"/>
              </w:rPr>
              <w:t xml:space="preserve"> nhiễm </w:t>
            </w:r>
          </w:p>
        </w:tc>
      </w:tr>
      <w:tr w:rsidR="00491695" w14:paraId="4BC0AF93" w14:textId="77777777" w:rsidTr="00491695">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9C54BB" w14:textId="77777777" w:rsidR="00491695" w:rsidRDefault="00491695" w:rsidP="0049277F">
            <w:pPr>
              <w:pStyle w:val="NormalWeb"/>
              <w:spacing w:before="0" w:beforeAutospacing="0" w:after="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66B419B" w14:textId="723537A4" w:rsidR="00491695" w:rsidRDefault="00491695" w:rsidP="0049277F">
            <w:pPr>
              <w:pStyle w:val="NormalWeb"/>
              <w:spacing w:before="0" w:beforeAutospacing="0" w:after="120" w:line="360" w:lineRule="auto"/>
              <w:jc w:val="both"/>
            </w:pPr>
            <w:r>
              <w:rPr>
                <w:color w:val="000000"/>
                <w:sz w:val="20"/>
                <w:szCs w:val="20"/>
              </w:rPr>
              <w:t xml:space="preserve">Cho phép người dùng tải về file excel báo cáo số lượng quân nhân mắc bệnh </w:t>
            </w:r>
            <w:r w:rsidR="00F66407">
              <w:rPr>
                <w:color w:val="000000"/>
                <w:sz w:val="20"/>
                <w:szCs w:val="20"/>
              </w:rPr>
              <w:t>truyền</w:t>
            </w:r>
            <w:r>
              <w:rPr>
                <w:color w:val="000000"/>
                <w:sz w:val="20"/>
                <w:szCs w:val="20"/>
              </w:rPr>
              <w:t xml:space="preserve"> nhiễm</w:t>
            </w:r>
          </w:p>
        </w:tc>
      </w:tr>
      <w:tr w:rsidR="00491695" w14:paraId="6065CD15" w14:textId="77777777" w:rsidTr="00491695">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A1C7331" w14:textId="77777777" w:rsidR="00491695" w:rsidRDefault="00491695" w:rsidP="0049277F">
            <w:pPr>
              <w:pStyle w:val="NormalWeb"/>
              <w:spacing w:before="0" w:beforeAutospacing="0" w:after="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07C0201" w14:textId="77777777" w:rsidR="00491695" w:rsidRDefault="00491695" w:rsidP="0049277F">
            <w:pPr>
              <w:pStyle w:val="NormalWeb"/>
              <w:spacing w:before="0" w:beforeAutospacing="0" w:after="120" w:line="360" w:lineRule="auto"/>
              <w:jc w:val="both"/>
            </w:pPr>
            <w:r>
              <w:rPr>
                <w:color w:val="000000"/>
                <w:sz w:val="20"/>
                <w:szCs w:val="20"/>
              </w:rPr>
              <w:t>User quản lý đơn vị</w:t>
            </w:r>
          </w:p>
        </w:tc>
      </w:tr>
      <w:tr w:rsidR="00491695" w14:paraId="47E3DB9A" w14:textId="77777777" w:rsidTr="00491695">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798E0C" w14:textId="77777777" w:rsidR="00491695" w:rsidRDefault="00491695" w:rsidP="0049277F">
            <w:pPr>
              <w:pStyle w:val="NormalWeb"/>
              <w:spacing w:before="0" w:beforeAutospacing="0" w:after="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4B4006" w14:textId="77777777" w:rsidR="00491695" w:rsidRDefault="00491695" w:rsidP="0049277F">
            <w:pPr>
              <w:pStyle w:val="NormalWeb"/>
              <w:spacing w:before="0" w:beforeAutospacing="0" w:after="120" w:line="360" w:lineRule="auto"/>
              <w:jc w:val="both"/>
            </w:pPr>
            <w:r>
              <w:rPr>
                <w:color w:val="000000"/>
                <w:sz w:val="20"/>
                <w:szCs w:val="20"/>
              </w:rPr>
              <w:t>User được phân quyền </w:t>
            </w:r>
          </w:p>
        </w:tc>
      </w:tr>
      <w:tr w:rsidR="00491695" w14:paraId="5AE3E127" w14:textId="77777777" w:rsidTr="00491695">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B6C9058" w14:textId="77777777" w:rsidR="00491695" w:rsidRDefault="00491695" w:rsidP="0049277F">
            <w:pPr>
              <w:pStyle w:val="NormalWeb"/>
              <w:spacing w:before="0" w:beforeAutospacing="0" w:after="0" w:line="360" w:lineRule="auto"/>
              <w:ind w:left="142"/>
            </w:pPr>
            <w:r>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EEA3AF0" w14:textId="77777777" w:rsidR="00491695" w:rsidRDefault="00491695" w:rsidP="0049277F">
            <w:pPr>
              <w:pStyle w:val="NormalWeb"/>
              <w:spacing w:before="0" w:beforeAutospacing="0" w:after="120" w:line="360" w:lineRule="auto"/>
              <w:jc w:val="both"/>
            </w:pPr>
            <w:r>
              <w:rPr>
                <w:color w:val="000000"/>
                <w:sz w:val="20"/>
                <w:szCs w:val="20"/>
              </w:rPr>
              <w:t>Báo cáo xuất dưới dạng file excel theo điều kiện tìm kiếm</w:t>
            </w:r>
          </w:p>
        </w:tc>
      </w:tr>
      <w:tr w:rsidR="00491695" w14:paraId="464F4DAB" w14:textId="77777777" w:rsidTr="00491695">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3417872" w14:textId="77777777" w:rsidR="00491695" w:rsidRDefault="00491695" w:rsidP="0049277F">
            <w:pPr>
              <w:pStyle w:val="NormalWeb"/>
              <w:spacing w:before="0" w:beforeAutospacing="0" w:after="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B6A11B" w14:textId="77777777" w:rsidR="00491695" w:rsidRDefault="00491695" w:rsidP="0049277F">
            <w:pPr>
              <w:pStyle w:val="NormalWeb"/>
              <w:spacing w:before="0" w:beforeAutospacing="0" w:after="120" w:line="360" w:lineRule="auto"/>
              <w:jc w:val="both"/>
            </w:pPr>
            <w:r>
              <w:rPr>
                <w:color w:val="000000"/>
                <w:sz w:val="20"/>
                <w:szCs w:val="20"/>
              </w:rPr>
              <w:t>N/A</w:t>
            </w:r>
          </w:p>
        </w:tc>
      </w:tr>
      <w:tr w:rsidR="00491695" w14:paraId="36262025" w14:textId="77777777" w:rsidTr="00491695">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B63702F" w14:textId="77777777" w:rsidR="00491695" w:rsidRDefault="00491695" w:rsidP="0049277F">
            <w:pPr>
              <w:pStyle w:val="NormalWeb"/>
              <w:spacing w:before="0" w:beforeAutospacing="0" w:after="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0D3BDD3" w14:textId="77777777" w:rsidR="00491695" w:rsidRDefault="00491695" w:rsidP="0049277F">
            <w:pPr>
              <w:pStyle w:val="NormalWeb"/>
              <w:spacing w:before="0" w:beforeAutospacing="0" w:after="120" w:line="360" w:lineRule="auto"/>
              <w:jc w:val="both"/>
            </w:pPr>
            <w:r>
              <w:rPr>
                <w:color w:val="000000"/>
                <w:sz w:val="20"/>
                <w:szCs w:val="20"/>
              </w:rPr>
              <w:t>N/A</w:t>
            </w:r>
          </w:p>
        </w:tc>
      </w:tr>
    </w:tbl>
    <w:p w14:paraId="6FABF2C5" w14:textId="77777777" w:rsidR="00491695" w:rsidRDefault="00491695" w:rsidP="002D4B5E">
      <w:pPr>
        <w:pStyle w:val="Heading6"/>
      </w:pPr>
      <w:r>
        <w:t>Biểu đồ luồng xử lý chức năng</w:t>
      </w:r>
    </w:p>
    <w:p w14:paraId="328D6CC6" w14:textId="487AA6CC" w:rsidR="00491695" w:rsidRDefault="00491695"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AEEA9B0" wp14:editId="6E1F793A">
            <wp:extent cx="5943600" cy="4114800"/>
            <wp:effectExtent l="0" t="0" r="0" b="0"/>
            <wp:docPr id="71" name="Picture 71" descr="https://lh5.googleusercontent.com/goRU3iFSSXXeJBqWSgGUQk2alTsd3sI5X5ORDRqYI_rPJB8HmmlECRDuxluPCwCTAd28zjahD2lKr5o8utBPhHiV2T6laCIX1lB-vBvkPk2wlDvN0E4mkBlRSy_w9euXWFeluXuq3zfbf_H4nk39RfNhYnw2q3Isn2E0VfT-2TAqort2yqCdjV9xCa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lh5.googleusercontent.com/goRU3iFSSXXeJBqWSgGUQk2alTsd3sI5X5ORDRqYI_rPJB8HmmlECRDuxluPCwCTAd28zjahD2lKr5o8utBPhHiV2T6laCIX1lB-vBvkPk2wlDvN0E4mkBlRSy_w9euXWFeluXuq3zfbf_H4nk39RfNhYnw2q3Isn2E0VfT-2TAqort2yqCdjV9xCapC"/>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692AF7C" w14:textId="77777777" w:rsidR="00491695" w:rsidRDefault="00491695" w:rsidP="002D4B5E">
      <w:pPr>
        <w:pStyle w:val="Heading6"/>
      </w:pPr>
      <w:r w:rsidRPr="00535AD0">
        <w:lastRenderedPageBreak/>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211"/>
        <w:gridCol w:w="7139"/>
      </w:tblGrid>
      <w:tr w:rsidR="00491695" w14:paraId="1B153ACB" w14:textId="77777777" w:rsidTr="00491695">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46313CA" w14:textId="77777777" w:rsidR="00491695" w:rsidRDefault="00491695"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FB3461" w14:textId="77777777" w:rsidR="00491695" w:rsidRDefault="00491695" w:rsidP="0049277F">
            <w:pPr>
              <w:pStyle w:val="NormalWeb"/>
              <w:spacing w:before="0" w:beforeAutospacing="0" w:after="0" w:line="360" w:lineRule="auto"/>
              <w:jc w:val="center"/>
            </w:pPr>
            <w:r>
              <w:rPr>
                <w:b/>
                <w:bCs/>
                <w:color w:val="000000"/>
                <w:sz w:val="20"/>
                <w:szCs w:val="20"/>
              </w:rPr>
              <w:t>Phản ứng của hệ thống</w:t>
            </w:r>
          </w:p>
        </w:tc>
      </w:tr>
      <w:tr w:rsidR="00491695" w14:paraId="794801E6" w14:textId="77777777" w:rsidTr="00491695">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87D3126" w14:textId="77777777" w:rsidR="00491695" w:rsidRDefault="00491695" w:rsidP="0049277F">
            <w:pPr>
              <w:pStyle w:val="NormalWeb"/>
              <w:spacing w:before="80" w:beforeAutospacing="0" w:after="0" w:line="360" w:lineRule="auto"/>
              <w:ind w:hanging="360"/>
              <w:jc w:val="both"/>
            </w:pPr>
            <w:r>
              <w:rPr>
                <w:color w:val="000000"/>
              </w:rPr>
              <w:t>1. Nhập điều kiện tìm kiếm →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5D34983" w14:textId="77777777" w:rsidR="00491695" w:rsidRDefault="00491695" w:rsidP="0049277F">
            <w:pPr>
              <w:pStyle w:val="NormalWeb"/>
              <w:spacing w:before="80" w:beforeAutospacing="0" w:after="0" w:line="360" w:lineRule="auto"/>
              <w:ind w:hanging="360"/>
              <w:jc w:val="both"/>
            </w:pPr>
            <w:r>
              <w:rPr>
                <w:color w:val="000000"/>
              </w:rPr>
              <w:t>2. Hệ thống trả về file excel báo cáo ở dạng tải xuống</w:t>
            </w:r>
          </w:p>
          <w:p w14:paraId="65B7DDBC" w14:textId="7FE05256" w:rsidR="00491695" w:rsidRDefault="00491695" w:rsidP="0049277F">
            <w:pPr>
              <w:pStyle w:val="NormalWeb"/>
              <w:spacing w:before="80" w:beforeAutospacing="0" w:after="0" w:line="360" w:lineRule="auto"/>
              <w:jc w:val="both"/>
            </w:pPr>
            <w:r>
              <w:rPr>
                <w:color w:val="000000"/>
              </w:rPr>
              <w:t>Các trường thông tin từ file mẫu đưa vào DB (tương tự các trường thông tin ở chức năng Xem màn hình thống kê số lượng mắc bệnh truyền nhiễm theo đơn vị):</w:t>
            </w:r>
          </w:p>
          <w:p w14:paraId="59C26982" w14:textId="77777777" w:rsidR="00491695" w:rsidRDefault="00491695" w:rsidP="0049277F">
            <w:pPr>
              <w:pStyle w:val="NormalWeb"/>
              <w:spacing w:before="80" w:beforeAutospacing="0" w:after="0" w:line="360" w:lineRule="auto"/>
              <w:jc w:val="both"/>
            </w:pPr>
            <w:r>
              <w:rPr>
                <w:b/>
                <w:bCs/>
                <w:color w:val="000000"/>
              </w:rPr>
              <w:t>STT</w:t>
            </w:r>
          </w:p>
          <w:p w14:paraId="125695DE" w14:textId="77777777" w:rsidR="00491695" w:rsidRDefault="00491695" w:rsidP="0049277F">
            <w:pPr>
              <w:pStyle w:val="NormalWeb"/>
              <w:spacing w:before="80" w:beforeAutospacing="0" w:after="0" w:line="360" w:lineRule="auto"/>
              <w:jc w:val="both"/>
            </w:pPr>
            <w:r>
              <w:rPr>
                <w:b/>
                <w:bCs/>
                <w:color w:val="000000"/>
              </w:rPr>
              <w:t>Địa phương</w:t>
            </w:r>
          </w:p>
          <w:p w14:paraId="1EC01FDF" w14:textId="77777777" w:rsidR="00491695" w:rsidRDefault="00491695" w:rsidP="0049277F">
            <w:pPr>
              <w:pStyle w:val="NormalWeb"/>
              <w:spacing w:before="80" w:beforeAutospacing="0" w:after="0" w:line="360" w:lineRule="auto"/>
              <w:jc w:val="both"/>
            </w:pPr>
            <w:r>
              <w:rPr>
                <w:b/>
                <w:bCs/>
                <w:color w:val="000000"/>
              </w:rPr>
              <w:t>Tổng cộng </w:t>
            </w:r>
          </w:p>
          <w:p w14:paraId="4B9366A8" w14:textId="77777777" w:rsidR="00491695" w:rsidRDefault="00491695" w:rsidP="0049277F">
            <w:pPr>
              <w:pStyle w:val="NormalWeb"/>
              <w:spacing w:before="80" w:beforeAutospacing="0" w:after="0" w:line="360" w:lineRule="auto"/>
              <w:jc w:val="both"/>
            </w:pPr>
            <w:r>
              <w:rPr>
                <w:b/>
                <w:bCs/>
                <w:color w:val="000000"/>
              </w:rPr>
              <w:t>Tăng huyết áp </w:t>
            </w:r>
          </w:p>
          <w:p w14:paraId="70D62128" w14:textId="77777777" w:rsidR="00491695" w:rsidRDefault="00491695" w:rsidP="0049277F">
            <w:pPr>
              <w:pStyle w:val="NormalWeb"/>
              <w:spacing w:before="80" w:beforeAutospacing="0" w:after="0" w:line="360" w:lineRule="auto"/>
              <w:jc w:val="both"/>
            </w:pPr>
            <w:r>
              <w:rPr>
                <w:b/>
                <w:bCs/>
                <w:color w:val="000000"/>
              </w:rPr>
              <w:t>Đái tháo đường</w:t>
            </w:r>
          </w:p>
          <w:p w14:paraId="61C2EB79" w14:textId="77777777" w:rsidR="00491695" w:rsidRDefault="00491695" w:rsidP="0049277F">
            <w:pPr>
              <w:pStyle w:val="NormalWeb"/>
              <w:spacing w:before="80" w:beforeAutospacing="0" w:after="0" w:line="360" w:lineRule="auto"/>
              <w:jc w:val="both"/>
            </w:pPr>
            <w:r>
              <w:rPr>
                <w:b/>
                <w:bCs/>
                <w:color w:val="000000"/>
              </w:rPr>
              <w:t>Tâm thần phân liệt</w:t>
            </w:r>
          </w:p>
          <w:p w14:paraId="0DD06930" w14:textId="77777777" w:rsidR="00491695" w:rsidRDefault="00491695" w:rsidP="0049277F">
            <w:pPr>
              <w:pStyle w:val="NormalWeb"/>
              <w:spacing w:before="80" w:beforeAutospacing="0" w:after="0" w:line="360" w:lineRule="auto"/>
              <w:jc w:val="both"/>
            </w:pPr>
            <w:r>
              <w:rPr>
                <w:b/>
                <w:bCs/>
                <w:color w:val="000000"/>
              </w:rPr>
              <w:t>Động kinh</w:t>
            </w:r>
          </w:p>
          <w:p w14:paraId="0F5FFCF4" w14:textId="77777777" w:rsidR="00491695" w:rsidRDefault="00491695" w:rsidP="0049277F">
            <w:pPr>
              <w:pStyle w:val="NormalWeb"/>
              <w:spacing w:before="80" w:beforeAutospacing="0" w:after="0" w:line="360" w:lineRule="auto"/>
              <w:jc w:val="both"/>
            </w:pPr>
            <w:r>
              <w:rPr>
                <w:b/>
                <w:bCs/>
                <w:color w:val="000000"/>
              </w:rPr>
              <w:t>COPD</w:t>
            </w:r>
          </w:p>
          <w:p w14:paraId="7077DE0D" w14:textId="77777777" w:rsidR="00491695" w:rsidRDefault="00491695" w:rsidP="0049277F">
            <w:pPr>
              <w:pStyle w:val="NormalWeb"/>
              <w:spacing w:before="80" w:beforeAutospacing="0" w:after="0" w:line="360" w:lineRule="auto"/>
              <w:jc w:val="both"/>
            </w:pPr>
            <w:r>
              <w:rPr>
                <w:b/>
                <w:bCs/>
                <w:color w:val="000000"/>
              </w:rPr>
              <w:t>Hen</w:t>
            </w:r>
          </w:p>
          <w:p w14:paraId="418E8884" w14:textId="77777777" w:rsidR="00491695" w:rsidRDefault="00491695" w:rsidP="0049277F">
            <w:pPr>
              <w:pStyle w:val="NormalWeb"/>
              <w:spacing w:before="80" w:beforeAutospacing="0" w:after="0" w:line="360" w:lineRule="auto"/>
              <w:jc w:val="both"/>
            </w:pPr>
            <w:r>
              <w:rPr>
                <w:b/>
                <w:bCs/>
                <w:color w:val="000000"/>
              </w:rPr>
              <w:t>Ung thư</w:t>
            </w:r>
          </w:p>
          <w:p w14:paraId="14180A18" w14:textId="77777777" w:rsidR="00491695" w:rsidRDefault="00491695" w:rsidP="0049277F">
            <w:pPr>
              <w:spacing w:after="240"/>
            </w:pPr>
          </w:p>
        </w:tc>
      </w:tr>
    </w:tbl>
    <w:p w14:paraId="5A7DC3D2" w14:textId="6915B688" w:rsidR="00491695" w:rsidRDefault="00491695" w:rsidP="002D4B5E">
      <w:pPr>
        <w:pStyle w:val="Heading6"/>
      </w:pPr>
      <w:r>
        <w:t>Mô tả dòng sự kiện phụ</w:t>
      </w:r>
      <w:r w:rsidR="002D4B5E">
        <w:t xml:space="preserve"> </w:t>
      </w:r>
      <w:r>
        <w:t>(Alternative Flow)</w:t>
      </w:r>
    </w:p>
    <w:p w14:paraId="25CE4574" w14:textId="77777777" w:rsidR="00491695" w:rsidRDefault="00491695" w:rsidP="0049277F">
      <w:pPr>
        <w:pStyle w:val="NormalWeb"/>
        <w:spacing w:before="0" w:beforeAutospacing="0" w:after="160" w:line="360" w:lineRule="auto"/>
      </w:pPr>
      <w:r>
        <w:rPr>
          <w:color w:val="000000"/>
        </w:rPr>
        <w:t>N/A</w:t>
      </w:r>
    </w:p>
    <w:p w14:paraId="754B37C6" w14:textId="77777777" w:rsidR="00491695" w:rsidRDefault="00491695" w:rsidP="002D4B5E">
      <w:pPr>
        <w:pStyle w:val="Heading6"/>
      </w:pPr>
      <w:r>
        <w:t>Ghi chú</w:t>
      </w:r>
    </w:p>
    <w:p w14:paraId="44CB2236" w14:textId="37B3000D" w:rsidR="00491695" w:rsidRPr="00BD1BF6" w:rsidRDefault="002D4B5E" w:rsidP="00BD1BF6">
      <w:pPr>
        <w:pStyle w:val="Heading3"/>
      </w:pPr>
      <w:r w:rsidRPr="00BD1BF6">
        <w:t>Báo cáo bệnh không lây nhiễm</w:t>
      </w:r>
    </w:p>
    <w:p w14:paraId="0450058E" w14:textId="7F8DEFBE" w:rsidR="000A4979" w:rsidRPr="00BD1BF6" w:rsidRDefault="00950074" w:rsidP="00BD1BF6">
      <w:pPr>
        <w:pStyle w:val="Heading4"/>
      </w:pPr>
      <w:r w:rsidRPr="00BD1BF6">
        <w:t>Danh sách mắc bệnh không lây nhiễm</w:t>
      </w:r>
    </w:p>
    <w:p w14:paraId="0BEBF75B" w14:textId="77777777" w:rsidR="00786558" w:rsidRPr="00BD1BF6" w:rsidRDefault="00786558" w:rsidP="00BD1BF6">
      <w:pPr>
        <w:pStyle w:val="Heading5"/>
        <w:rPr>
          <w:snapToGrid/>
          <w:sz w:val="27"/>
        </w:rPr>
      </w:pPr>
      <w:r w:rsidRPr="00BD1BF6">
        <w:t> Xem màn hình danh sách mắc bệnh không lây nhiễm theo đơn vị</w:t>
      </w:r>
    </w:p>
    <w:p w14:paraId="767D23E4" w14:textId="77777777" w:rsidR="00786558" w:rsidRPr="00BD1BF6" w:rsidRDefault="00786558"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60"/>
        <w:gridCol w:w="7454"/>
      </w:tblGrid>
      <w:tr w:rsidR="00786558" w:rsidRPr="00BD1BF6" w14:paraId="64483CD3"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D6C6C2"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93CDB9" w14:textId="77777777" w:rsidR="00786558" w:rsidRPr="00BD1BF6" w:rsidRDefault="00786558" w:rsidP="00BD1BF6">
            <w:pPr>
              <w:pStyle w:val="NormalWeb"/>
              <w:spacing w:before="0" w:beforeAutospacing="0" w:after="120" w:line="360" w:lineRule="auto"/>
              <w:jc w:val="both"/>
            </w:pPr>
            <w:r w:rsidRPr="00BD1BF6">
              <w:rPr>
                <w:color w:val="000000"/>
                <w:sz w:val="20"/>
                <w:szCs w:val="20"/>
              </w:rPr>
              <w:t>Xem màn hình danh sách  mắc bệnh không lây nhiễm theo đơn vị</w:t>
            </w:r>
          </w:p>
        </w:tc>
      </w:tr>
      <w:tr w:rsidR="00786558" w:rsidRPr="00BD1BF6" w14:paraId="527F9F9E"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5245FD"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53E4DB" w14:textId="77777777" w:rsidR="00786558" w:rsidRPr="00BD1BF6" w:rsidRDefault="00786558" w:rsidP="00BD1BF6">
            <w:pPr>
              <w:pStyle w:val="NormalWeb"/>
              <w:spacing w:before="0" w:beforeAutospacing="0" w:after="120" w:line="360" w:lineRule="auto"/>
              <w:jc w:val="both"/>
            </w:pPr>
            <w:r w:rsidRPr="00BD1BF6">
              <w:rPr>
                <w:color w:val="000000"/>
                <w:sz w:val="20"/>
                <w:szCs w:val="20"/>
              </w:rPr>
              <w:t>Cho phép người dùng xem màn hình báo cáo danh sách quân nhân mắc bệnh không lây nhiễm</w:t>
            </w:r>
          </w:p>
        </w:tc>
      </w:tr>
      <w:tr w:rsidR="00786558" w:rsidRPr="00BD1BF6" w14:paraId="61731FC8"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1B461F"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5DBEF3" w14:textId="77777777" w:rsidR="00786558" w:rsidRPr="00BD1BF6" w:rsidRDefault="00786558" w:rsidP="00BD1BF6">
            <w:pPr>
              <w:pStyle w:val="NormalWeb"/>
              <w:spacing w:before="0" w:beforeAutospacing="0" w:after="120" w:line="360" w:lineRule="auto"/>
              <w:jc w:val="both"/>
            </w:pPr>
            <w:r w:rsidRPr="00BD1BF6">
              <w:rPr>
                <w:color w:val="000000"/>
                <w:sz w:val="20"/>
                <w:szCs w:val="20"/>
              </w:rPr>
              <w:t>User quản lý đơn vị</w:t>
            </w:r>
          </w:p>
        </w:tc>
      </w:tr>
      <w:tr w:rsidR="00786558" w:rsidRPr="00BD1BF6" w14:paraId="0A1493EC"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971BA5"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lastRenderedPageBreak/>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80C4734" w14:textId="77777777" w:rsidR="00786558" w:rsidRPr="00BD1BF6" w:rsidRDefault="00786558"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786558" w:rsidRPr="00BD1BF6" w14:paraId="7086A7F8"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27B8C4A"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8C1DEA1" w14:textId="77777777" w:rsidR="00786558" w:rsidRPr="00BD1BF6" w:rsidRDefault="00786558" w:rsidP="00BD1BF6">
            <w:pPr>
              <w:pStyle w:val="NormalWeb"/>
              <w:spacing w:before="0" w:beforeAutospacing="0" w:after="120" w:line="360" w:lineRule="auto"/>
              <w:jc w:val="both"/>
            </w:pPr>
            <w:r w:rsidRPr="00BD1BF6">
              <w:rPr>
                <w:color w:val="000000"/>
                <w:sz w:val="20"/>
                <w:szCs w:val="20"/>
              </w:rPr>
              <w:t>Hiển thị màn hình danh sách quân nhân mắc bệnh không lây nhiễm thông tin tìm kiếm để thống kê, xuất báo cáo</w:t>
            </w:r>
          </w:p>
        </w:tc>
      </w:tr>
      <w:tr w:rsidR="00786558" w:rsidRPr="00BD1BF6" w14:paraId="1BB3F200"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E6BAFE"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6A0A3AD"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r w:rsidR="00786558" w:rsidRPr="00BD1BF6" w14:paraId="5471D068"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157AEC8"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BD9251D"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bl>
    <w:p w14:paraId="2D54FDD3" w14:textId="77777777" w:rsidR="00786558" w:rsidRPr="00BD1BF6" w:rsidRDefault="00786558" w:rsidP="00BD1BF6">
      <w:pPr>
        <w:pStyle w:val="Heading6"/>
      </w:pPr>
      <w:r w:rsidRPr="00BD1BF6">
        <w:t>Biểu đồ luồng xử lý chức năng</w:t>
      </w:r>
    </w:p>
    <w:p w14:paraId="309A4B8A" w14:textId="2535D979" w:rsidR="00786558" w:rsidRPr="00BD1BF6" w:rsidRDefault="00786558"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3D00F7AF" wp14:editId="71AA16B4">
            <wp:extent cx="5943600" cy="3975100"/>
            <wp:effectExtent l="0" t="0" r="0" b="6350"/>
            <wp:docPr id="66" name="Picture 66" descr="https://lh4.googleusercontent.com/NlswAMfwMaPxTCTbgqXXcZts70NrcWkMfEKkRXEsxvMh2p8Qgrxuh9PYe-Yqrib3ThYQmFOeyZAATdEawVF3HxUicqje5-EMyafubVIfRK5ablZZJdUlLYiQQJglzLf-ivXTqcMfmX4n38BDj5MkyY7wbIA6n9IOOx_aatortLlamAf4BDQgCdlWeB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4.googleusercontent.com/NlswAMfwMaPxTCTbgqXXcZts70NrcWkMfEKkRXEsxvMh2p8Qgrxuh9PYe-Yqrib3ThYQmFOeyZAATdEawVF3HxUicqje5-EMyafubVIfRK5ablZZJdUlLYiQQJglzLf-ivXTqcMfmX4n38BDj5MkyY7wbIA6n9IOOx_aatortLlamAf4BDQgCdlWeBqv"/>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2A50B657" w14:textId="77777777" w:rsidR="00786558" w:rsidRPr="00BD1BF6" w:rsidRDefault="00786558" w:rsidP="00BD1BF6">
      <w:pPr>
        <w:pStyle w:val="Heading6"/>
      </w:pPr>
      <w:r w:rsidRPr="00BD1BF6">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786558" w:rsidRPr="00BD1BF6" w14:paraId="14411987" w14:textId="77777777" w:rsidTr="0078655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56FECD6"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1DDC7A6"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Phản ứng của hệ thống</w:t>
            </w:r>
          </w:p>
        </w:tc>
      </w:tr>
      <w:tr w:rsidR="00786558" w:rsidRPr="00BD1BF6" w14:paraId="6C96EC4B" w14:textId="77777777" w:rsidTr="007865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07D0AF0" w14:textId="77777777" w:rsidR="00786558" w:rsidRPr="00BD1BF6" w:rsidRDefault="00786558" w:rsidP="00BD1BF6">
            <w:pPr>
              <w:pStyle w:val="NormalWeb"/>
              <w:spacing w:before="80" w:beforeAutospacing="0" w:after="0" w:line="360" w:lineRule="auto"/>
              <w:jc w:val="both"/>
            </w:pPr>
            <w:r w:rsidRPr="00BD1BF6">
              <w:rPr>
                <w:color w:val="000000"/>
              </w:rPr>
              <w:t>1. Người dùng đăng nhập chọn Báo cáo-Thống kê → Báo cáo bệnh không lây nhiễm → Danh sách mắc bệnh không lây nhiễm </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8196A2F" w14:textId="77777777" w:rsidR="00786558" w:rsidRPr="00BD1BF6" w:rsidRDefault="00786558" w:rsidP="00BD1BF6">
            <w:pPr>
              <w:pStyle w:val="NormalWeb"/>
              <w:spacing w:before="80" w:beforeAutospacing="0" w:after="0" w:line="360" w:lineRule="auto"/>
              <w:jc w:val="both"/>
            </w:pPr>
            <w:r w:rsidRPr="00BD1BF6">
              <w:rPr>
                <w:color w:val="000000"/>
              </w:rPr>
              <w:t>2. Hệ thống hiển thị màn hình danh sách quân nhân mắc bệnh không lây nhiễm và điều kiện tìm kiếm </w:t>
            </w:r>
          </w:p>
          <w:p w14:paraId="020B747B" w14:textId="77777777" w:rsidR="00786558" w:rsidRPr="00BD1BF6" w:rsidRDefault="00786558" w:rsidP="00BD1BF6">
            <w:pPr>
              <w:pStyle w:val="NormalWeb"/>
              <w:spacing w:before="0" w:beforeAutospacing="0" w:after="120" w:line="360" w:lineRule="auto"/>
              <w:jc w:val="both"/>
            </w:pPr>
            <w:r w:rsidRPr="00BD1BF6">
              <w:rPr>
                <w:b/>
                <w:bCs/>
                <w:color w:val="000000"/>
              </w:rPr>
              <w:t>Thông tin thống kê</w:t>
            </w:r>
          </w:p>
          <w:p w14:paraId="0C803946" w14:textId="77777777" w:rsidR="00786558" w:rsidRPr="00BD1BF6" w:rsidRDefault="00786558" w:rsidP="00BD1BF6">
            <w:pPr>
              <w:pStyle w:val="NormalWeb"/>
              <w:spacing w:before="80" w:beforeAutospacing="0" w:after="0" w:line="360" w:lineRule="auto"/>
              <w:jc w:val="both"/>
            </w:pPr>
            <w:r w:rsidRPr="00BD1BF6">
              <w:rPr>
                <w:color w:val="000000"/>
              </w:rPr>
              <w:t>Các trường thông tin tìm kiếm:</w:t>
            </w:r>
          </w:p>
          <w:p w14:paraId="2E21FAD0" w14:textId="77777777"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Đơn vị quản lý</w:t>
            </w:r>
          </w:p>
          <w:p w14:paraId="689FD9DD" w14:textId="77777777"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Nguồn dữ liệu</w:t>
            </w:r>
          </w:p>
          <w:p w14:paraId="5775DBD9" w14:textId="77777777"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lastRenderedPageBreak/>
              <w:t>Họ và tên</w:t>
            </w:r>
          </w:p>
          <w:p w14:paraId="5F7FECD8" w14:textId="77777777"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Giới tính</w:t>
            </w:r>
          </w:p>
          <w:p w14:paraId="49AE1294" w14:textId="77777777"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Ngày sinh từ ngày</w:t>
            </w:r>
          </w:p>
          <w:p w14:paraId="64A7EC8D"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Đến ngày</w:t>
            </w:r>
          </w:p>
          <w:p w14:paraId="26507CDC"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Kì báo cáo</w:t>
            </w:r>
          </w:p>
          <w:p w14:paraId="2B1A707A"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Năm </w:t>
            </w:r>
          </w:p>
          <w:p w14:paraId="0BF9E13B"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Tháng/quý</w:t>
            </w:r>
          </w:p>
          <w:p w14:paraId="188AE71A"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Ngày phát hiện từ ngày</w:t>
            </w:r>
          </w:p>
          <w:p w14:paraId="118E8567"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Ngày phát hiện đến ngày</w:t>
            </w:r>
          </w:p>
          <w:p w14:paraId="1D20CB81"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Nơi điều trị</w:t>
            </w:r>
          </w:p>
          <w:p w14:paraId="203088CA"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Cơ sở khám chữa bệnh</w:t>
            </w:r>
          </w:p>
          <w:p w14:paraId="5597A77E"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Chọn nhóm bệnh thống kê</w:t>
            </w:r>
          </w:p>
          <w:p w14:paraId="63B08401"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Chọn bệnh</w:t>
            </w:r>
          </w:p>
          <w:p w14:paraId="2A385991" w14:textId="77777777" w:rsidR="00FC1F5C"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Trạng thái sự sống</w:t>
            </w:r>
          </w:p>
          <w:p w14:paraId="4DB58B7E" w14:textId="6A250B88" w:rsidR="00786558" w:rsidRPr="00BD1BF6" w:rsidRDefault="00786558" w:rsidP="00BD1BF6">
            <w:pPr>
              <w:pStyle w:val="NormalWeb"/>
              <w:numPr>
                <w:ilvl w:val="0"/>
                <w:numId w:val="85"/>
              </w:numPr>
              <w:spacing w:before="80" w:beforeAutospacing="0" w:after="0" w:line="360" w:lineRule="auto"/>
              <w:jc w:val="both"/>
              <w:textAlignment w:val="baseline"/>
              <w:rPr>
                <w:i/>
                <w:iCs/>
                <w:color w:val="000000"/>
              </w:rPr>
            </w:pPr>
            <w:r w:rsidRPr="00BD1BF6">
              <w:rPr>
                <w:i/>
                <w:iCs/>
                <w:color w:val="000000"/>
              </w:rPr>
              <w:t>Tính đến ngày</w:t>
            </w:r>
          </w:p>
          <w:p w14:paraId="48B534FE" w14:textId="77777777" w:rsidR="00786558" w:rsidRPr="00BD1BF6" w:rsidRDefault="00786558" w:rsidP="00BD1BF6">
            <w:pPr>
              <w:pStyle w:val="NormalWeb"/>
              <w:spacing w:before="80" w:beforeAutospacing="0" w:after="0" w:line="360" w:lineRule="auto"/>
              <w:jc w:val="both"/>
            </w:pPr>
            <w:r w:rsidRPr="00BD1BF6">
              <w:rPr>
                <w:b/>
                <w:bCs/>
                <w:color w:val="000000"/>
              </w:rPr>
              <w:t>Danh sách bệnh nhân (20)</w:t>
            </w:r>
          </w:p>
          <w:p w14:paraId="6ABED467" w14:textId="77777777" w:rsidR="00786558" w:rsidRPr="00BD1BF6" w:rsidRDefault="00786558" w:rsidP="00BD1BF6">
            <w:pPr>
              <w:pStyle w:val="NormalWeb"/>
              <w:numPr>
                <w:ilvl w:val="0"/>
                <w:numId w:val="86"/>
              </w:numPr>
              <w:spacing w:before="0" w:beforeAutospacing="0" w:after="120" w:line="360" w:lineRule="auto"/>
              <w:jc w:val="both"/>
              <w:textAlignment w:val="baseline"/>
              <w:rPr>
                <w:color w:val="000000"/>
              </w:rPr>
            </w:pPr>
            <w:r w:rsidRPr="00BD1BF6">
              <w:rPr>
                <w:color w:val="000000"/>
              </w:rPr>
              <w:t>UI Control: Label</w:t>
            </w:r>
          </w:p>
          <w:p w14:paraId="35E77558" w14:textId="77777777" w:rsidR="00786558" w:rsidRPr="00BD1BF6" w:rsidRDefault="00786558" w:rsidP="00BD1BF6">
            <w:pPr>
              <w:pStyle w:val="NormalWeb"/>
              <w:numPr>
                <w:ilvl w:val="0"/>
                <w:numId w:val="86"/>
              </w:numPr>
              <w:spacing w:before="0" w:beforeAutospacing="0" w:after="120" w:line="360" w:lineRule="auto"/>
              <w:jc w:val="both"/>
              <w:textAlignment w:val="baseline"/>
              <w:rPr>
                <w:color w:val="000000"/>
              </w:rPr>
            </w:pPr>
            <w:r w:rsidRPr="00BD1BF6">
              <w:rPr>
                <w:color w:val="000000"/>
              </w:rPr>
              <w:t>Comments: </w:t>
            </w:r>
          </w:p>
          <w:p w14:paraId="0B8D8976" w14:textId="77777777" w:rsidR="00786558" w:rsidRPr="00BD1BF6" w:rsidRDefault="00786558" w:rsidP="00BD1BF6">
            <w:pPr>
              <w:pStyle w:val="NormalWeb"/>
              <w:numPr>
                <w:ilvl w:val="0"/>
                <w:numId w:val="77"/>
              </w:numPr>
              <w:tabs>
                <w:tab w:val="left" w:pos="1050"/>
              </w:tabs>
              <w:spacing w:before="0" w:beforeAutospacing="0" w:after="0" w:line="360" w:lineRule="auto"/>
              <w:ind w:left="690" w:firstLine="0"/>
              <w:jc w:val="both"/>
              <w:textAlignment w:val="baseline"/>
              <w:rPr>
                <w:color w:val="000000"/>
              </w:rPr>
            </w:pPr>
            <w:r w:rsidRPr="00BD1BF6">
              <w:rPr>
                <w:color w:val="000000"/>
              </w:rPr>
              <w:t>Danh sách lấy dữ liệu trong năm hiện tại (nếu người dùng chọn năm sẽ hiển thị theo năm đã chọn). </w:t>
            </w:r>
          </w:p>
          <w:p w14:paraId="4FDF3B33" w14:textId="1DCA925E" w:rsidR="00786558" w:rsidRPr="00BD1BF6" w:rsidRDefault="00786558" w:rsidP="00BD1BF6">
            <w:pPr>
              <w:pStyle w:val="NormalWeb"/>
              <w:numPr>
                <w:ilvl w:val="0"/>
                <w:numId w:val="77"/>
              </w:numPr>
              <w:tabs>
                <w:tab w:val="left" w:pos="1050"/>
              </w:tabs>
              <w:spacing w:before="0" w:beforeAutospacing="0" w:after="0" w:line="360" w:lineRule="auto"/>
              <w:ind w:left="690" w:firstLine="0"/>
              <w:jc w:val="both"/>
              <w:textAlignment w:val="baseline"/>
              <w:rPr>
                <w:color w:val="000000"/>
              </w:rPr>
            </w:pPr>
            <w:r w:rsidRPr="00BD1BF6">
              <w:rPr>
                <w:color w:val="000000"/>
              </w:rPr>
              <w:t>Mặc định hiển thị: Danh s</w:t>
            </w:r>
            <w:r w:rsidR="00FC1F5C" w:rsidRPr="00BD1BF6">
              <w:rPr>
                <w:color w:val="000000"/>
              </w:rPr>
              <w:t>ách bệnh nhân(number) trong đó </w:t>
            </w:r>
            <w:r w:rsidRPr="00BD1BF6">
              <w:rPr>
                <w:color w:val="000000"/>
              </w:rPr>
              <w:t>number = tổng số quân nhân được thống kê</w:t>
            </w:r>
          </w:p>
          <w:p w14:paraId="41EEEA5F" w14:textId="743A2E36" w:rsidR="00786558" w:rsidRPr="00BD1BF6" w:rsidRDefault="00786558" w:rsidP="00BD1BF6">
            <w:pPr>
              <w:pStyle w:val="NormalWeb"/>
              <w:numPr>
                <w:ilvl w:val="0"/>
                <w:numId w:val="77"/>
              </w:numPr>
              <w:tabs>
                <w:tab w:val="left" w:pos="1050"/>
              </w:tabs>
              <w:spacing w:before="0" w:beforeAutospacing="0" w:after="0" w:line="360" w:lineRule="auto"/>
              <w:ind w:left="690" w:firstLine="0"/>
              <w:jc w:val="both"/>
              <w:textAlignment w:val="baseline"/>
              <w:rPr>
                <w:color w:val="000000"/>
              </w:rPr>
            </w:pPr>
            <w:r w:rsidRPr="00BD1BF6">
              <w:rPr>
                <w:color w:val="000000"/>
              </w:rPr>
              <w:t xml:space="preserve">Lấy dữ liệu từ các bảng cats_diseases_groups, </w:t>
            </w:r>
            <w:r w:rsidR="00C64934" w:rsidRPr="00BD1BF6">
              <w:rPr>
                <w:color w:val="000000"/>
              </w:rPr>
              <w:t>medical_records_diagnoses_discharge</w:t>
            </w:r>
            <w:r w:rsidRPr="00BD1BF6">
              <w:rPr>
                <w:color w:val="000000"/>
              </w:rPr>
              <w:t>, cats_icd10, cats_diseases_groups_details, patients (is_delete = 0, is_active = 1)</w:t>
            </w:r>
          </w:p>
          <w:p w14:paraId="05A205FF" w14:textId="77777777" w:rsidR="00786558" w:rsidRPr="00BD1BF6" w:rsidRDefault="00786558" w:rsidP="00BD1BF6">
            <w:pPr>
              <w:pStyle w:val="NormalWeb"/>
              <w:numPr>
                <w:ilvl w:val="0"/>
                <w:numId w:val="77"/>
              </w:numPr>
              <w:tabs>
                <w:tab w:val="left" w:pos="1050"/>
              </w:tabs>
              <w:spacing w:before="0" w:beforeAutospacing="0" w:after="120" w:line="360" w:lineRule="auto"/>
              <w:ind w:left="690" w:firstLine="0"/>
              <w:jc w:val="both"/>
              <w:textAlignment w:val="baseline"/>
              <w:rPr>
                <w:b/>
                <w:bCs/>
                <w:color w:val="000000"/>
              </w:rPr>
            </w:pPr>
            <w:r w:rsidRPr="00BD1BF6">
              <w:rPr>
                <w:color w:val="000000"/>
              </w:rPr>
              <w:t>Danh sách quân nhân mắc bệnh được thống kê từ bảng patients với các điều kiện sau:  </w:t>
            </w:r>
          </w:p>
          <w:p w14:paraId="33CCC60E" w14:textId="7BA0138C" w:rsidR="00786558" w:rsidRPr="00BD1BF6" w:rsidRDefault="00786558" w:rsidP="00BD1BF6">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proofErr w:type="gramStart"/>
            <w:r w:rsidRPr="00BD1BF6">
              <w:rPr>
                <w:color w:val="000000"/>
              </w:rPr>
              <w:lastRenderedPageBreak/>
              <w:t>patients.patients</w:t>
            </w:r>
            <w:proofErr w:type="gramEnd"/>
            <w:r w:rsidRPr="00BD1BF6">
              <w:rPr>
                <w:color w:val="000000"/>
              </w:rPr>
              <w:t>_id=</w:t>
            </w:r>
            <w:r w:rsidR="0018688D" w:rsidRPr="00BD1BF6">
              <w:rPr>
                <w:color w:val="000000"/>
              </w:rPr>
              <w:t xml:space="preserve"> medical_records_diagnoses_discharge</w:t>
            </w:r>
            <w:r w:rsidRPr="00BD1BF6">
              <w:rPr>
                <w:color w:val="000000"/>
              </w:rPr>
              <w:t>.patient_id=medical_records.patient_id</w:t>
            </w:r>
          </w:p>
          <w:p w14:paraId="51D6C653" w14:textId="71E4C317" w:rsidR="00786558" w:rsidRPr="00BD1BF6" w:rsidRDefault="0018688D" w:rsidP="00BD1BF6">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r w:rsidRPr="00BD1BF6">
              <w:rPr>
                <w:color w:val="000000"/>
              </w:rPr>
              <w:t>medical_records_diagnoses_</w:t>
            </w:r>
            <w:proofErr w:type="gramStart"/>
            <w:r w:rsidRPr="00BD1BF6">
              <w:rPr>
                <w:color w:val="000000"/>
              </w:rPr>
              <w:t>discharge</w:t>
            </w:r>
            <w:r w:rsidR="00786558" w:rsidRPr="00BD1BF6">
              <w:rPr>
                <w:color w:val="000000"/>
              </w:rPr>
              <w:t>.diseases</w:t>
            </w:r>
            <w:proofErr w:type="gramEnd"/>
            <w:r w:rsidR="00786558" w:rsidRPr="00BD1BF6">
              <w:rPr>
                <w:color w:val="000000"/>
              </w:rPr>
              <w:t>_code=cats_diseases_groups_details.diseases_code</w:t>
            </w:r>
          </w:p>
          <w:p w14:paraId="378343AE" w14:textId="77777777" w:rsidR="00786558" w:rsidRPr="00BD1BF6" w:rsidRDefault="00786558" w:rsidP="00BD1BF6">
            <w:pPr>
              <w:pStyle w:val="NormalWeb"/>
              <w:numPr>
                <w:ilvl w:val="0"/>
                <w:numId w:val="87"/>
              </w:numPr>
              <w:tabs>
                <w:tab w:val="clear" w:pos="720"/>
                <w:tab w:val="num" w:pos="1050"/>
              </w:tabs>
              <w:spacing w:before="0" w:beforeAutospacing="0" w:after="0" w:line="360" w:lineRule="auto"/>
              <w:ind w:left="1140" w:hanging="90"/>
              <w:jc w:val="both"/>
              <w:textAlignment w:val="baseline"/>
              <w:rPr>
                <w:color w:val="000000"/>
              </w:rPr>
            </w:pPr>
            <w:r w:rsidRPr="00BD1BF6">
              <w:rPr>
                <w:color w:val="000000"/>
              </w:rPr>
              <w:t>cats_diseases_groups_</w:t>
            </w:r>
            <w:proofErr w:type="gramStart"/>
            <w:r w:rsidRPr="00BD1BF6">
              <w:rPr>
                <w:color w:val="000000"/>
              </w:rPr>
              <w:t>details.diseases</w:t>
            </w:r>
            <w:proofErr w:type="gramEnd"/>
            <w:r w:rsidRPr="00BD1BF6">
              <w:rPr>
                <w:color w:val="000000"/>
              </w:rPr>
              <w:t>_group_id=cats_diseases_groups.diseases_group_id</w:t>
            </w:r>
          </w:p>
          <w:p w14:paraId="41C848C5" w14:textId="77777777" w:rsidR="00786558" w:rsidRPr="00BD1BF6" w:rsidRDefault="00786558" w:rsidP="00BD1BF6">
            <w:pPr>
              <w:pStyle w:val="NormalWeb"/>
              <w:numPr>
                <w:ilvl w:val="0"/>
                <w:numId w:val="87"/>
              </w:numPr>
              <w:tabs>
                <w:tab w:val="clear" w:pos="720"/>
                <w:tab w:val="num" w:pos="1050"/>
              </w:tabs>
              <w:spacing w:before="0" w:beforeAutospacing="0" w:after="120" w:line="360" w:lineRule="auto"/>
              <w:ind w:left="1140" w:hanging="90"/>
              <w:jc w:val="both"/>
              <w:textAlignment w:val="baseline"/>
              <w:rPr>
                <w:color w:val="000000"/>
              </w:rPr>
            </w:pPr>
            <w:r w:rsidRPr="00BD1BF6">
              <w:rPr>
                <w:color w:val="000000"/>
              </w:rPr>
              <w:t>cats_diseases_groups.is_report_disease =1  </w:t>
            </w:r>
          </w:p>
          <w:p w14:paraId="3B9C903F" w14:textId="77777777" w:rsidR="00786558" w:rsidRPr="00BD1BF6" w:rsidRDefault="00786558" w:rsidP="00BD1BF6">
            <w:pPr>
              <w:pStyle w:val="NormalWeb"/>
              <w:spacing w:before="0" w:beforeAutospacing="0" w:after="120" w:line="360" w:lineRule="auto"/>
              <w:jc w:val="both"/>
            </w:pPr>
            <w:r w:rsidRPr="00BD1BF6">
              <w:rPr>
                <w:b/>
                <w:bCs/>
                <w:color w:val="000000"/>
              </w:rPr>
              <w:t>      STT</w:t>
            </w:r>
          </w:p>
          <w:p w14:paraId="0056A332" w14:textId="77777777" w:rsidR="00786558" w:rsidRPr="00BD1BF6" w:rsidRDefault="00786558" w:rsidP="00BD1BF6">
            <w:pPr>
              <w:pStyle w:val="NormalWeb"/>
              <w:numPr>
                <w:ilvl w:val="0"/>
                <w:numId w:val="88"/>
              </w:numPr>
              <w:spacing w:before="0" w:beforeAutospacing="0" w:after="120" w:line="360" w:lineRule="auto"/>
              <w:jc w:val="both"/>
              <w:textAlignment w:val="baseline"/>
              <w:rPr>
                <w:color w:val="000000"/>
              </w:rPr>
            </w:pPr>
            <w:r w:rsidRPr="00BD1BF6">
              <w:rPr>
                <w:color w:val="000000"/>
              </w:rPr>
              <w:t>UI Control: Textview</w:t>
            </w:r>
          </w:p>
          <w:p w14:paraId="16BF74A2" w14:textId="72A53A4B" w:rsidR="00786558" w:rsidRPr="00BD1BF6" w:rsidRDefault="00786558" w:rsidP="00BD1BF6">
            <w:pPr>
              <w:pStyle w:val="NormalWeb"/>
              <w:numPr>
                <w:ilvl w:val="0"/>
                <w:numId w:val="88"/>
              </w:numPr>
              <w:spacing w:before="0" w:beforeAutospacing="0" w:after="120" w:line="360" w:lineRule="auto"/>
              <w:jc w:val="both"/>
              <w:textAlignment w:val="baseline"/>
              <w:rPr>
                <w:b/>
                <w:bCs/>
                <w:color w:val="000000"/>
              </w:rPr>
            </w:pPr>
            <w:r w:rsidRPr="00BD1BF6">
              <w:rPr>
                <w:color w:val="000000"/>
              </w:rPr>
              <w:t xml:space="preserve">Comments: STT tăng dần từ trên xuống theo danh sách, sắp xếp theo ngày tạo của </w:t>
            </w:r>
            <w:r w:rsidR="00F01BD5" w:rsidRPr="00BD1BF6">
              <w:rPr>
                <w:color w:val="000000"/>
              </w:rPr>
              <w:t>quân nhân</w:t>
            </w:r>
          </w:p>
          <w:p w14:paraId="49EA188F" w14:textId="77777777" w:rsidR="00786558" w:rsidRPr="00BD1BF6" w:rsidRDefault="00786558" w:rsidP="00BD1BF6">
            <w:pPr>
              <w:pStyle w:val="NormalWeb"/>
              <w:spacing w:before="0" w:beforeAutospacing="0" w:after="120" w:line="360" w:lineRule="auto"/>
              <w:ind w:left="360"/>
              <w:jc w:val="both"/>
            </w:pPr>
            <w:r w:rsidRPr="00BD1BF6">
              <w:rPr>
                <w:b/>
                <w:bCs/>
                <w:color w:val="000000"/>
              </w:rPr>
              <w:t>Ngày phát hiện</w:t>
            </w:r>
          </w:p>
          <w:p w14:paraId="34BD0684" w14:textId="77777777" w:rsidR="00786558" w:rsidRPr="00BD1BF6" w:rsidRDefault="00786558" w:rsidP="00BD1BF6">
            <w:pPr>
              <w:pStyle w:val="NormalWeb"/>
              <w:numPr>
                <w:ilvl w:val="0"/>
                <w:numId w:val="89"/>
              </w:numPr>
              <w:spacing w:before="0" w:beforeAutospacing="0" w:after="120" w:line="360" w:lineRule="auto"/>
              <w:jc w:val="both"/>
              <w:textAlignment w:val="baseline"/>
              <w:rPr>
                <w:color w:val="000000"/>
              </w:rPr>
            </w:pPr>
            <w:r w:rsidRPr="00BD1BF6">
              <w:rPr>
                <w:color w:val="000000"/>
              </w:rPr>
              <w:t>UI Control: Textview</w:t>
            </w:r>
          </w:p>
          <w:p w14:paraId="52AFB677" w14:textId="77777777" w:rsidR="00786558" w:rsidRPr="00BD1BF6" w:rsidRDefault="00786558" w:rsidP="00BD1BF6">
            <w:pPr>
              <w:pStyle w:val="NormalWeb"/>
              <w:numPr>
                <w:ilvl w:val="0"/>
                <w:numId w:val="89"/>
              </w:numPr>
              <w:spacing w:before="0" w:beforeAutospacing="0" w:after="120" w:line="360" w:lineRule="auto"/>
              <w:jc w:val="both"/>
              <w:textAlignment w:val="baseline"/>
              <w:rPr>
                <w:color w:val="000000"/>
              </w:rPr>
            </w:pPr>
            <w:r w:rsidRPr="00BD1BF6">
              <w:rPr>
                <w:color w:val="000000"/>
              </w:rPr>
              <w:t>Table Name: medical_records</w:t>
            </w:r>
          </w:p>
          <w:p w14:paraId="39F7DC21" w14:textId="77777777" w:rsidR="00786558" w:rsidRPr="00BD1BF6" w:rsidRDefault="00786558" w:rsidP="00BD1BF6">
            <w:pPr>
              <w:pStyle w:val="NormalWeb"/>
              <w:numPr>
                <w:ilvl w:val="0"/>
                <w:numId w:val="89"/>
              </w:numPr>
              <w:spacing w:before="0" w:beforeAutospacing="0" w:after="120" w:line="360" w:lineRule="auto"/>
              <w:jc w:val="both"/>
              <w:textAlignment w:val="baseline"/>
              <w:rPr>
                <w:color w:val="000000"/>
              </w:rPr>
            </w:pPr>
            <w:r w:rsidRPr="00BD1BF6">
              <w:rPr>
                <w:color w:val="000000"/>
              </w:rPr>
              <w:t>Column Name: examination_date</w:t>
            </w:r>
          </w:p>
          <w:p w14:paraId="74C4C337" w14:textId="77777777" w:rsidR="00786558" w:rsidRPr="00BD1BF6" w:rsidRDefault="00786558" w:rsidP="00BD1BF6">
            <w:pPr>
              <w:pStyle w:val="NormalWeb"/>
              <w:numPr>
                <w:ilvl w:val="0"/>
                <w:numId w:val="89"/>
              </w:numPr>
              <w:spacing w:before="0" w:beforeAutospacing="0" w:after="120" w:line="360" w:lineRule="auto"/>
              <w:jc w:val="both"/>
              <w:textAlignment w:val="baseline"/>
              <w:rPr>
                <w:color w:val="000000"/>
              </w:rPr>
            </w:pPr>
            <w:r w:rsidRPr="00BD1BF6">
              <w:rPr>
                <w:color w:val="000000"/>
              </w:rPr>
              <w:t>Nullable: no</w:t>
            </w:r>
          </w:p>
          <w:p w14:paraId="3B81FE08" w14:textId="77777777" w:rsidR="00786558" w:rsidRPr="00BD1BF6" w:rsidRDefault="00786558" w:rsidP="00BD1BF6">
            <w:pPr>
              <w:pStyle w:val="NormalWeb"/>
              <w:numPr>
                <w:ilvl w:val="0"/>
                <w:numId w:val="89"/>
              </w:numPr>
              <w:spacing w:before="0" w:beforeAutospacing="0" w:after="120" w:line="360" w:lineRule="auto"/>
              <w:jc w:val="both"/>
              <w:textAlignment w:val="baseline"/>
              <w:rPr>
                <w:color w:val="000000"/>
              </w:rPr>
            </w:pPr>
            <w:r w:rsidRPr="00BD1BF6">
              <w:rPr>
                <w:color w:val="000000"/>
              </w:rPr>
              <w:t>Default: Đơn vị User quản lý và các đơn vị con của nó</w:t>
            </w:r>
          </w:p>
          <w:p w14:paraId="04FB45DD" w14:textId="77777777" w:rsidR="00786558" w:rsidRPr="00BD1BF6" w:rsidRDefault="00786558" w:rsidP="00BD1BF6">
            <w:pPr>
              <w:pStyle w:val="NormalWeb"/>
              <w:numPr>
                <w:ilvl w:val="0"/>
                <w:numId w:val="89"/>
              </w:numPr>
              <w:spacing w:before="0" w:beforeAutospacing="0" w:after="120" w:line="360" w:lineRule="auto"/>
              <w:jc w:val="both"/>
              <w:textAlignment w:val="baseline"/>
              <w:rPr>
                <w:b/>
                <w:bCs/>
                <w:color w:val="000000"/>
              </w:rPr>
            </w:pPr>
            <w:r w:rsidRPr="00BD1BF6">
              <w:rPr>
                <w:color w:val="000000"/>
              </w:rPr>
              <w:t>Comments: Lấy danh sách đơn vị hiển thị là đơn vị user đang quản lý và đơn vị con của nó</w:t>
            </w:r>
          </w:p>
          <w:p w14:paraId="36B3D14E" w14:textId="77777777" w:rsidR="00786558" w:rsidRPr="00BD1BF6" w:rsidRDefault="00786558" w:rsidP="00BD1BF6">
            <w:pPr>
              <w:pStyle w:val="NormalWeb"/>
              <w:spacing w:before="0" w:beforeAutospacing="0" w:after="120" w:line="360" w:lineRule="auto"/>
              <w:ind w:left="360"/>
              <w:jc w:val="both"/>
            </w:pPr>
            <w:r w:rsidRPr="00BD1BF6">
              <w:rPr>
                <w:b/>
                <w:bCs/>
                <w:color w:val="000000"/>
              </w:rPr>
              <w:t>Ngày tháng năm sinh</w:t>
            </w:r>
          </w:p>
          <w:p w14:paraId="2B7162A5" w14:textId="77777777" w:rsidR="00786558" w:rsidRPr="00BD1BF6" w:rsidRDefault="00786558" w:rsidP="00BD1BF6">
            <w:pPr>
              <w:pStyle w:val="NormalWeb"/>
              <w:numPr>
                <w:ilvl w:val="0"/>
                <w:numId w:val="90"/>
              </w:numPr>
              <w:spacing w:before="0" w:beforeAutospacing="0" w:after="120" w:line="360" w:lineRule="auto"/>
              <w:jc w:val="both"/>
              <w:textAlignment w:val="baseline"/>
              <w:rPr>
                <w:color w:val="000000"/>
              </w:rPr>
            </w:pPr>
            <w:r w:rsidRPr="00BD1BF6">
              <w:rPr>
                <w:color w:val="000000"/>
              </w:rPr>
              <w:t>UI Control: Textview</w:t>
            </w:r>
          </w:p>
          <w:p w14:paraId="37E22E75" w14:textId="77777777" w:rsidR="00786558" w:rsidRPr="00BD1BF6" w:rsidRDefault="00786558" w:rsidP="00BD1BF6">
            <w:pPr>
              <w:pStyle w:val="NormalWeb"/>
              <w:numPr>
                <w:ilvl w:val="0"/>
                <w:numId w:val="90"/>
              </w:numPr>
              <w:spacing w:before="0" w:beforeAutospacing="0" w:after="120" w:line="360" w:lineRule="auto"/>
              <w:jc w:val="both"/>
              <w:textAlignment w:val="baseline"/>
              <w:rPr>
                <w:color w:val="000000"/>
              </w:rPr>
            </w:pPr>
            <w:r w:rsidRPr="00BD1BF6">
              <w:rPr>
                <w:color w:val="000000"/>
              </w:rPr>
              <w:t>Table Name: patients</w:t>
            </w:r>
          </w:p>
          <w:p w14:paraId="7B1D0229" w14:textId="77777777" w:rsidR="00786558" w:rsidRPr="00BD1BF6" w:rsidRDefault="00786558" w:rsidP="00BD1BF6">
            <w:pPr>
              <w:pStyle w:val="NormalWeb"/>
              <w:numPr>
                <w:ilvl w:val="0"/>
                <w:numId w:val="90"/>
              </w:numPr>
              <w:spacing w:before="0" w:beforeAutospacing="0" w:after="120" w:line="360" w:lineRule="auto"/>
              <w:jc w:val="both"/>
              <w:textAlignment w:val="baseline"/>
              <w:rPr>
                <w:color w:val="000000"/>
              </w:rPr>
            </w:pPr>
            <w:r w:rsidRPr="00BD1BF6">
              <w:rPr>
                <w:color w:val="000000"/>
              </w:rPr>
              <w:t>Column Name: birthday</w:t>
            </w:r>
          </w:p>
          <w:p w14:paraId="22E8DFEC" w14:textId="77777777" w:rsidR="00786558" w:rsidRPr="00BD1BF6" w:rsidRDefault="00786558" w:rsidP="00BD1BF6">
            <w:pPr>
              <w:pStyle w:val="NormalWeb"/>
              <w:numPr>
                <w:ilvl w:val="0"/>
                <w:numId w:val="90"/>
              </w:numPr>
              <w:spacing w:before="0" w:beforeAutospacing="0" w:after="120" w:line="360" w:lineRule="auto"/>
              <w:jc w:val="both"/>
              <w:textAlignment w:val="baseline"/>
              <w:rPr>
                <w:color w:val="000000"/>
              </w:rPr>
            </w:pPr>
            <w:r w:rsidRPr="00BD1BF6">
              <w:rPr>
                <w:color w:val="000000"/>
              </w:rPr>
              <w:t>Nullable: no</w:t>
            </w:r>
          </w:p>
          <w:p w14:paraId="5AE3327B" w14:textId="77777777" w:rsidR="00786558" w:rsidRPr="00BD1BF6" w:rsidRDefault="00786558" w:rsidP="00BD1BF6">
            <w:pPr>
              <w:pStyle w:val="NormalWeb"/>
              <w:numPr>
                <w:ilvl w:val="0"/>
                <w:numId w:val="90"/>
              </w:numPr>
              <w:spacing w:before="0" w:beforeAutospacing="0" w:after="120" w:line="360" w:lineRule="auto"/>
              <w:jc w:val="both"/>
              <w:textAlignment w:val="baseline"/>
              <w:rPr>
                <w:b/>
                <w:bCs/>
                <w:color w:val="000000"/>
              </w:rPr>
            </w:pPr>
            <w:r w:rsidRPr="00BD1BF6">
              <w:rPr>
                <w:color w:val="000000"/>
              </w:rPr>
              <w:t>Comments: </w:t>
            </w:r>
          </w:p>
          <w:p w14:paraId="5914790A" w14:textId="77777777" w:rsidR="00786558" w:rsidRPr="00BD1BF6" w:rsidRDefault="00786558" w:rsidP="00BD1BF6">
            <w:pPr>
              <w:pStyle w:val="NormalWeb"/>
              <w:spacing w:before="0" w:beforeAutospacing="0" w:after="120" w:line="360" w:lineRule="auto"/>
              <w:ind w:left="360"/>
              <w:jc w:val="both"/>
            </w:pPr>
            <w:r w:rsidRPr="00BD1BF6">
              <w:rPr>
                <w:b/>
                <w:bCs/>
                <w:color w:val="000000"/>
              </w:rPr>
              <w:t>Số thẻ BHYT</w:t>
            </w:r>
          </w:p>
          <w:p w14:paraId="0174651B" w14:textId="77777777" w:rsidR="00786558" w:rsidRPr="00BD1BF6" w:rsidRDefault="00786558" w:rsidP="00BD1BF6">
            <w:pPr>
              <w:pStyle w:val="NormalWeb"/>
              <w:numPr>
                <w:ilvl w:val="0"/>
                <w:numId w:val="91"/>
              </w:numPr>
              <w:spacing w:before="0" w:beforeAutospacing="0" w:after="120" w:line="360" w:lineRule="auto"/>
              <w:jc w:val="both"/>
              <w:textAlignment w:val="baseline"/>
              <w:rPr>
                <w:color w:val="000000"/>
              </w:rPr>
            </w:pPr>
            <w:r w:rsidRPr="00BD1BF6">
              <w:rPr>
                <w:color w:val="000000"/>
              </w:rPr>
              <w:t>UI Control: Textview</w:t>
            </w:r>
          </w:p>
          <w:p w14:paraId="69576292" w14:textId="77777777" w:rsidR="00786558" w:rsidRPr="00BD1BF6" w:rsidRDefault="00786558" w:rsidP="00BD1BF6">
            <w:pPr>
              <w:pStyle w:val="NormalWeb"/>
              <w:numPr>
                <w:ilvl w:val="0"/>
                <w:numId w:val="91"/>
              </w:numPr>
              <w:spacing w:before="0" w:beforeAutospacing="0" w:after="120" w:line="360" w:lineRule="auto"/>
              <w:jc w:val="both"/>
              <w:textAlignment w:val="baseline"/>
              <w:rPr>
                <w:color w:val="000000"/>
              </w:rPr>
            </w:pPr>
            <w:r w:rsidRPr="00BD1BF6">
              <w:rPr>
                <w:color w:val="000000"/>
              </w:rPr>
              <w:lastRenderedPageBreak/>
              <w:t>Table Name: patients</w:t>
            </w:r>
          </w:p>
          <w:p w14:paraId="586D69DC" w14:textId="77777777" w:rsidR="00786558" w:rsidRPr="00BD1BF6" w:rsidRDefault="00786558" w:rsidP="00BD1BF6">
            <w:pPr>
              <w:pStyle w:val="NormalWeb"/>
              <w:numPr>
                <w:ilvl w:val="0"/>
                <w:numId w:val="91"/>
              </w:numPr>
              <w:spacing w:before="0" w:beforeAutospacing="0" w:after="120" w:line="360" w:lineRule="auto"/>
              <w:jc w:val="both"/>
              <w:textAlignment w:val="baseline"/>
              <w:rPr>
                <w:color w:val="000000"/>
              </w:rPr>
            </w:pPr>
            <w:r w:rsidRPr="00BD1BF6">
              <w:rPr>
                <w:color w:val="000000"/>
              </w:rPr>
              <w:t>Column Name: health_insurance_number</w:t>
            </w:r>
          </w:p>
          <w:p w14:paraId="7882F4A9" w14:textId="77777777" w:rsidR="00786558" w:rsidRPr="00BD1BF6" w:rsidRDefault="00786558" w:rsidP="00BD1BF6">
            <w:pPr>
              <w:pStyle w:val="NormalWeb"/>
              <w:numPr>
                <w:ilvl w:val="0"/>
                <w:numId w:val="91"/>
              </w:numPr>
              <w:spacing w:before="0" w:beforeAutospacing="0" w:after="120" w:line="360" w:lineRule="auto"/>
              <w:jc w:val="both"/>
              <w:textAlignment w:val="baseline"/>
              <w:rPr>
                <w:color w:val="000000"/>
              </w:rPr>
            </w:pPr>
            <w:r w:rsidRPr="00BD1BF6">
              <w:rPr>
                <w:color w:val="000000"/>
              </w:rPr>
              <w:t>Nullable: no</w:t>
            </w:r>
          </w:p>
          <w:p w14:paraId="52F0EC22" w14:textId="77777777" w:rsidR="00786558" w:rsidRPr="00BD1BF6" w:rsidRDefault="00786558" w:rsidP="00BD1BF6">
            <w:pPr>
              <w:pStyle w:val="NormalWeb"/>
              <w:numPr>
                <w:ilvl w:val="0"/>
                <w:numId w:val="91"/>
              </w:numPr>
              <w:spacing w:before="0" w:beforeAutospacing="0" w:after="120" w:line="360" w:lineRule="auto"/>
              <w:jc w:val="both"/>
              <w:textAlignment w:val="baseline"/>
              <w:rPr>
                <w:b/>
                <w:bCs/>
                <w:color w:val="000000"/>
              </w:rPr>
            </w:pPr>
            <w:r w:rsidRPr="00BD1BF6">
              <w:rPr>
                <w:color w:val="000000"/>
              </w:rPr>
              <w:t>Comments: </w:t>
            </w:r>
          </w:p>
          <w:p w14:paraId="7F9FAE30" w14:textId="77777777" w:rsidR="00786558" w:rsidRPr="00BD1BF6" w:rsidRDefault="00786558" w:rsidP="00BD1BF6">
            <w:pPr>
              <w:pStyle w:val="NormalWeb"/>
              <w:spacing w:before="0" w:beforeAutospacing="0" w:after="120" w:line="360" w:lineRule="auto"/>
              <w:ind w:left="360"/>
              <w:jc w:val="both"/>
            </w:pPr>
            <w:r w:rsidRPr="00BD1BF6">
              <w:rPr>
                <w:b/>
                <w:bCs/>
                <w:color w:val="000000"/>
              </w:rPr>
              <w:t>Tuổi</w:t>
            </w:r>
          </w:p>
          <w:p w14:paraId="2BEA5F79" w14:textId="77777777" w:rsidR="00786558" w:rsidRPr="00BD1BF6" w:rsidRDefault="00786558" w:rsidP="00BD1BF6">
            <w:pPr>
              <w:pStyle w:val="NormalWeb"/>
              <w:numPr>
                <w:ilvl w:val="0"/>
                <w:numId w:val="92"/>
              </w:numPr>
              <w:spacing w:before="0" w:beforeAutospacing="0" w:after="120" w:line="360" w:lineRule="auto"/>
              <w:jc w:val="both"/>
              <w:textAlignment w:val="baseline"/>
              <w:rPr>
                <w:color w:val="000000"/>
              </w:rPr>
            </w:pPr>
            <w:r w:rsidRPr="00BD1BF6">
              <w:rPr>
                <w:color w:val="000000"/>
              </w:rPr>
              <w:t>UI Control: Textview</w:t>
            </w:r>
          </w:p>
          <w:p w14:paraId="595D7E7F" w14:textId="77777777" w:rsidR="00786558" w:rsidRPr="00BD1BF6" w:rsidRDefault="00786558" w:rsidP="00BD1BF6">
            <w:pPr>
              <w:pStyle w:val="NormalWeb"/>
              <w:numPr>
                <w:ilvl w:val="0"/>
                <w:numId w:val="92"/>
              </w:numPr>
              <w:spacing w:before="0" w:beforeAutospacing="0" w:after="120" w:line="360" w:lineRule="auto"/>
              <w:jc w:val="both"/>
              <w:textAlignment w:val="baseline"/>
              <w:rPr>
                <w:color w:val="000000"/>
              </w:rPr>
            </w:pPr>
            <w:r w:rsidRPr="00BD1BF6">
              <w:rPr>
                <w:color w:val="000000"/>
              </w:rPr>
              <w:t>Table Name: patients</w:t>
            </w:r>
          </w:p>
          <w:p w14:paraId="72CAAA4C" w14:textId="77777777" w:rsidR="00786558" w:rsidRPr="00BD1BF6" w:rsidRDefault="00786558" w:rsidP="00BD1BF6">
            <w:pPr>
              <w:pStyle w:val="NormalWeb"/>
              <w:numPr>
                <w:ilvl w:val="0"/>
                <w:numId w:val="92"/>
              </w:numPr>
              <w:spacing w:before="0" w:beforeAutospacing="0" w:after="120" w:line="360" w:lineRule="auto"/>
              <w:jc w:val="both"/>
              <w:textAlignment w:val="baseline"/>
              <w:rPr>
                <w:color w:val="000000"/>
              </w:rPr>
            </w:pPr>
            <w:r w:rsidRPr="00BD1BF6">
              <w:rPr>
                <w:color w:val="000000"/>
              </w:rPr>
              <w:t>Column Name: </w:t>
            </w:r>
          </w:p>
          <w:p w14:paraId="63F40F7B" w14:textId="77777777" w:rsidR="00786558" w:rsidRPr="00BD1BF6" w:rsidRDefault="00786558" w:rsidP="00BD1BF6">
            <w:pPr>
              <w:pStyle w:val="NormalWeb"/>
              <w:numPr>
                <w:ilvl w:val="0"/>
                <w:numId w:val="92"/>
              </w:numPr>
              <w:spacing w:before="0" w:beforeAutospacing="0" w:after="120" w:line="360" w:lineRule="auto"/>
              <w:jc w:val="both"/>
              <w:textAlignment w:val="baseline"/>
              <w:rPr>
                <w:color w:val="000000"/>
              </w:rPr>
            </w:pPr>
            <w:r w:rsidRPr="00BD1BF6">
              <w:rPr>
                <w:color w:val="000000"/>
              </w:rPr>
              <w:t>Nullable: no</w:t>
            </w:r>
          </w:p>
          <w:p w14:paraId="2502D4DA" w14:textId="77777777" w:rsidR="00786558" w:rsidRPr="00BD1BF6" w:rsidRDefault="00786558" w:rsidP="00BD1BF6">
            <w:pPr>
              <w:pStyle w:val="NormalWeb"/>
              <w:numPr>
                <w:ilvl w:val="0"/>
                <w:numId w:val="92"/>
              </w:numPr>
              <w:spacing w:before="0" w:beforeAutospacing="0" w:after="120" w:line="360" w:lineRule="auto"/>
              <w:jc w:val="both"/>
              <w:textAlignment w:val="baseline"/>
              <w:rPr>
                <w:b/>
                <w:bCs/>
                <w:color w:val="000000"/>
              </w:rPr>
            </w:pPr>
            <w:r w:rsidRPr="00BD1BF6">
              <w:rPr>
                <w:color w:val="000000"/>
              </w:rPr>
              <w:t>Comments: Tính tuổi theo ngày sinh </w:t>
            </w:r>
          </w:p>
          <w:p w14:paraId="78AC69A3" w14:textId="77777777" w:rsidR="00786558" w:rsidRPr="00BD1BF6" w:rsidRDefault="00786558" w:rsidP="00BD1BF6">
            <w:pPr>
              <w:pStyle w:val="NormalWeb"/>
              <w:spacing w:before="0" w:beforeAutospacing="0" w:after="120" w:line="360" w:lineRule="auto"/>
              <w:ind w:left="360"/>
              <w:jc w:val="both"/>
            </w:pPr>
            <w:r w:rsidRPr="00BD1BF6">
              <w:rPr>
                <w:b/>
                <w:bCs/>
                <w:color w:val="000000"/>
              </w:rPr>
              <w:t>Giới tính</w:t>
            </w:r>
          </w:p>
          <w:p w14:paraId="095D8622" w14:textId="77777777" w:rsidR="00786558" w:rsidRPr="00BD1BF6" w:rsidRDefault="00786558" w:rsidP="00BD1BF6">
            <w:pPr>
              <w:pStyle w:val="NormalWeb"/>
              <w:numPr>
                <w:ilvl w:val="0"/>
                <w:numId w:val="93"/>
              </w:numPr>
              <w:spacing w:before="0" w:beforeAutospacing="0" w:after="120" w:line="360" w:lineRule="auto"/>
              <w:jc w:val="both"/>
              <w:textAlignment w:val="baseline"/>
              <w:rPr>
                <w:color w:val="000000"/>
              </w:rPr>
            </w:pPr>
            <w:r w:rsidRPr="00BD1BF6">
              <w:rPr>
                <w:color w:val="000000"/>
              </w:rPr>
              <w:t>UI Control: Textview</w:t>
            </w:r>
          </w:p>
          <w:p w14:paraId="63EF79D3" w14:textId="77777777" w:rsidR="00786558" w:rsidRPr="00BD1BF6" w:rsidRDefault="00786558" w:rsidP="00BD1BF6">
            <w:pPr>
              <w:pStyle w:val="NormalWeb"/>
              <w:numPr>
                <w:ilvl w:val="0"/>
                <w:numId w:val="93"/>
              </w:numPr>
              <w:spacing w:before="0" w:beforeAutospacing="0" w:after="120" w:line="360" w:lineRule="auto"/>
              <w:jc w:val="both"/>
              <w:textAlignment w:val="baseline"/>
              <w:rPr>
                <w:color w:val="000000"/>
              </w:rPr>
            </w:pPr>
            <w:r w:rsidRPr="00BD1BF6">
              <w:rPr>
                <w:color w:val="000000"/>
              </w:rPr>
              <w:t>Table Name: patients</w:t>
            </w:r>
          </w:p>
          <w:p w14:paraId="75218BAF" w14:textId="77777777" w:rsidR="00786558" w:rsidRPr="00BD1BF6" w:rsidRDefault="00786558" w:rsidP="00BD1BF6">
            <w:pPr>
              <w:pStyle w:val="NormalWeb"/>
              <w:numPr>
                <w:ilvl w:val="0"/>
                <w:numId w:val="93"/>
              </w:numPr>
              <w:spacing w:before="0" w:beforeAutospacing="0" w:after="120" w:line="360" w:lineRule="auto"/>
              <w:jc w:val="both"/>
              <w:textAlignment w:val="baseline"/>
              <w:rPr>
                <w:color w:val="000000"/>
              </w:rPr>
            </w:pPr>
            <w:r w:rsidRPr="00BD1BF6">
              <w:rPr>
                <w:color w:val="000000"/>
              </w:rPr>
              <w:t>Column Name: gender_id</w:t>
            </w:r>
          </w:p>
          <w:p w14:paraId="22F8B854" w14:textId="77777777" w:rsidR="00786558" w:rsidRPr="00BD1BF6" w:rsidRDefault="00786558" w:rsidP="00BD1BF6">
            <w:pPr>
              <w:pStyle w:val="NormalWeb"/>
              <w:numPr>
                <w:ilvl w:val="0"/>
                <w:numId w:val="93"/>
              </w:numPr>
              <w:spacing w:before="0" w:beforeAutospacing="0" w:after="120" w:line="360" w:lineRule="auto"/>
              <w:jc w:val="both"/>
              <w:textAlignment w:val="baseline"/>
              <w:rPr>
                <w:color w:val="000000"/>
              </w:rPr>
            </w:pPr>
            <w:r w:rsidRPr="00BD1BF6">
              <w:rPr>
                <w:color w:val="000000"/>
              </w:rPr>
              <w:t>Nullable: no</w:t>
            </w:r>
          </w:p>
          <w:p w14:paraId="3AC43CD1" w14:textId="77777777" w:rsidR="00786558" w:rsidRPr="00BD1BF6" w:rsidRDefault="00786558" w:rsidP="00BD1BF6">
            <w:pPr>
              <w:pStyle w:val="NormalWeb"/>
              <w:numPr>
                <w:ilvl w:val="0"/>
                <w:numId w:val="93"/>
              </w:numPr>
              <w:spacing w:before="0" w:beforeAutospacing="0" w:after="120" w:line="360" w:lineRule="auto"/>
              <w:jc w:val="both"/>
              <w:textAlignment w:val="baseline"/>
              <w:rPr>
                <w:b/>
                <w:bCs/>
                <w:color w:val="000000"/>
              </w:rPr>
            </w:pPr>
            <w:r w:rsidRPr="00BD1BF6">
              <w:rPr>
                <w:color w:val="000000"/>
              </w:rPr>
              <w:t>Comments: </w:t>
            </w:r>
          </w:p>
          <w:p w14:paraId="155DF0A6" w14:textId="77777777" w:rsidR="00786558" w:rsidRPr="00BD1BF6" w:rsidRDefault="00786558" w:rsidP="00BD1BF6">
            <w:pPr>
              <w:pStyle w:val="NormalWeb"/>
              <w:spacing w:before="0" w:beforeAutospacing="0" w:after="120" w:line="360" w:lineRule="auto"/>
              <w:ind w:left="360"/>
              <w:jc w:val="both"/>
            </w:pPr>
            <w:r w:rsidRPr="00BD1BF6">
              <w:rPr>
                <w:b/>
                <w:bCs/>
                <w:color w:val="000000"/>
              </w:rPr>
              <w:t>Số điện thoại</w:t>
            </w:r>
          </w:p>
          <w:p w14:paraId="4FE5D829" w14:textId="77777777" w:rsidR="00786558" w:rsidRPr="00BD1BF6" w:rsidRDefault="00786558" w:rsidP="00BD1BF6">
            <w:pPr>
              <w:pStyle w:val="NormalWeb"/>
              <w:numPr>
                <w:ilvl w:val="0"/>
                <w:numId w:val="94"/>
              </w:numPr>
              <w:spacing w:before="0" w:beforeAutospacing="0" w:after="120" w:line="360" w:lineRule="auto"/>
              <w:jc w:val="both"/>
              <w:textAlignment w:val="baseline"/>
              <w:rPr>
                <w:color w:val="000000"/>
              </w:rPr>
            </w:pPr>
            <w:r w:rsidRPr="00BD1BF6">
              <w:rPr>
                <w:color w:val="000000"/>
              </w:rPr>
              <w:t>UI Control: textview</w:t>
            </w:r>
          </w:p>
          <w:p w14:paraId="3FA27E27" w14:textId="77777777" w:rsidR="00786558" w:rsidRPr="00BD1BF6" w:rsidRDefault="00786558" w:rsidP="00BD1BF6">
            <w:pPr>
              <w:pStyle w:val="NormalWeb"/>
              <w:numPr>
                <w:ilvl w:val="0"/>
                <w:numId w:val="94"/>
              </w:numPr>
              <w:spacing w:before="0" w:beforeAutospacing="0" w:after="120" w:line="360" w:lineRule="auto"/>
              <w:jc w:val="both"/>
              <w:textAlignment w:val="baseline"/>
              <w:rPr>
                <w:color w:val="000000"/>
              </w:rPr>
            </w:pPr>
            <w:r w:rsidRPr="00BD1BF6">
              <w:rPr>
                <w:color w:val="000000"/>
              </w:rPr>
              <w:t>Table Name: patients</w:t>
            </w:r>
          </w:p>
          <w:p w14:paraId="57CE6F2A" w14:textId="77777777" w:rsidR="00786558" w:rsidRPr="00BD1BF6" w:rsidRDefault="00786558" w:rsidP="00BD1BF6">
            <w:pPr>
              <w:pStyle w:val="NormalWeb"/>
              <w:numPr>
                <w:ilvl w:val="0"/>
                <w:numId w:val="94"/>
              </w:numPr>
              <w:spacing w:before="0" w:beforeAutospacing="0" w:after="120" w:line="360" w:lineRule="auto"/>
              <w:jc w:val="both"/>
              <w:textAlignment w:val="baseline"/>
              <w:rPr>
                <w:color w:val="000000"/>
              </w:rPr>
            </w:pPr>
            <w:r w:rsidRPr="00BD1BF6">
              <w:rPr>
                <w:color w:val="000000"/>
              </w:rPr>
              <w:t>Column Name:  personal_phone_number</w:t>
            </w:r>
          </w:p>
          <w:p w14:paraId="258B85A9" w14:textId="77777777" w:rsidR="00786558" w:rsidRPr="00BD1BF6" w:rsidRDefault="00786558" w:rsidP="00BD1BF6">
            <w:pPr>
              <w:pStyle w:val="NormalWeb"/>
              <w:numPr>
                <w:ilvl w:val="0"/>
                <w:numId w:val="94"/>
              </w:numPr>
              <w:spacing w:before="0" w:beforeAutospacing="0" w:after="120" w:line="360" w:lineRule="auto"/>
              <w:jc w:val="both"/>
              <w:textAlignment w:val="baseline"/>
              <w:rPr>
                <w:color w:val="000000"/>
              </w:rPr>
            </w:pPr>
            <w:r w:rsidRPr="00BD1BF6">
              <w:rPr>
                <w:color w:val="000000"/>
              </w:rPr>
              <w:t>Nullable: yes</w:t>
            </w:r>
          </w:p>
          <w:p w14:paraId="74937158" w14:textId="77777777" w:rsidR="00786558" w:rsidRPr="00BD1BF6" w:rsidRDefault="00786558" w:rsidP="00BD1BF6">
            <w:pPr>
              <w:pStyle w:val="NormalWeb"/>
              <w:numPr>
                <w:ilvl w:val="0"/>
                <w:numId w:val="94"/>
              </w:numPr>
              <w:spacing w:before="0" w:beforeAutospacing="0" w:after="120" w:line="360" w:lineRule="auto"/>
              <w:jc w:val="both"/>
              <w:textAlignment w:val="baseline"/>
              <w:rPr>
                <w:b/>
                <w:bCs/>
                <w:color w:val="000000"/>
              </w:rPr>
            </w:pPr>
            <w:r w:rsidRPr="00BD1BF6">
              <w:rPr>
                <w:color w:val="000000"/>
              </w:rPr>
              <w:t>Comments: </w:t>
            </w:r>
          </w:p>
          <w:p w14:paraId="57702BB6" w14:textId="77777777" w:rsidR="00786558" w:rsidRPr="00BD1BF6" w:rsidRDefault="00786558" w:rsidP="00BD1BF6">
            <w:pPr>
              <w:pStyle w:val="NormalWeb"/>
              <w:spacing w:before="0" w:beforeAutospacing="0" w:after="120" w:line="360" w:lineRule="auto"/>
              <w:ind w:left="360"/>
              <w:jc w:val="both"/>
            </w:pPr>
            <w:r w:rsidRPr="00BD1BF6">
              <w:rPr>
                <w:b/>
                <w:bCs/>
                <w:color w:val="000000"/>
              </w:rPr>
              <w:t>Cấp bậc</w:t>
            </w:r>
          </w:p>
          <w:p w14:paraId="0549D0F1" w14:textId="77777777" w:rsidR="00786558" w:rsidRPr="00BD1BF6" w:rsidRDefault="00786558" w:rsidP="00BD1BF6">
            <w:pPr>
              <w:pStyle w:val="NormalWeb"/>
              <w:numPr>
                <w:ilvl w:val="0"/>
                <w:numId w:val="95"/>
              </w:numPr>
              <w:spacing w:before="0" w:beforeAutospacing="0" w:after="120" w:line="360" w:lineRule="auto"/>
              <w:ind w:left="690"/>
              <w:jc w:val="both"/>
              <w:textAlignment w:val="baseline"/>
              <w:rPr>
                <w:color w:val="000000"/>
              </w:rPr>
            </w:pPr>
            <w:r w:rsidRPr="00BD1BF6">
              <w:rPr>
                <w:color w:val="000000"/>
              </w:rPr>
              <w:t>UI Control: textview</w:t>
            </w:r>
          </w:p>
          <w:p w14:paraId="7BE16FA2" w14:textId="77777777" w:rsidR="00786558" w:rsidRPr="00BD1BF6" w:rsidRDefault="00786558" w:rsidP="00BD1BF6">
            <w:pPr>
              <w:pStyle w:val="NormalWeb"/>
              <w:numPr>
                <w:ilvl w:val="0"/>
                <w:numId w:val="95"/>
              </w:numPr>
              <w:spacing w:before="0" w:beforeAutospacing="0" w:after="120" w:line="360" w:lineRule="auto"/>
              <w:ind w:left="690"/>
              <w:jc w:val="both"/>
              <w:textAlignment w:val="baseline"/>
              <w:rPr>
                <w:color w:val="000000"/>
              </w:rPr>
            </w:pPr>
            <w:r w:rsidRPr="00BD1BF6">
              <w:rPr>
                <w:color w:val="000000"/>
              </w:rPr>
              <w:t>Table Name: patients</w:t>
            </w:r>
          </w:p>
          <w:p w14:paraId="1284A200" w14:textId="77777777" w:rsidR="00786558" w:rsidRPr="00BD1BF6" w:rsidRDefault="00786558" w:rsidP="00BD1BF6">
            <w:pPr>
              <w:pStyle w:val="NormalWeb"/>
              <w:numPr>
                <w:ilvl w:val="0"/>
                <w:numId w:val="95"/>
              </w:numPr>
              <w:spacing w:before="0" w:beforeAutospacing="0" w:after="120" w:line="360" w:lineRule="auto"/>
              <w:ind w:left="690"/>
              <w:jc w:val="both"/>
              <w:textAlignment w:val="baseline"/>
              <w:rPr>
                <w:color w:val="000000"/>
              </w:rPr>
            </w:pPr>
            <w:r w:rsidRPr="00BD1BF6">
              <w:rPr>
                <w:color w:val="000000"/>
              </w:rPr>
              <w:lastRenderedPageBreak/>
              <w:t>Column Name: cats_military_level</w:t>
            </w:r>
          </w:p>
          <w:p w14:paraId="05478F21" w14:textId="77777777" w:rsidR="00786558" w:rsidRPr="00BD1BF6" w:rsidRDefault="00786558" w:rsidP="00BD1BF6">
            <w:pPr>
              <w:pStyle w:val="NormalWeb"/>
              <w:numPr>
                <w:ilvl w:val="0"/>
                <w:numId w:val="95"/>
              </w:numPr>
              <w:spacing w:before="0" w:beforeAutospacing="0" w:after="120" w:line="360" w:lineRule="auto"/>
              <w:ind w:left="690"/>
              <w:jc w:val="both"/>
              <w:textAlignment w:val="baseline"/>
              <w:rPr>
                <w:color w:val="000000"/>
              </w:rPr>
            </w:pPr>
            <w:r w:rsidRPr="00BD1BF6">
              <w:rPr>
                <w:color w:val="000000"/>
              </w:rPr>
              <w:t>Nullable: yes</w:t>
            </w:r>
          </w:p>
          <w:p w14:paraId="254A9026" w14:textId="77777777" w:rsidR="00786558" w:rsidRPr="00BD1BF6" w:rsidRDefault="00786558" w:rsidP="00BD1BF6">
            <w:pPr>
              <w:pStyle w:val="NormalWeb"/>
              <w:numPr>
                <w:ilvl w:val="0"/>
                <w:numId w:val="95"/>
              </w:numPr>
              <w:spacing w:before="0" w:beforeAutospacing="0" w:after="120" w:line="360" w:lineRule="auto"/>
              <w:ind w:left="690"/>
              <w:jc w:val="both"/>
              <w:textAlignment w:val="baseline"/>
              <w:rPr>
                <w:b/>
                <w:bCs/>
                <w:color w:val="000000"/>
              </w:rPr>
            </w:pPr>
            <w:r w:rsidRPr="00BD1BF6">
              <w:rPr>
                <w:color w:val="000000"/>
              </w:rPr>
              <w:t>Comments: </w:t>
            </w:r>
          </w:p>
          <w:p w14:paraId="3888CD42" w14:textId="77777777" w:rsidR="00786558" w:rsidRPr="00BD1BF6" w:rsidRDefault="00786558" w:rsidP="00BD1BF6">
            <w:pPr>
              <w:pStyle w:val="NormalWeb"/>
              <w:spacing w:before="0" w:beforeAutospacing="0" w:after="120" w:line="360" w:lineRule="auto"/>
              <w:ind w:left="360"/>
              <w:jc w:val="both"/>
            </w:pPr>
            <w:r w:rsidRPr="00BD1BF6">
              <w:rPr>
                <w:b/>
                <w:bCs/>
                <w:color w:val="000000"/>
              </w:rPr>
              <w:t>Chức vụ</w:t>
            </w:r>
          </w:p>
          <w:p w14:paraId="73373371" w14:textId="77777777" w:rsidR="00786558" w:rsidRPr="00BD1BF6" w:rsidRDefault="00786558" w:rsidP="00BD1BF6">
            <w:pPr>
              <w:pStyle w:val="NormalWeb"/>
              <w:numPr>
                <w:ilvl w:val="0"/>
                <w:numId w:val="96"/>
              </w:numPr>
              <w:spacing w:before="0" w:beforeAutospacing="0" w:after="120" w:line="360" w:lineRule="auto"/>
              <w:jc w:val="both"/>
              <w:textAlignment w:val="baseline"/>
              <w:rPr>
                <w:color w:val="000000"/>
              </w:rPr>
            </w:pPr>
            <w:r w:rsidRPr="00BD1BF6">
              <w:rPr>
                <w:color w:val="000000"/>
              </w:rPr>
              <w:t>UI Control: textview</w:t>
            </w:r>
          </w:p>
          <w:p w14:paraId="27BD676B" w14:textId="77777777" w:rsidR="00786558" w:rsidRPr="00BD1BF6" w:rsidRDefault="00786558" w:rsidP="00BD1BF6">
            <w:pPr>
              <w:pStyle w:val="NormalWeb"/>
              <w:numPr>
                <w:ilvl w:val="0"/>
                <w:numId w:val="96"/>
              </w:numPr>
              <w:spacing w:before="0" w:beforeAutospacing="0" w:after="120" w:line="360" w:lineRule="auto"/>
              <w:jc w:val="both"/>
              <w:textAlignment w:val="baseline"/>
              <w:rPr>
                <w:color w:val="000000"/>
              </w:rPr>
            </w:pPr>
            <w:r w:rsidRPr="00BD1BF6">
              <w:rPr>
                <w:color w:val="000000"/>
              </w:rPr>
              <w:t>Table Name: patients</w:t>
            </w:r>
          </w:p>
          <w:p w14:paraId="283546F8" w14:textId="77777777" w:rsidR="00786558" w:rsidRPr="00BD1BF6" w:rsidRDefault="00786558" w:rsidP="00BD1BF6">
            <w:pPr>
              <w:pStyle w:val="NormalWeb"/>
              <w:numPr>
                <w:ilvl w:val="0"/>
                <w:numId w:val="96"/>
              </w:numPr>
              <w:spacing w:before="0" w:beforeAutospacing="0" w:after="120" w:line="360" w:lineRule="auto"/>
              <w:jc w:val="both"/>
              <w:textAlignment w:val="baseline"/>
              <w:rPr>
                <w:color w:val="000000"/>
              </w:rPr>
            </w:pPr>
            <w:r w:rsidRPr="00BD1BF6">
              <w:rPr>
                <w:color w:val="000000"/>
              </w:rPr>
              <w:t>Column Name: cats_military_position</w:t>
            </w:r>
          </w:p>
          <w:p w14:paraId="1EF05C6E" w14:textId="77777777" w:rsidR="00786558" w:rsidRPr="00BD1BF6" w:rsidRDefault="00786558" w:rsidP="00BD1BF6">
            <w:pPr>
              <w:pStyle w:val="NormalWeb"/>
              <w:numPr>
                <w:ilvl w:val="0"/>
                <w:numId w:val="96"/>
              </w:numPr>
              <w:spacing w:before="0" w:beforeAutospacing="0" w:after="120" w:line="360" w:lineRule="auto"/>
              <w:jc w:val="both"/>
              <w:textAlignment w:val="baseline"/>
              <w:rPr>
                <w:color w:val="000000"/>
              </w:rPr>
            </w:pPr>
            <w:r w:rsidRPr="00BD1BF6">
              <w:rPr>
                <w:color w:val="000000"/>
              </w:rPr>
              <w:t>Nullable: yes</w:t>
            </w:r>
          </w:p>
          <w:p w14:paraId="0616B49E" w14:textId="77777777" w:rsidR="00786558" w:rsidRPr="00BD1BF6" w:rsidRDefault="00786558" w:rsidP="00BD1BF6">
            <w:pPr>
              <w:pStyle w:val="NormalWeb"/>
              <w:numPr>
                <w:ilvl w:val="0"/>
                <w:numId w:val="96"/>
              </w:numPr>
              <w:spacing w:before="0" w:beforeAutospacing="0" w:after="120" w:line="360" w:lineRule="auto"/>
              <w:jc w:val="both"/>
              <w:textAlignment w:val="baseline"/>
              <w:rPr>
                <w:b/>
                <w:bCs/>
                <w:color w:val="000000"/>
              </w:rPr>
            </w:pPr>
            <w:r w:rsidRPr="00BD1BF6">
              <w:rPr>
                <w:color w:val="000000"/>
              </w:rPr>
              <w:t>Comments: </w:t>
            </w:r>
          </w:p>
          <w:p w14:paraId="301BBDE8" w14:textId="77777777" w:rsidR="00786558" w:rsidRPr="00BD1BF6" w:rsidRDefault="00786558" w:rsidP="00BD1BF6">
            <w:pPr>
              <w:pStyle w:val="NormalWeb"/>
              <w:spacing w:before="0" w:beforeAutospacing="0" w:after="120" w:line="360" w:lineRule="auto"/>
              <w:ind w:left="360"/>
              <w:jc w:val="both"/>
            </w:pPr>
            <w:r w:rsidRPr="00BD1BF6">
              <w:rPr>
                <w:b/>
                <w:bCs/>
                <w:color w:val="000000"/>
              </w:rPr>
              <w:t>Đơn vị</w:t>
            </w:r>
          </w:p>
          <w:p w14:paraId="33514313" w14:textId="77777777" w:rsidR="00786558" w:rsidRPr="00BD1BF6" w:rsidRDefault="00786558" w:rsidP="00BD1BF6">
            <w:pPr>
              <w:pStyle w:val="NormalWeb"/>
              <w:numPr>
                <w:ilvl w:val="0"/>
                <w:numId w:val="97"/>
              </w:numPr>
              <w:spacing w:before="0" w:beforeAutospacing="0" w:after="120" w:line="360" w:lineRule="auto"/>
              <w:jc w:val="both"/>
              <w:textAlignment w:val="baseline"/>
              <w:rPr>
                <w:color w:val="000000"/>
              </w:rPr>
            </w:pPr>
            <w:r w:rsidRPr="00BD1BF6">
              <w:rPr>
                <w:color w:val="000000"/>
              </w:rPr>
              <w:t>UI Control: Textview</w:t>
            </w:r>
          </w:p>
          <w:p w14:paraId="4F8708EB" w14:textId="77777777" w:rsidR="00786558" w:rsidRPr="00BD1BF6" w:rsidRDefault="00786558" w:rsidP="00BD1BF6">
            <w:pPr>
              <w:pStyle w:val="NormalWeb"/>
              <w:numPr>
                <w:ilvl w:val="0"/>
                <w:numId w:val="97"/>
              </w:numPr>
              <w:spacing w:before="0" w:beforeAutospacing="0" w:after="120" w:line="360" w:lineRule="auto"/>
              <w:jc w:val="both"/>
              <w:textAlignment w:val="baseline"/>
              <w:rPr>
                <w:color w:val="000000"/>
              </w:rPr>
            </w:pPr>
            <w:r w:rsidRPr="00BD1BF6">
              <w:rPr>
                <w:color w:val="000000"/>
              </w:rPr>
              <w:t>Table Name: patients</w:t>
            </w:r>
          </w:p>
          <w:p w14:paraId="0A6DF11F" w14:textId="77777777" w:rsidR="00786558" w:rsidRPr="00BD1BF6" w:rsidRDefault="00786558" w:rsidP="00BD1BF6">
            <w:pPr>
              <w:pStyle w:val="NormalWeb"/>
              <w:numPr>
                <w:ilvl w:val="0"/>
                <w:numId w:val="97"/>
              </w:numPr>
              <w:spacing w:before="0" w:beforeAutospacing="0" w:after="120" w:line="360" w:lineRule="auto"/>
              <w:jc w:val="both"/>
              <w:textAlignment w:val="baseline"/>
              <w:rPr>
                <w:color w:val="000000"/>
              </w:rPr>
            </w:pPr>
            <w:r w:rsidRPr="00BD1BF6">
              <w:rPr>
                <w:color w:val="000000"/>
              </w:rPr>
              <w:t>Column Name: organization_id</w:t>
            </w:r>
          </w:p>
          <w:p w14:paraId="36C7EC42" w14:textId="77777777" w:rsidR="00786558" w:rsidRPr="00BD1BF6" w:rsidRDefault="00786558" w:rsidP="00BD1BF6">
            <w:pPr>
              <w:pStyle w:val="NormalWeb"/>
              <w:numPr>
                <w:ilvl w:val="0"/>
                <w:numId w:val="97"/>
              </w:numPr>
              <w:spacing w:before="0" w:beforeAutospacing="0" w:after="120" w:line="360" w:lineRule="auto"/>
              <w:jc w:val="both"/>
              <w:textAlignment w:val="baseline"/>
              <w:rPr>
                <w:color w:val="000000"/>
              </w:rPr>
            </w:pPr>
            <w:r w:rsidRPr="00BD1BF6">
              <w:rPr>
                <w:color w:val="000000"/>
              </w:rPr>
              <w:t>Nullable: no</w:t>
            </w:r>
          </w:p>
          <w:p w14:paraId="2EBF6A15" w14:textId="77777777" w:rsidR="00786558" w:rsidRPr="00BD1BF6" w:rsidRDefault="00786558" w:rsidP="00BD1BF6">
            <w:pPr>
              <w:pStyle w:val="NormalWeb"/>
              <w:numPr>
                <w:ilvl w:val="0"/>
                <w:numId w:val="97"/>
              </w:numPr>
              <w:spacing w:before="0" w:beforeAutospacing="0" w:after="120" w:line="360" w:lineRule="auto"/>
              <w:jc w:val="both"/>
              <w:textAlignment w:val="baseline"/>
              <w:rPr>
                <w:b/>
                <w:bCs/>
                <w:color w:val="000000"/>
              </w:rPr>
            </w:pPr>
            <w:r w:rsidRPr="00BD1BF6">
              <w:rPr>
                <w:color w:val="000000"/>
              </w:rPr>
              <w:t>Comments: </w:t>
            </w:r>
          </w:p>
          <w:p w14:paraId="005573C3" w14:textId="77777777" w:rsidR="00786558" w:rsidRPr="00BD1BF6" w:rsidRDefault="00786558" w:rsidP="00BD1BF6">
            <w:pPr>
              <w:pStyle w:val="NormalWeb"/>
              <w:spacing w:before="0" w:beforeAutospacing="0" w:after="120" w:line="360" w:lineRule="auto"/>
              <w:ind w:left="360"/>
              <w:jc w:val="both"/>
            </w:pPr>
            <w:r w:rsidRPr="00BD1BF6">
              <w:rPr>
                <w:b/>
                <w:bCs/>
                <w:color w:val="000000"/>
              </w:rPr>
              <w:t>Địa chỉ</w:t>
            </w:r>
          </w:p>
          <w:p w14:paraId="6946A1EE" w14:textId="77777777" w:rsidR="00786558" w:rsidRPr="00BD1BF6" w:rsidRDefault="00786558" w:rsidP="00BD1BF6">
            <w:pPr>
              <w:pStyle w:val="NormalWeb"/>
              <w:numPr>
                <w:ilvl w:val="0"/>
                <w:numId w:val="98"/>
              </w:numPr>
              <w:spacing w:before="0" w:beforeAutospacing="0" w:after="120" w:line="360" w:lineRule="auto"/>
              <w:jc w:val="both"/>
              <w:textAlignment w:val="baseline"/>
              <w:rPr>
                <w:color w:val="000000"/>
              </w:rPr>
            </w:pPr>
            <w:r w:rsidRPr="00BD1BF6">
              <w:rPr>
                <w:color w:val="000000"/>
              </w:rPr>
              <w:t>UI Control: Textview</w:t>
            </w:r>
          </w:p>
          <w:p w14:paraId="55BF1A1A" w14:textId="7138065D" w:rsidR="00786558" w:rsidRPr="00BD1BF6" w:rsidRDefault="00786558" w:rsidP="00BD1BF6">
            <w:pPr>
              <w:pStyle w:val="NormalWeb"/>
              <w:numPr>
                <w:ilvl w:val="0"/>
                <w:numId w:val="98"/>
              </w:numPr>
              <w:spacing w:before="0" w:beforeAutospacing="0" w:after="120" w:line="360" w:lineRule="auto"/>
              <w:jc w:val="both"/>
              <w:textAlignment w:val="baseline"/>
              <w:rPr>
                <w:color w:val="000000"/>
              </w:rPr>
            </w:pPr>
            <w:r w:rsidRPr="00BD1BF6">
              <w:rPr>
                <w:color w:val="000000"/>
              </w:rPr>
              <w:t xml:space="preserve">Table Name: </w:t>
            </w:r>
            <w:r w:rsidR="00B026DF" w:rsidRPr="00BD1BF6">
              <w:rPr>
                <w:color w:val="000000"/>
              </w:rPr>
              <w:t>patients</w:t>
            </w:r>
          </w:p>
          <w:p w14:paraId="1F593C3A" w14:textId="77777777" w:rsidR="00786558" w:rsidRPr="00BD1BF6" w:rsidRDefault="00786558" w:rsidP="00BD1BF6">
            <w:pPr>
              <w:pStyle w:val="NormalWeb"/>
              <w:numPr>
                <w:ilvl w:val="0"/>
                <w:numId w:val="98"/>
              </w:numPr>
              <w:spacing w:before="0" w:beforeAutospacing="0" w:after="120" w:line="360" w:lineRule="auto"/>
              <w:jc w:val="both"/>
              <w:textAlignment w:val="baseline"/>
              <w:rPr>
                <w:color w:val="000000"/>
              </w:rPr>
            </w:pPr>
            <w:r w:rsidRPr="00BD1BF6">
              <w:rPr>
                <w:color w:val="000000"/>
              </w:rPr>
              <w:t>Column Name: </w:t>
            </w:r>
          </w:p>
          <w:p w14:paraId="3D683C4F" w14:textId="0593846D" w:rsidR="00786558" w:rsidRPr="00BD1BF6" w:rsidRDefault="00786558" w:rsidP="00BD1BF6">
            <w:pPr>
              <w:pStyle w:val="NormalWeb"/>
              <w:numPr>
                <w:ilvl w:val="0"/>
                <w:numId w:val="99"/>
              </w:numPr>
              <w:spacing w:before="0" w:beforeAutospacing="0" w:after="120" w:line="360" w:lineRule="auto"/>
              <w:ind w:left="1050"/>
              <w:jc w:val="both"/>
            </w:pPr>
            <w:r w:rsidRPr="00BD1BF6">
              <w:rPr>
                <w:color w:val="000000"/>
              </w:rPr>
              <w:t>address: Địa chỉ đơn vị chi tiết</w:t>
            </w:r>
          </w:p>
          <w:p w14:paraId="62DE883A" w14:textId="6FA0A2DB" w:rsidR="00786558" w:rsidRPr="00BD1BF6" w:rsidRDefault="00786558" w:rsidP="00BD1BF6">
            <w:pPr>
              <w:pStyle w:val="NormalWeb"/>
              <w:numPr>
                <w:ilvl w:val="0"/>
                <w:numId w:val="99"/>
              </w:numPr>
              <w:spacing w:before="0" w:beforeAutospacing="0" w:after="120" w:line="360" w:lineRule="auto"/>
              <w:ind w:left="1050"/>
              <w:jc w:val="both"/>
            </w:pPr>
            <w:r w:rsidRPr="00BD1BF6">
              <w:rPr>
                <w:color w:val="000000"/>
              </w:rPr>
              <w:t>current_province_id: Mã tỉnh </w:t>
            </w:r>
          </w:p>
          <w:p w14:paraId="0E1CF7A2" w14:textId="77777777" w:rsidR="00786558" w:rsidRPr="00BD1BF6" w:rsidRDefault="00786558" w:rsidP="00BD1BF6">
            <w:pPr>
              <w:pStyle w:val="NormalWeb"/>
              <w:numPr>
                <w:ilvl w:val="0"/>
                <w:numId w:val="100"/>
              </w:numPr>
              <w:spacing w:before="0" w:beforeAutospacing="0" w:after="120" w:line="360" w:lineRule="auto"/>
              <w:ind w:left="1320"/>
              <w:jc w:val="both"/>
            </w:pPr>
            <w:r w:rsidRPr="00BD1BF6">
              <w:rPr>
                <w:color w:val="000000"/>
              </w:rPr>
              <w:t>Nullable: no</w:t>
            </w:r>
          </w:p>
          <w:p w14:paraId="0854BE2C" w14:textId="77777777" w:rsidR="00786558" w:rsidRPr="00BD1BF6" w:rsidRDefault="00786558" w:rsidP="00BD1BF6">
            <w:pPr>
              <w:pStyle w:val="NormalWeb"/>
              <w:numPr>
                <w:ilvl w:val="0"/>
                <w:numId w:val="100"/>
              </w:numPr>
              <w:spacing w:before="0" w:beforeAutospacing="0" w:after="120" w:line="360" w:lineRule="auto"/>
              <w:ind w:left="1320"/>
              <w:jc w:val="both"/>
            </w:pPr>
            <w:r w:rsidRPr="00BD1BF6">
              <w:rPr>
                <w:color w:val="000000"/>
              </w:rPr>
              <w:t>Comment: Dữ liệu tỉnh/thành phố được lấy từ bảng cats_provinces (code_vi, name_vi) với với cats_provinces. province_id = patients. resident_province_id, is_delete=0, is_active=1 </w:t>
            </w:r>
          </w:p>
          <w:p w14:paraId="361059EE" w14:textId="389E7D01" w:rsidR="00786558" w:rsidRPr="00BD1BF6" w:rsidRDefault="00786558" w:rsidP="00BD1BF6">
            <w:pPr>
              <w:pStyle w:val="NormalWeb"/>
              <w:numPr>
                <w:ilvl w:val="0"/>
                <w:numId w:val="101"/>
              </w:numPr>
              <w:spacing w:before="0" w:beforeAutospacing="0" w:after="120" w:line="360" w:lineRule="auto"/>
              <w:ind w:left="1050"/>
              <w:jc w:val="both"/>
            </w:pPr>
            <w:r w:rsidRPr="00BD1BF6">
              <w:rPr>
                <w:color w:val="000000"/>
              </w:rPr>
              <w:lastRenderedPageBreak/>
              <w:t>current_district_id: Mã huyện </w:t>
            </w:r>
          </w:p>
          <w:p w14:paraId="2C56BEED" w14:textId="77777777" w:rsidR="00786558" w:rsidRPr="00BD1BF6" w:rsidRDefault="00786558" w:rsidP="00BD1BF6">
            <w:pPr>
              <w:pStyle w:val="NormalWeb"/>
              <w:numPr>
                <w:ilvl w:val="0"/>
                <w:numId w:val="102"/>
              </w:numPr>
              <w:spacing w:before="0" w:beforeAutospacing="0" w:after="120" w:line="360" w:lineRule="auto"/>
              <w:jc w:val="both"/>
            </w:pPr>
            <w:r w:rsidRPr="00BD1BF6">
              <w:rPr>
                <w:color w:val="000000"/>
              </w:rPr>
              <w:t>Nullable: yes</w:t>
            </w:r>
          </w:p>
          <w:p w14:paraId="16E75E2C" w14:textId="77777777" w:rsidR="00786558" w:rsidRPr="00BD1BF6" w:rsidRDefault="00786558" w:rsidP="00BD1BF6">
            <w:pPr>
              <w:pStyle w:val="NormalWeb"/>
              <w:numPr>
                <w:ilvl w:val="0"/>
                <w:numId w:val="102"/>
              </w:numPr>
              <w:spacing w:before="0" w:beforeAutospacing="0" w:after="120" w:line="360" w:lineRule="auto"/>
              <w:jc w:val="both"/>
            </w:pPr>
            <w:r w:rsidRPr="00BD1BF6">
              <w:rPr>
                <w:color w:val="000000"/>
              </w:rPr>
              <w:t>Comment: Dữ liệu quận/huyện được lấy từ bảng cats_districts (code_vi, name_vi) với cats_districts. district_id = patients. resident_district_id, is_delete=0, is_active=1 </w:t>
            </w:r>
          </w:p>
          <w:p w14:paraId="451469D1" w14:textId="094D75F3" w:rsidR="00786558" w:rsidRPr="00BD1BF6" w:rsidRDefault="00786558" w:rsidP="00BD1BF6">
            <w:pPr>
              <w:pStyle w:val="NormalWeb"/>
              <w:numPr>
                <w:ilvl w:val="0"/>
                <w:numId w:val="103"/>
              </w:numPr>
              <w:spacing w:before="0" w:beforeAutospacing="0" w:after="120" w:line="360" w:lineRule="auto"/>
              <w:ind w:left="1050"/>
              <w:jc w:val="both"/>
            </w:pPr>
            <w:r w:rsidRPr="00BD1BF6">
              <w:rPr>
                <w:color w:val="000000"/>
              </w:rPr>
              <w:t>current_ward_id: Mã xã </w:t>
            </w:r>
          </w:p>
          <w:p w14:paraId="3B2C5ABB" w14:textId="77777777" w:rsidR="00786558" w:rsidRPr="00BD1BF6" w:rsidRDefault="00786558" w:rsidP="00BD1BF6">
            <w:pPr>
              <w:pStyle w:val="NormalWeb"/>
              <w:numPr>
                <w:ilvl w:val="0"/>
                <w:numId w:val="105"/>
              </w:numPr>
              <w:spacing w:before="0" w:beforeAutospacing="0" w:after="120" w:line="360" w:lineRule="auto"/>
              <w:jc w:val="both"/>
            </w:pPr>
            <w:r w:rsidRPr="00BD1BF6">
              <w:rPr>
                <w:color w:val="000000"/>
              </w:rPr>
              <w:t>Nullable: yes</w:t>
            </w:r>
          </w:p>
          <w:p w14:paraId="2FA18FAD" w14:textId="77777777" w:rsidR="00786558" w:rsidRPr="00BD1BF6" w:rsidRDefault="00786558" w:rsidP="00BD1BF6">
            <w:pPr>
              <w:pStyle w:val="NormalWeb"/>
              <w:numPr>
                <w:ilvl w:val="0"/>
                <w:numId w:val="105"/>
              </w:numPr>
              <w:spacing w:before="0" w:beforeAutospacing="0" w:after="120" w:line="360" w:lineRule="auto"/>
              <w:jc w:val="both"/>
            </w:pPr>
            <w:r w:rsidRPr="00BD1BF6">
              <w:rPr>
                <w:color w:val="000000"/>
              </w:rPr>
              <w:t>Dữ liệu xã/phường được lấy từ bảng cats_wards (code_vi, name_vi) với cats_wards. ward_id = patients. resident_ward_id, is_delete=0, is_active=1</w:t>
            </w:r>
          </w:p>
          <w:p w14:paraId="6411AE39" w14:textId="3D4D07FC" w:rsidR="00786558" w:rsidRPr="00BD1BF6" w:rsidRDefault="00786558" w:rsidP="00BD1BF6">
            <w:pPr>
              <w:pStyle w:val="NormalWeb"/>
              <w:numPr>
                <w:ilvl w:val="0"/>
                <w:numId w:val="104"/>
              </w:numPr>
              <w:spacing w:before="0" w:beforeAutospacing="0" w:after="120" w:line="360" w:lineRule="auto"/>
              <w:jc w:val="both"/>
              <w:textAlignment w:val="baseline"/>
              <w:rPr>
                <w:color w:val="000000"/>
              </w:rPr>
            </w:pPr>
            <w:r w:rsidRPr="00BD1BF6">
              <w:rPr>
                <w:color w:val="000000"/>
              </w:rPr>
              <w:t>Data Types: INT</w:t>
            </w:r>
          </w:p>
          <w:p w14:paraId="15559A66" w14:textId="3A1B9DBD" w:rsidR="00786558" w:rsidRPr="00BD1BF6" w:rsidRDefault="00C5264D" w:rsidP="00BD1BF6">
            <w:pPr>
              <w:pStyle w:val="NormalWeb"/>
              <w:spacing w:before="0" w:beforeAutospacing="0" w:after="120" w:line="360" w:lineRule="auto"/>
              <w:jc w:val="both"/>
            </w:pPr>
            <w:r w:rsidRPr="00BD1BF6">
              <w:rPr>
                <w:b/>
                <w:bCs/>
                <w:i/>
                <w:iCs/>
                <w:color w:val="000000"/>
              </w:rPr>
              <w:t>            Hiển thị</w:t>
            </w:r>
            <w:r w:rsidR="00786558" w:rsidRPr="00BD1BF6">
              <w:rPr>
                <w:b/>
                <w:bCs/>
                <w:i/>
                <w:iCs/>
                <w:color w:val="000000"/>
              </w:rPr>
              <w:t>: Địa chỉ đơn vị chi tiết -  Xã – Huyện – Tỉnh</w:t>
            </w:r>
          </w:p>
          <w:p w14:paraId="1010FECB" w14:textId="77777777" w:rsidR="00786558" w:rsidRPr="00BD1BF6" w:rsidRDefault="00786558" w:rsidP="00BD1BF6">
            <w:pPr>
              <w:pStyle w:val="NormalWeb"/>
              <w:spacing w:before="0" w:beforeAutospacing="0" w:after="120" w:line="360" w:lineRule="auto"/>
              <w:ind w:left="360"/>
              <w:jc w:val="both"/>
            </w:pPr>
            <w:r w:rsidRPr="00BD1BF6">
              <w:rPr>
                <w:b/>
                <w:bCs/>
                <w:color w:val="000000"/>
              </w:rPr>
              <w:t>Nghề nghiệp</w:t>
            </w:r>
          </w:p>
          <w:p w14:paraId="770B6D03" w14:textId="77777777" w:rsidR="00786558" w:rsidRPr="00BD1BF6" w:rsidRDefault="00786558" w:rsidP="00BD1BF6">
            <w:pPr>
              <w:pStyle w:val="NormalWeb"/>
              <w:numPr>
                <w:ilvl w:val="0"/>
                <w:numId w:val="106"/>
              </w:numPr>
              <w:spacing w:before="0" w:beforeAutospacing="0" w:after="120" w:line="360" w:lineRule="auto"/>
              <w:jc w:val="both"/>
              <w:textAlignment w:val="baseline"/>
              <w:rPr>
                <w:color w:val="000000"/>
              </w:rPr>
            </w:pPr>
            <w:r w:rsidRPr="00BD1BF6">
              <w:rPr>
                <w:color w:val="000000"/>
              </w:rPr>
              <w:t>UI Control: Textview</w:t>
            </w:r>
          </w:p>
          <w:p w14:paraId="0C61FFEF" w14:textId="77777777" w:rsidR="00786558" w:rsidRPr="00BD1BF6" w:rsidRDefault="00786558" w:rsidP="00BD1BF6">
            <w:pPr>
              <w:pStyle w:val="NormalWeb"/>
              <w:numPr>
                <w:ilvl w:val="0"/>
                <w:numId w:val="106"/>
              </w:numPr>
              <w:spacing w:before="0" w:beforeAutospacing="0" w:after="120" w:line="360" w:lineRule="auto"/>
              <w:jc w:val="both"/>
              <w:textAlignment w:val="baseline"/>
              <w:rPr>
                <w:color w:val="000000"/>
              </w:rPr>
            </w:pPr>
            <w:r w:rsidRPr="00BD1BF6">
              <w:rPr>
                <w:color w:val="000000"/>
              </w:rPr>
              <w:t>Table Name: patients</w:t>
            </w:r>
          </w:p>
          <w:p w14:paraId="26A42069" w14:textId="77777777" w:rsidR="00786558" w:rsidRPr="00BD1BF6" w:rsidRDefault="00786558" w:rsidP="00BD1BF6">
            <w:pPr>
              <w:pStyle w:val="NormalWeb"/>
              <w:numPr>
                <w:ilvl w:val="0"/>
                <w:numId w:val="106"/>
              </w:numPr>
              <w:spacing w:before="0" w:beforeAutospacing="0" w:after="120" w:line="360" w:lineRule="auto"/>
              <w:jc w:val="both"/>
              <w:textAlignment w:val="baseline"/>
              <w:rPr>
                <w:color w:val="000000"/>
              </w:rPr>
            </w:pPr>
            <w:r w:rsidRPr="00BD1BF6">
              <w:rPr>
                <w:color w:val="000000"/>
              </w:rPr>
              <w:t>Column Name: job_id</w:t>
            </w:r>
          </w:p>
          <w:p w14:paraId="017C128C" w14:textId="77777777" w:rsidR="00786558" w:rsidRPr="00BD1BF6" w:rsidRDefault="00786558" w:rsidP="00BD1BF6">
            <w:pPr>
              <w:pStyle w:val="NormalWeb"/>
              <w:numPr>
                <w:ilvl w:val="0"/>
                <w:numId w:val="106"/>
              </w:numPr>
              <w:spacing w:before="0" w:beforeAutospacing="0" w:after="120" w:line="360" w:lineRule="auto"/>
              <w:jc w:val="both"/>
              <w:textAlignment w:val="baseline"/>
              <w:rPr>
                <w:color w:val="000000"/>
              </w:rPr>
            </w:pPr>
            <w:r w:rsidRPr="00BD1BF6">
              <w:rPr>
                <w:color w:val="000000"/>
              </w:rPr>
              <w:t>Nullable: no</w:t>
            </w:r>
          </w:p>
          <w:p w14:paraId="0FE03365" w14:textId="77777777" w:rsidR="00786558" w:rsidRPr="00BD1BF6" w:rsidRDefault="00786558" w:rsidP="00BD1BF6">
            <w:pPr>
              <w:pStyle w:val="NormalWeb"/>
              <w:numPr>
                <w:ilvl w:val="0"/>
                <w:numId w:val="106"/>
              </w:numPr>
              <w:spacing w:before="0" w:beforeAutospacing="0" w:after="120" w:line="360" w:lineRule="auto"/>
              <w:jc w:val="both"/>
              <w:textAlignment w:val="baseline"/>
              <w:rPr>
                <w:b/>
                <w:bCs/>
                <w:color w:val="000000"/>
              </w:rPr>
            </w:pPr>
            <w:r w:rsidRPr="00BD1BF6">
              <w:rPr>
                <w:color w:val="000000"/>
              </w:rPr>
              <w:t>Comments: </w:t>
            </w:r>
          </w:p>
          <w:p w14:paraId="27205574" w14:textId="77777777" w:rsidR="00786558" w:rsidRPr="00BD1BF6" w:rsidRDefault="00786558" w:rsidP="00BD1BF6">
            <w:pPr>
              <w:pStyle w:val="NormalWeb"/>
              <w:spacing w:before="0" w:beforeAutospacing="0" w:after="120" w:line="360" w:lineRule="auto"/>
              <w:ind w:left="360"/>
              <w:jc w:val="both"/>
            </w:pPr>
            <w:r w:rsidRPr="00BD1BF6">
              <w:rPr>
                <w:b/>
                <w:bCs/>
                <w:color w:val="000000"/>
              </w:rPr>
              <w:t>Tên bệnh</w:t>
            </w:r>
          </w:p>
          <w:p w14:paraId="1E7B051E" w14:textId="77777777" w:rsidR="00786558" w:rsidRPr="00BD1BF6" w:rsidRDefault="00786558" w:rsidP="00BD1BF6">
            <w:pPr>
              <w:pStyle w:val="NormalWeb"/>
              <w:numPr>
                <w:ilvl w:val="0"/>
                <w:numId w:val="107"/>
              </w:numPr>
              <w:spacing w:before="0" w:beforeAutospacing="0" w:after="120" w:line="360" w:lineRule="auto"/>
              <w:jc w:val="both"/>
              <w:textAlignment w:val="baseline"/>
              <w:rPr>
                <w:color w:val="000000"/>
              </w:rPr>
            </w:pPr>
            <w:r w:rsidRPr="00BD1BF6">
              <w:rPr>
                <w:color w:val="000000"/>
              </w:rPr>
              <w:t>UI Control: Textview</w:t>
            </w:r>
          </w:p>
          <w:p w14:paraId="7080140B" w14:textId="77777777" w:rsidR="00786558" w:rsidRPr="00BD1BF6" w:rsidRDefault="00786558" w:rsidP="00BD1BF6">
            <w:pPr>
              <w:pStyle w:val="NormalWeb"/>
              <w:numPr>
                <w:ilvl w:val="0"/>
                <w:numId w:val="107"/>
              </w:numPr>
              <w:spacing w:before="0" w:beforeAutospacing="0" w:after="120" w:line="360" w:lineRule="auto"/>
              <w:jc w:val="both"/>
              <w:textAlignment w:val="baseline"/>
              <w:rPr>
                <w:color w:val="000000"/>
              </w:rPr>
            </w:pPr>
            <w:r w:rsidRPr="00BD1BF6">
              <w:rPr>
                <w:color w:val="000000"/>
              </w:rPr>
              <w:t>Table Name: cats_icd10</w:t>
            </w:r>
          </w:p>
          <w:p w14:paraId="7C8DDEC5" w14:textId="77777777" w:rsidR="00786558" w:rsidRPr="00BD1BF6" w:rsidRDefault="00786558" w:rsidP="00BD1BF6">
            <w:pPr>
              <w:pStyle w:val="NormalWeb"/>
              <w:numPr>
                <w:ilvl w:val="0"/>
                <w:numId w:val="107"/>
              </w:numPr>
              <w:spacing w:before="0" w:beforeAutospacing="0" w:after="120" w:line="360" w:lineRule="auto"/>
              <w:jc w:val="both"/>
              <w:textAlignment w:val="baseline"/>
              <w:rPr>
                <w:color w:val="000000"/>
              </w:rPr>
            </w:pPr>
            <w:r w:rsidRPr="00BD1BF6">
              <w:rPr>
                <w:color w:val="000000"/>
              </w:rPr>
              <w:t>Column Name: code vi, name vi</w:t>
            </w:r>
          </w:p>
          <w:p w14:paraId="69A81C08" w14:textId="77777777" w:rsidR="00786558" w:rsidRPr="00BD1BF6" w:rsidRDefault="00786558" w:rsidP="00BD1BF6">
            <w:pPr>
              <w:pStyle w:val="NormalWeb"/>
              <w:numPr>
                <w:ilvl w:val="0"/>
                <w:numId w:val="107"/>
              </w:numPr>
              <w:spacing w:before="0" w:beforeAutospacing="0" w:after="120" w:line="360" w:lineRule="auto"/>
              <w:jc w:val="both"/>
              <w:textAlignment w:val="baseline"/>
              <w:rPr>
                <w:color w:val="000000"/>
              </w:rPr>
            </w:pPr>
            <w:r w:rsidRPr="00BD1BF6">
              <w:rPr>
                <w:color w:val="000000"/>
              </w:rPr>
              <w:t>Nullable: no</w:t>
            </w:r>
          </w:p>
          <w:p w14:paraId="71485178" w14:textId="2AD3105B" w:rsidR="00786558" w:rsidRPr="00BD1BF6" w:rsidRDefault="00786558" w:rsidP="00BD1BF6">
            <w:pPr>
              <w:pStyle w:val="NormalWeb"/>
              <w:numPr>
                <w:ilvl w:val="0"/>
                <w:numId w:val="107"/>
              </w:numPr>
              <w:spacing w:before="0" w:beforeAutospacing="0" w:after="120" w:line="360" w:lineRule="auto"/>
              <w:jc w:val="both"/>
              <w:textAlignment w:val="baseline"/>
              <w:rPr>
                <w:b/>
                <w:bCs/>
                <w:color w:val="000000"/>
              </w:rPr>
            </w:pPr>
            <w:r w:rsidRPr="00BD1BF6">
              <w:rPr>
                <w:color w:val="000000"/>
              </w:rPr>
              <w:t>Comments: Hiển thị mã và tên bệnh icd, điều kiện bảng cats_diseases_groups_</w:t>
            </w:r>
            <w:proofErr w:type="gramStart"/>
            <w:r w:rsidRPr="00BD1BF6">
              <w:rPr>
                <w:color w:val="000000"/>
              </w:rPr>
              <w:t>details.diseases</w:t>
            </w:r>
            <w:proofErr w:type="gramEnd"/>
            <w:r w:rsidRPr="00BD1BF6">
              <w:rPr>
                <w:color w:val="000000"/>
              </w:rPr>
              <w:t xml:space="preserve">_code = </w:t>
            </w:r>
            <w:r w:rsidR="0018688D" w:rsidRPr="00BD1BF6">
              <w:rPr>
                <w:color w:val="000000"/>
              </w:rPr>
              <w:lastRenderedPageBreak/>
              <w:t>medical_records_diagnoses_discharge</w:t>
            </w:r>
            <w:r w:rsidRPr="00BD1BF6">
              <w:rPr>
                <w:color w:val="000000"/>
              </w:rPr>
              <w:t>.diseases_code = cats_icd10.code_vi </w:t>
            </w:r>
          </w:p>
          <w:p w14:paraId="7E6A5E61" w14:textId="77777777" w:rsidR="00786558" w:rsidRPr="00BD1BF6" w:rsidRDefault="00786558" w:rsidP="00BD1BF6">
            <w:pPr>
              <w:pStyle w:val="NormalWeb"/>
              <w:spacing w:before="0" w:beforeAutospacing="0" w:after="120" w:line="360" w:lineRule="auto"/>
              <w:ind w:left="360"/>
              <w:jc w:val="both"/>
            </w:pPr>
            <w:r w:rsidRPr="00BD1BF6">
              <w:rPr>
                <w:b/>
                <w:bCs/>
                <w:color w:val="000000"/>
              </w:rPr>
              <w:t>Bác sĩ điều trị</w:t>
            </w:r>
          </w:p>
          <w:p w14:paraId="51B39DC2" w14:textId="77777777" w:rsidR="00786558" w:rsidRPr="00BD1BF6" w:rsidRDefault="00786558" w:rsidP="00BD1BF6">
            <w:pPr>
              <w:pStyle w:val="NormalWeb"/>
              <w:numPr>
                <w:ilvl w:val="0"/>
                <w:numId w:val="108"/>
              </w:numPr>
              <w:spacing w:before="0" w:beforeAutospacing="0" w:after="120" w:line="360" w:lineRule="auto"/>
              <w:jc w:val="both"/>
              <w:textAlignment w:val="baseline"/>
              <w:rPr>
                <w:color w:val="000000"/>
              </w:rPr>
            </w:pPr>
            <w:r w:rsidRPr="00BD1BF6">
              <w:rPr>
                <w:color w:val="000000"/>
              </w:rPr>
              <w:t>UI Control: Label</w:t>
            </w:r>
          </w:p>
          <w:p w14:paraId="72B7F251" w14:textId="77777777" w:rsidR="00786558" w:rsidRPr="00BD1BF6" w:rsidRDefault="00786558" w:rsidP="00BD1BF6">
            <w:pPr>
              <w:pStyle w:val="NormalWeb"/>
              <w:numPr>
                <w:ilvl w:val="0"/>
                <w:numId w:val="108"/>
              </w:numPr>
              <w:spacing w:before="0" w:beforeAutospacing="0" w:after="120" w:line="360" w:lineRule="auto"/>
              <w:jc w:val="both"/>
              <w:textAlignment w:val="baseline"/>
              <w:rPr>
                <w:color w:val="000000"/>
              </w:rPr>
            </w:pPr>
            <w:r w:rsidRPr="00BD1BF6">
              <w:rPr>
                <w:color w:val="000000"/>
              </w:rPr>
              <w:t>Table Name: medical_records</w:t>
            </w:r>
          </w:p>
          <w:p w14:paraId="15D7FB46" w14:textId="77777777" w:rsidR="00786558" w:rsidRPr="00BD1BF6" w:rsidRDefault="00786558" w:rsidP="00BD1BF6">
            <w:pPr>
              <w:pStyle w:val="NormalWeb"/>
              <w:numPr>
                <w:ilvl w:val="0"/>
                <w:numId w:val="108"/>
              </w:numPr>
              <w:spacing w:before="0" w:beforeAutospacing="0" w:after="120" w:line="360" w:lineRule="auto"/>
              <w:jc w:val="both"/>
              <w:textAlignment w:val="baseline"/>
              <w:rPr>
                <w:color w:val="000000"/>
              </w:rPr>
            </w:pPr>
            <w:r w:rsidRPr="00BD1BF6">
              <w:rPr>
                <w:color w:val="000000"/>
              </w:rPr>
              <w:t>Column Name: doctor_name</w:t>
            </w:r>
          </w:p>
          <w:p w14:paraId="19CF6AFF" w14:textId="77777777" w:rsidR="00786558" w:rsidRPr="00BD1BF6" w:rsidRDefault="00786558" w:rsidP="00BD1BF6">
            <w:pPr>
              <w:pStyle w:val="NormalWeb"/>
              <w:numPr>
                <w:ilvl w:val="0"/>
                <w:numId w:val="108"/>
              </w:numPr>
              <w:spacing w:before="0" w:beforeAutospacing="0" w:after="120" w:line="360" w:lineRule="auto"/>
              <w:jc w:val="both"/>
              <w:textAlignment w:val="baseline"/>
              <w:rPr>
                <w:color w:val="000000"/>
              </w:rPr>
            </w:pPr>
            <w:r w:rsidRPr="00BD1BF6">
              <w:rPr>
                <w:color w:val="000000"/>
              </w:rPr>
              <w:t>Nullable: no</w:t>
            </w:r>
          </w:p>
          <w:p w14:paraId="454885D0" w14:textId="77777777" w:rsidR="00786558" w:rsidRPr="00BD1BF6" w:rsidRDefault="00786558" w:rsidP="00BD1BF6">
            <w:pPr>
              <w:pStyle w:val="NormalWeb"/>
              <w:numPr>
                <w:ilvl w:val="0"/>
                <w:numId w:val="108"/>
              </w:numPr>
              <w:spacing w:before="0" w:beforeAutospacing="0" w:after="120" w:line="360" w:lineRule="auto"/>
              <w:jc w:val="both"/>
              <w:textAlignment w:val="baseline"/>
              <w:rPr>
                <w:b/>
                <w:bCs/>
                <w:color w:val="000000"/>
              </w:rPr>
            </w:pPr>
            <w:r w:rsidRPr="00BD1BF6">
              <w:rPr>
                <w:color w:val="000000"/>
              </w:rPr>
              <w:t>Comments: </w:t>
            </w:r>
          </w:p>
          <w:p w14:paraId="0A4259DA" w14:textId="77777777" w:rsidR="00786558" w:rsidRPr="00BD1BF6" w:rsidRDefault="00786558" w:rsidP="00BD1BF6">
            <w:pPr>
              <w:pStyle w:val="NormalWeb"/>
              <w:spacing w:before="0" w:beforeAutospacing="0" w:after="120" w:line="360" w:lineRule="auto"/>
              <w:ind w:left="360"/>
              <w:jc w:val="both"/>
            </w:pPr>
            <w:r w:rsidRPr="00BD1BF6">
              <w:rPr>
                <w:b/>
                <w:bCs/>
                <w:color w:val="000000"/>
              </w:rPr>
              <w:t>Ghi chú</w:t>
            </w:r>
          </w:p>
          <w:p w14:paraId="2E7DB924" w14:textId="77777777" w:rsidR="00786558" w:rsidRPr="00BD1BF6" w:rsidRDefault="00786558" w:rsidP="00BD1BF6">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283475B8" w14:textId="77777777" w:rsidR="00786558" w:rsidRPr="00BD1BF6" w:rsidRDefault="00786558" w:rsidP="00BD1BF6">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7F94CCF0" w14:textId="706DDF37" w:rsidR="00786558" w:rsidRPr="00BD1BF6" w:rsidRDefault="00786558" w:rsidP="00BD1BF6">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r w:rsidR="009447F8" w:rsidRPr="00BD1BF6">
              <w:rPr>
                <w:color w:val="000000"/>
              </w:rPr>
              <w:t>note</w:t>
            </w:r>
          </w:p>
          <w:p w14:paraId="0A86FCC4" w14:textId="2A2BA563" w:rsidR="00786558" w:rsidRPr="00BD1BF6" w:rsidRDefault="009447F8" w:rsidP="00BD1BF6">
            <w:pPr>
              <w:pStyle w:val="NormalWeb"/>
              <w:numPr>
                <w:ilvl w:val="0"/>
                <w:numId w:val="109"/>
              </w:numPr>
              <w:spacing w:before="0" w:beforeAutospacing="0" w:after="120" w:line="360" w:lineRule="auto"/>
              <w:jc w:val="both"/>
              <w:textAlignment w:val="baseline"/>
              <w:rPr>
                <w:color w:val="000000"/>
              </w:rPr>
            </w:pPr>
            <w:r w:rsidRPr="00BD1BF6">
              <w:rPr>
                <w:color w:val="000000"/>
              </w:rPr>
              <w:t>Nullable: mo</w:t>
            </w:r>
          </w:p>
          <w:p w14:paraId="779B9C21" w14:textId="77777777" w:rsidR="00786558" w:rsidRPr="00BD1BF6" w:rsidRDefault="00786558" w:rsidP="00BD1BF6">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27C18F48" w14:textId="77777777" w:rsidR="00786558" w:rsidRPr="00BD1BF6" w:rsidRDefault="00786558" w:rsidP="00BD1BF6">
            <w:pPr>
              <w:pStyle w:val="NormalWeb"/>
              <w:spacing w:before="0" w:beforeAutospacing="0" w:after="120" w:line="360" w:lineRule="auto"/>
              <w:jc w:val="both"/>
            </w:pPr>
            <w:r w:rsidRPr="00BD1BF6">
              <w:rPr>
                <w:b/>
                <w:bCs/>
                <w:color w:val="000000"/>
              </w:rPr>
              <w:t>      Phân trang</w:t>
            </w:r>
            <w:r w:rsidRPr="00BD1BF6">
              <w:rPr>
                <w:color w:val="000000"/>
              </w:rPr>
              <w:t>: </w:t>
            </w:r>
          </w:p>
          <w:p w14:paraId="41769E1B" w14:textId="77777777" w:rsidR="00786558" w:rsidRPr="00BD1BF6" w:rsidRDefault="00786558" w:rsidP="00BD1BF6">
            <w:pPr>
              <w:pStyle w:val="NormalWeb"/>
              <w:numPr>
                <w:ilvl w:val="0"/>
                <w:numId w:val="110"/>
              </w:numPr>
              <w:spacing w:before="0" w:beforeAutospacing="0" w:after="0" w:line="360" w:lineRule="auto"/>
              <w:jc w:val="both"/>
              <w:textAlignment w:val="baseline"/>
              <w:rPr>
                <w:color w:val="000000"/>
              </w:rPr>
            </w:pPr>
            <w:r w:rsidRPr="00BD1BF6">
              <w:rPr>
                <w:color w:val="000000"/>
              </w:rPr>
              <w:t>Phân trang 10 bản ghi/1 trang.  </w:t>
            </w:r>
          </w:p>
          <w:p w14:paraId="7E9C4234" w14:textId="77777777" w:rsidR="00786558" w:rsidRPr="00BD1BF6" w:rsidRDefault="00786558" w:rsidP="00BD1BF6">
            <w:pPr>
              <w:pStyle w:val="NormalWeb"/>
              <w:numPr>
                <w:ilvl w:val="0"/>
                <w:numId w:val="110"/>
              </w:numPr>
              <w:spacing w:before="0" w:beforeAutospacing="0" w:after="0" w:line="360" w:lineRule="auto"/>
              <w:jc w:val="both"/>
              <w:textAlignment w:val="baseline"/>
              <w:rPr>
                <w:color w:val="000000"/>
              </w:rPr>
            </w:pPr>
            <w:r w:rsidRPr="00BD1BF6">
              <w:rPr>
                <w:color w:val="000000"/>
              </w:rPr>
              <w:t>Hiển thị Label tại mỗi trang khi xem theo mẫu “Hiển thị 1 – 10/Tổng số (number) bản ghi”. </w:t>
            </w:r>
          </w:p>
          <w:p w14:paraId="4BA4C145" w14:textId="77777777" w:rsidR="00786558" w:rsidRPr="00BD1BF6" w:rsidRDefault="00786558" w:rsidP="00BD1BF6">
            <w:pPr>
              <w:pStyle w:val="NormalWeb"/>
              <w:numPr>
                <w:ilvl w:val="0"/>
                <w:numId w:val="110"/>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0A9761FD" w14:textId="77777777" w:rsidR="00786558" w:rsidRPr="00BD1BF6" w:rsidRDefault="00786558" w:rsidP="00BD1BF6"/>
        </w:tc>
      </w:tr>
      <w:tr w:rsidR="00786558" w:rsidRPr="00BD1BF6" w14:paraId="079797F2" w14:textId="77777777" w:rsidTr="0078655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F3DABA" w14:textId="77777777" w:rsidR="00786558" w:rsidRPr="00BD1BF6" w:rsidRDefault="00786558" w:rsidP="00BD1BF6"/>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A1AF78C" w14:textId="77777777" w:rsidR="00786558" w:rsidRPr="00BD1BF6" w:rsidRDefault="00786558" w:rsidP="00BD1BF6"/>
        </w:tc>
      </w:tr>
    </w:tbl>
    <w:p w14:paraId="5DACC979" w14:textId="77777777" w:rsidR="00786558" w:rsidRPr="00BD1BF6" w:rsidRDefault="00786558" w:rsidP="00BD1BF6">
      <w:pPr>
        <w:pStyle w:val="Heading6"/>
      </w:pPr>
      <w:r w:rsidRPr="00BD1BF6">
        <w:t>Mô tả dòng sự kiện phụ (Alternative Flow)</w:t>
      </w:r>
    </w:p>
    <w:p w14:paraId="48BA0764" w14:textId="77777777" w:rsidR="00786558" w:rsidRPr="00BD1BF6" w:rsidRDefault="00786558" w:rsidP="00BD1BF6">
      <w:pPr>
        <w:pStyle w:val="NormalWeb"/>
        <w:spacing w:before="0" w:beforeAutospacing="0" w:after="160" w:line="360" w:lineRule="auto"/>
        <w:ind w:left="810"/>
      </w:pPr>
      <w:r w:rsidRPr="00BD1BF6">
        <w:rPr>
          <w:color w:val="000000"/>
        </w:rPr>
        <w:t>N/A</w:t>
      </w:r>
    </w:p>
    <w:p w14:paraId="23BA5867" w14:textId="77777777" w:rsidR="00786558" w:rsidRPr="00BD1BF6" w:rsidRDefault="00786558" w:rsidP="00BD1BF6">
      <w:pPr>
        <w:pStyle w:val="Heading6"/>
      </w:pPr>
      <w:r w:rsidRPr="00BD1BF6">
        <w:t>Ghi chú</w:t>
      </w:r>
    </w:p>
    <w:p w14:paraId="3EDE2F6D" w14:textId="77777777" w:rsidR="00786558" w:rsidRPr="00BD1BF6" w:rsidRDefault="00786558" w:rsidP="00BD1BF6">
      <w:r w:rsidRPr="00BD1BF6">
        <w:br/>
      </w:r>
    </w:p>
    <w:p w14:paraId="6CCE316D" w14:textId="77777777" w:rsidR="00786558" w:rsidRPr="00BD1BF6" w:rsidRDefault="00786558" w:rsidP="00BD1BF6">
      <w:pPr>
        <w:pStyle w:val="Heading5"/>
      </w:pPr>
      <w:r w:rsidRPr="00BD1BF6">
        <w:lastRenderedPageBreak/>
        <w:t>Thống kê danh sách mắc bệnh không lây nhiễm theo điều kiện tìm kiếm</w:t>
      </w:r>
    </w:p>
    <w:p w14:paraId="3D4B11B8" w14:textId="77777777" w:rsidR="00786558" w:rsidRPr="00BD1BF6" w:rsidRDefault="00786558"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41"/>
        <w:gridCol w:w="7373"/>
      </w:tblGrid>
      <w:tr w:rsidR="00786558" w:rsidRPr="00BD1BF6" w14:paraId="051B0D45"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F381B6"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C3C9A2" w14:textId="77777777" w:rsidR="00786558" w:rsidRPr="00BD1BF6" w:rsidRDefault="00786558" w:rsidP="00BD1BF6">
            <w:pPr>
              <w:pStyle w:val="NormalWeb"/>
              <w:spacing w:before="0" w:beforeAutospacing="0" w:after="120" w:line="360" w:lineRule="auto"/>
              <w:jc w:val="both"/>
            </w:pPr>
            <w:r w:rsidRPr="00BD1BF6">
              <w:rPr>
                <w:color w:val="000000"/>
                <w:sz w:val="20"/>
                <w:szCs w:val="20"/>
              </w:rPr>
              <w:t>Cho phép thống kê danh sách quân nhân mắc bệnh không lây nhiễm</w:t>
            </w:r>
          </w:p>
        </w:tc>
      </w:tr>
      <w:tr w:rsidR="00786558" w:rsidRPr="00BD1BF6" w14:paraId="4EDC1E08"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D8B321"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5CF97E" w14:textId="77777777" w:rsidR="00786558" w:rsidRPr="00BD1BF6" w:rsidRDefault="00786558" w:rsidP="00BD1BF6">
            <w:pPr>
              <w:pStyle w:val="NormalWeb"/>
              <w:spacing w:before="0" w:beforeAutospacing="0" w:after="120" w:line="360" w:lineRule="auto"/>
              <w:jc w:val="both"/>
            </w:pPr>
            <w:r w:rsidRPr="00BD1BF6">
              <w:rPr>
                <w:color w:val="000000"/>
                <w:sz w:val="20"/>
                <w:szCs w:val="20"/>
              </w:rPr>
              <w:t>Người dùng được nhập điều kiện tìm kiếm và thống kê danh sách quân nhân mắc bệnh không lây nhiễm</w:t>
            </w:r>
          </w:p>
        </w:tc>
      </w:tr>
      <w:tr w:rsidR="00786558" w:rsidRPr="00BD1BF6" w14:paraId="21EE2475"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78E8C7"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870C42" w14:textId="77777777" w:rsidR="00786558" w:rsidRPr="00BD1BF6" w:rsidRDefault="00786558" w:rsidP="00BD1BF6">
            <w:pPr>
              <w:pStyle w:val="NormalWeb"/>
              <w:spacing w:before="0" w:beforeAutospacing="0" w:after="120" w:line="360" w:lineRule="auto"/>
              <w:jc w:val="both"/>
            </w:pPr>
            <w:r w:rsidRPr="00BD1BF6">
              <w:rPr>
                <w:color w:val="000000"/>
                <w:sz w:val="20"/>
                <w:szCs w:val="20"/>
              </w:rPr>
              <w:t>User quản lý đơn vị</w:t>
            </w:r>
          </w:p>
        </w:tc>
      </w:tr>
      <w:tr w:rsidR="00786558" w:rsidRPr="00BD1BF6" w14:paraId="6B968179"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F9663C"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D3DB72" w14:textId="77777777" w:rsidR="00786558" w:rsidRPr="00BD1BF6" w:rsidRDefault="00786558"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786558" w:rsidRPr="00BD1BF6" w14:paraId="2C27D376"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7F1EFBA"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7867448" w14:textId="77777777" w:rsidR="00786558" w:rsidRPr="00BD1BF6" w:rsidRDefault="00786558" w:rsidP="00BD1BF6">
            <w:pPr>
              <w:pStyle w:val="NormalWeb"/>
              <w:spacing w:before="0" w:beforeAutospacing="0" w:after="120" w:line="360" w:lineRule="auto"/>
              <w:jc w:val="both"/>
            </w:pPr>
            <w:r w:rsidRPr="00BD1BF6">
              <w:rPr>
                <w:color w:val="000000"/>
                <w:sz w:val="20"/>
                <w:szCs w:val="20"/>
              </w:rPr>
              <w:t>Hiển thị thống kê số lượng mắc bệnh theo đơn vị theo điều kiện tìm kiếm</w:t>
            </w:r>
          </w:p>
        </w:tc>
      </w:tr>
      <w:tr w:rsidR="00786558" w:rsidRPr="00BD1BF6" w14:paraId="0AFC4A9C"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E81F86"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A0E205B"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r w:rsidR="00786558" w:rsidRPr="00BD1BF6" w14:paraId="675D01AB"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BC6E66B"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8823CA2"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bl>
    <w:p w14:paraId="7615EFC2" w14:textId="77777777" w:rsidR="00786558" w:rsidRPr="00BD1BF6" w:rsidRDefault="00786558" w:rsidP="00BD1BF6">
      <w:pPr>
        <w:pStyle w:val="Heading6"/>
      </w:pPr>
      <w:r w:rsidRPr="00BD1BF6">
        <w:t>Biểu đồ luồng xử lý chức năng</w:t>
      </w:r>
    </w:p>
    <w:p w14:paraId="429BE23B" w14:textId="16CC0279" w:rsidR="00786558" w:rsidRPr="00BD1BF6" w:rsidRDefault="00786558"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692AD468" wp14:editId="5EF5CD26">
            <wp:extent cx="5943600" cy="4076700"/>
            <wp:effectExtent l="0" t="0" r="0" b="0"/>
            <wp:docPr id="65" name="Picture 65" descr="https://lh5.googleusercontent.com/6iJH5tJG1P3qjRs5xKJpVKEqIZ_Psj-ZALkld_xV7jw8KB5mXEyPyE8r9sWX0lf22kzDX_gvhIPlRvhln5a6AgWli_kyiZ6hh_m5d4p18jMGrKGnOdbQf2AHpeaNyh_Jj2HSv6hkdLaobmj9Rfrp1Eyb2r8Bry_ubmD8nI_ZprZhi7_9lk-mMEP8U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5.googleusercontent.com/6iJH5tJG1P3qjRs5xKJpVKEqIZ_Psj-ZALkld_xV7jw8KB5mXEyPyE8r9sWX0lf22kzDX_gvhIPlRvhln5a6AgWli_kyiZ6hh_m5d4p18jMGrKGnOdbQf2AHpeaNyh_Jj2HSv6hkdLaobmj9Rfrp1Eyb2r8Bry_ubmD8nI_ZprZhi7_9lk-mMEP8Ud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CFB3165" w14:textId="45C502D7" w:rsidR="00786558" w:rsidRPr="00BD1BF6" w:rsidRDefault="00786558"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786558" w:rsidRPr="00BD1BF6" w14:paraId="52E030C3" w14:textId="77777777" w:rsidTr="004223AC">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BA2A890"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A2970FB"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Phản ứng của hệ thống</w:t>
            </w:r>
          </w:p>
        </w:tc>
      </w:tr>
      <w:tr w:rsidR="00786558" w:rsidRPr="00BD1BF6" w14:paraId="2DA3C890" w14:textId="77777777" w:rsidTr="004223AC">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DBB9209" w14:textId="77777777" w:rsidR="00786558" w:rsidRPr="00BD1BF6" w:rsidRDefault="00786558" w:rsidP="00BD1BF6">
            <w:pPr>
              <w:pStyle w:val="NormalWeb"/>
              <w:spacing w:before="80" w:beforeAutospacing="0" w:after="0" w:line="360" w:lineRule="auto"/>
              <w:jc w:val="both"/>
            </w:pPr>
            <w:r w:rsidRPr="00BD1BF6">
              <w:rPr>
                <w:color w:val="000000"/>
              </w:rPr>
              <w:lastRenderedPageBreak/>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DE6460" w14:textId="77777777" w:rsidR="00786558" w:rsidRPr="00BD1BF6" w:rsidRDefault="00786558" w:rsidP="00BD1BF6">
            <w:pPr>
              <w:pStyle w:val="NormalWeb"/>
              <w:spacing w:before="80" w:beforeAutospacing="0" w:after="0" w:line="360" w:lineRule="auto"/>
              <w:jc w:val="both"/>
            </w:pPr>
            <w:r w:rsidRPr="00BD1BF6">
              <w:rPr>
                <w:color w:val="000000"/>
              </w:rPr>
              <w:t>2. Hiển thị bảng thống kê danh sách quân nhân mắc bệnh không lây nhiễm</w:t>
            </w:r>
          </w:p>
          <w:p w14:paraId="31BD6927" w14:textId="77777777" w:rsidR="00786558" w:rsidRPr="00BD1BF6" w:rsidRDefault="00786558" w:rsidP="00BD1BF6">
            <w:pPr>
              <w:pStyle w:val="NormalWeb"/>
              <w:spacing w:before="0" w:beforeAutospacing="0" w:after="120" w:line="360" w:lineRule="auto"/>
              <w:jc w:val="both"/>
            </w:pPr>
            <w:r w:rsidRPr="00BD1BF6">
              <w:rPr>
                <w:b/>
                <w:bCs/>
                <w:color w:val="000000"/>
              </w:rPr>
              <w:t>Thông tin tìm kiếm: Label</w:t>
            </w:r>
          </w:p>
          <w:p w14:paraId="4A77D270" w14:textId="77777777" w:rsidR="00786558" w:rsidRPr="00BD1BF6" w:rsidRDefault="00786558" w:rsidP="00BD1BF6">
            <w:pPr>
              <w:pStyle w:val="NormalWeb"/>
              <w:spacing w:before="80" w:beforeAutospacing="0" w:after="0" w:line="360" w:lineRule="auto"/>
              <w:jc w:val="both"/>
            </w:pPr>
            <w:r w:rsidRPr="00BD1BF6">
              <w:rPr>
                <w:b/>
                <w:bCs/>
                <w:color w:val="000000"/>
              </w:rPr>
              <w:t>Tìm kiếm: Button</w:t>
            </w:r>
          </w:p>
          <w:p w14:paraId="71D0E149" w14:textId="77777777" w:rsidR="00786558" w:rsidRPr="00BD1BF6" w:rsidRDefault="00786558" w:rsidP="00BD1BF6">
            <w:pPr>
              <w:pStyle w:val="NormalWeb"/>
              <w:numPr>
                <w:ilvl w:val="0"/>
                <w:numId w:val="78"/>
              </w:numPr>
              <w:spacing w:before="80" w:beforeAutospacing="0" w:after="0" w:line="360" w:lineRule="auto"/>
              <w:ind w:firstLine="0"/>
              <w:jc w:val="both"/>
              <w:textAlignment w:val="baseline"/>
              <w:rPr>
                <w:color w:val="000000"/>
              </w:rPr>
            </w:pPr>
            <w:r w:rsidRPr="00BD1BF6">
              <w:rPr>
                <w:color w:val="000000"/>
              </w:rPr>
              <w:t>Kết quả thống kê hiển thị mặc định và validate như chức năng xem danh sách mắc bệnh không lây nhiễm. </w:t>
            </w:r>
          </w:p>
          <w:p w14:paraId="755F9C1C" w14:textId="77777777" w:rsidR="00786558" w:rsidRPr="00BD1BF6" w:rsidRDefault="00786558" w:rsidP="00BD1BF6">
            <w:pPr>
              <w:pStyle w:val="NormalWeb"/>
              <w:spacing w:before="80" w:beforeAutospacing="0" w:after="0" w:line="360" w:lineRule="auto"/>
              <w:jc w:val="both"/>
            </w:pPr>
            <w:r w:rsidRPr="00BD1BF6">
              <w:rPr>
                <w:color w:val="000000"/>
                <w:u w:val="single"/>
              </w:rPr>
              <w:t>Các trường thông tin nhập để thống kê </w:t>
            </w:r>
          </w:p>
          <w:p w14:paraId="6FF4E245" w14:textId="77777777" w:rsidR="00786558" w:rsidRPr="00BD1BF6" w:rsidRDefault="00786558" w:rsidP="00BD1BF6">
            <w:pPr>
              <w:pStyle w:val="NormalWeb"/>
              <w:spacing w:before="80" w:beforeAutospacing="0" w:after="0" w:line="360" w:lineRule="auto"/>
              <w:jc w:val="both"/>
            </w:pPr>
            <w:r w:rsidRPr="00BD1BF6">
              <w:rPr>
                <w:i/>
                <w:iCs/>
                <w:color w:val="000000"/>
              </w:rPr>
              <w:t xml:space="preserve">Đơn vị quản lý: </w:t>
            </w:r>
            <w:r w:rsidRPr="00BD1BF6">
              <w:rPr>
                <w:color w:val="000000"/>
              </w:rPr>
              <w:t>Searchbox, String (150)</w:t>
            </w:r>
          </w:p>
          <w:p w14:paraId="209953E6" w14:textId="5D55A1FA" w:rsidR="00786558" w:rsidRPr="00BD1BF6" w:rsidRDefault="00786558" w:rsidP="00BD1BF6">
            <w:pPr>
              <w:pStyle w:val="NormalWeb"/>
              <w:numPr>
                <w:ilvl w:val="0"/>
                <w:numId w:val="104"/>
              </w:numPr>
              <w:spacing w:before="80" w:beforeAutospacing="0" w:after="0" w:line="360" w:lineRule="auto"/>
              <w:jc w:val="both"/>
              <w:textAlignment w:val="baseline"/>
              <w:rPr>
                <w:color w:val="000000"/>
              </w:rPr>
            </w:pPr>
            <w:r w:rsidRPr="00BD1BF6">
              <w:rPr>
                <w:color w:val="000000"/>
              </w:rPr>
              <w:t>Comment: lấy dữ liệu từ bảng cats_organizations Hiển</w:t>
            </w:r>
            <w:r w:rsidR="004223AC" w:rsidRPr="00BD1BF6">
              <w:rPr>
                <w:color w:val="000000"/>
              </w:rPr>
              <w:t xml:space="preserve"> thị mặc định theo đơn vị User </w:t>
            </w:r>
            <w:r w:rsidRPr="00BD1BF6">
              <w:rPr>
                <w:color w:val="000000"/>
              </w:rPr>
              <w:t>q</w:t>
            </w:r>
            <w:r w:rsidR="004223AC" w:rsidRPr="00BD1BF6">
              <w:rPr>
                <w:color w:val="000000"/>
              </w:rPr>
              <w:t xml:space="preserve">uản lý. Hiển thị mặc định Tất </w:t>
            </w:r>
            <w:r w:rsidRPr="00BD1BF6">
              <w:rPr>
                <w:rStyle w:val="apple-tab-span"/>
                <w:color w:val="000000"/>
              </w:rPr>
              <w:tab/>
            </w:r>
          </w:p>
          <w:p w14:paraId="35346883" w14:textId="77777777" w:rsidR="00786558" w:rsidRPr="00BD1BF6" w:rsidRDefault="00786558" w:rsidP="00BD1BF6">
            <w:pPr>
              <w:pStyle w:val="NormalWeb"/>
              <w:spacing w:before="80" w:beforeAutospacing="0" w:after="160" w:line="360" w:lineRule="auto"/>
              <w:jc w:val="both"/>
            </w:pPr>
            <w:r w:rsidRPr="00BD1BF6">
              <w:rPr>
                <w:i/>
                <w:iCs/>
                <w:color w:val="000000"/>
              </w:rPr>
              <w:t xml:space="preserve">Nguồn dữ liệu:  </w:t>
            </w:r>
            <w:r w:rsidRPr="00BD1BF6">
              <w:rPr>
                <w:color w:val="000000"/>
              </w:rPr>
              <w:t>Combobox</w:t>
            </w:r>
          </w:p>
          <w:p w14:paraId="369A27C8" w14:textId="77777777" w:rsidR="00786558" w:rsidRPr="00BD1BF6" w:rsidRDefault="00786558" w:rsidP="00BD1BF6">
            <w:pPr>
              <w:pStyle w:val="NormalWeb"/>
              <w:numPr>
                <w:ilvl w:val="0"/>
                <w:numId w:val="104"/>
              </w:numPr>
              <w:spacing w:before="80" w:beforeAutospacing="0" w:after="0" w:line="360" w:lineRule="auto"/>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patients.profile</w:t>
            </w:r>
            <w:proofErr w:type="gramEnd"/>
            <w:r w:rsidRPr="00BD1BF6">
              <w:rPr>
                <w:b/>
                <w:bCs/>
                <w:color w:val="000000"/>
              </w:rPr>
              <w:t xml:space="preserve">_status </w:t>
            </w:r>
            <w:r w:rsidRPr="00BD1BF6">
              <w:rPr>
                <w:color w:val="000000"/>
              </w:rPr>
              <w:t>(1= Quân nhân thuộc đơn vị, 0 = Quân nhân không xác định). Chọn tất cả sẽ hiển thị tất cả. Hiện tại để vô hiệu hóa không cho chọn.</w:t>
            </w:r>
          </w:p>
          <w:p w14:paraId="52F4F45A" w14:textId="77777777" w:rsidR="00786558" w:rsidRPr="00BD1BF6" w:rsidRDefault="00786558" w:rsidP="00BD1BF6">
            <w:pPr>
              <w:pStyle w:val="NormalWeb"/>
              <w:spacing w:before="80" w:beforeAutospacing="0" w:after="160" w:line="360" w:lineRule="auto"/>
              <w:jc w:val="both"/>
            </w:pPr>
            <w:r w:rsidRPr="00BD1BF6">
              <w:rPr>
                <w:i/>
                <w:iCs/>
                <w:color w:val="000000"/>
              </w:rPr>
              <w:t xml:space="preserve">Họ và tên:  </w:t>
            </w:r>
            <w:r w:rsidRPr="00BD1BF6">
              <w:rPr>
                <w:color w:val="000000"/>
              </w:rPr>
              <w:t xml:space="preserve">Textbox, </w:t>
            </w:r>
            <w:proofErr w:type="gramStart"/>
            <w:r w:rsidRPr="00BD1BF6">
              <w:rPr>
                <w:color w:val="000000"/>
              </w:rPr>
              <w:t>string(</w:t>
            </w:r>
            <w:proofErr w:type="gramEnd"/>
            <w:r w:rsidRPr="00BD1BF6">
              <w:rPr>
                <w:color w:val="000000"/>
              </w:rPr>
              <w:t>250)</w:t>
            </w:r>
          </w:p>
          <w:p w14:paraId="1A4F1297" w14:textId="77777777" w:rsidR="00786558" w:rsidRPr="00BD1BF6" w:rsidRDefault="00786558" w:rsidP="00BD1BF6">
            <w:pPr>
              <w:pStyle w:val="NormalWeb"/>
              <w:numPr>
                <w:ilvl w:val="0"/>
                <w:numId w:val="79"/>
              </w:numPr>
              <w:spacing w:before="80" w:beforeAutospacing="0" w:after="0" w:line="360" w:lineRule="auto"/>
              <w:ind w:left="360" w:firstLine="0"/>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patients.fullname</w:t>
            </w:r>
            <w:proofErr w:type="gramEnd"/>
            <w:r w:rsidRPr="00BD1BF6">
              <w:rPr>
                <w:b/>
                <w:bCs/>
                <w:color w:val="000000"/>
              </w:rPr>
              <w:t> </w:t>
            </w:r>
          </w:p>
          <w:p w14:paraId="6688E1ED" w14:textId="77777777" w:rsidR="00786558" w:rsidRPr="00BD1BF6" w:rsidRDefault="00786558" w:rsidP="00BD1BF6">
            <w:pPr>
              <w:pStyle w:val="NormalWeb"/>
              <w:spacing w:before="80" w:beforeAutospacing="0" w:after="160" w:line="360" w:lineRule="auto"/>
              <w:jc w:val="both"/>
            </w:pPr>
            <w:r w:rsidRPr="00BD1BF6">
              <w:rPr>
                <w:i/>
                <w:iCs/>
                <w:color w:val="000000"/>
              </w:rPr>
              <w:t xml:space="preserve">Giới tính:  </w:t>
            </w:r>
            <w:r w:rsidRPr="00BD1BF6">
              <w:rPr>
                <w:color w:val="000000"/>
              </w:rPr>
              <w:t>Dropdown list</w:t>
            </w:r>
          </w:p>
          <w:p w14:paraId="2C502E58" w14:textId="77777777" w:rsidR="00786558" w:rsidRPr="00BD1BF6" w:rsidRDefault="00786558" w:rsidP="00BD1BF6">
            <w:pPr>
              <w:pStyle w:val="NormalWeb"/>
              <w:numPr>
                <w:ilvl w:val="0"/>
                <w:numId w:val="104"/>
              </w:numPr>
              <w:spacing w:before="80" w:beforeAutospacing="0" w:after="0" w:line="360" w:lineRule="auto"/>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patients.gender</w:t>
            </w:r>
            <w:proofErr w:type="gramEnd"/>
            <w:r w:rsidRPr="00BD1BF6">
              <w:rPr>
                <w:b/>
                <w:bCs/>
                <w:color w:val="000000"/>
              </w:rPr>
              <w:t>_id</w:t>
            </w:r>
          </w:p>
          <w:p w14:paraId="1B0EB95E" w14:textId="77777777" w:rsidR="00786558" w:rsidRPr="00BD1BF6" w:rsidRDefault="00786558" w:rsidP="00BD1BF6">
            <w:pPr>
              <w:pStyle w:val="NormalWeb"/>
              <w:spacing w:before="80" w:beforeAutospacing="0" w:after="0" w:line="360" w:lineRule="auto"/>
              <w:jc w:val="both"/>
            </w:pPr>
            <w:r w:rsidRPr="00BD1BF6">
              <w:rPr>
                <w:i/>
                <w:iCs/>
                <w:color w:val="000000"/>
              </w:rPr>
              <w:t>Ngày sinh từ ngày: </w:t>
            </w:r>
          </w:p>
          <w:p w14:paraId="1EEA04FF" w14:textId="77777777" w:rsidR="00786558" w:rsidRPr="00BD1BF6" w:rsidRDefault="00786558" w:rsidP="00BD1BF6">
            <w:pPr>
              <w:pStyle w:val="NormalWeb"/>
              <w:numPr>
                <w:ilvl w:val="0"/>
                <w:numId w:val="111"/>
              </w:numPr>
              <w:spacing w:before="80" w:beforeAutospacing="0" w:after="0" w:line="360" w:lineRule="auto"/>
              <w:jc w:val="both"/>
              <w:textAlignment w:val="baseline"/>
              <w:rPr>
                <w:color w:val="000000"/>
              </w:rPr>
            </w:pPr>
            <w:r w:rsidRPr="00BD1BF6">
              <w:rPr>
                <w:color w:val="000000"/>
              </w:rPr>
              <w:t>UI control: DatePicker</w:t>
            </w:r>
          </w:p>
          <w:p w14:paraId="12CE66CF" w14:textId="77777777" w:rsidR="00786558" w:rsidRPr="00BD1BF6" w:rsidRDefault="00786558" w:rsidP="00BD1BF6">
            <w:pPr>
              <w:pStyle w:val="NormalWeb"/>
              <w:numPr>
                <w:ilvl w:val="0"/>
                <w:numId w:val="111"/>
              </w:numPr>
              <w:spacing w:before="0" w:beforeAutospacing="0" w:after="0" w:line="360" w:lineRule="auto"/>
              <w:jc w:val="both"/>
              <w:textAlignment w:val="baseline"/>
              <w:rPr>
                <w:color w:val="000000"/>
              </w:rPr>
            </w:pPr>
            <w:r w:rsidRPr="00BD1BF6">
              <w:rPr>
                <w:color w:val="000000"/>
              </w:rPr>
              <w:t>TableName: patients</w:t>
            </w:r>
          </w:p>
          <w:p w14:paraId="134AC135" w14:textId="77777777" w:rsidR="00786558" w:rsidRPr="00BD1BF6" w:rsidRDefault="00786558" w:rsidP="00BD1BF6">
            <w:pPr>
              <w:pStyle w:val="NormalWeb"/>
              <w:numPr>
                <w:ilvl w:val="0"/>
                <w:numId w:val="111"/>
              </w:numPr>
              <w:spacing w:before="0" w:beforeAutospacing="0" w:after="0" w:line="360" w:lineRule="auto"/>
              <w:jc w:val="both"/>
              <w:textAlignment w:val="baseline"/>
              <w:rPr>
                <w:color w:val="000000"/>
              </w:rPr>
            </w:pPr>
            <w:r w:rsidRPr="00BD1BF6">
              <w:rPr>
                <w:color w:val="000000"/>
              </w:rPr>
              <w:t>Column: birthday</w:t>
            </w:r>
          </w:p>
          <w:p w14:paraId="35E2D5F6" w14:textId="77777777" w:rsidR="00786558" w:rsidRPr="00BD1BF6" w:rsidRDefault="00786558" w:rsidP="00BD1BF6">
            <w:pPr>
              <w:pStyle w:val="NormalWeb"/>
              <w:numPr>
                <w:ilvl w:val="0"/>
                <w:numId w:val="111"/>
              </w:numPr>
              <w:spacing w:before="0" w:beforeAutospacing="0" w:after="0" w:line="360" w:lineRule="auto"/>
              <w:jc w:val="both"/>
              <w:textAlignment w:val="baseline"/>
              <w:rPr>
                <w:color w:val="000000"/>
              </w:rPr>
            </w:pPr>
            <w:r w:rsidRPr="00BD1BF6">
              <w:rPr>
                <w:color w:val="000000"/>
              </w:rPr>
              <w:t xml:space="preserve">Comment:  Báo lỗi khi chọn [Ngày sinh từ </w:t>
            </w:r>
            <w:proofErr w:type="gramStart"/>
            <w:r w:rsidRPr="00BD1BF6">
              <w:rPr>
                <w:color w:val="000000"/>
              </w:rPr>
              <w:t>ngày]  lớn</w:t>
            </w:r>
            <w:proofErr w:type="gramEnd"/>
            <w:r w:rsidRPr="00BD1BF6">
              <w:rPr>
                <w:color w:val="000000"/>
              </w:rPr>
              <w:t xml:space="preserve"> hơn [Ngày sinh đến ngày]: “Ngày sinh từ ngày phải nhỏ hơn ngày sinh đến ngày”</w:t>
            </w:r>
          </w:p>
          <w:p w14:paraId="5A3711B0" w14:textId="77777777" w:rsidR="00786558" w:rsidRPr="00BD1BF6" w:rsidRDefault="00786558" w:rsidP="00BD1BF6">
            <w:pPr>
              <w:pStyle w:val="NormalWeb"/>
              <w:spacing w:before="80" w:beforeAutospacing="0" w:after="0" w:line="360" w:lineRule="auto"/>
              <w:jc w:val="both"/>
            </w:pPr>
            <w:r w:rsidRPr="00BD1BF6">
              <w:rPr>
                <w:i/>
                <w:iCs/>
                <w:color w:val="000000"/>
              </w:rPr>
              <w:t>Ngày sinh đến ngày:</w:t>
            </w:r>
          </w:p>
          <w:p w14:paraId="0DAE662E" w14:textId="77777777" w:rsidR="00786558" w:rsidRPr="00BD1BF6" w:rsidRDefault="00786558" w:rsidP="00BD1BF6">
            <w:pPr>
              <w:pStyle w:val="NormalWeb"/>
              <w:numPr>
                <w:ilvl w:val="0"/>
                <w:numId w:val="112"/>
              </w:numPr>
              <w:spacing w:before="80" w:beforeAutospacing="0" w:after="0" w:line="360" w:lineRule="auto"/>
              <w:jc w:val="both"/>
              <w:textAlignment w:val="baseline"/>
              <w:rPr>
                <w:color w:val="000000"/>
              </w:rPr>
            </w:pPr>
            <w:r w:rsidRPr="00BD1BF6">
              <w:rPr>
                <w:color w:val="000000"/>
              </w:rPr>
              <w:t>UI control: DatePicker</w:t>
            </w:r>
          </w:p>
          <w:p w14:paraId="7692B2FF" w14:textId="77777777" w:rsidR="00786558" w:rsidRPr="00BD1BF6" w:rsidRDefault="00786558" w:rsidP="00BD1BF6">
            <w:pPr>
              <w:pStyle w:val="NormalWeb"/>
              <w:numPr>
                <w:ilvl w:val="0"/>
                <w:numId w:val="112"/>
              </w:numPr>
              <w:spacing w:before="0" w:beforeAutospacing="0" w:after="0" w:line="360" w:lineRule="auto"/>
              <w:jc w:val="both"/>
              <w:textAlignment w:val="baseline"/>
              <w:rPr>
                <w:color w:val="000000"/>
              </w:rPr>
            </w:pPr>
            <w:r w:rsidRPr="00BD1BF6">
              <w:rPr>
                <w:color w:val="000000"/>
              </w:rPr>
              <w:t>TableName: patients</w:t>
            </w:r>
          </w:p>
          <w:p w14:paraId="74E9DAFE" w14:textId="77777777" w:rsidR="00786558" w:rsidRPr="00BD1BF6" w:rsidRDefault="00786558" w:rsidP="00BD1BF6">
            <w:pPr>
              <w:pStyle w:val="NormalWeb"/>
              <w:numPr>
                <w:ilvl w:val="0"/>
                <w:numId w:val="112"/>
              </w:numPr>
              <w:spacing w:before="0" w:beforeAutospacing="0" w:after="0" w:line="360" w:lineRule="auto"/>
              <w:jc w:val="both"/>
              <w:textAlignment w:val="baseline"/>
              <w:rPr>
                <w:color w:val="000000"/>
              </w:rPr>
            </w:pPr>
            <w:r w:rsidRPr="00BD1BF6">
              <w:rPr>
                <w:color w:val="000000"/>
              </w:rPr>
              <w:t>Column: birthday</w:t>
            </w:r>
          </w:p>
          <w:p w14:paraId="4A8333F0" w14:textId="77777777" w:rsidR="00786558" w:rsidRPr="00BD1BF6" w:rsidRDefault="00786558" w:rsidP="00BD1BF6">
            <w:pPr>
              <w:pStyle w:val="NormalWeb"/>
              <w:numPr>
                <w:ilvl w:val="0"/>
                <w:numId w:val="112"/>
              </w:numPr>
              <w:spacing w:before="0" w:beforeAutospacing="0" w:after="0" w:line="360" w:lineRule="auto"/>
              <w:jc w:val="both"/>
              <w:textAlignment w:val="baseline"/>
              <w:rPr>
                <w:color w:val="000000"/>
              </w:rPr>
            </w:pPr>
            <w:r w:rsidRPr="00BD1BF6">
              <w:rPr>
                <w:color w:val="000000"/>
              </w:rPr>
              <w:lastRenderedPageBreak/>
              <w:t xml:space="preserve">Comment: Báo lỗi khi chọn [Ngày sinh đến </w:t>
            </w:r>
            <w:proofErr w:type="gramStart"/>
            <w:r w:rsidRPr="00BD1BF6">
              <w:rPr>
                <w:color w:val="000000"/>
              </w:rPr>
              <w:t>ngày]  nhỏ</w:t>
            </w:r>
            <w:proofErr w:type="gramEnd"/>
            <w:r w:rsidRPr="00BD1BF6">
              <w:rPr>
                <w:color w:val="000000"/>
              </w:rPr>
              <w:t xml:space="preserve"> hơn [Ngày sinh từ ngày]: “Ngày sinh đến ngày phải lớn hơn ngày sinh từ ngày”</w:t>
            </w:r>
          </w:p>
          <w:p w14:paraId="266C6D28" w14:textId="77777777" w:rsidR="00786558" w:rsidRPr="00BD1BF6" w:rsidRDefault="00786558" w:rsidP="00BD1BF6">
            <w:pPr>
              <w:pStyle w:val="NormalWeb"/>
              <w:spacing w:before="80" w:beforeAutospacing="0" w:after="160" w:line="360" w:lineRule="auto"/>
              <w:jc w:val="both"/>
            </w:pPr>
            <w:r w:rsidRPr="00BD1BF6">
              <w:rPr>
                <w:i/>
                <w:iCs/>
                <w:color w:val="000000"/>
              </w:rPr>
              <w:t xml:space="preserve">Nhóm máu:  </w:t>
            </w:r>
            <w:r w:rsidRPr="00BD1BF6">
              <w:rPr>
                <w:color w:val="000000"/>
              </w:rPr>
              <w:t>Dropdown list</w:t>
            </w:r>
          </w:p>
          <w:p w14:paraId="28A471BF" w14:textId="77777777" w:rsidR="00786558" w:rsidRPr="00BD1BF6" w:rsidRDefault="00786558" w:rsidP="00BD1BF6">
            <w:pPr>
              <w:pStyle w:val="NormalWeb"/>
              <w:numPr>
                <w:ilvl w:val="0"/>
                <w:numId w:val="80"/>
              </w:numPr>
              <w:spacing w:before="80" w:beforeAutospacing="0" w:after="0" w:line="360" w:lineRule="auto"/>
              <w:ind w:left="360" w:firstLine="0"/>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patients.blood</w:t>
            </w:r>
            <w:proofErr w:type="gramEnd"/>
            <w:r w:rsidRPr="00BD1BF6">
              <w:rPr>
                <w:b/>
                <w:bCs/>
                <w:color w:val="000000"/>
              </w:rPr>
              <w:t>_abo.</w:t>
            </w:r>
          </w:p>
          <w:p w14:paraId="3EE5C4EB" w14:textId="77777777" w:rsidR="00786558" w:rsidRPr="00BD1BF6" w:rsidRDefault="00786558" w:rsidP="00BD1BF6">
            <w:pPr>
              <w:pStyle w:val="NormalWeb"/>
              <w:spacing w:before="80" w:beforeAutospacing="0" w:after="0" w:line="360" w:lineRule="auto"/>
              <w:jc w:val="both"/>
            </w:pPr>
            <w:r w:rsidRPr="00BD1BF6">
              <w:rPr>
                <w:i/>
                <w:iCs/>
                <w:color w:val="000000"/>
              </w:rPr>
              <w:t xml:space="preserve">Đối tượng:  </w:t>
            </w:r>
            <w:r w:rsidRPr="00BD1BF6">
              <w:rPr>
                <w:color w:val="000000"/>
              </w:rPr>
              <w:t>Combobox</w:t>
            </w:r>
          </w:p>
          <w:p w14:paraId="0FC03B79" w14:textId="6A5F9D77" w:rsidR="00786558" w:rsidRPr="00BD1BF6" w:rsidRDefault="00786558" w:rsidP="00BD1BF6">
            <w:pPr>
              <w:pStyle w:val="NormalWeb"/>
              <w:numPr>
                <w:ilvl w:val="0"/>
                <w:numId w:val="113"/>
              </w:numPr>
              <w:spacing w:before="80" w:beforeAutospacing="0" w:after="0" w:line="360" w:lineRule="auto"/>
              <w:jc w:val="both"/>
              <w:textAlignment w:val="baseline"/>
              <w:rPr>
                <w:color w:val="000000"/>
              </w:rPr>
            </w:pPr>
            <w:r w:rsidRPr="00BD1BF6">
              <w:rPr>
                <w:color w:val="000000"/>
              </w:rPr>
              <w:t xml:space="preserve">Comment: lấy dữ liệu hiển thị từ bảng cats_military_object (code_vi, name_vi). Chọn tất cả sẽ hiển thị tất cả. Hiển thị mặc định Tất cả đối tượng. Thống kê theo </w:t>
            </w:r>
            <w:proofErr w:type="gramStart"/>
            <w:r w:rsidRPr="00BD1BF6">
              <w:rPr>
                <w:b/>
                <w:bCs/>
                <w:color w:val="000000"/>
              </w:rPr>
              <w:t>patient</w:t>
            </w:r>
            <w:r w:rsidR="00A91651" w:rsidRPr="00BD1BF6">
              <w:rPr>
                <w:b/>
                <w:bCs/>
                <w:color w:val="000000"/>
              </w:rPr>
              <w:t>s</w:t>
            </w:r>
            <w:r w:rsidRPr="00BD1BF6">
              <w:rPr>
                <w:b/>
                <w:bCs/>
                <w:color w:val="000000"/>
              </w:rPr>
              <w:t>.military</w:t>
            </w:r>
            <w:proofErr w:type="gramEnd"/>
            <w:r w:rsidRPr="00BD1BF6">
              <w:rPr>
                <w:b/>
                <w:bCs/>
                <w:color w:val="000000"/>
              </w:rPr>
              <w:t>_object_id</w:t>
            </w:r>
          </w:p>
          <w:p w14:paraId="5CB64B1A" w14:textId="77777777" w:rsidR="00786558" w:rsidRPr="00BD1BF6" w:rsidRDefault="00786558" w:rsidP="00BD1BF6">
            <w:pPr>
              <w:pStyle w:val="NormalWeb"/>
              <w:spacing w:before="80" w:beforeAutospacing="0" w:after="0" w:line="360" w:lineRule="auto"/>
              <w:jc w:val="both"/>
            </w:pPr>
            <w:r w:rsidRPr="00BD1BF6">
              <w:rPr>
                <w:color w:val="000000"/>
              </w:rPr>
              <w:t> </w:t>
            </w:r>
            <w:r w:rsidRPr="00BD1BF6">
              <w:rPr>
                <w:i/>
                <w:iCs/>
                <w:color w:val="000000"/>
              </w:rPr>
              <w:t xml:space="preserve">Cấp bậc: </w:t>
            </w:r>
            <w:r w:rsidRPr="00BD1BF6">
              <w:rPr>
                <w:color w:val="000000"/>
              </w:rPr>
              <w:t>Combobox</w:t>
            </w:r>
          </w:p>
          <w:p w14:paraId="586BFC7C" w14:textId="6A837692" w:rsidR="00786558" w:rsidRPr="00BD1BF6" w:rsidRDefault="00786558" w:rsidP="00BD1BF6">
            <w:pPr>
              <w:pStyle w:val="NormalWeb"/>
              <w:numPr>
                <w:ilvl w:val="0"/>
                <w:numId w:val="114"/>
              </w:numPr>
              <w:spacing w:before="80" w:beforeAutospacing="0" w:after="0" w:line="360" w:lineRule="auto"/>
              <w:jc w:val="both"/>
              <w:textAlignment w:val="baseline"/>
              <w:rPr>
                <w:color w:val="000000"/>
              </w:rPr>
            </w:pPr>
            <w:r w:rsidRPr="00BD1BF6">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sidRPr="00BD1BF6">
              <w:rPr>
                <w:b/>
                <w:bCs/>
                <w:color w:val="000000"/>
              </w:rPr>
              <w:t>patient</w:t>
            </w:r>
            <w:r w:rsidR="00A91651" w:rsidRPr="00BD1BF6">
              <w:rPr>
                <w:b/>
                <w:bCs/>
                <w:color w:val="000000"/>
              </w:rPr>
              <w:t>s</w:t>
            </w:r>
            <w:r w:rsidRPr="00BD1BF6">
              <w:rPr>
                <w:b/>
                <w:bCs/>
                <w:color w:val="000000"/>
              </w:rPr>
              <w:t>.military</w:t>
            </w:r>
            <w:proofErr w:type="gramEnd"/>
            <w:r w:rsidRPr="00BD1BF6">
              <w:rPr>
                <w:b/>
                <w:bCs/>
                <w:color w:val="000000"/>
              </w:rPr>
              <w:t>_level_id</w:t>
            </w:r>
          </w:p>
          <w:p w14:paraId="41C20B4C" w14:textId="77777777" w:rsidR="00786558" w:rsidRPr="00BD1BF6" w:rsidRDefault="00786558" w:rsidP="00BD1BF6">
            <w:pPr>
              <w:pStyle w:val="NormalWeb"/>
              <w:spacing w:before="80" w:beforeAutospacing="0" w:after="160" w:line="360" w:lineRule="auto"/>
              <w:jc w:val="both"/>
            </w:pPr>
            <w:r w:rsidRPr="00BD1BF6">
              <w:rPr>
                <w:i/>
                <w:iCs/>
                <w:color w:val="000000"/>
              </w:rPr>
              <w:t xml:space="preserve">Chức vụ:  </w:t>
            </w:r>
            <w:r w:rsidRPr="00BD1BF6">
              <w:rPr>
                <w:color w:val="000000"/>
              </w:rPr>
              <w:t>Combobox</w:t>
            </w:r>
          </w:p>
          <w:p w14:paraId="4C382BD0" w14:textId="6E5366E9" w:rsidR="00786558" w:rsidRPr="00BD1BF6" w:rsidRDefault="00786558" w:rsidP="00BD1BF6">
            <w:pPr>
              <w:pStyle w:val="NormalWeb"/>
              <w:numPr>
                <w:ilvl w:val="0"/>
                <w:numId w:val="115"/>
              </w:numPr>
              <w:spacing w:before="80" w:beforeAutospacing="0" w:after="0" w:line="360" w:lineRule="auto"/>
              <w:jc w:val="both"/>
              <w:textAlignment w:val="baseline"/>
              <w:rPr>
                <w:color w:val="000000"/>
              </w:rPr>
            </w:pPr>
            <w:r w:rsidRPr="00BD1BF6">
              <w:rPr>
                <w:color w:val="000000"/>
              </w:rPr>
              <w:t xml:space="preserve">Comment: lấy dữ liệu hiển thị từ bảng cats_military_position (code_vi, name_vi). Chọn tất cả sẽ hiển thị tất cả. Hiển thị mặc định Tất cả. Thống kê theo </w:t>
            </w:r>
            <w:proofErr w:type="gramStart"/>
            <w:r w:rsidRPr="00BD1BF6">
              <w:rPr>
                <w:b/>
                <w:bCs/>
                <w:color w:val="000000"/>
              </w:rPr>
              <w:t>patient</w:t>
            </w:r>
            <w:r w:rsidR="00A91651" w:rsidRPr="00BD1BF6">
              <w:rPr>
                <w:b/>
                <w:bCs/>
                <w:color w:val="000000"/>
              </w:rPr>
              <w:t>s</w:t>
            </w:r>
            <w:r w:rsidRPr="00BD1BF6">
              <w:rPr>
                <w:b/>
                <w:bCs/>
                <w:color w:val="000000"/>
              </w:rPr>
              <w:t>.military</w:t>
            </w:r>
            <w:proofErr w:type="gramEnd"/>
            <w:r w:rsidRPr="00BD1BF6">
              <w:rPr>
                <w:b/>
                <w:bCs/>
                <w:color w:val="000000"/>
              </w:rPr>
              <w:t>_position_id</w:t>
            </w:r>
          </w:p>
          <w:p w14:paraId="21F5B629" w14:textId="77777777" w:rsidR="00786558" w:rsidRPr="00BD1BF6" w:rsidRDefault="00786558" w:rsidP="00BD1BF6">
            <w:pPr>
              <w:pStyle w:val="NormalWeb"/>
              <w:spacing w:before="80" w:beforeAutospacing="0" w:after="0" w:line="360" w:lineRule="auto"/>
              <w:jc w:val="both"/>
            </w:pPr>
            <w:r w:rsidRPr="00BD1BF6">
              <w:rPr>
                <w:i/>
                <w:iCs/>
                <w:color w:val="000000"/>
              </w:rPr>
              <w:t>Kỳ báo cáo: </w:t>
            </w:r>
          </w:p>
          <w:p w14:paraId="6A5A1670" w14:textId="77777777" w:rsidR="00786558" w:rsidRPr="00BD1BF6" w:rsidRDefault="00786558" w:rsidP="00BD1BF6">
            <w:pPr>
              <w:pStyle w:val="NormalWeb"/>
              <w:numPr>
                <w:ilvl w:val="0"/>
                <w:numId w:val="116"/>
              </w:numPr>
              <w:spacing w:before="80" w:beforeAutospacing="0" w:after="0" w:line="360" w:lineRule="auto"/>
              <w:jc w:val="both"/>
              <w:textAlignment w:val="baseline"/>
              <w:rPr>
                <w:color w:val="000000"/>
              </w:rPr>
            </w:pPr>
            <w:r w:rsidRPr="00BD1BF6">
              <w:rPr>
                <w:color w:val="000000"/>
              </w:rPr>
              <w:t>UI control: Combobox</w:t>
            </w:r>
          </w:p>
          <w:p w14:paraId="1D1BB4D6" w14:textId="77777777" w:rsidR="00786558" w:rsidRPr="00BD1BF6" w:rsidRDefault="00786558" w:rsidP="00BD1BF6">
            <w:pPr>
              <w:pStyle w:val="NormalWeb"/>
              <w:numPr>
                <w:ilvl w:val="0"/>
                <w:numId w:val="116"/>
              </w:numPr>
              <w:spacing w:before="0" w:beforeAutospacing="0" w:after="0" w:line="360" w:lineRule="auto"/>
              <w:jc w:val="both"/>
              <w:textAlignment w:val="baseline"/>
              <w:rPr>
                <w:color w:val="000000"/>
              </w:rPr>
            </w:pPr>
            <w:r w:rsidRPr="00BD1BF6">
              <w:rPr>
                <w:color w:val="000000"/>
              </w:rPr>
              <w:t>Default: năm</w:t>
            </w:r>
          </w:p>
          <w:p w14:paraId="4AF529AB" w14:textId="77777777" w:rsidR="00786558" w:rsidRPr="00BD1BF6" w:rsidRDefault="00786558" w:rsidP="00BD1BF6">
            <w:pPr>
              <w:pStyle w:val="NormalWeb"/>
              <w:numPr>
                <w:ilvl w:val="0"/>
                <w:numId w:val="116"/>
              </w:numPr>
              <w:spacing w:before="0" w:beforeAutospacing="0" w:after="0" w:line="360" w:lineRule="auto"/>
              <w:jc w:val="both"/>
              <w:textAlignment w:val="baseline"/>
              <w:rPr>
                <w:color w:val="000000"/>
              </w:rPr>
            </w:pPr>
            <w:r w:rsidRPr="00BD1BF6">
              <w:rPr>
                <w:color w:val="000000"/>
              </w:rPr>
              <w:t>Comment: Chọn kỳ báo cáo theo thời gian</w:t>
            </w:r>
          </w:p>
          <w:p w14:paraId="3A4C5A3E" w14:textId="77777777" w:rsidR="00786558" w:rsidRPr="00BD1BF6" w:rsidRDefault="00786558" w:rsidP="00BD1BF6">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sidRPr="00BD1BF6">
              <w:rPr>
                <w:color w:val="000000"/>
              </w:rPr>
              <w:t>Theo thời gian</w:t>
            </w:r>
          </w:p>
          <w:p w14:paraId="1E2EBD30" w14:textId="77777777" w:rsidR="00786558" w:rsidRPr="00BD1BF6" w:rsidRDefault="00786558" w:rsidP="00BD1BF6">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sidRPr="00BD1BF6">
              <w:rPr>
                <w:color w:val="000000"/>
              </w:rPr>
              <w:t>Tháng</w:t>
            </w:r>
          </w:p>
          <w:p w14:paraId="021CAAEA" w14:textId="77777777" w:rsidR="00786558" w:rsidRPr="00BD1BF6" w:rsidRDefault="00786558" w:rsidP="00BD1BF6">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sidRPr="00BD1BF6">
              <w:rPr>
                <w:color w:val="000000"/>
              </w:rPr>
              <w:t>Quý</w:t>
            </w:r>
          </w:p>
          <w:p w14:paraId="20D589A2" w14:textId="77777777" w:rsidR="00786558" w:rsidRPr="00BD1BF6" w:rsidRDefault="00786558" w:rsidP="00BD1BF6">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sidRPr="00BD1BF6">
              <w:rPr>
                <w:color w:val="000000"/>
              </w:rPr>
              <w:t>Năm</w:t>
            </w:r>
          </w:p>
          <w:p w14:paraId="3B0DCF4A" w14:textId="77777777" w:rsidR="00786558" w:rsidRPr="00BD1BF6" w:rsidRDefault="00786558" w:rsidP="00BD1BF6">
            <w:pPr>
              <w:pStyle w:val="NormalWeb"/>
              <w:numPr>
                <w:ilvl w:val="0"/>
                <w:numId w:val="81"/>
              </w:numPr>
              <w:tabs>
                <w:tab w:val="clear" w:pos="720"/>
                <w:tab w:val="num" w:pos="780"/>
                <w:tab w:val="left" w:pos="1060"/>
              </w:tabs>
              <w:spacing w:before="0" w:beforeAutospacing="0" w:after="0" w:line="360" w:lineRule="auto"/>
              <w:ind w:left="780" w:firstLine="0"/>
              <w:jc w:val="both"/>
              <w:textAlignment w:val="baseline"/>
              <w:rPr>
                <w:color w:val="000000"/>
              </w:rPr>
            </w:pPr>
            <w:r w:rsidRPr="00BD1BF6">
              <w:rPr>
                <w:color w:val="000000"/>
              </w:rPr>
              <w:t>Không xác định</w:t>
            </w:r>
          </w:p>
          <w:p w14:paraId="1BD626A6" w14:textId="77777777" w:rsidR="00786558" w:rsidRPr="00BD1BF6" w:rsidRDefault="00786558" w:rsidP="00BD1BF6">
            <w:pPr>
              <w:pStyle w:val="NormalWeb"/>
              <w:spacing w:before="80" w:beforeAutospacing="0" w:after="0" w:line="360" w:lineRule="auto"/>
              <w:jc w:val="both"/>
            </w:pPr>
            <w:r w:rsidRPr="00BD1BF6">
              <w:rPr>
                <w:i/>
                <w:iCs/>
                <w:color w:val="000000"/>
              </w:rPr>
              <w:t>Năm:</w:t>
            </w:r>
          </w:p>
          <w:p w14:paraId="01955CD7" w14:textId="77777777" w:rsidR="00786558" w:rsidRPr="00BD1BF6" w:rsidRDefault="00786558" w:rsidP="00BD1BF6">
            <w:pPr>
              <w:pStyle w:val="NormalWeb"/>
              <w:numPr>
                <w:ilvl w:val="0"/>
                <w:numId w:val="117"/>
              </w:numPr>
              <w:spacing w:before="80" w:beforeAutospacing="0" w:after="0" w:line="360" w:lineRule="auto"/>
              <w:jc w:val="both"/>
              <w:textAlignment w:val="baseline"/>
              <w:rPr>
                <w:color w:val="000000"/>
              </w:rPr>
            </w:pPr>
            <w:r w:rsidRPr="00BD1BF6">
              <w:rPr>
                <w:color w:val="000000"/>
              </w:rPr>
              <w:lastRenderedPageBreak/>
              <w:t>UI control: Combobox</w:t>
            </w:r>
          </w:p>
          <w:p w14:paraId="5A174FDD" w14:textId="77777777" w:rsidR="00786558" w:rsidRPr="00BD1BF6" w:rsidRDefault="00786558" w:rsidP="00BD1BF6">
            <w:pPr>
              <w:pStyle w:val="NormalWeb"/>
              <w:numPr>
                <w:ilvl w:val="0"/>
                <w:numId w:val="117"/>
              </w:numPr>
              <w:spacing w:before="80" w:beforeAutospacing="0" w:after="0" w:line="360" w:lineRule="auto"/>
              <w:jc w:val="both"/>
              <w:textAlignment w:val="baseline"/>
              <w:rPr>
                <w:color w:val="000000"/>
              </w:rPr>
            </w:pPr>
            <w:r w:rsidRPr="00BD1BF6">
              <w:rPr>
                <w:color w:val="000000"/>
              </w:rPr>
              <w:t>TableName: medical_records</w:t>
            </w:r>
          </w:p>
          <w:p w14:paraId="4B5FAE1F" w14:textId="77777777" w:rsidR="00786558" w:rsidRPr="00BD1BF6" w:rsidRDefault="00786558" w:rsidP="00BD1BF6">
            <w:pPr>
              <w:pStyle w:val="NormalWeb"/>
              <w:numPr>
                <w:ilvl w:val="0"/>
                <w:numId w:val="117"/>
              </w:numPr>
              <w:spacing w:before="80" w:beforeAutospacing="0" w:after="0" w:line="360" w:lineRule="auto"/>
              <w:jc w:val="both"/>
              <w:textAlignment w:val="baseline"/>
              <w:rPr>
                <w:color w:val="000000"/>
              </w:rPr>
            </w:pPr>
            <w:r w:rsidRPr="00BD1BF6">
              <w:rPr>
                <w:color w:val="000000"/>
              </w:rPr>
              <w:t>Column: examination_date</w:t>
            </w:r>
          </w:p>
          <w:p w14:paraId="30A7C297" w14:textId="77777777" w:rsidR="00786558" w:rsidRPr="00BD1BF6" w:rsidRDefault="00786558" w:rsidP="00BD1BF6">
            <w:pPr>
              <w:pStyle w:val="NormalWeb"/>
              <w:numPr>
                <w:ilvl w:val="0"/>
                <w:numId w:val="117"/>
              </w:numPr>
              <w:spacing w:before="80" w:beforeAutospacing="0" w:after="0" w:line="360" w:lineRule="auto"/>
              <w:jc w:val="both"/>
              <w:textAlignment w:val="baseline"/>
              <w:rPr>
                <w:color w:val="000000"/>
              </w:rPr>
            </w:pPr>
            <w:r w:rsidRPr="00BD1BF6">
              <w:rPr>
                <w:color w:val="000000"/>
              </w:rPr>
              <w:t>Default: hiển thị năm hiện tại</w:t>
            </w:r>
          </w:p>
          <w:p w14:paraId="2EE0E0D7" w14:textId="77777777" w:rsidR="00786558" w:rsidRPr="00BD1BF6" w:rsidRDefault="00786558" w:rsidP="00BD1BF6">
            <w:pPr>
              <w:pStyle w:val="NormalWeb"/>
              <w:numPr>
                <w:ilvl w:val="0"/>
                <w:numId w:val="117"/>
              </w:numPr>
              <w:spacing w:before="0" w:beforeAutospacing="0" w:after="0" w:line="360" w:lineRule="auto"/>
              <w:jc w:val="both"/>
              <w:textAlignment w:val="baseline"/>
              <w:rPr>
                <w:color w:val="000000"/>
              </w:rPr>
            </w:pPr>
            <w:r w:rsidRPr="00BD1BF6">
              <w:rPr>
                <w:color w:val="000000"/>
              </w:rPr>
              <w:t>Nullable: no (nếu chọn kỳ báo cáo là tháng, quý, năm)</w:t>
            </w:r>
          </w:p>
          <w:p w14:paraId="041E649C" w14:textId="77777777" w:rsidR="00786558" w:rsidRPr="00BD1BF6" w:rsidRDefault="00786558" w:rsidP="00BD1BF6">
            <w:pPr>
              <w:pStyle w:val="NormalWeb"/>
              <w:numPr>
                <w:ilvl w:val="0"/>
                <w:numId w:val="117"/>
              </w:numPr>
              <w:spacing w:before="0" w:beforeAutospacing="0" w:after="0" w:line="360" w:lineRule="auto"/>
              <w:jc w:val="both"/>
              <w:textAlignment w:val="baseline"/>
              <w:rPr>
                <w:color w:val="000000"/>
              </w:rPr>
            </w:pPr>
            <w:r w:rsidRPr="00BD1BF6">
              <w:rPr>
                <w:color w:val="000000"/>
              </w:rPr>
              <w:t>Comment: Báo lỗi khi để trống “Vui lòng nhập thông tin năm”. Chọn từ năm 2000, lấy dữ liệu năm hiển thị (yyyy) </w:t>
            </w:r>
          </w:p>
          <w:p w14:paraId="1D06799C" w14:textId="77777777" w:rsidR="00786558" w:rsidRPr="00BD1BF6" w:rsidRDefault="00786558" w:rsidP="00BD1BF6">
            <w:pPr>
              <w:pStyle w:val="NormalWeb"/>
              <w:spacing w:before="80" w:beforeAutospacing="0" w:after="0" w:line="360" w:lineRule="auto"/>
              <w:jc w:val="both"/>
            </w:pPr>
            <w:r w:rsidRPr="00BD1BF6">
              <w:rPr>
                <w:i/>
                <w:iCs/>
                <w:color w:val="000000"/>
              </w:rPr>
              <w:t>Tháng/quý: </w:t>
            </w:r>
          </w:p>
          <w:p w14:paraId="1C740D59" w14:textId="77777777" w:rsidR="00786558" w:rsidRPr="00BD1BF6" w:rsidRDefault="00786558" w:rsidP="00BD1BF6">
            <w:pPr>
              <w:pStyle w:val="NormalWeb"/>
              <w:numPr>
                <w:ilvl w:val="0"/>
                <w:numId w:val="118"/>
              </w:numPr>
              <w:spacing w:before="80" w:beforeAutospacing="0" w:after="0" w:line="360" w:lineRule="auto"/>
              <w:ind w:left="690"/>
              <w:jc w:val="both"/>
              <w:textAlignment w:val="baseline"/>
              <w:rPr>
                <w:color w:val="000000"/>
              </w:rPr>
            </w:pPr>
            <w:r w:rsidRPr="00BD1BF6">
              <w:rPr>
                <w:color w:val="000000"/>
              </w:rPr>
              <w:t>Ui control: Dropdown list</w:t>
            </w:r>
          </w:p>
          <w:p w14:paraId="2B30C13C" w14:textId="0D596C8B" w:rsidR="00786558" w:rsidRPr="00BD1BF6" w:rsidRDefault="00786558" w:rsidP="00BD1BF6">
            <w:pPr>
              <w:pStyle w:val="NormalWeb"/>
              <w:numPr>
                <w:ilvl w:val="0"/>
                <w:numId w:val="118"/>
              </w:numPr>
              <w:spacing w:before="80" w:beforeAutospacing="0" w:after="0" w:line="360" w:lineRule="auto"/>
              <w:ind w:left="690"/>
              <w:jc w:val="both"/>
              <w:textAlignment w:val="baseline"/>
              <w:rPr>
                <w:color w:val="000000"/>
              </w:rPr>
            </w:pPr>
            <w:r w:rsidRPr="00BD1BF6">
              <w:rPr>
                <w:color w:val="000000"/>
              </w:rPr>
              <w:t xml:space="preserve">TableName: </w:t>
            </w:r>
            <w:r w:rsidR="0018688D" w:rsidRPr="00BD1BF6">
              <w:rPr>
                <w:color w:val="000000"/>
              </w:rPr>
              <w:t>medical_records</w:t>
            </w:r>
          </w:p>
          <w:p w14:paraId="0871F397" w14:textId="424C7AB3" w:rsidR="00786558" w:rsidRPr="00BD1BF6" w:rsidRDefault="00786558" w:rsidP="00BD1BF6">
            <w:pPr>
              <w:pStyle w:val="NormalWeb"/>
              <w:numPr>
                <w:ilvl w:val="0"/>
                <w:numId w:val="118"/>
              </w:numPr>
              <w:spacing w:before="80" w:beforeAutospacing="0" w:after="0" w:line="360" w:lineRule="auto"/>
              <w:ind w:left="690"/>
              <w:jc w:val="both"/>
              <w:textAlignment w:val="baseline"/>
              <w:rPr>
                <w:color w:val="000000"/>
              </w:rPr>
            </w:pPr>
            <w:r w:rsidRPr="00BD1BF6">
              <w:rPr>
                <w:color w:val="000000"/>
              </w:rPr>
              <w:t xml:space="preserve">Column: </w:t>
            </w:r>
            <w:r w:rsidR="0018688D" w:rsidRPr="00BD1BF6">
              <w:rPr>
                <w:color w:val="000000"/>
              </w:rPr>
              <w:t>examination</w:t>
            </w:r>
            <w:r w:rsidRPr="00BD1BF6">
              <w:rPr>
                <w:color w:val="000000"/>
              </w:rPr>
              <w:t>_date</w:t>
            </w:r>
          </w:p>
          <w:p w14:paraId="169AA4B3" w14:textId="77777777" w:rsidR="00786558" w:rsidRPr="00BD1BF6" w:rsidRDefault="00786558" w:rsidP="00BD1BF6">
            <w:pPr>
              <w:pStyle w:val="NormalWeb"/>
              <w:numPr>
                <w:ilvl w:val="0"/>
                <w:numId w:val="118"/>
              </w:numPr>
              <w:spacing w:before="0" w:beforeAutospacing="0" w:after="0" w:line="360" w:lineRule="auto"/>
              <w:ind w:left="690"/>
              <w:jc w:val="both"/>
              <w:textAlignment w:val="baseline"/>
              <w:rPr>
                <w:color w:val="000000"/>
              </w:rPr>
            </w:pPr>
            <w:r w:rsidRPr="00BD1BF6">
              <w:rPr>
                <w:color w:val="000000"/>
              </w:rPr>
              <w:t>Default: disable</w:t>
            </w:r>
          </w:p>
          <w:p w14:paraId="45AD2D63" w14:textId="77777777" w:rsidR="00786558" w:rsidRPr="00BD1BF6" w:rsidRDefault="00786558" w:rsidP="00BD1BF6">
            <w:pPr>
              <w:pStyle w:val="NormalWeb"/>
              <w:numPr>
                <w:ilvl w:val="0"/>
                <w:numId w:val="118"/>
              </w:numPr>
              <w:spacing w:before="0" w:beforeAutospacing="0" w:after="0" w:line="360" w:lineRule="auto"/>
              <w:ind w:left="690"/>
              <w:jc w:val="both"/>
              <w:textAlignment w:val="baseline"/>
              <w:rPr>
                <w:color w:val="000000"/>
              </w:rPr>
            </w:pPr>
            <w:r w:rsidRPr="00BD1BF6">
              <w:rPr>
                <w:color w:val="000000"/>
              </w:rPr>
              <w:t>Comment: Chỉ Enable khi kỳ báo cáo là Tháng, Quý. Báo lỗi khi để trống “Vui lòng nhập thông tin Tháng/quý”.</w:t>
            </w:r>
          </w:p>
          <w:p w14:paraId="1FB2F7F3" w14:textId="77777777" w:rsidR="00786558" w:rsidRPr="00BD1BF6" w:rsidRDefault="00786558" w:rsidP="00BD1BF6">
            <w:pPr>
              <w:pStyle w:val="NormalWeb"/>
              <w:numPr>
                <w:ilvl w:val="0"/>
                <w:numId w:val="82"/>
              </w:numPr>
              <w:tabs>
                <w:tab w:val="left" w:pos="1070"/>
              </w:tabs>
              <w:spacing w:before="0" w:beforeAutospacing="0" w:after="0" w:line="360" w:lineRule="auto"/>
              <w:ind w:left="690" w:firstLine="0"/>
              <w:jc w:val="both"/>
              <w:textAlignment w:val="baseline"/>
              <w:rPr>
                <w:color w:val="000000"/>
              </w:rPr>
            </w:pPr>
            <w:r w:rsidRPr="00BD1BF6">
              <w:rPr>
                <w:color w:val="000000"/>
              </w:rPr>
              <w:t>Chọn kỳ báo cáo theo tháng: Lấy dữ liệu tháng hiển thị (mm) theo trường medical_</w:t>
            </w:r>
            <w:proofErr w:type="gramStart"/>
            <w:r w:rsidRPr="00BD1BF6">
              <w:rPr>
                <w:color w:val="000000"/>
              </w:rPr>
              <w:t>records.examination</w:t>
            </w:r>
            <w:proofErr w:type="gramEnd"/>
            <w:r w:rsidRPr="00BD1BF6">
              <w:rPr>
                <w:color w:val="000000"/>
              </w:rPr>
              <w:t>_date. Hiển thị dropdown list theo tháng từ tháng 1 đến tháng 12. </w:t>
            </w:r>
          </w:p>
          <w:p w14:paraId="2FDED59B" w14:textId="137C6327" w:rsidR="00786558" w:rsidRPr="00BD1BF6" w:rsidRDefault="00786558" w:rsidP="00BD1BF6">
            <w:pPr>
              <w:pStyle w:val="NormalWeb"/>
              <w:numPr>
                <w:ilvl w:val="0"/>
                <w:numId w:val="82"/>
              </w:numPr>
              <w:tabs>
                <w:tab w:val="left" w:pos="1070"/>
              </w:tabs>
              <w:spacing w:before="0" w:beforeAutospacing="0" w:after="0" w:line="360" w:lineRule="auto"/>
              <w:ind w:left="690" w:firstLine="0"/>
              <w:jc w:val="both"/>
              <w:textAlignment w:val="baseline"/>
              <w:rPr>
                <w:color w:val="000000"/>
              </w:rPr>
            </w:pPr>
            <w:r w:rsidRPr="00BD1BF6">
              <w:rPr>
                <w:color w:val="000000"/>
              </w:rPr>
              <w:t>Chọn kỳ báo cáo theo quý: Lấy dữ liệu theo quý hiển thị 3 tháng một (mm) theo med</w:t>
            </w:r>
            <w:r w:rsidR="004223AC" w:rsidRPr="00BD1BF6">
              <w:rPr>
                <w:color w:val="000000"/>
              </w:rPr>
              <w:t>ical_</w:t>
            </w:r>
            <w:proofErr w:type="gramStart"/>
            <w:r w:rsidR="004223AC" w:rsidRPr="00BD1BF6">
              <w:rPr>
                <w:color w:val="000000"/>
              </w:rPr>
              <w:t>records.examination</w:t>
            </w:r>
            <w:proofErr w:type="gramEnd"/>
            <w:r w:rsidR="004223AC" w:rsidRPr="00BD1BF6">
              <w:rPr>
                <w:color w:val="000000"/>
              </w:rPr>
              <w:t xml:space="preserve">_date. </w:t>
            </w:r>
            <w:r w:rsidRPr="00BD1BF6">
              <w:rPr>
                <w:color w:val="000000"/>
              </w:rPr>
              <w:t>Hiển thị dropdown list theo quý từ quý 1 đến quý 4. </w:t>
            </w:r>
          </w:p>
          <w:p w14:paraId="12B57B38" w14:textId="77777777" w:rsidR="00786558" w:rsidRPr="00BD1BF6" w:rsidRDefault="00786558" w:rsidP="00BD1BF6">
            <w:pPr>
              <w:pStyle w:val="NormalWeb"/>
              <w:spacing w:before="80" w:beforeAutospacing="0" w:after="0" w:line="360" w:lineRule="auto"/>
              <w:jc w:val="both"/>
            </w:pPr>
            <w:r w:rsidRPr="00BD1BF6">
              <w:rPr>
                <w:i/>
                <w:iCs/>
                <w:color w:val="000000"/>
              </w:rPr>
              <w:t>Ngày phát hiện từ ngày: </w:t>
            </w:r>
          </w:p>
          <w:p w14:paraId="5744DA00" w14:textId="77777777" w:rsidR="00786558" w:rsidRPr="00BD1BF6" w:rsidRDefault="00786558" w:rsidP="00BD1BF6">
            <w:pPr>
              <w:pStyle w:val="NormalWeb"/>
              <w:numPr>
                <w:ilvl w:val="0"/>
                <w:numId w:val="119"/>
              </w:numPr>
              <w:spacing w:before="80" w:beforeAutospacing="0" w:after="0" w:line="360" w:lineRule="auto"/>
              <w:jc w:val="both"/>
              <w:textAlignment w:val="baseline"/>
              <w:rPr>
                <w:color w:val="000000"/>
              </w:rPr>
            </w:pPr>
            <w:r w:rsidRPr="00BD1BF6">
              <w:rPr>
                <w:color w:val="000000"/>
              </w:rPr>
              <w:t>UI control: DatePicker</w:t>
            </w:r>
          </w:p>
          <w:p w14:paraId="076C16DB" w14:textId="77777777" w:rsidR="00786558" w:rsidRPr="00BD1BF6" w:rsidRDefault="00786558" w:rsidP="00BD1BF6">
            <w:pPr>
              <w:pStyle w:val="NormalWeb"/>
              <w:numPr>
                <w:ilvl w:val="0"/>
                <w:numId w:val="119"/>
              </w:numPr>
              <w:spacing w:before="0" w:beforeAutospacing="0" w:after="0" w:line="360" w:lineRule="auto"/>
              <w:jc w:val="both"/>
              <w:textAlignment w:val="baseline"/>
              <w:rPr>
                <w:color w:val="000000"/>
              </w:rPr>
            </w:pPr>
            <w:r w:rsidRPr="00BD1BF6">
              <w:rPr>
                <w:color w:val="000000"/>
              </w:rPr>
              <w:t>TableName: medical_records</w:t>
            </w:r>
          </w:p>
          <w:p w14:paraId="58B595C4" w14:textId="77777777" w:rsidR="00786558" w:rsidRPr="00BD1BF6" w:rsidRDefault="00786558" w:rsidP="00BD1BF6">
            <w:pPr>
              <w:pStyle w:val="NormalWeb"/>
              <w:numPr>
                <w:ilvl w:val="0"/>
                <w:numId w:val="119"/>
              </w:numPr>
              <w:spacing w:before="0" w:beforeAutospacing="0" w:after="0" w:line="360" w:lineRule="auto"/>
              <w:jc w:val="both"/>
              <w:textAlignment w:val="baseline"/>
              <w:rPr>
                <w:color w:val="000000"/>
              </w:rPr>
            </w:pPr>
            <w:r w:rsidRPr="00BD1BF6">
              <w:rPr>
                <w:color w:val="000000"/>
              </w:rPr>
              <w:t>Column: examination_date</w:t>
            </w:r>
          </w:p>
          <w:p w14:paraId="493F619C" w14:textId="77777777" w:rsidR="00786558" w:rsidRPr="00BD1BF6" w:rsidRDefault="00786558" w:rsidP="00BD1BF6">
            <w:pPr>
              <w:pStyle w:val="NormalWeb"/>
              <w:numPr>
                <w:ilvl w:val="0"/>
                <w:numId w:val="119"/>
              </w:numPr>
              <w:spacing w:before="0" w:beforeAutospacing="0" w:after="0" w:line="360" w:lineRule="auto"/>
              <w:jc w:val="both"/>
              <w:textAlignment w:val="baseline"/>
              <w:rPr>
                <w:color w:val="000000"/>
              </w:rPr>
            </w:pPr>
            <w:r w:rsidRPr="00BD1BF6">
              <w:rPr>
                <w:color w:val="000000"/>
              </w:rPr>
              <w:t>Default: Disable</w:t>
            </w:r>
          </w:p>
          <w:p w14:paraId="1F907C9C" w14:textId="67FDC825" w:rsidR="00786558" w:rsidRPr="00BD1BF6" w:rsidRDefault="00786558" w:rsidP="00BD1BF6">
            <w:pPr>
              <w:pStyle w:val="NormalWeb"/>
              <w:numPr>
                <w:ilvl w:val="0"/>
                <w:numId w:val="119"/>
              </w:numPr>
              <w:spacing w:before="0" w:beforeAutospacing="0" w:after="0" w:line="360" w:lineRule="auto"/>
              <w:jc w:val="both"/>
              <w:textAlignment w:val="baseline"/>
              <w:rPr>
                <w:color w:val="000000"/>
              </w:rPr>
            </w:pPr>
            <w:r w:rsidRPr="00BD1BF6">
              <w:rPr>
                <w:color w:val="000000"/>
              </w:rPr>
              <w:t>Commen</w:t>
            </w:r>
            <w:r w:rsidR="00ED33B6" w:rsidRPr="00BD1BF6">
              <w:rPr>
                <w:color w:val="000000"/>
              </w:rPr>
              <w:t>t:  Lấy dữ liệu theo điều kiện medical_</w:t>
            </w:r>
            <w:proofErr w:type="gramStart"/>
            <w:r w:rsidR="00ED33B6" w:rsidRPr="00BD1BF6">
              <w:rPr>
                <w:color w:val="000000"/>
              </w:rPr>
              <w:t>records.patient</w:t>
            </w:r>
            <w:proofErr w:type="gramEnd"/>
            <w:r w:rsidR="00ED33B6" w:rsidRPr="00BD1BF6">
              <w:rPr>
                <w:color w:val="000000"/>
              </w:rPr>
              <w:t xml:space="preserve">_id  = </w:t>
            </w:r>
            <w:r w:rsidR="0018688D" w:rsidRPr="00BD1BF6">
              <w:rPr>
                <w:color w:val="000000"/>
              </w:rPr>
              <w:t>medical_records_diagnoses_discharge</w:t>
            </w:r>
            <w:r w:rsidR="00ED33B6" w:rsidRPr="00BD1BF6">
              <w:rPr>
                <w:color w:val="000000"/>
              </w:rPr>
              <w:t>.patient_id</w:t>
            </w:r>
            <w:r w:rsidRPr="00BD1BF6">
              <w:rPr>
                <w:color w:val="000000"/>
              </w:rPr>
              <w:t>. Chỉ enable khi chọn kỳ báo cáo theo thời gian. Nhập tay hoặc chọn theo datepicker</w:t>
            </w:r>
          </w:p>
          <w:p w14:paraId="05092579" w14:textId="09136296" w:rsidR="00786558" w:rsidRPr="00BD1BF6" w:rsidRDefault="00786558" w:rsidP="00BD1BF6">
            <w:pPr>
              <w:pStyle w:val="NormalWeb"/>
              <w:numPr>
                <w:ilvl w:val="0"/>
                <w:numId w:val="83"/>
              </w:numPr>
              <w:tabs>
                <w:tab w:val="left" w:pos="1090"/>
              </w:tabs>
              <w:spacing w:before="0" w:beforeAutospacing="0" w:after="0" w:line="360" w:lineRule="auto"/>
              <w:ind w:left="690" w:firstLine="0"/>
              <w:jc w:val="both"/>
              <w:textAlignment w:val="baseline"/>
              <w:rPr>
                <w:color w:val="000000"/>
              </w:rPr>
            </w:pPr>
            <w:r w:rsidRPr="00BD1BF6">
              <w:rPr>
                <w:color w:val="000000"/>
              </w:rPr>
              <w:lastRenderedPageBreak/>
              <w:t> Báo lỗi kh</w:t>
            </w:r>
            <w:r w:rsidR="004223AC" w:rsidRPr="00BD1BF6">
              <w:rPr>
                <w:color w:val="000000"/>
              </w:rPr>
              <w:t>i chọn [Ngày phát hiện từ ngày]</w:t>
            </w:r>
            <w:r w:rsidRPr="00BD1BF6">
              <w:rPr>
                <w:color w:val="000000"/>
              </w:rPr>
              <w:t xml:space="preserve"> lớn hơn [Ngày phát hiện đến ngày]: “Ngày phát hiện phải nhỏ hơn đến ngày”</w:t>
            </w:r>
          </w:p>
          <w:p w14:paraId="4AEF3A4B" w14:textId="77777777" w:rsidR="00786558" w:rsidRPr="00BD1BF6" w:rsidRDefault="00786558" w:rsidP="00BD1BF6">
            <w:pPr>
              <w:pStyle w:val="NormalWeb"/>
              <w:numPr>
                <w:ilvl w:val="0"/>
                <w:numId w:val="83"/>
              </w:numPr>
              <w:tabs>
                <w:tab w:val="left" w:pos="1090"/>
              </w:tabs>
              <w:spacing w:before="0" w:beforeAutospacing="0" w:after="0" w:line="360" w:lineRule="auto"/>
              <w:ind w:left="690" w:firstLine="0"/>
              <w:jc w:val="both"/>
              <w:textAlignment w:val="baseline"/>
              <w:rPr>
                <w:color w:val="000000"/>
              </w:rPr>
            </w:pPr>
            <w:r w:rsidRPr="00BD1BF6">
              <w:rPr>
                <w:color w:val="000000"/>
              </w:rPr>
              <w:t>Báo lỗi khi để trống: “Vui lòng nhập thông tin Ngày phát hiện”</w:t>
            </w:r>
          </w:p>
          <w:p w14:paraId="569C36F2" w14:textId="77777777" w:rsidR="00786558" w:rsidRPr="00BD1BF6" w:rsidRDefault="00786558" w:rsidP="00BD1BF6">
            <w:pPr>
              <w:pStyle w:val="NormalWeb"/>
              <w:spacing w:before="80" w:beforeAutospacing="0" w:after="0" w:line="360" w:lineRule="auto"/>
              <w:jc w:val="both"/>
            </w:pPr>
            <w:r w:rsidRPr="00BD1BF6">
              <w:rPr>
                <w:i/>
                <w:iCs/>
                <w:color w:val="000000"/>
              </w:rPr>
              <w:t>Ngày phát hiện đến ngày:</w:t>
            </w:r>
          </w:p>
          <w:p w14:paraId="41F4CABD" w14:textId="77777777" w:rsidR="00786558" w:rsidRPr="00BD1BF6" w:rsidRDefault="00786558" w:rsidP="00BD1BF6">
            <w:pPr>
              <w:pStyle w:val="NormalWeb"/>
              <w:numPr>
                <w:ilvl w:val="0"/>
                <w:numId w:val="120"/>
              </w:numPr>
              <w:spacing w:before="80" w:beforeAutospacing="0" w:after="0" w:line="360" w:lineRule="auto"/>
              <w:jc w:val="both"/>
              <w:textAlignment w:val="baseline"/>
              <w:rPr>
                <w:color w:val="000000"/>
              </w:rPr>
            </w:pPr>
            <w:r w:rsidRPr="00BD1BF6">
              <w:rPr>
                <w:color w:val="000000"/>
              </w:rPr>
              <w:t>UI control: DatePicker</w:t>
            </w:r>
          </w:p>
          <w:p w14:paraId="671292EB" w14:textId="77777777" w:rsidR="00786558" w:rsidRPr="00BD1BF6" w:rsidRDefault="00786558" w:rsidP="00BD1BF6">
            <w:pPr>
              <w:pStyle w:val="NormalWeb"/>
              <w:numPr>
                <w:ilvl w:val="0"/>
                <w:numId w:val="120"/>
              </w:numPr>
              <w:spacing w:before="0" w:beforeAutospacing="0" w:after="0" w:line="360" w:lineRule="auto"/>
              <w:jc w:val="both"/>
              <w:textAlignment w:val="baseline"/>
              <w:rPr>
                <w:color w:val="000000"/>
              </w:rPr>
            </w:pPr>
            <w:r w:rsidRPr="00BD1BF6">
              <w:rPr>
                <w:color w:val="000000"/>
              </w:rPr>
              <w:t>Default: Disable</w:t>
            </w:r>
          </w:p>
          <w:p w14:paraId="4E9B2E8B" w14:textId="77777777" w:rsidR="00786558" w:rsidRPr="00BD1BF6" w:rsidRDefault="00786558" w:rsidP="00BD1BF6">
            <w:pPr>
              <w:pStyle w:val="NormalWeb"/>
              <w:numPr>
                <w:ilvl w:val="0"/>
                <w:numId w:val="120"/>
              </w:numPr>
              <w:spacing w:before="0" w:beforeAutospacing="0" w:after="0" w:line="360" w:lineRule="auto"/>
              <w:jc w:val="both"/>
              <w:textAlignment w:val="baseline"/>
              <w:rPr>
                <w:color w:val="000000"/>
              </w:rPr>
            </w:pPr>
            <w:r w:rsidRPr="00BD1BF6">
              <w:rPr>
                <w:color w:val="000000"/>
              </w:rPr>
              <w:t>Comment: Chỉ enable khi chọn kỳ báo cáo theo thời gian. Nhập tay hoặc chọn theo datepicker</w:t>
            </w:r>
          </w:p>
          <w:p w14:paraId="325556ED" w14:textId="74423839" w:rsidR="00786558" w:rsidRPr="00BD1BF6" w:rsidRDefault="00786558" w:rsidP="00BD1BF6">
            <w:pPr>
              <w:pStyle w:val="NormalWeb"/>
              <w:numPr>
                <w:ilvl w:val="0"/>
                <w:numId w:val="84"/>
              </w:numPr>
              <w:tabs>
                <w:tab w:val="left" w:pos="1080"/>
              </w:tabs>
              <w:spacing w:before="0" w:beforeAutospacing="0" w:after="0" w:line="360" w:lineRule="auto"/>
              <w:ind w:left="690" w:firstLine="0"/>
              <w:jc w:val="both"/>
              <w:textAlignment w:val="baseline"/>
              <w:rPr>
                <w:color w:val="000000"/>
              </w:rPr>
            </w:pPr>
            <w:r w:rsidRPr="00BD1BF6">
              <w:rPr>
                <w:color w:val="000000"/>
              </w:rPr>
              <w:t xml:space="preserve">Báo lỗi khi chọn [Ngày </w:t>
            </w:r>
            <w:r w:rsidR="00ED33B6" w:rsidRPr="00BD1BF6">
              <w:rPr>
                <w:color w:val="000000"/>
              </w:rPr>
              <w:t>phát hiện đến ngày]</w:t>
            </w:r>
            <w:r w:rsidRPr="00BD1BF6">
              <w:rPr>
                <w:color w:val="000000"/>
              </w:rPr>
              <w:t xml:space="preserve"> nhỏ hơn [Ngày phát hiện từ ngày]: “Đến ngày phải lớn hơn ngày phát hiện”</w:t>
            </w:r>
          </w:p>
          <w:p w14:paraId="0EF48011" w14:textId="77777777" w:rsidR="00786558" w:rsidRPr="00BD1BF6" w:rsidRDefault="00786558" w:rsidP="00BD1BF6">
            <w:pPr>
              <w:pStyle w:val="NormalWeb"/>
              <w:numPr>
                <w:ilvl w:val="0"/>
                <w:numId w:val="84"/>
              </w:numPr>
              <w:tabs>
                <w:tab w:val="left" w:pos="1080"/>
              </w:tabs>
              <w:spacing w:before="0" w:beforeAutospacing="0" w:after="0" w:line="360" w:lineRule="auto"/>
              <w:ind w:left="690" w:firstLine="0"/>
              <w:jc w:val="both"/>
              <w:textAlignment w:val="baseline"/>
              <w:rPr>
                <w:color w:val="000000"/>
              </w:rPr>
            </w:pPr>
            <w:r w:rsidRPr="00BD1BF6">
              <w:rPr>
                <w:color w:val="000000"/>
              </w:rPr>
              <w:t>Báo lỗi khi để trống “Vui lòng nhập thông tin Đến ngày”</w:t>
            </w:r>
          </w:p>
          <w:p w14:paraId="54E1C7F8" w14:textId="77777777" w:rsidR="00786558" w:rsidRPr="00BD1BF6" w:rsidRDefault="00786558" w:rsidP="00BD1BF6">
            <w:pPr>
              <w:pStyle w:val="NormalWeb"/>
              <w:spacing w:before="0" w:beforeAutospacing="0" w:after="0" w:line="360" w:lineRule="auto"/>
              <w:jc w:val="both"/>
            </w:pPr>
            <w:r w:rsidRPr="00BD1BF6">
              <w:rPr>
                <w:i/>
                <w:iCs/>
                <w:color w:val="000000"/>
              </w:rPr>
              <w:t>Nơi điều trị</w:t>
            </w:r>
            <w:r w:rsidRPr="00BD1BF6">
              <w:rPr>
                <w:color w:val="000000"/>
              </w:rPr>
              <w:t> </w:t>
            </w:r>
          </w:p>
          <w:p w14:paraId="74C14CFB" w14:textId="77777777" w:rsidR="00786558" w:rsidRPr="00BD1BF6" w:rsidRDefault="00786558" w:rsidP="00BD1BF6">
            <w:pPr>
              <w:pStyle w:val="NormalWeb"/>
              <w:numPr>
                <w:ilvl w:val="0"/>
                <w:numId w:val="121"/>
              </w:numPr>
              <w:spacing w:before="0" w:beforeAutospacing="0" w:after="0" w:line="360" w:lineRule="auto"/>
              <w:jc w:val="both"/>
              <w:textAlignment w:val="baseline"/>
              <w:rPr>
                <w:color w:val="000000"/>
              </w:rPr>
            </w:pPr>
            <w:r w:rsidRPr="00BD1BF6">
              <w:rPr>
                <w:color w:val="000000"/>
              </w:rPr>
              <w:t>UI Control: Combobox</w:t>
            </w:r>
          </w:p>
          <w:p w14:paraId="36B33BDC" w14:textId="77777777" w:rsidR="00786558" w:rsidRPr="00BD1BF6" w:rsidRDefault="00786558" w:rsidP="00BD1BF6">
            <w:pPr>
              <w:pStyle w:val="NormalWeb"/>
              <w:numPr>
                <w:ilvl w:val="0"/>
                <w:numId w:val="121"/>
              </w:numPr>
              <w:spacing w:before="0" w:beforeAutospacing="0" w:after="0" w:line="360" w:lineRule="auto"/>
              <w:jc w:val="both"/>
              <w:textAlignment w:val="baseline"/>
              <w:rPr>
                <w:color w:val="000000"/>
              </w:rPr>
            </w:pPr>
            <w:r w:rsidRPr="00BD1BF6">
              <w:rPr>
                <w:color w:val="000000"/>
              </w:rPr>
              <w:t>TableName:  medical_records</w:t>
            </w:r>
          </w:p>
          <w:p w14:paraId="150C385F" w14:textId="77777777" w:rsidR="00786558" w:rsidRPr="00BD1BF6" w:rsidRDefault="00786558" w:rsidP="00BD1BF6">
            <w:pPr>
              <w:pStyle w:val="NormalWeb"/>
              <w:numPr>
                <w:ilvl w:val="0"/>
                <w:numId w:val="121"/>
              </w:numPr>
              <w:spacing w:before="0" w:beforeAutospacing="0" w:after="0" w:line="360" w:lineRule="auto"/>
              <w:jc w:val="both"/>
              <w:textAlignment w:val="baseline"/>
              <w:rPr>
                <w:color w:val="000000"/>
              </w:rPr>
            </w:pPr>
            <w:r w:rsidRPr="00BD1BF6">
              <w:rPr>
                <w:color w:val="000000"/>
              </w:rPr>
              <w:t>Column Name: healthfacilities_id </w:t>
            </w:r>
          </w:p>
          <w:p w14:paraId="10DB5900" w14:textId="66DACAD0" w:rsidR="00786558" w:rsidRPr="00BD1BF6" w:rsidRDefault="00786558" w:rsidP="00BD1BF6">
            <w:pPr>
              <w:pStyle w:val="NormalWeb"/>
              <w:numPr>
                <w:ilvl w:val="0"/>
                <w:numId w:val="121"/>
              </w:numPr>
              <w:spacing w:before="0" w:beforeAutospacing="0" w:after="0" w:line="360" w:lineRule="auto"/>
              <w:jc w:val="both"/>
              <w:textAlignment w:val="baseline"/>
              <w:rPr>
                <w:color w:val="000000"/>
              </w:rPr>
            </w:pPr>
            <w:r w:rsidRPr="00BD1BF6">
              <w:rPr>
                <w:color w:val="000000"/>
              </w:rPr>
              <w:t>Datatype: Varchar</w:t>
            </w:r>
            <w:r w:rsidR="00ED33B6" w:rsidRPr="00BD1BF6">
              <w:rPr>
                <w:color w:val="000000"/>
              </w:rPr>
              <w:t xml:space="preserve"> </w:t>
            </w:r>
            <w:r w:rsidRPr="00BD1BF6">
              <w:rPr>
                <w:color w:val="000000"/>
              </w:rPr>
              <w:t>(255) </w:t>
            </w:r>
          </w:p>
          <w:p w14:paraId="49F2093A" w14:textId="77777777" w:rsidR="00786558" w:rsidRPr="00BD1BF6" w:rsidRDefault="00786558" w:rsidP="00BD1BF6">
            <w:pPr>
              <w:pStyle w:val="NormalWeb"/>
              <w:numPr>
                <w:ilvl w:val="0"/>
                <w:numId w:val="121"/>
              </w:numPr>
              <w:spacing w:before="0" w:beforeAutospacing="0" w:after="0" w:line="360" w:lineRule="auto"/>
              <w:jc w:val="both"/>
              <w:textAlignment w:val="baseline"/>
              <w:rPr>
                <w:color w:val="000000"/>
              </w:rPr>
            </w:pPr>
            <w:r w:rsidRPr="00BD1BF6">
              <w:rPr>
                <w:color w:val="000000"/>
              </w:rPr>
              <w:t>Comments: </w:t>
            </w:r>
          </w:p>
          <w:p w14:paraId="6558C0B2" w14:textId="455B7DB7" w:rsidR="00786558" w:rsidRPr="00BD1BF6" w:rsidRDefault="00ED33B6" w:rsidP="00BD1BF6">
            <w:pPr>
              <w:pStyle w:val="NormalWeb"/>
              <w:spacing w:before="80" w:beforeAutospacing="0" w:after="0" w:line="360" w:lineRule="auto"/>
              <w:jc w:val="both"/>
            </w:pPr>
            <w:r w:rsidRPr="00BD1BF6">
              <w:rPr>
                <w:i/>
                <w:iCs/>
                <w:color w:val="000000"/>
              </w:rPr>
              <w:t>Chọn nhóm bệnh thống kê</w:t>
            </w:r>
            <w:r w:rsidR="00786558" w:rsidRPr="00BD1BF6">
              <w:rPr>
                <w:i/>
                <w:iCs/>
                <w:color w:val="000000"/>
              </w:rPr>
              <w:t>: </w:t>
            </w:r>
          </w:p>
          <w:p w14:paraId="18E56992" w14:textId="77777777" w:rsidR="00786558" w:rsidRPr="00BD1BF6" w:rsidRDefault="00786558" w:rsidP="00BD1BF6">
            <w:pPr>
              <w:pStyle w:val="NormalWeb"/>
              <w:numPr>
                <w:ilvl w:val="0"/>
                <w:numId w:val="122"/>
              </w:numPr>
              <w:spacing w:before="80" w:beforeAutospacing="0" w:after="0" w:line="360" w:lineRule="auto"/>
              <w:jc w:val="both"/>
              <w:textAlignment w:val="baseline"/>
              <w:rPr>
                <w:color w:val="000000"/>
              </w:rPr>
            </w:pPr>
            <w:r w:rsidRPr="00BD1BF6">
              <w:rPr>
                <w:color w:val="000000"/>
              </w:rPr>
              <w:t>UI control: Searchbox, String (100)</w:t>
            </w:r>
          </w:p>
          <w:p w14:paraId="340FD803" w14:textId="77777777" w:rsidR="00786558" w:rsidRPr="00BD1BF6" w:rsidRDefault="00786558" w:rsidP="00BD1BF6">
            <w:pPr>
              <w:pStyle w:val="NormalWeb"/>
              <w:numPr>
                <w:ilvl w:val="0"/>
                <w:numId w:val="122"/>
              </w:numPr>
              <w:spacing w:before="0" w:beforeAutospacing="0" w:after="0" w:line="360" w:lineRule="auto"/>
              <w:jc w:val="both"/>
              <w:textAlignment w:val="baseline"/>
              <w:rPr>
                <w:color w:val="000000"/>
              </w:rPr>
            </w:pPr>
            <w:r w:rsidRPr="00BD1BF6">
              <w:rPr>
                <w:color w:val="000000"/>
              </w:rPr>
              <w:t>TableName: cats_diseases_group</w:t>
            </w:r>
          </w:p>
          <w:p w14:paraId="5EDEB9FD" w14:textId="77777777" w:rsidR="00786558" w:rsidRPr="00BD1BF6" w:rsidRDefault="00786558" w:rsidP="00BD1BF6">
            <w:pPr>
              <w:pStyle w:val="NormalWeb"/>
              <w:numPr>
                <w:ilvl w:val="0"/>
                <w:numId w:val="122"/>
              </w:numPr>
              <w:spacing w:before="0" w:beforeAutospacing="0" w:after="0" w:line="360" w:lineRule="auto"/>
              <w:jc w:val="both"/>
              <w:textAlignment w:val="baseline"/>
              <w:rPr>
                <w:color w:val="000000"/>
              </w:rPr>
            </w:pPr>
            <w:r w:rsidRPr="00BD1BF6">
              <w:rPr>
                <w:color w:val="000000"/>
              </w:rPr>
              <w:t>Column: code, name</w:t>
            </w:r>
          </w:p>
          <w:p w14:paraId="21920304" w14:textId="77777777" w:rsidR="00786558" w:rsidRPr="00BD1BF6" w:rsidRDefault="00786558" w:rsidP="00BD1BF6">
            <w:pPr>
              <w:pStyle w:val="NormalWeb"/>
              <w:numPr>
                <w:ilvl w:val="0"/>
                <w:numId w:val="122"/>
              </w:numPr>
              <w:spacing w:before="0" w:beforeAutospacing="0" w:after="0" w:line="360" w:lineRule="auto"/>
              <w:jc w:val="both"/>
              <w:textAlignment w:val="baseline"/>
              <w:rPr>
                <w:color w:val="000000"/>
              </w:rPr>
            </w:pPr>
            <w:r w:rsidRPr="00BD1BF6">
              <w:rPr>
                <w:color w:val="000000"/>
              </w:rPr>
              <w:t>Comment: Lấy dữ liệu với điều kiện cats_diseases_group.is_report_disease = 1 </w:t>
            </w:r>
          </w:p>
          <w:p w14:paraId="798A7DB3" w14:textId="4AA72D50" w:rsidR="00786558" w:rsidRPr="00BD1BF6" w:rsidRDefault="00ED33B6" w:rsidP="00BD1BF6">
            <w:pPr>
              <w:pStyle w:val="NormalWeb"/>
              <w:spacing w:before="80" w:beforeAutospacing="0" w:after="0" w:line="360" w:lineRule="auto"/>
              <w:jc w:val="both"/>
            </w:pPr>
            <w:r w:rsidRPr="00BD1BF6">
              <w:rPr>
                <w:i/>
                <w:iCs/>
                <w:color w:val="000000"/>
              </w:rPr>
              <w:t>Chọn bệnh</w:t>
            </w:r>
            <w:r w:rsidR="00786558" w:rsidRPr="00BD1BF6">
              <w:rPr>
                <w:i/>
                <w:iCs/>
                <w:color w:val="000000"/>
              </w:rPr>
              <w:t>: </w:t>
            </w:r>
          </w:p>
          <w:p w14:paraId="510546A5" w14:textId="77777777" w:rsidR="00786558" w:rsidRPr="00BD1BF6" w:rsidRDefault="00786558" w:rsidP="00BD1BF6">
            <w:pPr>
              <w:pStyle w:val="NormalWeb"/>
              <w:numPr>
                <w:ilvl w:val="0"/>
                <w:numId w:val="123"/>
              </w:numPr>
              <w:spacing w:before="80" w:beforeAutospacing="0" w:after="0" w:line="360" w:lineRule="auto"/>
              <w:jc w:val="both"/>
              <w:textAlignment w:val="baseline"/>
              <w:rPr>
                <w:color w:val="000000"/>
              </w:rPr>
            </w:pPr>
            <w:r w:rsidRPr="00BD1BF6">
              <w:rPr>
                <w:color w:val="000000"/>
              </w:rPr>
              <w:t>UI control: Searchbox, String (100)</w:t>
            </w:r>
          </w:p>
          <w:p w14:paraId="52740347" w14:textId="77777777" w:rsidR="00786558" w:rsidRPr="00BD1BF6" w:rsidRDefault="00786558" w:rsidP="00BD1BF6">
            <w:pPr>
              <w:pStyle w:val="NormalWeb"/>
              <w:numPr>
                <w:ilvl w:val="0"/>
                <w:numId w:val="123"/>
              </w:numPr>
              <w:spacing w:before="0" w:beforeAutospacing="0" w:after="0" w:line="360" w:lineRule="auto"/>
              <w:jc w:val="both"/>
              <w:textAlignment w:val="baseline"/>
              <w:rPr>
                <w:color w:val="000000"/>
              </w:rPr>
            </w:pPr>
            <w:r w:rsidRPr="00BD1BF6">
              <w:rPr>
                <w:color w:val="000000"/>
              </w:rPr>
              <w:t>TableName: cats_diseases_group_details</w:t>
            </w:r>
          </w:p>
          <w:p w14:paraId="47AEA4BE" w14:textId="77777777" w:rsidR="00786558" w:rsidRPr="00BD1BF6" w:rsidRDefault="00786558" w:rsidP="00BD1BF6">
            <w:pPr>
              <w:pStyle w:val="NormalWeb"/>
              <w:numPr>
                <w:ilvl w:val="0"/>
                <w:numId w:val="123"/>
              </w:numPr>
              <w:spacing w:before="0" w:beforeAutospacing="0" w:after="0" w:line="360" w:lineRule="auto"/>
              <w:jc w:val="both"/>
              <w:textAlignment w:val="baseline"/>
              <w:rPr>
                <w:color w:val="000000"/>
              </w:rPr>
            </w:pPr>
            <w:r w:rsidRPr="00BD1BF6">
              <w:rPr>
                <w:color w:val="000000"/>
              </w:rPr>
              <w:t>Column: code, name</w:t>
            </w:r>
          </w:p>
          <w:p w14:paraId="11F2E0B9" w14:textId="1DAA9B6A" w:rsidR="00786558" w:rsidRPr="00BD1BF6" w:rsidRDefault="00786558" w:rsidP="00BD1BF6">
            <w:pPr>
              <w:pStyle w:val="NormalWeb"/>
              <w:numPr>
                <w:ilvl w:val="0"/>
                <w:numId w:val="123"/>
              </w:numPr>
              <w:spacing w:before="0" w:beforeAutospacing="0" w:after="0" w:line="360" w:lineRule="auto"/>
              <w:jc w:val="both"/>
              <w:textAlignment w:val="baseline"/>
              <w:rPr>
                <w:color w:val="000000"/>
              </w:rPr>
            </w:pPr>
            <w:r w:rsidRPr="00BD1BF6">
              <w:rPr>
                <w:color w:val="000000"/>
              </w:rPr>
              <w:t xml:space="preserve">Comment: Hiển thị theo nhóm bệnh đã chọn với </w:t>
            </w:r>
            <w:r w:rsidR="00ED33B6" w:rsidRPr="00BD1BF6">
              <w:rPr>
                <w:color w:val="000000"/>
              </w:rPr>
              <w:t xml:space="preserve">cats_diseases_group_details.diseases_group_id = </w:t>
            </w:r>
            <w:r w:rsidRPr="00BD1BF6">
              <w:rPr>
                <w:color w:val="000000"/>
              </w:rPr>
              <w:t>cats_di</w:t>
            </w:r>
            <w:r w:rsidR="00ED33B6" w:rsidRPr="00BD1BF6">
              <w:rPr>
                <w:color w:val="000000"/>
              </w:rPr>
              <w:t>seases_group.diseases_group_id</w:t>
            </w:r>
            <w:r w:rsidRPr="00BD1BF6">
              <w:rPr>
                <w:color w:val="000000"/>
              </w:rPr>
              <w:t xml:space="preserve">, lấy dữ liệu từ bảng </w:t>
            </w:r>
            <w:r w:rsidRPr="00BD1BF6">
              <w:rPr>
                <w:color w:val="000000"/>
              </w:rPr>
              <w:lastRenderedPageBreak/>
              <w:t>cats_icd (name_vi) với  is_delete=0, is_active=1, cats_icd.code_vi = cats_diseases_group.diseases_code, sắp xếp theo name_vi, chỉ enable khi người dùng đã chọn nhóm bệnh thống kê.</w:t>
            </w:r>
          </w:p>
        </w:tc>
      </w:tr>
    </w:tbl>
    <w:p w14:paraId="7F520E5B" w14:textId="77777777" w:rsidR="00786558" w:rsidRPr="00BD1BF6" w:rsidRDefault="00786558" w:rsidP="00BD1BF6">
      <w:pPr>
        <w:pStyle w:val="Heading6"/>
      </w:pPr>
      <w:r w:rsidRPr="00BD1BF6">
        <w:lastRenderedPageBreak/>
        <w:t>Mô tả dòng sự kiện phụ (Alternative Flow)</w:t>
      </w:r>
    </w:p>
    <w:p w14:paraId="09FDB54B" w14:textId="77777777" w:rsidR="00786558" w:rsidRPr="00BD1BF6" w:rsidRDefault="00786558" w:rsidP="00BD1BF6">
      <w:pPr>
        <w:pStyle w:val="NormalWeb"/>
        <w:spacing w:before="0" w:beforeAutospacing="0" w:after="160" w:line="360" w:lineRule="auto"/>
      </w:pPr>
      <w:r w:rsidRPr="00BD1BF6">
        <w:rPr>
          <w:color w:val="000000"/>
        </w:rPr>
        <w:t>N/A</w:t>
      </w:r>
    </w:p>
    <w:p w14:paraId="33404D04" w14:textId="719040DC" w:rsidR="00786558" w:rsidRPr="00BD1BF6" w:rsidRDefault="00786558" w:rsidP="00BD1BF6">
      <w:pPr>
        <w:pStyle w:val="Heading6"/>
      </w:pPr>
      <w:r w:rsidRPr="00BD1BF6">
        <w:t>Ghi chú</w:t>
      </w:r>
    </w:p>
    <w:p w14:paraId="44D76AF2" w14:textId="77777777" w:rsidR="00786558" w:rsidRPr="00BD1BF6" w:rsidRDefault="00786558" w:rsidP="00BD1BF6">
      <w:pPr>
        <w:pStyle w:val="Heading5"/>
      </w:pPr>
      <w:r w:rsidRPr="00BD1BF6">
        <w:t>Xuất báo cáo</w:t>
      </w:r>
    </w:p>
    <w:p w14:paraId="172E8D40" w14:textId="77777777" w:rsidR="00786558" w:rsidRPr="00BD1BF6" w:rsidRDefault="00786558"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878"/>
        <w:gridCol w:w="7436"/>
      </w:tblGrid>
      <w:tr w:rsidR="00786558" w:rsidRPr="00BD1BF6" w14:paraId="4056C070" w14:textId="77777777" w:rsidTr="00786558">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FED80BA"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704D6B" w14:textId="77777777" w:rsidR="00786558" w:rsidRPr="00BD1BF6" w:rsidRDefault="00786558" w:rsidP="00BD1BF6">
            <w:pPr>
              <w:pStyle w:val="NormalWeb"/>
              <w:spacing w:before="0" w:beforeAutospacing="0" w:after="120" w:line="360" w:lineRule="auto"/>
              <w:jc w:val="both"/>
            </w:pPr>
            <w:r w:rsidRPr="00BD1BF6">
              <w:rPr>
                <w:color w:val="000000"/>
                <w:sz w:val="20"/>
                <w:szCs w:val="20"/>
              </w:rPr>
              <w:t>Xuất báo cáo thống kê danh sách mắc bệnh không lây nhiễm </w:t>
            </w:r>
          </w:p>
        </w:tc>
      </w:tr>
      <w:tr w:rsidR="00786558" w:rsidRPr="00BD1BF6" w14:paraId="6205AC59" w14:textId="77777777" w:rsidTr="00786558">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2155DD"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8E7DC93" w14:textId="77777777" w:rsidR="00786558" w:rsidRPr="00BD1BF6" w:rsidRDefault="00786558" w:rsidP="00BD1BF6">
            <w:pPr>
              <w:pStyle w:val="NormalWeb"/>
              <w:spacing w:before="0" w:beforeAutospacing="0" w:after="120" w:line="360" w:lineRule="auto"/>
              <w:jc w:val="both"/>
            </w:pPr>
            <w:r w:rsidRPr="00BD1BF6">
              <w:rPr>
                <w:color w:val="000000"/>
                <w:sz w:val="20"/>
                <w:szCs w:val="20"/>
              </w:rPr>
              <w:t>Cho phép người dùng tải về file excel danh sách quân nhân mắc bệnh không lây nhiễm theo điều kiện tìm kiếm</w:t>
            </w:r>
          </w:p>
        </w:tc>
      </w:tr>
      <w:tr w:rsidR="00786558" w:rsidRPr="00BD1BF6" w14:paraId="32DF24CC" w14:textId="77777777" w:rsidTr="00786558">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B1ADF9"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6BE28D" w14:textId="77777777" w:rsidR="00786558" w:rsidRPr="00BD1BF6" w:rsidRDefault="00786558" w:rsidP="00BD1BF6">
            <w:pPr>
              <w:pStyle w:val="NormalWeb"/>
              <w:spacing w:before="0" w:beforeAutospacing="0" w:after="120" w:line="360" w:lineRule="auto"/>
              <w:jc w:val="both"/>
            </w:pPr>
            <w:r w:rsidRPr="00BD1BF6">
              <w:rPr>
                <w:color w:val="000000"/>
                <w:sz w:val="20"/>
                <w:szCs w:val="20"/>
              </w:rPr>
              <w:t>User quản lý đơn vị</w:t>
            </w:r>
          </w:p>
        </w:tc>
      </w:tr>
      <w:tr w:rsidR="00786558" w:rsidRPr="00BD1BF6" w14:paraId="6DC6EF7E" w14:textId="77777777" w:rsidTr="00786558">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937D54"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63BC379" w14:textId="77777777" w:rsidR="00786558" w:rsidRPr="00BD1BF6" w:rsidRDefault="00786558" w:rsidP="00BD1BF6">
            <w:pPr>
              <w:pStyle w:val="NormalWeb"/>
              <w:spacing w:before="0" w:beforeAutospacing="0" w:after="120" w:line="360" w:lineRule="auto"/>
              <w:jc w:val="both"/>
            </w:pPr>
            <w:r w:rsidRPr="00BD1BF6">
              <w:rPr>
                <w:color w:val="000000"/>
                <w:sz w:val="20"/>
                <w:szCs w:val="20"/>
              </w:rPr>
              <w:t>User được phân quyền </w:t>
            </w:r>
          </w:p>
        </w:tc>
      </w:tr>
      <w:tr w:rsidR="00786558" w:rsidRPr="00BD1BF6" w14:paraId="699E6AE5" w14:textId="77777777" w:rsidTr="00786558">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3DE9C67"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E22D6FD" w14:textId="77777777" w:rsidR="00786558" w:rsidRPr="00BD1BF6" w:rsidRDefault="00786558" w:rsidP="00BD1BF6">
            <w:pPr>
              <w:pStyle w:val="NormalWeb"/>
              <w:spacing w:before="0" w:beforeAutospacing="0" w:after="120" w:line="360" w:lineRule="auto"/>
              <w:jc w:val="both"/>
            </w:pPr>
            <w:r w:rsidRPr="00BD1BF6">
              <w:rPr>
                <w:color w:val="000000"/>
                <w:sz w:val="20"/>
                <w:szCs w:val="20"/>
              </w:rPr>
              <w:t>Báo cáo xuất dưới dạng file excel theo điều kiện tìm kiếm</w:t>
            </w:r>
          </w:p>
        </w:tc>
      </w:tr>
      <w:tr w:rsidR="00786558" w:rsidRPr="00BD1BF6" w14:paraId="3EF83682" w14:textId="77777777" w:rsidTr="00786558">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77BBDD"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56F03F8"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r w:rsidR="00786558" w:rsidRPr="00BD1BF6" w14:paraId="79072EC6" w14:textId="77777777" w:rsidTr="00786558">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34FE4FA" w14:textId="77777777" w:rsidR="00786558" w:rsidRPr="00BD1BF6" w:rsidRDefault="00786558"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B103D29" w14:textId="77777777" w:rsidR="00786558" w:rsidRPr="00BD1BF6" w:rsidRDefault="00786558" w:rsidP="00BD1BF6">
            <w:pPr>
              <w:pStyle w:val="NormalWeb"/>
              <w:spacing w:before="0" w:beforeAutospacing="0" w:after="120" w:line="360" w:lineRule="auto"/>
              <w:jc w:val="both"/>
            </w:pPr>
            <w:r w:rsidRPr="00BD1BF6">
              <w:rPr>
                <w:color w:val="000000"/>
                <w:sz w:val="20"/>
                <w:szCs w:val="20"/>
              </w:rPr>
              <w:t>N/A</w:t>
            </w:r>
          </w:p>
        </w:tc>
      </w:tr>
    </w:tbl>
    <w:p w14:paraId="239A5CD0" w14:textId="77777777" w:rsidR="00786558" w:rsidRPr="00BD1BF6" w:rsidRDefault="00786558" w:rsidP="00BD1BF6">
      <w:pPr>
        <w:pStyle w:val="Heading6"/>
      </w:pPr>
      <w:r w:rsidRPr="00BD1BF6">
        <w:lastRenderedPageBreak/>
        <w:t>Biểu đồ luồng xử lý chức năng</w:t>
      </w:r>
    </w:p>
    <w:p w14:paraId="73E76D34" w14:textId="7F69A8D0" w:rsidR="00786558" w:rsidRPr="00BD1BF6" w:rsidRDefault="00786558"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2B237FD6" wp14:editId="54ACACAF">
            <wp:extent cx="5943600" cy="4114800"/>
            <wp:effectExtent l="0" t="0" r="0" b="0"/>
            <wp:docPr id="64" name="Picture 64" descr="https://lh3.googleusercontent.com/uMEr7cfdIDj6jhGdGzgR4-KlhPI80WYnQrqLKZOaglo8LgRRy7BP-ssLenJMT34Wq23ZV2qoA6jRf15uBIFPSVZ22hnn4kjH4-tb_n3KXMEjBwwh5vetpRzkddpVKIArF1SkMWeezCx70TlTZc0Wgjx501yPeDgfnt8Y6hJYqcv15yL3awAoedrtZf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3.googleusercontent.com/uMEr7cfdIDj6jhGdGzgR4-KlhPI80WYnQrqLKZOaglo8LgRRy7BP-ssLenJMT34Wq23ZV2qoA6jRf15uBIFPSVZ22hnn4kjH4-tb_n3KXMEjBwwh5vetpRzkddpVKIArF1SkMWeezCx70TlTZc0Wgjx501yPeDgfnt8Y6hJYqcv15yL3awAoedrtZfC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0555556" w14:textId="77777777" w:rsidR="00786558" w:rsidRPr="00BD1BF6" w:rsidRDefault="00786558"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033"/>
        <w:gridCol w:w="7317"/>
      </w:tblGrid>
      <w:tr w:rsidR="00786558" w:rsidRPr="00BD1BF6" w14:paraId="50A60BE8" w14:textId="77777777" w:rsidTr="007865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4B77805"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841EFF" w14:textId="77777777" w:rsidR="00786558" w:rsidRPr="00BD1BF6" w:rsidRDefault="00786558" w:rsidP="00BD1BF6">
            <w:pPr>
              <w:pStyle w:val="NormalWeb"/>
              <w:spacing w:before="0" w:beforeAutospacing="0" w:after="0" w:line="360" w:lineRule="auto"/>
              <w:jc w:val="center"/>
            </w:pPr>
            <w:r w:rsidRPr="00BD1BF6">
              <w:rPr>
                <w:b/>
                <w:bCs/>
                <w:color w:val="000000"/>
                <w:sz w:val="20"/>
                <w:szCs w:val="20"/>
              </w:rPr>
              <w:t>Phản ứng của hệ thống</w:t>
            </w:r>
          </w:p>
        </w:tc>
      </w:tr>
      <w:tr w:rsidR="00786558" w:rsidRPr="00BD1BF6" w14:paraId="51CE528F" w14:textId="77777777" w:rsidTr="007865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239315" w14:textId="77777777" w:rsidR="00786558" w:rsidRPr="00BD1BF6" w:rsidRDefault="00786558" w:rsidP="00BD1BF6">
            <w:pPr>
              <w:pStyle w:val="NormalWeb"/>
              <w:spacing w:before="80" w:beforeAutospacing="0" w:after="0" w:line="360" w:lineRule="auto"/>
              <w:ind w:hanging="360"/>
              <w:jc w:val="both"/>
            </w:pPr>
            <w:r w:rsidRPr="00BD1BF6">
              <w:rPr>
                <w:color w:val="000000"/>
              </w:rPr>
              <w:t>1. Nhập điều kiện tìm kiếm →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8CE5144" w14:textId="77777777" w:rsidR="00786558" w:rsidRPr="00BD1BF6" w:rsidRDefault="00786558" w:rsidP="00BD1BF6">
            <w:pPr>
              <w:pStyle w:val="NormalWeb"/>
              <w:spacing w:before="80" w:beforeAutospacing="0" w:after="0" w:line="360" w:lineRule="auto"/>
              <w:ind w:hanging="360"/>
              <w:jc w:val="both"/>
            </w:pPr>
            <w:r w:rsidRPr="00BD1BF6">
              <w:rPr>
                <w:color w:val="000000"/>
              </w:rPr>
              <w:t>2. Hệ thống trả về file excel báo cáo ở dạng tải xuống</w:t>
            </w:r>
          </w:p>
          <w:p w14:paraId="0E105FDE" w14:textId="77777777" w:rsidR="00786558" w:rsidRPr="00BD1BF6" w:rsidRDefault="00786558" w:rsidP="00BD1BF6">
            <w:pPr>
              <w:pStyle w:val="NormalWeb"/>
              <w:spacing w:before="80" w:beforeAutospacing="0" w:after="0" w:line="360" w:lineRule="auto"/>
              <w:jc w:val="both"/>
            </w:pPr>
            <w:r w:rsidRPr="00BD1BF6">
              <w:rPr>
                <w:color w:val="000000"/>
              </w:rPr>
              <w:t>Bản ghi trả về danh sách Các trường thông tin từ file mẫu đưa vào DB (tương tự các trường thông tin ở chức năng Xem màn hình thống kê số lượng mắc bệnh không lây nhiễm theo đơn vị):</w:t>
            </w:r>
          </w:p>
          <w:p w14:paraId="253A8A09" w14:textId="77777777" w:rsidR="00786558" w:rsidRPr="00BD1BF6" w:rsidRDefault="00786558" w:rsidP="00BD1BF6">
            <w:pPr>
              <w:spacing w:after="240"/>
            </w:pPr>
          </w:p>
        </w:tc>
      </w:tr>
    </w:tbl>
    <w:p w14:paraId="60068DB1" w14:textId="77777777" w:rsidR="00ED33B6" w:rsidRPr="00BD1BF6" w:rsidRDefault="00786558" w:rsidP="00BD1BF6">
      <w:pPr>
        <w:pStyle w:val="Heading6"/>
      </w:pPr>
      <w:r w:rsidRPr="00BD1BF6">
        <w:t>Mô tả dòng sự kiện phụ</w:t>
      </w:r>
      <w:r w:rsidR="00ED33B6" w:rsidRPr="00BD1BF6">
        <w:t xml:space="preserve"> </w:t>
      </w:r>
      <w:r w:rsidRPr="00BD1BF6">
        <w:t>(Alternative Flow</w:t>
      </w:r>
      <w:r w:rsidR="00ED33B6" w:rsidRPr="00BD1BF6">
        <w:t>)</w:t>
      </w:r>
    </w:p>
    <w:p w14:paraId="27A41E54" w14:textId="372D4D98" w:rsidR="00786558" w:rsidRPr="00BD1BF6" w:rsidRDefault="00786558" w:rsidP="00BD1BF6">
      <w:pPr>
        <w:pStyle w:val="Heading6"/>
      </w:pPr>
      <w:r w:rsidRPr="00BD1BF6">
        <w:t>Ghi chú</w:t>
      </w:r>
    </w:p>
    <w:p w14:paraId="03334C4E" w14:textId="77777777" w:rsidR="00786558" w:rsidRPr="00BD1BF6" w:rsidRDefault="00786558" w:rsidP="00BD1BF6">
      <w:pPr>
        <w:pStyle w:val="NormalIndent"/>
      </w:pPr>
    </w:p>
    <w:p w14:paraId="7951FED2" w14:textId="098AD0FC" w:rsidR="00B12B91" w:rsidRPr="00BD1BF6" w:rsidRDefault="00950074" w:rsidP="00BD1BF6">
      <w:pPr>
        <w:pStyle w:val="Heading4"/>
      </w:pPr>
      <w:r w:rsidRPr="00BD1BF6">
        <w:t>Thống kê tổng hợp số lượng mắc bệnh không lây nhiễm</w:t>
      </w:r>
    </w:p>
    <w:p w14:paraId="63032A4C" w14:textId="77777777" w:rsidR="00683636" w:rsidRPr="00BD1BF6" w:rsidRDefault="00683636" w:rsidP="00BD1BF6">
      <w:pPr>
        <w:pStyle w:val="Heading5"/>
        <w:rPr>
          <w:snapToGrid/>
          <w:sz w:val="27"/>
        </w:rPr>
      </w:pPr>
      <w:r w:rsidRPr="00BD1BF6">
        <w:t xml:space="preserve"> Xem màn hình thống kê tổng hợp số lượng mắc bệnh không lây nhiễm theo </w:t>
      </w:r>
      <w:r w:rsidRPr="00BD1BF6">
        <w:lastRenderedPageBreak/>
        <w:t>đơn vị</w:t>
      </w:r>
    </w:p>
    <w:p w14:paraId="0B7A9D6C" w14:textId="77777777" w:rsidR="00683636" w:rsidRPr="00BD1BF6" w:rsidRDefault="00683636"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04"/>
        <w:gridCol w:w="7310"/>
      </w:tblGrid>
      <w:tr w:rsidR="00683636" w:rsidRPr="00BD1BF6" w14:paraId="5A29E207"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F5FCB7"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ECF96E" w14:textId="77777777" w:rsidR="00683636" w:rsidRPr="00BD1BF6" w:rsidRDefault="00683636" w:rsidP="00BD1BF6">
            <w:pPr>
              <w:pStyle w:val="NormalWeb"/>
              <w:spacing w:before="0" w:beforeAutospacing="0" w:after="120" w:line="360" w:lineRule="auto"/>
              <w:jc w:val="both"/>
            </w:pPr>
            <w:r w:rsidRPr="00BD1BF6">
              <w:rPr>
                <w:color w:val="000000"/>
                <w:sz w:val="20"/>
                <w:szCs w:val="20"/>
              </w:rPr>
              <w:t>Xem màn hình thống kê tổng hợp số lượng mắc bệnh không lây nhiễm theo đơn vị</w:t>
            </w:r>
          </w:p>
        </w:tc>
      </w:tr>
      <w:tr w:rsidR="00683636" w:rsidRPr="00BD1BF6" w14:paraId="6F14E25A"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D10422"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983ACE" w14:textId="77777777" w:rsidR="00683636" w:rsidRPr="00BD1BF6" w:rsidRDefault="00683636" w:rsidP="00BD1BF6">
            <w:pPr>
              <w:pStyle w:val="NormalWeb"/>
              <w:spacing w:before="0" w:beforeAutospacing="0" w:after="120" w:line="360" w:lineRule="auto"/>
              <w:jc w:val="both"/>
            </w:pPr>
            <w:r w:rsidRPr="00BD1BF6">
              <w:rPr>
                <w:color w:val="000000"/>
                <w:sz w:val="20"/>
                <w:szCs w:val="20"/>
              </w:rPr>
              <w:t>Cho phép người dùng xem màn hình báo cáo số lượng quân nhân mắc bệnh không lây nhiễm</w:t>
            </w:r>
          </w:p>
        </w:tc>
      </w:tr>
      <w:tr w:rsidR="00683636" w:rsidRPr="00BD1BF6" w14:paraId="7ABC18CB"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3C77A8"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C71D4F" w14:textId="77777777" w:rsidR="00683636" w:rsidRPr="00BD1BF6" w:rsidRDefault="00683636" w:rsidP="00BD1BF6">
            <w:pPr>
              <w:pStyle w:val="NormalWeb"/>
              <w:spacing w:before="0" w:beforeAutospacing="0" w:after="120" w:line="360" w:lineRule="auto"/>
              <w:jc w:val="both"/>
            </w:pPr>
            <w:r w:rsidRPr="00BD1BF6">
              <w:rPr>
                <w:color w:val="000000"/>
                <w:sz w:val="20"/>
                <w:szCs w:val="20"/>
              </w:rPr>
              <w:t>User quản lý đơn vị</w:t>
            </w:r>
          </w:p>
        </w:tc>
      </w:tr>
      <w:tr w:rsidR="00683636" w:rsidRPr="00BD1BF6" w14:paraId="0C4A2290"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100D53"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BDBDA16" w14:textId="77777777" w:rsidR="00683636" w:rsidRPr="00BD1BF6" w:rsidRDefault="00683636"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683636" w:rsidRPr="00BD1BF6" w14:paraId="5FDB9A97"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31C9401"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A66ABDA" w14:textId="77777777" w:rsidR="00683636" w:rsidRPr="00BD1BF6" w:rsidRDefault="00683636" w:rsidP="00BD1BF6">
            <w:pPr>
              <w:pStyle w:val="NormalWeb"/>
              <w:spacing w:before="0" w:beforeAutospacing="0" w:after="120" w:line="360" w:lineRule="auto"/>
              <w:jc w:val="both"/>
            </w:pPr>
            <w:r w:rsidRPr="00BD1BF6">
              <w:rPr>
                <w:color w:val="000000"/>
                <w:sz w:val="20"/>
                <w:szCs w:val="20"/>
              </w:rPr>
              <w:t>Hiển thị màn hình báo cáo bệnh không lây nhiễm và thông tin tìm kiếm để thống kê, xuất báo cáo</w:t>
            </w:r>
          </w:p>
        </w:tc>
      </w:tr>
      <w:tr w:rsidR="00683636" w:rsidRPr="00BD1BF6" w14:paraId="4D79FE3A"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C68F3E"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A71DEB8"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r w:rsidR="00683636" w:rsidRPr="00BD1BF6" w14:paraId="4E03C9AA"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C1AD88D"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CF27F21"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bl>
    <w:p w14:paraId="025C4CD6" w14:textId="77777777" w:rsidR="00683636" w:rsidRPr="00BD1BF6" w:rsidRDefault="00683636" w:rsidP="00BD1BF6">
      <w:pPr>
        <w:pStyle w:val="Heading6"/>
      </w:pPr>
      <w:r w:rsidRPr="00BD1BF6">
        <w:t>Biểu đồ luồng xử lý chức năng</w:t>
      </w:r>
    </w:p>
    <w:p w14:paraId="29FC6B8F" w14:textId="0A98D0BA" w:rsidR="00683636" w:rsidRPr="00BD1BF6" w:rsidRDefault="00683636"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3466BB8E" wp14:editId="642F6DEC">
            <wp:extent cx="5943600" cy="3975100"/>
            <wp:effectExtent l="0" t="0" r="0" b="6350"/>
            <wp:docPr id="63" name="Picture 63" descr="https://lh4.googleusercontent.com/axgq2507K214asy97FISyV-fkDesvcj2yn1kTAW72HzpbkNMG9KbYqDgw37hehvIup5eeSER2fTK4mnAX91aIX9urt-mwPzuiswgOzSnLS4bWpMJsn4gyrwnjSU-UcrRveVoTlwyhHYv2J2mevtfqBOdK9iJZKq4SUeYS3sKYwRnWXf5s_gzbshao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h4.googleusercontent.com/axgq2507K214asy97FISyV-fkDesvcj2yn1kTAW72HzpbkNMG9KbYqDgw37hehvIup5eeSER2fTK4mnAX91aIX9urt-mwPzuiswgOzSnLS4bWpMJsn4gyrwnjSU-UcrRveVoTlwyhHYv2J2mevtfqBOdK9iJZKq4SUeYS3sKYwRnWXf5s_gzbshaoS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53B7212C" w14:textId="77777777" w:rsidR="00683636" w:rsidRPr="00BD1BF6" w:rsidRDefault="00683636"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83636" w:rsidRPr="00BD1BF6" w14:paraId="46A24AC5" w14:textId="77777777" w:rsidTr="00882ED4">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38065C2"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FCC95F9"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Phản ứng của hệ thống</w:t>
            </w:r>
          </w:p>
        </w:tc>
      </w:tr>
      <w:tr w:rsidR="00683636" w:rsidRPr="00BD1BF6" w14:paraId="557D4C73" w14:textId="77777777" w:rsidTr="00882ED4">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1B552F" w14:textId="77777777" w:rsidR="00683636" w:rsidRPr="00BD1BF6" w:rsidRDefault="00683636" w:rsidP="00BD1BF6">
            <w:pPr>
              <w:pStyle w:val="NormalWeb"/>
              <w:spacing w:before="80" w:beforeAutospacing="0" w:after="0" w:line="360" w:lineRule="auto"/>
              <w:ind w:hanging="30"/>
              <w:jc w:val="both"/>
            </w:pPr>
            <w:r w:rsidRPr="00BD1BF6">
              <w:rPr>
                <w:color w:val="000000"/>
              </w:rPr>
              <w:lastRenderedPageBreak/>
              <w:t>1. Người dùng đăng nhập chọn Báo cáo-Thống kê → Báo cáo bệnh không lây nhiễm →  thống kê tổng hợp số lượng mắc bệnh không lây nhiễm </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29FE250" w14:textId="77777777" w:rsidR="00683636" w:rsidRPr="00BD1BF6" w:rsidRDefault="00683636" w:rsidP="00BD1BF6">
            <w:pPr>
              <w:pStyle w:val="NormalWeb"/>
              <w:spacing w:before="80" w:beforeAutospacing="0" w:after="0" w:line="360" w:lineRule="auto"/>
              <w:jc w:val="both"/>
            </w:pPr>
            <w:r w:rsidRPr="00BD1BF6">
              <w:rPr>
                <w:color w:val="000000"/>
              </w:rPr>
              <w:t>2. Hệ thống hiển thị màn hình Thống kê số lượng mắc bệnh không lây nhiễm</w:t>
            </w:r>
          </w:p>
          <w:p w14:paraId="0AB9E2AB" w14:textId="77777777" w:rsidR="00683636" w:rsidRPr="00BD1BF6" w:rsidRDefault="00683636" w:rsidP="00BD1BF6">
            <w:pPr>
              <w:pStyle w:val="NormalWeb"/>
              <w:spacing w:before="0" w:beforeAutospacing="0" w:after="120" w:line="360" w:lineRule="auto"/>
              <w:jc w:val="both"/>
            </w:pPr>
            <w:r w:rsidRPr="00BD1BF6">
              <w:rPr>
                <w:b/>
                <w:bCs/>
                <w:color w:val="000000"/>
              </w:rPr>
              <w:t>Thông tin thống kê</w:t>
            </w:r>
          </w:p>
          <w:p w14:paraId="1839782A" w14:textId="77777777" w:rsidR="00683636" w:rsidRPr="00BD1BF6" w:rsidRDefault="00683636" w:rsidP="00BD1BF6">
            <w:pPr>
              <w:pStyle w:val="NormalWeb"/>
              <w:spacing w:before="80" w:beforeAutospacing="0" w:after="0" w:line="360" w:lineRule="auto"/>
              <w:jc w:val="both"/>
            </w:pPr>
            <w:r w:rsidRPr="00BD1BF6">
              <w:rPr>
                <w:color w:val="000000"/>
              </w:rPr>
              <w:t>Các trường thông tin tìm kiếm:</w:t>
            </w:r>
          </w:p>
          <w:p w14:paraId="6FC3A604" w14:textId="77777777"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Đơn vị quản lý</w:t>
            </w:r>
          </w:p>
          <w:p w14:paraId="3FC4E196" w14:textId="77777777"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Nguồn dữ liệu</w:t>
            </w:r>
          </w:p>
          <w:p w14:paraId="7F0F1453" w14:textId="77777777"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Đối tượng</w:t>
            </w:r>
          </w:p>
          <w:p w14:paraId="008BB662" w14:textId="77777777"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Cấp bậc</w:t>
            </w:r>
          </w:p>
          <w:p w14:paraId="0AE07564" w14:textId="77777777"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Chức vụ</w:t>
            </w:r>
          </w:p>
          <w:p w14:paraId="6AC0347F"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Kì báo cáo</w:t>
            </w:r>
          </w:p>
          <w:p w14:paraId="69605427"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Năm </w:t>
            </w:r>
          </w:p>
          <w:p w14:paraId="4868DD92"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Tháng/quý</w:t>
            </w:r>
          </w:p>
          <w:p w14:paraId="26FDC0C4"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Ngày phát hiện từ ngày</w:t>
            </w:r>
          </w:p>
          <w:p w14:paraId="7A83E647"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Ngày phát hiện đến ngày</w:t>
            </w:r>
          </w:p>
          <w:p w14:paraId="34E2720E"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Chọn nhóm bệnh thống kê</w:t>
            </w:r>
          </w:p>
          <w:p w14:paraId="7E1D246C"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Chọn bệnh</w:t>
            </w:r>
          </w:p>
          <w:p w14:paraId="04B3A406"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Nguồn bệnh nhân</w:t>
            </w:r>
          </w:p>
          <w:p w14:paraId="5A92BE84" w14:textId="77777777" w:rsidR="00882ED4"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Trạng thái sự sống</w:t>
            </w:r>
          </w:p>
          <w:p w14:paraId="0BA35A45" w14:textId="5F1598C6" w:rsidR="00683636" w:rsidRPr="00BD1BF6" w:rsidRDefault="00683636" w:rsidP="00BD1BF6">
            <w:pPr>
              <w:pStyle w:val="NormalWeb"/>
              <w:numPr>
                <w:ilvl w:val="0"/>
                <w:numId w:val="124"/>
              </w:numPr>
              <w:spacing w:before="80" w:beforeAutospacing="0" w:after="0" w:line="360" w:lineRule="auto"/>
              <w:jc w:val="both"/>
              <w:textAlignment w:val="baseline"/>
              <w:rPr>
                <w:i/>
                <w:iCs/>
                <w:color w:val="000000"/>
              </w:rPr>
            </w:pPr>
            <w:r w:rsidRPr="00BD1BF6">
              <w:rPr>
                <w:i/>
                <w:iCs/>
                <w:color w:val="000000"/>
              </w:rPr>
              <w:t>Tính đến ngày</w:t>
            </w:r>
          </w:p>
          <w:p w14:paraId="14CAC875" w14:textId="77777777" w:rsidR="00683636" w:rsidRPr="00BD1BF6" w:rsidRDefault="00683636" w:rsidP="00BD1BF6">
            <w:pPr>
              <w:pStyle w:val="NormalWeb"/>
              <w:spacing w:before="80" w:beforeAutospacing="0" w:after="0" w:line="360" w:lineRule="auto"/>
              <w:jc w:val="both"/>
            </w:pPr>
            <w:r w:rsidRPr="00BD1BF6">
              <w:rPr>
                <w:b/>
                <w:bCs/>
                <w:color w:val="000000"/>
              </w:rPr>
              <w:t>Báo cáo bệnh không lây nhiễm năm 2020</w:t>
            </w:r>
          </w:p>
          <w:p w14:paraId="4278FD9B" w14:textId="77777777" w:rsidR="00683636" w:rsidRPr="00BD1BF6" w:rsidRDefault="00683636" w:rsidP="00BD1BF6">
            <w:pPr>
              <w:pStyle w:val="NormalWeb"/>
              <w:numPr>
                <w:ilvl w:val="0"/>
                <w:numId w:val="125"/>
              </w:numPr>
              <w:spacing w:before="0" w:beforeAutospacing="0" w:after="120" w:line="360" w:lineRule="auto"/>
              <w:jc w:val="both"/>
              <w:textAlignment w:val="baseline"/>
              <w:rPr>
                <w:color w:val="000000"/>
              </w:rPr>
            </w:pPr>
            <w:r w:rsidRPr="00BD1BF6">
              <w:rPr>
                <w:color w:val="000000"/>
              </w:rPr>
              <w:t>UI Control: Label</w:t>
            </w:r>
          </w:p>
          <w:p w14:paraId="36A5F9A0" w14:textId="77777777" w:rsidR="00683636" w:rsidRPr="00BD1BF6" w:rsidRDefault="00683636" w:rsidP="00BD1BF6">
            <w:pPr>
              <w:pStyle w:val="NormalWeb"/>
              <w:numPr>
                <w:ilvl w:val="0"/>
                <w:numId w:val="125"/>
              </w:numPr>
              <w:spacing w:before="0" w:beforeAutospacing="0" w:after="120" w:line="360" w:lineRule="auto"/>
              <w:jc w:val="both"/>
              <w:textAlignment w:val="baseline"/>
              <w:rPr>
                <w:color w:val="000000"/>
              </w:rPr>
            </w:pPr>
            <w:r w:rsidRPr="00BD1BF6">
              <w:rPr>
                <w:color w:val="000000"/>
              </w:rPr>
              <w:t>Comments: </w:t>
            </w:r>
          </w:p>
          <w:p w14:paraId="1866528F" w14:textId="77777777" w:rsidR="00683636" w:rsidRPr="00BD1BF6" w:rsidRDefault="00683636" w:rsidP="00BD1BF6">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sidRPr="00BD1BF6">
              <w:rPr>
                <w:color w:val="000000"/>
              </w:rPr>
              <w:t xml:space="preserve">Tiêu đề bảng số lượng </w:t>
            </w:r>
            <w:proofErr w:type="gramStart"/>
            <w:r w:rsidRPr="00BD1BF6">
              <w:rPr>
                <w:color w:val="000000"/>
              </w:rPr>
              <w:t>KLN  hiển</w:t>
            </w:r>
            <w:proofErr w:type="gramEnd"/>
            <w:r w:rsidRPr="00BD1BF6">
              <w:rPr>
                <w:color w:val="000000"/>
              </w:rPr>
              <w:t xml:space="preserve"> thị theo mặc định: Báo cáo bệnh không lây nhiễm + năm hiển thị, trong đó năm hiển thị mặc định là năm hiện tại (nếu người dùng chọn năm sẽ hiển thị theo năm đã chọn). </w:t>
            </w:r>
          </w:p>
          <w:p w14:paraId="2879ECDA" w14:textId="77777777" w:rsidR="00683636" w:rsidRPr="00BD1BF6" w:rsidRDefault="00683636" w:rsidP="00BD1BF6">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sidRPr="00BD1BF6">
              <w:rPr>
                <w:color w:val="000000"/>
              </w:rPr>
              <w:t xml:space="preserve">Số lượng quân nhân được thống kê từ bảng </w:t>
            </w:r>
            <w:proofErr w:type="gramStart"/>
            <w:r w:rsidRPr="00BD1BF6">
              <w:rPr>
                <w:color w:val="000000"/>
              </w:rPr>
              <w:t>patients(</w:t>
            </w:r>
            <w:proofErr w:type="gramEnd"/>
            <w:r w:rsidRPr="00BD1BF6">
              <w:rPr>
                <w:color w:val="000000"/>
              </w:rPr>
              <w:t>is_delete = 0, is_active = 1), </w:t>
            </w:r>
          </w:p>
          <w:p w14:paraId="688023CF" w14:textId="68018591" w:rsidR="00683636" w:rsidRPr="00BD1BF6" w:rsidRDefault="00683636" w:rsidP="00BD1BF6">
            <w:pPr>
              <w:pStyle w:val="NormalWeb"/>
              <w:numPr>
                <w:ilvl w:val="0"/>
                <w:numId w:val="59"/>
              </w:numPr>
              <w:tabs>
                <w:tab w:val="clear" w:pos="720"/>
                <w:tab w:val="left" w:pos="1200"/>
              </w:tabs>
              <w:spacing w:before="0" w:beforeAutospacing="0" w:after="0" w:line="360" w:lineRule="auto"/>
              <w:ind w:firstLine="0"/>
              <w:jc w:val="both"/>
              <w:textAlignment w:val="baseline"/>
              <w:rPr>
                <w:color w:val="000000"/>
              </w:rPr>
            </w:pPr>
            <w:r w:rsidRPr="00BD1BF6">
              <w:rPr>
                <w:color w:val="000000"/>
              </w:rPr>
              <w:lastRenderedPageBreak/>
              <w:t xml:space="preserve">Lấy dữ liệu từ các bảng cats_diseases_groups, </w:t>
            </w:r>
            <w:r w:rsidR="0018688D" w:rsidRPr="00BD1BF6">
              <w:rPr>
                <w:color w:val="000000"/>
              </w:rPr>
              <w:t>medical_records_diagnoses_discharge</w:t>
            </w:r>
            <w:r w:rsidRPr="00BD1BF6">
              <w:rPr>
                <w:color w:val="000000"/>
              </w:rPr>
              <w:t>, cats_icd10, cats_diseases_groups_details.</w:t>
            </w:r>
          </w:p>
          <w:p w14:paraId="16EABA62" w14:textId="77777777" w:rsidR="00683636" w:rsidRPr="00BD1BF6" w:rsidRDefault="00683636" w:rsidP="00BD1BF6">
            <w:pPr>
              <w:pStyle w:val="NormalWeb"/>
              <w:numPr>
                <w:ilvl w:val="0"/>
                <w:numId w:val="59"/>
              </w:numPr>
              <w:tabs>
                <w:tab w:val="clear" w:pos="720"/>
                <w:tab w:val="left" w:pos="1200"/>
              </w:tabs>
              <w:spacing w:before="0" w:beforeAutospacing="0" w:after="120" w:line="360" w:lineRule="auto"/>
              <w:ind w:firstLine="0"/>
              <w:jc w:val="both"/>
              <w:textAlignment w:val="baseline"/>
              <w:rPr>
                <w:color w:val="000000"/>
              </w:rPr>
            </w:pPr>
            <w:r w:rsidRPr="00BD1BF6">
              <w:rPr>
                <w:color w:val="000000"/>
              </w:rPr>
              <w:t>Thống kê quân nhân theo đơn vị user quản lý và đơn vị con của nó.</w:t>
            </w:r>
          </w:p>
          <w:p w14:paraId="45FCF095" w14:textId="77777777" w:rsidR="00683636" w:rsidRPr="00BD1BF6" w:rsidRDefault="00683636" w:rsidP="00BD1BF6">
            <w:pPr>
              <w:pStyle w:val="NormalWeb"/>
              <w:spacing w:before="0" w:beforeAutospacing="0" w:after="120" w:line="360" w:lineRule="auto"/>
              <w:jc w:val="both"/>
            </w:pPr>
            <w:r w:rsidRPr="00BD1BF6">
              <w:rPr>
                <w:b/>
                <w:bCs/>
                <w:color w:val="000000"/>
              </w:rPr>
              <w:t>      STT</w:t>
            </w:r>
          </w:p>
          <w:p w14:paraId="13A659B3" w14:textId="77777777" w:rsidR="00683636" w:rsidRPr="00BD1BF6" w:rsidRDefault="00683636" w:rsidP="00BD1BF6">
            <w:pPr>
              <w:pStyle w:val="NormalWeb"/>
              <w:numPr>
                <w:ilvl w:val="0"/>
                <w:numId w:val="126"/>
              </w:numPr>
              <w:spacing w:before="0" w:beforeAutospacing="0" w:after="120" w:line="360" w:lineRule="auto"/>
              <w:jc w:val="both"/>
              <w:textAlignment w:val="baseline"/>
              <w:rPr>
                <w:color w:val="000000"/>
              </w:rPr>
            </w:pPr>
            <w:r w:rsidRPr="00BD1BF6">
              <w:rPr>
                <w:color w:val="000000"/>
              </w:rPr>
              <w:t>UI Control: Textview</w:t>
            </w:r>
          </w:p>
          <w:p w14:paraId="6FCBEC22" w14:textId="47BA4B54" w:rsidR="00683636" w:rsidRPr="00BD1BF6" w:rsidRDefault="00683636" w:rsidP="00BD1BF6">
            <w:pPr>
              <w:pStyle w:val="NormalWeb"/>
              <w:numPr>
                <w:ilvl w:val="0"/>
                <w:numId w:val="126"/>
              </w:numPr>
              <w:spacing w:before="0" w:beforeAutospacing="0" w:after="120" w:line="360" w:lineRule="auto"/>
              <w:jc w:val="both"/>
              <w:textAlignment w:val="baseline"/>
              <w:rPr>
                <w:b/>
                <w:bCs/>
                <w:color w:val="000000"/>
              </w:rPr>
            </w:pPr>
            <w:r w:rsidRPr="00BD1BF6">
              <w:rPr>
                <w:color w:val="000000"/>
              </w:rPr>
              <w:t>Comments: STT tăng dần từ trên xuống theo danh sách</w:t>
            </w:r>
          </w:p>
          <w:p w14:paraId="6C16FCC9" w14:textId="619DF62F" w:rsidR="002747F7" w:rsidRPr="00BD1BF6" w:rsidRDefault="002747F7" w:rsidP="00BD1BF6">
            <w:pPr>
              <w:pStyle w:val="NormalWeb"/>
              <w:spacing w:before="0" w:beforeAutospacing="0" w:after="120" w:line="360" w:lineRule="auto"/>
              <w:ind w:left="360"/>
              <w:jc w:val="both"/>
              <w:rPr>
                <w:b/>
              </w:rPr>
            </w:pPr>
            <w:r w:rsidRPr="00BD1BF6">
              <w:rPr>
                <w:b/>
              </w:rPr>
              <w:t>Họ và tên</w:t>
            </w:r>
          </w:p>
          <w:p w14:paraId="48ECA467" w14:textId="77777777" w:rsidR="002747F7" w:rsidRPr="00BD1BF6" w:rsidRDefault="002747F7" w:rsidP="00BD1BF6">
            <w:pPr>
              <w:pStyle w:val="NormalWeb"/>
              <w:numPr>
                <w:ilvl w:val="0"/>
                <w:numId w:val="127"/>
              </w:numPr>
              <w:spacing w:before="0" w:beforeAutospacing="0" w:after="120" w:line="360" w:lineRule="auto"/>
              <w:jc w:val="both"/>
              <w:textAlignment w:val="baseline"/>
              <w:rPr>
                <w:color w:val="000000"/>
              </w:rPr>
            </w:pPr>
            <w:r w:rsidRPr="00BD1BF6">
              <w:rPr>
                <w:color w:val="000000"/>
              </w:rPr>
              <w:t>UI Control: Textview</w:t>
            </w:r>
          </w:p>
          <w:p w14:paraId="396BE726" w14:textId="77777777" w:rsidR="002747F7" w:rsidRPr="00BD1BF6" w:rsidRDefault="002747F7" w:rsidP="00BD1BF6">
            <w:pPr>
              <w:pStyle w:val="NormalWeb"/>
              <w:numPr>
                <w:ilvl w:val="0"/>
                <w:numId w:val="127"/>
              </w:numPr>
              <w:spacing w:before="0" w:beforeAutospacing="0" w:after="120" w:line="360" w:lineRule="auto"/>
              <w:jc w:val="both"/>
              <w:textAlignment w:val="baseline"/>
              <w:rPr>
                <w:color w:val="000000"/>
              </w:rPr>
            </w:pPr>
            <w:r w:rsidRPr="00BD1BF6">
              <w:rPr>
                <w:color w:val="000000"/>
              </w:rPr>
              <w:t>Table Name: cats_organization</w:t>
            </w:r>
          </w:p>
          <w:p w14:paraId="7B8F6D93" w14:textId="6BEFA14D" w:rsidR="002747F7" w:rsidRPr="00BD1BF6" w:rsidRDefault="002747F7" w:rsidP="00BD1BF6">
            <w:pPr>
              <w:pStyle w:val="NormalWeb"/>
              <w:numPr>
                <w:ilvl w:val="0"/>
                <w:numId w:val="127"/>
              </w:numPr>
              <w:spacing w:before="0" w:beforeAutospacing="0" w:after="120" w:line="360" w:lineRule="auto"/>
              <w:jc w:val="both"/>
              <w:textAlignment w:val="baseline"/>
              <w:rPr>
                <w:color w:val="000000"/>
              </w:rPr>
            </w:pPr>
            <w:r w:rsidRPr="00BD1BF6">
              <w:rPr>
                <w:color w:val="000000"/>
              </w:rPr>
              <w:t>Column Name: fullname</w:t>
            </w:r>
          </w:p>
          <w:p w14:paraId="486B9943" w14:textId="7E66CF57" w:rsidR="002747F7" w:rsidRPr="00BD1BF6" w:rsidRDefault="002747F7" w:rsidP="00BD1BF6">
            <w:pPr>
              <w:pStyle w:val="NormalWeb"/>
              <w:numPr>
                <w:ilvl w:val="0"/>
                <w:numId w:val="127"/>
              </w:numPr>
              <w:spacing w:before="0" w:beforeAutospacing="0" w:after="120" w:line="360" w:lineRule="auto"/>
              <w:jc w:val="both"/>
              <w:textAlignment w:val="baseline"/>
              <w:rPr>
                <w:color w:val="000000"/>
              </w:rPr>
            </w:pPr>
            <w:r w:rsidRPr="00BD1BF6">
              <w:rPr>
                <w:color w:val="000000"/>
              </w:rPr>
              <w:t xml:space="preserve">Nullable: </w:t>
            </w:r>
          </w:p>
          <w:p w14:paraId="48652A5D" w14:textId="630C066D" w:rsidR="002747F7" w:rsidRPr="00BD1BF6" w:rsidRDefault="002747F7" w:rsidP="00BD1BF6">
            <w:pPr>
              <w:pStyle w:val="NormalWeb"/>
              <w:numPr>
                <w:ilvl w:val="0"/>
                <w:numId w:val="127"/>
              </w:numPr>
              <w:spacing w:before="0" w:beforeAutospacing="0" w:after="120" w:line="360" w:lineRule="auto"/>
              <w:jc w:val="both"/>
              <w:textAlignment w:val="baseline"/>
              <w:rPr>
                <w:b/>
                <w:bCs/>
                <w:color w:val="000000"/>
              </w:rPr>
            </w:pPr>
            <w:r w:rsidRPr="00BD1BF6">
              <w:rPr>
                <w:color w:val="000000"/>
              </w:rPr>
              <w:t xml:space="preserve">Comments: </w:t>
            </w:r>
          </w:p>
          <w:p w14:paraId="7D2ED8D2" w14:textId="2139FB29" w:rsidR="00683636" w:rsidRPr="00BD1BF6" w:rsidRDefault="00683636" w:rsidP="00BD1BF6">
            <w:pPr>
              <w:pStyle w:val="NormalWeb"/>
              <w:spacing w:before="0" w:beforeAutospacing="0" w:after="120" w:line="360" w:lineRule="auto"/>
              <w:ind w:left="360"/>
              <w:jc w:val="both"/>
            </w:pPr>
            <w:r w:rsidRPr="00BD1BF6">
              <w:rPr>
                <w:b/>
                <w:bCs/>
                <w:color w:val="000000"/>
              </w:rPr>
              <w:t>Đơn vị</w:t>
            </w:r>
          </w:p>
          <w:p w14:paraId="0940F5E4" w14:textId="77777777" w:rsidR="00683636" w:rsidRPr="00BD1BF6" w:rsidRDefault="00683636" w:rsidP="00BD1BF6">
            <w:pPr>
              <w:pStyle w:val="NormalWeb"/>
              <w:numPr>
                <w:ilvl w:val="0"/>
                <w:numId w:val="127"/>
              </w:numPr>
              <w:spacing w:before="0" w:beforeAutospacing="0" w:after="120" w:line="360" w:lineRule="auto"/>
              <w:jc w:val="both"/>
              <w:textAlignment w:val="baseline"/>
              <w:rPr>
                <w:color w:val="000000"/>
              </w:rPr>
            </w:pPr>
            <w:r w:rsidRPr="00BD1BF6">
              <w:rPr>
                <w:color w:val="000000"/>
              </w:rPr>
              <w:t>UI Control: Textview</w:t>
            </w:r>
          </w:p>
          <w:p w14:paraId="1C25DA36" w14:textId="77777777" w:rsidR="00683636" w:rsidRPr="00BD1BF6" w:rsidRDefault="00683636" w:rsidP="00BD1BF6">
            <w:pPr>
              <w:pStyle w:val="NormalWeb"/>
              <w:numPr>
                <w:ilvl w:val="0"/>
                <w:numId w:val="127"/>
              </w:numPr>
              <w:spacing w:before="0" w:beforeAutospacing="0" w:after="120" w:line="360" w:lineRule="auto"/>
              <w:jc w:val="both"/>
              <w:textAlignment w:val="baseline"/>
              <w:rPr>
                <w:color w:val="000000"/>
              </w:rPr>
            </w:pPr>
            <w:r w:rsidRPr="00BD1BF6">
              <w:rPr>
                <w:color w:val="000000"/>
              </w:rPr>
              <w:t>Table Name: cats_organization</w:t>
            </w:r>
          </w:p>
          <w:p w14:paraId="73310DCD" w14:textId="77777777" w:rsidR="00683636" w:rsidRPr="00BD1BF6" w:rsidRDefault="00683636" w:rsidP="00BD1BF6">
            <w:pPr>
              <w:pStyle w:val="NormalWeb"/>
              <w:numPr>
                <w:ilvl w:val="0"/>
                <w:numId w:val="127"/>
              </w:numPr>
              <w:spacing w:before="0" w:beforeAutospacing="0" w:after="120" w:line="360" w:lineRule="auto"/>
              <w:jc w:val="both"/>
              <w:textAlignment w:val="baseline"/>
              <w:rPr>
                <w:color w:val="000000"/>
              </w:rPr>
            </w:pPr>
            <w:r w:rsidRPr="00BD1BF6">
              <w:rPr>
                <w:color w:val="000000"/>
              </w:rPr>
              <w:t>Column Name: name_vi</w:t>
            </w:r>
          </w:p>
          <w:p w14:paraId="3BEB568D" w14:textId="77777777" w:rsidR="00683636" w:rsidRPr="00BD1BF6" w:rsidRDefault="00683636" w:rsidP="00BD1BF6">
            <w:pPr>
              <w:pStyle w:val="NormalWeb"/>
              <w:numPr>
                <w:ilvl w:val="0"/>
                <w:numId w:val="127"/>
              </w:numPr>
              <w:spacing w:before="0" w:beforeAutospacing="0" w:after="120" w:line="360" w:lineRule="auto"/>
              <w:jc w:val="both"/>
              <w:textAlignment w:val="baseline"/>
              <w:rPr>
                <w:color w:val="000000"/>
              </w:rPr>
            </w:pPr>
            <w:r w:rsidRPr="00BD1BF6">
              <w:rPr>
                <w:color w:val="000000"/>
              </w:rPr>
              <w:t>Nullable: yes</w:t>
            </w:r>
          </w:p>
          <w:p w14:paraId="4E643A69" w14:textId="77777777" w:rsidR="00683636" w:rsidRPr="00BD1BF6" w:rsidRDefault="00683636" w:rsidP="00BD1BF6">
            <w:pPr>
              <w:pStyle w:val="NormalWeb"/>
              <w:numPr>
                <w:ilvl w:val="0"/>
                <w:numId w:val="127"/>
              </w:numPr>
              <w:spacing w:before="0" w:beforeAutospacing="0" w:after="120" w:line="360" w:lineRule="auto"/>
              <w:jc w:val="both"/>
              <w:textAlignment w:val="baseline"/>
              <w:rPr>
                <w:b/>
                <w:bCs/>
                <w:color w:val="000000"/>
              </w:rPr>
            </w:pPr>
            <w:r w:rsidRPr="00BD1BF6">
              <w:rPr>
                <w:color w:val="000000"/>
              </w:rPr>
              <w:t>Comments: Lấy danh sách đơn vị hiển thị là đơn vị user đang quản lý và đơn vị con của nó</w:t>
            </w:r>
          </w:p>
          <w:p w14:paraId="7621AA27" w14:textId="77777777" w:rsidR="00683636" w:rsidRPr="00BD1BF6" w:rsidRDefault="00683636" w:rsidP="00BD1BF6">
            <w:pPr>
              <w:pStyle w:val="NormalWeb"/>
              <w:spacing w:before="0" w:beforeAutospacing="0" w:after="120" w:line="360" w:lineRule="auto"/>
              <w:ind w:left="360"/>
              <w:jc w:val="both"/>
            </w:pPr>
            <w:r w:rsidRPr="00BD1BF6">
              <w:rPr>
                <w:b/>
                <w:bCs/>
                <w:color w:val="000000"/>
              </w:rPr>
              <w:t>Tổng cộng</w:t>
            </w:r>
          </w:p>
          <w:p w14:paraId="04899C79" w14:textId="77777777" w:rsidR="00683636" w:rsidRPr="00BD1BF6" w:rsidRDefault="00683636" w:rsidP="00BD1BF6">
            <w:pPr>
              <w:pStyle w:val="NormalWeb"/>
              <w:numPr>
                <w:ilvl w:val="0"/>
                <w:numId w:val="128"/>
              </w:numPr>
              <w:spacing w:before="0" w:beforeAutospacing="0" w:after="120" w:line="360" w:lineRule="auto"/>
              <w:jc w:val="both"/>
              <w:textAlignment w:val="baseline"/>
              <w:rPr>
                <w:color w:val="000000"/>
              </w:rPr>
            </w:pPr>
            <w:r w:rsidRPr="00BD1BF6">
              <w:rPr>
                <w:color w:val="000000"/>
              </w:rPr>
              <w:t>UI Control: Textview</w:t>
            </w:r>
          </w:p>
          <w:p w14:paraId="2E447CA4" w14:textId="77777777" w:rsidR="00683636" w:rsidRPr="00BD1BF6" w:rsidRDefault="00683636" w:rsidP="00BD1BF6">
            <w:pPr>
              <w:pStyle w:val="NormalWeb"/>
              <w:numPr>
                <w:ilvl w:val="0"/>
                <w:numId w:val="128"/>
              </w:numPr>
              <w:spacing w:before="0" w:beforeAutospacing="0" w:after="120" w:line="360" w:lineRule="auto"/>
              <w:jc w:val="both"/>
              <w:textAlignment w:val="baseline"/>
              <w:rPr>
                <w:color w:val="000000"/>
              </w:rPr>
            </w:pPr>
            <w:r w:rsidRPr="00BD1BF6">
              <w:rPr>
                <w:color w:val="000000"/>
              </w:rPr>
              <w:t>Nullable: no</w:t>
            </w:r>
          </w:p>
          <w:p w14:paraId="146E5947" w14:textId="77777777" w:rsidR="00683636" w:rsidRPr="00BD1BF6" w:rsidRDefault="00683636" w:rsidP="00BD1BF6">
            <w:pPr>
              <w:pStyle w:val="NormalWeb"/>
              <w:numPr>
                <w:ilvl w:val="0"/>
                <w:numId w:val="128"/>
              </w:numPr>
              <w:spacing w:before="0" w:beforeAutospacing="0" w:after="120" w:line="360" w:lineRule="auto"/>
              <w:jc w:val="both"/>
              <w:textAlignment w:val="baseline"/>
              <w:rPr>
                <w:b/>
                <w:bCs/>
                <w:color w:val="000000"/>
              </w:rPr>
            </w:pPr>
            <w:r w:rsidRPr="00BD1BF6">
              <w:rPr>
                <w:color w:val="000000"/>
              </w:rPr>
              <w:t>Comments: &lt;&lt;chạy câu lệnh&gt;&gt; Tổng số ca mắc bằng tổng số bản ghi xuất hiện trong bảng patients với các điều kiện sau:  </w:t>
            </w:r>
          </w:p>
          <w:p w14:paraId="6863A706" w14:textId="1DD6B5EF" w:rsidR="00683636" w:rsidRPr="00BD1BF6" w:rsidRDefault="00683636" w:rsidP="00BD1BF6">
            <w:pPr>
              <w:pStyle w:val="NormalWeb"/>
              <w:numPr>
                <w:ilvl w:val="0"/>
                <w:numId w:val="129"/>
              </w:numPr>
              <w:tabs>
                <w:tab w:val="clear" w:pos="720"/>
              </w:tabs>
              <w:spacing w:before="0" w:beforeAutospacing="0" w:after="0" w:line="360" w:lineRule="auto"/>
              <w:ind w:left="1050"/>
              <w:jc w:val="both"/>
              <w:textAlignment w:val="baseline"/>
              <w:rPr>
                <w:color w:val="000000"/>
              </w:rPr>
            </w:pPr>
            <w:proofErr w:type="gramStart"/>
            <w:r w:rsidRPr="00BD1BF6">
              <w:rPr>
                <w:color w:val="000000"/>
              </w:rPr>
              <w:lastRenderedPageBreak/>
              <w:t>patients.patients</w:t>
            </w:r>
            <w:proofErr w:type="gramEnd"/>
            <w:r w:rsidRPr="00BD1BF6">
              <w:rPr>
                <w:color w:val="000000"/>
              </w:rPr>
              <w:t xml:space="preserve">_id = </w:t>
            </w:r>
            <w:r w:rsidR="0018688D" w:rsidRPr="00BD1BF6">
              <w:rPr>
                <w:color w:val="000000"/>
              </w:rPr>
              <w:t>medical_records_diagnoses_discharge</w:t>
            </w:r>
            <w:r w:rsidRPr="00BD1BF6">
              <w:rPr>
                <w:color w:val="000000"/>
              </w:rPr>
              <w:t>.patient_id </w:t>
            </w:r>
          </w:p>
          <w:p w14:paraId="520B6DCA" w14:textId="301FF79F" w:rsidR="00683636" w:rsidRPr="00BD1BF6" w:rsidRDefault="0018688D" w:rsidP="00BD1BF6">
            <w:pPr>
              <w:pStyle w:val="NormalWeb"/>
              <w:numPr>
                <w:ilvl w:val="0"/>
                <w:numId w:val="129"/>
              </w:numPr>
              <w:tabs>
                <w:tab w:val="clear" w:pos="720"/>
              </w:tabs>
              <w:spacing w:before="0" w:beforeAutospacing="0" w:after="0" w:line="360" w:lineRule="auto"/>
              <w:ind w:left="1050"/>
              <w:jc w:val="both"/>
              <w:textAlignment w:val="baseline"/>
              <w:rPr>
                <w:color w:val="000000"/>
              </w:rPr>
            </w:pPr>
            <w:r w:rsidRPr="00BD1BF6">
              <w:rPr>
                <w:color w:val="000000"/>
              </w:rPr>
              <w:t>medical_records_diagnoses_</w:t>
            </w:r>
            <w:proofErr w:type="gramStart"/>
            <w:r w:rsidRPr="00BD1BF6">
              <w:rPr>
                <w:color w:val="000000"/>
              </w:rPr>
              <w:t>discharge</w:t>
            </w:r>
            <w:r w:rsidR="00683636" w:rsidRPr="00BD1BF6">
              <w:rPr>
                <w:color w:val="000000"/>
              </w:rPr>
              <w:t>.diseases</w:t>
            </w:r>
            <w:proofErr w:type="gramEnd"/>
            <w:r w:rsidR="00683636" w:rsidRPr="00BD1BF6">
              <w:rPr>
                <w:color w:val="000000"/>
              </w:rPr>
              <w:t>_code= cats_diseases_groups_details.diseases_code</w:t>
            </w:r>
          </w:p>
          <w:p w14:paraId="1B7FCBB5" w14:textId="77777777" w:rsidR="00683636" w:rsidRPr="00BD1BF6" w:rsidRDefault="00683636" w:rsidP="00BD1BF6">
            <w:pPr>
              <w:pStyle w:val="NormalWeb"/>
              <w:numPr>
                <w:ilvl w:val="0"/>
                <w:numId w:val="129"/>
              </w:numPr>
              <w:tabs>
                <w:tab w:val="clear" w:pos="720"/>
              </w:tabs>
              <w:spacing w:before="0" w:beforeAutospacing="0" w:after="0" w:line="360" w:lineRule="auto"/>
              <w:ind w:left="1050"/>
              <w:jc w:val="both"/>
              <w:textAlignment w:val="baseline"/>
              <w:rPr>
                <w:color w:val="000000"/>
              </w:rPr>
            </w:pPr>
            <w:r w:rsidRPr="00BD1BF6">
              <w:rPr>
                <w:color w:val="000000"/>
              </w:rPr>
              <w:t>cats_diseases_groups_</w:t>
            </w:r>
            <w:proofErr w:type="gramStart"/>
            <w:r w:rsidRPr="00BD1BF6">
              <w:rPr>
                <w:color w:val="000000"/>
              </w:rPr>
              <w:t>details.diseases</w:t>
            </w:r>
            <w:proofErr w:type="gramEnd"/>
            <w:r w:rsidRPr="00BD1BF6">
              <w:rPr>
                <w:color w:val="000000"/>
              </w:rPr>
              <w:t>_group_id = cats_diseases_groups.diseases_group_id</w:t>
            </w:r>
          </w:p>
          <w:p w14:paraId="10B692C2" w14:textId="77777777" w:rsidR="00683636" w:rsidRPr="00BD1BF6" w:rsidRDefault="00683636" w:rsidP="00BD1BF6">
            <w:pPr>
              <w:pStyle w:val="NormalWeb"/>
              <w:numPr>
                <w:ilvl w:val="0"/>
                <w:numId w:val="129"/>
              </w:numPr>
              <w:tabs>
                <w:tab w:val="clear" w:pos="720"/>
              </w:tabs>
              <w:spacing w:before="0" w:beforeAutospacing="0" w:after="120" w:line="360" w:lineRule="auto"/>
              <w:ind w:left="1050"/>
              <w:jc w:val="both"/>
              <w:textAlignment w:val="baseline"/>
              <w:rPr>
                <w:color w:val="000000"/>
              </w:rPr>
            </w:pPr>
            <w:r w:rsidRPr="00BD1BF6">
              <w:rPr>
                <w:color w:val="000000"/>
              </w:rPr>
              <w:t>cats_diseases_groups.is_report_disease = 1  </w:t>
            </w:r>
          </w:p>
          <w:p w14:paraId="4728D233" w14:textId="77777777" w:rsidR="00683636" w:rsidRPr="00BD1BF6" w:rsidRDefault="00683636" w:rsidP="00BD1BF6">
            <w:pPr>
              <w:pStyle w:val="NormalWeb"/>
              <w:spacing w:before="0" w:beforeAutospacing="0" w:after="120" w:line="360" w:lineRule="auto"/>
              <w:ind w:left="360"/>
              <w:jc w:val="both"/>
            </w:pPr>
            <w:r w:rsidRPr="00BD1BF6">
              <w:rPr>
                <w:b/>
                <w:bCs/>
                <w:color w:val="000000"/>
              </w:rPr>
              <w:t>Tăng huyết áp</w:t>
            </w:r>
          </w:p>
          <w:p w14:paraId="0414D170" w14:textId="77777777" w:rsidR="00683636" w:rsidRPr="00BD1BF6" w:rsidRDefault="00683636" w:rsidP="00BD1BF6">
            <w:pPr>
              <w:pStyle w:val="NormalWeb"/>
              <w:numPr>
                <w:ilvl w:val="0"/>
                <w:numId w:val="130"/>
              </w:numPr>
              <w:spacing w:before="0" w:beforeAutospacing="0" w:after="120" w:line="360" w:lineRule="auto"/>
              <w:jc w:val="both"/>
              <w:textAlignment w:val="baseline"/>
              <w:rPr>
                <w:color w:val="000000"/>
              </w:rPr>
            </w:pPr>
            <w:r w:rsidRPr="00BD1BF6">
              <w:rPr>
                <w:color w:val="000000"/>
              </w:rPr>
              <w:t>UI Control: Textview</w:t>
            </w:r>
          </w:p>
          <w:p w14:paraId="2DB3602C" w14:textId="6B936640" w:rsidR="00683636" w:rsidRPr="00BD1BF6" w:rsidRDefault="00683636" w:rsidP="00BD1BF6">
            <w:pPr>
              <w:pStyle w:val="NormalWeb"/>
              <w:numPr>
                <w:ilvl w:val="0"/>
                <w:numId w:val="130"/>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557D5173" w14:textId="1A199246" w:rsidR="00683636" w:rsidRPr="00BD1BF6" w:rsidRDefault="00683636" w:rsidP="00BD1BF6">
            <w:pPr>
              <w:pStyle w:val="NormalWeb"/>
              <w:numPr>
                <w:ilvl w:val="0"/>
                <w:numId w:val="130"/>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medical_records_diagnoses_discharge</w:t>
            </w:r>
            <w:r w:rsidRPr="00BD1BF6">
              <w:rPr>
                <w:color w:val="000000"/>
              </w:rPr>
              <w:t xml:space="preserve"> với điều </w:t>
            </w:r>
            <w:proofErr w:type="gramStart"/>
            <w:r w:rsidRPr="00BD1BF6">
              <w:rPr>
                <w:color w:val="000000"/>
              </w:rPr>
              <w:t>kiện  cats</w:t>
            </w:r>
            <w:proofErr w:type="gramEnd"/>
            <w:r w:rsidRPr="00BD1BF6">
              <w:rPr>
                <w:color w:val="000000"/>
              </w:rPr>
              <w:t>_diseases_groups.code = tang_huyet_ap.</w:t>
            </w:r>
          </w:p>
          <w:p w14:paraId="43AA7DF9" w14:textId="77777777" w:rsidR="00683636" w:rsidRPr="00BD1BF6" w:rsidRDefault="00683636" w:rsidP="00BD1BF6">
            <w:pPr>
              <w:pStyle w:val="NormalWeb"/>
              <w:spacing w:before="0" w:beforeAutospacing="0" w:after="120" w:line="360" w:lineRule="auto"/>
              <w:ind w:left="360"/>
              <w:jc w:val="both"/>
            </w:pPr>
            <w:r w:rsidRPr="00BD1BF6">
              <w:rPr>
                <w:b/>
                <w:bCs/>
                <w:color w:val="000000"/>
              </w:rPr>
              <w:t>Đái tháo đường</w:t>
            </w:r>
          </w:p>
          <w:p w14:paraId="7EAF8116" w14:textId="556B6680" w:rsidR="00683636" w:rsidRPr="00BD1BF6" w:rsidRDefault="00683636" w:rsidP="00BD1BF6">
            <w:pPr>
              <w:pStyle w:val="NormalWeb"/>
              <w:numPr>
                <w:ilvl w:val="0"/>
                <w:numId w:val="131"/>
              </w:numPr>
              <w:spacing w:before="0" w:beforeAutospacing="0" w:after="120" w:line="360" w:lineRule="auto"/>
              <w:jc w:val="both"/>
              <w:textAlignment w:val="baseline"/>
              <w:rPr>
                <w:color w:val="000000"/>
              </w:rPr>
            </w:pPr>
            <w:r w:rsidRPr="00BD1BF6">
              <w:rPr>
                <w:color w:val="000000"/>
              </w:rPr>
              <w:t>UI Control: Textview</w:t>
            </w:r>
            <w:r w:rsidR="0018688D" w:rsidRPr="00BD1BF6">
              <w:rPr>
                <w:color w:val="000000"/>
              </w:rPr>
              <w:t xml:space="preserve"> </w:t>
            </w:r>
          </w:p>
          <w:p w14:paraId="2DF81BB5" w14:textId="7D93D0ED" w:rsidR="00683636" w:rsidRPr="00BD1BF6" w:rsidRDefault="00683636" w:rsidP="00BD1BF6">
            <w:pPr>
              <w:pStyle w:val="NormalWeb"/>
              <w:numPr>
                <w:ilvl w:val="0"/>
                <w:numId w:val="131"/>
              </w:numPr>
              <w:spacing w:before="0" w:beforeAutospacing="0" w:after="120" w:line="360" w:lineRule="auto"/>
              <w:jc w:val="both"/>
              <w:textAlignment w:val="baseline"/>
              <w:rPr>
                <w:color w:val="000000"/>
              </w:rPr>
            </w:pPr>
            <w:r w:rsidRPr="00BD1BF6">
              <w:rPr>
                <w:color w:val="000000"/>
              </w:rPr>
              <w:t>Table Name:</w:t>
            </w:r>
            <w:r w:rsidR="0018688D" w:rsidRPr="00BD1BF6">
              <w:rPr>
                <w:color w:val="000000"/>
              </w:rPr>
              <w:t xml:space="preserve"> medical_records_diagnoses_discharge</w:t>
            </w:r>
          </w:p>
          <w:p w14:paraId="224BCC31" w14:textId="2386AB24" w:rsidR="00683636" w:rsidRPr="00BD1BF6" w:rsidRDefault="00683636" w:rsidP="00BD1BF6">
            <w:pPr>
              <w:pStyle w:val="NormalWeb"/>
              <w:numPr>
                <w:ilvl w:val="0"/>
                <w:numId w:val="131"/>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dai_thao_duong. </w:t>
            </w:r>
          </w:p>
          <w:p w14:paraId="50E53AAF" w14:textId="77777777" w:rsidR="00683636" w:rsidRPr="00BD1BF6" w:rsidRDefault="00683636" w:rsidP="00BD1BF6">
            <w:pPr>
              <w:pStyle w:val="NormalWeb"/>
              <w:spacing w:before="0" w:beforeAutospacing="0" w:after="120" w:line="360" w:lineRule="auto"/>
              <w:jc w:val="both"/>
            </w:pPr>
            <w:r w:rsidRPr="00BD1BF6">
              <w:rPr>
                <w:b/>
                <w:bCs/>
                <w:color w:val="000000"/>
              </w:rPr>
              <w:t>     Tâm thần phân liệt</w:t>
            </w:r>
          </w:p>
          <w:p w14:paraId="05091EF9" w14:textId="77777777" w:rsidR="00683636" w:rsidRPr="00BD1BF6" w:rsidRDefault="00683636" w:rsidP="00BD1BF6">
            <w:pPr>
              <w:pStyle w:val="NormalWeb"/>
              <w:numPr>
                <w:ilvl w:val="0"/>
                <w:numId w:val="132"/>
              </w:numPr>
              <w:spacing w:before="0" w:beforeAutospacing="0" w:after="120" w:line="360" w:lineRule="auto"/>
              <w:jc w:val="both"/>
              <w:textAlignment w:val="baseline"/>
              <w:rPr>
                <w:color w:val="000000"/>
              </w:rPr>
            </w:pPr>
            <w:r w:rsidRPr="00BD1BF6">
              <w:rPr>
                <w:color w:val="000000"/>
              </w:rPr>
              <w:t>UI Control: Textview</w:t>
            </w:r>
          </w:p>
          <w:p w14:paraId="49F5F04D" w14:textId="0A33E6BD" w:rsidR="00683636" w:rsidRPr="00BD1BF6" w:rsidRDefault="00683636" w:rsidP="00BD1BF6">
            <w:pPr>
              <w:pStyle w:val="NormalWeb"/>
              <w:numPr>
                <w:ilvl w:val="0"/>
                <w:numId w:val="132"/>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7B109C80" w14:textId="4D4B78B3" w:rsidR="00683636" w:rsidRPr="00BD1BF6" w:rsidRDefault="00683636" w:rsidP="00BD1BF6">
            <w:pPr>
              <w:pStyle w:val="NormalWeb"/>
              <w:numPr>
                <w:ilvl w:val="0"/>
                <w:numId w:val="132"/>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tam_than_phan_liet. </w:t>
            </w:r>
          </w:p>
          <w:p w14:paraId="4750D53C" w14:textId="77777777" w:rsidR="00683636" w:rsidRPr="00BD1BF6" w:rsidRDefault="00683636" w:rsidP="00BD1BF6">
            <w:pPr>
              <w:pStyle w:val="NormalWeb"/>
              <w:spacing w:before="0" w:beforeAutospacing="0" w:after="120" w:line="360" w:lineRule="auto"/>
              <w:ind w:left="360"/>
              <w:jc w:val="both"/>
            </w:pPr>
            <w:r w:rsidRPr="00BD1BF6">
              <w:rPr>
                <w:b/>
                <w:bCs/>
                <w:color w:val="000000"/>
              </w:rPr>
              <w:t>Động kinh</w:t>
            </w:r>
          </w:p>
          <w:p w14:paraId="031126A8" w14:textId="77777777" w:rsidR="00683636" w:rsidRPr="00BD1BF6" w:rsidRDefault="00683636" w:rsidP="00BD1BF6">
            <w:pPr>
              <w:pStyle w:val="NormalWeb"/>
              <w:numPr>
                <w:ilvl w:val="0"/>
                <w:numId w:val="133"/>
              </w:numPr>
              <w:spacing w:before="0" w:beforeAutospacing="0" w:after="120" w:line="360" w:lineRule="auto"/>
              <w:jc w:val="both"/>
              <w:textAlignment w:val="baseline"/>
              <w:rPr>
                <w:color w:val="000000"/>
              </w:rPr>
            </w:pPr>
            <w:r w:rsidRPr="00BD1BF6">
              <w:rPr>
                <w:color w:val="000000"/>
              </w:rPr>
              <w:lastRenderedPageBreak/>
              <w:t>UI Control: Textview</w:t>
            </w:r>
          </w:p>
          <w:p w14:paraId="4404B5ED" w14:textId="4C7D045F" w:rsidR="00683636" w:rsidRPr="00BD1BF6" w:rsidRDefault="00683636" w:rsidP="00BD1BF6">
            <w:pPr>
              <w:pStyle w:val="NormalWeb"/>
              <w:numPr>
                <w:ilvl w:val="0"/>
                <w:numId w:val="133"/>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03C4161A" w14:textId="58EA8D10" w:rsidR="00683636" w:rsidRPr="00BD1BF6" w:rsidRDefault="00683636" w:rsidP="00BD1BF6">
            <w:pPr>
              <w:pStyle w:val="NormalWeb"/>
              <w:numPr>
                <w:ilvl w:val="0"/>
                <w:numId w:val="133"/>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dong_kinh </w:t>
            </w:r>
            <w:r w:rsidRPr="00BD1BF6">
              <w:rPr>
                <w:b/>
                <w:bCs/>
                <w:color w:val="000000"/>
              </w:rPr>
              <w:t>     </w:t>
            </w:r>
          </w:p>
          <w:p w14:paraId="14909520" w14:textId="77777777" w:rsidR="00683636" w:rsidRPr="00BD1BF6" w:rsidRDefault="00683636" w:rsidP="00BD1BF6">
            <w:pPr>
              <w:pStyle w:val="NormalWeb"/>
              <w:spacing w:before="0" w:beforeAutospacing="0" w:after="120" w:line="360" w:lineRule="auto"/>
              <w:jc w:val="both"/>
            </w:pPr>
            <w:r w:rsidRPr="00BD1BF6">
              <w:rPr>
                <w:b/>
                <w:bCs/>
                <w:color w:val="000000"/>
              </w:rPr>
              <w:t>     COPO </w:t>
            </w:r>
          </w:p>
          <w:p w14:paraId="09B5B084" w14:textId="77777777" w:rsidR="00683636" w:rsidRPr="00BD1BF6" w:rsidRDefault="00683636" w:rsidP="00BD1BF6">
            <w:pPr>
              <w:pStyle w:val="NormalWeb"/>
              <w:numPr>
                <w:ilvl w:val="0"/>
                <w:numId w:val="134"/>
              </w:numPr>
              <w:spacing w:before="0" w:beforeAutospacing="0" w:after="120" w:line="360" w:lineRule="auto"/>
              <w:jc w:val="both"/>
              <w:textAlignment w:val="baseline"/>
              <w:rPr>
                <w:color w:val="000000"/>
              </w:rPr>
            </w:pPr>
            <w:r w:rsidRPr="00BD1BF6">
              <w:rPr>
                <w:color w:val="000000"/>
              </w:rPr>
              <w:t>UI Control: Textview</w:t>
            </w:r>
          </w:p>
          <w:p w14:paraId="1A415ACC" w14:textId="1A5308C2" w:rsidR="00683636" w:rsidRPr="00BD1BF6" w:rsidRDefault="00683636" w:rsidP="00BD1BF6">
            <w:pPr>
              <w:pStyle w:val="NormalWeb"/>
              <w:numPr>
                <w:ilvl w:val="0"/>
                <w:numId w:val="134"/>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58450958" w14:textId="54AA087C" w:rsidR="00683636" w:rsidRPr="00BD1BF6" w:rsidRDefault="00683636" w:rsidP="00BD1BF6">
            <w:pPr>
              <w:pStyle w:val="NormalWeb"/>
              <w:numPr>
                <w:ilvl w:val="0"/>
                <w:numId w:val="134"/>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hen_copd </w:t>
            </w:r>
          </w:p>
          <w:p w14:paraId="6B844883" w14:textId="77777777" w:rsidR="00683636" w:rsidRPr="00BD1BF6" w:rsidRDefault="00683636" w:rsidP="00BD1BF6">
            <w:pPr>
              <w:pStyle w:val="NormalWeb"/>
              <w:spacing w:before="0" w:beforeAutospacing="0" w:after="120" w:line="360" w:lineRule="auto"/>
              <w:jc w:val="both"/>
            </w:pPr>
            <w:r w:rsidRPr="00BD1BF6">
              <w:rPr>
                <w:b/>
                <w:bCs/>
                <w:color w:val="000000"/>
              </w:rPr>
              <w:t>      Hen</w:t>
            </w:r>
          </w:p>
          <w:p w14:paraId="4CDEB7BC" w14:textId="77777777" w:rsidR="00683636" w:rsidRPr="00BD1BF6" w:rsidRDefault="00683636" w:rsidP="00BD1BF6">
            <w:pPr>
              <w:pStyle w:val="NormalWeb"/>
              <w:numPr>
                <w:ilvl w:val="0"/>
                <w:numId w:val="135"/>
              </w:numPr>
              <w:spacing w:before="0" w:beforeAutospacing="0" w:after="120" w:line="360" w:lineRule="auto"/>
              <w:jc w:val="both"/>
              <w:textAlignment w:val="baseline"/>
              <w:rPr>
                <w:color w:val="000000"/>
              </w:rPr>
            </w:pPr>
            <w:r w:rsidRPr="00BD1BF6">
              <w:rPr>
                <w:color w:val="000000"/>
              </w:rPr>
              <w:t>UI Control: Textview</w:t>
            </w:r>
          </w:p>
          <w:p w14:paraId="173B81BD" w14:textId="1FC8D7E1" w:rsidR="00683636" w:rsidRPr="00BD1BF6" w:rsidRDefault="00683636" w:rsidP="00BD1BF6">
            <w:pPr>
              <w:pStyle w:val="NormalWeb"/>
              <w:numPr>
                <w:ilvl w:val="0"/>
                <w:numId w:val="135"/>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60ECEC5A" w14:textId="15790229" w:rsidR="00683636" w:rsidRPr="00BD1BF6" w:rsidRDefault="00683636" w:rsidP="00BD1BF6">
            <w:pPr>
              <w:pStyle w:val="NormalWeb"/>
              <w:numPr>
                <w:ilvl w:val="0"/>
                <w:numId w:val="135"/>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hen </w:t>
            </w:r>
            <w:r w:rsidRPr="00BD1BF6">
              <w:rPr>
                <w:b/>
                <w:bCs/>
                <w:color w:val="000000"/>
              </w:rPr>
              <w:t>     </w:t>
            </w:r>
          </w:p>
          <w:p w14:paraId="7C34177A" w14:textId="77777777" w:rsidR="00683636" w:rsidRPr="00BD1BF6" w:rsidRDefault="00683636" w:rsidP="00BD1BF6">
            <w:pPr>
              <w:pStyle w:val="NormalWeb"/>
              <w:spacing w:before="0" w:beforeAutospacing="0" w:after="120" w:line="360" w:lineRule="auto"/>
              <w:jc w:val="both"/>
            </w:pPr>
            <w:r w:rsidRPr="00BD1BF6">
              <w:rPr>
                <w:b/>
                <w:bCs/>
                <w:color w:val="000000"/>
              </w:rPr>
              <w:t>      Rối loạn tâm thần</w:t>
            </w:r>
          </w:p>
          <w:p w14:paraId="75759AE7" w14:textId="77777777" w:rsidR="00683636" w:rsidRPr="00BD1BF6" w:rsidRDefault="00683636" w:rsidP="00BD1BF6">
            <w:pPr>
              <w:pStyle w:val="NormalWeb"/>
              <w:numPr>
                <w:ilvl w:val="0"/>
                <w:numId w:val="136"/>
              </w:numPr>
              <w:spacing w:before="0" w:beforeAutospacing="0" w:after="120" w:line="360" w:lineRule="auto"/>
              <w:jc w:val="both"/>
              <w:textAlignment w:val="baseline"/>
              <w:rPr>
                <w:color w:val="000000"/>
              </w:rPr>
            </w:pPr>
            <w:r w:rsidRPr="00BD1BF6">
              <w:rPr>
                <w:color w:val="000000"/>
              </w:rPr>
              <w:t>UI Control: Textview</w:t>
            </w:r>
          </w:p>
          <w:p w14:paraId="3BC48C39" w14:textId="44AF3086" w:rsidR="00683636" w:rsidRPr="00BD1BF6" w:rsidRDefault="00683636" w:rsidP="00BD1BF6">
            <w:pPr>
              <w:pStyle w:val="NormalWeb"/>
              <w:numPr>
                <w:ilvl w:val="0"/>
                <w:numId w:val="136"/>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7E444DBB" w14:textId="48CB73C2" w:rsidR="00683636" w:rsidRPr="00BD1BF6" w:rsidRDefault="00683636" w:rsidP="00BD1BF6">
            <w:pPr>
              <w:pStyle w:val="NormalWeb"/>
              <w:numPr>
                <w:ilvl w:val="0"/>
                <w:numId w:val="136"/>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roi_loan_tam_than</w:t>
            </w:r>
          </w:p>
          <w:p w14:paraId="1D66F5C6" w14:textId="77777777" w:rsidR="00683636" w:rsidRPr="00BD1BF6" w:rsidRDefault="00683636" w:rsidP="00BD1BF6">
            <w:pPr>
              <w:pStyle w:val="NormalWeb"/>
              <w:spacing w:before="0" w:beforeAutospacing="0" w:after="120" w:line="360" w:lineRule="auto"/>
              <w:jc w:val="both"/>
            </w:pPr>
            <w:r w:rsidRPr="00BD1BF6">
              <w:rPr>
                <w:b/>
                <w:bCs/>
                <w:color w:val="000000"/>
              </w:rPr>
              <w:t>      Ung thư</w:t>
            </w:r>
          </w:p>
          <w:p w14:paraId="11EF63B5" w14:textId="77777777" w:rsidR="00683636" w:rsidRPr="00BD1BF6" w:rsidRDefault="00683636" w:rsidP="00BD1BF6">
            <w:pPr>
              <w:pStyle w:val="NormalWeb"/>
              <w:numPr>
                <w:ilvl w:val="0"/>
                <w:numId w:val="137"/>
              </w:numPr>
              <w:spacing w:before="0" w:beforeAutospacing="0" w:after="120" w:line="360" w:lineRule="auto"/>
              <w:jc w:val="both"/>
              <w:textAlignment w:val="baseline"/>
              <w:rPr>
                <w:color w:val="000000"/>
              </w:rPr>
            </w:pPr>
            <w:r w:rsidRPr="00BD1BF6">
              <w:rPr>
                <w:color w:val="000000"/>
              </w:rPr>
              <w:lastRenderedPageBreak/>
              <w:t>UI Control: Textview</w:t>
            </w:r>
          </w:p>
          <w:p w14:paraId="27D0C1C4" w14:textId="2A5715BD" w:rsidR="00683636" w:rsidRPr="00BD1BF6" w:rsidRDefault="00683636" w:rsidP="00BD1BF6">
            <w:pPr>
              <w:pStyle w:val="NormalWeb"/>
              <w:numPr>
                <w:ilvl w:val="0"/>
                <w:numId w:val="137"/>
              </w:numPr>
              <w:spacing w:before="0" w:beforeAutospacing="0" w:after="120" w:line="360" w:lineRule="auto"/>
              <w:jc w:val="both"/>
              <w:textAlignment w:val="baseline"/>
              <w:rPr>
                <w:color w:val="000000"/>
              </w:rPr>
            </w:pPr>
            <w:r w:rsidRPr="00BD1BF6">
              <w:rPr>
                <w:color w:val="000000"/>
              </w:rPr>
              <w:t xml:space="preserve">Table Name: </w:t>
            </w:r>
            <w:r w:rsidR="0018688D" w:rsidRPr="00BD1BF6">
              <w:rPr>
                <w:color w:val="000000"/>
              </w:rPr>
              <w:t>medical_records_diagnoses_discharge</w:t>
            </w:r>
          </w:p>
          <w:p w14:paraId="0EA639B9" w14:textId="5EC303E8" w:rsidR="00683636" w:rsidRPr="00BD1BF6" w:rsidRDefault="00683636" w:rsidP="00BD1BF6">
            <w:pPr>
              <w:pStyle w:val="NormalWeb"/>
              <w:numPr>
                <w:ilvl w:val="0"/>
                <w:numId w:val="137"/>
              </w:numPr>
              <w:spacing w:before="0" w:beforeAutospacing="0" w:after="120" w:line="360" w:lineRule="auto"/>
              <w:jc w:val="both"/>
              <w:textAlignment w:val="baseline"/>
              <w:rPr>
                <w:b/>
                <w:bCs/>
                <w:color w:val="000000"/>
              </w:rPr>
            </w:pPr>
            <w:r w:rsidRPr="00BD1BF6">
              <w:rPr>
                <w:color w:val="000000"/>
              </w:rPr>
              <w:t xml:space="preserve">Comments: &lt;&lt;chạy câu lệnh&gt;&gt; Tổng số ca mắc bệnh tăng huyết áp bằng tổng số bản ghi trong bảng </w:t>
            </w:r>
            <w:r w:rsidR="0018688D" w:rsidRPr="00BD1BF6">
              <w:rPr>
                <w:color w:val="000000"/>
              </w:rPr>
              <w:t xml:space="preserve">medical_records_diagnoses_discharge </w:t>
            </w:r>
            <w:r w:rsidRPr="00BD1BF6">
              <w:rPr>
                <w:color w:val="000000"/>
              </w:rPr>
              <w:t>với điều kiện cats_diseases_</w:t>
            </w:r>
            <w:proofErr w:type="gramStart"/>
            <w:r w:rsidRPr="00BD1BF6">
              <w:rPr>
                <w:color w:val="000000"/>
              </w:rPr>
              <w:t>groups.code</w:t>
            </w:r>
            <w:proofErr w:type="gramEnd"/>
            <w:r w:rsidRPr="00BD1BF6">
              <w:rPr>
                <w:color w:val="000000"/>
              </w:rPr>
              <w:t xml:space="preserve"> = ung_thu</w:t>
            </w:r>
          </w:p>
          <w:p w14:paraId="1A01268E" w14:textId="77777777" w:rsidR="00683636" w:rsidRPr="00BD1BF6" w:rsidRDefault="00683636" w:rsidP="00BD1BF6">
            <w:pPr>
              <w:pStyle w:val="NormalWeb"/>
              <w:spacing w:before="0" w:beforeAutospacing="0" w:after="120" w:line="360" w:lineRule="auto"/>
              <w:jc w:val="both"/>
            </w:pPr>
            <w:r w:rsidRPr="00BD1BF6">
              <w:rPr>
                <w:b/>
                <w:bCs/>
                <w:color w:val="000000"/>
              </w:rPr>
              <w:t>      Phân trang</w:t>
            </w:r>
            <w:r w:rsidRPr="00BD1BF6">
              <w:rPr>
                <w:color w:val="000000"/>
              </w:rPr>
              <w:t>: </w:t>
            </w:r>
          </w:p>
          <w:p w14:paraId="2308152C" w14:textId="77777777" w:rsidR="00683636" w:rsidRPr="00BD1BF6" w:rsidRDefault="00683636" w:rsidP="00BD1BF6">
            <w:pPr>
              <w:pStyle w:val="NormalWeb"/>
              <w:numPr>
                <w:ilvl w:val="0"/>
                <w:numId w:val="138"/>
              </w:numPr>
              <w:spacing w:before="0" w:beforeAutospacing="0" w:after="0" w:line="360" w:lineRule="auto"/>
              <w:jc w:val="both"/>
              <w:textAlignment w:val="baseline"/>
              <w:rPr>
                <w:color w:val="000000"/>
              </w:rPr>
            </w:pPr>
            <w:r w:rsidRPr="00BD1BF6">
              <w:rPr>
                <w:color w:val="000000"/>
              </w:rPr>
              <w:t>Phân trang 10 bản ghi/1 trang.  </w:t>
            </w:r>
          </w:p>
          <w:p w14:paraId="0820F934" w14:textId="77777777" w:rsidR="00683636" w:rsidRPr="00BD1BF6" w:rsidRDefault="00683636" w:rsidP="00BD1BF6">
            <w:pPr>
              <w:pStyle w:val="NormalWeb"/>
              <w:numPr>
                <w:ilvl w:val="0"/>
                <w:numId w:val="138"/>
              </w:numPr>
              <w:spacing w:before="0" w:beforeAutospacing="0" w:after="0" w:line="360" w:lineRule="auto"/>
              <w:jc w:val="both"/>
              <w:textAlignment w:val="baseline"/>
              <w:rPr>
                <w:color w:val="000000"/>
              </w:rPr>
            </w:pPr>
            <w:r w:rsidRPr="00BD1BF6">
              <w:rPr>
                <w:color w:val="000000"/>
              </w:rPr>
              <w:t>Hiển thị Label tại mỗi trang khi xem theo mẫu “Hiển thị 1 – 10/Tổng số (number) bản ghi”. </w:t>
            </w:r>
          </w:p>
          <w:p w14:paraId="7404E68D" w14:textId="77777777" w:rsidR="00683636" w:rsidRPr="00BD1BF6" w:rsidRDefault="00683636" w:rsidP="00BD1BF6">
            <w:pPr>
              <w:pStyle w:val="NormalWeb"/>
              <w:numPr>
                <w:ilvl w:val="0"/>
                <w:numId w:val="138"/>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7B0DA4EF" w14:textId="77777777" w:rsidR="00683636" w:rsidRPr="00BD1BF6" w:rsidRDefault="00683636" w:rsidP="00BD1BF6"/>
        </w:tc>
      </w:tr>
      <w:tr w:rsidR="00683636" w:rsidRPr="00BD1BF6" w14:paraId="45D2541F" w14:textId="77777777" w:rsidTr="00882ED4">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2EAB9B5" w14:textId="77777777" w:rsidR="00683636" w:rsidRPr="00BD1BF6" w:rsidRDefault="00683636" w:rsidP="00BD1BF6"/>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E33E1A" w14:textId="77777777" w:rsidR="00683636" w:rsidRPr="00BD1BF6" w:rsidRDefault="00683636" w:rsidP="00BD1BF6"/>
        </w:tc>
      </w:tr>
    </w:tbl>
    <w:p w14:paraId="30F1F996" w14:textId="77777777" w:rsidR="00683636" w:rsidRPr="00BD1BF6" w:rsidRDefault="00683636" w:rsidP="00BD1BF6">
      <w:pPr>
        <w:pStyle w:val="Heading6"/>
      </w:pPr>
      <w:r w:rsidRPr="00BD1BF6">
        <w:t>Mô tả dòng sự kiện phụ (Alternative Flow)</w:t>
      </w:r>
    </w:p>
    <w:p w14:paraId="4E00BE8A" w14:textId="77777777" w:rsidR="00683636" w:rsidRPr="00BD1BF6" w:rsidRDefault="00683636" w:rsidP="00BD1BF6">
      <w:pPr>
        <w:pStyle w:val="NormalWeb"/>
        <w:spacing w:before="0" w:beforeAutospacing="0" w:after="160" w:line="360" w:lineRule="auto"/>
      </w:pPr>
      <w:r w:rsidRPr="00BD1BF6">
        <w:rPr>
          <w:color w:val="000000"/>
        </w:rPr>
        <w:t>N/A</w:t>
      </w:r>
    </w:p>
    <w:p w14:paraId="0D9AA62D" w14:textId="77777777" w:rsidR="00683636" w:rsidRPr="00BD1BF6" w:rsidRDefault="00683636" w:rsidP="00BD1BF6">
      <w:pPr>
        <w:pStyle w:val="Heading6"/>
      </w:pPr>
      <w:r w:rsidRPr="00BD1BF6">
        <w:t>Ghi chú</w:t>
      </w:r>
    </w:p>
    <w:p w14:paraId="00E5D15C" w14:textId="11F82B9B" w:rsidR="00683636" w:rsidRPr="00BD1BF6" w:rsidRDefault="00683636"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6435F48D" wp14:editId="4D9CC32B">
            <wp:extent cx="5943600" cy="2901950"/>
            <wp:effectExtent l="0" t="0" r="0" b="0"/>
            <wp:docPr id="62" name="Picture 62" descr="https://lh5.googleusercontent.com/_9W1Qt5lvKbvsmzjebShROdZD7RyHotsRXhNTPaT2ZOinXvDqdwhzOPPxCxg_4G0Lyh9rm5loAjj1WPZJg6PQgbxQr-6kU_OWc3JQQewzwLE6AGvt9ODcMUrWG3xqr_QxyN0TxSv6cuabQjrh12ou9XhayyAnGwcWUYvRdw85NNCfjx0H_mhoUIIuJ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h5.googleusercontent.com/_9W1Qt5lvKbvsmzjebShROdZD7RyHotsRXhNTPaT2ZOinXvDqdwhzOPPxCxg_4G0Lyh9rm5loAjj1WPZJg6PQgbxQr-6kU_OWc3JQQewzwLE6AGvt9ODcMUrWG3xqr_QxyN0TxSv6cuabQjrh12ou9XhayyAnGwcWUYvRdw85NNCfjx0H_mhoUIIuJYQ"/>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0B9D7511" w14:textId="77777777" w:rsidR="00683636" w:rsidRPr="00BD1BF6" w:rsidRDefault="00683636" w:rsidP="00BD1BF6">
      <w:pPr>
        <w:pStyle w:val="Heading5"/>
      </w:pPr>
      <w:r w:rsidRPr="00BD1BF6">
        <w:t>Thống kê số lượng mắc bệnh không lây nhiễm theo điều kiện tìm kiếm</w:t>
      </w:r>
    </w:p>
    <w:p w14:paraId="32A0BAF6" w14:textId="77777777" w:rsidR="00683636" w:rsidRPr="00BD1BF6" w:rsidRDefault="00683636"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952"/>
        <w:gridCol w:w="7362"/>
      </w:tblGrid>
      <w:tr w:rsidR="00683636" w:rsidRPr="00BD1BF6" w14:paraId="2C0925B5"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312DAB"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8B1E775" w14:textId="77777777" w:rsidR="00683636" w:rsidRPr="00BD1BF6" w:rsidRDefault="00683636" w:rsidP="00BD1BF6">
            <w:pPr>
              <w:pStyle w:val="NormalWeb"/>
              <w:spacing w:before="0" w:beforeAutospacing="0" w:after="120" w:line="360" w:lineRule="auto"/>
              <w:jc w:val="both"/>
            </w:pPr>
            <w:r w:rsidRPr="00BD1BF6">
              <w:rPr>
                <w:color w:val="000000"/>
                <w:sz w:val="20"/>
                <w:szCs w:val="20"/>
              </w:rPr>
              <w:t>Cho phép thống kê số lượng mắc bệnh không lây nhiễm</w:t>
            </w:r>
          </w:p>
        </w:tc>
      </w:tr>
      <w:tr w:rsidR="00683636" w:rsidRPr="00BD1BF6" w14:paraId="059EC30F"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F85F0D"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lastRenderedPageBreak/>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636ECE" w14:textId="77777777" w:rsidR="00683636" w:rsidRPr="00BD1BF6" w:rsidRDefault="00683636" w:rsidP="00BD1BF6">
            <w:pPr>
              <w:pStyle w:val="NormalWeb"/>
              <w:spacing w:before="0" w:beforeAutospacing="0" w:after="120" w:line="360" w:lineRule="auto"/>
              <w:jc w:val="both"/>
            </w:pPr>
            <w:r w:rsidRPr="00BD1BF6">
              <w:rPr>
                <w:color w:val="000000"/>
                <w:sz w:val="20"/>
                <w:szCs w:val="20"/>
              </w:rPr>
              <w:t>Người dùng được nhập điều kiện tìm kiếm và thống kê số lượng quân nhân mắc bệnh không lây nhiễm</w:t>
            </w:r>
          </w:p>
        </w:tc>
      </w:tr>
      <w:tr w:rsidR="00683636" w:rsidRPr="00BD1BF6" w14:paraId="006A0423"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ADD158"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44EDF7" w14:textId="77777777" w:rsidR="00683636" w:rsidRPr="00BD1BF6" w:rsidRDefault="00683636" w:rsidP="00BD1BF6">
            <w:pPr>
              <w:pStyle w:val="NormalWeb"/>
              <w:spacing w:before="0" w:beforeAutospacing="0" w:after="120" w:line="360" w:lineRule="auto"/>
              <w:jc w:val="both"/>
            </w:pPr>
            <w:r w:rsidRPr="00BD1BF6">
              <w:rPr>
                <w:color w:val="000000"/>
                <w:sz w:val="20"/>
                <w:szCs w:val="20"/>
              </w:rPr>
              <w:t>User quản lý đơn vị</w:t>
            </w:r>
          </w:p>
        </w:tc>
      </w:tr>
      <w:tr w:rsidR="00683636" w:rsidRPr="00BD1BF6" w14:paraId="082BDF8B"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E2D594D"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C7CDB8" w14:textId="77777777" w:rsidR="00683636" w:rsidRPr="00BD1BF6" w:rsidRDefault="00683636"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683636" w:rsidRPr="00BD1BF6" w14:paraId="3F44BF64"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62B86DB"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EE12B3E" w14:textId="77777777" w:rsidR="00683636" w:rsidRPr="00BD1BF6" w:rsidRDefault="00683636" w:rsidP="00BD1BF6">
            <w:pPr>
              <w:pStyle w:val="NormalWeb"/>
              <w:spacing w:before="0" w:beforeAutospacing="0" w:after="120" w:line="360" w:lineRule="auto"/>
              <w:jc w:val="both"/>
            </w:pPr>
            <w:r w:rsidRPr="00BD1BF6">
              <w:rPr>
                <w:color w:val="000000"/>
                <w:sz w:val="20"/>
                <w:szCs w:val="20"/>
              </w:rPr>
              <w:t>Hiển thị thống kê số lượng mắc bệnh theo đơn vị theo điều kiện tìm kiếm</w:t>
            </w:r>
          </w:p>
        </w:tc>
      </w:tr>
      <w:tr w:rsidR="00683636" w:rsidRPr="00BD1BF6" w14:paraId="7E0019AB"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B6F3F50"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DCADB1"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r w:rsidR="00683636" w:rsidRPr="00BD1BF6" w14:paraId="5850A3E2"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4E5A211"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8874436"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bl>
    <w:p w14:paraId="28ABEDE5" w14:textId="77777777" w:rsidR="00683636" w:rsidRPr="00BD1BF6" w:rsidRDefault="00683636" w:rsidP="00BD1BF6">
      <w:pPr>
        <w:pStyle w:val="Heading6"/>
      </w:pPr>
      <w:r w:rsidRPr="00BD1BF6">
        <w:t>Biểu đồ luồng xử lý chức năng</w:t>
      </w:r>
    </w:p>
    <w:p w14:paraId="66D22708" w14:textId="0B3BC028" w:rsidR="00683636" w:rsidRPr="00BD1BF6" w:rsidRDefault="00683636"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04F3A762" wp14:editId="5507119E">
            <wp:extent cx="5943600" cy="4076700"/>
            <wp:effectExtent l="0" t="0" r="0" b="0"/>
            <wp:docPr id="61" name="Picture 61" descr="https://lh5.googleusercontent.com/83ABWOIPLcXwpyBESqnhb11-Liz9ayuvTNJxahf2FnMG3qXiwFYQVKEV7WL4FisWB_IsmFOjIeTia9WwmHLSrtclT00gaiCjqcrI3EzRjNPrSXS6kvlImaLjKRBlGkrn5B21XrCeWEkaMiIfenJnaoijHO1ZMEjXHBkPgTzRPawQ_83JVNDikmAWINq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h5.googleusercontent.com/83ABWOIPLcXwpyBESqnhb11-Liz9ayuvTNJxahf2FnMG3qXiwFYQVKEV7WL4FisWB_IsmFOjIeTia9WwmHLSrtclT00gaiCjqcrI3EzRjNPrSXS6kvlImaLjKRBlGkrn5B21XrCeWEkaMiIfenJnaoijHO1ZMEjXHBkPgTzRPawQ_83JVNDikmAWINqJ"/>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27304AA1" w14:textId="77777777" w:rsidR="00683636" w:rsidRPr="00BD1BF6" w:rsidRDefault="00683636" w:rsidP="00BD1BF6">
      <w:pPr>
        <w:pStyle w:val="Heading6"/>
      </w:pPr>
      <w:r w:rsidRPr="00BD1BF6">
        <w:t>Mô tả dòng sự kiện chính (Basic Flow)</w:t>
      </w:r>
    </w:p>
    <w:p w14:paraId="02ABCB79" w14:textId="77777777" w:rsidR="00683636" w:rsidRPr="00BD1BF6" w:rsidRDefault="00683636" w:rsidP="00BD1BF6"/>
    <w:tbl>
      <w:tblPr>
        <w:tblW w:w="0" w:type="auto"/>
        <w:tblCellMar>
          <w:top w:w="15" w:type="dxa"/>
          <w:left w:w="15" w:type="dxa"/>
          <w:bottom w:w="15" w:type="dxa"/>
          <w:right w:w="15" w:type="dxa"/>
        </w:tblCellMar>
        <w:tblLook w:val="04A0" w:firstRow="1" w:lastRow="0" w:firstColumn="1" w:lastColumn="0" w:noHBand="0" w:noVBand="1"/>
      </w:tblPr>
      <w:tblGrid>
        <w:gridCol w:w="2515"/>
        <w:gridCol w:w="6835"/>
      </w:tblGrid>
      <w:tr w:rsidR="00683636" w:rsidRPr="00BD1BF6" w14:paraId="4AD3C29F" w14:textId="77777777" w:rsidTr="00683636">
        <w:trPr>
          <w:trHeight w:val="530"/>
        </w:trPr>
        <w:tc>
          <w:tcPr>
            <w:tcW w:w="25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3A9914A"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Hành động của tác nhân</w:t>
            </w:r>
          </w:p>
        </w:tc>
        <w:tc>
          <w:tcPr>
            <w:tcW w:w="68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377D6E"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Phản ứng của hệ thống</w:t>
            </w:r>
          </w:p>
        </w:tc>
      </w:tr>
      <w:tr w:rsidR="00683636" w:rsidRPr="00BD1BF6" w14:paraId="39253A3E" w14:textId="77777777" w:rsidTr="00683636">
        <w:tc>
          <w:tcPr>
            <w:tcW w:w="25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8DE29B3" w14:textId="77777777" w:rsidR="00683636" w:rsidRPr="00BD1BF6" w:rsidRDefault="00683636" w:rsidP="00BD1BF6">
            <w:pPr>
              <w:pStyle w:val="NormalWeb"/>
              <w:spacing w:before="80" w:beforeAutospacing="0" w:after="0" w:line="360" w:lineRule="auto"/>
              <w:ind w:hanging="30"/>
              <w:jc w:val="both"/>
            </w:pPr>
            <w:r w:rsidRPr="00BD1BF6">
              <w:rPr>
                <w:color w:val="000000"/>
              </w:rPr>
              <w:t>1. Nhập điều kiện tìm kiếm và bấm thống kê</w:t>
            </w:r>
          </w:p>
        </w:tc>
        <w:tc>
          <w:tcPr>
            <w:tcW w:w="68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DF28CFF" w14:textId="77777777" w:rsidR="00683636" w:rsidRPr="00BD1BF6" w:rsidRDefault="00683636" w:rsidP="00BD1BF6">
            <w:pPr>
              <w:pStyle w:val="NormalWeb"/>
              <w:spacing w:before="80" w:beforeAutospacing="0" w:after="0" w:line="360" w:lineRule="auto"/>
              <w:jc w:val="both"/>
            </w:pPr>
            <w:r w:rsidRPr="00BD1BF6">
              <w:rPr>
                <w:color w:val="000000"/>
              </w:rPr>
              <w:t>2. Hiển thị bảng thống kê số lượng bệnh không lây nhiễm</w:t>
            </w:r>
          </w:p>
          <w:p w14:paraId="1D17EBBB" w14:textId="77777777" w:rsidR="00683636" w:rsidRPr="00BD1BF6" w:rsidRDefault="00683636" w:rsidP="00BD1BF6">
            <w:pPr>
              <w:pStyle w:val="NormalWeb"/>
              <w:spacing w:before="0" w:beforeAutospacing="0" w:after="120" w:line="360" w:lineRule="auto"/>
              <w:jc w:val="both"/>
            </w:pPr>
            <w:r w:rsidRPr="00BD1BF6">
              <w:rPr>
                <w:b/>
                <w:bCs/>
                <w:color w:val="000000"/>
              </w:rPr>
              <w:t>Thông tin tìm kiếm: Label</w:t>
            </w:r>
          </w:p>
          <w:p w14:paraId="39BB1749" w14:textId="77777777" w:rsidR="00683636" w:rsidRPr="00BD1BF6" w:rsidRDefault="00683636" w:rsidP="00BD1BF6">
            <w:pPr>
              <w:pStyle w:val="NormalWeb"/>
              <w:spacing w:before="80" w:beforeAutospacing="0" w:after="0" w:line="360" w:lineRule="auto"/>
              <w:jc w:val="both"/>
            </w:pPr>
            <w:r w:rsidRPr="00BD1BF6">
              <w:rPr>
                <w:b/>
                <w:bCs/>
                <w:color w:val="000000"/>
              </w:rPr>
              <w:t>Tìm kiếm: Button</w:t>
            </w:r>
          </w:p>
          <w:p w14:paraId="597927C1" w14:textId="77777777" w:rsidR="00683636" w:rsidRPr="00BD1BF6" w:rsidRDefault="00683636" w:rsidP="00BD1BF6">
            <w:pPr>
              <w:pStyle w:val="NormalWeb"/>
              <w:spacing w:before="80" w:beforeAutospacing="0" w:after="0" w:line="360" w:lineRule="auto"/>
              <w:jc w:val="both"/>
            </w:pPr>
            <w:r w:rsidRPr="00BD1BF6">
              <w:rPr>
                <w:color w:val="000000"/>
              </w:rPr>
              <w:lastRenderedPageBreak/>
              <w:t>Comment: </w:t>
            </w:r>
          </w:p>
          <w:p w14:paraId="17F707F5" w14:textId="77777777" w:rsidR="00683636" w:rsidRPr="00BD1BF6" w:rsidRDefault="00683636" w:rsidP="00BD1BF6">
            <w:pPr>
              <w:pStyle w:val="NormalWeb"/>
              <w:numPr>
                <w:ilvl w:val="0"/>
                <w:numId w:val="64"/>
              </w:numPr>
              <w:tabs>
                <w:tab w:val="left" w:pos="1080"/>
                <w:tab w:val="left" w:pos="1140"/>
                <w:tab w:val="left" w:pos="1230"/>
              </w:tabs>
              <w:spacing w:before="80" w:beforeAutospacing="0" w:after="0" w:line="360" w:lineRule="auto"/>
              <w:jc w:val="both"/>
              <w:textAlignment w:val="baseline"/>
              <w:rPr>
                <w:color w:val="000000"/>
              </w:rPr>
            </w:pPr>
            <w:r w:rsidRPr="00BD1BF6">
              <w:rPr>
                <w:color w:val="000000"/>
              </w:rPr>
              <w:t>Kết quả thống kê hiển thị mặc định theo báo cáo số lượng mắc bệnh không lây nhiễm. Chỉ thống kê trong đơn vị user quản lý và đơn vị con của nó </w:t>
            </w:r>
          </w:p>
          <w:p w14:paraId="7AF90A9B" w14:textId="6D342850" w:rsidR="00683636" w:rsidRPr="00BD1BF6" w:rsidRDefault="00683636" w:rsidP="00BD1BF6">
            <w:pPr>
              <w:pStyle w:val="NormalWeb"/>
              <w:numPr>
                <w:ilvl w:val="0"/>
                <w:numId w:val="64"/>
              </w:numPr>
              <w:tabs>
                <w:tab w:val="left" w:pos="1080"/>
                <w:tab w:val="left" w:pos="1140"/>
                <w:tab w:val="left" w:pos="1230"/>
              </w:tabs>
              <w:spacing w:before="0" w:beforeAutospacing="0" w:after="0" w:line="360" w:lineRule="auto"/>
              <w:jc w:val="both"/>
              <w:textAlignment w:val="baseline"/>
              <w:rPr>
                <w:color w:val="000000"/>
              </w:rPr>
            </w:pPr>
            <w:r w:rsidRPr="00BD1BF6">
              <w:rPr>
                <w:color w:val="000000"/>
              </w:rPr>
              <w:t xml:space="preserve">Điều kiện thống kê: </w:t>
            </w:r>
            <w:proofErr w:type="gramStart"/>
            <w:r w:rsidRPr="00BD1BF6">
              <w:rPr>
                <w:color w:val="000000"/>
              </w:rPr>
              <w:t>patients.patient</w:t>
            </w:r>
            <w:proofErr w:type="gramEnd"/>
            <w:r w:rsidRPr="00BD1BF6">
              <w:rPr>
                <w:color w:val="000000"/>
              </w:rPr>
              <w:t xml:space="preserve">_id =  </w:t>
            </w:r>
            <w:r w:rsidR="0018688D" w:rsidRPr="00BD1BF6">
              <w:rPr>
                <w:color w:val="000000"/>
              </w:rPr>
              <w:t>medical_records_diagnoses_discharge</w:t>
            </w:r>
            <w:r w:rsidRPr="00BD1BF6">
              <w:rPr>
                <w:color w:val="000000"/>
              </w:rPr>
              <w:t>.patient_id = medical_records.patient_id </w:t>
            </w:r>
          </w:p>
          <w:p w14:paraId="3F18DCE3" w14:textId="77777777" w:rsidR="00683636" w:rsidRPr="00BD1BF6" w:rsidRDefault="00683636" w:rsidP="00BD1BF6">
            <w:pPr>
              <w:pStyle w:val="NormalWeb"/>
              <w:spacing w:before="80" w:beforeAutospacing="0" w:after="0" w:line="360" w:lineRule="auto"/>
              <w:jc w:val="both"/>
            </w:pPr>
            <w:r w:rsidRPr="00BD1BF6">
              <w:rPr>
                <w:color w:val="000000"/>
                <w:u w:val="single"/>
              </w:rPr>
              <w:t>Các trường thông tin nhập để thống kê </w:t>
            </w:r>
          </w:p>
          <w:p w14:paraId="37DEBE9E" w14:textId="77777777" w:rsidR="00683636" w:rsidRPr="00BD1BF6" w:rsidRDefault="00683636" w:rsidP="00BD1BF6">
            <w:pPr>
              <w:pStyle w:val="NormalWeb"/>
              <w:spacing w:before="80" w:beforeAutospacing="0" w:after="0" w:line="360" w:lineRule="auto"/>
              <w:jc w:val="both"/>
            </w:pPr>
            <w:r w:rsidRPr="00BD1BF6">
              <w:rPr>
                <w:i/>
                <w:iCs/>
                <w:color w:val="000000"/>
              </w:rPr>
              <w:t xml:space="preserve">Đơn vị quản lý: </w:t>
            </w:r>
            <w:r w:rsidRPr="00BD1BF6">
              <w:rPr>
                <w:color w:val="000000"/>
              </w:rPr>
              <w:t>Searchbox, String (150)</w:t>
            </w:r>
          </w:p>
          <w:p w14:paraId="7743782E" w14:textId="77777777" w:rsidR="00683636" w:rsidRPr="00BD1BF6" w:rsidRDefault="00683636" w:rsidP="00BD1BF6">
            <w:pPr>
              <w:pStyle w:val="NormalWeb"/>
              <w:numPr>
                <w:ilvl w:val="0"/>
                <w:numId w:val="65"/>
              </w:numPr>
              <w:spacing w:before="80" w:beforeAutospacing="0" w:after="0" w:line="360" w:lineRule="auto"/>
              <w:jc w:val="both"/>
              <w:textAlignment w:val="baseline"/>
              <w:rPr>
                <w:color w:val="000000"/>
              </w:rPr>
            </w:pPr>
            <w:r w:rsidRPr="00BD1BF6">
              <w:rPr>
                <w:color w:val="000000"/>
              </w:rPr>
              <w:t xml:space="preserve">Comment: Lấy dữ liệu hiển thị từ </w:t>
            </w:r>
            <w:proofErr w:type="gramStart"/>
            <w:r w:rsidRPr="00BD1BF6">
              <w:rPr>
                <w:color w:val="000000"/>
              </w:rPr>
              <w:t>bảng  cats</w:t>
            </w:r>
            <w:proofErr w:type="gramEnd"/>
            <w:r w:rsidRPr="00BD1BF6">
              <w:rPr>
                <w:color w:val="000000"/>
              </w:rPr>
              <w:t xml:space="preserve">_organizations theo đơn vị user  quản lý và các đơn vị con của nó.  Hiển thị mặc định Tất cả. Thống kê theo </w:t>
            </w:r>
            <w:proofErr w:type="gramStart"/>
            <w:r w:rsidRPr="00BD1BF6">
              <w:rPr>
                <w:b/>
                <w:bCs/>
                <w:color w:val="000000"/>
              </w:rPr>
              <w:t>patients.organization</w:t>
            </w:r>
            <w:proofErr w:type="gramEnd"/>
            <w:r w:rsidRPr="00BD1BF6">
              <w:rPr>
                <w:b/>
                <w:bCs/>
                <w:color w:val="000000"/>
              </w:rPr>
              <w:t>_id</w:t>
            </w:r>
            <w:r w:rsidRPr="00BD1BF6">
              <w:rPr>
                <w:rStyle w:val="apple-tab-span"/>
                <w:b/>
                <w:bCs/>
                <w:color w:val="000000"/>
              </w:rPr>
              <w:tab/>
            </w:r>
          </w:p>
          <w:p w14:paraId="7266732B" w14:textId="77777777" w:rsidR="00683636" w:rsidRPr="00BD1BF6" w:rsidRDefault="00683636" w:rsidP="00BD1BF6">
            <w:pPr>
              <w:pStyle w:val="NormalWeb"/>
              <w:spacing w:before="80" w:beforeAutospacing="0" w:after="160" w:line="360" w:lineRule="auto"/>
              <w:jc w:val="both"/>
            </w:pPr>
            <w:r w:rsidRPr="00BD1BF6">
              <w:rPr>
                <w:i/>
                <w:iCs/>
                <w:color w:val="000000"/>
              </w:rPr>
              <w:t xml:space="preserve">Nguồn dữ liệu:  </w:t>
            </w:r>
            <w:r w:rsidRPr="00BD1BF6">
              <w:rPr>
                <w:color w:val="000000"/>
              </w:rPr>
              <w:t>Combobox, String (150)</w:t>
            </w:r>
          </w:p>
          <w:p w14:paraId="5F5D3F91" w14:textId="77777777" w:rsidR="00683636" w:rsidRPr="00BD1BF6" w:rsidRDefault="00683636" w:rsidP="00BD1BF6">
            <w:pPr>
              <w:pStyle w:val="NormalWeb"/>
              <w:numPr>
                <w:ilvl w:val="0"/>
                <w:numId w:val="66"/>
              </w:numPr>
              <w:spacing w:before="80" w:beforeAutospacing="0" w:after="0" w:line="360" w:lineRule="auto"/>
              <w:jc w:val="both"/>
              <w:textAlignment w:val="baseline"/>
              <w:rPr>
                <w:color w:val="000000"/>
              </w:rPr>
            </w:pPr>
            <w:r w:rsidRPr="00BD1BF6">
              <w:rPr>
                <w:color w:val="000000"/>
              </w:rPr>
              <w:t>Comment: Thống kê theo</w:t>
            </w:r>
            <w:r w:rsidRPr="00BD1BF6">
              <w:rPr>
                <w:b/>
                <w:bCs/>
                <w:color w:val="000000"/>
              </w:rPr>
              <w:t xml:space="preserve"> </w:t>
            </w:r>
            <w:proofErr w:type="gramStart"/>
            <w:r w:rsidRPr="00BD1BF6">
              <w:rPr>
                <w:b/>
                <w:bCs/>
                <w:color w:val="000000"/>
              </w:rPr>
              <w:t>patients.profile</w:t>
            </w:r>
            <w:proofErr w:type="gramEnd"/>
            <w:r w:rsidRPr="00BD1BF6">
              <w:rPr>
                <w:b/>
                <w:bCs/>
                <w:color w:val="000000"/>
              </w:rPr>
              <w:t xml:space="preserve">_status </w:t>
            </w:r>
            <w:r w:rsidRPr="00BD1BF6">
              <w:rPr>
                <w:color w:val="000000"/>
              </w:rPr>
              <w:t>(1= Quân nhân thuộc đơn vị, 0 = Quân nhân không xác định). Chọn tất cả sẽ hiển thị tất cả. Hiện tại để vô hiệu hóa không cho chọn.</w:t>
            </w:r>
          </w:p>
          <w:p w14:paraId="175C7CC3" w14:textId="77777777" w:rsidR="00683636" w:rsidRPr="00BD1BF6" w:rsidRDefault="00683636" w:rsidP="00BD1BF6">
            <w:pPr>
              <w:pStyle w:val="NormalWeb"/>
              <w:spacing w:before="80" w:beforeAutospacing="0" w:after="0" w:line="360" w:lineRule="auto"/>
              <w:jc w:val="both"/>
            </w:pPr>
            <w:r w:rsidRPr="00BD1BF6">
              <w:rPr>
                <w:i/>
                <w:iCs/>
                <w:color w:val="000000"/>
              </w:rPr>
              <w:t xml:space="preserve">Đối tượng:  </w:t>
            </w:r>
            <w:r w:rsidRPr="00BD1BF6">
              <w:rPr>
                <w:color w:val="000000"/>
              </w:rPr>
              <w:t>Combobox, String (150)</w:t>
            </w:r>
          </w:p>
          <w:p w14:paraId="522B0B92" w14:textId="77777777" w:rsidR="00683636" w:rsidRPr="00BD1BF6" w:rsidRDefault="00683636" w:rsidP="00BD1BF6">
            <w:pPr>
              <w:pStyle w:val="NormalWeb"/>
              <w:numPr>
                <w:ilvl w:val="0"/>
                <w:numId w:val="67"/>
              </w:numPr>
              <w:spacing w:before="80" w:beforeAutospacing="0" w:after="0" w:line="360" w:lineRule="auto"/>
              <w:ind w:left="690"/>
              <w:jc w:val="both"/>
              <w:textAlignment w:val="baseline"/>
              <w:rPr>
                <w:color w:val="000000"/>
              </w:rPr>
            </w:pPr>
            <w:r w:rsidRPr="00BD1BF6">
              <w:rPr>
                <w:color w:val="000000"/>
              </w:rPr>
              <w:t xml:space="preserve">Comment: Lấy dữ liệu hiển thị từ bảng cats_military_object (code_vi, name_vi). Chọn tất cả sẽ hiển thị tất cả. Hiển thị mặc định Tất cả đối tượng. Thống kê theo </w:t>
            </w:r>
            <w:proofErr w:type="gramStart"/>
            <w:r w:rsidRPr="00BD1BF6">
              <w:rPr>
                <w:b/>
                <w:bCs/>
                <w:color w:val="000000"/>
              </w:rPr>
              <w:t>patients.military</w:t>
            </w:r>
            <w:proofErr w:type="gramEnd"/>
            <w:r w:rsidRPr="00BD1BF6">
              <w:rPr>
                <w:b/>
                <w:bCs/>
                <w:color w:val="000000"/>
              </w:rPr>
              <w:t>_object_id</w:t>
            </w:r>
            <w:r w:rsidRPr="00BD1BF6">
              <w:rPr>
                <w:color w:val="000000"/>
              </w:rPr>
              <w:t> </w:t>
            </w:r>
          </w:p>
          <w:p w14:paraId="5867CBDC" w14:textId="77777777" w:rsidR="00683636" w:rsidRPr="00BD1BF6" w:rsidRDefault="00683636" w:rsidP="00BD1BF6">
            <w:pPr>
              <w:pStyle w:val="NormalWeb"/>
              <w:spacing w:before="80" w:beforeAutospacing="0" w:after="0" w:line="360" w:lineRule="auto"/>
              <w:jc w:val="both"/>
            </w:pPr>
            <w:r w:rsidRPr="00BD1BF6">
              <w:rPr>
                <w:color w:val="000000"/>
              </w:rPr>
              <w:t> </w:t>
            </w:r>
            <w:r w:rsidRPr="00BD1BF6">
              <w:rPr>
                <w:i/>
                <w:iCs/>
                <w:color w:val="000000"/>
              </w:rPr>
              <w:t xml:space="preserve">Cấp bậc: </w:t>
            </w:r>
            <w:r w:rsidRPr="00BD1BF6">
              <w:rPr>
                <w:color w:val="000000"/>
              </w:rPr>
              <w:t>Combobox, String (150)</w:t>
            </w:r>
          </w:p>
          <w:p w14:paraId="21049F60" w14:textId="77777777" w:rsidR="00683636" w:rsidRPr="00BD1BF6" w:rsidRDefault="00683636" w:rsidP="00BD1BF6">
            <w:pPr>
              <w:pStyle w:val="NormalWeb"/>
              <w:numPr>
                <w:ilvl w:val="0"/>
                <w:numId w:val="67"/>
              </w:numPr>
              <w:spacing w:before="80" w:beforeAutospacing="0" w:after="0" w:line="360" w:lineRule="auto"/>
              <w:ind w:left="690"/>
              <w:jc w:val="both"/>
              <w:textAlignment w:val="baseline"/>
              <w:rPr>
                <w:color w:val="000000"/>
              </w:rPr>
            </w:pPr>
            <w:r w:rsidRPr="00BD1BF6">
              <w:rPr>
                <w:color w:val="000000"/>
              </w:rPr>
              <w:t xml:space="preserve">Comment: lấy dữ liệu hiển thị từ bảng cats_military_level (code_vi, name_vi). Chỉ enable khi đã chọn trường Đối tượng. Chọn tất cả sẽ hiển thị tất cả. Hiển thị mặc định Tất cả cấp bậc. Thống kê theo </w:t>
            </w:r>
            <w:proofErr w:type="gramStart"/>
            <w:r w:rsidRPr="00BD1BF6">
              <w:rPr>
                <w:b/>
                <w:bCs/>
                <w:color w:val="000000"/>
              </w:rPr>
              <w:t>patients.military</w:t>
            </w:r>
            <w:proofErr w:type="gramEnd"/>
            <w:r w:rsidRPr="00BD1BF6">
              <w:rPr>
                <w:b/>
                <w:bCs/>
                <w:color w:val="000000"/>
              </w:rPr>
              <w:t>_level_id</w:t>
            </w:r>
          </w:p>
          <w:p w14:paraId="4962E14B" w14:textId="77777777" w:rsidR="00683636" w:rsidRPr="00BD1BF6" w:rsidRDefault="00683636" w:rsidP="00BD1BF6">
            <w:pPr>
              <w:pStyle w:val="NormalWeb"/>
              <w:spacing w:before="80" w:beforeAutospacing="0" w:after="160" w:line="360" w:lineRule="auto"/>
              <w:jc w:val="both"/>
            </w:pPr>
            <w:r w:rsidRPr="00BD1BF6">
              <w:rPr>
                <w:i/>
                <w:iCs/>
                <w:color w:val="000000"/>
              </w:rPr>
              <w:t xml:space="preserve">Chức vụ:  </w:t>
            </w:r>
            <w:r w:rsidRPr="00BD1BF6">
              <w:rPr>
                <w:color w:val="000000"/>
              </w:rPr>
              <w:t>Combobox, String (150)</w:t>
            </w:r>
          </w:p>
          <w:p w14:paraId="7169D5A8" w14:textId="77777777" w:rsidR="00683636" w:rsidRPr="00BD1BF6" w:rsidRDefault="00683636" w:rsidP="00BD1BF6">
            <w:pPr>
              <w:pStyle w:val="NormalWeb"/>
              <w:numPr>
                <w:ilvl w:val="0"/>
                <w:numId w:val="67"/>
              </w:numPr>
              <w:spacing w:before="80" w:beforeAutospacing="0" w:after="0" w:line="360" w:lineRule="auto"/>
              <w:ind w:left="690"/>
              <w:jc w:val="both"/>
              <w:textAlignment w:val="baseline"/>
              <w:rPr>
                <w:color w:val="000000"/>
              </w:rPr>
            </w:pPr>
            <w:r w:rsidRPr="00BD1BF6">
              <w:rPr>
                <w:color w:val="000000"/>
              </w:rPr>
              <w:t>Comment: lấy dữ liệu hiển thị từ bảng cats_military_position (code_vi, name_vi). Chọn tất cả sẽ hiển thị tất cả. Hiển thị mặc định Tất cả. Thống kê theo</w:t>
            </w:r>
            <w:r w:rsidRPr="00BD1BF6">
              <w:rPr>
                <w:b/>
                <w:bCs/>
                <w:color w:val="000000"/>
              </w:rPr>
              <w:t xml:space="preserve"> </w:t>
            </w:r>
            <w:proofErr w:type="gramStart"/>
            <w:r w:rsidRPr="00BD1BF6">
              <w:rPr>
                <w:b/>
                <w:bCs/>
                <w:color w:val="000000"/>
              </w:rPr>
              <w:t>patients.military</w:t>
            </w:r>
            <w:proofErr w:type="gramEnd"/>
            <w:r w:rsidRPr="00BD1BF6">
              <w:rPr>
                <w:b/>
                <w:bCs/>
                <w:color w:val="000000"/>
              </w:rPr>
              <w:t>_position_id</w:t>
            </w:r>
          </w:p>
          <w:p w14:paraId="04367EF4" w14:textId="77777777" w:rsidR="00683636" w:rsidRPr="00BD1BF6" w:rsidRDefault="00683636" w:rsidP="00BD1BF6">
            <w:pPr>
              <w:pStyle w:val="NormalWeb"/>
              <w:spacing w:before="80" w:beforeAutospacing="0" w:after="0" w:line="360" w:lineRule="auto"/>
              <w:jc w:val="both"/>
            </w:pPr>
            <w:r w:rsidRPr="00BD1BF6">
              <w:rPr>
                <w:i/>
                <w:iCs/>
                <w:color w:val="000000"/>
              </w:rPr>
              <w:lastRenderedPageBreak/>
              <w:t>Kỳ báo cáo: </w:t>
            </w:r>
          </w:p>
          <w:p w14:paraId="39B0FFED" w14:textId="77777777" w:rsidR="00683636" w:rsidRPr="00BD1BF6" w:rsidRDefault="00683636" w:rsidP="00BD1BF6">
            <w:pPr>
              <w:pStyle w:val="NormalWeb"/>
              <w:numPr>
                <w:ilvl w:val="0"/>
                <w:numId w:val="68"/>
              </w:numPr>
              <w:spacing w:before="80" w:beforeAutospacing="0" w:after="0" w:line="360" w:lineRule="auto"/>
              <w:jc w:val="both"/>
              <w:textAlignment w:val="baseline"/>
              <w:rPr>
                <w:color w:val="000000"/>
              </w:rPr>
            </w:pPr>
            <w:r w:rsidRPr="00BD1BF6">
              <w:rPr>
                <w:color w:val="000000"/>
              </w:rPr>
              <w:t>UI control: Combobox</w:t>
            </w:r>
          </w:p>
          <w:p w14:paraId="56570428" w14:textId="77777777" w:rsidR="00683636" w:rsidRPr="00BD1BF6" w:rsidRDefault="00683636" w:rsidP="00BD1BF6">
            <w:pPr>
              <w:pStyle w:val="NormalWeb"/>
              <w:numPr>
                <w:ilvl w:val="0"/>
                <w:numId w:val="68"/>
              </w:numPr>
              <w:spacing w:before="0" w:beforeAutospacing="0" w:after="0" w:line="360" w:lineRule="auto"/>
              <w:jc w:val="both"/>
              <w:textAlignment w:val="baseline"/>
              <w:rPr>
                <w:color w:val="000000"/>
              </w:rPr>
            </w:pPr>
            <w:r w:rsidRPr="00BD1BF6">
              <w:rPr>
                <w:color w:val="000000"/>
              </w:rPr>
              <w:t>Default: năm</w:t>
            </w:r>
          </w:p>
          <w:p w14:paraId="6347634C" w14:textId="77777777" w:rsidR="00683636" w:rsidRPr="00BD1BF6" w:rsidRDefault="00683636" w:rsidP="00BD1BF6">
            <w:pPr>
              <w:pStyle w:val="NormalWeb"/>
              <w:numPr>
                <w:ilvl w:val="0"/>
                <w:numId w:val="68"/>
              </w:numPr>
              <w:spacing w:before="0" w:beforeAutospacing="0" w:after="0" w:line="360" w:lineRule="auto"/>
              <w:jc w:val="both"/>
              <w:textAlignment w:val="baseline"/>
              <w:rPr>
                <w:color w:val="000000"/>
              </w:rPr>
            </w:pPr>
            <w:r w:rsidRPr="00BD1BF6">
              <w:rPr>
                <w:color w:val="000000"/>
              </w:rPr>
              <w:t>Comment: Chọn kỳ báo cáo theo thời gian</w:t>
            </w:r>
          </w:p>
          <w:p w14:paraId="44B9429C" w14:textId="77777777" w:rsidR="00683636" w:rsidRPr="00BD1BF6" w:rsidRDefault="00683636" w:rsidP="00BD1BF6">
            <w:pPr>
              <w:pStyle w:val="NormalWeb"/>
              <w:numPr>
                <w:ilvl w:val="0"/>
                <w:numId w:val="60"/>
              </w:numPr>
              <w:spacing w:before="0" w:beforeAutospacing="0" w:after="0" w:line="360" w:lineRule="auto"/>
              <w:ind w:left="1440" w:firstLine="0"/>
              <w:jc w:val="both"/>
              <w:textAlignment w:val="baseline"/>
              <w:rPr>
                <w:color w:val="000000"/>
              </w:rPr>
            </w:pPr>
            <w:r w:rsidRPr="00BD1BF6">
              <w:rPr>
                <w:color w:val="000000"/>
              </w:rPr>
              <w:t>Theo thời gian</w:t>
            </w:r>
          </w:p>
          <w:p w14:paraId="123D3902" w14:textId="77777777" w:rsidR="00683636" w:rsidRPr="00BD1BF6" w:rsidRDefault="00683636" w:rsidP="00BD1BF6">
            <w:pPr>
              <w:pStyle w:val="NormalWeb"/>
              <w:numPr>
                <w:ilvl w:val="0"/>
                <w:numId w:val="60"/>
              </w:numPr>
              <w:spacing w:before="0" w:beforeAutospacing="0" w:after="0" w:line="360" w:lineRule="auto"/>
              <w:ind w:left="1440" w:firstLine="0"/>
              <w:jc w:val="both"/>
              <w:textAlignment w:val="baseline"/>
              <w:rPr>
                <w:color w:val="000000"/>
              </w:rPr>
            </w:pPr>
            <w:r w:rsidRPr="00BD1BF6">
              <w:rPr>
                <w:color w:val="000000"/>
              </w:rPr>
              <w:t>Tháng</w:t>
            </w:r>
          </w:p>
          <w:p w14:paraId="51C0CF80" w14:textId="77777777" w:rsidR="00683636" w:rsidRPr="00BD1BF6" w:rsidRDefault="00683636" w:rsidP="00BD1BF6">
            <w:pPr>
              <w:pStyle w:val="NormalWeb"/>
              <w:numPr>
                <w:ilvl w:val="0"/>
                <w:numId w:val="60"/>
              </w:numPr>
              <w:spacing w:before="0" w:beforeAutospacing="0" w:after="0" w:line="360" w:lineRule="auto"/>
              <w:ind w:left="1440" w:firstLine="0"/>
              <w:jc w:val="both"/>
              <w:textAlignment w:val="baseline"/>
              <w:rPr>
                <w:color w:val="000000"/>
              </w:rPr>
            </w:pPr>
            <w:r w:rsidRPr="00BD1BF6">
              <w:rPr>
                <w:color w:val="000000"/>
              </w:rPr>
              <w:t>Quý</w:t>
            </w:r>
          </w:p>
          <w:p w14:paraId="6CE5502B" w14:textId="77777777" w:rsidR="00683636" w:rsidRPr="00BD1BF6" w:rsidRDefault="00683636" w:rsidP="00BD1BF6">
            <w:pPr>
              <w:pStyle w:val="NormalWeb"/>
              <w:numPr>
                <w:ilvl w:val="0"/>
                <w:numId w:val="60"/>
              </w:numPr>
              <w:spacing w:before="0" w:beforeAutospacing="0" w:after="0" w:line="360" w:lineRule="auto"/>
              <w:ind w:left="1440" w:firstLine="0"/>
              <w:jc w:val="both"/>
              <w:textAlignment w:val="baseline"/>
              <w:rPr>
                <w:color w:val="000000"/>
              </w:rPr>
            </w:pPr>
            <w:r w:rsidRPr="00BD1BF6">
              <w:rPr>
                <w:color w:val="000000"/>
              </w:rPr>
              <w:t>Năm</w:t>
            </w:r>
          </w:p>
          <w:p w14:paraId="34416653" w14:textId="77777777" w:rsidR="00683636" w:rsidRPr="00BD1BF6" w:rsidRDefault="00683636" w:rsidP="00BD1BF6">
            <w:pPr>
              <w:pStyle w:val="NormalWeb"/>
              <w:numPr>
                <w:ilvl w:val="0"/>
                <w:numId w:val="60"/>
              </w:numPr>
              <w:spacing w:before="0" w:beforeAutospacing="0" w:after="0" w:line="360" w:lineRule="auto"/>
              <w:ind w:left="1440" w:firstLine="0"/>
              <w:jc w:val="both"/>
              <w:textAlignment w:val="baseline"/>
              <w:rPr>
                <w:color w:val="000000"/>
              </w:rPr>
            </w:pPr>
            <w:r w:rsidRPr="00BD1BF6">
              <w:rPr>
                <w:color w:val="000000"/>
              </w:rPr>
              <w:t>Không xác định</w:t>
            </w:r>
          </w:p>
          <w:p w14:paraId="4BFF5CC9" w14:textId="77777777" w:rsidR="00683636" w:rsidRPr="00BD1BF6" w:rsidRDefault="00683636" w:rsidP="00BD1BF6">
            <w:pPr>
              <w:pStyle w:val="NormalWeb"/>
              <w:spacing w:before="80" w:beforeAutospacing="0" w:after="0" w:line="360" w:lineRule="auto"/>
              <w:jc w:val="both"/>
            </w:pPr>
            <w:r w:rsidRPr="00BD1BF6">
              <w:rPr>
                <w:i/>
                <w:iCs/>
                <w:color w:val="000000"/>
              </w:rPr>
              <w:t>Năm:</w:t>
            </w:r>
          </w:p>
          <w:p w14:paraId="1E9774AC" w14:textId="77777777" w:rsidR="00683636" w:rsidRPr="00BD1BF6" w:rsidRDefault="00683636" w:rsidP="00BD1BF6">
            <w:pPr>
              <w:pStyle w:val="NormalWeb"/>
              <w:numPr>
                <w:ilvl w:val="0"/>
                <w:numId w:val="69"/>
              </w:numPr>
              <w:spacing w:before="80" w:beforeAutospacing="0" w:after="0" w:line="360" w:lineRule="auto"/>
              <w:jc w:val="both"/>
              <w:textAlignment w:val="baseline"/>
              <w:rPr>
                <w:color w:val="000000"/>
              </w:rPr>
            </w:pPr>
            <w:r w:rsidRPr="00BD1BF6">
              <w:rPr>
                <w:color w:val="000000"/>
              </w:rPr>
              <w:t>UI control: Combobox</w:t>
            </w:r>
          </w:p>
          <w:p w14:paraId="3363A24F" w14:textId="77777777" w:rsidR="00683636" w:rsidRPr="00BD1BF6" w:rsidRDefault="00683636" w:rsidP="00BD1BF6">
            <w:pPr>
              <w:pStyle w:val="NormalWeb"/>
              <w:numPr>
                <w:ilvl w:val="0"/>
                <w:numId w:val="69"/>
              </w:numPr>
              <w:spacing w:before="80" w:beforeAutospacing="0" w:after="0" w:line="360" w:lineRule="auto"/>
              <w:jc w:val="both"/>
              <w:textAlignment w:val="baseline"/>
              <w:rPr>
                <w:color w:val="000000"/>
              </w:rPr>
            </w:pPr>
            <w:r w:rsidRPr="00BD1BF6">
              <w:rPr>
                <w:color w:val="000000"/>
              </w:rPr>
              <w:t>TableName: medical_records</w:t>
            </w:r>
          </w:p>
          <w:p w14:paraId="1056708B" w14:textId="77777777" w:rsidR="00683636" w:rsidRPr="00BD1BF6" w:rsidRDefault="00683636" w:rsidP="00BD1BF6">
            <w:pPr>
              <w:pStyle w:val="NormalWeb"/>
              <w:numPr>
                <w:ilvl w:val="0"/>
                <w:numId w:val="69"/>
              </w:numPr>
              <w:spacing w:before="80" w:beforeAutospacing="0" w:after="0" w:line="360" w:lineRule="auto"/>
              <w:jc w:val="both"/>
              <w:textAlignment w:val="baseline"/>
              <w:rPr>
                <w:color w:val="000000"/>
              </w:rPr>
            </w:pPr>
            <w:r w:rsidRPr="00BD1BF6">
              <w:rPr>
                <w:color w:val="000000"/>
              </w:rPr>
              <w:t>Column: examination_date</w:t>
            </w:r>
          </w:p>
          <w:p w14:paraId="5F282EAE" w14:textId="77777777" w:rsidR="00683636" w:rsidRPr="00BD1BF6" w:rsidRDefault="00683636" w:rsidP="00BD1BF6">
            <w:pPr>
              <w:pStyle w:val="NormalWeb"/>
              <w:numPr>
                <w:ilvl w:val="0"/>
                <w:numId w:val="69"/>
              </w:numPr>
              <w:spacing w:before="80" w:beforeAutospacing="0" w:after="0" w:line="360" w:lineRule="auto"/>
              <w:jc w:val="both"/>
              <w:textAlignment w:val="baseline"/>
              <w:rPr>
                <w:color w:val="000000"/>
              </w:rPr>
            </w:pPr>
            <w:r w:rsidRPr="00BD1BF6">
              <w:rPr>
                <w:color w:val="000000"/>
              </w:rPr>
              <w:t>Default: hiển thị năm hiện tại</w:t>
            </w:r>
          </w:p>
          <w:p w14:paraId="2393AD2B" w14:textId="77777777" w:rsidR="00683636" w:rsidRPr="00BD1BF6" w:rsidRDefault="00683636" w:rsidP="00BD1BF6">
            <w:pPr>
              <w:pStyle w:val="NormalWeb"/>
              <w:numPr>
                <w:ilvl w:val="0"/>
                <w:numId w:val="69"/>
              </w:numPr>
              <w:spacing w:before="0" w:beforeAutospacing="0" w:after="0" w:line="360" w:lineRule="auto"/>
              <w:jc w:val="both"/>
              <w:textAlignment w:val="baseline"/>
              <w:rPr>
                <w:color w:val="000000"/>
              </w:rPr>
            </w:pPr>
            <w:r w:rsidRPr="00BD1BF6">
              <w:rPr>
                <w:color w:val="000000"/>
              </w:rPr>
              <w:t>Nullable: no (nếu chọn kỳ báo cáo là tháng, quý, năm)</w:t>
            </w:r>
          </w:p>
          <w:p w14:paraId="52F50252" w14:textId="504736D4" w:rsidR="00683636" w:rsidRPr="00BD1BF6" w:rsidRDefault="00683636" w:rsidP="00BD1BF6">
            <w:pPr>
              <w:pStyle w:val="NormalWeb"/>
              <w:numPr>
                <w:ilvl w:val="0"/>
                <w:numId w:val="69"/>
              </w:numPr>
              <w:spacing w:before="0" w:beforeAutospacing="0" w:after="0" w:line="360" w:lineRule="auto"/>
              <w:jc w:val="both"/>
              <w:textAlignment w:val="baseline"/>
              <w:rPr>
                <w:color w:val="000000"/>
              </w:rPr>
            </w:pPr>
            <w:r w:rsidRPr="00BD1BF6">
              <w:rPr>
                <w:color w:val="000000"/>
              </w:rPr>
              <w:t>Comment: Báo lỗi khi để trống “Vui lòng nhập thông tin năm”. Chọn từ năm 2000, lấy dữ liệu năm hiển thị (yyyy)</w:t>
            </w:r>
          </w:p>
          <w:p w14:paraId="1C66DE3B" w14:textId="77777777" w:rsidR="00683636" w:rsidRPr="00BD1BF6" w:rsidRDefault="00683636" w:rsidP="00BD1BF6">
            <w:pPr>
              <w:pStyle w:val="NormalWeb"/>
              <w:spacing w:before="80" w:beforeAutospacing="0" w:after="0" w:line="360" w:lineRule="auto"/>
              <w:jc w:val="both"/>
            </w:pPr>
            <w:r w:rsidRPr="00BD1BF6">
              <w:rPr>
                <w:i/>
                <w:iCs/>
                <w:color w:val="000000"/>
              </w:rPr>
              <w:t>Tháng/quý: </w:t>
            </w:r>
          </w:p>
          <w:p w14:paraId="31683A20" w14:textId="77777777" w:rsidR="00683636" w:rsidRPr="00BD1BF6" w:rsidRDefault="00683636" w:rsidP="00BD1BF6">
            <w:pPr>
              <w:pStyle w:val="NormalWeb"/>
              <w:numPr>
                <w:ilvl w:val="0"/>
                <w:numId w:val="70"/>
              </w:numPr>
              <w:spacing w:before="80" w:beforeAutospacing="0" w:after="0" w:line="360" w:lineRule="auto"/>
              <w:ind w:left="690"/>
              <w:jc w:val="both"/>
              <w:textAlignment w:val="baseline"/>
              <w:rPr>
                <w:color w:val="000000"/>
              </w:rPr>
            </w:pPr>
            <w:r w:rsidRPr="00BD1BF6">
              <w:rPr>
                <w:color w:val="000000"/>
              </w:rPr>
              <w:t>Ui control: Dropdown list</w:t>
            </w:r>
          </w:p>
          <w:p w14:paraId="068ABC6A" w14:textId="77777777" w:rsidR="00683636" w:rsidRPr="00BD1BF6" w:rsidRDefault="00683636" w:rsidP="00BD1BF6">
            <w:pPr>
              <w:pStyle w:val="NormalWeb"/>
              <w:numPr>
                <w:ilvl w:val="0"/>
                <w:numId w:val="70"/>
              </w:numPr>
              <w:spacing w:before="80" w:beforeAutospacing="0" w:after="0" w:line="360" w:lineRule="auto"/>
              <w:ind w:left="690"/>
              <w:jc w:val="both"/>
              <w:textAlignment w:val="baseline"/>
              <w:rPr>
                <w:color w:val="000000"/>
              </w:rPr>
            </w:pPr>
            <w:r w:rsidRPr="00BD1BF6">
              <w:rPr>
                <w:color w:val="000000"/>
              </w:rPr>
              <w:t>TableName: medical_records</w:t>
            </w:r>
          </w:p>
          <w:p w14:paraId="136AD95F" w14:textId="77777777" w:rsidR="00683636" w:rsidRPr="00BD1BF6" w:rsidRDefault="00683636" w:rsidP="00BD1BF6">
            <w:pPr>
              <w:pStyle w:val="NormalWeb"/>
              <w:numPr>
                <w:ilvl w:val="0"/>
                <w:numId w:val="70"/>
              </w:numPr>
              <w:spacing w:before="80" w:beforeAutospacing="0" w:after="0" w:line="360" w:lineRule="auto"/>
              <w:ind w:left="690"/>
              <w:jc w:val="both"/>
              <w:textAlignment w:val="baseline"/>
              <w:rPr>
                <w:color w:val="000000"/>
              </w:rPr>
            </w:pPr>
            <w:r w:rsidRPr="00BD1BF6">
              <w:rPr>
                <w:color w:val="000000"/>
              </w:rPr>
              <w:t>Column: examination_date</w:t>
            </w:r>
          </w:p>
          <w:p w14:paraId="0521C118" w14:textId="77777777" w:rsidR="00683636" w:rsidRPr="00BD1BF6" w:rsidRDefault="00683636" w:rsidP="00BD1BF6">
            <w:pPr>
              <w:pStyle w:val="NormalWeb"/>
              <w:numPr>
                <w:ilvl w:val="0"/>
                <w:numId w:val="70"/>
              </w:numPr>
              <w:spacing w:before="0" w:beforeAutospacing="0" w:after="0" w:line="360" w:lineRule="auto"/>
              <w:ind w:left="690"/>
              <w:jc w:val="both"/>
              <w:textAlignment w:val="baseline"/>
              <w:rPr>
                <w:color w:val="000000"/>
              </w:rPr>
            </w:pPr>
            <w:r w:rsidRPr="00BD1BF6">
              <w:rPr>
                <w:color w:val="000000"/>
              </w:rPr>
              <w:t>Default: disable</w:t>
            </w:r>
          </w:p>
          <w:p w14:paraId="7AF9764E" w14:textId="77777777" w:rsidR="00683636" w:rsidRPr="00BD1BF6" w:rsidRDefault="00683636" w:rsidP="00BD1BF6">
            <w:pPr>
              <w:pStyle w:val="NormalWeb"/>
              <w:numPr>
                <w:ilvl w:val="0"/>
                <w:numId w:val="70"/>
              </w:numPr>
              <w:spacing w:before="0" w:beforeAutospacing="0" w:after="0" w:line="360" w:lineRule="auto"/>
              <w:ind w:left="690"/>
              <w:jc w:val="both"/>
              <w:textAlignment w:val="baseline"/>
              <w:rPr>
                <w:color w:val="000000"/>
              </w:rPr>
            </w:pPr>
            <w:r w:rsidRPr="00BD1BF6">
              <w:rPr>
                <w:color w:val="000000"/>
              </w:rPr>
              <w:t>Comment: Chỉ Enable khi kỳ báo cáo là Tháng, Quý. Báo lỗi khi để trống “Vui lòng nhập thông tin Tháng/quý”.</w:t>
            </w:r>
          </w:p>
          <w:p w14:paraId="4F3C7E34" w14:textId="77777777" w:rsidR="00683636" w:rsidRPr="00BD1BF6" w:rsidRDefault="00683636" w:rsidP="00BD1BF6">
            <w:pPr>
              <w:pStyle w:val="NormalWeb"/>
              <w:numPr>
                <w:ilvl w:val="0"/>
                <w:numId w:val="61"/>
              </w:numPr>
              <w:tabs>
                <w:tab w:val="left" w:pos="1100"/>
              </w:tabs>
              <w:spacing w:before="0" w:beforeAutospacing="0" w:after="0" w:line="360" w:lineRule="auto"/>
              <w:ind w:left="780" w:firstLine="0"/>
              <w:jc w:val="both"/>
              <w:textAlignment w:val="baseline"/>
              <w:rPr>
                <w:color w:val="000000"/>
              </w:rPr>
            </w:pPr>
            <w:r w:rsidRPr="00BD1BF6">
              <w:rPr>
                <w:color w:val="000000"/>
              </w:rPr>
              <w:t>Chọn kỳ báo cáo theo tháng: Lấy dữ liệu tháng hiển thị (mm) theo trường medical_</w:t>
            </w:r>
            <w:proofErr w:type="gramStart"/>
            <w:r w:rsidRPr="00BD1BF6">
              <w:rPr>
                <w:color w:val="000000"/>
              </w:rPr>
              <w:t>records.examination</w:t>
            </w:r>
            <w:proofErr w:type="gramEnd"/>
            <w:r w:rsidRPr="00BD1BF6">
              <w:rPr>
                <w:color w:val="000000"/>
              </w:rPr>
              <w:t>_date. Hiển thị dropdown list theo tháng từ tháng 1 đến tháng 12. </w:t>
            </w:r>
          </w:p>
          <w:p w14:paraId="5EC27212" w14:textId="77777777" w:rsidR="00683636" w:rsidRPr="00BD1BF6" w:rsidRDefault="00683636" w:rsidP="00BD1BF6">
            <w:pPr>
              <w:pStyle w:val="NormalWeb"/>
              <w:numPr>
                <w:ilvl w:val="0"/>
                <w:numId w:val="61"/>
              </w:numPr>
              <w:tabs>
                <w:tab w:val="left" w:pos="1100"/>
              </w:tabs>
              <w:spacing w:before="0" w:beforeAutospacing="0" w:after="0" w:line="360" w:lineRule="auto"/>
              <w:ind w:left="780" w:firstLine="0"/>
              <w:jc w:val="both"/>
              <w:textAlignment w:val="baseline"/>
              <w:rPr>
                <w:color w:val="000000"/>
              </w:rPr>
            </w:pPr>
            <w:r w:rsidRPr="00BD1BF6">
              <w:rPr>
                <w:color w:val="000000"/>
              </w:rPr>
              <w:t>Chọn kỳ báo cáo theo quý: Lấy dữ liệu theo quý hiển thị 3 tháng một (mm) theo medical_</w:t>
            </w:r>
            <w:proofErr w:type="gramStart"/>
            <w:r w:rsidRPr="00BD1BF6">
              <w:rPr>
                <w:color w:val="000000"/>
              </w:rPr>
              <w:t>records.examination</w:t>
            </w:r>
            <w:proofErr w:type="gramEnd"/>
            <w:r w:rsidRPr="00BD1BF6">
              <w:rPr>
                <w:color w:val="000000"/>
              </w:rPr>
              <w:t>_date.  Hiển thị dropdown list theo quý từ quý 1 đến quý 4. </w:t>
            </w:r>
          </w:p>
          <w:p w14:paraId="649F0CEE" w14:textId="77777777" w:rsidR="00683636" w:rsidRPr="00BD1BF6" w:rsidRDefault="00683636" w:rsidP="00BD1BF6">
            <w:pPr>
              <w:pStyle w:val="NormalWeb"/>
              <w:spacing w:before="80" w:beforeAutospacing="0" w:after="0" w:line="360" w:lineRule="auto"/>
              <w:jc w:val="both"/>
            </w:pPr>
            <w:r w:rsidRPr="00BD1BF6">
              <w:rPr>
                <w:i/>
                <w:iCs/>
                <w:color w:val="000000"/>
              </w:rPr>
              <w:lastRenderedPageBreak/>
              <w:t>Ngày phát hiện từ ngày: </w:t>
            </w:r>
          </w:p>
          <w:p w14:paraId="44BFF1FC" w14:textId="77777777" w:rsidR="00683636" w:rsidRPr="00BD1BF6" w:rsidRDefault="00683636" w:rsidP="00BD1BF6">
            <w:pPr>
              <w:pStyle w:val="NormalWeb"/>
              <w:numPr>
                <w:ilvl w:val="0"/>
                <w:numId w:val="71"/>
              </w:numPr>
              <w:spacing w:before="80" w:beforeAutospacing="0" w:after="0" w:line="360" w:lineRule="auto"/>
              <w:jc w:val="both"/>
              <w:textAlignment w:val="baseline"/>
              <w:rPr>
                <w:color w:val="000000"/>
              </w:rPr>
            </w:pPr>
            <w:r w:rsidRPr="00BD1BF6">
              <w:rPr>
                <w:color w:val="000000"/>
              </w:rPr>
              <w:t>UI control: DatePicker</w:t>
            </w:r>
          </w:p>
          <w:p w14:paraId="12B31D20" w14:textId="77777777" w:rsidR="00683636" w:rsidRPr="00BD1BF6" w:rsidRDefault="00683636" w:rsidP="00BD1BF6">
            <w:pPr>
              <w:pStyle w:val="NormalWeb"/>
              <w:numPr>
                <w:ilvl w:val="0"/>
                <w:numId w:val="71"/>
              </w:numPr>
              <w:spacing w:before="0" w:beforeAutospacing="0" w:after="0" w:line="360" w:lineRule="auto"/>
              <w:jc w:val="both"/>
              <w:textAlignment w:val="baseline"/>
              <w:rPr>
                <w:color w:val="000000"/>
              </w:rPr>
            </w:pPr>
            <w:r w:rsidRPr="00BD1BF6">
              <w:rPr>
                <w:color w:val="000000"/>
              </w:rPr>
              <w:t>TableName: medical_records</w:t>
            </w:r>
          </w:p>
          <w:p w14:paraId="7C712086" w14:textId="77777777" w:rsidR="00683636" w:rsidRPr="00BD1BF6" w:rsidRDefault="00683636" w:rsidP="00BD1BF6">
            <w:pPr>
              <w:pStyle w:val="NormalWeb"/>
              <w:numPr>
                <w:ilvl w:val="0"/>
                <w:numId w:val="71"/>
              </w:numPr>
              <w:spacing w:before="0" w:beforeAutospacing="0" w:after="0" w:line="360" w:lineRule="auto"/>
              <w:jc w:val="both"/>
              <w:textAlignment w:val="baseline"/>
              <w:rPr>
                <w:color w:val="000000"/>
              </w:rPr>
            </w:pPr>
            <w:r w:rsidRPr="00BD1BF6">
              <w:rPr>
                <w:color w:val="000000"/>
              </w:rPr>
              <w:t>Column: examination_date</w:t>
            </w:r>
          </w:p>
          <w:p w14:paraId="1AF9B4F6" w14:textId="77777777" w:rsidR="00683636" w:rsidRPr="00BD1BF6" w:rsidRDefault="00683636" w:rsidP="00BD1BF6">
            <w:pPr>
              <w:pStyle w:val="NormalWeb"/>
              <w:numPr>
                <w:ilvl w:val="0"/>
                <w:numId w:val="71"/>
              </w:numPr>
              <w:spacing w:before="0" w:beforeAutospacing="0" w:after="0" w:line="360" w:lineRule="auto"/>
              <w:jc w:val="both"/>
              <w:textAlignment w:val="baseline"/>
              <w:rPr>
                <w:color w:val="000000"/>
              </w:rPr>
            </w:pPr>
            <w:r w:rsidRPr="00BD1BF6">
              <w:rPr>
                <w:color w:val="000000"/>
              </w:rPr>
              <w:t>Default: Disable</w:t>
            </w:r>
          </w:p>
          <w:p w14:paraId="789FF3A4" w14:textId="77777777" w:rsidR="00683636" w:rsidRPr="00BD1BF6" w:rsidRDefault="00683636" w:rsidP="00BD1BF6">
            <w:pPr>
              <w:pStyle w:val="NormalWeb"/>
              <w:numPr>
                <w:ilvl w:val="0"/>
                <w:numId w:val="71"/>
              </w:numPr>
              <w:spacing w:before="0" w:beforeAutospacing="0" w:after="0" w:line="360" w:lineRule="auto"/>
              <w:jc w:val="both"/>
              <w:textAlignment w:val="baseline"/>
              <w:rPr>
                <w:color w:val="000000"/>
              </w:rPr>
            </w:pPr>
            <w:r w:rsidRPr="00BD1BF6">
              <w:rPr>
                <w:color w:val="000000"/>
              </w:rPr>
              <w:t>Comment:  Chỉ enable khi chọn kỳ báo cáo theo thời gian. Nhập tay hoặc chọn theo datepicker</w:t>
            </w:r>
          </w:p>
          <w:p w14:paraId="2B52D636" w14:textId="13569259" w:rsidR="00683636" w:rsidRPr="00BD1BF6" w:rsidRDefault="00683636" w:rsidP="00BD1BF6">
            <w:pPr>
              <w:pStyle w:val="NormalWeb"/>
              <w:numPr>
                <w:ilvl w:val="0"/>
                <w:numId w:val="62"/>
              </w:numPr>
              <w:tabs>
                <w:tab w:val="left" w:pos="1100"/>
              </w:tabs>
              <w:spacing w:before="0" w:beforeAutospacing="0" w:after="0" w:line="360" w:lineRule="auto"/>
              <w:ind w:left="690" w:firstLine="0"/>
              <w:jc w:val="both"/>
              <w:textAlignment w:val="baseline"/>
              <w:rPr>
                <w:color w:val="000000"/>
              </w:rPr>
            </w:pPr>
            <w:r w:rsidRPr="00BD1BF6">
              <w:rPr>
                <w:color w:val="000000"/>
              </w:rPr>
              <w:t>Báo lỗi khi chọn [Ngày phát hiện từ ngày] lớn hơn [Ngày phát hiện đến ngày]: “Ngày phát hiện phải nhỏ hơn đến ngày”</w:t>
            </w:r>
          </w:p>
          <w:p w14:paraId="23F0A45E" w14:textId="77777777" w:rsidR="00683636" w:rsidRPr="00BD1BF6" w:rsidRDefault="00683636" w:rsidP="00BD1BF6">
            <w:pPr>
              <w:pStyle w:val="NormalWeb"/>
              <w:numPr>
                <w:ilvl w:val="0"/>
                <w:numId w:val="62"/>
              </w:numPr>
              <w:tabs>
                <w:tab w:val="left" w:pos="1100"/>
              </w:tabs>
              <w:spacing w:before="0" w:beforeAutospacing="0" w:after="0" w:line="360" w:lineRule="auto"/>
              <w:ind w:left="690" w:firstLine="0"/>
              <w:jc w:val="both"/>
              <w:textAlignment w:val="baseline"/>
              <w:rPr>
                <w:color w:val="000000"/>
              </w:rPr>
            </w:pPr>
            <w:r w:rsidRPr="00BD1BF6">
              <w:rPr>
                <w:color w:val="000000"/>
              </w:rPr>
              <w:t>Báo lỗi khi để trống: “Vui lòng nhập thông tin Ngày phát hiện”</w:t>
            </w:r>
          </w:p>
          <w:p w14:paraId="61DE8050" w14:textId="77777777" w:rsidR="00683636" w:rsidRPr="00BD1BF6" w:rsidRDefault="00683636" w:rsidP="00BD1BF6">
            <w:pPr>
              <w:pStyle w:val="NormalWeb"/>
              <w:spacing w:before="80" w:beforeAutospacing="0" w:after="0" w:line="360" w:lineRule="auto"/>
              <w:jc w:val="both"/>
            </w:pPr>
            <w:r w:rsidRPr="00BD1BF6">
              <w:rPr>
                <w:i/>
                <w:iCs/>
                <w:color w:val="000000"/>
              </w:rPr>
              <w:t>Ngày phát hiện đến ngày:</w:t>
            </w:r>
          </w:p>
          <w:p w14:paraId="2FED78EC" w14:textId="77777777" w:rsidR="00683636" w:rsidRPr="00BD1BF6" w:rsidRDefault="00683636" w:rsidP="00BD1BF6">
            <w:pPr>
              <w:pStyle w:val="NormalWeb"/>
              <w:numPr>
                <w:ilvl w:val="0"/>
                <w:numId w:val="72"/>
              </w:numPr>
              <w:spacing w:before="80" w:beforeAutospacing="0" w:after="0" w:line="360" w:lineRule="auto"/>
              <w:jc w:val="both"/>
              <w:textAlignment w:val="baseline"/>
              <w:rPr>
                <w:color w:val="000000"/>
              </w:rPr>
            </w:pPr>
            <w:r w:rsidRPr="00BD1BF6">
              <w:rPr>
                <w:color w:val="000000"/>
              </w:rPr>
              <w:t>UI control: DatePicker</w:t>
            </w:r>
          </w:p>
          <w:p w14:paraId="4444B2E0" w14:textId="77777777" w:rsidR="00683636" w:rsidRPr="00BD1BF6" w:rsidRDefault="00683636" w:rsidP="00BD1BF6">
            <w:pPr>
              <w:pStyle w:val="NormalWeb"/>
              <w:numPr>
                <w:ilvl w:val="0"/>
                <w:numId w:val="72"/>
              </w:numPr>
              <w:spacing w:before="0" w:beforeAutospacing="0" w:after="0" w:line="360" w:lineRule="auto"/>
              <w:jc w:val="both"/>
              <w:textAlignment w:val="baseline"/>
              <w:rPr>
                <w:color w:val="000000"/>
              </w:rPr>
            </w:pPr>
            <w:r w:rsidRPr="00BD1BF6">
              <w:rPr>
                <w:color w:val="000000"/>
              </w:rPr>
              <w:t>TableName: medical_records</w:t>
            </w:r>
          </w:p>
          <w:p w14:paraId="1A8F1D9C" w14:textId="77777777" w:rsidR="00683636" w:rsidRPr="00BD1BF6" w:rsidRDefault="00683636" w:rsidP="00BD1BF6">
            <w:pPr>
              <w:pStyle w:val="NormalWeb"/>
              <w:numPr>
                <w:ilvl w:val="0"/>
                <w:numId w:val="72"/>
              </w:numPr>
              <w:spacing w:before="0" w:beforeAutospacing="0" w:after="0" w:line="360" w:lineRule="auto"/>
              <w:jc w:val="both"/>
              <w:textAlignment w:val="baseline"/>
              <w:rPr>
                <w:color w:val="000000"/>
              </w:rPr>
            </w:pPr>
            <w:r w:rsidRPr="00BD1BF6">
              <w:rPr>
                <w:color w:val="000000"/>
              </w:rPr>
              <w:t>Column: examination_date</w:t>
            </w:r>
          </w:p>
          <w:p w14:paraId="7F6FA22A" w14:textId="77777777" w:rsidR="00683636" w:rsidRPr="00BD1BF6" w:rsidRDefault="00683636" w:rsidP="00BD1BF6">
            <w:pPr>
              <w:pStyle w:val="NormalWeb"/>
              <w:numPr>
                <w:ilvl w:val="0"/>
                <w:numId w:val="72"/>
              </w:numPr>
              <w:spacing w:before="0" w:beforeAutospacing="0" w:after="0" w:line="360" w:lineRule="auto"/>
              <w:jc w:val="both"/>
              <w:textAlignment w:val="baseline"/>
              <w:rPr>
                <w:color w:val="000000"/>
              </w:rPr>
            </w:pPr>
            <w:r w:rsidRPr="00BD1BF6">
              <w:rPr>
                <w:color w:val="000000"/>
              </w:rPr>
              <w:t>Default: Disable</w:t>
            </w:r>
          </w:p>
          <w:p w14:paraId="78AD23CF" w14:textId="77777777" w:rsidR="00683636" w:rsidRPr="00BD1BF6" w:rsidRDefault="00683636" w:rsidP="00BD1BF6">
            <w:pPr>
              <w:pStyle w:val="NormalWeb"/>
              <w:numPr>
                <w:ilvl w:val="0"/>
                <w:numId w:val="72"/>
              </w:numPr>
              <w:spacing w:before="0" w:beforeAutospacing="0" w:after="0" w:line="360" w:lineRule="auto"/>
              <w:jc w:val="both"/>
              <w:textAlignment w:val="baseline"/>
              <w:rPr>
                <w:color w:val="000000"/>
              </w:rPr>
            </w:pPr>
            <w:r w:rsidRPr="00BD1BF6">
              <w:rPr>
                <w:color w:val="000000"/>
              </w:rPr>
              <w:t>Comment: Chỉ enable khi chọn kỳ báo cáo theo thời gian. Nhập tay hoặc chọn theo datepicker</w:t>
            </w:r>
          </w:p>
          <w:p w14:paraId="2543B476" w14:textId="52B3E458" w:rsidR="00683636" w:rsidRPr="00BD1BF6" w:rsidRDefault="00683636" w:rsidP="00BD1BF6">
            <w:pPr>
              <w:pStyle w:val="NormalWeb"/>
              <w:numPr>
                <w:ilvl w:val="0"/>
                <w:numId w:val="63"/>
              </w:numPr>
              <w:tabs>
                <w:tab w:val="left" w:pos="1070"/>
              </w:tabs>
              <w:spacing w:before="0" w:beforeAutospacing="0" w:after="0" w:line="360" w:lineRule="auto"/>
              <w:ind w:left="690" w:firstLine="0"/>
              <w:jc w:val="both"/>
              <w:textAlignment w:val="baseline"/>
              <w:rPr>
                <w:color w:val="000000"/>
              </w:rPr>
            </w:pPr>
            <w:r w:rsidRPr="00BD1BF6">
              <w:rPr>
                <w:color w:val="000000"/>
              </w:rPr>
              <w:t>Báo lỗi khi chọn [Ngày phát hiện đến ngày] nhỏ hơn [Ngày phát hiện từ ngày]: “Đến ngày phải lớn hơn ngày phát hiện”</w:t>
            </w:r>
          </w:p>
          <w:p w14:paraId="316EDAE0" w14:textId="77777777" w:rsidR="00683636" w:rsidRPr="00BD1BF6" w:rsidRDefault="00683636" w:rsidP="00BD1BF6">
            <w:pPr>
              <w:pStyle w:val="NormalWeb"/>
              <w:numPr>
                <w:ilvl w:val="0"/>
                <w:numId w:val="63"/>
              </w:numPr>
              <w:tabs>
                <w:tab w:val="left" w:pos="1070"/>
              </w:tabs>
              <w:spacing w:before="0" w:beforeAutospacing="0" w:after="0" w:line="360" w:lineRule="auto"/>
              <w:ind w:left="690" w:firstLine="0"/>
              <w:jc w:val="both"/>
              <w:textAlignment w:val="baseline"/>
              <w:rPr>
                <w:color w:val="000000"/>
              </w:rPr>
            </w:pPr>
            <w:r w:rsidRPr="00BD1BF6">
              <w:rPr>
                <w:color w:val="000000"/>
              </w:rPr>
              <w:t>Báo lỗi khi để trống “Vui lòng nhập thông tin Đến ngày”</w:t>
            </w:r>
          </w:p>
          <w:p w14:paraId="04CF8C36" w14:textId="63A6A98F" w:rsidR="00683636" w:rsidRPr="00BD1BF6" w:rsidRDefault="00683636" w:rsidP="00BD1BF6">
            <w:pPr>
              <w:pStyle w:val="NormalWeb"/>
              <w:spacing w:before="80" w:beforeAutospacing="0" w:after="0" w:line="360" w:lineRule="auto"/>
              <w:jc w:val="both"/>
            </w:pPr>
            <w:r w:rsidRPr="00BD1BF6">
              <w:rPr>
                <w:i/>
                <w:iCs/>
                <w:color w:val="000000"/>
              </w:rPr>
              <w:t>Chọn nhóm bệnh thống kê: </w:t>
            </w:r>
          </w:p>
          <w:p w14:paraId="29429603" w14:textId="77777777" w:rsidR="00683636" w:rsidRPr="00BD1BF6" w:rsidRDefault="00683636" w:rsidP="00BD1BF6">
            <w:pPr>
              <w:pStyle w:val="NormalWeb"/>
              <w:numPr>
                <w:ilvl w:val="0"/>
                <w:numId w:val="73"/>
              </w:numPr>
              <w:spacing w:before="80" w:beforeAutospacing="0" w:after="0" w:line="360" w:lineRule="auto"/>
              <w:jc w:val="both"/>
              <w:textAlignment w:val="baseline"/>
              <w:rPr>
                <w:color w:val="000000"/>
              </w:rPr>
            </w:pPr>
            <w:r w:rsidRPr="00BD1BF6">
              <w:rPr>
                <w:color w:val="000000"/>
              </w:rPr>
              <w:t>UI control: Searchbox, String (100)</w:t>
            </w:r>
          </w:p>
          <w:p w14:paraId="7A81B2E0" w14:textId="77777777" w:rsidR="00683636" w:rsidRPr="00BD1BF6" w:rsidRDefault="00683636" w:rsidP="00BD1BF6">
            <w:pPr>
              <w:pStyle w:val="NormalWeb"/>
              <w:numPr>
                <w:ilvl w:val="0"/>
                <w:numId w:val="73"/>
              </w:numPr>
              <w:spacing w:before="0" w:beforeAutospacing="0" w:after="0" w:line="360" w:lineRule="auto"/>
              <w:jc w:val="both"/>
              <w:textAlignment w:val="baseline"/>
              <w:rPr>
                <w:color w:val="000000"/>
              </w:rPr>
            </w:pPr>
            <w:r w:rsidRPr="00BD1BF6">
              <w:rPr>
                <w:color w:val="000000"/>
              </w:rPr>
              <w:t>TableName: cats_diseases_group</w:t>
            </w:r>
          </w:p>
          <w:p w14:paraId="5CB827A5" w14:textId="77777777" w:rsidR="00683636" w:rsidRPr="00BD1BF6" w:rsidRDefault="00683636" w:rsidP="00BD1BF6">
            <w:pPr>
              <w:pStyle w:val="NormalWeb"/>
              <w:numPr>
                <w:ilvl w:val="0"/>
                <w:numId w:val="73"/>
              </w:numPr>
              <w:spacing w:before="0" w:beforeAutospacing="0" w:after="0" w:line="360" w:lineRule="auto"/>
              <w:jc w:val="both"/>
              <w:textAlignment w:val="baseline"/>
              <w:rPr>
                <w:color w:val="000000"/>
              </w:rPr>
            </w:pPr>
            <w:r w:rsidRPr="00BD1BF6">
              <w:rPr>
                <w:color w:val="000000"/>
              </w:rPr>
              <w:t>Column: code, name</w:t>
            </w:r>
          </w:p>
          <w:p w14:paraId="1FD5D0EA" w14:textId="77777777" w:rsidR="00683636" w:rsidRPr="00BD1BF6" w:rsidRDefault="00683636" w:rsidP="00BD1BF6">
            <w:pPr>
              <w:pStyle w:val="NormalWeb"/>
              <w:numPr>
                <w:ilvl w:val="0"/>
                <w:numId w:val="73"/>
              </w:numPr>
              <w:spacing w:before="0" w:beforeAutospacing="0" w:after="0" w:line="360" w:lineRule="auto"/>
              <w:jc w:val="both"/>
              <w:textAlignment w:val="baseline"/>
              <w:rPr>
                <w:color w:val="000000"/>
              </w:rPr>
            </w:pPr>
            <w:r w:rsidRPr="00BD1BF6">
              <w:rPr>
                <w:color w:val="000000"/>
              </w:rPr>
              <w:t>Comment: Lấy dữ liệu với điều kiện cats_diseases_group.is_report_disease = 1. Khi thống kê theo nhóm bệnh, bảng thống kê sẽ chỉ hiển thị các trường STT, Đơn vị, Tổng cộng  </w:t>
            </w:r>
          </w:p>
          <w:p w14:paraId="68BC7107" w14:textId="6732202F" w:rsidR="00683636" w:rsidRPr="00BD1BF6" w:rsidRDefault="00683636" w:rsidP="00BD1BF6">
            <w:pPr>
              <w:pStyle w:val="NormalWeb"/>
              <w:spacing w:before="80" w:beforeAutospacing="0" w:after="0" w:line="360" w:lineRule="auto"/>
              <w:jc w:val="both"/>
            </w:pPr>
            <w:r w:rsidRPr="00BD1BF6">
              <w:rPr>
                <w:i/>
                <w:iCs/>
                <w:color w:val="000000"/>
              </w:rPr>
              <w:t>Chọn bệnh: </w:t>
            </w:r>
          </w:p>
          <w:p w14:paraId="20491973" w14:textId="77777777" w:rsidR="00683636" w:rsidRPr="00BD1BF6" w:rsidRDefault="00683636" w:rsidP="00BD1BF6">
            <w:pPr>
              <w:pStyle w:val="NormalWeb"/>
              <w:numPr>
                <w:ilvl w:val="0"/>
                <w:numId w:val="74"/>
              </w:numPr>
              <w:spacing w:before="80" w:beforeAutospacing="0" w:after="0" w:line="360" w:lineRule="auto"/>
              <w:jc w:val="both"/>
              <w:textAlignment w:val="baseline"/>
              <w:rPr>
                <w:color w:val="000000"/>
              </w:rPr>
            </w:pPr>
            <w:r w:rsidRPr="00BD1BF6">
              <w:rPr>
                <w:color w:val="000000"/>
              </w:rPr>
              <w:lastRenderedPageBreak/>
              <w:t>UI control: Searchbox, String (100)</w:t>
            </w:r>
          </w:p>
          <w:p w14:paraId="2F620694" w14:textId="77777777" w:rsidR="00683636" w:rsidRPr="00BD1BF6" w:rsidRDefault="00683636" w:rsidP="00BD1BF6">
            <w:pPr>
              <w:pStyle w:val="NormalWeb"/>
              <w:numPr>
                <w:ilvl w:val="0"/>
                <w:numId w:val="74"/>
              </w:numPr>
              <w:spacing w:before="0" w:beforeAutospacing="0" w:after="0" w:line="360" w:lineRule="auto"/>
              <w:jc w:val="both"/>
              <w:textAlignment w:val="baseline"/>
              <w:rPr>
                <w:color w:val="000000"/>
              </w:rPr>
            </w:pPr>
            <w:r w:rsidRPr="00BD1BF6">
              <w:rPr>
                <w:color w:val="000000"/>
              </w:rPr>
              <w:t>TableName: cats_icd10</w:t>
            </w:r>
          </w:p>
          <w:p w14:paraId="5EA31F46" w14:textId="77777777" w:rsidR="00683636" w:rsidRPr="00BD1BF6" w:rsidRDefault="00683636" w:rsidP="00BD1BF6">
            <w:pPr>
              <w:pStyle w:val="NormalWeb"/>
              <w:numPr>
                <w:ilvl w:val="0"/>
                <w:numId w:val="74"/>
              </w:numPr>
              <w:spacing w:before="0" w:beforeAutospacing="0" w:after="0" w:line="360" w:lineRule="auto"/>
              <w:jc w:val="both"/>
              <w:textAlignment w:val="baseline"/>
              <w:rPr>
                <w:color w:val="000000"/>
              </w:rPr>
            </w:pPr>
            <w:r w:rsidRPr="00BD1BF6">
              <w:rPr>
                <w:color w:val="000000"/>
              </w:rPr>
              <w:t>Column: code, name</w:t>
            </w:r>
          </w:p>
          <w:p w14:paraId="32F3B385" w14:textId="040D04DD" w:rsidR="00683636" w:rsidRPr="00BD1BF6" w:rsidRDefault="00683636" w:rsidP="00BD1BF6">
            <w:pPr>
              <w:pStyle w:val="NormalWeb"/>
              <w:numPr>
                <w:ilvl w:val="0"/>
                <w:numId w:val="74"/>
              </w:numPr>
              <w:spacing w:before="0" w:beforeAutospacing="0" w:after="0" w:line="360" w:lineRule="auto"/>
              <w:jc w:val="both"/>
              <w:textAlignment w:val="baseline"/>
              <w:rPr>
                <w:color w:val="000000"/>
              </w:rPr>
            </w:pPr>
            <w:r w:rsidRPr="00BD1BF6">
              <w:rPr>
                <w:color w:val="000000"/>
              </w:rPr>
              <w:t xml:space="preserve">Comment: Hiển thị theo nhóm bệnh </w:t>
            </w:r>
            <w:r w:rsidR="00A31A33" w:rsidRPr="00BD1BF6">
              <w:rPr>
                <w:color w:val="000000"/>
              </w:rPr>
              <w:t xml:space="preserve">đã </w:t>
            </w:r>
            <w:proofErr w:type="gramStart"/>
            <w:r w:rsidR="00A31A33" w:rsidRPr="00BD1BF6">
              <w:rPr>
                <w:color w:val="000000"/>
              </w:rPr>
              <w:t>chọn(</w:t>
            </w:r>
            <w:proofErr w:type="gramEnd"/>
            <w:r w:rsidR="00A31A33" w:rsidRPr="00BD1BF6">
              <w:rPr>
                <w:color w:val="000000"/>
              </w:rPr>
              <w:t xml:space="preserve">với cats_diseases_group_detail.diseases_code  = cats_icd10.code_vi </w:t>
            </w:r>
            <w:r w:rsidRPr="00BD1BF6">
              <w:rPr>
                <w:color w:val="000000"/>
              </w:rPr>
              <w:t>), sắp xếp theo name_vi, chỉ enable khi người dùng đã chọn nhóm bệnh thống kê.</w:t>
            </w:r>
          </w:p>
          <w:p w14:paraId="4A3ACF28" w14:textId="77777777" w:rsidR="00683636" w:rsidRPr="00BD1BF6" w:rsidRDefault="00683636" w:rsidP="00BD1BF6">
            <w:pPr>
              <w:pStyle w:val="NormalWeb"/>
              <w:spacing w:before="80" w:beforeAutospacing="0" w:after="0" w:line="360" w:lineRule="auto"/>
              <w:jc w:val="both"/>
            </w:pPr>
            <w:r w:rsidRPr="00BD1BF6">
              <w:rPr>
                <w:i/>
                <w:iCs/>
                <w:color w:val="000000"/>
              </w:rPr>
              <w:t>Trạng thái sự sống</w:t>
            </w:r>
          </w:p>
          <w:p w14:paraId="4D2A0334" w14:textId="77777777" w:rsidR="00683636" w:rsidRPr="00BD1BF6" w:rsidRDefault="00683636" w:rsidP="00BD1BF6">
            <w:pPr>
              <w:pStyle w:val="NormalWeb"/>
              <w:numPr>
                <w:ilvl w:val="0"/>
                <w:numId w:val="75"/>
              </w:numPr>
              <w:spacing w:before="80" w:beforeAutospacing="0" w:after="0" w:line="360" w:lineRule="auto"/>
              <w:jc w:val="both"/>
              <w:textAlignment w:val="baseline"/>
              <w:rPr>
                <w:color w:val="000000"/>
              </w:rPr>
            </w:pPr>
            <w:r w:rsidRPr="00BD1BF6">
              <w:rPr>
                <w:color w:val="000000"/>
              </w:rPr>
              <w:t>UI control: Dropdown list</w:t>
            </w:r>
          </w:p>
          <w:p w14:paraId="5FC9BB47" w14:textId="77777777" w:rsidR="00683636" w:rsidRPr="00BD1BF6" w:rsidRDefault="00683636" w:rsidP="00BD1BF6">
            <w:pPr>
              <w:pStyle w:val="NormalWeb"/>
              <w:numPr>
                <w:ilvl w:val="0"/>
                <w:numId w:val="75"/>
              </w:numPr>
              <w:spacing w:before="0" w:beforeAutospacing="0" w:after="0" w:line="360" w:lineRule="auto"/>
              <w:jc w:val="both"/>
              <w:textAlignment w:val="baseline"/>
              <w:rPr>
                <w:color w:val="000000"/>
              </w:rPr>
            </w:pPr>
            <w:r w:rsidRPr="00BD1BF6">
              <w:rPr>
                <w:color w:val="000000"/>
              </w:rPr>
              <w:t>TableName: patients</w:t>
            </w:r>
          </w:p>
          <w:p w14:paraId="59228761" w14:textId="77777777" w:rsidR="00683636" w:rsidRPr="00BD1BF6" w:rsidRDefault="00683636" w:rsidP="00BD1BF6">
            <w:pPr>
              <w:pStyle w:val="NormalWeb"/>
              <w:numPr>
                <w:ilvl w:val="0"/>
                <w:numId w:val="75"/>
              </w:numPr>
              <w:spacing w:before="0" w:beforeAutospacing="0" w:after="0" w:line="360" w:lineRule="auto"/>
              <w:jc w:val="both"/>
              <w:textAlignment w:val="baseline"/>
              <w:rPr>
                <w:color w:val="000000"/>
              </w:rPr>
            </w:pPr>
            <w:r w:rsidRPr="00BD1BF6">
              <w:rPr>
                <w:color w:val="000000"/>
              </w:rPr>
              <w:t>Column: survive_status</w:t>
            </w:r>
          </w:p>
          <w:p w14:paraId="1CB0865B" w14:textId="304735E0" w:rsidR="00683636" w:rsidRPr="00BD1BF6" w:rsidRDefault="00683636" w:rsidP="00BD1BF6">
            <w:pPr>
              <w:pStyle w:val="NormalWeb"/>
              <w:numPr>
                <w:ilvl w:val="0"/>
                <w:numId w:val="75"/>
              </w:numPr>
              <w:spacing w:before="0" w:beforeAutospacing="0" w:after="0" w:line="360" w:lineRule="auto"/>
              <w:jc w:val="both"/>
              <w:textAlignment w:val="baseline"/>
              <w:rPr>
                <w:color w:val="000000"/>
              </w:rPr>
            </w:pPr>
            <w:r w:rsidRPr="00BD1BF6">
              <w:rPr>
                <w:color w:val="000000"/>
              </w:rPr>
              <w:t>Comment: Thống kê th</w:t>
            </w:r>
            <w:r w:rsidR="00A31A33" w:rsidRPr="00BD1BF6">
              <w:rPr>
                <w:color w:val="000000"/>
              </w:rPr>
              <w:t xml:space="preserve">eo điều </w:t>
            </w:r>
            <w:proofErr w:type="gramStart"/>
            <w:r w:rsidR="00A31A33" w:rsidRPr="00BD1BF6">
              <w:rPr>
                <w:color w:val="000000"/>
              </w:rPr>
              <w:t>kiện  </w:t>
            </w:r>
            <w:r w:rsidRPr="00BD1BF6">
              <w:rPr>
                <w:color w:val="000000"/>
              </w:rPr>
              <w:t>patients</w:t>
            </w:r>
            <w:proofErr w:type="gramEnd"/>
            <w:r w:rsidRPr="00BD1BF6">
              <w:rPr>
                <w:color w:val="000000"/>
              </w:rPr>
              <w:t>.survive_status = 1 (còn sống), patients.survive_status = 0 (đã chết).</w:t>
            </w:r>
          </w:p>
          <w:p w14:paraId="3B1F1D09" w14:textId="77777777" w:rsidR="00683636" w:rsidRPr="00BD1BF6" w:rsidRDefault="00683636" w:rsidP="00BD1BF6">
            <w:pPr>
              <w:pStyle w:val="NormalWeb"/>
              <w:spacing w:before="80" w:beforeAutospacing="0" w:after="0" w:line="360" w:lineRule="auto"/>
              <w:jc w:val="both"/>
            </w:pPr>
            <w:r w:rsidRPr="00BD1BF6">
              <w:rPr>
                <w:i/>
                <w:iCs/>
                <w:color w:val="000000"/>
              </w:rPr>
              <w:t>Tính đến ngày</w:t>
            </w:r>
          </w:p>
          <w:p w14:paraId="33A9C327" w14:textId="77777777" w:rsidR="00683636" w:rsidRPr="00BD1BF6" w:rsidRDefault="00683636" w:rsidP="00BD1BF6">
            <w:pPr>
              <w:pStyle w:val="NormalWeb"/>
              <w:numPr>
                <w:ilvl w:val="0"/>
                <w:numId w:val="76"/>
              </w:numPr>
              <w:spacing w:before="80" w:beforeAutospacing="0" w:after="0" w:line="360" w:lineRule="auto"/>
              <w:ind w:left="690"/>
              <w:jc w:val="both"/>
              <w:textAlignment w:val="baseline"/>
              <w:rPr>
                <w:color w:val="000000"/>
              </w:rPr>
            </w:pPr>
            <w:r w:rsidRPr="00BD1BF6">
              <w:rPr>
                <w:color w:val="000000"/>
              </w:rPr>
              <w:t>UI control: Datepicker</w:t>
            </w:r>
          </w:p>
          <w:p w14:paraId="12B083B1" w14:textId="77777777" w:rsidR="00683636" w:rsidRPr="00BD1BF6" w:rsidRDefault="00683636" w:rsidP="00BD1BF6">
            <w:pPr>
              <w:pStyle w:val="NormalWeb"/>
              <w:numPr>
                <w:ilvl w:val="0"/>
                <w:numId w:val="76"/>
              </w:numPr>
              <w:spacing w:before="0" w:beforeAutospacing="0" w:after="0" w:line="360" w:lineRule="auto"/>
              <w:ind w:left="690"/>
              <w:jc w:val="both"/>
              <w:textAlignment w:val="baseline"/>
              <w:rPr>
                <w:color w:val="000000"/>
              </w:rPr>
            </w:pPr>
            <w:r w:rsidRPr="00BD1BF6">
              <w:rPr>
                <w:color w:val="000000"/>
              </w:rPr>
              <w:t>TableName: patients</w:t>
            </w:r>
          </w:p>
          <w:p w14:paraId="18B8CC95" w14:textId="77777777" w:rsidR="00683636" w:rsidRPr="00BD1BF6" w:rsidRDefault="00683636" w:rsidP="00BD1BF6">
            <w:pPr>
              <w:pStyle w:val="NormalWeb"/>
              <w:numPr>
                <w:ilvl w:val="0"/>
                <w:numId w:val="76"/>
              </w:numPr>
              <w:spacing w:before="0" w:beforeAutospacing="0" w:after="0" w:line="360" w:lineRule="auto"/>
              <w:ind w:left="690"/>
              <w:jc w:val="both"/>
              <w:textAlignment w:val="baseline"/>
              <w:rPr>
                <w:color w:val="000000"/>
              </w:rPr>
            </w:pPr>
            <w:r w:rsidRPr="00BD1BF6">
              <w:rPr>
                <w:color w:val="000000"/>
              </w:rPr>
              <w:t>Column: dead_date</w:t>
            </w:r>
          </w:p>
          <w:p w14:paraId="048D3B36" w14:textId="77777777" w:rsidR="00683636" w:rsidRPr="00BD1BF6" w:rsidRDefault="00683636" w:rsidP="00BD1BF6">
            <w:pPr>
              <w:pStyle w:val="NormalWeb"/>
              <w:numPr>
                <w:ilvl w:val="0"/>
                <w:numId w:val="76"/>
              </w:numPr>
              <w:spacing w:before="0" w:beforeAutospacing="0" w:after="0" w:line="360" w:lineRule="auto"/>
              <w:ind w:left="690"/>
              <w:jc w:val="both"/>
              <w:textAlignment w:val="baseline"/>
              <w:rPr>
                <w:color w:val="000000"/>
              </w:rPr>
            </w:pPr>
            <w:r w:rsidRPr="00BD1BF6">
              <w:rPr>
                <w:color w:val="000000"/>
              </w:rPr>
              <w:t>Comment: liệt kê danh sách các bệnh nhân theo tình trạng tới thời điểm được chọn</w:t>
            </w:r>
          </w:p>
        </w:tc>
      </w:tr>
    </w:tbl>
    <w:p w14:paraId="64383C21" w14:textId="77777777" w:rsidR="00683636" w:rsidRPr="00BD1BF6" w:rsidRDefault="00683636" w:rsidP="00BD1BF6">
      <w:pPr>
        <w:pStyle w:val="Heading6"/>
      </w:pPr>
      <w:r w:rsidRPr="00BD1BF6">
        <w:lastRenderedPageBreak/>
        <w:t>Mô tả dòng sự kiện phụ (Alternative Flow)</w:t>
      </w:r>
    </w:p>
    <w:p w14:paraId="5C67B57F" w14:textId="77777777" w:rsidR="00683636" w:rsidRPr="00BD1BF6" w:rsidRDefault="00683636" w:rsidP="00BD1BF6">
      <w:pPr>
        <w:pStyle w:val="NormalWeb"/>
        <w:spacing w:before="0" w:beforeAutospacing="0" w:after="160" w:line="360" w:lineRule="auto"/>
      </w:pPr>
      <w:r w:rsidRPr="00BD1BF6">
        <w:rPr>
          <w:color w:val="000000"/>
        </w:rPr>
        <w:t>N/A</w:t>
      </w:r>
    </w:p>
    <w:p w14:paraId="5E5A1307" w14:textId="331E5BE2" w:rsidR="00683636" w:rsidRPr="00BD1BF6" w:rsidRDefault="00683636" w:rsidP="00BD1BF6">
      <w:pPr>
        <w:pStyle w:val="Heading6"/>
      </w:pPr>
      <w:r w:rsidRPr="00BD1BF6">
        <w:t>Ghi chú</w:t>
      </w:r>
    </w:p>
    <w:p w14:paraId="4098E309" w14:textId="77777777" w:rsidR="00683636" w:rsidRPr="00BD1BF6" w:rsidRDefault="00683636" w:rsidP="00BD1BF6">
      <w:pPr>
        <w:pStyle w:val="Heading5"/>
      </w:pPr>
      <w:r w:rsidRPr="00BD1BF6">
        <w:t>Xuất báo cáo</w:t>
      </w:r>
    </w:p>
    <w:p w14:paraId="444AB4E6" w14:textId="77777777" w:rsidR="00683636" w:rsidRPr="00BD1BF6" w:rsidRDefault="00683636"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042"/>
        <w:gridCol w:w="7272"/>
      </w:tblGrid>
      <w:tr w:rsidR="00683636" w:rsidRPr="00BD1BF6" w14:paraId="60898B58" w14:textId="77777777" w:rsidTr="00683636">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10AB33A"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8A591E" w14:textId="77777777" w:rsidR="00683636" w:rsidRPr="00BD1BF6" w:rsidRDefault="00683636" w:rsidP="00BD1BF6">
            <w:pPr>
              <w:pStyle w:val="NormalWeb"/>
              <w:spacing w:before="0" w:beforeAutospacing="0" w:after="120" w:line="360" w:lineRule="auto"/>
              <w:jc w:val="both"/>
            </w:pPr>
            <w:r w:rsidRPr="00BD1BF6">
              <w:rPr>
                <w:color w:val="000000"/>
                <w:sz w:val="20"/>
                <w:szCs w:val="20"/>
              </w:rPr>
              <w:t>Xuất báo cáo thống kê số lượng mắc bệnh không lây nhiễm </w:t>
            </w:r>
          </w:p>
        </w:tc>
      </w:tr>
      <w:tr w:rsidR="00683636" w:rsidRPr="00BD1BF6" w14:paraId="0CC66961" w14:textId="77777777" w:rsidTr="00683636">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7B3A432"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AEDFA3" w14:textId="77777777" w:rsidR="00683636" w:rsidRPr="00BD1BF6" w:rsidRDefault="00683636" w:rsidP="00BD1BF6">
            <w:pPr>
              <w:pStyle w:val="NormalWeb"/>
              <w:spacing w:before="0" w:beforeAutospacing="0" w:after="120" w:line="360" w:lineRule="auto"/>
              <w:jc w:val="both"/>
            </w:pPr>
            <w:r w:rsidRPr="00BD1BF6">
              <w:rPr>
                <w:color w:val="000000"/>
                <w:sz w:val="20"/>
                <w:szCs w:val="20"/>
              </w:rPr>
              <w:t>Cho phép người dùng tải về file excel báo cáo số lượng quân nhân mắc bệnh không lây nhiễm</w:t>
            </w:r>
          </w:p>
        </w:tc>
      </w:tr>
      <w:tr w:rsidR="00683636" w:rsidRPr="00BD1BF6" w14:paraId="140C92A2" w14:textId="77777777" w:rsidTr="00683636">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2C556B3"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9BEE29" w14:textId="77777777" w:rsidR="00683636" w:rsidRPr="00BD1BF6" w:rsidRDefault="00683636" w:rsidP="00BD1BF6">
            <w:pPr>
              <w:pStyle w:val="NormalWeb"/>
              <w:spacing w:before="0" w:beforeAutospacing="0" w:after="120" w:line="360" w:lineRule="auto"/>
              <w:jc w:val="both"/>
            </w:pPr>
            <w:r w:rsidRPr="00BD1BF6">
              <w:rPr>
                <w:color w:val="000000"/>
                <w:sz w:val="20"/>
                <w:szCs w:val="20"/>
              </w:rPr>
              <w:t>User quản lý đơn vị</w:t>
            </w:r>
          </w:p>
        </w:tc>
      </w:tr>
      <w:tr w:rsidR="00683636" w:rsidRPr="00BD1BF6" w14:paraId="2083642E" w14:textId="77777777" w:rsidTr="00683636">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620E5E"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CE0ADB" w14:textId="77777777" w:rsidR="00683636" w:rsidRPr="00BD1BF6" w:rsidRDefault="00683636" w:rsidP="00BD1BF6">
            <w:pPr>
              <w:pStyle w:val="NormalWeb"/>
              <w:spacing w:before="0" w:beforeAutospacing="0" w:after="120" w:line="360" w:lineRule="auto"/>
              <w:jc w:val="both"/>
            </w:pPr>
            <w:r w:rsidRPr="00BD1BF6">
              <w:rPr>
                <w:color w:val="000000"/>
                <w:sz w:val="20"/>
                <w:szCs w:val="20"/>
              </w:rPr>
              <w:t>User được phân quyền </w:t>
            </w:r>
          </w:p>
        </w:tc>
      </w:tr>
      <w:tr w:rsidR="00683636" w:rsidRPr="00BD1BF6" w14:paraId="0AE6AC50" w14:textId="77777777" w:rsidTr="00683636">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BA6EC69"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DC85EB8" w14:textId="77777777" w:rsidR="00683636" w:rsidRPr="00BD1BF6" w:rsidRDefault="00683636" w:rsidP="00BD1BF6">
            <w:pPr>
              <w:pStyle w:val="NormalWeb"/>
              <w:spacing w:before="0" w:beforeAutospacing="0" w:after="120" w:line="360" w:lineRule="auto"/>
              <w:jc w:val="both"/>
            </w:pPr>
            <w:r w:rsidRPr="00BD1BF6">
              <w:rPr>
                <w:color w:val="000000"/>
                <w:sz w:val="20"/>
                <w:szCs w:val="20"/>
              </w:rPr>
              <w:t>Báo cáo xuất dưới dạng file excel theo điều kiện tìm kiếm</w:t>
            </w:r>
          </w:p>
        </w:tc>
      </w:tr>
      <w:tr w:rsidR="00683636" w:rsidRPr="00BD1BF6" w14:paraId="1FBD6042" w14:textId="77777777" w:rsidTr="00683636">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6D2917"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lastRenderedPageBreak/>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CCE41C1"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r w:rsidR="00683636" w:rsidRPr="00BD1BF6" w14:paraId="728F8310" w14:textId="77777777" w:rsidTr="00683636">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F2280F8" w14:textId="77777777" w:rsidR="00683636" w:rsidRPr="00BD1BF6" w:rsidRDefault="00683636" w:rsidP="00BD1BF6">
            <w:pPr>
              <w:pStyle w:val="NormalWeb"/>
              <w:spacing w:before="0" w:beforeAutospacing="0" w:after="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9BA7E64" w14:textId="77777777" w:rsidR="00683636" w:rsidRPr="00BD1BF6" w:rsidRDefault="00683636" w:rsidP="00BD1BF6">
            <w:pPr>
              <w:pStyle w:val="NormalWeb"/>
              <w:spacing w:before="0" w:beforeAutospacing="0" w:after="120" w:line="360" w:lineRule="auto"/>
              <w:jc w:val="both"/>
            </w:pPr>
            <w:r w:rsidRPr="00BD1BF6">
              <w:rPr>
                <w:color w:val="000000"/>
                <w:sz w:val="20"/>
                <w:szCs w:val="20"/>
              </w:rPr>
              <w:t>N/A</w:t>
            </w:r>
          </w:p>
        </w:tc>
      </w:tr>
    </w:tbl>
    <w:p w14:paraId="06A3FA9F" w14:textId="77777777" w:rsidR="00683636" w:rsidRPr="00BD1BF6" w:rsidRDefault="00683636" w:rsidP="00BD1BF6">
      <w:pPr>
        <w:pStyle w:val="Heading6"/>
      </w:pPr>
      <w:r w:rsidRPr="00BD1BF6">
        <w:t>Biểu đồ luồng xử lý chức năng</w:t>
      </w:r>
    </w:p>
    <w:p w14:paraId="5BD25856" w14:textId="2652E488" w:rsidR="00683636" w:rsidRPr="00BD1BF6" w:rsidRDefault="00683636"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12690C22" wp14:editId="0B46630F">
            <wp:extent cx="5943600" cy="4114800"/>
            <wp:effectExtent l="0" t="0" r="0" b="0"/>
            <wp:docPr id="60" name="Picture 60" descr="https://lh3.googleusercontent.com/kcfLWvzckLBNGdpbdM1ELXB__bdsZeekxVk3JwHYlF77K1wKYlutILD48CGwPrOqWEakauqUraF-foO86dPNdJgLuAP76CvfrI6RedVOJHnakMtqJ4UGSKn4WR3dd3MBmZTdSqk6spOPxbGXrpy1MgVb6R5n4s0Y93ly3_Ro4ElHYSupVrC-DKZ5a0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h3.googleusercontent.com/kcfLWvzckLBNGdpbdM1ELXB__bdsZeekxVk3JwHYlF77K1wKYlutILD48CGwPrOqWEakauqUraF-foO86dPNdJgLuAP76CvfrI6RedVOJHnakMtqJ4UGSKn4WR3dd3MBmZTdSqk6spOPxbGXrpy1MgVb6R5n4s0Y93ly3_Ro4ElHYSupVrC-DKZ5a0pK"/>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F93CC63" w14:textId="77777777" w:rsidR="00683636" w:rsidRPr="00BD1BF6" w:rsidRDefault="00683636"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3636" w:rsidRPr="00BD1BF6" w14:paraId="678C9C12" w14:textId="77777777" w:rsidTr="00683636">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414B014"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8B3DF5C" w14:textId="77777777" w:rsidR="00683636" w:rsidRPr="00BD1BF6" w:rsidRDefault="00683636" w:rsidP="00BD1BF6">
            <w:pPr>
              <w:pStyle w:val="NormalWeb"/>
              <w:spacing w:before="0" w:beforeAutospacing="0" w:after="0" w:line="360" w:lineRule="auto"/>
              <w:jc w:val="center"/>
            </w:pPr>
            <w:r w:rsidRPr="00BD1BF6">
              <w:rPr>
                <w:b/>
                <w:bCs/>
                <w:color w:val="000000"/>
                <w:sz w:val="20"/>
                <w:szCs w:val="20"/>
              </w:rPr>
              <w:t>Phản ứng của hệ thống</w:t>
            </w:r>
          </w:p>
        </w:tc>
      </w:tr>
      <w:tr w:rsidR="00683636" w:rsidRPr="00BD1BF6" w14:paraId="0C3CE44D" w14:textId="77777777" w:rsidTr="00683636">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84C3B9A" w14:textId="77777777" w:rsidR="00683636" w:rsidRPr="00BD1BF6" w:rsidRDefault="00683636" w:rsidP="00BD1BF6">
            <w:pPr>
              <w:pStyle w:val="NormalWeb"/>
              <w:spacing w:before="80" w:beforeAutospacing="0" w:after="0" w:line="360" w:lineRule="auto"/>
              <w:jc w:val="both"/>
            </w:pPr>
            <w:r w:rsidRPr="00BD1BF6">
              <w:rPr>
                <w:color w:val="000000"/>
              </w:rPr>
              <w:t>1. Nhập điều kiện tìm kiếm → Xuất báo cáo</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F974D59" w14:textId="77777777" w:rsidR="00683636" w:rsidRPr="00BD1BF6" w:rsidRDefault="00683636" w:rsidP="00BD1BF6">
            <w:pPr>
              <w:pStyle w:val="NormalWeb"/>
              <w:spacing w:before="80" w:beforeAutospacing="0" w:after="0" w:line="360" w:lineRule="auto"/>
              <w:ind w:firstLine="40"/>
              <w:jc w:val="both"/>
            </w:pPr>
            <w:r w:rsidRPr="00BD1BF6">
              <w:rPr>
                <w:color w:val="000000"/>
              </w:rPr>
              <w:t>2. Hệ thống trả về file excel báo cáo ở dạng tải xuống</w:t>
            </w:r>
          </w:p>
          <w:p w14:paraId="2A7F3756" w14:textId="77777777" w:rsidR="00683636" w:rsidRPr="00BD1BF6" w:rsidRDefault="00683636" w:rsidP="00BD1BF6">
            <w:pPr>
              <w:pStyle w:val="NormalWeb"/>
              <w:spacing w:before="80" w:beforeAutospacing="0" w:after="0" w:line="360" w:lineRule="auto"/>
              <w:jc w:val="both"/>
            </w:pPr>
            <w:r w:rsidRPr="00BD1BF6">
              <w:rPr>
                <w:color w:val="000000"/>
              </w:rPr>
              <w:t>Các trường thông tin từ file mẫu đưa vào DB (tương tự các trường thông tin ở chức năng Xem màn hình thống kê số lượng mắc bệnh không lây nhiễm theo đơn vị):</w:t>
            </w:r>
          </w:p>
          <w:p w14:paraId="6D7A9636" w14:textId="77777777" w:rsidR="00683636" w:rsidRPr="00BD1BF6" w:rsidRDefault="00683636" w:rsidP="00BD1BF6">
            <w:pPr>
              <w:pStyle w:val="NormalWeb"/>
              <w:spacing w:before="80" w:beforeAutospacing="0" w:after="0" w:line="360" w:lineRule="auto"/>
              <w:jc w:val="both"/>
            </w:pPr>
            <w:r w:rsidRPr="00BD1BF6">
              <w:rPr>
                <w:b/>
                <w:bCs/>
                <w:color w:val="000000"/>
              </w:rPr>
              <w:t>STT</w:t>
            </w:r>
          </w:p>
          <w:p w14:paraId="12E189C2" w14:textId="77777777" w:rsidR="00683636" w:rsidRPr="00BD1BF6" w:rsidRDefault="00683636" w:rsidP="00BD1BF6">
            <w:pPr>
              <w:pStyle w:val="NormalWeb"/>
              <w:spacing w:before="80" w:beforeAutospacing="0" w:after="0" w:line="360" w:lineRule="auto"/>
              <w:jc w:val="both"/>
            </w:pPr>
            <w:r w:rsidRPr="00BD1BF6">
              <w:rPr>
                <w:b/>
                <w:bCs/>
                <w:color w:val="000000"/>
              </w:rPr>
              <w:t>Địa phương</w:t>
            </w:r>
          </w:p>
          <w:p w14:paraId="716E9FEE" w14:textId="77777777" w:rsidR="00683636" w:rsidRPr="00BD1BF6" w:rsidRDefault="00683636" w:rsidP="00BD1BF6">
            <w:pPr>
              <w:pStyle w:val="NormalWeb"/>
              <w:spacing w:before="80" w:beforeAutospacing="0" w:after="0" w:line="360" w:lineRule="auto"/>
              <w:jc w:val="both"/>
            </w:pPr>
            <w:r w:rsidRPr="00BD1BF6">
              <w:rPr>
                <w:b/>
                <w:bCs/>
                <w:color w:val="000000"/>
              </w:rPr>
              <w:t>Tổng cộng </w:t>
            </w:r>
          </w:p>
          <w:p w14:paraId="3BFA601A" w14:textId="77777777" w:rsidR="00683636" w:rsidRPr="00BD1BF6" w:rsidRDefault="00683636" w:rsidP="00BD1BF6">
            <w:pPr>
              <w:pStyle w:val="NormalWeb"/>
              <w:spacing w:before="80" w:beforeAutospacing="0" w:after="0" w:line="360" w:lineRule="auto"/>
              <w:jc w:val="both"/>
            </w:pPr>
            <w:r w:rsidRPr="00BD1BF6">
              <w:rPr>
                <w:b/>
                <w:bCs/>
                <w:color w:val="000000"/>
              </w:rPr>
              <w:t>Tăng huyết áp </w:t>
            </w:r>
          </w:p>
          <w:p w14:paraId="0F459BFE" w14:textId="77777777" w:rsidR="00683636" w:rsidRPr="00BD1BF6" w:rsidRDefault="00683636" w:rsidP="00BD1BF6">
            <w:pPr>
              <w:pStyle w:val="NormalWeb"/>
              <w:spacing w:before="80" w:beforeAutospacing="0" w:after="0" w:line="360" w:lineRule="auto"/>
              <w:jc w:val="both"/>
            </w:pPr>
            <w:r w:rsidRPr="00BD1BF6">
              <w:rPr>
                <w:b/>
                <w:bCs/>
                <w:color w:val="000000"/>
              </w:rPr>
              <w:t>Đái tháo đường</w:t>
            </w:r>
          </w:p>
          <w:p w14:paraId="7C7E0AE1" w14:textId="77777777" w:rsidR="00683636" w:rsidRPr="00BD1BF6" w:rsidRDefault="00683636" w:rsidP="00BD1BF6">
            <w:pPr>
              <w:pStyle w:val="NormalWeb"/>
              <w:spacing w:before="80" w:beforeAutospacing="0" w:after="0" w:line="360" w:lineRule="auto"/>
              <w:jc w:val="both"/>
            </w:pPr>
            <w:r w:rsidRPr="00BD1BF6">
              <w:rPr>
                <w:b/>
                <w:bCs/>
                <w:color w:val="000000"/>
              </w:rPr>
              <w:lastRenderedPageBreak/>
              <w:t>Tâm thần phân liệt</w:t>
            </w:r>
          </w:p>
          <w:p w14:paraId="0A744F01" w14:textId="77777777" w:rsidR="00683636" w:rsidRPr="00BD1BF6" w:rsidRDefault="00683636" w:rsidP="00BD1BF6">
            <w:pPr>
              <w:pStyle w:val="NormalWeb"/>
              <w:spacing w:before="80" w:beforeAutospacing="0" w:after="0" w:line="360" w:lineRule="auto"/>
              <w:jc w:val="both"/>
            </w:pPr>
            <w:r w:rsidRPr="00BD1BF6">
              <w:rPr>
                <w:b/>
                <w:bCs/>
                <w:color w:val="000000"/>
              </w:rPr>
              <w:t>Động kinh</w:t>
            </w:r>
          </w:p>
          <w:p w14:paraId="2B07972E" w14:textId="77777777" w:rsidR="00683636" w:rsidRPr="00BD1BF6" w:rsidRDefault="00683636" w:rsidP="00BD1BF6">
            <w:pPr>
              <w:pStyle w:val="NormalWeb"/>
              <w:spacing w:before="80" w:beforeAutospacing="0" w:after="0" w:line="360" w:lineRule="auto"/>
              <w:jc w:val="both"/>
            </w:pPr>
            <w:r w:rsidRPr="00BD1BF6">
              <w:rPr>
                <w:b/>
                <w:bCs/>
                <w:color w:val="000000"/>
              </w:rPr>
              <w:t>COPD</w:t>
            </w:r>
          </w:p>
          <w:p w14:paraId="5D3F93EE" w14:textId="77777777" w:rsidR="00683636" w:rsidRPr="00BD1BF6" w:rsidRDefault="00683636" w:rsidP="00BD1BF6">
            <w:pPr>
              <w:pStyle w:val="NormalWeb"/>
              <w:spacing w:before="80" w:beforeAutospacing="0" w:after="0" w:line="360" w:lineRule="auto"/>
              <w:jc w:val="both"/>
            </w:pPr>
            <w:r w:rsidRPr="00BD1BF6">
              <w:rPr>
                <w:b/>
                <w:bCs/>
                <w:color w:val="000000"/>
              </w:rPr>
              <w:t>Hen</w:t>
            </w:r>
          </w:p>
          <w:p w14:paraId="6B1AF197" w14:textId="77777777" w:rsidR="00683636" w:rsidRPr="00BD1BF6" w:rsidRDefault="00683636" w:rsidP="00BD1BF6">
            <w:pPr>
              <w:pStyle w:val="NormalWeb"/>
              <w:spacing w:before="80" w:beforeAutospacing="0" w:after="0" w:line="360" w:lineRule="auto"/>
              <w:jc w:val="both"/>
            </w:pPr>
            <w:r w:rsidRPr="00BD1BF6">
              <w:rPr>
                <w:b/>
                <w:bCs/>
                <w:color w:val="000000"/>
              </w:rPr>
              <w:t>Ung thư</w:t>
            </w:r>
          </w:p>
          <w:p w14:paraId="03B32FC9" w14:textId="77777777" w:rsidR="00683636" w:rsidRPr="00BD1BF6" w:rsidRDefault="00683636" w:rsidP="00BD1BF6">
            <w:pPr>
              <w:spacing w:after="240"/>
            </w:pPr>
          </w:p>
        </w:tc>
      </w:tr>
    </w:tbl>
    <w:p w14:paraId="170F0CE1" w14:textId="515394FE" w:rsidR="00683636" w:rsidRPr="00BD1BF6" w:rsidRDefault="00683636" w:rsidP="00BD1BF6">
      <w:pPr>
        <w:pStyle w:val="Heading6"/>
      </w:pPr>
      <w:r w:rsidRPr="00BD1BF6">
        <w:lastRenderedPageBreak/>
        <w:t>Mô tả dòng sự kiện phụ</w:t>
      </w:r>
      <w:r w:rsidR="00A31A33" w:rsidRPr="00BD1BF6">
        <w:t xml:space="preserve"> </w:t>
      </w:r>
      <w:r w:rsidRPr="00BD1BF6">
        <w:t>(Alternative Flow)</w:t>
      </w:r>
    </w:p>
    <w:p w14:paraId="376DE257" w14:textId="77777777" w:rsidR="00683636" w:rsidRPr="00BD1BF6" w:rsidRDefault="00683636" w:rsidP="00BD1BF6">
      <w:pPr>
        <w:pStyle w:val="NormalWeb"/>
        <w:spacing w:before="0" w:beforeAutospacing="0" w:after="160" w:line="360" w:lineRule="auto"/>
      </w:pPr>
      <w:r w:rsidRPr="00BD1BF6">
        <w:rPr>
          <w:color w:val="000000"/>
        </w:rPr>
        <w:t>N/A</w:t>
      </w:r>
    </w:p>
    <w:p w14:paraId="2D7FFC16" w14:textId="6066C3AC" w:rsidR="00683636" w:rsidRPr="00BD1BF6" w:rsidRDefault="00683636" w:rsidP="00BD1BF6">
      <w:pPr>
        <w:pStyle w:val="Heading6"/>
      </w:pPr>
      <w:r w:rsidRPr="00BD1BF6">
        <w:t>Ghi chú</w:t>
      </w:r>
    </w:p>
    <w:p w14:paraId="29AD3D2A" w14:textId="77777777" w:rsidR="002D4B5E" w:rsidRPr="00BD1BF6" w:rsidRDefault="002D4B5E" w:rsidP="002D4B5E">
      <w:pPr>
        <w:pStyle w:val="Heading3"/>
      </w:pPr>
      <w:r w:rsidRPr="00BD1BF6">
        <w:t>Sổ theo dõi tai nạn thương tích</w:t>
      </w:r>
    </w:p>
    <w:p w14:paraId="76104687" w14:textId="77777777" w:rsidR="002D4B5E" w:rsidRPr="00BD1BF6" w:rsidRDefault="002D4B5E" w:rsidP="002D4B5E">
      <w:pPr>
        <w:pStyle w:val="Heading4"/>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2D4B5E" w:rsidRPr="00BD1BF6" w14:paraId="1F04857B" w14:textId="77777777" w:rsidTr="002F1A60">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6E93D0"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298C9F" w14:textId="77777777" w:rsidR="002D4B5E" w:rsidRPr="00BD1BF6" w:rsidRDefault="002D4B5E" w:rsidP="002F1A60">
            <w:pPr>
              <w:pStyle w:val="NormalWeb"/>
              <w:spacing w:before="0" w:beforeAutospacing="0" w:after="120" w:line="360" w:lineRule="auto"/>
              <w:jc w:val="both"/>
            </w:pPr>
            <w:r w:rsidRPr="00BD1BF6">
              <w:rPr>
                <w:color w:val="000000"/>
                <w:sz w:val="20"/>
                <w:szCs w:val="20"/>
              </w:rPr>
              <w:t xml:space="preserve">Xem báo cáo sổ theo dõi tai nạn thương tích theo điều kiện tìm kiếm </w:t>
            </w:r>
          </w:p>
        </w:tc>
      </w:tr>
      <w:tr w:rsidR="002D4B5E" w:rsidRPr="00BD1BF6" w14:paraId="694D0074" w14:textId="77777777" w:rsidTr="002F1A60">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8191BC"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4C088CE" w14:textId="77777777" w:rsidR="002D4B5E" w:rsidRPr="00BD1BF6" w:rsidRDefault="002D4B5E" w:rsidP="002F1A60">
            <w:pPr>
              <w:pStyle w:val="NormalWeb"/>
              <w:spacing w:before="0" w:beforeAutospacing="0" w:after="120" w:line="360" w:lineRule="auto"/>
              <w:jc w:val="both"/>
            </w:pPr>
            <w:r w:rsidRPr="00BD1BF6">
              <w:rPr>
                <w:color w:val="000000"/>
                <w:sz w:val="20"/>
                <w:szCs w:val="20"/>
              </w:rPr>
              <w:t>Cho phép người dùng xem thông tin Sổ theo dõi tai nạn thương tích của bệnh nhân và nhập thông tin để xem báo cáo theo điều kiện tìm</w:t>
            </w:r>
          </w:p>
        </w:tc>
      </w:tr>
      <w:tr w:rsidR="002D4B5E" w:rsidRPr="00BD1BF6" w14:paraId="269E4FCB" w14:textId="77777777" w:rsidTr="002F1A60">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175621"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5010B8" w14:textId="77777777" w:rsidR="002D4B5E" w:rsidRPr="00BD1BF6" w:rsidRDefault="002D4B5E" w:rsidP="002F1A60">
            <w:pPr>
              <w:pStyle w:val="NormalWeb"/>
              <w:spacing w:before="0" w:beforeAutospacing="0" w:after="120" w:line="360" w:lineRule="auto"/>
              <w:jc w:val="both"/>
            </w:pPr>
            <w:r w:rsidRPr="00BD1BF6">
              <w:rPr>
                <w:color w:val="000000"/>
                <w:sz w:val="20"/>
                <w:szCs w:val="20"/>
              </w:rPr>
              <w:t>User quản lý đơn vị</w:t>
            </w:r>
          </w:p>
        </w:tc>
      </w:tr>
      <w:tr w:rsidR="002D4B5E" w:rsidRPr="00BD1BF6" w14:paraId="147ADA82" w14:textId="77777777" w:rsidTr="002F1A60">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267D66C"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4999F24" w14:textId="77777777" w:rsidR="002D4B5E" w:rsidRPr="00BD1BF6" w:rsidRDefault="002D4B5E" w:rsidP="002F1A60">
            <w:pPr>
              <w:pStyle w:val="NormalWeb"/>
              <w:spacing w:before="0" w:beforeAutospacing="0" w:after="120" w:line="360" w:lineRule="auto"/>
              <w:jc w:val="both"/>
            </w:pPr>
            <w:r w:rsidRPr="00BD1BF6">
              <w:rPr>
                <w:color w:val="000000"/>
                <w:sz w:val="20"/>
                <w:szCs w:val="20"/>
              </w:rPr>
              <w:t>Người dùng được phân quyền vào chức năng</w:t>
            </w:r>
          </w:p>
        </w:tc>
      </w:tr>
      <w:tr w:rsidR="002D4B5E" w:rsidRPr="00BD1BF6" w14:paraId="27F81289" w14:textId="77777777" w:rsidTr="002F1A60">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81D6A11"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B7AFAE6" w14:textId="77777777" w:rsidR="002D4B5E" w:rsidRPr="00BD1BF6" w:rsidRDefault="002D4B5E" w:rsidP="002F1A60">
            <w:pPr>
              <w:pStyle w:val="NormalWeb"/>
              <w:spacing w:before="0" w:beforeAutospacing="0" w:after="120" w:line="360" w:lineRule="auto"/>
              <w:jc w:val="both"/>
            </w:pPr>
            <w:r w:rsidRPr="00BD1BF6">
              <w:rPr>
                <w:color w:val="000000"/>
                <w:sz w:val="20"/>
                <w:szCs w:val="20"/>
              </w:rPr>
              <w:t xml:space="preserve">Hiển thị danh sách bệnh nhân có sổ theo dõi tai nạn thương tích theo điều kiện tìm và các trường điều kiện tìm kiếm, thống kê, xuất báo cáo </w:t>
            </w:r>
          </w:p>
        </w:tc>
      </w:tr>
      <w:tr w:rsidR="002D4B5E" w:rsidRPr="00BD1BF6" w14:paraId="7BD956F2" w14:textId="77777777" w:rsidTr="002F1A60">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EBE875"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F41D6C6" w14:textId="77777777" w:rsidR="002D4B5E" w:rsidRPr="00BD1BF6" w:rsidRDefault="002D4B5E" w:rsidP="002F1A60">
            <w:pPr>
              <w:pStyle w:val="NormalWeb"/>
              <w:spacing w:before="0" w:beforeAutospacing="0" w:after="120" w:line="360" w:lineRule="auto"/>
              <w:jc w:val="both"/>
            </w:pPr>
            <w:r w:rsidRPr="00BD1BF6">
              <w:rPr>
                <w:color w:val="000000"/>
                <w:sz w:val="20"/>
                <w:szCs w:val="20"/>
              </w:rPr>
              <w:t>N/A</w:t>
            </w:r>
          </w:p>
        </w:tc>
      </w:tr>
      <w:tr w:rsidR="002D4B5E" w:rsidRPr="00BD1BF6" w14:paraId="62126A18" w14:textId="77777777" w:rsidTr="002F1A60">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BE98D21"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9D817B6" w14:textId="77777777" w:rsidR="002D4B5E" w:rsidRPr="00BD1BF6" w:rsidRDefault="002D4B5E" w:rsidP="002F1A60">
            <w:pPr>
              <w:pStyle w:val="NormalWeb"/>
              <w:spacing w:before="0" w:beforeAutospacing="0" w:after="120" w:line="360" w:lineRule="auto"/>
              <w:jc w:val="both"/>
            </w:pPr>
            <w:r w:rsidRPr="00BD1BF6">
              <w:rPr>
                <w:color w:val="000000"/>
                <w:sz w:val="20"/>
                <w:szCs w:val="20"/>
              </w:rPr>
              <w:t>N/A</w:t>
            </w:r>
          </w:p>
        </w:tc>
      </w:tr>
    </w:tbl>
    <w:p w14:paraId="777D17C5" w14:textId="77777777" w:rsidR="002D4B5E" w:rsidRPr="00BD1BF6" w:rsidRDefault="002D4B5E" w:rsidP="002D4B5E">
      <w:pPr>
        <w:pStyle w:val="Heading4"/>
      </w:pPr>
      <w:r w:rsidRPr="00BD1BF6">
        <w:lastRenderedPageBreak/>
        <w:t>Biểu đồ luồng xử lý chức năng</w:t>
      </w:r>
    </w:p>
    <w:p w14:paraId="1505E6D7" w14:textId="77777777" w:rsidR="002D4B5E" w:rsidRPr="00BD1BF6" w:rsidRDefault="002D4B5E" w:rsidP="002D4B5E">
      <w:pPr>
        <w:pStyle w:val="NormalWeb"/>
        <w:spacing w:before="0" w:beforeAutospacing="0" w:after="160" w:line="360" w:lineRule="auto"/>
      </w:pPr>
      <w:r w:rsidRPr="00BD1BF6">
        <w:rPr>
          <w:noProof/>
        </w:rPr>
        <w:drawing>
          <wp:inline distT="0" distB="0" distL="0" distR="0" wp14:anchorId="657EAC38" wp14:editId="47A1D395">
            <wp:extent cx="5943600" cy="4719747"/>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719747"/>
                    </a:xfrm>
                    <a:prstGeom prst="rect">
                      <a:avLst/>
                    </a:prstGeom>
                    <a:noFill/>
                    <a:ln>
                      <a:noFill/>
                    </a:ln>
                  </pic:spPr>
                </pic:pic>
              </a:graphicData>
            </a:graphic>
          </wp:inline>
        </w:drawing>
      </w:r>
    </w:p>
    <w:p w14:paraId="1E758CC4" w14:textId="77777777" w:rsidR="002D4B5E" w:rsidRPr="00BD1BF6" w:rsidRDefault="002D4B5E" w:rsidP="002D4B5E">
      <w:pPr>
        <w:pStyle w:val="Heading4"/>
      </w:pPr>
      <w:r w:rsidRPr="00BD1BF6">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D4B5E" w:rsidRPr="00BD1BF6" w14:paraId="3394376B" w14:textId="77777777" w:rsidTr="002F1A60">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EA5F9B2" w14:textId="77777777" w:rsidR="002D4B5E" w:rsidRPr="00BD1BF6" w:rsidRDefault="002D4B5E" w:rsidP="002F1A60">
            <w:pPr>
              <w:pStyle w:val="NormalWeb"/>
              <w:spacing w:before="0" w:beforeAutospacing="0" w:after="0" w:line="360" w:lineRule="auto"/>
              <w:jc w:val="center"/>
            </w:pPr>
            <w:r w:rsidRPr="00BD1BF6">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068E7DF" w14:textId="77777777" w:rsidR="002D4B5E" w:rsidRPr="00BD1BF6" w:rsidRDefault="002D4B5E" w:rsidP="002F1A60">
            <w:pPr>
              <w:pStyle w:val="NormalWeb"/>
              <w:spacing w:before="0" w:beforeAutospacing="0" w:after="0" w:line="360" w:lineRule="auto"/>
              <w:jc w:val="center"/>
            </w:pPr>
            <w:r w:rsidRPr="00BD1BF6">
              <w:rPr>
                <w:b/>
                <w:bCs/>
                <w:color w:val="000000"/>
                <w:sz w:val="20"/>
                <w:szCs w:val="20"/>
              </w:rPr>
              <w:t>Phản ứng của hệ thống</w:t>
            </w:r>
          </w:p>
        </w:tc>
      </w:tr>
      <w:tr w:rsidR="002D4B5E" w:rsidRPr="00BD1BF6" w14:paraId="084E8BAC" w14:textId="77777777" w:rsidTr="002F1A60">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81EE2CE" w14:textId="77777777" w:rsidR="002D4B5E" w:rsidRPr="00BD1BF6" w:rsidRDefault="002D4B5E" w:rsidP="002F1A60">
            <w:pPr>
              <w:pStyle w:val="NormalWeb"/>
              <w:spacing w:before="80" w:beforeAutospacing="0" w:after="0" w:line="360" w:lineRule="auto"/>
              <w:jc w:val="both"/>
            </w:pPr>
            <w:r w:rsidRPr="00BD1BF6">
              <w:rPr>
                <w:color w:val="000000"/>
              </w:rPr>
              <w:t>1. Người dùng đăng nhập chọn Báo cáo - Thống kê → Sổ theo dõi tai nạn thương tích</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3EFD7FF" w14:textId="77777777" w:rsidR="002D4B5E" w:rsidRPr="00BD1BF6" w:rsidRDefault="002D4B5E" w:rsidP="002F1A60">
            <w:pPr>
              <w:pStyle w:val="NormalWeb"/>
              <w:spacing w:before="80" w:beforeAutospacing="0" w:after="0" w:line="360" w:lineRule="auto"/>
              <w:jc w:val="both"/>
            </w:pPr>
            <w:r w:rsidRPr="00BD1BF6">
              <w:rPr>
                <w:color w:val="000000"/>
              </w:rPr>
              <w:t>2. Hệ thống hiển thị màn hình danh sách quân nhân mắc tai nạn thương tích và điều kiện tìm kiếm </w:t>
            </w:r>
          </w:p>
          <w:p w14:paraId="133E1F57" w14:textId="77777777" w:rsidR="002D4B5E" w:rsidRPr="00BD1BF6" w:rsidRDefault="002D4B5E" w:rsidP="002F1A60">
            <w:pPr>
              <w:pStyle w:val="NormalWeb"/>
              <w:spacing w:before="0" w:beforeAutospacing="0" w:after="120" w:line="360" w:lineRule="auto"/>
              <w:jc w:val="both"/>
              <w:rPr>
                <w:b/>
                <w:bCs/>
                <w:color w:val="000000"/>
              </w:rPr>
            </w:pPr>
            <w:r w:rsidRPr="00BD1BF6">
              <w:rPr>
                <w:b/>
                <w:bCs/>
                <w:color w:val="000000"/>
              </w:rPr>
              <w:t>Cập nhật thông tin tử vong</w:t>
            </w:r>
          </w:p>
          <w:p w14:paraId="51450DF1" w14:textId="77777777" w:rsidR="002D4B5E" w:rsidRPr="00BD1BF6" w:rsidRDefault="002D4B5E" w:rsidP="002F1A60">
            <w:pPr>
              <w:pStyle w:val="NormalWeb"/>
              <w:spacing w:before="80" w:beforeAutospacing="0" w:after="0" w:line="360" w:lineRule="auto"/>
              <w:jc w:val="both"/>
            </w:pPr>
            <w:r w:rsidRPr="00BD1BF6">
              <w:rPr>
                <w:color w:val="000000"/>
              </w:rPr>
              <w:t>Các trường thông tin tìm kiếm:</w:t>
            </w:r>
          </w:p>
          <w:p w14:paraId="6134BF60"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Đơn vị quản lý</w:t>
            </w:r>
          </w:p>
          <w:p w14:paraId="3F9EA423"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Nguồn dữ liệu</w:t>
            </w:r>
          </w:p>
          <w:p w14:paraId="440B9986"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Đối tượng</w:t>
            </w:r>
          </w:p>
          <w:p w14:paraId="0C0D761C"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Cấp bậc</w:t>
            </w:r>
          </w:p>
          <w:p w14:paraId="7B78CE22"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Chức vụ</w:t>
            </w:r>
          </w:p>
          <w:p w14:paraId="6488F6DE"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lastRenderedPageBreak/>
              <w:t>Ngày tai nạn từ ngày</w:t>
            </w:r>
          </w:p>
          <w:p w14:paraId="7573A10D"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6FF659F8"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Địa điểm xảy ra</w:t>
            </w:r>
          </w:p>
          <w:p w14:paraId="58E66ED0"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ghi nhận Từ ngày</w:t>
            </w:r>
          </w:p>
          <w:p w14:paraId="1B35F4CF"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7FFD7B78"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Bộ phận thương tích</w:t>
            </w:r>
          </w:p>
          <w:p w14:paraId="3A76955E"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Điều trị ban đầu</w:t>
            </w:r>
          </w:p>
          <w:p w14:paraId="724D0AD7"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Diễn biến</w:t>
            </w:r>
          </w:p>
          <w:p w14:paraId="10A5D631"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Địa bàn</w:t>
            </w:r>
          </w:p>
          <w:p w14:paraId="4516C17C"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Quận/huyện</w:t>
            </w:r>
          </w:p>
          <w:p w14:paraId="150987EB"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Phường/ xã</w:t>
            </w:r>
          </w:p>
          <w:p w14:paraId="29AFFBFE" w14:textId="77777777" w:rsidR="002D4B5E" w:rsidRPr="00BD1BF6" w:rsidRDefault="002D4B5E" w:rsidP="002F1A60">
            <w:pPr>
              <w:pStyle w:val="NormalWeb"/>
              <w:spacing w:before="80" w:beforeAutospacing="0" w:after="0" w:line="360" w:lineRule="auto"/>
              <w:jc w:val="both"/>
            </w:pPr>
            <w:r w:rsidRPr="00BD1BF6">
              <w:rPr>
                <w:b/>
                <w:bCs/>
                <w:color w:val="000000"/>
              </w:rPr>
              <w:t>Kết quả thống kê</w:t>
            </w:r>
          </w:p>
          <w:p w14:paraId="5F630CE6"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75F2B449"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Comments: </w:t>
            </w:r>
          </w:p>
          <w:p w14:paraId="7AFB4176" w14:textId="77777777" w:rsidR="002D4B5E" w:rsidRPr="00BD1BF6" w:rsidRDefault="002D4B5E" w:rsidP="002F1A60">
            <w:pPr>
              <w:pStyle w:val="NormalWeb"/>
              <w:numPr>
                <w:ilvl w:val="0"/>
                <w:numId w:val="324"/>
              </w:numPr>
              <w:tabs>
                <w:tab w:val="clear" w:pos="720"/>
                <w:tab w:val="left" w:pos="1050"/>
              </w:tabs>
              <w:spacing w:before="0" w:beforeAutospacing="0" w:after="0" w:line="360" w:lineRule="auto"/>
              <w:ind w:left="1052"/>
              <w:jc w:val="both"/>
              <w:textAlignment w:val="baseline"/>
              <w:rPr>
                <w:color w:val="000000"/>
              </w:rPr>
            </w:pPr>
            <w:r w:rsidRPr="00BD1BF6">
              <w:rPr>
                <w:color w:val="000000"/>
              </w:rPr>
              <w:t>Danh sách lấy dữ liệu trong năm hiện tại (nếu người dùng chọn năm sẽ hiển thị theo năm đã chọn). </w:t>
            </w:r>
          </w:p>
          <w:p w14:paraId="140B5045" w14:textId="77777777" w:rsidR="002D4B5E" w:rsidRPr="00BD1BF6" w:rsidRDefault="002D4B5E" w:rsidP="002F1A60">
            <w:pPr>
              <w:pStyle w:val="NormalWeb"/>
              <w:numPr>
                <w:ilvl w:val="0"/>
                <w:numId w:val="324"/>
              </w:numPr>
              <w:tabs>
                <w:tab w:val="clear" w:pos="720"/>
                <w:tab w:val="left" w:pos="1050"/>
              </w:tabs>
              <w:spacing w:before="0" w:beforeAutospacing="0" w:after="0" w:line="360" w:lineRule="auto"/>
              <w:ind w:left="1052"/>
              <w:jc w:val="both"/>
              <w:textAlignment w:val="baseline"/>
              <w:rPr>
                <w:color w:val="000000"/>
              </w:rPr>
            </w:pPr>
            <w:r w:rsidRPr="00BD1BF6">
              <w:rPr>
                <w:color w:val="000000"/>
              </w:rPr>
              <w:t>Mặc định hiển thị: Danh sách bệnh nhân(number) trong đó number = tổng số quân nhân được thống kê</w:t>
            </w:r>
          </w:p>
          <w:p w14:paraId="1113190C" w14:textId="77777777" w:rsidR="002D4B5E" w:rsidRPr="00BD1BF6" w:rsidRDefault="002D4B5E" w:rsidP="002F1A60">
            <w:pPr>
              <w:widowControl/>
              <w:numPr>
                <w:ilvl w:val="0"/>
                <w:numId w:val="324"/>
              </w:numPr>
              <w:tabs>
                <w:tab w:val="clear" w:pos="720"/>
              </w:tabs>
              <w:spacing w:before="0"/>
              <w:ind w:left="1052"/>
              <w:jc w:val="both"/>
              <w:textAlignment w:val="baseline"/>
              <w:rPr>
                <w:snapToGrid/>
                <w:color w:val="000000"/>
                <w:szCs w:val="24"/>
              </w:rPr>
            </w:pPr>
            <w:r w:rsidRPr="00BD1BF6">
              <w:rPr>
                <w:snapToGrid/>
                <w:color w:val="000000"/>
                <w:szCs w:val="24"/>
              </w:rPr>
              <w:t xml:space="preserve">Lấy dữ liệu là bản ghi thuộc các bảng patients và </w:t>
            </w:r>
            <w:r w:rsidRPr="00BD1BF6">
              <w:rPr>
                <w:b/>
                <w:snapToGrid/>
                <w:color w:val="000000"/>
                <w:szCs w:val="24"/>
              </w:rPr>
              <w:t>medical_patients_accidents</w:t>
            </w:r>
            <w:r w:rsidRPr="00BD1BF6">
              <w:rPr>
                <w:snapToGrid/>
                <w:color w:val="000000"/>
                <w:szCs w:val="24"/>
              </w:rPr>
              <w:t xml:space="preserve"> với điều kiện medical_patients_</w:t>
            </w:r>
            <w:proofErr w:type="gramStart"/>
            <w:r w:rsidRPr="00BD1BF6">
              <w:rPr>
                <w:snapToGrid/>
                <w:color w:val="000000"/>
                <w:szCs w:val="24"/>
              </w:rPr>
              <w:t>accidents.patient</w:t>
            </w:r>
            <w:proofErr w:type="gramEnd"/>
            <w:r w:rsidRPr="00BD1BF6">
              <w:rPr>
                <w:snapToGrid/>
                <w:color w:val="000000"/>
                <w:szCs w:val="24"/>
              </w:rPr>
              <w:t xml:space="preserve">_id  = patients.patients_id, is_active = 1, is_delete = 0. Các trường dữ liệu được thống kê như sau: </w:t>
            </w:r>
          </w:p>
          <w:p w14:paraId="24B49AC2" w14:textId="77777777" w:rsidR="002D4B5E" w:rsidRPr="00BD1BF6" w:rsidRDefault="002D4B5E" w:rsidP="002F1A60">
            <w:pPr>
              <w:pStyle w:val="NormalWeb"/>
              <w:spacing w:before="0" w:beforeAutospacing="0" w:after="120" w:line="360" w:lineRule="auto"/>
              <w:jc w:val="both"/>
            </w:pPr>
            <w:r w:rsidRPr="00BD1BF6">
              <w:rPr>
                <w:b/>
                <w:bCs/>
                <w:color w:val="000000"/>
              </w:rPr>
              <w:t>      STT</w:t>
            </w:r>
          </w:p>
          <w:p w14:paraId="3FA1BD33"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AE41443"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Comments: STT tăng dần từ trên xuống theo danh sách, </w:t>
            </w:r>
          </w:p>
          <w:p w14:paraId="5AEA13CC" w14:textId="77777777" w:rsidR="002D4B5E" w:rsidRPr="00BD1BF6" w:rsidRDefault="002D4B5E" w:rsidP="002F1A60">
            <w:pPr>
              <w:pStyle w:val="NormalWeb"/>
              <w:spacing w:before="0" w:beforeAutospacing="0" w:after="120" w:line="360" w:lineRule="auto"/>
              <w:ind w:left="360"/>
              <w:jc w:val="both"/>
              <w:textAlignment w:val="baseline"/>
              <w:rPr>
                <w:b/>
              </w:rPr>
            </w:pPr>
            <w:r w:rsidRPr="00BD1BF6">
              <w:rPr>
                <w:b/>
              </w:rPr>
              <w:t>Ngày tai nạn</w:t>
            </w:r>
          </w:p>
          <w:p w14:paraId="6106618F"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CD98CB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 xml:space="preserve">Table Name: </w:t>
            </w:r>
            <w:r w:rsidRPr="00BD1BF6">
              <w:rPr>
                <w:b/>
                <w:color w:val="000000"/>
              </w:rPr>
              <w:t>medical_patient_accidents</w:t>
            </w:r>
          </w:p>
          <w:p w14:paraId="50F8BD58"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accident_date</w:t>
            </w:r>
          </w:p>
          <w:p w14:paraId="7184C9E2"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E41D90B"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0F302AE1" w14:textId="77777777" w:rsidR="002D4B5E" w:rsidRPr="00BD1BF6" w:rsidRDefault="002D4B5E" w:rsidP="002F1A60">
            <w:pPr>
              <w:pStyle w:val="NormalWeb"/>
              <w:spacing w:before="0" w:beforeAutospacing="0" w:after="120" w:line="360" w:lineRule="auto"/>
              <w:ind w:left="360"/>
              <w:jc w:val="both"/>
            </w:pPr>
            <w:r w:rsidRPr="00BD1BF6">
              <w:rPr>
                <w:b/>
                <w:bCs/>
                <w:color w:val="000000"/>
              </w:rPr>
              <w:t>Ngày ghi nhận</w:t>
            </w:r>
          </w:p>
          <w:p w14:paraId="45E9AFD6"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10B8421"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medical_patient_accidents</w:t>
            </w:r>
          </w:p>
          <w:p w14:paraId="21D8A23C"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recording_date</w:t>
            </w:r>
          </w:p>
          <w:p w14:paraId="0ED48CC6"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B294B85"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4A42DAA6" w14:textId="77777777" w:rsidR="002D4B5E" w:rsidRPr="00BD1BF6" w:rsidRDefault="002D4B5E" w:rsidP="002F1A60">
            <w:pPr>
              <w:pStyle w:val="NormalWeb"/>
              <w:spacing w:before="0" w:beforeAutospacing="0" w:after="120" w:line="360" w:lineRule="auto"/>
              <w:ind w:left="360"/>
              <w:jc w:val="both"/>
            </w:pPr>
            <w:r w:rsidRPr="00BD1BF6">
              <w:rPr>
                <w:b/>
                <w:bCs/>
                <w:color w:val="000000"/>
              </w:rPr>
              <w:t>Họ và tên</w:t>
            </w:r>
          </w:p>
          <w:p w14:paraId="01CAE807"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0340039"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45F986F1"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fullname</w:t>
            </w:r>
          </w:p>
          <w:p w14:paraId="10BA9C2D"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2062EE8" w14:textId="77777777" w:rsidR="002D4B5E" w:rsidRPr="00BD1BF6" w:rsidRDefault="002D4B5E" w:rsidP="002F1A60">
            <w:pPr>
              <w:pStyle w:val="NormalWeb"/>
              <w:numPr>
                <w:ilvl w:val="0"/>
                <w:numId w:val="109"/>
              </w:numPr>
              <w:spacing w:before="0" w:beforeAutospacing="0" w:after="120" w:line="360" w:lineRule="auto"/>
              <w:jc w:val="both"/>
              <w:textAlignment w:val="baseline"/>
            </w:pPr>
            <w:r w:rsidRPr="00BD1BF6">
              <w:rPr>
                <w:color w:val="000000"/>
              </w:rPr>
              <w:t>Comments: </w:t>
            </w:r>
            <w:r w:rsidRPr="00BD1BF6">
              <w:rPr>
                <w:b/>
                <w:bCs/>
                <w:color w:val="000000"/>
              </w:rPr>
              <w:t xml:space="preserve"> </w:t>
            </w:r>
          </w:p>
          <w:p w14:paraId="22425BD7" w14:textId="77777777" w:rsidR="002D4B5E" w:rsidRPr="00BD1BF6" w:rsidRDefault="002D4B5E" w:rsidP="002F1A60">
            <w:pPr>
              <w:pStyle w:val="NormalWeb"/>
              <w:spacing w:before="0" w:beforeAutospacing="0" w:after="120" w:line="360" w:lineRule="auto"/>
              <w:ind w:left="360"/>
              <w:jc w:val="both"/>
              <w:textAlignment w:val="baseline"/>
            </w:pPr>
            <w:r w:rsidRPr="00BD1BF6">
              <w:rPr>
                <w:b/>
                <w:bCs/>
                <w:color w:val="000000"/>
              </w:rPr>
              <w:t>Ngày tháng năm sinh</w:t>
            </w:r>
          </w:p>
          <w:p w14:paraId="66CA0D9C"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07916F3"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70725D17"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birthday</w:t>
            </w:r>
          </w:p>
          <w:p w14:paraId="6E6A1C16"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77C46503"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44640905" w14:textId="77777777" w:rsidR="002D4B5E" w:rsidRPr="00BD1BF6" w:rsidRDefault="002D4B5E" w:rsidP="002F1A60">
            <w:pPr>
              <w:pStyle w:val="NormalWeb"/>
              <w:spacing w:before="0" w:beforeAutospacing="0" w:after="120" w:line="360" w:lineRule="auto"/>
              <w:ind w:left="360"/>
              <w:jc w:val="both"/>
              <w:textAlignment w:val="baseline"/>
              <w:rPr>
                <w:b/>
                <w:bCs/>
                <w:color w:val="000000"/>
              </w:rPr>
            </w:pPr>
            <w:r w:rsidRPr="00BD1BF6">
              <w:rPr>
                <w:b/>
                <w:bCs/>
                <w:color w:val="000000"/>
              </w:rPr>
              <w:t>Số thẻ BHYT</w:t>
            </w:r>
          </w:p>
          <w:p w14:paraId="4CBAD211"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619BA6E"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1411E927"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Column Name: health_insurance_number</w:t>
            </w:r>
          </w:p>
          <w:p w14:paraId="0E2A32D2"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3EC57DE"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CF38E42" w14:textId="77777777" w:rsidR="002D4B5E" w:rsidRPr="00BD1BF6" w:rsidRDefault="002D4B5E" w:rsidP="002F1A60">
            <w:pPr>
              <w:pStyle w:val="NormalWeb"/>
              <w:spacing w:before="0" w:beforeAutospacing="0" w:after="120" w:line="360" w:lineRule="auto"/>
              <w:ind w:left="360"/>
              <w:jc w:val="both"/>
            </w:pPr>
            <w:r w:rsidRPr="00BD1BF6">
              <w:rPr>
                <w:b/>
                <w:bCs/>
                <w:color w:val="000000"/>
              </w:rPr>
              <w:t>Cấp bậc</w:t>
            </w:r>
          </w:p>
          <w:p w14:paraId="46A52CB4"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9B0CE1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1EDFBE0C"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cats_military_level</w:t>
            </w:r>
          </w:p>
          <w:p w14:paraId="088A9CD8"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48AFACB6"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6819C55" w14:textId="77777777" w:rsidR="002D4B5E" w:rsidRPr="00BD1BF6" w:rsidRDefault="002D4B5E" w:rsidP="002F1A60">
            <w:pPr>
              <w:pStyle w:val="NormalWeb"/>
              <w:spacing w:before="0" w:beforeAutospacing="0" w:after="120" w:line="360" w:lineRule="auto"/>
              <w:ind w:left="360"/>
              <w:jc w:val="both"/>
            </w:pPr>
            <w:r w:rsidRPr="00BD1BF6">
              <w:rPr>
                <w:b/>
                <w:bCs/>
                <w:color w:val="000000"/>
              </w:rPr>
              <w:t>Chức vụ</w:t>
            </w:r>
          </w:p>
          <w:p w14:paraId="05573708"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DE6F2B0"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Table Name:</w:t>
            </w:r>
            <w:r w:rsidRPr="00BD1BF6">
              <w:rPr>
                <w:b/>
                <w:color w:val="000000"/>
              </w:rPr>
              <w:t xml:space="preserve"> patients</w:t>
            </w:r>
          </w:p>
          <w:p w14:paraId="1FF94067"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cats_military_position</w:t>
            </w:r>
          </w:p>
          <w:p w14:paraId="382869A3"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0169713A"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45297DD6" w14:textId="77777777" w:rsidR="002D4B5E" w:rsidRPr="00BD1BF6" w:rsidRDefault="002D4B5E" w:rsidP="002F1A60">
            <w:pPr>
              <w:pStyle w:val="NormalWeb"/>
              <w:spacing w:before="0" w:beforeAutospacing="0" w:after="120" w:line="360" w:lineRule="auto"/>
              <w:ind w:left="360"/>
              <w:jc w:val="both"/>
            </w:pPr>
            <w:r w:rsidRPr="00BD1BF6">
              <w:rPr>
                <w:b/>
                <w:bCs/>
                <w:color w:val="000000"/>
              </w:rPr>
              <w:t>Đơn vị</w:t>
            </w:r>
          </w:p>
          <w:p w14:paraId="63CD4452"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4C2F154"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Table Name:</w:t>
            </w:r>
            <w:r w:rsidRPr="00BD1BF6">
              <w:rPr>
                <w:b/>
                <w:color w:val="000000"/>
              </w:rPr>
              <w:t xml:space="preserve"> patients</w:t>
            </w:r>
          </w:p>
          <w:p w14:paraId="55B100CD"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organization_id</w:t>
            </w:r>
          </w:p>
          <w:p w14:paraId="027897C9"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763AF4B"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w:t>
            </w:r>
          </w:p>
          <w:p w14:paraId="7648AFB4" w14:textId="77777777" w:rsidR="002D4B5E" w:rsidRPr="00BD1BF6" w:rsidRDefault="002D4B5E" w:rsidP="002F1A60">
            <w:pPr>
              <w:pStyle w:val="NormalWeb"/>
              <w:spacing w:before="0" w:beforeAutospacing="0" w:after="120" w:line="360" w:lineRule="auto"/>
              <w:ind w:left="360"/>
              <w:jc w:val="both"/>
            </w:pPr>
            <w:r w:rsidRPr="00BD1BF6">
              <w:rPr>
                <w:b/>
                <w:bCs/>
                <w:color w:val="000000"/>
              </w:rPr>
              <w:t>Nguyên nhân</w:t>
            </w:r>
          </w:p>
          <w:p w14:paraId="5D898CF7"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0F1D440"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medical_patient_accidents</w:t>
            </w:r>
          </w:p>
          <w:p w14:paraId="586839A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accident_id</w:t>
            </w:r>
          </w:p>
          <w:p w14:paraId="31794B96"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Nullable: no</w:t>
            </w:r>
          </w:p>
          <w:p w14:paraId="15557F1A"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0BF9D879" w14:textId="77777777" w:rsidR="002D4B5E" w:rsidRPr="00BD1BF6" w:rsidRDefault="002D4B5E" w:rsidP="002F1A60">
            <w:pPr>
              <w:pStyle w:val="NormalWeb"/>
              <w:spacing w:before="0" w:beforeAutospacing="0" w:after="120" w:line="360" w:lineRule="auto"/>
              <w:ind w:left="360"/>
              <w:jc w:val="both"/>
            </w:pPr>
            <w:r w:rsidRPr="00BD1BF6">
              <w:rPr>
                <w:b/>
                <w:bCs/>
                <w:color w:val="000000"/>
              </w:rPr>
              <w:t>Bộ phận thương tích</w:t>
            </w:r>
          </w:p>
          <w:p w14:paraId="0AF24D23"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C85ED84"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medical_patient_accidents</w:t>
            </w:r>
          </w:p>
          <w:p w14:paraId="08F5A478"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body_parts_id</w:t>
            </w:r>
          </w:p>
          <w:p w14:paraId="52B335F5"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029D1D8"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F641D25" w14:textId="77777777" w:rsidR="002D4B5E" w:rsidRPr="00BD1BF6" w:rsidRDefault="002D4B5E" w:rsidP="002F1A60">
            <w:pPr>
              <w:pStyle w:val="NormalWeb"/>
              <w:spacing w:before="0" w:beforeAutospacing="0" w:after="120" w:line="360" w:lineRule="auto"/>
              <w:ind w:left="360"/>
              <w:jc w:val="both"/>
            </w:pPr>
            <w:r w:rsidRPr="00BD1BF6">
              <w:rPr>
                <w:b/>
                <w:bCs/>
                <w:color w:val="000000"/>
              </w:rPr>
              <w:t>Địa điểm</w:t>
            </w:r>
          </w:p>
          <w:p w14:paraId="5EBEC777"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7F714D1"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medical_patient_accidents</w:t>
            </w:r>
          </w:p>
          <w:p w14:paraId="3CE6880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accident_location</w:t>
            </w:r>
          </w:p>
          <w:p w14:paraId="72FDD9F8"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0FA00658"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09200C34" w14:textId="77777777" w:rsidR="002D4B5E" w:rsidRPr="00BD1BF6" w:rsidRDefault="002D4B5E" w:rsidP="002F1A60">
            <w:pPr>
              <w:pStyle w:val="NormalWeb"/>
              <w:spacing w:before="0" w:beforeAutospacing="0" w:after="120" w:line="360" w:lineRule="auto"/>
              <w:ind w:left="360"/>
              <w:jc w:val="both"/>
            </w:pPr>
            <w:r w:rsidRPr="00BD1BF6">
              <w:rPr>
                <w:b/>
                <w:bCs/>
                <w:color w:val="000000"/>
              </w:rPr>
              <w:t>Cơ sở y tế</w:t>
            </w:r>
          </w:p>
          <w:p w14:paraId="2D80DD24"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43B07509"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medical_patient_accidents</w:t>
            </w:r>
          </w:p>
          <w:p w14:paraId="6386B4A2"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healthfacilities_id</w:t>
            </w:r>
          </w:p>
          <w:p w14:paraId="41CC86F0"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E618817"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đối chiếu sang bảng </w:t>
            </w:r>
            <w:r w:rsidRPr="00BD1BF6">
              <w:rPr>
                <w:b/>
                <w:color w:val="000000"/>
              </w:rPr>
              <w:t xml:space="preserve">cats_healthfacilities </w:t>
            </w:r>
            <w:r w:rsidRPr="00BD1BF6">
              <w:rPr>
                <w:color w:val="000000"/>
              </w:rPr>
              <w:t>để lấy tên tương ứng</w:t>
            </w:r>
          </w:p>
          <w:p w14:paraId="5EAED191" w14:textId="77777777" w:rsidR="002D4B5E" w:rsidRPr="00BD1BF6" w:rsidRDefault="002D4B5E" w:rsidP="002F1A60">
            <w:pPr>
              <w:pStyle w:val="NormalWeb"/>
              <w:spacing w:before="0" w:beforeAutospacing="0" w:after="120" w:line="360" w:lineRule="auto"/>
              <w:ind w:left="360"/>
              <w:jc w:val="both"/>
              <w:rPr>
                <w:b/>
                <w:bCs/>
                <w:color w:val="000000"/>
              </w:rPr>
            </w:pPr>
            <w:r w:rsidRPr="00BD1BF6">
              <w:rPr>
                <w:b/>
                <w:bCs/>
                <w:color w:val="000000"/>
              </w:rPr>
              <w:t>Xem chi tiết</w:t>
            </w:r>
          </w:p>
          <w:p w14:paraId="73AA8123"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UI Control: </w:t>
            </w:r>
          </w:p>
          <w:p w14:paraId="6F291745"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p>
          <w:p w14:paraId="166EA024"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Column Name: </w:t>
            </w:r>
          </w:p>
          <w:p w14:paraId="2D02321D"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8493C61"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lastRenderedPageBreak/>
              <w:t>Comments: </w:t>
            </w:r>
          </w:p>
          <w:p w14:paraId="3C9E37C5" w14:textId="77777777" w:rsidR="002D4B5E" w:rsidRPr="00BD1BF6" w:rsidRDefault="002D4B5E" w:rsidP="002F1A60">
            <w:pPr>
              <w:pStyle w:val="NormalWeb"/>
              <w:spacing w:before="0" w:beforeAutospacing="0" w:after="120" w:line="360" w:lineRule="auto"/>
              <w:jc w:val="both"/>
            </w:pPr>
            <w:r w:rsidRPr="00BD1BF6">
              <w:rPr>
                <w:b/>
                <w:bCs/>
                <w:color w:val="000000"/>
              </w:rPr>
              <w:t>      Phân trang</w:t>
            </w:r>
            <w:r w:rsidRPr="00BD1BF6">
              <w:rPr>
                <w:color w:val="000000"/>
              </w:rPr>
              <w:t>: </w:t>
            </w:r>
          </w:p>
          <w:p w14:paraId="1CCE54F0" w14:textId="77777777" w:rsidR="002D4B5E" w:rsidRPr="00BD1BF6" w:rsidRDefault="002D4B5E" w:rsidP="002F1A60">
            <w:pPr>
              <w:pStyle w:val="NormalWeb"/>
              <w:numPr>
                <w:ilvl w:val="0"/>
                <w:numId w:val="109"/>
              </w:numPr>
              <w:spacing w:before="0" w:beforeAutospacing="0" w:after="0" w:line="360" w:lineRule="auto"/>
              <w:jc w:val="both"/>
              <w:textAlignment w:val="baseline"/>
              <w:rPr>
                <w:color w:val="000000"/>
              </w:rPr>
            </w:pPr>
            <w:r w:rsidRPr="00BD1BF6">
              <w:rPr>
                <w:color w:val="000000"/>
              </w:rPr>
              <w:t>Phân trang 20 bản ghi/1 trang.  </w:t>
            </w:r>
          </w:p>
          <w:p w14:paraId="329D42E5" w14:textId="77777777" w:rsidR="002D4B5E" w:rsidRPr="00BD1BF6" w:rsidRDefault="002D4B5E" w:rsidP="002F1A60">
            <w:pPr>
              <w:pStyle w:val="NormalWeb"/>
              <w:numPr>
                <w:ilvl w:val="0"/>
                <w:numId w:val="109"/>
              </w:numPr>
              <w:spacing w:before="0" w:beforeAutospacing="0" w:after="0" w:line="360" w:lineRule="auto"/>
              <w:jc w:val="both"/>
              <w:textAlignment w:val="baseline"/>
              <w:rPr>
                <w:color w:val="000000"/>
              </w:rPr>
            </w:pPr>
            <w:r w:rsidRPr="00BD1BF6">
              <w:rPr>
                <w:color w:val="000000"/>
              </w:rPr>
              <w:t>Hiển thị Label tại mỗi trang khi xem theo mẫu “Hiển thị 1 – 5/Tổng số (number) bản ghi”. </w:t>
            </w:r>
          </w:p>
          <w:p w14:paraId="561C1E83"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0FCB60D5" w14:textId="77777777" w:rsidR="002D4B5E" w:rsidRPr="00BD1BF6" w:rsidRDefault="002D4B5E" w:rsidP="002F1A60"/>
        </w:tc>
      </w:tr>
      <w:tr w:rsidR="002D4B5E" w:rsidRPr="00BD1BF6" w14:paraId="594B608D" w14:textId="77777777" w:rsidTr="002F1A60">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850F31E" w14:textId="77777777" w:rsidR="002D4B5E" w:rsidRPr="00BD1BF6" w:rsidRDefault="002D4B5E" w:rsidP="002F1A60"/>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48B9120" w14:textId="77777777" w:rsidR="002D4B5E" w:rsidRPr="00BD1BF6" w:rsidRDefault="002D4B5E" w:rsidP="002F1A60"/>
        </w:tc>
      </w:tr>
    </w:tbl>
    <w:p w14:paraId="3BC3D897" w14:textId="77777777" w:rsidR="002D4B5E" w:rsidRPr="00BD1BF6" w:rsidRDefault="002D4B5E" w:rsidP="002D4B5E">
      <w:pPr>
        <w:pStyle w:val="Heading4"/>
      </w:pPr>
      <w:r w:rsidRPr="00BD1BF6">
        <w:t>Mô tả dòng sự kiện phụ (Alternative Flow)</w:t>
      </w:r>
    </w:p>
    <w:p w14:paraId="6358EAC0" w14:textId="77777777" w:rsidR="002D4B5E" w:rsidRPr="00BD1BF6" w:rsidRDefault="002D4B5E" w:rsidP="002D4B5E">
      <w:pPr>
        <w:pStyle w:val="NormalWeb"/>
        <w:spacing w:before="0" w:beforeAutospacing="0" w:after="160" w:line="360" w:lineRule="auto"/>
        <w:ind w:left="810"/>
      </w:pPr>
      <w:r w:rsidRPr="00BD1BF6">
        <w:rPr>
          <w:color w:val="000000"/>
        </w:rPr>
        <w:t>N/A</w:t>
      </w:r>
    </w:p>
    <w:p w14:paraId="6532B60B" w14:textId="77777777" w:rsidR="002D4B5E" w:rsidRPr="00BD1BF6" w:rsidRDefault="002D4B5E" w:rsidP="002D4B5E">
      <w:pPr>
        <w:pStyle w:val="Heading4"/>
      </w:pPr>
      <w:r w:rsidRPr="00BD1BF6">
        <w:t>Ghi chú</w:t>
      </w:r>
    </w:p>
    <w:p w14:paraId="166801F3" w14:textId="77777777" w:rsidR="002D4B5E" w:rsidRPr="00BD1BF6" w:rsidRDefault="002D4B5E" w:rsidP="002D4B5E">
      <w:pPr>
        <w:pStyle w:val="Heading3"/>
      </w:pPr>
      <w:r w:rsidRPr="00BD1BF6">
        <w:t>Báo cáo lịch sử tiêm chủng</w:t>
      </w:r>
    </w:p>
    <w:p w14:paraId="2F1F8F6F" w14:textId="77777777" w:rsidR="002D4B5E" w:rsidRPr="00BD1BF6" w:rsidRDefault="002D4B5E" w:rsidP="002D4B5E">
      <w:pPr>
        <w:pStyle w:val="Heading4"/>
      </w:pPr>
      <w:r w:rsidRPr="00BD1BF6">
        <w:t xml:space="preserve"> 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2D4B5E" w:rsidRPr="00BD1BF6" w14:paraId="210AE156" w14:textId="77777777" w:rsidTr="002F1A60">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8CE6C17"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15953B" w14:textId="77777777" w:rsidR="002D4B5E" w:rsidRPr="00BD1BF6" w:rsidRDefault="002D4B5E" w:rsidP="002F1A60">
            <w:pPr>
              <w:pStyle w:val="NormalWeb"/>
              <w:spacing w:before="0" w:beforeAutospacing="0" w:after="120" w:line="360" w:lineRule="auto"/>
              <w:jc w:val="both"/>
            </w:pPr>
            <w:r w:rsidRPr="00BD1BF6">
              <w:rPr>
                <w:color w:val="000000"/>
                <w:sz w:val="20"/>
                <w:szCs w:val="20"/>
              </w:rPr>
              <w:t>Xem báo cáo lịch sử tiêm chủng của quân nhân</w:t>
            </w:r>
          </w:p>
        </w:tc>
      </w:tr>
      <w:tr w:rsidR="002D4B5E" w:rsidRPr="00BD1BF6" w14:paraId="1E46FFBA" w14:textId="77777777" w:rsidTr="002F1A60">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735F1C"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A1477DC" w14:textId="77777777" w:rsidR="002D4B5E" w:rsidRPr="00BD1BF6" w:rsidRDefault="002D4B5E" w:rsidP="002F1A60">
            <w:pPr>
              <w:pStyle w:val="NormalWeb"/>
              <w:spacing w:before="0" w:beforeAutospacing="0" w:after="120" w:line="360" w:lineRule="auto"/>
              <w:jc w:val="both"/>
            </w:pPr>
            <w:r w:rsidRPr="00BD1BF6">
              <w:rPr>
                <w:color w:val="000000"/>
                <w:sz w:val="20"/>
                <w:szCs w:val="20"/>
              </w:rPr>
              <w:t xml:space="preserve">Cho phép người dùng xem kết quả thống kê số bệnh nhân được tiêm chủng </w:t>
            </w:r>
          </w:p>
        </w:tc>
      </w:tr>
      <w:tr w:rsidR="002D4B5E" w:rsidRPr="00BD1BF6" w14:paraId="5A635020" w14:textId="77777777" w:rsidTr="002F1A60">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CD3D04"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0AA9000" w14:textId="77777777" w:rsidR="002D4B5E" w:rsidRPr="00BD1BF6" w:rsidRDefault="002D4B5E" w:rsidP="002F1A60">
            <w:pPr>
              <w:pStyle w:val="NormalWeb"/>
              <w:spacing w:before="0" w:beforeAutospacing="0" w:after="120" w:line="360" w:lineRule="auto"/>
              <w:jc w:val="both"/>
            </w:pPr>
            <w:r w:rsidRPr="00BD1BF6">
              <w:rPr>
                <w:color w:val="000000"/>
                <w:sz w:val="20"/>
                <w:szCs w:val="20"/>
              </w:rPr>
              <w:t>User quản lý đơn vị</w:t>
            </w:r>
          </w:p>
        </w:tc>
      </w:tr>
      <w:tr w:rsidR="002D4B5E" w:rsidRPr="00BD1BF6" w14:paraId="14E2F033" w14:textId="77777777" w:rsidTr="002F1A60">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F05CCD8"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903F8E" w14:textId="77777777" w:rsidR="002D4B5E" w:rsidRPr="00BD1BF6" w:rsidRDefault="002D4B5E" w:rsidP="002F1A60">
            <w:pPr>
              <w:pStyle w:val="NormalWeb"/>
              <w:spacing w:before="0" w:beforeAutospacing="0" w:after="120" w:line="360" w:lineRule="auto"/>
              <w:jc w:val="both"/>
            </w:pPr>
            <w:r w:rsidRPr="00BD1BF6">
              <w:rPr>
                <w:color w:val="000000"/>
                <w:sz w:val="20"/>
                <w:szCs w:val="20"/>
              </w:rPr>
              <w:t>Người dùng được phân quyền vào chức năng</w:t>
            </w:r>
          </w:p>
        </w:tc>
      </w:tr>
      <w:tr w:rsidR="002D4B5E" w:rsidRPr="00BD1BF6" w14:paraId="616BE2FB" w14:textId="77777777" w:rsidTr="002F1A60">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1257E30"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666D0F9" w14:textId="77777777" w:rsidR="002D4B5E" w:rsidRPr="00BD1BF6" w:rsidRDefault="002D4B5E" w:rsidP="002F1A60">
            <w:pPr>
              <w:pStyle w:val="NormalWeb"/>
              <w:spacing w:before="0" w:beforeAutospacing="0" w:after="120" w:line="360" w:lineRule="auto"/>
              <w:jc w:val="both"/>
            </w:pPr>
            <w:r w:rsidRPr="00BD1BF6">
              <w:rPr>
                <w:color w:val="000000"/>
                <w:sz w:val="20"/>
                <w:szCs w:val="20"/>
              </w:rPr>
              <w:t xml:space="preserve">Hiển thị danh sách bệnh nhân được tiêm chủng theo đơn vj tìm kiếm  </w:t>
            </w:r>
          </w:p>
        </w:tc>
      </w:tr>
      <w:tr w:rsidR="002D4B5E" w:rsidRPr="00BD1BF6" w14:paraId="5EE230F8" w14:textId="77777777" w:rsidTr="002F1A60">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EFA136"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0848EB" w14:textId="77777777" w:rsidR="002D4B5E" w:rsidRPr="00BD1BF6" w:rsidRDefault="002D4B5E" w:rsidP="002F1A60">
            <w:pPr>
              <w:pStyle w:val="NormalWeb"/>
              <w:spacing w:before="0" w:beforeAutospacing="0" w:after="120" w:line="360" w:lineRule="auto"/>
              <w:jc w:val="both"/>
            </w:pPr>
            <w:r w:rsidRPr="00BD1BF6">
              <w:rPr>
                <w:color w:val="000000"/>
                <w:sz w:val="20"/>
                <w:szCs w:val="20"/>
              </w:rPr>
              <w:t>N/A</w:t>
            </w:r>
          </w:p>
        </w:tc>
      </w:tr>
      <w:tr w:rsidR="002D4B5E" w:rsidRPr="00BD1BF6" w14:paraId="70730FC8" w14:textId="77777777" w:rsidTr="002F1A60">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67D8385" w14:textId="77777777" w:rsidR="002D4B5E" w:rsidRPr="00BD1BF6" w:rsidRDefault="002D4B5E" w:rsidP="002F1A60">
            <w:pPr>
              <w:pStyle w:val="NormalWeb"/>
              <w:spacing w:before="0" w:beforeAutospacing="0" w:after="0" w:line="360" w:lineRule="auto"/>
              <w:ind w:left="142"/>
            </w:pPr>
            <w:r w:rsidRPr="00BD1BF6">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82B4E99" w14:textId="77777777" w:rsidR="002D4B5E" w:rsidRPr="00BD1BF6" w:rsidRDefault="002D4B5E" w:rsidP="002F1A60">
            <w:pPr>
              <w:pStyle w:val="NormalWeb"/>
              <w:spacing w:before="0" w:beforeAutospacing="0" w:after="120" w:line="360" w:lineRule="auto"/>
              <w:jc w:val="both"/>
            </w:pPr>
            <w:r w:rsidRPr="00BD1BF6">
              <w:rPr>
                <w:color w:val="000000"/>
                <w:sz w:val="20"/>
                <w:szCs w:val="20"/>
              </w:rPr>
              <w:t>N/A</w:t>
            </w:r>
          </w:p>
        </w:tc>
      </w:tr>
    </w:tbl>
    <w:p w14:paraId="09316172" w14:textId="77777777" w:rsidR="002D4B5E" w:rsidRPr="00BD1BF6" w:rsidRDefault="002D4B5E" w:rsidP="002D4B5E">
      <w:pPr>
        <w:pStyle w:val="Heading4"/>
      </w:pPr>
      <w:r w:rsidRPr="00BD1BF6">
        <w:lastRenderedPageBreak/>
        <w:t>Biểu đồ luồng xử lý chức năng</w:t>
      </w:r>
    </w:p>
    <w:p w14:paraId="46741A92" w14:textId="77777777" w:rsidR="002D4B5E" w:rsidRPr="00BD1BF6" w:rsidRDefault="002D4B5E" w:rsidP="002D4B5E">
      <w:pPr>
        <w:pStyle w:val="NormalWeb"/>
        <w:spacing w:before="0" w:beforeAutospacing="0" w:after="160" w:line="360" w:lineRule="auto"/>
      </w:pPr>
      <w:r w:rsidRPr="00BD1BF6">
        <w:rPr>
          <w:noProof/>
        </w:rPr>
        <w:drawing>
          <wp:inline distT="0" distB="0" distL="0" distR="0" wp14:anchorId="77F2619A" wp14:editId="28974D7A">
            <wp:extent cx="5943600" cy="3805928"/>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805928"/>
                    </a:xfrm>
                    <a:prstGeom prst="rect">
                      <a:avLst/>
                    </a:prstGeom>
                    <a:noFill/>
                    <a:ln>
                      <a:noFill/>
                    </a:ln>
                  </pic:spPr>
                </pic:pic>
              </a:graphicData>
            </a:graphic>
          </wp:inline>
        </w:drawing>
      </w:r>
    </w:p>
    <w:p w14:paraId="6F2C29CE" w14:textId="77777777" w:rsidR="002D4B5E" w:rsidRPr="00BD1BF6" w:rsidRDefault="002D4B5E" w:rsidP="002D4B5E">
      <w:pPr>
        <w:pStyle w:val="Heading4"/>
      </w:pPr>
      <w:r w:rsidRPr="00BD1BF6">
        <w:t>Mô tả dòng sự kiện chính (Basic Flow)</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965"/>
        <w:gridCol w:w="6385"/>
      </w:tblGrid>
      <w:tr w:rsidR="002D4B5E" w:rsidRPr="00BD1BF6" w14:paraId="0756EB8E" w14:textId="77777777" w:rsidTr="002F1A60">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C4CAAB7" w14:textId="77777777" w:rsidR="002D4B5E" w:rsidRPr="00BD1BF6" w:rsidRDefault="002D4B5E" w:rsidP="002F1A60">
            <w:pPr>
              <w:pStyle w:val="NormalWeb"/>
              <w:spacing w:before="0" w:beforeAutospacing="0" w:after="0" w:line="360" w:lineRule="auto"/>
              <w:jc w:val="center"/>
            </w:pPr>
            <w:r w:rsidRPr="00BD1BF6">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43DF117" w14:textId="77777777" w:rsidR="002D4B5E" w:rsidRPr="00BD1BF6" w:rsidRDefault="002D4B5E" w:rsidP="002F1A60">
            <w:pPr>
              <w:pStyle w:val="NormalWeb"/>
              <w:spacing w:before="0" w:beforeAutospacing="0" w:after="0" w:line="360" w:lineRule="auto"/>
              <w:jc w:val="center"/>
            </w:pPr>
            <w:r w:rsidRPr="00BD1BF6">
              <w:rPr>
                <w:b/>
                <w:bCs/>
                <w:color w:val="000000"/>
                <w:sz w:val="20"/>
                <w:szCs w:val="20"/>
              </w:rPr>
              <w:t>Phản ứng của hệ thống</w:t>
            </w:r>
          </w:p>
        </w:tc>
      </w:tr>
      <w:tr w:rsidR="002D4B5E" w:rsidRPr="00BD1BF6" w14:paraId="3DEEC90A" w14:textId="77777777" w:rsidTr="002F1A60">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C976527" w14:textId="77777777" w:rsidR="002D4B5E" w:rsidRPr="00BD1BF6" w:rsidRDefault="002D4B5E" w:rsidP="002F1A60">
            <w:pPr>
              <w:pStyle w:val="NormalWeb"/>
              <w:spacing w:before="80" w:beforeAutospacing="0" w:after="0" w:line="360" w:lineRule="auto"/>
              <w:jc w:val="both"/>
            </w:pPr>
            <w:r w:rsidRPr="00BD1BF6">
              <w:rPr>
                <w:color w:val="000000"/>
              </w:rPr>
              <w:t>1. Người dùng đăng nhập chọn Báo cáo - Thống kê → Xem báo cáo lịch sử tiêm chủng</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7105658" w14:textId="77777777" w:rsidR="002D4B5E" w:rsidRPr="00BD1BF6" w:rsidRDefault="002D4B5E" w:rsidP="002F1A60">
            <w:pPr>
              <w:pStyle w:val="NormalWeb"/>
              <w:spacing w:before="80" w:beforeAutospacing="0" w:after="0" w:line="360" w:lineRule="auto"/>
              <w:jc w:val="both"/>
            </w:pPr>
            <w:r w:rsidRPr="00BD1BF6">
              <w:rPr>
                <w:color w:val="000000"/>
              </w:rPr>
              <w:t>2. Hệ thống hiển thị màn hình danh sách quân nhân mắc được tiêm chủng theo đơn vị tìm kiếm </w:t>
            </w:r>
          </w:p>
          <w:p w14:paraId="58CD4B41" w14:textId="77777777" w:rsidR="002D4B5E" w:rsidRPr="00BD1BF6" w:rsidRDefault="002D4B5E" w:rsidP="002F1A60">
            <w:pPr>
              <w:pStyle w:val="NormalWeb"/>
              <w:spacing w:before="0" w:beforeAutospacing="0" w:after="120" w:line="360" w:lineRule="auto"/>
              <w:jc w:val="both"/>
              <w:rPr>
                <w:b/>
                <w:bCs/>
                <w:color w:val="000000"/>
              </w:rPr>
            </w:pPr>
            <w:r w:rsidRPr="00BD1BF6">
              <w:rPr>
                <w:b/>
                <w:bCs/>
                <w:color w:val="000000"/>
              </w:rPr>
              <w:t>Cập nhật thông tin tử vong</w:t>
            </w:r>
          </w:p>
          <w:p w14:paraId="56CCDBEC" w14:textId="77777777" w:rsidR="002D4B5E" w:rsidRPr="00BD1BF6" w:rsidRDefault="002D4B5E" w:rsidP="002F1A60">
            <w:pPr>
              <w:pStyle w:val="NormalWeb"/>
              <w:spacing w:before="80" w:beforeAutospacing="0" w:after="0" w:line="360" w:lineRule="auto"/>
              <w:jc w:val="both"/>
            </w:pPr>
            <w:r w:rsidRPr="00BD1BF6">
              <w:rPr>
                <w:color w:val="000000"/>
              </w:rPr>
              <w:t>Các trường thông tin tìm kiếm:</w:t>
            </w:r>
          </w:p>
          <w:p w14:paraId="0C1DC860"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Đơn vị quản lý</w:t>
            </w:r>
          </w:p>
          <w:p w14:paraId="6D9CC3F8"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Trạng thái làm việc</w:t>
            </w:r>
          </w:p>
          <w:p w14:paraId="3216EAAB"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Nguồn dữ liệu</w:t>
            </w:r>
          </w:p>
          <w:p w14:paraId="3435796A"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Đối tượng</w:t>
            </w:r>
          </w:p>
          <w:p w14:paraId="027FA271"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Cấp bậc</w:t>
            </w:r>
          </w:p>
          <w:p w14:paraId="75876EBD"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Chức vụ</w:t>
            </w:r>
          </w:p>
          <w:p w14:paraId="67B03083"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tiêm từ ngày</w:t>
            </w:r>
          </w:p>
          <w:p w14:paraId="6D41F910"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16FCD519"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lastRenderedPageBreak/>
              <w:t>Ngày hẹn từ ngày</w:t>
            </w:r>
          </w:p>
          <w:p w14:paraId="7C87E457"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044FC9A8"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Cơ sở tiêm chủng</w:t>
            </w:r>
          </w:p>
          <w:p w14:paraId="03F7E2D0"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Kháng nguyên</w:t>
            </w:r>
          </w:p>
          <w:p w14:paraId="57C5028E"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Tiêm vắc xin</w:t>
            </w:r>
          </w:p>
          <w:p w14:paraId="3BFFD5E1"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Mũi số</w:t>
            </w:r>
          </w:p>
          <w:p w14:paraId="60BCFFD7"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Mã BHYT</w:t>
            </w:r>
          </w:p>
          <w:p w14:paraId="4DAFB28C"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Họ và tên</w:t>
            </w:r>
          </w:p>
          <w:p w14:paraId="68617DB9"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Giới tính</w:t>
            </w:r>
          </w:p>
          <w:p w14:paraId="7F210C60"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Ngày sinh từ ngày</w:t>
            </w:r>
          </w:p>
          <w:p w14:paraId="31E4CDD7" w14:textId="77777777" w:rsidR="002D4B5E" w:rsidRPr="00BD1BF6" w:rsidRDefault="002D4B5E" w:rsidP="002F1A60">
            <w:pPr>
              <w:pStyle w:val="NormalWeb"/>
              <w:numPr>
                <w:ilvl w:val="0"/>
                <w:numId w:val="109"/>
              </w:numPr>
              <w:spacing w:before="80" w:beforeAutospacing="0" w:after="0" w:line="360" w:lineRule="auto"/>
              <w:jc w:val="both"/>
              <w:textAlignment w:val="baseline"/>
              <w:rPr>
                <w:i/>
                <w:iCs/>
                <w:color w:val="000000"/>
              </w:rPr>
            </w:pPr>
            <w:r w:rsidRPr="00BD1BF6">
              <w:rPr>
                <w:i/>
                <w:iCs/>
                <w:color w:val="000000"/>
              </w:rPr>
              <w:t>Đến ngày</w:t>
            </w:r>
          </w:p>
          <w:p w14:paraId="31B97A76" w14:textId="77777777" w:rsidR="002D4B5E" w:rsidRPr="00BD1BF6" w:rsidRDefault="002D4B5E" w:rsidP="002F1A60">
            <w:pPr>
              <w:pStyle w:val="NormalWeb"/>
              <w:spacing w:before="80" w:beforeAutospacing="0" w:after="0" w:line="360" w:lineRule="auto"/>
              <w:jc w:val="both"/>
            </w:pPr>
            <w:r w:rsidRPr="00BD1BF6">
              <w:rPr>
                <w:b/>
                <w:bCs/>
                <w:color w:val="000000"/>
              </w:rPr>
              <w:t>Kết quả thống kê</w:t>
            </w:r>
          </w:p>
          <w:p w14:paraId="339BD40A"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7C224EEF" w14:textId="77777777" w:rsidR="002D4B5E" w:rsidRPr="00BD1BF6" w:rsidRDefault="002D4B5E" w:rsidP="002F1A60">
            <w:pPr>
              <w:pStyle w:val="NormalWeb"/>
              <w:numPr>
                <w:ilvl w:val="0"/>
                <w:numId w:val="109"/>
              </w:numPr>
              <w:spacing w:before="0" w:beforeAutospacing="0" w:after="120" w:line="360" w:lineRule="auto"/>
              <w:jc w:val="both"/>
              <w:textAlignment w:val="baseline"/>
              <w:rPr>
                <w:b/>
                <w:color w:val="000000"/>
              </w:rPr>
            </w:pPr>
            <w:r w:rsidRPr="00BD1BF6">
              <w:rPr>
                <w:color w:val="000000"/>
              </w:rPr>
              <w:t xml:space="preserve">Comments: Danh sách lấy dữ liệu theo điều kiện tìm kiếm, dữ liệu thuộc các bảng </w:t>
            </w:r>
            <w:r w:rsidRPr="00BD1BF6">
              <w:rPr>
                <w:b/>
                <w:color w:val="000000"/>
              </w:rPr>
              <w:t>patients (bênh nhân</w:t>
            </w:r>
            <w:proofErr w:type="gramStart"/>
            <w:r w:rsidRPr="00BD1BF6">
              <w:rPr>
                <w:b/>
                <w:color w:val="000000"/>
              </w:rPr>
              <w:t>)</w:t>
            </w:r>
            <w:r w:rsidRPr="00BD1BF6">
              <w:rPr>
                <w:color w:val="000000"/>
              </w:rPr>
              <w:t xml:space="preserve">,  </w:t>
            </w:r>
            <w:r w:rsidRPr="00BD1BF6">
              <w:rPr>
                <w:b/>
                <w:color w:val="000000"/>
              </w:rPr>
              <w:t>medical</w:t>
            </w:r>
            <w:proofErr w:type="gramEnd"/>
            <w:r w:rsidRPr="00BD1BF6">
              <w:rPr>
                <w:b/>
                <w:color w:val="000000"/>
              </w:rPr>
              <w:t>_immunization(tiền sử tiêm chủng), medical_immunization_details ( tiền sử tiêm chủng kháng nguyên)</w:t>
            </w:r>
            <w:r w:rsidRPr="00BD1BF6">
              <w:rPr>
                <w:color w:val="000000"/>
              </w:rPr>
              <w:t xml:space="preserve">, điều kiện </w:t>
            </w:r>
            <w:r w:rsidRPr="00BD1BF6">
              <w:rPr>
                <w:b/>
                <w:color w:val="000000"/>
              </w:rPr>
              <w:t>patients_patient_id = medical_immunization.patient_id = medical_immunization_details.patient_id</w:t>
            </w:r>
          </w:p>
          <w:p w14:paraId="4B3B15B8" w14:textId="77777777" w:rsidR="002D4B5E" w:rsidRPr="00BD1BF6" w:rsidRDefault="002D4B5E" w:rsidP="002F1A60">
            <w:pPr>
              <w:pStyle w:val="NormalWeb"/>
              <w:spacing w:before="0" w:beforeAutospacing="0" w:after="120" w:line="360" w:lineRule="auto"/>
              <w:jc w:val="both"/>
            </w:pPr>
            <w:r w:rsidRPr="00BD1BF6">
              <w:rPr>
                <w:b/>
                <w:bCs/>
                <w:color w:val="000000"/>
              </w:rPr>
              <w:t>      STT</w:t>
            </w:r>
          </w:p>
          <w:p w14:paraId="34BD0717"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52C5CFA0"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Comments: STT tăng dần từ trên xuống theo danh sách</w:t>
            </w:r>
          </w:p>
          <w:p w14:paraId="09BB17E7" w14:textId="77777777" w:rsidR="002D4B5E" w:rsidRPr="00BD1BF6" w:rsidRDefault="002D4B5E" w:rsidP="002F1A60">
            <w:pPr>
              <w:pStyle w:val="NormalWeb"/>
              <w:spacing w:before="0" w:beforeAutospacing="0" w:after="120" w:line="360" w:lineRule="auto"/>
              <w:ind w:left="360"/>
              <w:jc w:val="both"/>
              <w:textAlignment w:val="baseline"/>
              <w:rPr>
                <w:b/>
              </w:rPr>
            </w:pPr>
            <w:r w:rsidRPr="00BD1BF6">
              <w:rPr>
                <w:b/>
              </w:rPr>
              <w:t>Mã quân nhân</w:t>
            </w:r>
          </w:p>
          <w:p w14:paraId="6990A62C"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6D43DB18"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5F39243F"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patient_id</w:t>
            </w:r>
          </w:p>
          <w:p w14:paraId="2E3080E5"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5CD9C46"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lastRenderedPageBreak/>
              <w:t xml:space="preserve">Comments: </w:t>
            </w:r>
          </w:p>
          <w:p w14:paraId="0BF0DD0F" w14:textId="77777777" w:rsidR="002D4B5E" w:rsidRPr="00BD1BF6" w:rsidRDefault="002D4B5E" w:rsidP="002F1A60">
            <w:pPr>
              <w:pStyle w:val="NormalWeb"/>
              <w:spacing w:before="0" w:beforeAutospacing="0" w:after="120" w:line="360" w:lineRule="auto"/>
              <w:ind w:left="360"/>
              <w:jc w:val="both"/>
            </w:pPr>
            <w:r w:rsidRPr="00BD1BF6">
              <w:rPr>
                <w:b/>
                <w:bCs/>
                <w:color w:val="000000"/>
              </w:rPr>
              <w:t>Họ và tên</w:t>
            </w:r>
          </w:p>
          <w:p w14:paraId="325D41B2"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EAE1AD0"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38476C8A"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fullname</w:t>
            </w:r>
          </w:p>
          <w:p w14:paraId="271BAED8"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C0F5D99" w14:textId="77777777" w:rsidR="002D4B5E" w:rsidRPr="00BD1BF6" w:rsidRDefault="002D4B5E" w:rsidP="002F1A60">
            <w:pPr>
              <w:pStyle w:val="NormalWeb"/>
              <w:numPr>
                <w:ilvl w:val="0"/>
                <w:numId w:val="109"/>
              </w:numPr>
              <w:spacing w:before="0" w:beforeAutospacing="0" w:after="120" w:line="360" w:lineRule="auto"/>
              <w:jc w:val="both"/>
              <w:textAlignment w:val="baseline"/>
            </w:pPr>
            <w:r w:rsidRPr="00BD1BF6">
              <w:rPr>
                <w:color w:val="000000"/>
              </w:rPr>
              <w:t>Comments: </w:t>
            </w:r>
            <w:r w:rsidRPr="00BD1BF6">
              <w:rPr>
                <w:b/>
                <w:bCs/>
                <w:color w:val="000000"/>
              </w:rPr>
              <w:t xml:space="preserve"> </w:t>
            </w:r>
          </w:p>
          <w:p w14:paraId="24869B36" w14:textId="77777777" w:rsidR="002D4B5E" w:rsidRPr="00BD1BF6" w:rsidRDefault="002D4B5E" w:rsidP="002F1A60">
            <w:pPr>
              <w:pStyle w:val="NormalWeb"/>
              <w:spacing w:before="0" w:beforeAutospacing="0" w:after="120" w:line="360" w:lineRule="auto"/>
              <w:ind w:left="360"/>
              <w:jc w:val="both"/>
            </w:pPr>
            <w:r w:rsidRPr="00BD1BF6">
              <w:rPr>
                <w:b/>
                <w:bCs/>
                <w:color w:val="000000"/>
              </w:rPr>
              <w:t>Ngày tháng năm sinh</w:t>
            </w:r>
          </w:p>
          <w:p w14:paraId="5AFD3E5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04E1DCC"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Table Name: patients</w:t>
            </w:r>
          </w:p>
          <w:p w14:paraId="0FD9F4CD"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birthday</w:t>
            </w:r>
          </w:p>
          <w:p w14:paraId="37912035"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58D72E2"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Chia theo giới tính Nam, Nữ</w:t>
            </w:r>
          </w:p>
          <w:p w14:paraId="2E7D3BF1" w14:textId="77777777" w:rsidR="002D4B5E" w:rsidRPr="00BD1BF6" w:rsidRDefault="002D4B5E" w:rsidP="002F1A60">
            <w:pPr>
              <w:pStyle w:val="NormalWeb"/>
              <w:spacing w:before="0" w:beforeAutospacing="0" w:after="120" w:line="360" w:lineRule="auto"/>
              <w:ind w:left="360"/>
              <w:jc w:val="both"/>
              <w:textAlignment w:val="baseline"/>
              <w:rPr>
                <w:b/>
                <w:bCs/>
                <w:color w:val="000000"/>
              </w:rPr>
            </w:pPr>
            <w:r w:rsidRPr="00BD1BF6">
              <w:rPr>
                <w:b/>
                <w:bCs/>
                <w:color w:val="000000"/>
              </w:rPr>
              <w:t>Số thẻ BHYT</w:t>
            </w:r>
          </w:p>
          <w:p w14:paraId="15715F59"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3963A828"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3F36E3A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health_insurance_number</w:t>
            </w:r>
          </w:p>
          <w:p w14:paraId="37C8E87E"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318C0DA7"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64F49E60" w14:textId="77777777" w:rsidR="002D4B5E" w:rsidRPr="00BD1BF6" w:rsidRDefault="002D4B5E" w:rsidP="002F1A60">
            <w:pPr>
              <w:pStyle w:val="NormalWeb"/>
              <w:spacing w:before="0" w:beforeAutospacing="0" w:after="120" w:line="360" w:lineRule="auto"/>
              <w:ind w:left="360"/>
              <w:jc w:val="both"/>
            </w:pPr>
            <w:r w:rsidRPr="00BD1BF6">
              <w:rPr>
                <w:b/>
                <w:bCs/>
                <w:color w:val="000000"/>
              </w:rPr>
              <w:t>Cấp bậc</w:t>
            </w:r>
          </w:p>
          <w:p w14:paraId="176CB97F"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4114F0D6"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patients</w:t>
            </w:r>
          </w:p>
          <w:p w14:paraId="5B682851"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cats_military_level</w:t>
            </w:r>
          </w:p>
          <w:p w14:paraId="45DF9ED1"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2EDC8747"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5D3E6FFB" w14:textId="77777777" w:rsidR="002D4B5E" w:rsidRPr="00BD1BF6" w:rsidRDefault="002D4B5E" w:rsidP="002F1A60">
            <w:pPr>
              <w:pStyle w:val="NormalWeb"/>
              <w:spacing w:before="0" w:beforeAutospacing="0" w:after="120" w:line="360" w:lineRule="auto"/>
              <w:ind w:left="360"/>
              <w:jc w:val="both"/>
            </w:pPr>
            <w:r w:rsidRPr="00BD1BF6">
              <w:rPr>
                <w:b/>
                <w:bCs/>
                <w:color w:val="000000"/>
              </w:rPr>
              <w:lastRenderedPageBreak/>
              <w:t>Chức vụ</w:t>
            </w:r>
          </w:p>
          <w:p w14:paraId="3F5ACB12"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192D580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Table Name:</w:t>
            </w:r>
            <w:r w:rsidRPr="00BD1BF6">
              <w:rPr>
                <w:b/>
                <w:color w:val="000000"/>
              </w:rPr>
              <w:t xml:space="preserve"> patients</w:t>
            </w:r>
          </w:p>
          <w:p w14:paraId="7B97640D"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cats_military_position</w:t>
            </w:r>
          </w:p>
          <w:p w14:paraId="79E6408E"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yes</w:t>
            </w:r>
          </w:p>
          <w:p w14:paraId="11476EEA"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7C76CD10" w14:textId="77777777" w:rsidR="002D4B5E" w:rsidRPr="00BD1BF6" w:rsidRDefault="002D4B5E" w:rsidP="002F1A60">
            <w:pPr>
              <w:pStyle w:val="NormalWeb"/>
              <w:spacing w:before="0" w:beforeAutospacing="0" w:after="120" w:line="360" w:lineRule="auto"/>
              <w:ind w:left="360"/>
              <w:jc w:val="both"/>
            </w:pPr>
            <w:r w:rsidRPr="00BD1BF6">
              <w:rPr>
                <w:b/>
                <w:bCs/>
                <w:color w:val="000000"/>
              </w:rPr>
              <w:t>Đơn vị</w:t>
            </w:r>
          </w:p>
          <w:p w14:paraId="74A5D8A5"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19751945"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Table Name:</w:t>
            </w:r>
            <w:r w:rsidRPr="00BD1BF6">
              <w:rPr>
                <w:b/>
                <w:color w:val="000000"/>
              </w:rPr>
              <w:t xml:space="preserve"> patients</w:t>
            </w:r>
          </w:p>
          <w:p w14:paraId="3C573220"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organization_id</w:t>
            </w:r>
          </w:p>
          <w:p w14:paraId="782AC918"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C7184E6"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w:t>
            </w:r>
          </w:p>
          <w:p w14:paraId="4A0423AD" w14:textId="77777777" w:rsidR="002D4B5E" w:rsidRPr="00BD1BF6" w:rsidRDefault="002D4B5E" w:rsidP="002F1A60">
            <w:pPr>
              <w:pStyle w:val="NormalWeb"/>
              <w:spacing w:before="0" w:beforeAutospacing="0" w:after="120" w:line="360" w:lineRule="auto"/>
              <w:ind w:left="360"/>
              <w:jc w:val="both"/>
              <w:textAlignment w:val="baseline"/>
            </w:pPr>
            <w:r w:rsidRPr="00BD1BF6">
              <w:rPr>
                <w:b/>
                <w:bCs/>
                <w:color w:val="000000"/>
              </w:rPr>
              <w:t>Kháng nguyên</w:t>
            </w:r>
          </w:p>
          <w:p w14:paraId="1BD97F90"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1FF7761"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medical_immunization_details</w:t>
            </w:r>
          </w:p>
          <w:p w14:paraId="40938354"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antigen_id</w:t>
            </w:r>
          </w:p>
          <w:p w14:paraId="7622051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22ADA9E"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11191FA" w14:textId="77777777" w:rsidR="002D4B5E" w:rsidRPr="00BD1BF6" w:rsidRDefault="002D4B5E" w:rsidP="002F1A60">
            <w:pPr>
              <w:pStyle w:val="NormalWeb"/>
              <w:spacing w:before="0" w:beforeAutospacing="0" w:after="120" w:line="360" w:lineRule="auto"/>
              <w:ind w:left="360"/>
              <w:jc w:val="both"/>
              <w:textAlignment w:val="baseline"/>
            </w:pPr>
            <w:r w:rsidRPr="00BD1BF6">
              <w:rPr>
                <w:b/>
                <w:bCs/>
                <w:color w:val="000000"/>
              </w:rPr>
              <w:t>Tiêm vắc xin</w:t>
            </w:r>
          </w:p>
          <w:p w14:paraId="6A19EE99"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7FE3480F"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w:t>
            </w:r>
          </w:p>
          <w:p w14:paraId="4D50578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vaccine_type</w:t>
            </w:r>
          </w:p>
          <w:p w14:paraId="1E3B3F26"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1F24B80"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Loại vắc xin (1 = Tiêm chủng MR, 2= TCDV)</w:t>
            </w:r>
          </w:p>
          <w:p w14:paraId="27475E45" w14:textId="77777777" w:rsidR="002D4B5E" w:rsidRPr="00BD1BF6" w:rsidRDefault="002D4B5E" w:rsidP="002F1A60">
            <w:pPr>
              <w:pStyle w:val="NormalWeb"/>
              <w:spacing w:before="0" w:beforeAutospacing="0" w:after="120" w:line="360" w:lineRule="auto"/>
              <w:ind w:left="360"/>
              <w:jc w:val="both"/>
              <w:textAlignment w:val="baseline"/>
            </w:pPr>
            <w:r w:rsidRPr="00BD1BF6">
              <w:rPr>
                <w:b/>
                <w:bCs/>
                <w:color w:val="000000"/>
              </w:rPr>
              <w:t>Mũi số</w:t>
            </w:r>
          </w:p>
          <w:p w14:paraId="77F83EB3"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lastRenderedPageBreak/>
              <w:t>UI Control: Textview</w:t>
            </w:r>
          </w:p>
          <w:p w14:paraId="098A5DB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medical_immunization_details</w:t>
            </w:r>
          </w:p>
          <w:p w14:paraId="1C3A766C"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injections_number</w:t>
            </w:r>
          </w:p>
          <w:p w14:paraId="09DDDC83"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F6147D0"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720CAF35" w14:textId="77777777" w:rsidR="002D4B5E" w:rsidRPr="00BD1BF6" w:rsidRDefault="002D4B5E" w:rsidP="002F1A60">
            <w:pPr>
              <w:pStyle w:val="NormalWeb"/>
              <w:spacing w:before="0" w:beforeAutospacing="0" w:after="120" w:line="360" w:lineRule="auto"/>
              <w:ind w:left="360"/>
              <w:jc w:val="both"/>
              <w:textAlignment w:val="baseline"/>
              <w:rPr>
                <w:b/>
              </w:rPr>
            </w:pPr>
            <w:r w:rsidRPr="00BD1BF6">
              <w:rPr>
                <w:b/>
              </w:rPr>
              <w:t>Ngày tiêm</w:t>
            </w:r>
          </w:p>
          <w:p w14:paraId="6BAA6A61"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3BFFB43"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w:t>
            </w:r>
          </w:p>
          <w:p w14:paraId="7716DBB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injection_date</w:t>
            </w:r>
          </w:p>
          <w:p w14:paraId="42F87D16"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51E37B0D"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w:t>
            </w:r>
          </w:p>
          <w:p w14:paraId="1EF47532" w14:textId="77777777" w:rsidR="002D4B5E" w:rsidRPr="00BD1BF6" w:rsidRDefault="002D4B5E" w:rsidP="002F1A60">
            <w:pPr>
              <w:pStyle w:val="NormalWeb"/>
              <w:spacing w:before="0" w:beforeAutospacing="0" w:after="120" w:line="360" w:lineRule="auto"/>
              <w:ind w:left="360"/>
              <w:jc w:val="both"/>
            </w:pPr>
            <w:r w:rsidRPr="00BD1BF6">
              <w:rPr>
                <w:b/>
                <w:bCs/>
                <w:color w:val="000000"/>
              </w:rPr>
              <w:t>Phản ứng sau tiêm</w:t>
            </w:r>
          </w:p>
          <w:p w14:paraId="2340BFFB"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611B83C"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w:t>
            </w:r>
          </w:p>
          <w:p w14:paraId="70D5842D"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reaction_after_injection</w:t>
            </w:r>
          </w:p>
          <w:p w14:paraId="4A3C9CE5"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125BE26C" w14:textId="77777777" w:rsidR="002D4B5E" w:rsidRPr="00BD1BF6" w:rsidRDefault="002D4B5E" w:rsidP="002F1A60">
            <w:pPr>
              <w:pStyle w:val="NormalWeb"/>
              <w:numPr>
                <w:ilvl w:val="0"/>
                <w:numId w:val="109"/>
              </w:numPr>
              <w:spacing w:before="0" w:beforeAutospacing="0" w:after="120" w:line="360" w:lineRule="auto"/>
              <w:jc w:val="both"/>
              <w:textAlignment w:val="baseline"/>
              <w:rPr>
                <w:bCs/>
                <w:color w:val="000000"/>
              </w:rPr>
            </w:pPr>
            <w:r w:rsidRPr="00BD1BF6">
              <w:rPr>
                <w:color w:val="000000"/>
              </w:rPr>
              <w:t xml:space="preserve">Comments: lấy theo mã phản ứng sau tiêm </w:t>
            </w:r>
            <w:r w:rsidRPr="00BD1BF6">
              <w:rPr>
                <w:b/>
                <w:color w:val="000000"/>
              </w:rPr>
              <w:t xml:space="preserve">reaction_after_injection_code. </w:t>
            </w:r>
            <w:r w:rsidRPr="00BD1BF6">
              <w:rPr>
                <w:color w:val="000000"/>
              </w:rPr>
              <w:t xml:space="preserve">Mã phản ứng sau tiêm (1-Không có phản ứng, 2-Phản ứng thông thường, 3- Tai </w:t>
            </w:r>
            <w:proofErr w:type="gramStart"/>
            <w:r w:rsidRPr="00BD1BF6">
              <w:rPr>
                <w:color w:val="000000"/>
              </w:rPr>
              <w:t>biến  nặng</w:t>
            </w:r>
            <w:proofErr w:type="gramEnd"/>
            <w:r w:rsidRPr="00BD1BF6">
              <w:rPr>
                <w:color w:val="000000"/>
              </w:rPr>
              <w:t>, 4- Phản ứng khác)</w:t>
            </w:r>
          </w:p>
          <w:p w14:paraId="6A0A0BEB" w14:textId="77777777" w:rsidR="002D4B5E" w:rsidRPr="00BD1BF6" w:rsidRDefault="002D4B5E" w:rsidP="002F1A60">
            <w:pPr>
              <w:pStyle w:val="NormalWeb"/>
              <w:spacing w:before="0" w:beforeAutospacing="0" w:after="120" w:line="360" w:lineRule="auto"/>
              <w:ind w:left="360"/>
              <w:jc w:val="both"/>
            </w:pPr>
            <w:r w:rsidRPr="00BD1BF6">
              <w:rPr>
                <w:b/>
                <w:bCs/>
                <w:color w:val="000000"/>
              </w:rPr>
              <w:t>Ngày hẹn tiêm</w:t>
            </w:r>
          </w:p>
          <w:p w14:paraId="1E78298A"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textview</w:t>
            </w:r>
          </w:p>
          <w:p w14:paraId="02DE4D95"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w:t>
            </w:r>
          </w:p>
          <w:p w14:paraId="2552F452"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injection_appointment_date</w:t>
            </w:r>
          </w:p>
          <w:p w14:paraId="7A73A130"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40FBB682"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Comments: </w:t>
            </w:r>
          </w:p>
          <w:p w14:paraId="13956DAC" w14:textId="77777777" w:rsidR="002D4B5E" w:rsidRPr="00BD1BF6" w:rsidRDefault="002D4B5E" w:rsidP="002F1A60">
            <w:pPr>
              <w:pStyle w:val="NormalWeb"/>
              <w:spacing w:before="0" w:beforeAutospacing="0" w:after="120" w:line="360" w:lineRule="auto"/>
              <w:ind w:left="360"/>
              <w:jc w:val="both"/>
            </w:pPr>
            <w:r w:rsidRPr="00BD1BF6">
              <w:rPr>
                <w:b/>
                <w:bCs/>
                <w:color w:val="000000"/>
              </w:rPr>
              <w:lastRenderedPageBreak/>
              <w:t>Cơ sở tiêm chủng</w:t>
            </w:r>
          </w:p>
          <w:p w14:paraId="669D2E28"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UI Control: Label</w:t>
            </w:r>
          </w:p>
          <w:p w14:paraId="3700AA18"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 xml:space="preserve">Table Name: </w:t>
            </w:r>
            <w:r w:rsidRPr="00BD1BF6">
              <w:rPr>
                <w:b/>
                <w:color w:val="000000"/>
              </w:rPr>
              <w:t>medical_immunization</w:t>
            </w:r>
          </w:p>
          <w:p w14:paraId="2F8A3456"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Column Name: healthfacilities_id</w:t>
            </w:r>
          </w:p>
          <w:p w14:paraId="64068402"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Nullable: no</w:t>
            </w:r>
          </w:p>
          <w:p w14:paraId="6903267A" w14:textId="77777777" w:rsidR="002D4B5E" w:rsidRPr="00BD1BF6" w:rsidRDefault="002D4B5E" w:rsidP="002F1A60">
            <w:pPr>
              <w:pStyle w:val="NormalWeb"/>
              <w:numPr>
                <w:ilvl w:val="0"/>
                <w:numId w:val="109"/>
              </w:numPr>
              <w:spacing w:before="0" w:beforeAutospacing="0" w:after="120" w:line="360" w:lineRule="auto"/>
              <w:jc w:val="both"/>
              <w:textAlignment w:val="baseline"/>
              <w:rPr>
                <w:b/>
                <w:bCs/>
                <w:color w:val="000000"/>
              </w:rPr>
            </w:pPr>
            <w:r w:rsidRPr="00BD1BF6">
              <w:rPr>
                <w:color w:val="000000"/>
              </w:rPr>
              <w:t xml:space="preserve">Comments: đối chiếu sang bảng </w:t>
            </w:r>
            <w:r w:rsidRPr="00BD1BF6">
              <w:rPr>
                <w:b/>
                <w:color w:val="000000"/>
              </w:rPr>
              <w:t xml:space="preserve">cats_healthfacilities </w:t>
            </w:r>
            <w:r w:rsidRPr="00BD1BF6">
              <w:rPr>
                <w:color w:val="000000"/>
              </w:rPr>
              <w:t>để lấy tên tương ứng</w:t>
            </w:r>
          </w:p>
          <w:p w14:paraId="38E809C9" w14:textId="77777777" w:rsidR="002D4B5E" w:rsidRPr="00BD1BF6" w:rsidRDefault="002D4B5E" w:rsidP="002F1A60">
            <w:pPr>
              <w:pStyle w:val="NormalWeb"/>
              <w:spacing w:before="0" w:beforeAutospacing="0" w:after="120" w:line="360" w:lineRule="auto"/>
              <w:jc w:val="both"/>
            </w:pPr>
            <w:r w:rsidRPr="00BD1BF6">
              <w:rPr>
                <w:b/>
                <w:bCs/>
                <w:color w:val="000000"/>
              </w:rPr>
              <w:t>      Phân trang</w:t>
            </w:r>
            <w:r w:rsidRPr="00BD1BF6">
              <w:rPr>
                <w:color w:val="000000"/>
              </w:rPr>
              <w:t>: </w:t>
            </w:r>
          </w:p>
          <w:p w14:paraId="38CC3A56" w14:textId="77777777" w:rsidR="002D4B5E" w:rsidRPr="00BD1BF6" w:rsidRDefault="002D4B5E" w:rsidP="002F1A60">
            <w:pPr>
              <w:pStyle w:val="NormalWeb"/>
              <w:numPr>
                <w:ilvl w:val="0"/>
                <w:numId w:val="109"/>
              </w:numPr>
              <w:spacing w:before="0" w:beforeAutospacing="0" w:after="0" w:line="360" w:lineRule="auto"/>
              <w:jc w:val="both"/>
              <w:textAlignment w:val="baseline"/>
              <w:rPr>
                <w:color w:val="000000"/>
              </w:rPr>
            </w:pPr>
            <w:r w:rsidRPr="00BD1BF6">
              <w:rPr>
                <w:color w:val="000000"/>
              </w:rPr>
              <w:t>Phân trang 20 bản ghi/1 trang.  </w:t>
            </w:r>
          </w:p>
          <w:p w14:paraId="0DE6D8AD" w14:textId="77777777" w:rsidR="002D4B5E" w:rsidRPr="00BD1BF6" w:rsidRDefault="002D4B5E" w:rsidP="002F1A60">
            <w:pPr>
              <w:pStyle w:val="NormalWeb"/>
              <w:numPr>
                <w:ilvl w:val="0"/>
                <w:numId w:val="109"/>
              </w:numPr>
              <w:spacing w:before="0" w:beforeAutospacing="0" w:after="0" w:line="360" w:lineRule="auto"/>
              <w:jc w:val="both"/>
              <w:textAlignment w:val="baseline"/>
              <w:rPr>
                <w:color w:val="000000"/>
              </w:rPr>
            </w:pPr>
            <w:r w:rsidRPr="00BD1BF6">
              <w:rPr>
                <w:color w:val="000000"/>
              </w:rPr>
              <w:t>Hiển thị Label tại mỗi trang khi xem theo mẫu “Hiển thị 1 – 5/Tổng số (number) bản ghi”. </w:t>
            </w:r>
          </w:p>
          <w:p w14:paraId="6C1319BF" w14:textId="77777777" w:rsidR="002D4B5E" w:rsidRPr="00BD1BF6" w:rsidRDefault="002D4B5E" w:rsidP="002F1A60">
            <w:pPr>
              <w:pStyle w:val="NormalWeb"/>
              <w:numPr>
                <w:ilvl w:val="0"/>
                <w:numId w:val="109"/>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33CF975E" w14:textId="77777777" w:rsidR="002D4B5E" w:rsidRPr="00BD1BF6" w:rsidRDefault="002D4B5E" w:rsidP="002F1A60"/>
        </w:tc>
      </w:tr>
      <w:tr w:rsidR="002D4B5E" w:rsidRPr="00BD1BF6" w14:paraId="6F33B544" w14:textId="77777777" w:rsidTr="002F1A60">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CA360F3" w14:textId="77777777" w:rsidR="002D4B5E" w:rsidRPr="00BD1BF6" w:rsidRDefault="002D4B5E" w:rsidP="002F1A60"/>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CAF55C" w14:textId="77777777" w:rsidR="002D4B5E" w:rsidRPr="00BD1BF6" w:rsidRDefault="002D4B5E" w:rsidP="002F1A60"/>
        </w:tc>
      </w:tr>
    </w:tbl>
    <w:p w14:paraId="2DBDF2CE" w14:textId="77777777" w:rsidR="002D4B5E" w:rsidRPr="00BD1BF6" w:rsidRDefault="002D4B5E" w:rsidP="002D4B5E">
      <w:pPr>
        <w:pStyle w:val="Heading4"/>
      </w:pPr>
      <w:r w:rsidRPr="00BD1BF6">
        <w:t>Mô tả dòng sự kiện phụ (Alternative Flow)</w:t>
      </w:r>
    </w:p>
    <w:p w14:paraId="6B18A179" w14:textId="77777777" w:rsidR="002D4B5E" w:rsidRPr="00BD1BF6" w:rsidRDefault="002D4B5E" w:rsidP="002D4B5E">
      <w:pPr>
        <w:pStyle w:val="NormalWeb"/>
        <w:spacing w:before="0" w:beforeAutospacing="0" w:after="160" w:line="360" w:lineRule="auto"/>
        <w:ind w:left="810"/>
      </w:pPr>
      <w:r w:rsidRPr="00BD1BF6">
        <w:rPr>
          <w:color w:val="000000"/>
        </w:rPr>
        <w:t>N/A</w:t>
      </w:r>
    </w:p>
    <w:p w14:paraId="2AF79A97" w14:textId="77777777" w:rsidR="002D4B5E" w:rsidRPr="00BD1BF6" w:rsidRDefault="002D4B5E" w:rsidP="002D4B5E">
      <w:pPr>
        <w:pStyle w:val="Heading4"/>
      </w:pPr>
      <w:r w:rsidRPr="00BD1BF6">
        <w:t>Ghi chú</w:t>
      </w:r>
    </w:p>
    <w:p w14:paraId="535E0BD0" w14:textId="0397E756" w:rsidR="00BD1BF6" w:rsidRPr="00BD1BF6" w:rsidRDefault="00BD1BF6" w:rsidP="00BD1BF6">
      <w:pPr>
        <w:pStyle w:val="Heading3"/>
      </w:pPr>
      <w:r w:rsidRPr="00BD1BF6">
        <w:t>Báo cáo khác</w:t>
      </w:r>
    </w:p>
    <w:p w14:paraId="67E987B8" w14:textId="78C25C5B" w:rsidR="00950074" w:rsidRPr="00BD1BF6" w:rsidRDefault="00950074" w:rsidP="00BD1BF6">
      <w:pPr>
        <w:pStyle w:val="Heading4"/>
      </w:pPr>
      <w:r w:rsidRPr="00BD1BF6">
        <w:t>Báo cáo Tình hình sức khỏe chi tiết theo đơn vị</w:t>
      </w:r>
    </w:p>
    <w:p w14:paraId="5D6097F7" w14:textId="77777777" w:rsidR="0069273D" w:rsidRPr="00BD1BF6" w:rsidRDefault="0069273D" w:rsidP="00BD1BF6">
      <w:pPr>
        <w:pStyle w:val="Heading5"/>
      </w:pPr>
      <w:r w:rsidRPr="00BD1BF6">
        <w:t>Xem màn hình báo cáo sức khỏe chi tiết theo đơn vị</w:t>
      </w:r>
    </w:p>
    <w:p w14:paraId="5DB2B3FF" w14:textId="77777777" w:rsidR="0069273D" w:rsidRPr="00BD1BF6" w:rsidRDefault="0069273D" w:rsidP="00BD1BF6">
      <w:pPr>
        <w:pStyle w:val="Heading6"/>
      </w:pPr>
      <w:r w:rsidRPr="00BD1BF6">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69273D" w:rsidRPr="00BD1BF6" w14:paraId="7A03CA14" w14:textId="77777777" w:rsidTr="0069273D">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BB0329A"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192062E" w14:textId="77777777" w:rsidR="0069273D" w:rsidRPr="00BD1BF6" w:rsidRDefault="0069273D" w:rsidP="00BD1BF6">
            <w:pPr>
              <w:pStyle w:val="NormalWeb"/>
              <w:spacing w:before="0" w:beforeAutospacing="0" w:after="120" w:line="360" w:lineRule="auto"/>
              <w:jc w:val="both"/>
            </w:pPr>
            <w:r w:rsidRPr="00BD1BF6">
              <w:rPr>
                <w:color w:val="000000"/>
                <w:sz w:val="20"/>
                <w:szCs w:val="20"/>
              </w:rPr>
              <w:t>Xem màn hình báo cáo sức khỏe chi tiết theo đơn vị</w:t>
            </w:r>
          </w:p>
        </w:tc>
      </w:tr>
      <w:tr w:rsidR="0069273D" w:rsidRPr="00BD1BF6" w14:paraId="702BA4E5" w14:textId="77777777" w:rsidTr="0069273D">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E6C6A62"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3A1B07" w14:textId="77777777" w:rsidR="0069273D" w:rsidRPr="00BD1BF6" w:rsidRDefault="0069273D" w:rsidP="00BD1BF6">
            <w:pPr>
              <w:pStyle w:val="NormalWeb"/>
              <w:spacing w:before="0" w:beforeAutospacing="0" w:after="120" w:line="360" w:lineRule="auto"/>
              <w:jc w:val="both"/>
            </w:pPr>
            <w:r w:rsidRPr="00BD1BF6">
              <w:rPr>
                <w:color w:val="000000"/>
                <w:sz w:val="20"/>
                <w:szCs w:val="20"/>
              </w:rPr>
              <w:t>Cho phép người dùng xem màn hình báo cáo sức khỏe chi tiết theo đơn vị</w:t>
            </w:r>
          </w:p>
        </w:tc>
      </w:tr>
      <w:tr w:rsidR="0069273D" w:rsidRPr="00BD1BF6" w14:paraId="6EF329A5" w14:textId="77777777" w:rsidTr="0069273D">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561DEB9"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AA5106" w14:textId="77777777" w:rsidR="0069273D" w:rsidRPr="00BD1BF6" w:rsidRDefault="0069273D" w:rsidP="00BD1BF6">
            <w:pPr>
              <w:pStyle w:val="NormalWeb"/>
              <w:spacing w:before="0" w:beforeAutospacing="0" w:after="120" w:line="360" w:lineRule="auto"/>
              <w:jc w:val="both"/>
            </w:pPr>
            <w:r w:rsidRPr="00BD1BF6">
              <w:rPr>
                <w:color w:val="000000"/>
                <w:sz w:val="20"/>
                <w:szCs w:val="20"/>
              </w:rPr>
              <w:t>User quản lý đơn vị</w:t>
            </w:r>
          </w:p>
        </w:tc>
      </w:tr>
      <w:tr w:rsidR="0069273D" w:rsidRPr="00BD1BF6" w14:paraId="3ED0CB72" w14:textId="77777777" w:rsidTr="0069273D">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1919050"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59F9CB" w14:textId="77777777" w:rsidR="0069273D" w:rsidRPr="00BD1BF6" w:rsidRDefault="0069273D"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69273D" w:rsidRPr="00BD1BF6" w14:paraId="41CFD780" w14:textId="77777777" w:rsidTr="0069273D">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B19AC87"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FCA842" w14:textId="77777777" w:rsidR="0069273D" w:rsidRPr="00BD1BF6" w:rsidRDefault="0069273D" w:rsidP="00BD1BF6">
            <w:pPr>
              <w:pStyle w:val="NormalWeb"/>
              <w:spacing w:before="0" w:beforeAutospacing="0" w:after="120" w:line="360" w:lineRule="auto"/>
              <w:jc w:val="both"/>
            </w:pPr>
            <w:r w:rsidRPr="00BD1BF6">
              <w:rPr>
                <w:color w:val="000000"/>
                <w:sz w:val="20"/>
                <w:szCs w:val="20"/>
              </w:rPr>
              <w:t>Hiển thị màn hình báo cáo sức khỏe chi tiết quân nhân</w:t>
            </w:r>
          </w:p>
        </w:tc>
      </w:tr>
      <w:tr w:rsidR="0069273D" w:rsidRPr="00BD1BF6" w14:paraId="53645089" w14:textId="77777777" w:rsidTr="0069273D">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8B1613"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BDAC92B"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r w:rsidR="0069273D" w:rsidRPr="00BD1BF6" w14:paraId="328D4E1C" w14:textId="77777777" w:rsidTr="0069273D">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A727069"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lastRenderedPageBreak/>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34F416A"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bl>
    <w:p w14:paraId="71FA5066" w14:textId="77777777" w:rsidR="0069273D" w:rsidRPr="00BD1BF6" w:rsidRDefault="0069273D" w:rsidP="00BD1BF6">
      <w:pPr>
        <w:pStyle w:val="Heading6"/>
      </w:pPr>
      <w:r w:rsidRPr="00BD1BF6">
        <w:t>Biểu đồ luồng xử lý chức năng</w:t>
      </w:r>
    </w:p>
    <w:p w14:paraId="2AEB5D28" w14:textId="75D61842" w:rsidR="0069273D" w:rsidRPr="00BD1BF6" w:rsidRDefault="0069273D"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42A536CB" wp14:editId="2B3D9DA9">
            <wp:extent cx="5947410" cy="4074795"/>
            <wp:effectExtent l="0" t="0" r="0" b="1905"/>
            <wp:docPr id="98" name="Picture 98" descr="https://lh3.googleusercontent.com/eCxn6QDlo7gT2oCQyBBl36RzIMdhceNkpuiQVJp6JbmSnBEM2iA1lpb7hkxi1AqeQxjNAQErm-FFTeFMpn9IG6CSRWnU8LxmYYuJwj2dzoF7muODek0qDA_cE92OcZkQ4PTTsRwzAno7CQKLPN7FyEMsOP8Z0hWMDyeAY3QRW46yLj6I_hM3IQ9OlnYJ404MnTuB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3.googleusercontent.com/eCxn6QDlo7gT2oCQyBBl36RzIMdhceNkpuiQVJp6JbmSnBEM2iA1lpb7hkxi1AqeQxjNAQErm-FFTeFMpn9IG6CSRWnU8LxmYYuJwj2dzoF7muODek0qDA_cE92OcZkQ4PTTsRwzAno7CQKLPN7FyEMsOP8Z0hWMDyeAY3QRW46yLj6I_hM3IQ9OlnYJ404MnTuBw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22618400" w14:textId="77777777" w:rsidR="0069273D" w:rsidRPr="00BD1BF6" w:rsidRDefault="0069273D"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9273D" w:rsidRPr="00BD1BF6" w14:paraId="3099CAF9" w14:textId="77777777" w:rsidTr="0069273D">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211BDE2" w14:textId="77777777" w:rsidR="0069273D" w:rsidRPr="00BD1BF6" w:rsidRDefault="0069273D" w:rsidP="00BD1BF6">
            <w:pPr>
              <w:pStyle w:val="NormalWeb"/>
              <w:spacing w:before="0" w:beforeAutospacing="0" w:after="160" w:line="360" w:lineRule="auto"/>
              <w:jc w:val="center"/>
            </w:pPr>
            <w:r w:rsidRPr="00BD1BF6">
              <w:rPr>
                <w:b/>
                <w:bCs/>
                <w:color w:val="000000"/>
                <w:sz w:val="22"/>
                <w:szCs w:val="22"/>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DAE3E53" w14:textId="77777777" w:rsidR="0069273D" w:rsidRPr="00BD1BF6" w:rsidRDefault="0069273D" w:rsidP="00BD1BF6">
            <w:pPr>
              <w:pStyle w:val="NormalWeb"/>
              <w:spacing w:before="0" w:beforeAutospacing="0" w:after="160" w:line="360" w:lineRule="auto"/>
              <w:ind w:left="509"/>
              <w:jc w:val="center"/>
            </w:pPr>
            <w:r w:rsidRPr="00BD1BF6">
              <w:rPr>
                <w:b/>
                <w:bCs/>
                <w:color w:val="000000"/>
                <w:sz w:val="22"/>
                <w:szCs w:val="22"/>
              </w:rPr>
              <w:t>Phản ứng của hệ thống</w:t>
            </w:r>
          </w:p>
        </w:tc>
      </w:tr>
      <w:tr w:rsidR="0069273D" w:rsidRPr="00BD1BF6" w14:paraId="7A012608" w14:textId="77777777" w:rsidTr="0069273D">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70C7D9D" w14:textId="77777777" w:rsidR="0069273D" w:rsidRPr="00BD1BF6" w:rsidRDefault="0069273D" w:rsidP="00BD1BF6">
            <w:pPr>
              <w:pStyle w:val="NormalWeb"/>
              <w:spacing w:before="80" w:beforeAutospacing="0" w:after="160" w:line="360" w:lineRule="auto"/>
              <w:jc w:val="both"/>
            </w:pPr>
            <w:r w:rsidRPr="00BD1BF6">
              <w:rPr>
                <w:color w:val="000000"/>
              </w:rPr>
              <w:t>1. Người dùng đăng nhập chọn Báo cáo-Thống kê → Báo cáo khác → Báo cáo tình hình sức khỏe chi tiết theo đơn vị</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3BAAA1" w14:textId="77777777" w:rsidR="0069273D" w:rsidRPr="00BD1BF6" w:rsidRDefault="0069273D" w:rsidP="00BD1BF6">
            <w:pPr>
              <w:pStyle w:val="NormalWeb"/>
              <w:spacing w:before="80" w:beforeAutospacing="0" w:after="160" w:line="360" w:lineRule="auto"/>
              <w:ind w:left="509" w:hanging="360"/>
              <w:jc w:val="both"/>
            </w:pPr>
            <w:r w:rsidRPr="00BD1BF6">
              <w:rPr>
                <w:color w:val="000000"/>
              </w:rPr>
              <w:t>2. Hệ thống hiển thị màn hình Báo cáo tình hình sức khỏe chi tiết theo đơn vị.</w:t>
            </w:r>
          </w:p>
          <w:p w14:paraId="6D0DBDF9" w14:textId="77777777" w:rsidR="0069273D" w:rsidRPr="00BD1BF6" w:rsidRDefault="0069273D" w:rsidP="00BD1BF6">
            <w:pPr>
              <w:pStyle w:val="NormalWeb"/>
              <w:spacing w:before="0" w:beforeAutospacing="0" w:after="120" w:line="360" w:lineRule="auto"/>
              <w:jc w:val="both"/>
            </w:pPr>
            <w:r w:rsidRPr="00BD1BF6">
              <w:rPr>
                <w:b/>
                <w:bCs/>
                <w:color w:val="000000"/>
              </w:rPr>
              <w:t>Thông tin tìm kiếm</w:t>
            </w:r>
          </w:p>
          <w:p w14:paraId="433DF158" w14:textId="77777777" w:rsidR="0069273D" w:rsidRPr="00BD1BF6" w:rsidRDefault="0069273D" w:rsidP="00BD1BF6">
            <w:pPr>
              <w:pStyle w:val="NormalWeb"/>
              <w:spacing w:before="0" w:beforeAutospacing="0" w:after="120" w:line="360" w:lineRule="auto"/>
              <w:ind w:left="509"/>
              <w:jc w:val="both"/>
            </w:pPr>
            <w:r w:rsidRPr="00BD1BF6">
              <w:rPr>
                <w:b/>
                <w:bCs/>
                <w:color w:val="000000"/>
              </w:rPr>
              <w:t>Thống kê</w:t>
            </w:r>
          </w:p>
          <w:p w14:paraId="3A60886C" w14:textId="77777777" w:rsidR="0069273D" w:rsidRPr="00BD1BF6" w:rsidRDefault="0069273D" w:rsidP="00BD1BF6">
            <w:pPr>
              <w:pStyle w:val="NormalWeb"/>
              <w:numPr>
                <w:ilvl w:val="0"/>
                <w:numId w:val="217"/>
              </w:numPr>
              <w:spacing w:before="0" w:beforeAutospacing="0" w:after="120" w:line="360" w:lineRule="auto"/>
              <w:jc w:val="both"/>
              <w:textAlignment w:val="baseline"/>
              <w:rPr>
                <w:color w:val="000000"/>
              </w:rPr>
            </w:pPr>
            <w:r w:rsidRPr="00BD1BF6">
              <w:rPr>
                <w:color w:val="000000"/>
              </w:rPr>
              <w:t>UI Control: Button</w:t>
            </w:r>
          </w:p>
          <w:p w14:paraId="245E6DB4" w14:textId="77777777" w:rsidR="0069273D" w:rsidRPr="00BD1BF6" w:rsidRDefault="0069273D" w:rsidP="00BD1BF6">
            <w:pPr>
              <w:pStyle w:val="NormalWeb"/>
              <w:numPr>
                <w:ilvl w:val="0"/>
                <w:numId w:val="217"/>
              </w:numPr>
              <w:spacing w:before="0" w:beforeAutospacing="0" w:after="120" w:line="360" w:lineRule="auto"/>
              <w:jc w:val="both"/>
              <w:textAlignment w:val="baseline"/>
              <w:rPr>
                <w:b/>
                <w:bCs/>
                <w:color w:val="000000"/>
              </w:rPr>
            </w:pPr>
            <w:r w:rsidRPr="00BD1BF6">
              <w:rPr>
                <w:color w:val="000000"/>
              </w:rPr>
              <w:t>Comments: Xử lý tìm kiếm thống kê theo điều kiện tìm kiếm</w:t>
            </w:r>
          </w:p>
          <w:p w14:paraId="55A35D65" w14:textId="77777777" w:rsidR="0069273D" w:rsidRPr="00BD1BF6" w:rsidRDefault="0069273D" w:rsidP="00BD1BF6">
            <w:pPr>
              <w:pStyle w:val="NormalWeb"/>
              <w:spacing w:before="0" w:beforeAutospacing="0" w:after="120" w:line="360" w:lineRule="auto"/>
              <w:jc w:val="both"/>
            </w:pPr>
            <w:r w:rsidRPr="00BD1BF6">
              <w:rPr>
                <w:b/>
                <w:bCs/>
                <w:color w:val="000000"/>
              </w:rPr>
              <w:t>Xuất báo cáo</w:t>
            </w:r>
          </w:p>
          <w:p w14:paraId="7742BEB5" w14:textId="77777777" w:rsidR="0069273D" w:rsidRPr="00BD1BF6" w:rsidRDefault="0069273D" w:rsidP="00BD1BF6">
            <w:pPr>
              <w:pStyle w:val="NormalWeb"/>
              <w:numPr>
                <w:ilvl w:val="0"/>
                <w:numId w:val="218"/>
              </w:numPr>
              <w:spacing w:before="0" w:beforeAutospacing="0" w:after="120" w:line="360" w:lineRule="auto"/>
              <w:jc w:val="both"/>
              <w:textAlignment w:val="baseline"/>
              <w:rPr>
                <w:color w:val="000000"/>
              </w:rPr>
            </w:pPr>
            <w:r w:rsidRPr="00BD1BF6">
              <w:rPr>
                <w:color w:val="000000"/>
              </w:rPr>
              <w:t>UI Control: Button</w:t>
            </w:r>
          </w:p>
          <w:p w14:paraId="569B2FD8" w14:textId="77777777" w:rsidR="0069273D" w:rsidRPr="00BD1BF6" w:rsidRDefault="0069273D" w:rsidP="00BD1BF6">
            <w:pPr>
              <w:pStyle w:val="NormalWeb"/>
              <w:numPr>
                <w:ilvl w:val="0"/>
                <w:numId w:val="218"/>
              </w:numPr>
              <w:spacing w:before="0" w:beforeAutospacing="0" w:after="120" w:line="360" w:lineRule="auto"/>
              <w:jc w:val="both"/>
              <w:textAlignment w:val="baseline"/>
              <w:rPr>
                <w:b/>
                <w:bCs/>
                <w:color w:val="000000"/>
              </w:rPr>
            </w:pPr>
            <w:r w:rsidRPr="00BD1BF6">
              <w:rPr>
                <w:color w:val="000000"/>
              </w:rPr>
              <w:t>Comments: Xử lý xuất file ra excel theo mẫu xuất báo cáo</w:t>
            </w:r>
          </w:p>
          <w:p w14:paraId="1A8768AF" w14:textId="77777777" w:rsidR="0069273D" w:rsidRPr="00BD1BF6" w:rsidRDefault="0069273D" w:rsidP="00BD1BF6">
            <w:pPr>
              <w:pStyle w:val="NormalWeb"/>
              <w:spacing w:before="80" w:beforeAutospacing="0" w:after="160" w:line="360" w:lineRule="auto"/>
              <w:jc w:val="both"/>
              <w:rPr>
                <w:b/>
              </w:rPr>
            </w:pPr>
            <w:r w:rsidRPr="00BD1BF6">
              <w:rPr>
                <w:b/>
                <w:color w:val="000000"/>
              </w:rPr>
              <w:lastRenderedPageBreak/>
              <w:t>Các trường thông tin tìm kiếm để thống kê:</w:t>
            </w:r>
          </w:p>
          <w:p w14:paraId="57C7B4AD"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Đơn vị quản lý</w:t>
            </w:r>
          </w:p>
          <w:p w14:paraId="236B260B"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Trạng thái làm việc</w:t>
            </w:r>
          </w:p>
          <w:p w14:paraId="609F3BA0"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Nguồn dữ liệu</w:t>
            </w:r>
          </w:p>
          <w:p w14:paraId="57BF5BD7"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Đối tượng</w:t>
            </w:r>
          </w:p>
          <w:p w14:paraId="63332477"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Cấp bậc</w:t>
            </w:r>
          </w:p>
          <w:p w14:paraId="3C0ACF82"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Chức vụ</w:t>
            </w:r>
          </w:p>
          <w:p w14:paraId="05C785BF" w14:textId="77777777" w:rsidR="0069273D" w:rsidRPr="00BD1BF6" w:rsidRDefault="0069273D" w:rsidP="00BD1BF6">
            <w:pPr>
              <w:pStyle w:val="NormalWeb"/>
              <w:numPr>
                <w:ilvl w:val="0"/>
                <w:numId w:val="219"/>
              </w:numPr>
              <w:spacing w:before="80" w:beforeAutospacing="0" w:after="0" w:line="360" w:lineRule="auto"/>
              <w:jc w:val="both"/>
              <w:textAlignment w:val="baseline"/>
              <w:rPr>
                <w:i/>
                <w:iCs/>
                <w:color w:val="000000"/>
              </w:rPr>
            </w:pPr>
            <w:r w:rsidRPr="00BD1BF6">
              <w:rPr>
                <w:i/>
                <w:iCs/>
                <w:color w:val="000000"/>
              </w:rPr>
              <w:t>Hiển thị</w:t>
            </w:r>
          </w:p>
          <w:p w14:paraId="5262A9DB" w14:textId="77777777" w:rsidR="0069273D" w:rsidRPr="00BD1BF6" w:rsidRDefault="0069273D" w:rsidP="00BD1BF6">
            <w:pPr>
              <w:pStyle w:val="NormalWeb"/>
              <w:spacing w:before="80" w:beforeAutospacing="0" w:after="160" w:line="360" w:lineRule="auto"/>
              <w:ind w:left="509" w:hanging="360"/>
              <w:jc w:val="both"/>
            </w:pPr>
            <w:r w:rsidRPr="00BD1BF6">
              <w:rPr>
                <w:b/>
                <w:bCs/>
                <w:color w:val="000000"/>
              </w:rPr>
              <w:t>Danh sách quân nhân (20)</w:t>
            </w:r>
          </w:p>
          <w:p w14:paraId="2E1B1C9D" w14:textId="77777777" w:rsidR="0069273D" w:rsidRPr="00BD1BF6" w:rsidRDefault="0069273D" w:rsidP="00BD1BF6">
            <w:pPr>
              <w:pStyle w:val="NormalWeb"/>
              <w:numPr>
                <w:ilvl w:val="0"/>
                <w:numId w:val="220"/>
              </w:numPr>
              <w:spacing w:before="0" w:beforeAutospacing="0" w:after="120" w:line="360" w:lineRule="auto"/>
              <w:jc w:val="both"/>
              <w:textAlignment w:val="baseline"/>
              <w:rPr>
                <w:color w:val="000000"/>
              </w:rPr>
            </w:pPr>
            <w:r w:rsidRPr="00BD1BF6">
              <w:rPr>
                <w:color w:val="000000"/>
              </w:rPr>
              <w:t>UI Control: Label</w:t>
            </w:r>
          </w:p>
          <w:p w14:paraId="1C7B5C01" w14:textId="77777777" w:rsidR="00BA3AD3" w:rsidRPr="00BD1BF6" w:rsidRDefault="0069273D" w:rsidP="00BD1BF6">
            <w:pPr>
              <w:pStyle w:val="NormalWeb"/>
              <w:numPr>
                <w:ilvl w:val="0"/>
                <w:numId w:val="220"/>
              </w:numPr>
              <w:spacing w:before="0" w:beforeAutospacing="0" w:after="120" w:line="360" w:lineRule="auto"/>
              <w:jc w:val="both"/>
            </w:pPr>
            <w:r w:rsidRPr="00BD1BF6">
              <w:rPr>
                <w:color w:val="000000"/>
              </w:rPr>
              <w:t>Comments: Bảng hiển thị số lượng quân nhân theo đơn vị user quản lý và đơn vị con gần nhất của nó, nhóm theo đối tượng và hiển thị tiêu đề: Danh sách quân nhân (number), number = tổng số hồ sơ sức khỏe, lấy từ bảng medical_records với is_delete =0, is_active=1 bao gồm các thông tin sau được hiển thị:</w:t>
            </w:r>
          </w:p>
          <w:p w14:paraId="751F2723" w14:textId="7030D57F" w:rsidR="0069273D" w:rsidRPr="00BD1BF6" w:rsidRDefault="0069273D" w:rsidP="00BD1BF6">
            <w:pPr>
              <w:pStyle w:val="NormalWeb"/>
              <w:spacing w:before="0" w:beforeAutospacing="0" w:after="120" w:line="360" w:lineRule="auto"/>
              <w:ind w:left="360"/>
              <w:jc w:val="both"/>
            </w:pPr>
            <w:r w:rsidRPr="00BD1BF6">
              <w:rPr>
                <w:b/>
                <w:bCs/>
                <w:color w:val="000000"/>
              </w:rPr>
              <w:t>STT</w:t>
            </w:r>
          </w:p>
          <w:p w14:paraId="472D4EA5" w14:textId="77777777" w:rsidR="0069273D" w:rsidRPr="00BD1BF6" w:rsidRDefault="0069273D" w:rsidP="00BD1BF6">
            <w:pPr>
              <w:pStyle w:val="NormalWeb"/>
              <w:numPr>
                <w:ilvl w:val="0"/>
                <w:numId w:val="221"/>
              </w:numPr>
              <w:spacing w:before="0" w:beforeAutospacing="0" w:after="120" w:line="360" w:lineRule="auto"/>
              <w:jc w:val="both"/>
              <w:textAlignment w:val="baseline"/>
              <w:rPr>
                <w:color w:val="000000"/>
              </w:rPr>
            </w:pPr>
            <w:r w:rsidRPr="00BD1BF6">
              <w:rPr>
                <w:color w:val="000000"/>
              </w:rPr>
              <w:t>UI Control: Textview</w:t>
            </w:r>
          </w:p>
          <w:p w14:paraId="302EDD32" w14:textId="4FC01A24" w:rsidR="0069273D" w:rsidRPr="00BD1BF6" w:rsidRDefault="0069273D" w:rsidP="00BD1BF6">
            <w:pPr>
              <w:pStyle w:val="NormalWeb"/>
              <w:numPr>
                <w:ilvl w:val="0"/>
                <w:numId w:val="221"/>
              </w:numPr>
              <w:spacing w:before="0" w:beforeAutospacing="0" w:after="120" w:line="360" w:lineRule="auto"/>
              <w:jc w:val="both"/>
              <w:textAlignment w:val="baseline"/>
              <w:rPr>
                <w:b/>
                <w:bCs/>
                <w:color w:val="000000"/>
              </w:rPr>
            </w:pPr>
            <w:r w:rsidRPr="00BD1BF6">
              <w:rPr>
                <w:color w:val="000000"/>
              </w:rPr>
              <w:t xml:space="preserve">Comments: STT tăng dần từ trên xuống theo danh sách, sắp xếp theo ngày tạo </w:t>
            </w:r>
            <w:r w:rsidR="00F01BD5" w:rsidRPr="00BD1BF6">
              <w:rPr>
                <w:color w:val="000000"/>
              </w:rPr>
              <w:t>của quân nhân</w:t>
            </w:r>
          </w:p>
          <w:p w14:paraId="10E8850F" w14:textId="77777777" w:rsidR="0069273D" w:rsidRPr="00BD1BF6" w:rsidRDefault="0069273D" w:rsidP="00BD1BF6">
            <w:pPr>
              <w:pStyle w:val="NormalWeb"/>
              <w:spacing w:before="0" w:beforeAutospacing="0" w:after="120" w:line="360" w:lineRule="auto"/>
              <w:ind w:left="509"/>
              <w:jc w:val="both"/>
            </w:pPr>
            <w:r w:rsidRPr="00BD1BF6">
              <w:rPr>
                <w:b/>
                <w:bCs/>
                <w:color w:val="000000"/>
              </w:rPr>
              <w:t>Mã quân nhân</w:t>
            </w:r>
          </w:p>
          <w:p w14:paraId="43454546" w14:textId="77777777" w:rsidR="0069273D" w:rsidRPr="00BD1BF6" w:rsidRDefault="0069273D" w:rsidP="00BD1BF6">
            <w:pPr>
              <w:pStyle w:val="NormalWeb"/>
              <w:numPr>
                <w:ilvl w:val="0"/>
                <w:numId w:val="222"/>
              </w:numPr>
              <w:spacing w:before="0" w:beforeAutospacing="0" w:after="120" w:line="360" w:lineRule="auto"/>
              <w:jc w:val="both"/>
              <w:textAlignment w:val="baseline"/>
              <w:rPr>
                <w:color w:val="000000"/>
              </w:rPr>
            </w:pPr>
            <w:r w:rsidRPr="00BD1BF6">
              <w:rPr>
                <w:color w:val="000000"/>
              </w:rPr>
              <w:t>UI Control: Textview</w:t>
            </w:r>
          </w:p>
          <w:p w14:paraId="537F6A71" w14:textId="77777777" w:rsidR="0069273D" w:rsidRPr="00BD1BF6" w:rsidRDefault="0069273D" w:rsidP="00BD1BF6">
            <w:pPr>
              <w:pStyle w:val="NormalWeb"/>
              <w:numPr>
                <w:ilvl w:val="0"/>
                <w:numId w:val="222"/>
              </w:numPr>
              <w:spacing w:before="0" w:beforeAutospacing="0" w:after="120" w:line="360" w:lineRule="auto"/>
              <w:jc w:val="both"/>
              <w:textAlignment w:val="baseline"/>
              <w:rPr>
                <w:color w:val="000000"/>
              </w:rPr>
            </w:pPr>
            <w:r w:rsidRPr="00BD1BF6">
              <w:rPr>
                <w:color w:val="000000"/>
              </w:rPr>
              <w:t>Table Name: patients</w:t>
            </w:r>
          </w:p>
          <w:p w14:paraId="5A234CFD" w14:textId="77777777" w:rsidR="0069273D" w:rsidRPr="00BD1BF6" w:rsidRDefault="0069273D" w:rsidP="00BD1BF6">
            <w:pPr>
              <w:pStyle w:val="NormalWeb"/>
              <w:numPr>
                <w:ilvl w:val="0"/>
                <w:numId w:val="222"/>
              </w:numPr>
              <w:spacing w:before="0" w:beforeAutospacing="0" w:after="120" w:line="360" w:lineRule="auto"/>
              <w:jc w:val="both"/>
              <w:textAlignment w:val="baseline"/>
              <w:rPr>
                <w:color w:val="000000"/>
              </w:rPr>
            </w:pPr>
            <w:r w:rsidRPr="00BD1BF6">
              <w:rPr>
                <w:color w:val="000000"/>
              </w:rPr>
              <w:t>Column Name: patients_id</w:t>
            </w:r>
          </w:p>
          <w:p w14:paraId="174D5AE2" w14:textId="77777777" w:rsidR="0069273D" w:rsidRPr="00BD1BF6" w:rsidRDefault="0069273D" w:rsidP="00BD1BF6">
            <w:pPr>
              <w:pStyle w:val="NormalWeb"/>
              <w:numPr>
                <w:ilvl w:val="0"/>
                <w:numId w:val="222"/>
              </w:numPr>
              <w:spacing w:before="0" w:beforeAutospacing="0" w:after="120" w:line="360" w:lineRule="auto"/>
              <w:jc w:val="both"/>
              <w:textAlignment w:val="baseline"/>
              <w:rPr>
                <w:color w:val="000000"/>
              </w:rPr>
            </w:pPr>
            <w:r w:rsidRPr="00BD1BF6">
              <w:rPr>
                <w:color w:val="000000"/>
              </w:rPr>
              <w:t>Nullable: no</w:t>
            </w:r>
          </w:p>
          <w:p w14:paraId="0DA442D5" w14:textId="77777777" w:rsidR="0069273D" w:rsidRPr="00BD1BF6" w:rsidRDefault="0069273D" w:rsidP="00BD1BF6">
            <w:pPr>
              <w:pStyle w:val="NormalWeb"/>
              <w:numPr>
                <w:ilvl w:val="0"/>
                <w:numId w:val="222"/>
              </w:numPr>
              <w:spacing w:before="0" w:beforeAutospacing="0" w:after="120" w:line="360" w:lineRule="auto"/>
              <w:jc w:val="both"/>
              <w:textAlignment w:val="baseline"/>
              <w:rPr>
                <w:color w:val="000000"/>
              </w:rPr>
            </w:pPr>
            <w:r w:rsidRPr="00BD1BF6">
              <w:rPr>
                <w:color w:val="000000"/>
              </w:rPr>
              <w:t>Comments: </w:t>
            </w:r>
          </w:p>
          <w:p w14:paraId="71A497BA" w14:textId="77777777" w:rsidR="0069273D" w:rsidRPr="00BD1BF6" w:rsidRDefault="0069273D" w:rsidP="00BD1BF6">
            <w:pPr>
              <w:pStyle w:val="NormalWeb"/>
              <w:spacing w:before="0" w:beforeAutospacing="0" w:after="120" w:line="360" w:lineRule="auto"/>
              <w:ind w:left="509"/>
              <w:jc w:val="both"/>
            </w:pPr>
            <w:r w:rsidRPr="00BD1BF6">
              <w:rPr>
                <w:b/>
                <w:bCs/>
                <w:color w:val="000000"/>
              </w:rPr>
              <w:t>Họ và tên</w:t>
            </w:r>
          </w:p>
          <w:p w14:paraId="525DBD2B" w14:textId="77777777" w:rsidR="0069273D" w:rsidRPr="00BD1BF6" w:rsidRDefault="0069273D" w:rsidP="00BD1BF6">
            <w:pPr>
              <w:pStyle w:val="NormalWeb"/>
              <w:numPr>
                <w:ilvl w:val="0"/>
                <w:numId w:val="223"/>
              </w:numPr>
              <w:spacing w:before="0" w:beforeAutospacing="0" w:after="120" w:line="360" w:lineRule="auto"/>
              <w:jc w:val="both"/>
              <w:textAlignment w:val="baseline"/>
              <w:rPr>
                <w:color w:val="000000"/>
              </w:rPr>
            </w:pPr>
            <w:r w:rsidRPr="00BD1BF6">
              <w:rPr>
                <w:color w:val="000000"/>
              </w:rPr>
              <w:lastRenderedPageBreak/>
              <w:t>UI Control: Textview</w:t>
            </w:r>
          </w:p>
          <w:p w14:paraId="712F0B89" w14:textId="77777777" w:rsidR="0069273D" w:rsidRPr="00BD1BF6" w:rsidRDefault="0069273D" w:rsidP="00BD1BF6">
            <w:pPr>
              <w:pStyle w:val="NormalWeb"/>
              <w:numPr>
                <w:ilvl w:val="0"/>
                <w:numId w:val="223"/>
              </w:numPr>
              <w:spacing w:before="0" w:beforeAutospacing="0" w:after="120" w:line="360" w:lineRule="auto"/>
              <w:jc w:val="both"/>
              <w:textAlignment w:val="baseline"/>
              <w:rPr>
                <w:color w:val="000000"/>
              </w:rPr>
            </w:pPr>
            <w:r w:rsidRPr="00BD1BF6">
              <w:rPr>
                <w:color w:val="000000"/>
              </w:rPr>
              <w:t>Table Name: patients</w:t>
            </w:r>
          </w:p>
          <w:p w14:paraId="34DA7CB5" w14:textId="77777777" w:rsidR="0069273D" w:rsidRPr="00BD1BF6" w:rsidRDefault="0069273D" w:rsidP="00BD1BF6">
            <w:pPr>
              <w:pStyle w:val="NormalWeb"/>
              <w:numPr>
                <w:ilvl w:val="0"/>
                <w:numId w:val="223"/>
              </w:numPr>
              <w:spacing w:before="0" w:beforeAutospacing="0" w:after="120" w:line="360" w:lineRule="auto"/>
              <w:jc w:val="both"/>
              <w:textAlignment w:val="baseline"/>
              <w:rPr>
                <w:color w:val="000000"/>
              </w:rPr>
            </w:pPr>
            <w:r w:rsidRPr="00BD1BF6">
              <w:rPr>
                <w:color w:val="000000"/>
              </w:rPr>
              <w:t>Column Name: fullname</w:t>
            </w:r>
          </w:p>
          <w:p w14:paraId="3CEF01FF" w14:textId="77777777" w:rsidR="0069273D" w:rsidRPr="00BD1BF6" w:rsidRDefault="0069273D" w:rsidP="00BD1BF6">
            <w:pPr>
              <w:pStyle w:val="NormalWeb"/>
              <w:numPr>
                <w:ilvl w:val="0"/>
                <w:numId w:val="223"/>
              </w:numPr>
              <w:spacing w:before="0" w:beforeAutospacing="0" w:after="120" w:line="360" w:lineRule="auto"/>
              <w:jc w:val="both"/>
              <w:textAlignment w:val="baseline"/>
              <w:rPr>
                <w:color w:val="000000"/>
              </w:rPr>
            </w:pPr>
            <w:r w:rsidRPr="00BD1BF6">
              <w:rPr>
                <w:color w:val="000000"/>
              </w:rPr>
              <w:t>Nullable: no</w:t>
            </w:r>
          </w:p>
          <w:p w14:paraId="382C7019" w14:textId="77777777" w:rsidR="0069273D" w:rsidRPr="00BD1BF6" w:rsidRDefault="0069273D" w:rsidP="00BD1BF6">
            <w:pPr>
              <w:pStyle w:val="NormalWeb"/>
              <w:numPr>
                <w:ilvl w:val="0"/>
                <w:numId w:val="223"/>
              </w:numPr>
              <w:spacing w:before="0" w:beforeAutospacing="0" w:after="120" w:line="360" w:lineRule="auto"/>
              <w:jc w:val="both"/>
              <w:textAlignment w:val="baseline"/>
              <w:rPr>
                <w:color w:val="000000"/>
              </w:rPr>
            </w:pPr>
            <w:r w:rsidRPr="00BD1BF6">
              <w:rPr>
                <w:color w:val="000000"/>
              </w:rPr>
              <w:t>Comments:</w:t>
            </w:r>
          </w:p>
          <w:p w14:paraId="1BD54E78" w14:textId="77777777" w:rsidR="0069273D" w:rsidRPr="00BD1BF6" w:rsidRDefault="0069273D" w:rsidP="00BD1BF6">
            <w:pPr>
              <w:pStyle w:val="NormalWeb"/>
              <w:spacing w:before="0" w:beforeAutospacing="0" w:after="120" w:line="360" w:lineRule="auto"/>
              <w:ind w:left="509"/>
              <w:jc w:val="both"/>
            </w:pPr>
            <w:r w:rsidRPr="00BD1BF6">
              <w:rPr>
                <w:b/>
                <w:bCs/>
                <w:color w:val="000000"/>
              </w:rPr>
              <w:t>Ngày sinh</w:t>
            </w:r>
          </w:p>
          <w:p w14:paraId="61300DD6" w14:textId="77777777" w:rsidR="0069273D"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UI Control: Textview</w:t>
            </w:r>
          </w:p>
          <w:p w14:paraId="0B8FA615" w14:textId="77777777" w:rsidR="0069273D"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Table Name: patients</w:t>
            </w:r>
          </w:p>
          <w:p w14:paraId="20E33737" w14:textId="77777777" w:rsidR="0069273D"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Column Name: birthday, year</w:t>
            </w:r>
          </w:p>
          <w:p w14:paraId="47CA0CAD" w14:textId="77777777" w:rsidR="0069273D"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Nullable: no</w:t>
            </w:r>
          </w:p>
          <w:p w14:paraId="2D551E91" w14:textId="77777777" w:rsidR="0069273D"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Datatype: datetime</w:t>
            </w:r>
          </w:p>
          <w:p w14:paraId="5E6DFC33" w14:textId="77777777" w:rsidR="00BA3AD3" w:rsidRPr="00BD1BF6" w:rsidRDefault="0069273D" w:rsidP="00BD1BF6">
            <w:pPr>
              <w:pStyle w:val="NormalWeb"/>
              <w:numPr>
                <w:ilvl w:val="0"/>
                <w:numId w:val="224"/>
              </w:numPr>
              <w:spacing w:before="0" w:beforeAutospacing="0" w:after="120" w:line="360" w:lineRule="auto"/>
              <w:jc w:val="both"/>
              <w:textAlignment w:val="baseline"/>
              <w:rPr>
                <w:color w:val="000000"/>
              </w:rPr>
            </w:pPr>
            <w:r w:rsidRPr="00BD1BF6">
              <w:rPr>
                <w:color w:val="000000"/>
              </w:rPr>
              <w:t>Comments: </w:t>
            </w:r>
          </w:p>
          <w:p w14:paraId="6877F913" w14:textId="2D923E55" w:rsidR="0069273D" w:rsidRPr="00BD1BF6" w:rsidRDefault="0069273D" w:rsidP="00BD1BF6">
            <w:pPr>
              <w:pStyle w:val="NormalWeb"/>
              <w:spacing w:before="0" w:beforeAutospacing="0" w:after="120" w:line="360" w:lineRule="auto"/>
              <w:ind w:left="360"/>
              <w:jc w:val="both"/>
              <w:textAlignment w:val="baseline"/>
              <w:rPr>
                <w:color w:val="000000"/>
              </w:rPr>
            </w:pPr>
            <w:r w:rsidRPr="00BD1BF6">
              <w:rPr>
                <w:b/>
                <w:bCs/>
                <w:color w:val="000000"/>
              </w:rPr>
              <w:t>Số thẻ BHYT</w:t>
            </w:r>
          </w:p>
          <w:p w14:paraId="5D9B2DE2" w14:textId="77777777" w:rsidR="0069273D" w:rsidRPr="00BD1BF6" w:rsidRDefault="0069273D" w:rsidP="00BD1BF6">
            <w:pPr>
              <w:pStyle w:val="NormalWeb"/>
              <w:numPr>
                <w:ilvl w:val="0"/>
                <w:numId w:val="225"/>
              </w:numPr>
              <w:spacing w:before="0" w:beforeAutospacing="0" w:after="120" w:line="360" w:lineRule="auto"/>
              <w:ind w:left="689"/>
              <w:jc w:val="both"/>
              <w:textAlignment w:val="baseline"/>
              <w:rPr>
                <w:color w:val="000000"/>
              </w:rPr>
            </w:pPr>
            <w:r w:rsidRPr="00BD1BF6">
              <w:rPr>
                <w:color w:val="000000"/>
              </w:rPr>
              <w:t>UI Control: Textview</w:t>
            </w:r>
          </w:p>
          <w:p w14:paraId="253C2B18" w14:textId="77777777" w:rsidR="0069273D" w:rsidRPr="00BD1BF6" w:rsidRDefault="0069273D" w:rsidP="00BD1BF6">
            <w:pPr>
              <w:pStyle w:val="NormalWeb"/>
              <w:numPr>
                <w:ilvl w:val="0"/>
                <w:numId w:val="225"/>
              </w:numPr>
              <w:spacing w:before="0" w:beforeAutospacing="0" w:after="120" w:line="360" w:lineRule="auto"/>
              <w:ind w:left="689"/>
              <w:jc w:val="both"/>
              <w:textAlignment w:val="baseline"/>
              <w:rPr>
                <w:color w:val="000000"/>
              </w:rPr>
            </w:pPr>
            <w:r w:rsidRPr="00BD1BF6">
              <w:rPr>
                <w:color w:val="000000"/>
              </w:rPr>
              <w:t>Table Name: patients_healthinsurances</w:t>
            </w:r>
          </w:p>
          <w:p w14:paraId="104DF217" w14:textId="77777777" w:rsidR="0069273D" w:rsidRPr="00BD1BF6" w:rsidRDefault="0069273D" w:rsidP="00BD1BF6">
            <w:pPr>
              <w:pStyle w:val="NormalWeb"/>
              <w:numPr>
                <w:ilvl w:val="0"/>
                <w:numId w:val="225"/>
              </w:numPr>
              <w:spacing w:before="0" w:beforeAutospacing="0" w:after="120" w:line="360" w:lineRule="auto"/>
              <w:ind w:left="689"/>
              <w:jc w:val="both"/>
              <w:textAlignment w:val="baseline"/>
              <w:rPr>
                <w:color w:val="000000"/>
              </w:rPr>
            </w:pPr>
            <w:r w:rsidRPr="00BD1BF6">
              <w:rPr>
                <w:color w:val="000000"/>
              </w:rPr>
              <w:t>Column Name: health_insurance_number</w:t>
            </w:r>
          </w:p>
          <w:p w14:paraId="194D22F1" w14:textId="77777777" w:rsidR="0069273D" w:rsidRPr="00BD1BF6" w:rsidRDefault="0069273D" w:rsidP="00BD1BF6">
            <w:pPr>
              <w:pStyle w:val="NormalWeb"/>
              <w:numPr>
                <w:ilvl w:val="0"/>
                <w:numId w:val="225"/>
              </w:numPr>
              <w:spacing w:before="0" w:beforeAutospacing="0" w:after="120" w:line="360" w:lineRule="auto"/>
              <w:ind w:left="689"/>
              <w:jc w:val="both"/>
              <w:textAlignment w:val="baseline"/>
              <w:rPr>
                <w:color w:val="000000"/>
              </w:rPr>
            </w:pPr>
            <w:r w:rsidRPr="00BD1BF6">
              <w:rPr>
                <w:color w:val="000000"/>
              </w:rPr>
              <w:t>Nullable: no</w:t>
            </w:r>
          </w:p>
          <w:p w14:paraId="6E59B596" w14:textId="77777777" w:rsidR="00BA3AD3" w:rsidRPr="00BD1BF6" w:rsidRDefault="0069273D" w:rsidP="00BD1BF6">
            <w:pPr>
              <w:pStyle w:val="NormalWeb"/>
              <w:numPr>
                <w:ilvl w:val="0"/>
                <w:numId w:val="225"/>
              </w:numPr>
              <w:spacing w:before="0" w:beforeAutospacing="0" w:after="120" w:line="360" w:lineRule="auto"/>
              <w:ind w:left="689"/>
              <w:jc w:val="both"/>
              <w:textAlignment w:val="baseline"/>
              <w:rPr>
                <w:color w:val="000000"/>
              </w:rPr>
            </w:pPr>
            <w:r w:rsidRPr="00BD1BF6">
              <w:rPr>
                <w:color w:val="000000"/>
              </w:rPr>
              <w:t>Comments: </w:t>
            </w:r>
          </w:p>
          <w:p w14:paraId="6914B63B" w14:textId="058F87CF" w:rsidR="0069273D" w:rsidRPr="00BD1BF6" w:rsidRDefault="0069273D" w:rsidP="00BD1BF6">
            <w:pPr>
              <w:pStyle w:val="NormalWeb"/>
              <w:spacing w:before="0" w:beforeAutospacing="0" w:after="120" w:line="360" w:lineRule="auto"/>
              <w:ind w:left="329"/>
              <w:jc w:val="both"/>
              <w:textAlignment w:val="baseline"/>
              <w:rPr>
                <w:color w:val="000000"/>
              </w:rPr>
            </w:pPr>
            <w:r w:rsidRPr="00BD1BF6">
              <w:rPr>
                <w:b/>
                <w:bCs/>
                <w:color w:val="000000"/>
              </w:rPr>
              <w:t>Giới tính</w:t>
            </w:r>
          </w:p>
          <w:p w14:paraId="5A9FD677" w14:textId="77777777" w:rsidR="0069273D" w:rsidRPr="00BD1BF6" w:rsidRDefault="0069273D" w:rsidP="00BD1BF6">
            <w:pPr>
              <w:pStyle w:val="NormalWeb"/>
              <w:numPr>
                <w:ilvl w:val="0"/>
                <w:numId w:val="226"/>
              </w:numPr>
              <w:spacing w:before="0" w:beforeAutospacing="0" w:after="120" w:line="360" w:lineRule="auto"/>
              <w:jc w:val="both"/>
              <w:textAlignment w:val="baseline"/>
              <w:rPr>
                <w:color w:val="000000"/>
              </w:rPr>
            </w:pPr>
            <w:r w:rsidRPr="00BD1BF6">
              <w:rPr>
                <w:color w:val="000000"/>
              </w:rPr>
              <w:t>UI Control: Textview</w:t>
            </w:r>
          </w:p>
          <w:p w14:paraId="40F375B0" w14:textId="77777777" w:rsidR="0069273D" w:rsidRPr="00BD1BF6" w:rsidRDefault="0069273D" w:rsidP="00BD1BF6">
            <w:pPr>
              <w:pStyle w:val="NormalWeb"/>
              <w:numPr>
                <w:ilvl w:val="0"/>
                <w:numId w:val="226"/>
              </w:numPr>
              <w:spacing w:before="0" w:beforeAutospacing="0" w:after="120" w:line="360" w:lineRule="auto"/>
              <w:jc w:val="both"/>
              <w:textAlignment w:val="baseline"/>
              <w:rPr>
                <w:color w:val="000000"/>
              </w:rPr>
            </w:pPr>
            <w:r w:rsidRPr="00BD1BF6">
              <w:rPr>
                <w:color w:val="000000"/>
              </w:rPr>
              <w:t>Table Name: patients</w:t>
            </w:r>
          </w:p>
          <w:p w14:paraId="56F6AE56" w14:textId="77777777" w:rsidR="0069273D" w:rsidRPr="00BD1BF6" w:rsidRDefault="0069273D" w:rsidP="00BD1BF6">
            <w:pPr>
              <w:pStyle w:val="NormalWeb"/>
              <w:numPr>
                <w:ilvl w:val="0"/>
                <w:numId w:val="226"/>
              </w:numPr>
              <w:spacing w:before="0" w:beforeAutospacing="0" w:after="120" w:line="360" w:lineRule="auto"/>
              <w:jc w:val="both"/>
              <w:textAlignment w:val="baseline"/>
              <w:rPr>
                <w:color w:val="000000"/>
              </w:rPr>
            </w:pPr>
            <w:r w:rsidRPr="00BD1BF6">
              <w:rPr>
                <w:color w:val="000000"/>
              </w:rPr>
              <w:t>Column Name: gender_id</w:t>
            </w:r>
          </w:p>
          <w:p w14:paraId="508B0B6F" w14:textId="77777777" w:rsidR="0069273D" w:rsidRPr="00BD1BF6" w:rsidRDefault="0069273D" w:rsidP="00BD1BF6">
            <w:pPr>
              <w:pStyle w:val="NormalWeb"/>
              <w:numPr>
                <w:ilvl w:val="0"/>
                <w:numId w:val="226"/>
              </w:numPr>
              <w:spacing w:before="0" w:beforeAutospacing="0" w:after="120" w:line="360" w:lineRule="auto"/>
              <w:jc w:val="both"/>
              <w:textAlignment w:val="baseline"/>
              <w:rPr>
                <w:color w:val="000000"/>
              </w:rPr>
            </w:pPr>
            <w:r w:rsidRPr="00BD1BF6">
              <w:rPr>
                <w:color w:val="000000"/>
              </w:rPr>
              <w:t>Nullable: no</w:t>
            </w:r>
          </w:p>
          <w:p w14:paraId="23858DDB" w14:textId="77777777" w:rsidR="00BA3AD3" w:rsidRPr="00BD1BF6" w:rsidRDefault="0069273D" w:rsidP="00BD1BF6">
            <w:pPr>
              <w:pStyle w:val="NormalWeb"/>
              <w:numPr>
                <w:ilvl w:val="0"/>
                <w:numId w:val="226"/>
              </w:numPr>
              <w:spacing w:before="0" w:beforeAutospacing="0" w:after="120" w:line="360" w:lineRule="auto"/>
              <w:jc w:val="both"/>
              <w:textAlignment w:val="baseline"/>
              <w:rPr>
                <w:color w:val="000000"/>
              </w:rPr>
            </w:pPr>
            <w:r w:rsidRPr="00BD1BF6">
              <w:rPr>
                <w:color w:val="000000"/>
              </w:rPr>
              <w:t>Comments: đối chiếu sang bảng Cats_genders để hiển thị giới tính</w:t>
            </w:r>
          </w:p>
          <w:p w14:paraId="6D7357D3" w14:textId="7FA2CC53" w:rsidR="0069273D" w:rsidRPr="00BD1BF6" w:rsidRDefault="0069273D" w:rsidP="00BD1BF6">
            <w:pPr>
              <w:pStyle w:val="NormalWeb"/>
              <w:spacing w:before="0" w:beforeAutospacing="0" w:after="120" w:line="360" w:lineRule="auto"/>
              <w:ind w:left="360"/>
              <w:jc w:val="both"/>
              <w:textAlignment w:val="baseline"/>
              <w:rPr>
                <w:color w:val="000000"/>
              </w:rPr>
            </w:pPr>
            <w:r w:rsidRPr="00BD1BF6">
              <w:rPr>
                <w:b/>
                <w:bCs/>
                <w:color w:val="000000"/>
              </w:rPr>
              <w:t>Cấp bậc</w:t>
            </w:r>
          </w:p>
          <w:p w14:paraId="7CFD34E8" w14:textId="77777777" w:rsidR="0069273D" w:rsidRPr="00BD1BF6" w:rsidRDefault="0069273D" w:rsidP="00BD1BF6">
            <w:pPr>
              <w:pStyle w:val="NormalWeb"/>
              <w:numPr>
                <w:ilvl w:val="0"/>
                <w:numId w:val="227"/>
              </w:numPr>
              <w:spacing w:before="0" w:beforeAutospacing="0" w:after="120" w:line="360" w:lineRule="auto"/>
              <w:jc w:val="both"/>
              <w:textAlignment w:val="baseline"/>
              <w:rPr>
                <w:color w:val="000000"/>
              </w:rPr>
            </w:pPr>
            <w:r w:rsidRPr="00BD1BF6">
              <w:rPr>
                <w:color w:val="000000"/>
              </w:rPr>
              <w:lastRenderedPageBreak/>
              <w:t>UI Control: Textview</w:t>
            </w:r>
          </w:p>
          <w:p w14:paraId="18E3AC62" w14:textId="77777777" w:rsidR="0069273D" w:rsidRPr="00BD1BF6" w:rsidRDefault="0069273D" w:rsidP="00BD1BF6">
            <w:pPr>
              <w:pStyle w:val="NormalWeb"/>
              <w:numPr>
                <w:ilvl w:val="0"/>
                <w:numId w:val="227"/>
              </w:numPr>
              <w:spacing w:before="0" w:beforeAutospacing="0" w:after="120" w:line="360" w:lineRule="auto"/>
              <w:jc w:val="both"/>
              <w:textAlignment w:val="baseline"/>
              <w:rPr>
                <w:color w:val="000000"/>
              </w:rPr>
            </w:pPr>
            <w:r w:rsidRPr="00BD1BF6">
              <w:rPr>
                <w:color w:val="000000"/>
              </w:rPr>
              <w:t>Table Name: patients</w:t>
            </w:r>
          </w:p>
          <w:p w14:paraId="7158E811" w14:textId="77777777" w:rsidR="0069273D" w:rsidRPr="00BD1BF6" w:rsidRDefault="0069273D" w:rsidP="00BD1BF6">
            <w:pPr>
              <w:pStyle w:val="NormalWeb"/>
              <w:numPr>
                <w:ilvl w:val="0"/>
                <w:numId w:val="227"/>
              </w:numPr>
              <w:spacing w:before="0" w:beforeAutospacing="0" w:after="120" w:line="360" w:lineRule="auto"/>
              <w:jc w:val="both"/>
              <w:textAlignment w:val="baseline"/>
              <w:rPr>
                <w:color w:val="000000"/>
              </w:rPr>
            </w:pPr>
            <w:r w:rsidRPr="00BD1BF6">
              <w:rPr>
                <w:color w:val="000000"/>
              </w:rPr>
              <w:t>Column Name:  military_level_id</w:t>
            </w:r>
          </w:p>
          <w:p w14:paraId="7ACBC46A" w14:textId="77777777" w:rsidR="0069273D" w:rsidRPr="00BD1BF6" w:rsidRDefault="0069273D" w:rsidP="00BD1BF6">
            <w:pPr>
              <w:pStyle w:val="NormalWeb"/>
              <w:numPr>
                <w:ilvl w:val="0"/>
                <w:numId w:val="227"/>
              </w:numPr>
              <w:spacing w:before="0" w:beforeAutospacing="0" w:after="120" w:line="360" w:lineRule="auto"/>
              <w:jc w:val="both"/>
              <w:textAlignment w:val="baseline"/>
              <w:rPr>
                <w:color w:val="000000"/>
              </w:rPr>
            </w:pPr>
            <w:r w:rsidRPr="00BD1BF6">
              <w:rPr>
                <w:color w:val="000000"/>
              </w:rPr>
              <w:t>Nullable: no</w:t>
            </w:r>
          </w:p>
          <w:p w14:paraId="1C42DF17" w14:textId="77777777" w:rsidR="00BA3AD3" w:rsidRPr="00BD1BF6" w:rsidRDefault="0069273D" w:rsidP="00BD1BF6">
            <w:pPr>
              <w:pStyle w:val="NormalWeb"/>
              <w:numPr>
                <w:ilvl w:val="0"/>
                <w:numId w:val="227"/>
              </w:numPr>
              <w:spacing w:before="0" w:beforeAutospacing="0" w:after="120" w:line="360" w:lineRule="auto"/>
              <w:jc w:val="both"/>
              <w:textAlignment w:val="baseline"/>
              <w:rPr>
                <w:color w:val="000000"/>
              </w:rPr>
            </w:pPr>
            <w:r w:rsidRPr="00BD1BF6">
              <w:rPr>
                <w:color w:val="000000"/>
              </w:rPr>
              <w:t>Comments: đối chiếu sang bảng cats_military_level để hiển thị cấp bậc</w:t>
            </w:r>
          </w:p>
          <w:p w14:paraId="54788F23" w14:textId="180894D8" w:rsidR="0069273D" w:rsidRPr="00BD1BF6" w:rsidRDefault="0069273D" w:rsidP="00BD1BF6">
            <w:pPr>
              <w:pStyle w:val="NormalWeb"/>
              <w:spacing w:before="0" w:beforeAutospacing="0" w:after="120" w:line="360" w:lineRule="auto"/>
              <w:ind w:left="360"/>
              <w:jc w:val="both"/>
              <w:textAlignment w:val="baseline"/>
              <w:rPr>
                <w:color w:val="000000"/>
              </w:rPr>
            </w:pPr>
            <w:r w:rsidRPr="00BD1BF6">
              <w:rPr>
                <w:b/>
                <w:bCs/>
                <w:color w:val="000000"/>
              </w:rPr>
              <w:t>Chức vụ</w:t>
            </w:r>
          </w:p>
          <w:p w14:paraId="30182209" w14:textId="77777777" w:rsidR="0069273D" w:rsidRPr="00BD1BF6" w:rsidRDefault="0069273D" w:rsidP="00BD1BF6">
            <w:pPr>
              <w:pStyle w:val="NormalWeb"/>
              <w:numPr>
                <w:ilvl w:val="0"/>
                <w:numId w:val="228"/>
              </w:numPr>
              <w:spacing w:before="0" w:beforeAutospacing="0" w:after="120" w:line="360" w:lineRule="auto"/>
              <w:jc w:val="both"/>
              <w:textAlignment w:val="baseline"/>
              <w:rPr>
                <w:color w:val="000000"/>
              </w:rPr>
            </w:pPr>
            <w:r w:rsidRPr="00BD1BF6">
              <w:rPr>
                <w:color w:val="000000"/>
              </w:rPr>
              <w:t>UI Control: Textview</w:t>
            </w:r>
          </w:p>
          <w:p w14:paraId="28DE7176" w14:textId="77777777" w:rsidR="0069273D" w:rsidRPr="00BD1BF6" w:rsidRDefault="0069273D" w:rsidP="00BD1BF6">
            <w:pPr>
              <w:pStyle w:val="NormalWeb"/>
              <w:numPr>
                <w:ilvl w:val="0"/>
                <w:numId w:val="228"/>
              </w:numPr>
              <w:spacing w:before="0" w:beforeAutospacing="0" w:after="120" w:line="360" w:lineRule="auto"/>
              <w:jc w:val="both"/>
              <w:textAlignment w:val="baseline"/>
              <w:rPr>
                <w:color w:val="000000"/>
              </w:rPr>
            </w:pPr>
            <w:r w:rsidRPr="00BD1BF6">
              <w:rPr>
                <w:color w:val="000000"/>
              </w:rPr>
              <w:t>Table Name: patients</w:t>
            </w:r>
          </w:p>
          <w:p w14:paraId="78B38C90" w14:textId="77777777" w:rsidR="0069273D" w:rsidRPr="00BD1BF6" w:rsidRDefault="0069273D" w:rsidP="00BD1BF6">
            <w:pPr>
              <w:pStyle w:val="NormalWeb"/>
              <w:numPr>
                <w:ilvl w:val="0"/>
                <w:numId w:val="228"/>
              </w:numPr>
              <w:spacing w:before="0" w:beforeAutospacing="0" w:after="120" w:line="360" w:lineRule="auto"/>
              <w:jc w:val="both"/>
              <w:textAlignment w:val="baseline"/>
              <w:rPr>
                <w:color w:val="000000"/>
              </w:rPr>
            </w:pPr>
            <w:r w:rsidRPr="00BD1BF6">
              <w:rPr>
                <w:color w:val="000000"/>
              </w:rPr>
              <w:t>Column Name: military_position_id</w:t>
            </w:r>
          </w:p>
          <w:p w14:paraId="1B246235" w14:textId="77777777" w:rsidR="0069273D" w:rsidRPr="00BD1BF6" w:rsidRDefault="0069273D" w:rsidP="00BD1BF6">
            <w:pPr>
              <w:pStyle w:val="NormalWeb"/>
              <w:numPr>
                <w:ilvl w:val="0"/>
                <w:numId w:val="228"/>
              </w:numPr>
              <w:spacing w:before="0" w:beforeAutospacing="0" w:after="120" w:line="360" w:lineRule="auto"/>
              <w:jc w:val="both"/>
              <w:textAlignment w:val="baseline"/>
              <w:rPr>
                <w:color w:val="000000"/>
              </w:rPr>
            </w:pPr>
            <w:r w:rsidRPr="00BD1BF6">
              <w:rPr>
                <w:color w:val="000000"/>
              </w:rPr>
              <w:t>Nullable: yes</w:t>
            </w:r>
          </w:p>
          <w:p w14:paraId="6401E4D3" w14:textId="77777777" w:rsidR="00BA3AD3" w:rsidRPr="00BD1BF6" w:rsidRDefault="0069273D" w:rsidP="00BD1BF6">
            <w:pPr>
              <w:pStyle w:val="NormalWeb"/>
              <w:numPr>
                <w:ilvl w:val="0"/>
                <w:numId w:val="228"/>
              </w:numPr>
              <w:spacing w:before="0" w:beforeAutospacing="0" w:after="120" w:line="360" w:lineRule="auto"/>
              <w:jc w:val="both"/>
              <w:textAlignment w:val="baseline"/>
              <w:rPr>
                <w:color w:val="000000"/>
              </w:rPr>
            </w:pPr>
            <w:r w:rsidRPr="00BD1BF6">
              <w:rPr>
                <w:color w:val="000000"/>
              </w:rPr>
              <w:t>Comments: đối chiếu sang bảng cats_military_position để hiển thị chức vụ</w:t>
            </w:r>
          </w:p>
          <w:p w14:paraId="4C755766" w14:textId="4BE9D0F3" w:rsidR="0069273D" w:rsidRPr="00BD1BF6" w:rsidRDefault="0069273D" w:rsidP="00BD1BF6">
            <w:pPr>
              <w:pStyle w:val="NormalWeb"/>
              <w:spacing w:before="0" w:beforeAutospacing="0" w:after="120" w:line="360" w:lineRule="auto"/>
              <w:ind w:left="360"/>
              <w:jc w:val="both"/>
              <w:textAlignment w:val="baseline"/>
              <w:rPr>
                <w:color w:val="000000"/>
              </w:rPr>
            </w:pPr>
            <w:r w:rsidRPr="00BD1BF6">
              <w:rPr>
                <w:b/>
                <w:bCs/>
                <w:color w:val="000000"/>
              </w:rPr>
              <w:t>Hệ số chức vụ</w:t>
            </w:r>
          </w:p>
          <w:p w14:paraId="4CA6B773" w14:textId="77777777" w:rsidR="0069273D" w:rsidRPr="00BD1BF6" w:rsidRDefault="0069273D" w:rsidP="00BD1BF6">
            <w:pPr>
              <w:pStyle w:val="NormalWeb"/>
              <w:numPr>
                <w:ilvl w:val="0"/>
                <w:numId w:val="229"/>
              </w:numPr>
              <w:spacing w:before="0" w:beforeAutospacing="0" w:after="120" w:line="360" w:lineRule="auto"/>
              <w:jc w:val="both"/>
              <w:textAlignment w:val="baseline"/>
              <w:rPr>
                <w:color w:val="000000"/>
              </w:rPr>
            </w:pPr>
            <w:r w:rsidRPr="00BD1BF6">
              <w:rPr>
                <w:color w:val="000000"/>
              </w:rPr>
              <w:t>UI Control: Textview</w:t>
            </w:r>
          </w:p>
          <w:p w14:paraId="32D896FD" w14:textId="77777777" w:rsidR="0069273D" w:rsidRPr="00BD1BF6" w:rsidRDefault="0069273D" w:rsidP="00BD1BF6">
            <w:pPr>
              <w:pStyle w:val="NormalWeb"/>
              <w:numPr>
                <w:ilvl w:val="0"/>
                <w:numId w:val="229"/>
              </w:numPr>
              <w:spacing w:before="0" w:beforeAutospacing="0" w:after="120" w:line="360" w:lineRule="auto"/>
              <w:jc w:val="both"/>
              <w:textAlignment w:val="baseline"/>
              <w:rPr>
                <w:color w:val="000000"/>
              </w:rPr>
            </w:pPr>
            <w:r w:rsidRPr="00BD1BF6">
              <w:rPr>
                <w:color w:val="000000"/>
              </w:rPr>
              <w:t>Table Name: cats_military_position</w:t>
            </w:r>
          </w:p>
          <w:p w14:paraId="3A252414" w14:textId="77777777" w:rsidR="0069273D" w:rsidRPr="00BD1BF6" w:rsidRDefault="0069273D" w:rsidP="00BD1BF6">
            <w:pPr>
              <w:pStyle w:val="NormalWeb"/>
              <w:numPr>
                <w:ilvl w:val="0"/>
                <w:numId w:val="229"/>
              </w:numPr>
              <w:spacing w:before="0" w:beforeAutospacing="0" w:after="120" w:line="360" w:lineRule="auto"/>
              <w:jc w:val="both"/>
              <w:textAlignment w:val="baseline"/>
              <w:rPr>
                <w:color w:val="000000"/>
              </w:rPr>
            </w:pPr>
            <w:r w:rsidRPr="00BD1BF6">
              <w:rPr>
                <w:color w:val="000000"/>
              </w:rPr>
              <w:t>Column Name: coefficients</w:t>
            </w:r>
          </w:p>
          <w:p w14:paraId="3DE5E7A3" w14:textId="77777777" w:rsidR="0069273D" w:rsidRPr="00BD1BF6" w:rsidRDefault="0069273D" w:rsidP="00BD1BF6">
            <w:pPr>
              <w:pStyle w:val="NormalWeb"/>
              <w:numPr>
                <w:ilvl w:val="0"/>
                <w:numId w:val="229"/>
              </w:numPr>
              <w:spacing w:before="0" w:beforeAutospacing="0" w:after="120" w:line="360" w:lineRule="auto"/>
              <w:jc w:val="both"/>
              <w:textAlignment w:val="baseline"/>
              <w:rPr>
                <w:color w:val="000000"/>
              </w:rPr>
            </w:pPr>
            <w:r w:rsidRPr="00BD1BF6">
              <w:rPr>
                <w:color w:val="000000"/>
              </w:rPr>
              <w:t>Nullable: yes</w:t>
            </w:r>
          </w:p>
          <w:p w14:paraId="026A66FE" w14:textId="77777777" w:rsidR="00AE65A6" w:rsidRPr="00BD1BF6" w:rsidRDefault="0069273D" w:rsidP="00BD1BF6">
            <w:pPr>
              <w:pStyle w:val="NormalWeb"/>
              <w:numPr>
                <w:ilvl w:val="0"/>
                <w:numId w:val="229"/>
              </w:numPr>
              <w:spacing w:before="0" w:beforeAutospacing="0" w:after="120" w:line="360" w:lineRule="auto"/>
              <w:jc w:val="both"/>
              <w:textAlignment w:val="baseline"/>
              <w:rPr>
                <w:color w:val="000000"/>
              </w:rPr>
            </w:pPr>
            <w:r w:rsidRPr="00BD1BF6">
              <w:rPr>
                <w:color w:val="000000"/>
              </w:rPr>
              <w:t xml:space="preserve">Comments: đối chiếu sang bảng patients với cats_military_position. military_position_id = </w:t>
            </w:r>
            <w:proofErr w:type="gramStart"/>
            <w:r w:rsidRPr="00BD1BF6">
              <w:rPr>
                <w:color w:val="000000"/>
              </w:rPr>
              <w:t>patients.military</w:t>
            </w:r>
            <w:proofErr w:type="gramEnd"/>
            <w:r w:rsidRPr="00BD1BF6">
              <w:rPr>
                <w:color w:val="000000"/>
              </w:rPr>
              <w:t>_position_id</w:t>
            </w:r>
          </w:p>
          <w:p w14:paraId="2B79740E" w14:textId="0B421D4A" w:rsidR="0069273D" w:rsidRPr="00BD1BF6" w:rsidRDefault="0069273D" w:rsidP="00BD1BF6">
            <w:pPr>
              <w:pStyle w:val="NormalWeb"/>
              <w:spacing w:before="0" w:beforeAutospacing="0" w:after="120" w:line="360" w:lineRule="auto"/>
              <w:ind w:left="360"/>
              <w:jc w:val="both"/>
              <w:textAlignment w:val="baseline"/>
              <w:rPr>
                <w:color w:val="000000"/>
              </w:rPr>
            </w:pPr>
            <w:r w:rsidRPr="00BD1BF6">
              <w:rPr>
                <w:b/>
                <w:bCs/>
                <w:color w:val="000000"/>
              </w:rPr>
              <w:t>Tiền sử bệnh (Bệnh mãn tính, điều trị dài ngày)</w:t>
            </w:r>
          </w:p>
          <w:p w14:paraId="77F540B4" w14:textId="77777777" w:rsidR="00AE65A6" w:rsidRPr="00BD1BF6" w:rsidRDefault="0069273D" w:rsidP="00BD1BF6">
            <w:pPr>
              <w:pStyle w:val="NormalWeb"/>
              <w:numPr>
                <w:ilvl w:val="0"/>
                <w:numId w:val="230"/>
              </w:numPr>
              <w:spacing w:before="0" w:beforeAutospacing="0" w:after="0" w:line="360" w:lineRule="auto"/>
              <w:jc w:val="both"/>
              <w:textAlignment w:val="baseline"/>
              <w:rPr>
                <w:color w:val="000000"/>
              </w:rPr>
            </w:pPr>
            <w:r w:rsidRPr="00BD1BF6">
              <w:rPr>
                <w:color w:val="000000"/>
              </w:rPr>
              <w:t>UI Control: Textview</w:t>
            </w:r>
          </w:p>
          <w:p w14:paraId="007354CF" w14:textId="2C594693" w:rsidR="0069273D" w:rsidRPr="00BD1BF6" w:rsidRDefault="0069273D" w:rsidP="00BD1BF6">
            <w:pPr>
              <w:pStyle w:val="NormalWeb"/>
              <w:numPr>
                <w:ilvl w:val="0"/>
                <w:numId w:val="230"/>
              </w:numPr>
              <w:spacing w:before="0" w:beforeAutospacing="0" w:after="0" w:line="360" w:lineRule="auto"/>
              <w:jc w:val="both"/>
              <w:textAlignment w:val="baseline"/>
              <w:rPr>
                <w:color w:val="000000"/>
              </w:rPr>
            </w:pPr>
            <w:r w:rsidRPr="00BD1BF6">
              <w:rPr>
                <w:color w:val="000000"/>
              </w:rPr>
              <w:t>Table: medical_chronic_diseases</w:t>
            </w:r>
          </w:p>
          <w:p w14:paraId="638936FB" w14:textId="77777777" w:rsidR="0069273D" w:rsidRPr="00BD1BF6" w:rsidRDefault="0069273D" w:rsidP="00BD1BF6">
            <w:pPr>
              <w:pStyle w:val="NormalWeb"/>
              <w:numPr>
                <w:ilvl w:val="0"/>
                <w:numId w:val="230"/>
              </w:numPr>
              <w:spacing w:before="0" w:beforeAutospacing="0" w:after="0" w:line="360" w:lineRule="auto"/>
              <w:jc w:val="both"/>
              <w:textAlignment w:val="baseline"/>
              <w:rPr>
                <w:color w:val="000000"/>
              </w:rPr>
            </w:pPr>
            <w:r w:rsidRPr="00BD1BF6">
              <w:rPr>
                <w:color w:val="000000"/>
              </w:rPr>
              <w:t>Column Name: chronic_diseases_name</w:t>
            </w:r>
          </w:p>
          <w:p w14:paraId="220F145A" w14:textId="77777777" w:rsidR="0069273D" w:rsidRPr="00BD1BF6" w:rsidRDefault="0069273D" w:rsidP="00BD1BF6">
            <w:pPr>
              <w:pStyle w:val="NormalWeb"/>
              <w:numPr>
                <w:ilvl w:val="0"/>
                <w:numId w:val="230"/>
              </w:numPr>
              <w:spacing w:before="0" w:beforeAutospacing="0" w:after="0" w:line="360" w:lineRule="auto"/>
              <w:jc w:val="both"/>
              <w:textAlignment w:val="baseline"/>
              <w:rPr>
                <w:color w:val="000000"/>
              </w:rPr>
            </w:pPr>
            <w:r w:rsidRPr="00BD1BF6">
              <w:rPr>
                <w:color w:val="000000"/>
              </w:rPr>
              <w:t>Nullable: yes</w:t>
            </w:r>
          </w:p>
          <w:p w14:paraId="378C857B" w14:textId="77777777" w:rsidR="0069273D" w:rsidRPr="00BD1BF6" w:rsidRDefault="0069273D" w:rsidP="00BD1BF6">
            <w:pPr>
              <w:pStyle w:val="NormalWeb"/>
              <w:numPr>
                <w:ilvl w:val="0"/>
                <w:numId w:val="230"/>
              </w:numPr>
              <w:spacing w:before="0" w:beforeAutospacing="0" w:after="120" w:line="360" w:lineRule="auto"/>
              <w:jc w:val="both"/>
              <w:textAlignment w:val="baseline"/>
              <w:rPr>
                <w:color w:val="000000"/>
              </w:rPr>
            </w:pPr>
            <w:r w:rsidRPr="00BD1BF6">
              <w:rPr>
                <w:color w:val="000000"/>
              </w:rPr>
              <w:t xml:space="preserve">Comments: đối chiếu sang bảng cats_chronic_diseases_groups_icd10 với </w:t>
            </w:r>
            <w:r w:rsidRPr="00BD1BF6">
              <w:rPr>
                <w:color w:val="000000"/>
              </w:rPr>
              <w:lastRenderedPageBreak/>
              <w:t>cats_chronic_diseases_groups_icd10. chronic_diseases_name = medical_chronic_diseases. chronic_diseases_name</w:t>
            </w:r>
          </w:p>
          <w:p w14:paraId="24E98FC9" w14:textId="5E3377B8" w:rsidR="0069273D" w:rsidRPr="00BD1BF6" w:rsidRDefault="0069273D" w:rsidP="00BD1BF6">
            <w:pPr>
              <w:pStyle w:val="NormalWeb"/>
              <w:spacing w:before="0" w:beforeAutospacing="0" w:after="120" w:line="360" w:lineRule="auto"/>
              <w:jc w:val="both"/>
            </w:pPr>
            <w:r w:rsidRPr="00BD1BF6">
              <w:rPr>
                <w:b/>
                <w:bCs/>
                <w:color w:val="000000"/>
              </w:rPr>
              <w:t>Phân trang</w:t>
            </w:r>
            <w:r w:rsidRPr="00BD1BF6">
              <w:rPr>
                <w:color w:val="000000"/>
              </w:rPr>
              <w:t>: </w:t>
            </w:r>
          </w:p>
          <w:p w14:paraId="70CE3F4C" w14:textId="77777777" w:rsidR="0069273D" w:rsidRPr="00BD1BF6" w:rsidRDefault="0069273D" w:rsidP="00BD1BF6">
            <w:pPr>
              <w:pStyle w:val="NormalWeb"/>
              <w:numPr>
                <w:ilvl w:val="0"/>
                <w:numId w:val="231"/>
              </w:numPr>
              <w:spacing w:before="0" w:beforeAutospacing="0" w:after="0" w:line="360" w:lineRule="auto"/>
              <w:jc w:val="both"/>
              <w:textAlignment w:val="baseline"/>
              <w:rPr>
                <w:color w:val="000000"/>
              </w:rPr>
            </w:pPr>
            <w:r w:rsidRPr="00BD1BF6">
              <w:rPr>
                <w:color w:val="000000"/>
              </w:rPr>
              <w:t>Phân trang 10 bản ghi/1 trang.  </w:t>
            </w:r>
          </w:p>
          <w:p w14:paraId="335F30DC" w14:textId="77777777" w:rsidR="0069273D" w:rsidRPr="00BD1BF6" w:rsidRDefault="0069273D" w:rsidP="00BD1BF6">
            <w:pPr>
              <w:pStyle w:val="NormalWeb"/>
              <w:numPr>
                <w:ilvl w:val="0"/>
                <w:numId w:val="231"/>
              </w:numPr>
              <w:spacing w:before="0" w:beforeAutospacing="0" w:after="0" w:line="360" w:lineRule="auto"/>
              <w:jc w:val="both"/>
              <w:textAlignment w:val="baseline"/>
              <w:rPr>
                <w:color w:val="000000"/>
              </w:rPr>
            </w:pPr>
            <w:r w:rsidRPr="00BD1BF6">
              <w:rPr>
                <w:color w:val="000000"/>
              </w:rPr>
              <w:t>Hiển thị Label tại mỗi trang khi xem theo mẫu “Tìm thấy (number), hiển thị từ 1-20”</w:t>
            </w:r>
          </w:p>
          <w:p w14:paraId="65E23146" w14:textId="77777777" w:rsidR="0069273D" w:rsidRPr="00BD1BF6" w:rsidRDefault="0069273D" w:rsidP="00BD1BF6">
            <w:pPr>
              <w:pStyle w:val="NormalWeb"/>
              <w:numPr>
                <w:ilvl w:val="0"/>
                <w:numId w:val="231"/>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5 trang liên tiếp nhau.</w:t>
            </w:r>
          </w:p>
          <w:p w14:paraId="318943F7" w14:textId="77777777" w:rsidR="0069273D" w:rsidRPr="00BD1BF6" w:rsidRDefault="0069273D" w:rsidP="00BD1BF6">
            <w:pPr>
              <w:ind w:left="509"/>
            </w:pPr>
          </w:p>
        </w:tc>
      </w:tr>
      <w:tr w:rsidR="0069273D" w:rsidRPr="00BD1BF6" w14:paraId="55C68B1D" w14:textId="77777777" w:rsidTr="0069273D">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91CEFCE" w14:textId="77777777" w:rsidR="0069273D" w:rsidRPr="00BD1BF6" w:rsidRDefault="0069273D" w:rsidP="00BD1BF6">
            <w:pPr>
              <w:pStyle w:val="NormalWeb"/>
              <w:spacing w:before="80" w:beforeAutospacing="0" w:after="160" w:line="360" w:lineRule="auto"/>
              <w:ind w:hanging="360"/>
              <w:jc w:val="both"/>
            </w:pPr>
            <w:r w:rsidRPr="00BD1BF6">
              <w:rPr>
                <w:color w:val="000000"/>
              </w:rPr>
              <w:lastRenderedPageBreak/>
              <w:t>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6285EB9" w14:textId="77777777" w:rsidR="0069273D" w:rsidRPr="00BD1BF6" w:rsidRDefault="0069273D" w:rsidP="00BD1BF6"/>
        </w:tc>
      </w:tr>
    </w:tbl>
    <w:p w14:paraId="3CD3C24F" w14:textId="77777777" w:rsidR="0069273D" w:rsidRPr="00BD1BF6" w:rsidRDefault="0069273D" w:rsidP="00BD1BF6">
      <w:pPr>
        <w:pStyle w:val="Heading6"/>
      </w:pPr>
      <w:r w:rsidRPr="00BD1BF6">
        <w:t>Mô tả dòng sự kiện phụ (Alternative Flow)</w:t>
      </w:r>
    </w:p>
    <w:p w14:paraId="22D22452" w14:textId="77777777" w:rsidR="0069273D" w:rsidRPr="00BD1BF6" w:rsidRDefault="0069273D" w:rsidP="00BD1BF6">
      <w:pPr>
        <w:pStyle w:val="NormalWeb"/>
        <w:spacing w:before="0" w:beforeAutospacing="0" w:after="160" w:line="360" w:lineRule="auto"/>
      </w:pPr>
      <w:r w:rsidRPr="00BD1BF6">
        <w:rPr>
          <w:color w:val="000000"/>
        </w:rPr>
        <w:t>N/A</w:t>
      </w:r>
    </w:p>
    <w:p w14:paraId="72C82C89" w14:textId="77777777" w:rsidR="0069273D" w:rsidRPr="00BD1BF6" w:rsidRDefault="0069273D" w:rsidP="00BD1BF6">
      <w:pPr>
        <w:pStyle w:val="Heading6"/>
      </w:pPr>
      <w:r w:rsidRPr="00BD1BF6">
        <w:t>Ghi chú</w:t>
      </w:r>
    </w:p>
    <w:p w14:paraId="0461804E" w14:textId="77777777" w:rsidR="0069273D" w:rsidRPr="00BD1BF6" w:rsidRDefault="0069273D" w:rsidP="00BD1BF6">
      <w:r w:rsidRPr="00BD1BF6">
        <w:br/>
      </w:r>
    </w:p>
    <w:p w14:paraId="2B83DF9E" w14:textId="77777777" w:rsidR="0069273D" w:rsidRPr="00BD1BF6" w:rsidRDefault="0069273D" w:rsidP="00BD1BF6">
      <w:pPr>
        <w:pStyle w:val="Heading5"/>
      </w:pPr>
      <w:r w:rsidRPr="00BD1BF6">
        <w:t>Tìm kiếm (thống kê) sức khỏe chi tiết theo đơn vị</w:t>
      </w:r>
    </w:p>
    <w:p w14:paraId="7D267B79" w14:textId="77777777" w:rsidR="0069273D" w:rsidRPr="00BD1BF6" w:rsidRDefault="0069273D"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744"/>
        <w:gridCol w:w="7570"/>
      </w:tblGrid>
      <w:tr w:rsidR="0069273D" w:rsidRPr="00BD1BF6" w14:paraId="267DBEB8" w14:textId="77777777" w:rsidTr="0069273D">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5BD14F"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79A363" w14:textId="77777777" w:rsidR="0069273D" w:rsidRPr="00BD1BF6" w:rsidRDefault="0069273D" w:rsidP="00BD1BF6">
            <w:pPr>
              <w:pStyle w:val="NormalWeb"/>
              <w:spacing w:before="0" w:beforeAutospacing="0" w:after="120" w:line="360" w:lineRule="auto"/>
              <w:jc w:val="both"/>
            </w:pPr>
            <w:r w:rsidRPr="00BD1BF6">
              <w:rPr>
                <w:color w:val="000000"/>
                <w:sz w:val="20"/>
                <w:szCs w:val="20"/>
              </w:rPr>
              <w:t>Thống kê sức khỏe chi tiết quân nhân theo điều kiện tìm kiếm.</w:t>
            </w:r>
          </w:p>
        </w:tc>
      </w:tr>
      <w:tr w:rsidR="0069273D" w:rsidRPr="00BD1BF6" w14:paraId="72421124" w14:textId="77777777" w:rsidTr="0069273D">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0A63B3"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69F8F1C" w14:textId="77777777" w:rsidR="0069273D" w:rsidRPr="00BD1BF6" w:rsidRDefault="0069273D" w:rsidP="00BD1BF6">
            <w:pPr>
              <w:pStyle w:val="NormalWeb"/>
              <w:spacing w:before="0" w:beforeAutospacing="0" w:after="120" w:line="360" w:lineRule="auto"/>
              <w:jc w:val="both"/>
            </w:pPr>
            <w:r w:rsidRPr="00BD1BF6">
              <w:rPr>
                <w:color w:val="000000"/>
                <w:sz w:val="20"/>
                <w:szCs w:val="20"/>
              </w:rPr>
              <w:t>Cho phép người dùng xem danh sách quân nhân thuộc đơn vị được thống kê theo các điều kiện như Đối tượng, cấp bậc, chức vụ,..</w:t>
            </w:r>
          </w:p>
        </w:tc>
      </w:tr>
      <w:tr w:rsidR="0069273D" w:rsidRPr="00BD1BF6" w14:paraId="124E5FCE" w14:textId="77777777" w:rsidTr="0069273D">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B988876"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5B816C5" w14:textId="77777777" w:rsidR="0069273D" w:rsidRPr="00BD1BF6" w:rsidRDefault="0069273D" w:rsidP="00BD1BF6">
            <w:pPr>
              <w:pStyle w:val="NormalWeb"/>
              <w:spacing w:before="0" w:beforeAutospacing="0" w:after="120" w:line="360" w:lineRule="auto"/>
              <w:jc w:val="both"/>
            </w:pPr>
            <w:r w:rsidRPr="00BD1BF6">
              <w:rPr>
                <w:color w:val="000000"/>
                <w:sz w:val="20"/>
                <w:szCs w:val="20"/>
              </w:rPr>
              <w:t>User quản lý đơn vị</w:t>
            </w:r>
          </w:p>
        </w:tc>
      </w:tr>
      <w:tr w:rsidR="0069273D" w:rsidRPr="00BD1BF6" w14:paraId="30F0551F" w14:textId="77777777" w:rsidTr="0069273D">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3BE2C50"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B6E809" w14:textId="77777777" w:rsidR="0069273D" w:rsidRPr="00BD1BF6" w:rsidRDefault="0069273D"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69273D" w:rsidRPr="00BD1BF6" w14:paraId="6AFEAC58" w14:textId="77777777" w:rsidTr="0069273D">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EFE546A"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DF92B4B" w14:textId="77777777" w:rsidR="0069273D" w:rsidRPr="00BD1BF6" w:rsidRDefault="0069273D" w:rsidP="00BD1BF6">
            <w:pPr>
              <w:pStyle w:val="NormalWeb"/>
              <w:spacing w:before="0" w:beforeAutospacing="0" w:after="120" w:line="360" w:lineRule="auto"/>
              <w:jc w:val="both"/>
            </w:pPr>
            <w:r w:rsidRPr="00BD1BF6">
              <w:rPr>
                <w:color w:val="000000"/>
                <w:sz w:val="20"/>
                <w:szCs w:val="20"/>
              </w:rPr>
              <w:t>Hiển thị danh sách quân nhân chứa dữ liệu tìm kiếm</w:t>
            </w:r>
          </w:p>
        </w:tc>
      </w:tr>
      <w:tr w:rsidR="0069273D" w:rsidRPr="00BD1BF6" w14:paraId="5AC93FAB" w14:textId="77777777" w:rsidTr="0069273D">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268C7A"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E7FC5D"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r w:rsidR="0069273D" w:rsidRPr="00BD1BF6" w14:paraId="33891C51" w14:textId="77777777" w:rsidTr="0069273D">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59C72B0"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DE8B58A"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bl>
    <w:p w14:paraId="2E101735" w14:textId="77777777" w:rsidR="0069273D" w:rsidRPr="00BD1BF6" w:rsidRDefault="0069273D" w:rsidP="00BD1BF6">
      <w:pPr>
        <w:pStyle w:val="Heading6"/>
      </w:pPr>
      <w:r w:rsidRPr="00BD1BF6">
        <w:lastRenderedPageBreak/>
        <w:t>Biểu đồ luồng xử lý chức năng</w:t>
      </w:r>
    </w:p>
    <w:p w14:paraId="3A57268B" w14:textId="2B990E7E" w:rsidR="0069273D" w:rsidRPr="00BD1BF6" w:rsidRDefault="0069273D"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5733ED53" wp14:editId="7005DA6A">
            <wp:extent cx="5947410" cy="4074795"/>
            <wp:effectExtent l="0" t="0" r="0" b="1905"/>
            <wp:docPr id="97" name="Picture 97" descr="https://lh5.googleusercontent.com/3bMx1NlAHTFF5IW55KlzkdBP5672-6LDb8o4DKVF6AcZoo8vZxNDibLHnhYrnNG2DPqpUPsAIElC_p5y-i6nMhte07_hQxilzCyaf9GE-lCL8G3u48LGO8lP7AUiZaewHT7tFjLP1o0szYgE05sBgPvYeo_TDFuqBxh7kgKuOO7tsKa4ySVhTvBeGsr8HU-vkxF6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3bMx1NlAHTFF5IW55KlzkdBP5672-6LDb8o4DKVF6AcZoo8vZxNDibLHnhYrnNG2DPqpUPsAIElC_p5y-i6nMhte07_hQxilzCyaf9GE-lCL8G3u48LGO8lP7AUiZaewHT7tFjLP1o0szYgE05sBgPvYeo_TDFuqBxh7kgKuOO7tsKa4ySVhTvBeGsr8HU-vkxF6eQ"/>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3C6E779D" w14:textId="77777777" w:rsidR="0069273D" w:rsidRPr="00BD1BF6" w:rsidRDefault="0069273D" w:rsidP="00BD1BF6">
      <w:pPr>
        <w:pStyle w:val="Heading6"/>
      </w:pPr>
      <w:r w:rsidRPr="00BD1BF6">
        <w:t>Mô tả dòng sự kiện chính (Basic Flow)</w:t>
      </w:r>
    </w:p>
    <w:p w14:paraId="74EFA90F" w14:textId="77777777" w:rsidR="0069273D" w:rsidRPr="00BD1BF6" w:rsidRDefault="0069273D" w:rsidP="00BD1BF6"/>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69273D" w:rsidRPr="00BD1BF6" w14:paraId="0EBF2A68" w14:textId="77777777" w:rsidTr="00AE65A6">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9359B4A" w14:textId="77777777" w:rsidR="0069273D" w:rsidRPr="00BD1BF6" w:rsidRDefault="0069273D" w:rsidP="00BD1BF6">
            <w:pPr>
              <w:pStyle w:val="NormalWeb"/>
              <w:spacing w:before="0" w:beforeAutospacing="0" w:after="160" w:line="360" w:lineRule="auto"/>
              <w:ind w:left="245" w:hanging="270"/>
              <w:jc w:val="center"/>
            </w:pPr>
            <w:r w:rsidRPr="00BD1BF6">
              <w:rPr>
                <w:b/>
                <w:bCs/>
                <w:color w:val="000000"/>
                <w:sz w:val="22"/>
                <w:szCs w:val="22"/>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8931CA9" w14:textId="77777777" w:rsidR="0069273D" w:rsidRPr="00BD1BF6" w:rsidRDefault="0069273D" w:rsidP="00BD1BF6">
            <w:pPr>
              <w:pStyle w:val="NormalWeb"/>
              <w:spacing w:before="0" w:beforeAutospacing="0" w:after="160" w:line="360" w:lineRule="auto"/>
              <w:ind w:left="244" w:hanging="244"/>
              <w:jc w:val="center"/>
            </w:pPr>
            <w:r w:rsidRPr="00BD1BF6">
              <w:rPr>
                <w:b/>
                <w:bCs/>
                <w:color w:val="000000"/>
                <w:sz w:val="22"/>
                <w:szCs w:val="22"/>
              </w:rPr>
              <w:t>Phản ứng của hệ thống</w:t>
            </w:r>
          </w:p>
        </w:tc>
      </w:tr>
      <w:tr w:rsidR="0069273D" w:rsidRPr="00BD1BF6" w14:paraId="2145091E" w14:textId="77777777" w:rsidTr="00AE65A6">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6CA954C" w14:textId="18A1C1AC" w:rsidR="0069273D" w:rsidRPr="00BD1BF6" w:rsidRDefault="0069273D" w:rsidP="00BD1BF6">
            <w:pPr>
              <w:pStyle w:val="NormalWeb"/>
              <w:spacing w:before="80" w:beforeAutospacing="0" w:after="160" w:line="360" w:lineRule="auto"/>
              <w:ind w:left="245" w:hanging="270"/>
              <w:jc w:val="both"/>
            </w:pPr>
            <w:r w:rsidRPr="00BD1BF6">
              <w:rPr>
                <w:color w:val="000000"/>
              </w:rPr>
              <w:t xml:space="preserve">1. Tại màn hình </w:t>
            </w:r>
            <w:r w:rsidR="00EF191A" w:rsidRPr="00BD1BF6">
              <w:rPr>
                <w:color w:val="000000"/>
              </w:rPr>
              <w:t>chi tiết sức khỏe chi tiết quân nhân</w:t>
            </w:r>
            <w:r w:rsidRPr="00BD1BF6">
              <w:rPr>
                <w:color w:val="000000"/>
              </w:rPr>
              <w:t>, người dùng nhập thông tin tìm kiếm</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CE6352" w14:textId="77777777" w:rsidR="0069273D" w:rsidRPr="00BD1BF6" w:rsidRDefault="0069273D" w:rsidP="00BD1BF6">
            <w:pPr>
              <w:pStyle w:val="NormalWeb"/>
              <w:spacing w:before="80" w:beforeAutospacing="0" w:after="160" w:line="360" w:lineRule="auto"/>
              <w:ind w:left="244" w:hanging="244"/>
              <w:jc w:val="both"/>
            </w:pPr>
            <w:r w:rsidRPr="00BD1BF6">
              <w:rPr>
                <w:color w:val="000000"/>
              </w:rPr>
              <w:t>2. Hiển thị danh sách chi tiết sức khỏe chi tiết quân nhân chứa thông tin tìm kiếm</w:t>
            </w:r>
          </w:p>
          <w:p w14:paraId="6CC50B0A" w14:textId="77777777" w:rsidR="0069273D" w:rsidRPr="00BD1BF6" w:rsidRDefault="0069273D" w:rsidP="00BD1BF6">
            <w:pPr>
              <w:pStyle w:val="NormalWeb"/>
              <w:spacing w:before="0" w:beforeAutospacing="0" w:after="120" w:line="360" w:lineRule="auto"/>
              <w:ind w:left="244" w:hanging="244"/>
              <w:jc w:val="both"/>
            </w:pPr>
            <w:r w:rsidRPr="00BD1BF6">
              <w:rPr>
                <w:b/>
                <w:bCs/>
                <w:color w:val="000000"/>
              </w:rPr>
              <w:t>Mô tả các điều kiện </w:t>
            </w:r>
          </w:p>
          <w:p w14:paraId="5E457F0F" w14:textId="77777777" w:rsidR="0069273D" w:rsidRPr="00BD1BF6" w:rsidRDefault="0069273D" w:rsidP="00BD1BF6">
            <w:pPr>
              <w:pStyle w:val="NormalWeb"/>
              <w:spacing w:before="80" w:beforeAutospacing="0" w:after="160" w:line="360" w:lineRule="auto"/>
              <w:ind w:left="244" w:hanging="244"/>
              <w:jc w:val="both"/>
            </w:pPr>
            <w:r w:rsidRPr="00BD1BF6">
              <w:rPr>
                <w:b/>
                <w:bCs/>
                <w:color w:val="000000"/>
              </w:rPr>
              <w:t>Tìm kiếm: Button</w:t>
            </w:r>
          </w:p>
          <w:p w14:paraId="2B28492D" w14:textId="77777777" w:rsidR="0069273D" w:rsidRPr="00BD1BF6" w:rsidRDefault="0069273D" w:rsidP="00BD1BF6">
            <w:pPr>
              <w:pStyle w:val="NormalWeb"/>
              <w:numPr>
                <w:ilvl w:val="0"/>
                <w:numId w:val="232"/>
              </w:numPr>
              <w:spacing w:before="80" w:beforeAutospacing="0" w:after="0" w:line="360" w:lineRule="auto"/>
              <w:jc w:val="both"/>
              <w:textAlignment w:val="baseline"/>
              <w:rPr>
                <w:color w:val="000000"/>
              </w:rPr>
            </w:pPr>
            <w:r w:rsidRPr="00BD1BF6">
              <w:rPr>
                <w:color w:val="000000"/>
              </w:rPr>
              <w:t>Comment: Danh sách kết quả tìm kiếm hiển thị mặc định theo báo cáo sức khỏe chi tiết. Chỉ tìm kiếm trong đơn vị user quản lý và đơn vị con của nó với tất cả các quân nhân được tìm kiếm có is_delete=0 và is_active=1</w:t>
            </w:r>
          </w:p>
          <w:p w14:paraId="438C1E50" w14:textId="77777777" w:rsidR="0069273D" w:rsidRPr="00BD1BF6" w:rsidRDefault="0069273D" w:rsidP="00BD1BF6">
            <w:pPr>
              <w:pStyle w:val="NormalWeb"/>
              <w:spacing w:before="80" w:beforeAutospacing="0" w:after="160" w:line="360" w:lineRule="auto"/>
              <w:ind w:left="244" w:hanging="244"/>
              <w:jc w:val="both"/>
            </w:pPr>
            <w:r w:rsidRPr="00BD1BF6">
              <w:rPr>
                <w:color w:val="000000"/>
                <w:u w:val="single"/>
              </w:rPr>
              <w:t>Các trường thông tin nhập để tìm kiếm </w:t>
            </w:r>
          </w:p>
          <w:p w14:paraId="7173AA2B"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lastRenderedPageBreak/>
              <w:t xml:space="preserve">Đơn vị quản lý: </w:t>
            </w:r>
            <w:r w:rsidRPr="00BD1BF6">
              <w:rPr>
                <w:color w:val="000000"/>
              </w:rPr>
              <w:t>Searchbox, String (150)</w:t>
            </w:r>
          </w:p>
          <w:p w14:paraId="7D541BEB" w14:textId="77777777" w:rsidR="0069273D" w:rsidRPr="00BD1BF6" w:rsidRDefault="0069273D" w:rsidP="00BD1BF6">
            <w:pPr>
              <w:pStyle w:val="NormalWeb"/>
              <w:numPr>
                <w:ilvl w:val="0"/>
                <w:numId w:val="233"/>
              </w:numPr>
              <w:spacing w:before="80" w:beforeAutospacing="0" w:after="0" w:line="360" w:lineRule="auto"/>
              <w:jc w:val="both"/>
              <w:textAlignment w:val="baseline"/>
              <w:rPr>
                <w:color w:val="000000"/>
              </w:rPr>
            </w:pPr>
            <w:r w:rsidRPr="00BD1BF6">
              <w:rPr>
                <w:color w:val="000000"/>
              </w:rPr>
              <w:t>Comment: lấy dữ liệu từ bảng cats_organizations Hiển thị mặc định theo đơn vị User quản lý. Báo lỗi “Bạn phải chọn đơn vị quản lý” khi bấm Thống kê hoặc xuất báo cáo mà để trống đơn vị quản lý.</w:t>
            </w:r>
          </w:p>
          <w:p w14:paraId="1EC00095" w14:textId="77777777" w:rsidR="0069273D" w:rsidRPr="00BD1BF6" w:rsidRDefault="0069273D" w:rsidP="00BD1BF6">
            <w:pPr>
              <w:pStyle w:val="NormalWeb"/>
              <w:numPr>
                <w:ilvl w:val="0"/>
                <w:numId w:val="233"/>
              </w:numPr>
              <w:spacing w:before="80" w:beforeAutospacing="0" w:after="0" w:line="360" w:lineRule="auto"/>
              <w:jc w:val="both"/>
              <w:textAlignment w:val="baseline"/>
              <w:rPr>
                <w:color w:val="000000"/>
              </w:rPr>
            </w:pPr>
            <w:r w:rsidRPr="00BD1BF6">
              <w:rPr>
                <w:color w:val="000000"/>
              </w:rPr>
              <w:t>Nullable: no</w:t>
            </w:r>
          </w:p>
          <w:p w14:paraId="46E3117F"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t xml:space="preserve">Trạng thái làm việc: </w:t>
            </w:r>
            <w:r w:rsidRPr="00BD1BF6">
              <w:rPr>
                <w:color w:val="000000"/>
              </w:rPr>
              <w:t>Dropdown list</w:t>
            </w:r>
          </w:p>
          <w:p w14:paraId="102305EA" w14:textId="77777777" w:rsidR="0069273D" w:rsidRPr="00BD1BF6" w:rsidRDefault="0069273D" w:rsidP="00BD1BF6">
            <w:pPr>
              <w:pStyle w:val="NormalWeb"/>
              <w:numPr>
                <w:ilvl w:val="0"/>
                <w:numId w:val="234"/>
              </w:numPr>
              <w:spacing w:before="80" w:beforeAutospacing="0" w:after="0" w:line="360" w:lineRule="auto"/>
              <w:jc w:val="both"/>
              <w:textAlignment w:val="baseline"/>
              <w:rPr>
                <w:color w:val="000000"/>
              </w:rPr>
            </w:pPr>
            <w:r w:rsidRPr="00BD1BF6">
              <w:rPr>
                <w:color w:val="000000"/>
              </w:rPr>
              <w:t xml:space="preserve">Comment: lấy dữ liệu theo </w:t>
            </w:r>
            <w:proofErr w:type="gramStart"/>
            <w:r w:rsidRPr="00BD1BF6">
              <w:rPr>
                <w:b/>
                <w:bCs/>
                <w:color w:val="000000"/>
              </w:rPr>
              <w:t>patients.military</w:t>
            </w:r>
            <w:proofErr w:type="gramEnd"/>
            <w:r w:rsidRPr="00BD1BF6">
              <w:rPr>
                <w:b/>
                <w:bCs/>
                <w:color w:val="000000"/>
              </w:rPr>
              <w:t>_status</w:t>
            </w:r>
            <w:r w:rsidRPr="00BD1BF6">
              <w:rPr>
                <w:color w:val="000000"/>
              </w:rPr>
              <w:t xml:space="preserve"> (1 =  đang làm việc, 0 = đã nghỉ chế độ). Chọn tất cả sẽ hiển thị tất cả. Hiển thị mặc định Tất cả,</w:t>
            </w:r>
          </w:p>
          <w:p w14:paraId="2AA68E24" w14:textId="77777777" w:rsidR="0069273D" w:rsidRPr="00BD1BF6" w:rsidRDefault="0069273D" w:rsidP="00BD1BF6">
            <w:pPr>
              <w:pStyle w:val="NormalWeb"/>
              <w:numPr>
                <w:ilvl w:val="0"/>
                <w:numId w:val="234"/>
              </w:numPr>
              <w:spacing w:before="80" w:beforeAutospacing="0" w:after="0" w:line="360" w:lineRule="auto"/>
              <w:jc w:val="both"/>
              <w:textAlignment w:val="baseline"/>
              <w:rPr>
                <w:color w:val="000000"/>
              </w:rPr>
            </w:pPr>
            <w:r w:rsidRPr="00BD1BF6">
              <w:rPr>
                <w:color w:val="000000"/>
              </w:rPr>
              <w:t>Nullable: no</w:t>
            </w:r>
          </w:p>
          <w:p w14:paraId="52A7D464"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t xml:space="preserve">Nguồn dữ liệu:  </w:t>
            </w:r>
            <w:r w:rsidRPr="00BD1BF6">
              <w:rPr>
                <w:color w:val="000000"/>
              </w:rPr>
              <w:t>Dropdown list</w:t>
            </w:r>
          </w:p>
          <w:p w14:paraId="0B8BEDF4" w14:textId="77777777" w:rsidR="0069273D" w:rsidRPr="00BD1BF6" w:rsidRDefault="0069273D" w:rsidP="00BD1BF6">
            <w:pPr>
              <w:pStyle w:val="NormalWeb"/>
              <w:numPr>
                <w:ilvl w:val="0"/>
                <w:numId w:val="235"/>
              </w:numPr>
              <w:spacing w:before="80" w:beforeAutospacing="0" w:after="0" w:line="360" w:lineRule="auto"/>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patients.profile</w:t>
            </w:r>
            <w:proofErr w:type="gramEnd"/>
            <w:r w:rsidRPr="00BD1BF6">
              <w:rPr>
                <w:b/>
                <w:bCs/>
                <w:color w:val="000000"/>
              </w:rPr>
              <w:t xml:space="preserve">_status </w:t>
            </w:r>
            <w:r w:rsidRPr="00BD1BF6">
              <w:rPr>
                <w:color w:val="000000"/>
              </w:rPr>
              <w:t>(1= Quân nhân thuộc đơn vị, 0 = Quân nhân không xác định). Chọn tất cả sẽ hiển thị tất cả. Hiện tại để vô hiệu hóa không cho chọn.</w:t>
            </w:r>
          </w:p>
          <w:p w14:paraId="12345327"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t xml:space="preserve">Đối tượng:  </w:t>
            </w:r>
            <w:r w:rsidRPr="00BD1BF6">
              <w:rPr>
                <w:color w:val="000000"/>
              </w:rPr>
              <w:t>Dropdown list</w:t>
            </w:r>
          </w:p>
          <w:p w14:paraId="7C66CAC4" w14:textId="77777777" w:rsidR="0069273D" w:rsidRPr="00BD1BF6" w:rsidRDefault="0069273D" w:rsidP="00BD1BF6">
            <w:pPr>
              <w:pStyle w:val="NormalWeb"/>
              <w:numPr>
                <w:ilvl w:val="0"/>
                <w:numId w:val="236"/>
              </w:numPr>
              <w:spacing w:before="80" w:beforeAutospacing="0" w:after="0" w:line="360" w:lineRule="auto"/>
              <w:jc w:val="both"/>
              <w:textAlignment w:val="baseline"/>
              <w:rPr>
                <w:color w:val="000000"/>
              </w:rPr>
            </w:pPr>
            <w:r w:rsidRPr="00BD1BF6">
              <w:rPr>
                <w:color w:val="000000"/>
              </w:rPr>
              <w:t>Comment: lấy dữ liệu từ bảng cats_military_object (code_vi, name_vi). Chọn tất cả sẽ hiển thị tất cả. Hiển thị mặc định Tất cả đối tượng.</w:t>
            </w:r>
          </w:p>
          <w:p w14:paraId="0E7DCBF9" w14:textId="77777777" w:rsidR="0069273D" w:rsidRPr="00BD1BF6" w:rsidRDefault="0069273D" w:rsidP="00BD1BF6">
            <w:pPr>
              <w:pStyle w:val="NormalWeb"/>
              <w:spacing w:before="80" w:beforeAutospacing="0" w:after="160" w:line="360" w:lineRule="auto"/>
              <w:ind w:left="244" w:hanging="244"/>
              <w:jc w:val="both"/>
            </w:pPr>
            <w:r w:rsidRPr="00BD1BF6">
              <w:rPr>
                <w:color w:val="000000"/>
              </w:rPr>
              <w:t> </w:t>
            </w:r>
            <w:r w:rsidRPr="00BD1BF6">
              <w:rPr>
                <w:i/>
                <w:iCs/>
                <w:color w:val="000000"/>
              </w:rPr>
              <w:t xml:space="preserve">Cấp bậc: </w:t>
            </w:r>
            <w:r w:rsidRPr="00BD1BF6">
              <w:rPr>
                <w:color w:val="000000"/>
              </w:rPr>
              <w:t>Dropdown list</w:t>
            </w:r>
          </w:p>
          <w:p w14:paraId="0B06D239" w14:textId="77777777" w:rsidR="0069273D" w:rsidRPr="00BD1BF6" w:rsidRDefault="0069273D" w:rsidP="00BD1BF6">
            <w:pPr>
              <w:pStyle w:val="NormalWeb"/>
              <w:numPr>
                <w:ilvl w:val="0"/>
                <w:numId w:val="237"/>
              </w:numPr>
              <w:spacing w:before="80" w:beforeAutospacing="0" w:after="0" w:line="360" w:lineRule="auto"/>
              <w:jc w:val="both"/>
              <w:textAlignment w:val="baseline"/>
              <w:rPr>
                <w:color w:val="000000"/>
              </w:rPr>
            </w:pPr>
            <w:r w:rsidRPr="00BD1BF6">
              <w:rPr>
                <w:color w:val="000000"/>
              </w:rPr>
              <w:t>Comment: lấy dữ liệu từ bảng cats_military_level (code_vi, name_vi). Chỉ enable khi đã chọn trường Đối tượng. Chọn tất cả sẽ hiển thị tất cả. Hiển thị mặc định Tất cả cấp bậc.</w:t>
            </w:r>
          </w:p>
          <w:p w14:paraId="1FBB821E"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t xml:space="preserve">Chức vụ:  </w:t>
            </w:r>
            <w:r w:rsidRPr="00BD1BF6">
              <w:rPr>
                <w:color w:val="000000"/>
              </w:rPr>
              <w:t>Dropdown list</w:t>
            </w:r>
          </w:p>
          <w:p w14:paraId="777B6F38" w14:textId="77777777" w:rsidR="0069273D" w:rsidRPr="00BD1BF6" w:rsidRDefault="0069273D" w:rsidP="00BD1BF6">
            <w:pPr>
              <w:pStyle w:val="NormalWeb"/>
              <w:numPr>
                <w:ilvl w:val="0"/>
                <w:numId w:val="238"/>
              </w:numPr>
              <w:spacing w:before="80" w:beforeAutospacing="0" w:after="0" w:line="360" w:lineRule="auto"/>
              <w:jc w:val="both"/>
              <w:textAlignment w:val="baseline"/>
              <w:rPr>
                <w:color w:val="000000"/>
              </w:rPr>
            </w:pPr>
            <w:r w:rsidRPr="00BD1BF6">
              <w:rPr>
                <w:color w:val="000000"/>
              </w:rPr>
              <w:t>Comment: lấy dữ liệu từ bảng cats_military_position (code_vi, name_vi). Chọn tất cả sẽ hiển thị tất cả. Hiển thị mặc định Tất cả.</w:t>
            </w:r>
          </w:p>
          <w:p w14:paraId="5566ABA2" w14:textId="77777777" w:rsidR="0069273D" w:rsidRPr="00BD1BF6" w:rsidRDefault="0069273D" w:rsidP="00BD1BF6">
            <w:pPr>
              <w:pStyle w:val="NormalWeb"/>
              <w:spacing w:before="80" w:beforeAutospacing="0" w:after="160" w:line="360" w:lineRule="auto"/>
              <w:ind w:left="244" w:hanging="244"/>
              <w:jc w:val="both"/>
            </w:pPr>
            <w:r w:rsidRPr="00BD1BF6">
              <w:rPr>
                <w:i/>
                <w:iCs/>
                <w:color w:val="000000"/>
              </w:rPr>
              <w:t xml:space="preserve">Hiển thị: </w:t>
            </w:r>
            <w:r w:rsidRPr="00BD1BF6">
              <w:rPr>
                <w:color w:val="000000"/>
              </w:rPr>
              <w:t>Dropdown list</w:t>
            </w:r>
          </w:p>
          <w:p w14:paraId="5ED33C18" w14:textId="464D7A8A" w:rsidR="0069273D" w:rsidRPr="00BD1BF6" w:rsidRDefault="0069273D" w:rsidP="00BD1BF6">
            <w:pPr>
              <w:pStyle w:val="NormalWeb"/>
              <w:numPr>
                <w:ilvl w:val="0"/>
                <w:numId w:val="239"/>
              </w:numPr>
              <w:spacing w:before="80" w:beforeAutospacing="0" w:after="0" w:line="360" w:lineRule="auto"/>
              <w:jc w:val="both"/>
              <w:textAlignment w:val="baseline"/>
              <w:rPr>
                <w:color w:val="000000"/>
              </w:rPr>
            </w:pPr>
            <w:r w:rsidRPr="00BD1BF6">
              <w:rPr>
                <w:color w:val="000000"/>
              </w:rPr>
              <w:t>Comment: Hiển thị mặc định Tất cả quân nhân</w:t>
            </w:r>
          </w:p>
          <w:p w14:paraId="2A6C8970" w14:textId="77777777" w:rsidR="00AE65A6" w:rsidRPr="00BD1BF6" w:rsidRDefault="0069273D" w:rsidP="00BD1BF6">
            <w:pPr>
              <w:pStyle w:val="NormalWeb"/>
              <w:numPr>
                <w:ilvl w:val="0"/>
                <w:numId w:val="240"/>
              </w:numPr>
              <w:spacing w:before="0" w:beforeAutospacing="0" w:after="0" w:line="360" w:lineRule="auto"/>
              <w:ind w:left="1054"/>
              <w:jc w:val="both"/>
              <w:textAlignment w:val="baseline"/>
              <w:rPr>
                <w:color w:val="000000"/>
              </w:rPr>
            </w:pPr>
            <w:r w:rsidRPr="00BD1BF6">
              <w:rPr>
                <w:color w:val="000000"/>
              </w:rPr>
              <w:lastRenderedPageBreak/>
              <w:t>Chỉ hiển thị quân nhân có tiền sử bệnh: </w:t>
            </w:r>
          </w:p>
          <w:p w14:paraId="0C926119" w14:textId="34E403A4" w:rsidR="0069273D" w:rsidRPr="00BD1BF6" w:rsidRDefault="0069273D" w:rsidP="00BD1BF6">
            <w:pPr>
              <w:pStyle w:val="NormalWeb"/>
              <w:spacing w:before="0" w:beforeAutospacing="0" w:after="0" w:line="360" w:lineRule="auto"/>
              <w:ind w:left="1054"/>
              <w:jc w:val="both"/>
              <w:textAlignment w:val="baseline"/>
              <w:rPr>
                <w:color w:val="000000"/>
              </w:rPr>
            </w:pPr>
            <w:r w:rsidRPr="00BD1BF6">
              <w:rPr>
                <w:color w:val="000000"/>
              </w:rPr>
              <w:t xml:space="preserve">Lấy dữ liệu bảng patients (name_vi, code_vi) với </w:t>
            </w:r>
            <w:proofErr w:type="gramStart"/>
            <w:r w:rsidRPr="00BD1BF6">
              <w:rPr>
                <w:color w:val="000000"/>
              </w:rPr>
              <w:t>patients.patient</w:t>
            </w:r>
            <w:proofErr w:type="gramEnd"/>
            <w:r w:rsidRPr="00BD1BF6">
              <w:rPr>
                <w:color w:val="000000"/>
              </w:rPr>
              <w:t xml:space="preserve">_id có dữ liệu tại  trường: </w:t>
            </w:r>
            <w:r w:rsidRPr="00BD1BF6">
              <w:rPr>
                <w:b/>
                <w:bCs/>
                <w:color w:val="000000"/>
              </w:rPr>
              <w:t>medical_chronic_diseases.patient_id</w:t>
            </w:r>
          </w:p>
          <w:p w14:paraId="66A3B853" w14:textId="77777777" w:rsidR="0069273D" w:rsidRPr="00BD1BF6" w:rsidRDefault="0069273D" w:rsidP="00BD1BF6">
            <w:pPr>
              <w:pStyle w:val="NormalWeb"/>
              <w:numPr>
                <w:ilvl w:val="0"/>
                <w:numId w:val="240"/>
              </w:numPr>
              <w:spacing w:before="80" w:beforeAutospacing="0" w:after="0" w:line="360" w:lineRule="auto"/>
              <w:ind w:left="1054"/>
              <w:jc w:val="both"/>
              <w:textAlignment w:val="baseline"/>
              <w:rPr>
                <w:color w:val="000000"/>
              </w:rPr>
            </w:pPr>
            <w:r w:rsidRPr="00BD1BF6">
              <w:rPr>
                <w:color w:val="000000"/>
              </w:rPr>
              <w:t>Chỉ hiển thị quân nhân không có tiền sử bệnh</w:t>
            </w:r>
          </w:p>
          <w:p w14:paraId="31E3237E" w14:textId="77777777" w:rsidR="0069273D" w:rsidRPr="00BD1BF6" w:rsidRDefault="0069273D" w:rsidP="00BD1BF6">
            <w:pPr>
              <w:pStyle w:val="NormalWeb"/>
              <w:spacing w:before="80" w:beforeAutospacing="0" w:after="160" w:line="360" w:lineRule="auto"/>
              <w:ind w:left="1054"/>
              <w:jc w:val="both"/>
            </w:pPr>
            <w:r w:rsidRPr="00BD1BF6">
              <w:rPr>
                <w:color w:val="000000"/>
              </w:rPr>
              <w:t xml:space="preserve">Lấy dữ liệu bảng patients (name_vi, code_vi) với </w:t>
            </w:r>
            <w:proofErr w:type="gramStart"/>
            <w:r w:rsidRPr="00BD1BF6">
              <w:rPr>
                <w:color w:val="000000"/>
              </w:rPr>
              <w:t>patients.patient</w:t>
            </w:r>
            <w:proofErr w:type="gramEnd"/>
            <w:r w:rsidRPr="00BD1BF6">
              <w:rPr>
                <w:color w:val="000000"/>
              </w:rPr>
              <w:t xml:space="preserve">_id không có dữ liệu tại trường </w:t>
            </w:r>
            <w:r w:rsidRPr="00BD1BF6">
              <w:rPr>
                <w:b/>
                <w:bCs/>
                <w:color w:val="000000"/>
              </w:rPr>
              <w:t>medical_chronic_diseases.patient_id</w:t>
            </w:r>
          </w:p>
          <w:p w14:paraId="71D55C5B" w14:textId="77777777" w:rsidR="0069273D" w:rsidRPr="00BD1BF6" w:rsidRDefault="0069273D" w:rsidP="00BD1BF6">
            <w:pPr>
              <w:ind w:left="244" w:hanging="244"/>
            </w:pPr>
          </w:p>
        </w:tc>
      </w:tr>
    </w:tbl>
    <w:p w14:paraId="707B99B0" w14:textId="77777777" w:rsidR="0069273D" w:rsidRPr="00BD1BF6" w:rsidRDefault="0069273D" w:rsidP="00BD1BF6">
      <w:pPr>
        <w:pStyle w:val="Heading6"/>
      </w:pPr>
      <w:r w:rsidRPr="00BD1BF6">
        <w:lastRenderedPageBreak/>
        <w:t>Mô tả dòng sự kiện phụ (Alternative Flow)</w:t>
      </w:r>
    </w:p>
    <w:p w14:paraId="50C3F451" w14:textId="77777777" w:rsidR="0069273D" w:rsidRPr="00BD1BF6" w:rsidRDefault="0069273D" w:rsidP="00BD1BF6">
      <w:pPr>
        <w:pStyle w:val="NormalWeb"/>
        <w:spacing w:before="0" w:beforeAutospacing="0" w:after="160" w:line="360" w:lineRule="auto"/>
      </w:pPr>
      <w:r w:rsidRPr="00BD1BF6">
        <w:rPr>
          <w:color w:val="000000"/>
        </w:rPr>
        <w:t>N/A</w:t>
      </w:r>
    </w:p>
    <w:p w14:paraId="0880992D" w14:textId="77777777" w:rsidR="0069273D" w:rsidRPr="00BD1BF6" w:rsidRDefault="0069273D" w:rsidP="00BD1BF6">
      <w:pPr>
        <w:pStyle w:val="Heading6"/>
      </w:pPr>
      <w:r w:rsidRPr="00BD1BF6">
        <w:t>Ghi chú</w:t>
      </w:r>
    </w:p>
    <w:p w14:paraId="48810D58" w14:textId="77777777" w:rsidR="0069273D" w:rsidRPr="00BD1BF6" w:rsidRDefault="0069273D" w:rsidP="00BD1BF6">
      <w:pPr>
        <w:pStyle w:val="NormalWeb"/>
        <w:spacing w:before="0" w:beforeAutospacing="0" w:after="160" w:line="360" w:lineRule="auto"/>
      </w:pPr>
      <w:r w:rsidRPr="00BD1BF6">
        <w:rPr>
          <w:color w:val="000000"/>
          <w:sz w:val="22"/>
          <w:szCs w:val="22"/>
        </w:rPr>
        <w:t>N/A</w:t>
      </w:r>
    </w:p>
    <w:p w14:paraId="19E9B313" w14:textId="77777777" w:rsidR="0069273D" w:rsidRPr="00BD1BF6" w:rsidRDefault="0069273D" w:rsidP="00BD1BF6">
      <w:pPr>
        <w:pStyle w:val="Heading5"/>
      </w:pPr>
      <w:r w:rsidRPr="00BD1BF6">
        <w:t>Xuất báo cáo</w:t>
      </w:r>
    </w:p>
    <w:p w14:paraId="3587AC08" w14:textId="77777777" w:rsidR="0069273D" w:rsidRPr="00BD1BF6" w:rsidRDefault="0069273D"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69273D" w:rsidRPr="00BD1BF6" w14:paraId="0EFCF735" w14:textId="77777777" w:rsidTr="0069273D">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DF775D"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7F2F711" w14:textId="77777777" w:rsidR="0069273D" w:rsidRPr="00BD1BF6" w:rsidRDefault="0069273D" w:rsidP="00BD1BF6">
            <w:pPr>
              <w:pStyle w:val="NormalWeb"/>
              <w:spacing w:before="0" w:beforeAutospacing="0" w:after="120" w:line="360" w:lineRule="auto"/>
              <w:jc w:val="both"/>
            </w:pPr>
            <w:r w:rsidRPr="00BD1BF6">
              <w:rPr>
                <w:color w:val="000000"/>
                <w:sz w:val="20"/>
                <w:szCs w:val="20"/>
              </w:rPr>
              <w:t>Xuất báo cáo sức khỏe chi tiết theo đơn vị</w:t>
            </w:r>
          </w:p>
        </w:tc>
      </w:tr>
      <w:tr w:rsidR="0069273D" w:rsidRPr="00BD1BF6" w14:paraId="18DF2F8A" w14:textId="77777777" w:rsidTr="0069273D">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A4704B"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749E06" w14:textId="77777777" w:rsidR="0069273D" w:rsidRPr="00BD1BF6" w:rsidRDefault="0069273D" w:rsidP="00BD1BF6">
            <w:pPr>
              <w:pStyle w:val="NormalWeb"/>
              <w:spacing w:before="0" w:beforeAutospacing="0" w:after="120" w:line="360" w:lineRule="auto"/>
              <w:jc w:val="both"/>
            </w:pPr>
            <w:r w:rsidRPr="00BD1BF6">
              <w:rPr>
                <w:color w:val="000000"/>
                <w:sz w:val="20"/>
                <w:szCs w:val="20"/>
              </w:rPr>
              <w:t>Cho phép người dùng xuất báo cáo ra file excel theo điều kiện tìm kiếm </w:t>
            </w:r>
          </w:p>
        </w:tc>
      </w:tr>
      <w:tr w:rsidR="0069273D" w:rsidRPr="00BD1BF6" w14:paraId="5D37AB73" w14:textId="77777777" w:rsidTr="0069273D">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52F6F10"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C49FEA" w14:textId="77777777" w:rsidR="0069273D" w:rsidRPr="00BD1BF6" w:rsidRDefault="0069273D" w:rsidP="00BD1BF6">
            <w:pPr>
              <w:pStyle w:val="NormalWeb"/>
              <w:spacing w:before="0" w:beforeAutospacing="0" w:after="120" w:line="360" w:lineRule="auto"/>
              <w:jc w:val="both"/>
            </w:pPr>
            <w:r w:rsidRPr="00BD1BF6">
              <w:rPr>
                <w:color w:val="000000"/>
                <w:sz w:val="20"/>
                <w:szCs w:val="20"/>
              </w:rPr>
              <w:t>User quản lý có quyền thao tác </w:t>
            </w:r>
          </w:p>
        </w:tc>
      </w:tr>
      <w:tr w:rsidR="0069273D" w:rsidRPr="00BD1BF6" w14:paraId="3466225A" w14:textId="77777777" w:rsidTr="0069273D">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B933A5"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FF04C0" w14:textId="77777777" w:rsidR="0069273D" w:rsidRPr="00BD1BF6" w:rsidRDefault="0069273D" w:rsidP="00BD1BF6">
            <w:pPr>
              <w:pStyle w:val="NormalWeb"/>
              <w:spacing w:before="0" w:beforeAutospacing="0" w:after="120" w:line="360" w:lineRule="auto"/>
              <w:jc w:val="both"/>
            </w:pPr>
            <w:r w:rsidRPr="00BD1BF6">
              <w:rPr>
                <w:color w:val="000000"/>
                <w:sz w:val="20"/>
                <w:szCs w:val="20"/>
              </w:rPr>
              <w:t>Điều kiện tìm kiếm “Đơn vị quản lý” không được để trống</w:t>
            </w:r>
          </w:p>
        </w:tc>
      </w:tr>
      <w:tr w:rsidR="0069273D" w:rsidRPr="00BD1BF6" w14:paraId="5EA84D7E" w14:textId="77777777" w:rsidTr="0069273D">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D40A00D"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348E5E5" w14:textId="77777777" w:rsidR="0069273D" w:rsidRPr="00BD1BF6" w:rsidRDefault="0069273D" w:rsidP="00BD1BF6">
            <w:pPr>
              <w:pStyle w:val="NormalWeb"/>
              <w:spacing w:before="0" w:beforeAutospacing="0" w:after="120" w:line="360" w:lineRule="auto"/>
              <w:jc w:val="both"/>
            </w:pPr>
            <w:r w:rsidRPr="00BD1BF6">
              <w:rPr>
                <w:color w:val="000000"/>
                <w:sz w:val="20"/>
                <w:szCs w:val="20"/>
              </w:rPr>
              <w:t>Danh sách sức khỏe chi tiết quân nhân được xuất ra file excel dưới dạng tải xuống</w:t>
            </w:r>
          </w:p>
        </w:tc>
      </w:tr>
      <w:tr w:rsidR="0069273D" w:rsidRPr="00BD1BF6" w14:paraId="7220807E" w14:textId="77777777" w:rsidTr="0069273D">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B1C9AA"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92785E"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r w:rsidR="0069273D" w:rsidRPr="00BD1BF6" w14:paraId="22CAF702" w14:textId="77777777" w:rsidTr="0069273D">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3EE5383" w14:textId="77777777" w:rsidR="0069273D" w:rsidRPr="00BD1BF6" w:rsidRDefault="0069273D" w:rsidP="00BD1BF6">
            <w:pPr>
              <w:pStyle w:val="NormalWeb"/>
              <w:spacing w:before="0" w:beforeAutospacing="0" w:after="16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906BE9A" w14:textId="77777777" w:rsidR="0069273D" w:rsidRPr="00BD1BF6" w:rsidRDefault="0069273D" w:rsidP="00BD1BF6">
            <w:pPr>
              <w:pStyle w:val="NormalWeb"/>
              <w:spacing w:before="0" w:beforeAutospacing="0" w:after="120" w:line="360" w:lineRule="auto"/>
              <w:jc w:val="both"/>
            </w:pPr>
            <w:r w:rsidRPr="00BD1BF6">
              <w:rPr>
                <w:color w:val="000000"/>
                <w:sz w:val="20"/>
                <w:szCs w:val="20"/>
              </w:rPr>
              <w:t>N/A</w:t>
            </w:r>
          </w:p>
        </w:tc>
      </w:tr>
    </w:tbl>
    <w:p w14:paraId="5F72D221" w14:textId="77777777" w:rsidR="0069273D" w:rsidRPr="00BD1BF6" w:rsidRDefault="0069273D" w:rsidP="00BD1BF6">
      <w:pPr>
        <w:pStyle w:val="Heading6"/>
      </w:pPr>
      <w:r w:rsidRPr="00BD1BF6">
        <w:lastRenderedPageBreak/>
        <w:t>Biểu đồ luồng xử lý chức năng</w:t>
      </w:r>
    </w:p>
    <w:p w14:paraId="52F423FD" w14:textId="5B528FEB" w:rsidR="0069273D" w:rsidRPr="00BD1BF6" w:rsidRDefault="0069273D"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7E247259" wp14:editId="02C1AE91">
            <wp:extent cx="5947410" cy="4074795"/>
            <wp:effectExtent l="0" t="0" r="0" b="1905"/>
            <wp:docPr id="96" name="Picture 96" descr="https://lh6.googleusercontent.com/NXFax2zod3rwc3MWGDLYRr7mf_f1S4JS3FXvqJSkyZAiTv6vk_LmOhmZqnTiZ_rjjAQS77OoaZfmvdXJWbYaGheqKpW-nuEOBm0A6Dwir3hifeFWn1BWRb2UQsuQIZd3NFzoUzqK_aI7wI9V4DdaTC6G8QLuE2-SO0lDN6GDnYYMhSQpcA9LofjzemMW-cDDlfYf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6.googleusercontent.com/NXFax2zod3rwc3MWGDLYRr7mf_f1S4JS3FXvqJSkyZAiTv6vk_LmOhmZqnTiZ_rjjAQS77OoaZfmvdXJWbYaGheqKpW-nuEOBm0A6Dwir3hifeFWn1BWRb2UQsuQIZd3NFzoUzqK_aI7wI9V4DdaTC6G8QLuE2-SO0lDN6GDnYYMhSQpcA9LofjzemMW-cDDlfYfE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7410" cy="4074795"/>
                    </a:xfrm>
                    <a:prstGeom prst="rect">
                      <a:avLst/>
                    </a:prstGeom>
                    <a:noFill/>
                    <a:ln>
                      <a:noFill/>
                    </a:ln>
                  </pic:spPr>
                </pic:pic>
              </a:graphicData>
            </a:graphic>
          </wp:inline>
        </w:drawing>
      </w:r>
    </w:p>
    <w:p w14:paraId="7B157F3E" w14:textId="77777777" w:rsidR="0069273D" w:rsidRPr="00BD1BF6" w:rsidRDefault="0069273D" w:rsidP="00BD1BF6">
      <w:r w:rsidRPr="00BD1BF6">
        <w:br/>
      </w:r>
    </w:p>
    <w:p w14:paraId="02BF61AB" w14:textId="77777777" w:rsidR="0069273D" w:rsidRPr="00BD1BF6" w:rsidRDefault="0069273D" w:rsidP="00BD1BF6">
      <w:pPr>
        <w:pStyle w:val="Heading6"/>
      </w:pPr>
      <w:r w:rsidRPr="00BD1BF6">
        <w:t> 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94"/>
        <w:gridCol w:w="6456"/>
      </w:tblGrid>
      <w:tr w:rsidR="0069273D" w:rsidRPr="00BD1BF6" w14:paraId="63802A5E" w14:textId="77777777" w:rsidTr="0069273D">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3127F38" w14:textId="77777777" w:rsidR="0069273D" w:rsidRPr="00BD1BF6" w:rsidRDefault="0069273D" w:rsidP="00BD1BF6">
            <w:pPr>
              <w:pStyle w:val="NormalWeb"/>
              <w:spacing w:before="0" w:beforeAutospacing="0" w:after="160" w:line="360" w:lineRule="auto"/>
              <w:jc w:val="center"/>
            </w:pPr>
            <w:r w:rsidRPr="00BD1BF6">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7A72D42" w14:textId="77777777" w:rsidR="0069273D" w:rsidRPr="00BD1BF6" w:rsidRDefault="0069273D" w:rsidP="00BD1BF6">
            <w:pPr>
              <w:pStyle w:val="NormalWeb"/>
              <w:spacing w:before="0" w:beforeAutospacing="0" w:after="160" w:line="360" w:lineRule="auto"/>
              <w:jc w:val="center"/>
            </w:pPr>
            <w:r w:rsidRPr="00BD1BF6">
              <w:rPr>
                <w:b/>
                <w:bCs/>
                <w:color w:val="000000"/>
                <w:sz w:val="22"/>
                <w:szCs w:val="22"/>
              </w:rPr>
              <w:t>Phản ứng của hệ thống</w:t>
            </w:r>
          </w:p>
        </w:tc>
      </w:tr>
      <w:tr w:rsidR="0069273D" w:rsidRPr="00BD1BF6" w14:paraId="014003FF" w14:textId="77777777" w:rsidTr="0069273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6E631FD" w14:textId="77777777" w:rsidR="0069273D" w:rsidRPr="00BD1BF6" w:rsidRDefault="0069273D" w:rsidP="00BD1BF6">
            <w:pPr>
              <w:pStyle w:val="NormalWeb"/>
              <w:spacing w:before="80" w:beforeAutospacing="0" w:after="160" w:line="360" w:lineRule="auto"/>
              <w:ind w:hanging="360"/>
              <w:jc w:val="both"/>
            </w:pPr>
            <w:r w:rsidRPr="00BD1BF6">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8188896" w14:textId="77777777" w:rsidR="0069273D" w:rsidRPr="00BD1BF6" w:rsidRDefault="0069273D" w:rsidP="00BD1BF6">
            <w:pPr>
              <w:pStyle w:val="NormalWeb"/>
              <w:spacing w:before="80" w:beforeAutospacing="0" w:after="160" w:line="360" w:lineRule="auto"/>
              <w:ind w:hanging="360"/>
              <w:jc w:val="both"/>
            </w:pPr>
            <w:r w:rsidRPr="00BD1BF6">
              <w:rPr>
                <w:color w:val="000000"/>
              </w:rPr>
              <w:t>2. Tải xuống file excel theo điều kiện tìm kiếm </w:t>
            </w:r>
          </w:p>
          <w:p w14:paraId="303C9585" w14:textId="77777777" w:rsidR="0069273D" w:rsidRPr="00BD1BF6" w:rsidRDefault="0069273D" w:rsidP="00BD1BF6">
            <w:pPr>
              <w:pStyle w:val="NormalWeb"/>
              <w:spacing w:before="80" w:beforeAutospacing="0" w:after="160" w:line="360" w:lineRule="auto"/>
              <w:jc w:val="both"/>
            </w:pPr>
            <w:r w:rsidRPr="00BD1BF6">
              <w:rPr>
                <w:color w:val="000000"/>
              </w:rPr>
              <w:t>Các trường thông tin từ file mẫu đưa vào DB (tương tự các trường thông tin ở chức năng Xem tình hình sức khỏe chi tiết theo đơn vị):</w:t>
            </w:r>
          </w:p>
          <w:p w14:paraId="1F40DD8B" w14:textId="77777777" w:rsidR="0069273D" w:rsidRPr="00BD1BF6" w:rsidRDefault="0069273D" w:rsidP="00BD1BF6">
            <w:pPr>
              <w:pStyle w:val="NormalWeb"/>
              <w:spacing w:before="80" w:beforeAutospacing="0" w:after="160" w:line="360" w:lineRule="auto"/>
              <w:jc w:val="both"/>
            </w:pPr>
            <w:r w:rsidRPr="00BD1BF6">
              <w:rPr>
                <w:b/>
                <w:bCs/>
                <w:color w:val="000000"/>
              </w:rPr>
              <w:t>STT</w:t>
            </w:r>
          </w:p>
          <w:p w14:paraId="167FE940" w14:textId="77777777" w:rsidR="0069273D" w:rsidRPr="00BD1BF6" w:rsidRDefault="0069273D" w:rsidP="00BD1BF6">
            <w:pPr>
              <w:pStyle w:val="NormalWeb"/>
              <w:spacing w:before="80" w:beforeAutospacing="0" w:after="160" w:line="360" w:lineRule="auto"/>
              <w:jc w:val="both"/>
            </w:pPr>
            <w:r w:rsidRPr="00BD1BF6">
              <w:rPr>
                <w:b/>
                <w:bCs/>
                <w:color w:val="000000"/>
              </w:rPr>
              <w:t>Mã quân nhân</w:t>
            </w:r>
          </w:p>
          <w:p w14:paraId="4424083A" w14:textId="77777777" w:rsidR="0069273D" w:rsidRPr="00BD1BF6" w:rsidRDefault="0069273D" w:rsidP="00BD1BF6">
            <w:pPr>
              <w:pStyle w:val="NormalWeb"/>
              <w:spacing w:before="80" w:beforeAutospacing="0" w:after="160" w:line="360" w:lineRule="auto"/>
              <w:jc w:val="both"/>
            </w:pPr>
            <w:r w:rsidRPr="00BD1BF6">
              <w:rPr>
                <w:b/>
                <w:bCs/>
                <w:color w:val="000000"/>
              </w:rPr>
              <w:t>Họ và tên </w:t>
            </w:r>
          </w:p>
          <w:p w14:paraId="355C79F4" w14:textId="77777777" w:rsidR="0069273D" w:rsidRPr="00BD1BF6" w:rsidRDefault="0069273D" w:rsidP="00BD1BF6">
            <w:pPr>
              <w:pStyle w:val="NormalWeb"/>
              <w:spacing w:before="80" w:beforeAutospacing="0" w:after="160" w:line="360" w:lineRule="auto"/>
              <w:jc w:val="both"/>
            </w:pPr>
            <w:r w:rsidRPr="00BD1BF6">
              <w:rPr>
                <w:b/>
                <w:bCs/>
                <w:color w:val="000000"/>
              </w:rPr>
              <w:t>Cấp bậc </w:t>
            </w:r>
          </w:p>
          <w:p w14:paraId="37BF5A29" w14:textId="77777777" w:rsidR="0069273D" w:rsidRPr="00BD1BF6" w:rsidRDefault="0069273D" w:rsidP="00BD1BF6">
            <w:pPr>
              <w:pStyle w:val="NormalWeb"/>
              <w:spacing w:before="80" w:beforeAutospacing="0" w:after="160" w:line="360" w:lineRule="auto"/>
              <w:jc w:val="both"/>
            </w:pPr>
            <w:r w:rsidRPr="00BD1BF6">
              <w:rPr>
                <w:b/>
                <w:bCs/>
                <w:color w:val="000000"/>
              </w:rPr>
              <w:lastRenderedPageBreak/>
              <w:t>Chức vụ</w:t>
            </w:r>
          </w:p>
          <w:p w14:paraId="42F2AC8A" w14:textId="77777777" w:rsidR="0069273D" w:rsidRPr="00BD1BF6" w:rsidRDefault="0069273D" w:rsidP="00BD1BF6">
            <w:pPr>
              <w:pStyle w:val="NormalWeb"/>
              <w:spacing w:before="80" w:beforeAutospacing="0" w:after="160" w:line="360" w:lineRule="auto"/>
              <w:jc w:val="both"/>
            </w:pPr>
            <w:r w:rsidRPr="00BD1BF6">
              <w:rPr>
                <w:b/>
                <w:bCs/>
                <w:color w:val="000000"/>
              </w:rPr>
              <w:t>Hệ số chức vụ</w:t>
            </w:r>
          </w:p>
          <w:p w14:paraId="72D1F535" w14:textId="77777777" w:rsidR="0069273D" w:rsidRPr="00BD1BF6" w:rsidRDefault="0069273D" w:rsidP="00BD1BF6">
            <w:pPr>
              <w:pStyle w:val="NormalWeb"/>
              <w:spacing w:before="80" w:beforeAutospacing="0" w:after="160" w:line="360" w:lineRule="auto"/>
              <w:jc w:val="both"/>
            </w:pPr>
            <w:r w:rsidRPr="00BD1BF6">
              <w:rPr>
                <w:b/>
                <w:bCs/>
                <w:color w:val="000000"/>
              </w:rPr>
              <w:t>Tiền sử bệnh (Bệnh mãn tính, điều trị dài ngày)</w:t>
            </w:r>
          </w:p>
          <w:p w14:paraId="7BB8F29A" w14:textId="77777777" w:rsidR="0069273D" w:rsidRPr="00BD1BF6" w:rsidRDefault="0069273D" w:rsidP="00BD1BF6"/>
        </w:tc>
      </w:tr>
    </w:tbl>
    <w:p w14:paraId="0FE5FF78" w14:textId="77777777" w:rsidR="0069273D" w:rsidRPr="00BD1BF6" w:rsidRDefault="0069273D" w:rsidP="00BD1BF6">
      <w:pPr>
        <w:pStyle w:val="Heading6"/>
      </w:pPr>
      <w:r w:rsidRPr="00BD1BF6">
        <w:lastRenderedPageBreak/>
        <w:t>Mô tả dòng sự kiện phụ (Alternative Flow)</w:t>
      </w:r>
    </w:p>
    <w:p w14:paraId="05864A0F" w14:textId="77777777" w:rsidR="0069273D" w:rsidRPr="00BD1BF6" w:rsidRDefault="0069273D" w:rsidP="00BD1BF6">
      <w:pPr>
        <w:pStyle w:val="NormalWeb"/>
        <w:spacing w:before="0" w:beforeAutospacing="0" w:after="160" w:line="360" w:lineRule="auto"/>
      </w:pPr>
      <w:r w:rsidRPr="00BD1BF6">
        <w:rPr>
          <w:color w:val="000000"/>
        </w:rPr>
        <w:t>N/A</w:t>
      </w:r>
    </w:p>
    <w:p w14:paraId="0BD3C78E" w14:textId="77777777" w:rsidR="0069273D" w:rsidRPr="00BD1BF6" w:rsidRDefault="0069273D" w:rsidP="00BD1BF6">
      <w:pPr>
        <w:pStyle w:val="Heading6"/>
      </w:pPr>
      <w:r w:rsidRPr="00BD1BF6">
        <w:t>Ghi chú</w:t>
      </w:r>
    </w:p>
    <w:p w14:paraId="569B40DA" w14:textId="77777777" w:rsidR="0069273D" w:rsidRPr="00BD1BF6" w:rsidRDefault="0069273D" w:rsidP="00BD1BF6">
      <w:pPr>
        <w:pStyle w:val="NormalWeb"/>
        <w:spacing w:before="0" w:beforeAutospacing="0" w:after="160" w:line="360" w:lineRule="auto"/>
      </w:pPr>
      <w:r w:rsidRPr="00BD1BF6">
        <w:rPr>
          <w:color w:val="000000"/>
          <w:sz w:val="22"/>
          <w:szCs w:val="22"/>
        </w:rPr>
        <w:t>N/A</w:t>
      </w:r>
    </w:p>
    <w:p w14:paraId="28D58865" w14:textId="77777777" w:rsidR="0069273D" w:rsidRPr="00BD1BF6" w:rsidRDefault="0069273D" w:rsidP="00BD1BF6">
      <w:pPr>
        <w:pStyle w:val="NormalIndent"/>
      </w:pPr>
    </w:p>
    <w:p w14:paraId="4CC7FF8C" w14:textId="3C0F6B27" w:rsidR="00950074" w:rsidRPr="00BD1BF6" w:rsidRDefault="00950074" w:rsidP="00BD1BF6">
      <w:pPr>
        <w:pStyle w:val="Heading4"/>
      </w:pPr>
      <w:r w:rsidRPr="00BD1BF6">
        <w:t>Báo cáo Xếp loại sức khỏe theo đơn vị</w:t>
      </w:r>
    </w:p>
    <w:p w14:paraId="54CA8345" w14:textId="77777777" w:rsidR="003233C9" w:rsidRPr="00BD1BF6" w:rsidRDefault="003233C9" w:rsidP="00BD1BF6">
      <w:pPr>
        <w:pStyle w:val="Heading5"/>
      </w:pPr>
      <w:r w:rsidRPr="00BD1BF6">
        <w:t> Xem màn hình xếp loại sức khỏe đơn vị</w:t>
      </w:r>
    </w:p>
    <w:p w14:paraId="781AD77D" w14:textId="77777777" w:rsidR="003233C9" w:rsidRPr="00BD1BF6" w:rsidRDefault="003233C9" w:rsidP="00BD1BF6">
      <w:pPr>
        <w:pStyle w:val="Heading6"/>
      </w:pPr>
      <w:r w:rsidRPr="00BD1BF6">
        <w:t> 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9"/>
        <w:gridCol w:w="7085"/>
      </w:tblGrid>
      <w:tr w:rsidR="003233C9" w:rsidRPr="00BD1BF6" w14:paraId="6D1F4D0C" w14:textId="77777777" w:rsidTr="003233C9">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C9C60E"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BFD370" w14:textId="77777777" w:rsidR="003233C9" w:rsidRPr="00BD1BF6" w:rsidRDefault="003233C9" w:rsidP="00BD1BF6">
            <w:pPr>
              <w:pStyle w:val="NormalWeb"/>
              <w:spacing w:before="0" w:beforeAutospacing="0" w:after="120" w:line="360" w:lineRule="auto"/>
              <w:jc w:val="both"/>
            </w:pPr>
            <w:r w:rsidRPr="00BD1BF6">
              <w:rPr>
                <w:color w:val="000000"/>
                <w:sz w:val="22"/>
                <w:szCs w:val="22"/>
              </w:rPr>
              <w:t>Xem màn hình Báo cáo xếp loại sức khỏe đơn vị</w:t>
            </w:r>
          </w:p>
        </w:tc>
      </w:tr>
      <w:tr w:rsidR="003233C9" w:rsidRPr="00BD1BF6" w14:paraId="7285BCA3" w14:textId="77777777" w:rsidTr="003233C9">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4DBABA2"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5463CE" w14:textId="590363DB" w:rsidR="003233C9" w:rsidRPr="00BD1BF6" w:rsidRDefault="003233C9" w:rsidP="00BD1BF6">
            <w:pPr>
              <w:pStyle w:val="NormalWeb"/>
              <w:spacing w:before="0" w:beforeAutospacing="0" w:after="120" w:line="360" w:lineRule="auto"/>
              <w:jc w:val="both"/>
            </w:pPr>
            <w:r w:rsidRPr="00BD1BF6">
              <w:rPr>
                <w:color w:val="000000"/>
                <w:sz w:val="22"/>
                <w:szCs w:val="22"/>
              </w:rPr>
              <w:t xml:space="preserve">Cho phép người dùng xem màn hình báo </w:t>
            </w:r>
            <w:r w:rsidR="00AC44BE" w:rsidRPr="00BD1BF6">
              <w:rPr>
                <w:color w:val="000000"/>
                <w:sz w:val="22"/>
                <w:szCs w:val="22"/>
              </w:rPr>
              <w:t>xếp loại sức khỏe quân nhân theo đơ</w:t>
            </w:r>
            <w:r w:rsidR="005D3F65" w:rsidRPr="00BD1BF6">
              <w:rPr>
                <w:color w:val="000000"/>
                <w:sz w:val="22"/>
                <w:szCs w:val="22"/>
              </w:rPr>
              <w:t>n</w:t>
            </w:r>
            <w:r w:rsidR="00AC44BE" w:rsidRPr="00BD1BF6">
              <w:rPr>
                <w:color w:val="000000"/>
                <w:sz w:val="22"/>
                <w:szCs w:val="22"/>
              </w:rPr>
              <w:t xml:space="preserve"> vị</w:t>
            </w:r>
          </w:p>
        </w:tc>
      </w:tr>
      <w:tr w:rsidR="003233C9" w:rsidRPr="00BD1BF6" w14:paraId="2634E4EE" w14:textId="77777777" w:rsidTr="003233C9">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A29B26"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26C3DD" w14:textId="77777777" w:rsidR="003233C9" w:rsidRPr="00BD1BF6" w:rsidRDefault="003233C9" w:rsidP="00BD1BF6">
            <w:pPr>
              <w:pStyle w:val="NormalWeb"/>
              <w:spacing w:before="0" w:beforeAutospacing="0" w:after="120" w:line="360" w:lineRule="auto"/>
              <w:jc w:val="both"/>
            </w:pPr>
            <w:r w:rsidRPr="00BD1BF6">
              <w:rPr>
                <w:color w:val="000000"/>
                <w:sz w:val="22"/>
                <w:szCs w:val="22"/>
              </w:rPr>
              <w:t>User quản lý đơn vị</w:t>
            </w:r>
          </w:p>
        </w:tc>
      </w:tr>
      <w:tr w:rsidR="003233C9" w:rsidRPr="00BD1BF6" w14:paraId="2AB24603" w14:textId="77777777" w:rsidTr="003233C9">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3F4AD0"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525EAEC" w14:textId="77777777" w:rsidR="003233C9" w:rsidRPr="00BD1BF6" w:rsidRDefault="003233C9" w:rsidP="00BD1BF6">
            <w:pPr>
              <w:pStyle w:val="NormalWeb"/>
              <w:spacing w:before="0" w:beforeAutospacing="0" w:after="120" w:line="360" w:lineRule="auto"/>
              <w:jc w:val="both"/>
            </w:pPr>
            <w:r w:rsidRPr="00BD1BF6">
              <w:rPr>
                <w:color w:val="000000"/>
                <w:sz w:val="22"/>
                <w:szCs w:val="22"/>
              </w:rPr>
              <w:t>Người dùng được phân quyền vào chức năng</w:t>
            </w:r>
          </w:p>
        </w:tc>
      </w:tr>
      <w:tr w:rsidR="003233C9" w:rsidRPr="00BD1BF6" w14:paraId="64483521" w14:textId="77777777" w:rsidTr="003233C9">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434B89C"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59AF224" w14:textId="77777777" w:rsidR="003233C9" w:rsidRPr="00BD1BF6" w:rsidRDefault="003233C9" w:rsidP="00BD1BF6">
            <w:pPr>
              <w:pStyle w:val="NormalWeb"/>
              <w:spacing w:before="0" w:beforeAutospacing="0" w:after="120" w:line="360" w:lineRule="auto"/>
              <w:jc w:val="both"/>
            </w:pPr>
            <w:r w:rsidRPr="00BD1BF6">
              <w:rPr>
                <w:color w:val="000000"/>
                <w:sz w:val="22"/>
                <w:szCs w:val="22"/>
              </w:rPr>
              <w:t>Hiển thị màn hình xếp loại sức khỏe đơn vị</w:t>
            </w:r>
          </w:p>
        </w:tc>
      </w:tr>
      <w:tr w:rsidR="003233C9" w:rsidRPr="00BD1BF6" w14:paraId="02D5B13F" w14:textId="77777777" w:rsidTr="003233C9">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2B1BF7"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DC9891" w14:textId="77777777" w:rsidR="003233C9" w:rsidRPr="00BD1BF6" w:rsidRDefault="003233C9" w:rsidP="00BD1BF6">
            <w:pPr>
              <w:pStyle w:val="NormalWeb"/>
              <w:spacing w:before="0" w:beforeAutospacing="0" w:after="120" w:line="360" w:lineRule="auto"/>
              <w:jc w:val="both"/>
            </w:pPr>
            <w:r w:rsidRPr="00BD1BF6">
              <w:rPr>
                <w:color w:val="000000"/>
                <w:sz w:val="22"/>
                <w:szCs w:val="22"/>
              </w:rPr>
              <w:t>N/A</w:t>
            </w:r>
          </w:p>
        </w:tc>
      </w:tr>
      <w:tr w:rsidR="003233C9" w:rsidRPr="00BD1BF6" w14:paraId="7C6B675F" w14:textId="77777777" w:rsidTr="003233C9">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AFD64B3"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60D0451" w14:textId="77777777" w:rsidR="003233C9" w:rsidRPr="00BD1BF6" w:rsidRDefault="003233C9" w:rsidP="00BD1BF6">
            <w:pPr>
              <w:pStyle w:val="NormalWeb"/>
              <w:spacing w:before="0" w:beforeAutospacing="0" w:after="120" w:line="360" w:lineRule="auto"/>
              <w:jc w:val="both"/>
            </w:pPr>
            <w:r w:rsidRPr="00BD1BF6">
              <w:rPr>
                <w:color w:val="000000"/>
                <w:sz w:val="22"/>
                <w:szCs w:val="22"/>
              </w:rPr>
              <w:t>N/A</w:t>
            </w:r>
          </w:p>
        </w:tc>
      </w:tr>
    </w:tbl>
    <w:p w14:paraId="3F69A072" w14:textId="77777777" w:rsidR="003233C9" w:rsidRPr="00BD1BF6" w:rsidRDefault="003233C9" w:rsidP="00BD1BF6">
      <w:pPr>
        <w:pStyle w:val="Heading6"/>
      </w:pPr>
      <w:r w:rsidRPr="00BD1BF6">
        <w:lastRenderedPageBreak/>
        <w:t>Biểu đồ luồng xử lý chức năng</w:t>
      </w:r>
    </w:p>
    <w:p w14:paraId="523D15D9" w14:textId="740B5026" w:rsidR="003233C9" w:rsidRPr="00BD1BF6" w:rsidRDefault="003233C9"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4DCC4E4D" wp14:editId="7AF06979">
            <wp:extent cx="5943600" cy="3895090"/>
            <wp:effectExtent l="0" t="0" r="0" b="0"/>
            <wp:docPr id="67" name="Picture 67" descr="https://lh5.googleusercontent.com/bht4x5OVXdzg5cc699aDv-CkZHaF2z8ftfW708_y7BN1HYiCcShTlydfvUGrAfe5y5Ak5PfzkdNwDXXoVgq5oc0QOWWsKcj4U97ujpovW7bXqOqfaVmCZG2o_Ifsu4XifNFK-HFTPDu1fPYZFs-m8Gv1E75DuKTgrjGkclURyKhvt5RUJzGbk-hWevEMtKSWs1QL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bht4x5OVXdzg5cc699aDv-CkZHaF2z8ftfW708_y7BN1HYiCcShTlydfvUGrAfe5y5Ak5PfzkdNwDXXoVgq5oc0QOWWsKcj4U97ujpovW7bXqOqfaVmCZG2o_Ifsu4XifNFK-HFTPDu1fPYZFs-m8Gv1E75DuKTgrjGkclURyKhvt5RUJzGbk-hWevEMtKSWs1QLiw"/>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0C7BF6E8" w14:textId="77777777" w:rsidR="003233C9" w:rsidRPr="00BD1BF6" w:rsidRDefault="003233C9"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95"/>
        <w:gridCol w:w="7155"/>
      </w:tblGrid>
      <w:tr w:rsidR="003233C9" w:rsidRPr="00BD1BF6" w14:paraId="3D3AF23D" w14:textId="77777777" w:rsidTr="003233C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ABBEA4A" w14:textId="77777777" w:rsidR="003233C9" w:rsidRPr="00BD1BF6" w:rsidRDefault="003233C9" w:rsidP="00BD1BF6">
            <w:pPr>
              <w:pStyle w:val="NormalWeb"/>
              <w:spacing w:before="0" w:beforeAutospacing="0" w:after="160" w:line="360" w:lineRule="auto"/>
              <w:jc w:val="center"/>
            </w:pPr>
            <w:r w:rsidRPr="00BD1BF6">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617E1B6" w14:textId="77777777" w:rsidR="003233C9" w:rsidRPr="00BD1BF6" w:rsidRDefault="003233C9" w:rsidP="00BD1BF6">
            <w:pPr>
              <w:pStyle w:val="NormalWeb"/>
              <w:spacing w:before="0" w:beforeAutospacing="0" w:after="160" w:line="360" w:lineRule="auto"/>
              <w:ind w:left="384"/>
              <w:jc w:val="center"/>
            </w:pPr>
            <w:r w:rsidRPr="00BD1BF6">
              <w:rPr>
                <w:b/>
                <w:bCs/>
                <w:color w:val="000000"/>
                <w:sz w:val="22"/>
                <w:szCs w:val="22"/>
              </w:rPr>
              <w:t>Phản ứng của hệ thống</w:t>
            </w:r>
          </w:p>
        </w:tc>
      </w:tr>
      <w:tr w:rsidR="003233C9" w:rsidRPr="00BD1BF6" w14:paraId="1154A348"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96BCFF3" w14:textId="77777777" w:rsidR="003233C9" w:rsidRPr="00BD1BF6" w:rsidRDefault="003233C9" w:rsidP="00BD1BF6">
            <w:pPr>
              <w:pStyle w:val="NormalWeb"/>
              <w:spacing w:before="80" w:beforeAutospacing="0" w:after="160" w:line="360" w:lineRule="auto"/>
              <w:jc w:val="both"/>
            </w:pPr>
            <w:r w:rsidRPr="00BD1BF6">
              <w:rPr>
                <w:color w:val="000000"/>
              </w:rPr>
              <w:t>1. Người dùng đăng nhập chọn Báo cáo-Thống kê → Báo cáo khác → Báo cáo xếp loại sức khỏe theo đơn vị</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815632F" w14:textId="77777777" w:rsidR="003233C9" w:rsidRPr="00BD1BF6" w:rsidRDefault="003233C9" w:rsidP="00BD1BF6">
            <w:pPr>
              <w:pStyle w:val="NormalWeb"/>
              <w:spacing w:before="80" w:beforeAutospacing="0" w:after="160" w:line="360" w:lineRule="auto"/>
              <w:ind w:left="384" w:hanging="360"/>
              <w:jc w:val="both"/>
            </w:pPr>
            <w:r w:rsidRPr="00BD1BF6">
              <w:rPr>
                <w:color w:val="000000"/>
              </w:rPr>
              <w:t>2. Hệ thống hiển thị màn hình Báo cáo sức khỏe quân nhân loại 3,4.</w:t>
            </w:r>
          </w:p>
          <w:p w14:paraId="478AEDF9" w14:textId="77777777" w:rsidR="003233C9" w:rsidRPr="00BD1BF6" w:rsidRDefault="003233C9" w:rsidP="00BD1BF6">
            <w:pPr>
              <w:pStyle w:val="NormalWeb"/>
              <w:spacing w:before="0" w:beforeAutospacing="0" w:after="120" w:line="360" w:lineRule="auto"/>
              <w:ind w:left="384"/>
              <w:jc w:val="both"/>
            </w:pPr>
            <w:r w:rsidRPr="00BD1BF6">
              <w:rPr>
                <w:b/>
                <w:bCs/>
                <w:color w:val="000000"/>
              </w:rPr>
              <w:t>Thông tin tìm kiếm</w:t>
            </w:r>
          </w:p>
          <w:p w14:paraId="37D83283" w14:textId="77777777" w:rsidR="003233C9" w:rsidRPr="00BD1BF6" w:rsidRDefault="003233C9" w:rsidP="00BD1BF6">
            <w:pPr>
              <w:pStyle w:val="NormalWeb"/>
              <w:spacing w:before="80" w:beforeAutospacing="0" w:after="160" w:line="360" w:lineRule="auto"/>
              <w:ind w:left="384" w:hanging="360"/>
              <w:jc w:val="both"/>
            </w:pPr>
            <w:r w:rsidRPr="00BD1BF6">
              <w:rPr>
                <w:color w:val="000000"/>
              </w:rPr>
              <w:t>Các trường thông tin tìm kiếm:</w:t>
            </w:r>
          </w:p>
          <w:p w14:paraId="7C16A93F" w14:textId="77777777" w:rsidR="003233C9" w:rsidRPr="00BD1BF6" w:rsidRDefault="003233C9" w:rsidP="00BD1BF6">
            <w:pPr>
              <w:pStyle w:val="NormalWeb"/>
              <w:numPr>
                <w:ilvl w:val="0"/>
                <w:numId w:val="241"/>
              </w:numPr>
              <w:spacing w:before="80" w:beforeAutospacing="0" w:after="0" w:line="360" w:lineRule="auto"/>
              <w:jc w:val="both"/>
              <w:textAlignment w:val="baseline"/>
              <w:rPr>
                <w:i/>
                <w:iCs/>
                <w:color w:val="000000"/>
              </w:rPr>
            </w:pPr>
            <w:r w:rsidRPr="00BD1BF6">
              <w:rPr>
                <w:i/>
                <w:iCs/>
                <w:color w:val="000000"/>
              </w:rPr>
              <w:t>Đơn vị quản lý</w:t>
            </w:r>
          </w:p>
          <w:p w14:paraId="0C67D80A"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Trạng thái làm việc</w:t>
            </w:r>
          </w:p>
          <w:p w14:paraId="06D7BEBE"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Nguồn dữ liệu</w:t>
            </w:r>
          </w:p>
          <w:p w14:paraId="1DBD40F6"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Đối tượng</w:t>
            </w:r>
          </w:p>
          <w:p w14:paraId="0071F137"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Cấp bậc</w:t>
            </w:r>
          </w:p>
          <w:p w14:paraId="2E3F8846"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Chức vụ</w:t>
            </w:r>
          </w:p>
          <w:p w14:paraId="565BAF3C" w14:textId="77777777" w:rsidR="003233C9" w:rsidRPr="00BD1BF6" w:rsidRDefault="003233C9" w:rsidP="00BD1BF6">
            <w:pPr>
              <w:pStyle w:val="NormalWeb"/>
              <w:numPr>
                <w:ilvl w:val="0"/>
                <w:numId w:val="241"/>
              </w:numPr>
              <w:spacing w:before="0" w:beforeAutospacing="0" w:after="0" w:line="360" w:lineRule="auto"/>
              <w:jc w:val="both"/>
              <w:textAlignment w:val="baseline"/>
              <w:rPr>
                <w:i/>
                <w:iCs/>
                <w:color w:val="000000"/>
              </w:rPr>
            </w:pPr>
            <w:r w:rsidRPr="00BD1BF6">
              <w:rPr>
                <w:i/>
                <w:iCs/>
                <w:color w:val="000000"/>
              </w:rPr>
              <w:t>Năm</w:t>
            </w:r>
          </w:p>
          <w:p w14:paraId="165E72EB" w14:textId="77777777" w:rsidR="003233C9" w:rsidRPr="00BD1BF6" w:rsidRDefault="003233C9" w:rsidP="00BD1BF6">
            <w:pPr>
              <w:pStyle w:val="NormalWeb"/>
              <w:numPr>
                <w:ilvl w:val="0"/>
                <w:numId w:val="241"/>
              </w:numPr>
              <w:spacing w:before="0" w:beforeAutospacing="0" w:after="120" w:line="360" w:lineRule="auto"/>
              <w:jc w:val="both"/>
              <w:textAlignment w:val="baseline"/>
              <w:rPr>
                <w:i/>
                <w:iCs/>
                <w:color w:val="000000"/>
              </w:rPr>
            </w:pPr>
            <w:r w:rsidRPr="00BD1BF6">
              <w:rPr>
                <w:i/>
                <w:iCs/>
                <w:color w:val="000000"/>
              </w:rPr>
              <w:t>Hiển thị</w:t>
            </w:r>
          </w:p>
          <w:p w14:paraId="406B628F" w14:textId="77777777" w:rsidR="003233C9" w:rsidRPr="00BD1BF6" w:rsidRDefault="003233C9" w:rsidP="00BD1BF6">
            <w:pPr>
              <w:pStyle w:val="NormalWeb"/>
              <w:spacing w:before="80" w:beforeAutospacing="0" w:after="160" w:line="360" w:lineRule="auto"/>
              <w:ind w:left="384"/>
              <w:jc w:val="both"/>
            </w:pPr>
            <w:r w:rsidRPr="00BD1BF6">
              <w:rPr>
                <w:b/>
                <w:bCs/>
                <w:color w:val="000000"/>
              </w:rPr>
              <w:lastRenderedPageBreak/>
              <w:t>Danh sách quân nhân (20)</w:t>
            </w:r>
          </w:p>
          <w:p w14:paraId="72B0E2D6" w14:textId="77777777" w:rsidR="003233C9" w:rsidRPr="00BD1BF6" w:rsidRDefault="003233C9" w:rsidP="00BD1BF6">
            <w:pPr>
              <w:pStyle w:val="NormalWeb"/>
              <w:numPr>
                <w:ilvl w:val="0"/>
                <w:numId w:val="242"/>
              </w:numPr>
              <w:spacing w:before="0" w:beforeAutospacing="0" w:after="120" w:line="360" w:lineRule="auto"/>
              <w:jc w:val="both"/>
              <w:textAlignment w:val="baseline"/>
              <w:rPr>
                <w:color w:val="000000"/>
              </w:rPr>
            </w:pPr>
            <w:r w:rsidRPr="00BD1BF6">
              <w:rPr>
                <w:color w:val="000000"/>
              </w:rPr>
              <w:t>UI Control: Label</w:t>
            </w:r>
          </w:p>
          <w:p w14:paraId="06FB123F" w14:textId="77777777" w:rsidR="003233C9" w:rsidRPr="00BD1BF6" w:rsidRDefault="003233C9" w:rsidP="00BD1BF6">
            <w:pPr>
              <w:pStyle w:val="NormalWeb"/>
              <w:numPr>
                <w:ilvl w:val="0"/>
                <w:numId w:val="242"/>
              </w:numPr>
              <w:spacing w:before="0" w:beforeAutospacing="0" w:after="120" w:line="360" w:lineRule="auto"/>
              <w:jc w:val="both"/>
              <w:textAlignment w:val="baseline"/>
              <w:rPr>
                <w:color w:val="000000"/>
              </w:rPr>
            </w:pPr>
            <w:r w:rsidRPr="00BD1BF6">
              <w:rPr>
                <w:color w:val="000000"/>
              </w:rPr>
              <w:t>Comments: Bảng hiển thị số lượng quân nhân theo đơn vị user quản lý và đơn vị con gần nhất của nó, nhóm theo đối tượng và hiển thị tiêu đề: Danh sách quân nhân (number), number = tổng số hồ sơ sức khỏe, lấy từ bảng medical_records với is_delete = 0, is_active=1 bao gồm các thông tin sau được hiển thị:</w:t>
            </w:r>
          </w:p>
          <w:p w14:paraId="68F7C0F1" w14:textId="0C7E6A1D" w:rsidR="003233C9" w:rsidRPr="00BD1BF6" w:rsidRDefault="003233C9" w:rsidP="00BD1BF6">
            <w:pPr>
              <w:pStyle w:val="NormalWeb"/>
              <w:spacing w:before="0" w:beforeAutospacing="0" w:after="120" w:line="360" w:lineRule="auto"/>
              <w:ind w:left="384"/>
              <w:jc w:val="both"/>
            </w:pPr>
            <w:r w:rsidRPr="00BD1BF6">
              <w:rPr>
                <w:b/>
                <w:bCs/>
                <w:color w:val="000000"/>
              </w:rPr>
              <w:t>STT</w:t>
            </w:r>
          </w:p>
          <w:p w14:paraId="03B1D763" w14:textId="77777777" w:rsidR="003233C9" w:rsidRPr="00BD1BF6" w:rsidRDefault="003233C9" w:rsidP="00BD1BF6">
            <w:pPr>
              <w:pStyle w:val="NormalWeb"/>
              <w:numPr>
                <w:ilvl w:val="0"/>
                <w:numId w:val="243"/>
              </w:numPr>
              <w:spacing w:before="0" w:beforeAutospacing="0" w:after="120" w:line="360" w:lineRule="auto"/>
              <w:jc w:val="both"/>
              <w:textAlignment w:val="baseline"/>
              <w:rPr>
                <w:color w:val="000000"/>
              </w:rPr>
            </w:pPr>
            <w:r w:rsidRPr="00BD1BF6">
              <w:rPr>
                <w:color w:val="000000"/>
              </w:rPr>
              <w:t>UI Control: Textview</w:t>
            </w:r>
          </w:p>
          <w:p w14:paraId="58A0B1C7" w14:textId="17B7A6A8" w:rsidR="003233C9" w:rsidRPr="00BD1BF6" w:rsidRDefault="003233C9" w:rsidP="00BD1BF6">
            <w:pPr>
              <w:pStyle w:val="NormalWeb"/>
              <w:numPr>
                <w:ilvl w:val="0"/>
                <w:numId w:val="243"/>
              </w:numPr>
              <w:spacing w:before="0" w:beforeAutospacing="0" w:after="120" w:line="360" w:lineRule="auto"/>
              <w:jc w:val="both"/>
              <w:textAlignment w:val="baseline"/>
              <w:rPr>
                <w:b/>
                <w:bCs/>
                <w:color w:val="000000"/>
              </w:rPr>
            </w:pPr>
            <w:r w:rsidRPr="00BD1BF6">
              <w:rPr>
                <w:color w:val="000000"/>
              </w:rPr>
              <w:t>Comments: STT tăng dần từ trên xuống theo danh sách</w:t>
            </w:r>
          </w:p>
          <w:p w14:paraId="27D0FDB4" w14:textId="77777777" w:rsidR="003233C9" w:rsidRPr="00BD1BF6" w:rsidRDefault="003233C9" w:rsidP="00BD1BF6">
            <w:pPr>
              <w:pStyle w:val="NormalWeb"/>
              <w:spacing w:before="0" w:beforeAutospacing="0" w:after="120" w:line="360" w:lineRule="auto"/>
              <w:ind w:left="384"/>
              <w:jc w:val="both"/>
            </w:pPr>
            <w:r w:rsidRPr="00BD1BF6">
              <w:rPr>
                <w:b/>
                <w:bCs/>
                <w:color w:val="000000"/>
              </w:rPr>
              <w:t>Mã quân nhân</w:t>
            </w:r>
          </w:p>
          <w:p w14:paraId="17A1B723" w14:textId="77777777" w:rsidR="003233C9" w:rsidRPr="00BD1BF6" w:rsidRDefault="003233C9" w:rsidP="00BD1BF6">
            <w:pPr>
              <w:pStyle w:val="NormalWeb"/>
              <w:numPr>
                <w:ilvl w:val="0"/>
                <w:numId w:val="244"/>
              </w:numPr>
              <w:spacing w:before="0" w:beforeAutospacing="0" w:after="120" w:line="360" w:lineRule="auto"/>
              <w:jc w:val="both"/>
              <w:textAlignment w:val="baseline"/>
              <w:rPr>
                <w:color w:val="000000"/>
              </w:rPr>
            </w:pPr>
            <w:r w:rsidRPr="00BD1BF6">
              <w:rPr>
                <w:color w:val="000000"/>
              </w:rPr>
              <w:t>UI Control: Textview</w:t>
            </w:r>
          </w:p>
          <w:p w14:paraId="31FB7DE7" w14:textId="77777777" w:rsidR="003233C9" w:rsidRPr="00BD1BF6" w:rsidRDefault="003233C9" w:rsidP="00BD1BF6">
            <w:pPr>
              <w:pStyle w:val="NormalWeb"/>
              <w:numPr>
                <w:ilvl w:val="0"/>
                <w:numId w:val="244"/>
              </w:numPr>
              <w:spacing w:before="0" w:beforeAutospacing="0" w:after="120" w:line="360" w:lineRule="auto"/>
              <w:jc w:val="both"/>
              <w:textAlignment w:val="baseline"/>
              <w:rPr>
                <w:color w:val="000000"/>
              </w:rPr>
            </w:pPr>
            <w:r w:rsidRPr="00BD1BF6">
              <w:rPr>
                <w:color w:val="000000"/>
              </w:rPr>
              <w:t>Table Name: patients</w:t>
            </w:r>
          </w:p>
          <w:p w14:paraId="1819C5A3" w14:textId="77777777" w:rsidR="003233C9" w:rsidRPr="00BD1BF6" w:rsidRDefault="003233C9" w:rsidP="00BD1BF6">
            <w:pPr>
              <w:pStyle w:val="NormalWeb"/>
              <w:numPr>
                <w:ilvl w:val="0"/>
                <w:numId w:val="244"/>
              </w:numPr>
              <w:spacing w:before="0" w:beforeAutospacing="0" w:after="120" w:line="360" w:lineRule="auto"/>
              <w:jc w:val="both"/>
              <w:textAlignment w:val="baseline"/>
              <w:rPr>
                <w:color w:val="000000"/>
              </w:rPr>
            </w:pPr>
            <w:r w:rsidRPr="00BD1BF6">
              <w:rPr>
                <w:color w:val="000000"/>
              </w:rPr>
              <w:t>Column Name: patients_id</w:t>
            </w:r>
          </w:p>
          <w:p w14:paraId="2FBFB2F7" w14:textId="77777777" w:rsidR="003233C9" w:rsidRPr="00BD1BF6" w:rsidRDefault="003233C9" w:rsidP="00BD1BF6">
            <w:pPr>
              <w:pStyle w:val="NormalWeb"/>
              <w:numPr>
                <w:ilvl w:val="0"/>
                <w:numId w:val="244"/>
              </w:numPr>
              <w:spacing w:before="0" w:beforeAutospacing="0" w:after="120" w:line="360" w:lineRule="auto"/>
              <w:jc w:val="both"/>
              <w:textAlignment w:val="baseline"/>
              <w:rPr>
                <w:color w:val="000000"/>
              </w:rPr>
            </w:pPr>
            <w:r w:rsidRPr="00BD1BF6">
              <w:rPr>
                <w:color w:val="000000"/>
              </w:rPr>
              <w:t>Nullable: no</w:t>
            </w:r>
          </w:p>
          <w:p w14:paraId="684182C6" w14:textId="77777777" w:rsidR="003233C9" w:rsidRPr="00BD1BF6" w:rsidRDefault="003233C9" w:rsidP="00BD1BF6">
            <w:pPr>
              <w:pStyle w:val="NormalWeb"/>
              <w:numPr>
                <w:ilvl w:val="0"/>
                <w:numId w:val="244"/>
              </w:numPr>
              <w:spacing w:before="0" w:beforeAutospacing="0" w:after="120" w:line="360" w:lineRule="auto"/>
              <w:jc w:val="both"/>
              <w:textAlignment w:val="baseline"/>
              <w:rPr>
                <w:b/>
                <w:bCs/>
                <w:color w:val="000000"/>
              </w:rPr>
            </w:pPr>
            <w:r w:rsidRPr="00BD1BF6">
              <w:rPr>
                <w:color w:val="000000"/>
              </w:rPr>
              <w:t>Comments: </w:t>
            </w:r>
          </w:p>
          <w:p w14:paraId="3442C5FD" w14:textId="77777777" w:rsidR="003233C9" w:rsidRPr="00BD1BF6" w:rsidRDefault="003233C9" w:rsidP="00BD1BF6">
            <w:pPr>
              <w:pStyle w:val="NormalWeb"/>
              <w:spacing w:before="0" w:beforeAutospacing="0" w:after="120" w:line="360" w:lineRule="auto"/>
              <w:ind w:left="384"/>
              <w:jc w:val="both"/>
            </w:pPr>
            <w:r w:rsidRPr="00BD1BF6">
              <w:rPr>
                <w:b/>
                <w:bCs/>
                <w:color w:val="000000"/>
              </w:rPr>
              <w:t>Họ và tên</w:t>
            </w:r>
          </w:p>
          <w:p w14:paraId="00B24F82" w14:textId="77777777" w:rsidR="003233C9" w:rsidRPr="00BD1BF6" w:rsidRDefault="003233C9" w:rsidP="00BD1BF6">
            <w:pPr>
              <w:pStyle w:val="NormalWeb"/>
              <w:numPr>
                <w:ilvl w:val="0"/>
                <w:numId w:val="245"/>
              </w:numPr>
              <w:spacing w:before="0" w:beforeAutospacing="0" w:after="120" w:line="360" w:lineRule="auto"/>
              <w:jc w:val="both"/>
              <w:textAlignment w:val="baseline"/>
              <w:rPr>
                <w:color w:val="000000"/>
              </w:rPr>
            </w:pPr>
            <w:r w:rsidRPr="00BD1BF6">
              <w:rPr>
                <w:color w:val="000000"/>
              </w:rPr>
              <w:t>UI Control: Textview</w:t>
            </w:r>
          </w:p>
          <w:p w14:paraId="53A0E479" w14:textId="77777777" w:rsidR="003233C9" w:rsidRPr="00BD1BF6" w:rsidRDefault="003233C9" w:rsidP="00BD1BF6">
            <w:pPr>
              <w:pStyle w:val="NormalWeb"/>
              <w:numPr>
                <w:ilvl w:val="0"/>
                <w:numId w:val="245"/>
              </w:numPr>
              <w:spacing w:before="0" w:beforeAutospacing="0" w:after="120" w:line="360" w:lineRule="auto"/>
              <w:jc w:val="both"/>
              <w:textAlignment w:val="baseline"/>
              <w:rPr>
                <w:color w:val="000000"/>
              </w:rPr>
            </w:pPr>
            <w:r w:rsidRPr="00BD1BF6">
              <w:rPr>
                <w:color w:val="000000"/>
              </w:rPr>
              <w:t>Table Name: patients</w:t>
            </w:r>
          </w:p>
          <w:p w14:paraId="5E69E347" w14:textId="77777777" w:rsidR="003233C9" w:rsidRPr="00BD1BF6" w:rsidRDefault="003233C9" w:rsidP="00BD1BF6">
            <w:pPr>
              <w:pStyle w:val="NormalWeb"/>
              <w:numPr>
                <w:ilvl w:val="0"/>
                <w:numId w:val="245"/>
              </w:numPr>
              <w:spacing w:before="0" w:beforeAutospacing="0" w:after="120" w:line="360" w:lineRule="auto"/>
              <w:jc w:val="both"/>
              <w:textAlignment w:val="baseline"/>
              <w:rPr>
                <w:color w:val="000000"/>
              </w:rPr>
            </w:pPr>
            <w:r w:rsidRPr="00BD1BF6">
              <w:rPr>
                <w:color w:val="000000"/>
              </w:rPr>
              <w:t>Column Name: fullname</w:t>
            </w:r>
          </w:p>
          <w:p w14:paraId="1F41009F" w14:textId="77777777" w:rsidR="003233C9" w:rsidRPr="00BD1BF6" w:rsidRDefault="003233C9" w:rsidP="00BD1BF6">
            <w:pPr>
              <w:pStyle w:val="NormalWeb"/>
              <w:numPr>
                <w:ilvl w:val="0"/>
                <w:numId w:val="245"/>
              </w:numPr>
              <w:spacing w:before="0" w:beforeAutospacing="0" w:after="120" w:line="360" w:lineRule="auto"/>
              <w:jc w:val="both"/>
              <w:textAlignment w:val="baseline"/>
              <w:rPr>
                <w:color w:val="000000"/>
              </w:rPr>
            </w:pPr>
            <w:r w:rsidRPr="00BD1BF6">
              <w:rPr>
                <w:color w:val="000000"/>
              </w:rPr>
              <w:t>Nullable: no</w:t>
            </w:r>
          </w:p>
          <w:p w14:paraId="1BC1A7D5" w14:textId="77777777" w:rsidR="003233C9" w:rsidRPr="00BD1BF6" w:rsidRDefault="003233C9" w:rsidP="00BD1BF6">
            <w:pPr>
              <w:pStyle w:val="NormalWeb"/>
              <w:numPr>
                <w:ilvl w:val="0"/>
                <w:numId w:val="245"/>
              </w:numPr>
              <w:spacing w:before="0" w:beforeAutospacing="0" w:after="120" w:line="360" w:lineRule="auto"/>
              <w:jc w:val="both"/>
              <w:textAlignment w:val="baseline"/>
              <w:rPr>
                <w:b/>
                <w:bCs/>
                <w:color w:val="000000"/>
              </w:rPr>
            </w:pPr>
            <w:r w:rsidRPr="00BD1BF6">
              <w:rPr>
                <w:color w:val="000000"/>
              </w:rPr>
              <w:t>Comments:</w:t>
            </w:r>
          </w:p>
          <w:p w14:paraId="6F506893" w14:textId="77777777" w:rsidR="003233C9" w:rsidRPr="00BD1BF6" w:rsidRDefault="003233C9" w:rsidP="00BD1BF6">
            <w:pPr>
              <w:pStyle w:val="NormalWeb"/>
              <w:spacing w:before="0" w:beforeAutospacing="0" w:after="120" w:line="360" w:lineRule="auto"/>
              <w:ind w:left="384"/>
              <w:jc w:val="both"/>
            </w:pPr>
            <w:r w:rsidRPr="00BD1BF6">
              <w:rPr>
                <w:b/>
                <w:bCs/>
                <w:color w:val="000000"/>
              </w:rPr>
              <w:t>Ngày sinh</w:t>
            </w:r>
          </w:p>
          <w:p w14:paraId="7AC8B334" w14:textId="77777777" w:rsidR="003233C9" w:rsidRPr="00BD1BF6" w:rsidRDefault="003233C9" w:rsidP="00BD1BF6">
            <w:pPr>
              <w:pStyle w:val="NormalWeb"/>
              <w:numPr>
                <w:ilvl w:val="0"/>
                <w:numId w:val="246"/>
              </w:numPr>
              <w:spacing w:before="0" w:beforeAutospacing="0" w:after="120" w:line="360" w:lineRule="auto"/>
              <w:jc w:val="both"/>
              <w:textAlignment w:val="baseline"/>
              <w:rPr>
                <w:color w:val="000000"/>
              </w:rPr>
            </w:pPr>
            <w:r w:rsidRPr="00BD1BF6">
              <w:rPr>
                <w:color w:val="000000"/>
              </w:rPr>
              <w:t>UI Control: Textview</w:t>
            </w:r>
          </w:p>
          <w:p w14:paraId="008FD000" w14:textId="77777777" w:rsidR="003233C9" w:rsidRPr="00BD1BF6" w:rsidRDefault="003233C9" w:rsidP="00BD1BF6">
            <w:pPr>
              <w:pStyle w:val="NormalWeb"/>
              <w:numPr>
                <w:ilvl w:val="0"/>
                <w:numId w:val="246"/>
              </w:numPr>
              <w:spacing w:before="0" w:beforeAutospacing="0" w:after="120" w:line="360" w:lineRule="auto"/>
              <w:jc w:val="both"/>
              <w:textAlignment w:val="baseline"/>
              <w:rPr>
                <w:color w:val="000000"/>
              </w:rPr>
            </w:pPr>
            <w:r w:rsidRPr="00BD1BF6">
              <w:rPr>
                <w:color w:val="000000"/>
              </w:rPr>
              <w:t>Table Name: patients</w:t>
            </w:r>
          </w:p>
          <w:p w14:paraId="282B3817" w14:textId="77777777" w:rsidR="003233C9" w:rsidRPr="00BD1BF6" w:rsidRDefault="003233C9" w:rsidP="00BD1BF6">
            <w:pPr>
              <w:pStyle w:val="NormalWeb"/>
              <w:numPr>
                <w:ilvl w:val="0"/>
                <w:numId w:val="246"/>
              </w:numPr>
              <w:spacing w:before="0" w:beforeAutospacing="0" w:after="120" w:line="360" w:lineRule="auto"/>
              <w:jc w:val="both"/>
              <w:textAlignment w:val="baseline"/>
              <w:rPr>
                <w:color w:val="000000"/>
              </w:rPr>
            </w:pPr>
            <w:r w:rsidRPr="00BD1BF6">
              <w:rPr>
                <w:color w:val="000000"/>
              </w:rPr>
              <w:t>Column Name: birthday, year</w:t>
            </w:r>
          </w:p>
          <w:p w14:paraId="1D1384A7" w14:textId="77777777" w:rsidR="003233C9" w:rsidRPr="00BD1BF6" w:rsidRDefault="003233C9" w:rsidP="00BD1BF6">
            <w:pPr>
              <w:pStyle w:val="NormalWeb"/>
              <w:numPr>
                <w:ilvl w:val="0"/>
                <w:numId w:val="246"/>
              </w:numPr>
              <w:spacing w:before="0" w:beforeAutospacing="0" w:after="120" w:line="360" w:lineRule="auto"/>
              <w:jc w:val="both"/>
              <w:textAlignment w:val="baseline"/>
              <w:rPr>
                <w:color w:val="000000"/>
              </w:rPr>
            </w:pPr>
            <w:r w:rsidRPr="00BD1BF6">
              <w:rPr>
                <w:color w:val="000000"/>
              </w:rPr>
              <w:lastRenderedPageBreak/>
              <w:t>Nullable: no</w:t>
            </w:r>
          </w:p>
          <w:p w14:paraId="10D4C5C9" w14:textId="77777777" w:rsidR="003233C9" w:rsidRPr="00BD1BF6" w:rsidRDefault="003233C9" w:rsidP="00BD1BF6">
            <w:pPr>
              <w:pStyle w:val="NormalWeb"/>
              <w:numPr>
                <w:ilvl w:val="0"/>
                <w:numId w:val="246"/>
              </w:numPr>
              <w:spacing w:before="0" w:beforeAutospacing="0" w:after="120" w:line="360" w:lineRule="auto"/>
              <w:jc w:val="both"/>
              <w:textAlignment w:val="baseline"/>
              <w:rPr>
                <w:color w:val="000000"/>
              </w:rPr>
            </w:pPr>
            <w:r w:rsidRPr="00BD1BF6">
              <w:rPr>
                <w:color w:val="000000"/>
              </w:rPr>
              <w:t>Datatype: datetime</w:t>
            </w:r>
          </w:p>
          <w:p w14:paraId="4DB47A4F" w14:textId="77777777" w:rsidR="003233C9" w:rsidRPr="00BD1BF6" w:rsidRDefault="003233C9" w:rsidP="00BD1BF6">
            <w:pPr>
              <w:pStyle w:val="NormalWeb"/>
              <w:numPr>
                <w:ilvl w:val="0"/>
                <w:numId w:val="246"/>
              </w:numPr>
              <w:spacing w:before="0" w:beforeAutospacing="0" w:after="120" w:line="360" w:lineRule="auto"/>
              <w:jc w:val="both"/>
              <w:textAlignment w:val="baseline"/>
              <w:rPr>
                <w:b/>
                <w:bCs/>
                <w:color w:val="000000"/>
              </w:rPr>
            </w:pPr>
            <w:r w:rsidRPr="00BD1BF6">
              <w:rPr>
                <w:color w:val="000000"/>
              </w:rPr>
              <w:t>Comments: </w:t>
            </w:r>
          </w:p>
          <w:p w14:paraId="1FC5196E" w14:textId="77777777" w:rsidR="003233C9" w:rsidRPr="00BD1BF6" w:rsidRDefault="003233C9" w:rsidP="00BD1BF6">
            <w:pPr>
              <w:pStyle w:val="NormalWeb"/>
              <w:spacing w:before="0" w:beforeAutospacing="0" w:after="120" w:line="360" w:lineRule="auto"/>
              <w:ind w:left="384"/>
              <w:jc w:val="both"/>
            </w:pPr>
            <w:r w:rsidRPr="00BD1BF6">
              <w:rPr>
                <w:b/>
                <w:bCs/>
                <w:color w:val="000000"/>
              </w:rPr>
              <w:t>Số thẻ BHYT</w:t>
            </w:r>
          </w:p>
          <w:p w14:paraId="676D6255" w14:textId="77777777" w:rsidR="003233C9" w:rsidRPr="00BD1BF6" w:rsidRDefault="003233C9" w:rsidP="00BD1BF6">
            <w:pPr>
              <w:pStyle w:val="NormalWeb"/>
              <w:numPr>
                <w:ilvl w:val="0"/>
                <w:numId w:val="247"/>
              </w:numPr>
              <w:spacing w:before="0" w:beforeAutospacing="0" w:after="120" w:line="360" w:lineRule="auto"/>
              <w:jc w:val="both"/>
              <w:textAlignment w:val="baseline"/>
              <w:rPr>
                <w:color w:val="000000"/>
              </w:rPr>
            </w:pPr>
            <w:r w:rsidRPr="00BD1BF6">
              <w:rPr>
                <w:color w:val="000000"/>
              </w:rPr>
              <w:t>UI Control: Textview</w:t>
            </w:r>
          </w:p>
          <w:p w14:paraId="6A623AC2" w14:textId="77777777" w:rsidR="003233C9" w:rsidRPr="00BD1BF6" w:rsidRDefault="003233C9" w:rsidP="00BD1BF6">
            <w:pPr>
              <w:pStyle w:val="NormalWeb"/>
              <w:numPr>
                <w:ilvl w:val="0"/>
                <w:numId w:val="247"/>
              </w:numPr>
              <w:spacing w:before="0" w:beforeAutospacing="0" w:after="120" w:line="360" w:lineRule="auto"/>
              <w:jc w:val="both"/>
              <w:textAlignment w:val="baseline"/>
              <w:rPr>
                <w:color w:val="000000"/>
              </w:rPr>
            </w:pPr>
            <w:r w:rsidRPr="00BD1BF6">
              <w:rPr>
                <w:color w:val="000000"/>
              </w:rPr>
              <w:t>Table Name: patients_healthinsurances</w:t>
            </w:r>
          </w:p>
          <w:p w14:paraId="5575032F" w14:textId="77777777" w:rsidR="003233C9" w:rsidRPr="00BD1BF6" w:rsidRDefault="003233C9" w:rsidP="00BD1BF6">
            <w:pPr>
              <w:pStyle w:val="NormalWeb"/>
              <w:numPr>
                <w:ilvl w:val="0"/>
                <w:numId w:val="247"/>
              </w:numPr>
              <w:spacing w:before="0" w:beforeAutospacing="0" w:after="120" w:line="360" w:lineRule="auto"/>
              <w:jc w:val="both"/>
              <w:textAlignment w:val="baseline"/>
              <w:rPr>
                <w:color w:val="000000"/>
              </w:rPr>
            </w:pPr>
            <w:r w:rsidRPr="00BD1BF6">
              <w:rPr>
                <w:color w:val="000000"/>
              </w:rPr>
              <w:t>Column Name: health_insurance_number</w:t>
            </w:r>
          </w:p>
          <w:p w14:paraId="050812B2" w14:textId="77777777" w:rsidR="003233C9" w:rsidRPr="00BD1BF6" w:rsidRDefault="003233C9" w:rsidP="00BD1BF6">
            <w:pPr>
              <w:pStyle w:val="NormalWeb"/>
              <w:numPr>
                <w:ilvl w:val="0"/>
                <w:numId w:val="247"/>
              </w:numPr>
              <w:spacing w:before="0" w:beforeAutospacing="0" w:after="120" w:line="360" w:lineRule="auto"/>
              <w:jc w:val="both"/>
              <w:textAlignment w:val="baseline"/>
              <w:rPr>
                <w:color w:val="000000"/>
              </w:rPr>
            </w:pPr>
            <w:r w:rsidRPr="00BD1BF6">
              <w:rPr>
                <w:color w:val="000000"/>
              </w:rPr>
              <w:t>Nullable: no</w:t>
            </w:r>
          </w:p>
          <w:p w14:paraId="21C1EA5E" w14:textId="77777777" w:rsidR="003233C9" w:rsidRPr="00BD1BF6" w:rsidRDefault="003233C9" w:rsidP="00BD1BF6">
            <w:pPr>
              <w:pStyle w:val="NormalWeb"/>
              <w:numPr>
                <w:ilvl w:val="0"/>
                <w:numId w:val="247"/>
              </w:numPr>
              <w:spacing w:before="0" w:beforeAutospacing="0" w:after="120" w:line="360" w:lineRule="auto"/>
              <w:jc w:val="both"/>
              <w:textAlignment w:val="baseline"/>
              <w:rPr>
                <w:color w:val="000000"/>
              </w:rPr>
            </w:pPr>
            <w:r w:rsidRPr="00BD1BF6">
              <w:rPr>
                <w:color w:val="000000"/>
              </w:rPr>
              <w:t>Comments: </w:t>
            </w:r>
          </w:p>
          <w:p w14:paraId="2748D85D" w14:textId="77777777" w:rsidR="003233C9" w:rsidRPr="00BD1BF6" w:rsidRDefault="003233C9" w:rsidP="00BD1BF6">
            <w:pPr>
              <w:pStyle w:val="NormalWeb"/>
              <w:spacing w:before="0" w:beforeAutospacing="0" w:after="120" w:line="360" w:lineRule="auto"/>
              <w:ind w:left="384"/>
              <w:jc w:val="both"/>
            </w:pPr>
            <w:r w:rsidRPr="00BD1BF6">
              <w:rPr>
                <w:b/>
                <w:bCs/>
                <w:color w:val="000000"/>
              </w:rPr>
              <w:t>Giới tính</w:t>
            </w:r>
          </w:p>
          <w:p w14:paraId="30A134D0" w14:textId="77777777" w:rsidR="003233C9" w:rsidRPr="00BD1BF6" w:rsidRDefault="003233C9" w:rsidP="00BD1BF6">
            <w:pPr>
              <w:pStyle w:val="NormalWeb"/>
              <w:numPr>
                <w:ilvl w:val="0"/>
                <w:numId w:val="248"/>
              </w:numPr>
              <w:spacing w:before="0" w:beforeAutospacing="0" w:after="120" w:line="360" w:lineRule="auto"/>
              <w:jc w:val="both"/>
              <w:textAlignment w:val="baseline"/>
              <w:rPr>
                <w:color w:val="000000"/>
              </w:rPr>
            </w:pPr>
            <w:r w:rsidRPr="00BD1BF6">
              <w:rPr>
                <w:color w:val="000000"/>
              </w:rPr>
              <w:t>UI Control: Textview</w:t>
            </w:r>
          </w:p>
          <w:p w14:paraId="3373DEEA" w14:textId="77777777" w:rsidR="003233C9" w:rsidRPr="00BD1BF6" w:rsidRDefault="003233C9" w:rsidP="00BD1BF6">
            <w:pPr>
              <w:pStyle w:val="NormalWeb"/>
              <w:numPr>
                <w:ilvl w:val="0"/>
                <w:numId w:val="248"/>
              </w:numPr>
              <w:spacing w:before="0" w:beforeAutospacing="0" w:after="120" w:line="360" w:lineRule="auto"/>
              <w:jc w:val="both"/>
              <w:textAlignment w:val="baseline"/>
              <w:rPr>
                <w:color w:val="000000"/>
              </w:rPr>
            </w:pPr>
            <w:r w:rsidRPr="00BD1BF6">
              <w:rPr>
                <w:color w:val="000000"/>
              </w:rPr>
              <w:t>Table Name: patients</w:t>
            </w:r>
          </w:p>
          <w:p w14:paraId="7F3B7831" w14:textId="77777777" w:rsidR="003233C9" w:rsidRPr="00BD1BF6" w:rsidRDefault="003233C9" w:rsidP="00BD1BF6">
            <w:pPr>
              <w:pStyle w:val="NormalWeb"/>
              <w:numPr>
                <w:ilvl w:val="0"/>
                <w:numId w:val="248"/>
              </w:numPr>
              <w:spacing w:before="0" w:beforeAutospacing="0" w:after="120" w:line="360" w:lineRule="auto"/>
              <w:jc w:val="both"/>
              <w:textAlignment w:val="baseline"/>
              <w:rPr>
                <w:color w:val="000000"/>
              </w:rPr>
            </w:pPr>
            <w:r w:rsidRPr="00BD1BF6">
              <w:rPr>
                <w:color w:val="000000"/>
              </w:rPr>
              <w:t>Column Name: gender_id</w:t>
            </w:r>
          </w:p>
          <w:p w14:paraId="277EF10E" w14:textId="77777777" w:rsidR="003233C9" w:rsidRPr="00BD1BF6" w:rsidRDefault="003233C9" w:rsidP="00BD1BF6">
            <w:pPr>
              <w:pStyle w:val="NormalWeb"/>
              <w:numPr>
                <w:ilvl w:val="0"/>
                <w:numId w:val="248"/>
              </w:numPr>
              <w:spacing w:before="0" w:beforeAutospacing="0" w:after="120" w:line="360" w:lineRule="auto"/>
              <w:jc w:val="both"/>
              <w:textAlignment w:val="baseline"/>
              <w:rPr>
                <w:color w:val="000000"/>
              </w:rPr>
            </w:pPr>
            <w:r w:rsidRPr="00BD1BF6">
              <w:rPr>
                <w:color w:val="000000"/>
              </w:rPr>
              <w:t>Nullable: no</w:t>
            </w:r>
          </w:p>
          <w:p w14:paraId="4662AEED" w14:textId="77777777" w:rsidR="005D3F65" w:rsidRPr="00BD1BF6" w:rsidRDefault="003233C9" w:rsidP="00BD1BF6">
            <w:pPr>
              <w:pStyle w:val="NormalWeb"/>
              <w:numPr>
                <w:ilvl w:val="0"/>
                <w:numId w:val="248"/>
              </w:numPr>
              <w:spacing w:before="0" w:beforeAutospacing="0" w:after="120" w:line="360" w:lineRule="auto"/>
              <w:jc w:val="both"/>
              <w:textAlignment w:val="baseline"/>
              <w:rPr>
                <w:b/>
                <w:bCs/>
                <w:color w:val="000000"/>
              </w:rPr>
            </w:pPr>
            <w:r w:rsidRPr="00BD1BF6">
              <w:rPr>
                <w:color w:val="000000"/>
              </w:rPr>
              <w:t>Comments: đối chiếu sang bảng Cats_genders để hiển thị giới tính</w:t>
            </w:r>
          </w:p>
          <w:p w14:paraId="2D4B6500" w14:textId="38A2534E" w:rsidR="003233C9" w:rsidRPr="00BD1BF6" w:rsidRDefault="003233C9" w:rsidP="00BD1BF6">
            <w:pPr>
              <w:pStyle w:val="NormalWeb"/>
              <w:spacing w:before="0" w:beforeAutospacing="0" w:after="120" w:line="360" w:lineRule="auto"/>
              <w:ind w:left="360"/>
              <w:jc w:val="both"/>
              <w:textAlignment w:val="baseline"/>
              <w:rPr>
                <w:b/>
                <w:bCs/>
                <w:color w:val="000000"/>
              </w:rPr>
            </w:pPr>
            <w:r w:rsidRPr="00BD1BF6">
              <w:rPr>
                <w:b/>
                <w:bCs/>
                <w:color w:val="000000"/>
              </w:rPr>
              <w:t>Cấp bậc</w:t>
            </w:r>
          </w:p>
          <w:p w14:paraId="406E8059" w14:textId="77777777" w:rsidR="003233C9" w:rsidRPr="00BD1BF6" w:rsidRDefault="003233C9" w:rsidP="00BD1BF6">
            <w:pPr>
              <w:pStyle w:val="NormalWeb"/>
              <w:numPr>
                <w:ilvl w:val="0"/>
                <w:numId w:val="249"/>
              </w:numPr>
              <w:spacing w:before="0" w:beforeAutospacing="0" w:after="120" w:line="360" w:lineRule="auto"/>
              <w:jc w:val="both"/>
              <w:textAlignment w:val="baseline"/>
              <w:rPr>
                <w:color w:val="000000"/>
              </w:rPr>
            </w:pPr>
            <w:r w:rsidRPr="00BD1BF6">
              <w:rPr>
                <w:color w:val="000000"/>
              </w:rPr>
              <w:t>UI Control: Textview</w:t>
            </w:r>
          </w:p>
          <w:p w14:paraId="6A3EBDE1" w14:textId="77777777" w:rsidR="003233C9" w:rsidRPr="00BD1BF6" w:rsidRDefault="003233C9" w:rsidP="00BD1BF6">
            <w:pPr>
              <w:pStyle w:val="NormalWeb"/>
              <w:numPr>
                <w:ilvl w:val="0"/>
                <w:numId w:val="249"/>
              </w:numPr>
              <w:spacing w:before="0" w:beforeAutospacing="0" w:after="120" w:line="360" w:lineRule="auto"/>
              <w:jc w:val="both"/>
              <w:textAlignment w:val="baseline"/>
              <w:rPr>
                <w:color w:val="000000"/>
              </w:rPr>
            </w:pPr>
            <w:r w:rsidRPr="00BD1BF6">
              <w:rPr>
                <w:color w:val="000000"/>
              </w:rPr>
              <w:t>Table Name: patients</w:t>
            </w:r>
          </w:p>
          <w:p w14:paraId="040761FE" w14:textId="77777777" w:rsidR="003233C9" w:rsidRPr="00BD1BF6" w:rsidRDefault="003233C9" w:rsidP="00BD1BF6">
            <w:pPr>
              <w:pStyle w:val="NormalWeb"/>
              <w:numPr>
                <w:ilvl w:val="0"/>
                <w:numId w:val="249"/>
              </w:numPr>
              <w:spacing w:before="0" w:beforeAutospacing="0" w:after="120" w:line="360" w:lineRule="auto"/>
              <w:jc w:val="both"/>
              <w:textAlignment w:val="baseline"/>
              <w:rPr>
                <w:color w:val="000000"/>
              </w:rPr>
            </w:pPr>
            <w:r w:rsidRPr="00BD1BF6">
              <w:rPr>
                <w:color w:val="000000"/>
              </w:rPr>
              <w:t>Column Name:  military_level_id</w:t>
            </w:r>
          </w:p>
          <w:p w14:paraId="2A470D6A" w14:textId="77777777" w:rsidR="003233C9" w:rsidRPr="00BD1BF6" w:rsidRDefault="003233C9" w:rsidP="00BD1BF6">
            <w:pPr>
              <w:pStyle w:val="NormalWeb"/>
              <w:numPr>
                <w:ilvl w:val="0"/>
                <w:numId w:val="249"/>
              </w:numPr>
              <w:spacing w:before="0" w:beforeAutospacing="0" w:after="120" w:line="360" w:lineRule="auto"/>
              <w:jc w:val="both"/>
              <w:textAlignment w:val="baseline"/>
              <w:rPr>
                <w:color w:val="000000"/>
              </w:rPr>
            </w:pPr>
            <w:r w:rsidRPr="00BD1BF6">
              <w:rPr>
                <w:color w:val="000000"/>
              </w:rPr>
              <w:t>Nullable: no</w:t>
            </w:r>
          </w:p>
          <w:p w14:paraId="02DA6192" w14:textId="77777777" w:rsidR="003233C9" w:rsidRPr="00BD1BF6" w:rsidRDefault="003233C9" w:rsidP="00BD1BF6">
            <w:pPr>
              <w:pStyle w:val="NormalWeb"/>
              <w:numPr>
                <w:ilvl w:val="0"/>
                <w:numId w:val="249"/>
              </w:numPr>
              <w:spacing w:before="0" w:beforeAutospacing="0" w:after="120" w:line="360" w:lineRule="auto"/>
              <w:jc w:val="both"/>
              <w:textAlignment w:val="baseline"/>
              <w:rPr>
                <w:color w:val="000000"/>
              </w:rPr>
            </w:pPr>
            <w:r w:rsidRPr="00BD1BF6">
              <w:rPr>
                <w:color w:val="000000"/>
              </w:rPr>
              <w:t>Comments: đối chiếu sang bảng cats_military_level để hiển thị cấp bậc</w:t>
            </w:r>
          </w:p>
          <w:p w14:paraId="0EDDCB26" w14:textId="77777777" w:rsidR="003233C9" w:rsidRPr="00BD1BF6" w:rsidRDefault="003233C9" w:rsidP="00BD1BF6">
            <w:pPr>
              <w:pStyle w:val="NormalWeb"/>
              <w:spacing w:before="0" w:beforeAutospacing="0" w:after="120" w:line="360" w:lineRule="auto"/>
              <w:ind w:left="384"/>
              <w:jc w:val="both"/>
            </w:pPr>
            <w:r w:rsidRPr="00BD1BF6">
              <w:rPr>
                <w:b/>
                <w:bCs/>
                <w:color w:val="000000"/>
              </w:rPr>
              <w:t>Chức vụ</w:t>
            </w:r>
          </w:p>
          <w:p w14:paraId="6DC7319E" w14:textId="77777777" w:rsidR="003233C9" w:rsidRPr="00BD1BF6" w:rsidRDefault="003233C9" w:rsidP="00BD1BF6">
            <w:pPr>
              <w:pStyle w:val="NormalWeb"/>
              <w:numPr>
                <w:ilvl w:val="0"/>
                <w:numId w:val="250"/>
              </w:numPr>
              <w:spacing w:before="0" w:beforeAutospacing="0" w:after="120" w:line="360" w:lineRule="auto"/>
              <w:jc w:val="both"/>
              <w:textAlignment w:val="baseline"/>
              <w:rPr>
                <w:color w:val="000000"/>
              </w:rPr>
            </w:pPr>
            <w:r w:rsidRPr="00BD1BF6">
              <w:rPr>
                <w:color w:val="000000"/>
              </w:rPr>
              <w:t>UI Control: Textview</w:t>
            </w:r>
          </w:p>
          <w:p w14:paraId="0DC76FD1" w14:textId="77777777" w:rsidR="003233C9" w:rsidRPr="00BD1BF6" w:rsidRDefault="003233C9" w:rsidP="00BD1BF6">
            <w:pPr>
              <w:pStyle w:val="NormalWeb"/>
              <w:numPr>
                <w:ilvl w:val="0"/>
                <w:numId w:val="250"/>
              </w:numPr>
              <w:spacing w:before="0" w:beforeAutospacing="0" w:after="120" w:line="360" w:lineRule="auto"/>
              <w:jc w:val="both"/>
              <w:textAlignment w:val="baseline"/>
              <w:rPr>
                <w:color w:val="000000"/>
              </w:rPr>
            </w:pPr>
            <w:r w:rsidRPr="00BD1BF6">
              <w:rPr>
                <w:color w:val="000000"/>
              </w:rPr>
              <w:t>Table Name: patients</w:t>
            </w:r>
          </w:p>
          <w:p w14:paraId="37194A51" w14:textId="77777777" w:rsidR="003233C9" w:rsidRPr="00BD1BF6" w:rsidRDefault="003233C9" w:rsidP="00BD1BF6">
            <w:pPr>
              <w:pStyle w:val="NormalWeb"/>
              <w:numPr>
                <w:ilvl w:val="0"/>
                <w:numId w:val="250"/>
              </w:numPr>
              <w:spacing w:before="0" w:beforeAutospacing="0" w:after="120" w:line="360" w:lineRule="auto"/>
              <w:jc w:val="both"/>
              <w:textAlignment w:val="baseline"/>
              <w:rPr>
                <w:color w:val="000000"/>
              </w:rPr>
            </w:pPr>
            <w:r w:rsidRPr="00BD1BF6">
              <w:rPr>
                <w:color w:val="000000"/>
              </w:rPr>
              <w:lastRenderedPageBreak/>
              <w:t>Column Name: military_position_id</w:t>
            </w:r>
          </w:p>
          <w:p w14:paraId="6044D167" w14:textId="77777777" w:rsidR="003233C9" w:rsidRPr="00BD1BF6" w:rsidRDefault="003233C9" w:rsidP="00BD1BF6">
            <w:pPr>
              <w:pStyle w:val="NormalWeb"/>
              <w:numPr>
                <w:ilvl w:val="0"/>
                <w:numId w:val="250"/>
              </w:numPr>
              <w:spacing w:before="0" w:beforeAutospacing="0" w:after="120" w:line="360" w:lineRule="auto"/>
              <w:jc w:val="both"/>
              <w:textAlignment w:val="baseline"/>
              <w:rPr>
                <w:color w:val="000000"/>
              </w:rPr>
            </w:pPr>
            <w:r w:rsidRPr="00BD1BF6">
              <w:rPr>
                <w:color w:val="000000"/>
              </w:rPr>
              <w:t>Nullable: yes</w:t>
            </w:r>
          </w:p>
          <w:p w14:paraId="4B223D4D" w14:textId="77777777" w:rsidR="003233C9" w:rsidRPr="00BD1BF6" w:rsidRDefault="003233C9" w:rsidP="00BD1BF6">
            <w:pPr>
              <w:pStyle w:val="NormalWeb"/>
              <w:numPr>
                <w:ilvl w:val="0"/>
                <w:numId w:val="250"/>
              </w:numPr>
              <w:spacing w:before="0" w:beforeAutospacing="0" w:after="120" w:line="360" w:lineRule="auto"/>
              <w:jc w:val="both"/>
              <w:textAlignment w:val="baseline"/>
              <w:rPr>
                <w:color w:val="000000"/>
                <w:sz w:val="22"/>
                <w:szCs w:val="22"/>
              </w:rPr>
            </w:pPr>
            <w:r w:rsidRPr="00BD1BF6">
              <w:rPr>
                <w:color w:val="000000"/>
              </w:rPr>
              <w:t>Comments: đối chiếu sang bảng cats_military_position để hiển thị chức vụ</w:t>
            </w:r>
          </w:p>
          <w:p w14:paraId="7B96877D" w14:textId="77777777" w:rsidR="003233C9" w:rsidRPr="00BD1BF6" w:rsidRDefault="003233C9" w:rsidP="00BD1BF6">
            <w:pPr>
              <w:pStyle w:val="NormalWeb"/>
              <w:spacing w:before="0" w:beforeAutospacing="0" w:after="120" w:line="360" w:lineRule="auto"/>
              <w:ind w:left="384"/>
              <w:jc w:val="both"/>
            </w:pPr>
            <w:r w:rsidRPr="00BD1BF6">
              <w:rPr>
                <w:b/>
                <w:bCs/>
                <w:color w:val="000000"/>
              </w:rPr>
              <w:t>Hệ số chức vụ</w:t>
            </w:r>
          </w:p>
          <w:p w14:paraId="58D8C26A" w14:textId="77777777" w:rsidR="003233C9" w:rsidRPr="00BD1BF6" w:rsidRDefault="003233C9" w:rsidP="00BD1BF6">
            <w:pPr>
              <w:pStyle w:val="NormalWeb"/>
              <w:numPr>
                <w:ilvl w:val="0"/>
                <w:numId w:val="251"/>
              </w:numPr>
              <w:spacing w:before="0" w:beforeAutospacing="0" w:after="120" w:line="360" w:lineRule="auto"/>
              <w:jc w:val="both"/>
              <w:textAlignment w:val="baseline"/>
              <w:rPr>
                <w:color w:val="000000"/>
              </w:rPr>
            </w:pPr>
            <w:r w:rsidRPr="00BD1BF6">
              <w:rPr>
                <w:color w:val="000000"/>
              </w:rPr>
              <w:t>UI Control: Textview</w:t>
            </w:r>
          </w:p>
          <w:p w14:paraId="0EA74E07" w14:textId="77777777" w:rsidR="003233C9" w:rsidRPr="00BD1BF6" w:rsidRDefault="003233C9" w:rsidP="00BD1BF6">
            <w:pPr>
              <w:pStyle w:val="NormalWeb"/>
              <w:numPr>
                <w:ilvl w:val="0"/>
                <w:numId w:val="251"/>
              </w:numPr>
              <w:spacing w:before="0" w:beforeAutospacing="0" w:after="120" w:line="360" w:lineRule="auto"/>
              <w:jc w:val="both"/>
              <w:textAlignment w:val="baseline"/>
              <w:rPr>
                <w:color w:val="000000"/>
              </w:rPr>
            </w:pPr>
            <w:r w:rsidRPr="00BD1BF6">
              <w:rPr>
                <w:color w:val="000000"/>
              </w:rPr>
              <w:t>Table Name: cats_military_position</w:t>
            </w:r>
          </w:p>
          <w:p w14:paraId="43691D23" w14:textId="77777777" w:rsidR="003233C9" w:rsidRPr="00BD1BF6" w:rsidRDefault="003233C9" w:rsidP="00BD1BF6">
            <w:pPr>
              <w:pStyle w:val="NormalWeb"/>
              <w:numPr>
                <w:ilvl w:val="0"/>
                <w:numId w:val="251"/>
              </w:numPr>
              <w:spacing w:before="0" w:beforeAutospacing="0" w:after="120" w:line="360" w:lineRule="auto"/>
              <w:jc w:val="both"/>
              <w:textAlignment w:val="baseline"/>
              <w:rPr>
                <w:color w:val="000000"/>
              </w:rPr>
            </w:pPr>
            <w:r w:rsidRPr="00BD1BF6">
              <w:rPr>
                <w:color w:val="000000"/>
              </w:rPr>
              <w:t>Column Name: coefficients</w:t>
            </w:r>
          </w:p>
          <w:p w14:paraId="328FA334" w14:textId="77777777" w:rsidR="003233C9" w:rsidRPr="00BD1BF6" w:rsidRDefault="003233C9" w:rsidP="00BD1BF6">
            <w:pPr>
              <w:pStyle w:val="NormalWeb"/>
              <w:numPr>
                <w:ilvl w:val="0"/>
                <w:numId w:val="251"/>
              </w:numPr>
              <w:spacing w:before="0" w:beforeAutospacing="0" w:after="120" w:line="360" w:lineRule="auto"/>
              <w:jc w:val="both"/>
              <w:textAlignment w:val="baseline"/>
              <w:rPr>
                <w:color w:val="000000"/>
              </w:rPr>
            </w:pPr>
            <w:r w:rsidRPr="00BD1BF6">
              <w:rPr>
                <w:color w:val="000000"/>
              </w:rPr>
              <w:t>Nullable: yes</w:t>
            </w:r>
          </w:p>
          <w:p w14:paraId="26B1E1DC" w14:textId="77777777" w:rsidR="002F7D49" w:rsidRPr="00BD1BF6" w:rsidRDefault="003233C9" w:rsidP="00BD1BF6">
            <w:pPr>
              <w:pStyle w:val="NormalWeb"/>
              <w:numPr>
                <w:ilvl w:val="0"/>
                <w:numId w:val="251"/>
              </w:numPr>
              <w:spacing w:before="0" w:beforeAutospacing="0" w:after="120" w:line="360" w:lineRule="auto"/>
              <w:jc w:val="both"/>
              <w:textAlignment w:val="baseline"/>
              <w:rPr>
                <w:color w:val="000000"/>
                <w:sz w:val="22"/>
                <w:szCs w:val="22"/>
              </w:rPr>
            </w:pPr>
            <w:r w:rsidRPr="00BD1BF6">
              <w:rPr>
                <w:color w:val="000000"/>
              </w:rPr>
              <w:t>Comments: </w:t>
            </w:r>
          </w:p>
          <w:p w14:paraId="5BDF54F6" w14:textId="6E96B530" w:rsidR="003233C9" w:rsidRPr="00BD1BF6" w:rsidRDefault="003233C9" w:rsidP="00BD1BF6">
            <w:pPr>
              <w:pStyle w:val="NormalWeb"/>
              <w:spacing w:before="0" w:beforeAutospacing="0" w:after="120" w:line="360" w:lineRule="auto"/>
              <w:ind w:left="360"/>
              <w:jc w:val="both"/>
              <w:textAlignment w:val="baseline"/>
              <w:rPr>
                <w:color w:val="000000"/>
                <w:sz w:val="22"/>
                <w:szCs w:val="22"/>
              </w:rPr>
            </w:pPr>
            <w:r w:rsidRPr="00BD1BF6">
              <w:rPr>
                <w:b/>
                <w:bCs/>
                <w:color w:val="000000"/>
              </w:rPr>
              <w:t>Xếp loại sức khỏe</w:t>
            </w:r>
          </w:p>
          <w:p w14:paraId="21CB37D6" w14:textId="77777777" w:rsidR="003233C9" w:rsidRPr="00BD1BF6" w:rsidRDefault="003233C9" w:rsidP="00BD1BF6">
            <w:pPr>
              <w:pStyle w:val="NormalWeb"/>
              <w:numPr>
                <w:ilvl w:val="0"/>
                <w:numId w:val="252"/>
              </w:numPr>
              <w:spacing w:before="0" w:beforeAutospacing="0" w:after="0" w:line="360" w:lineRule="auto"/>
              <w:jc w:val="both"/>
              <w:textAlignment w:val="baseline"/>
              <w:rPr>
                <w:color w:val="000000"/>
              </w:rPr>
            </w:pPr>
            <w:r w:rsidRPr="00BD1BF6">
              <w:rPr>
                <w:color w:val="000000"/>
              </w:rPr>
              <w:t>UI Control: Textview</w:t>
            </w:r>
          </w:p>
          <w:p w14:paraId="0C29D7C0" w14:textId="77777777" w:rsidR="003233C9" w:rsidRPr="00BD1BF6" w:rsidRDefault="003233C9" w:rsidP="00BD1BF6">
            <w:pPr>
              <w:pStyle w:val="NormalWeb"/>
              <w:numPr>
                <w:ilvl w:val="0"/>
                <w:numId w:val="252"/>
              </w:numPr>
              <w:spacing w:before="0" w:beforeAutospacing="0" w:after="0" w:line="360" w:lineRule="auto"/>
              <w:jc w:val="both"/>
              <w:textAlignment w:val="baseline"/>
              <w:rPr>
                <w:color w:val="000000"/>
              </w:rPr>
            </w:pPr>
            <w:r w:rsidRPr="00BD1BF6">
              <w:rPr>
                <w:color w:val="000000"/>
              </w:rPr>
              <w:t>Table Name: patients</w:t>
            </w:r>
          </w:p>
          <w:p w14:paraId="3C468D68" w14:textId="77777777" w:rsidR="003233C9" w:rsidRPr="00BD1BF6" w:rsidRDefault="003233C9" w:rsidP="00BD1BF6">
            <w:pPr>
              <w:pStyle w:val="NormalWeb"/>
              <w:numPr>
                <w:ilvl w:val="0"/>
                <w:numId w:val="252"/>
              </w:numPr>
              <w:spacing w:before="0" w:beforeAutospacing="0" w:after="0" w:line="360" w:lineRule="auto"/>
              <w:jc w:val="both"/>
              <w:textAlignment w:val="baseline"/>
              <w:rPr>
                <w:color w:val="000000"/>
              </w:rPr>
            </w:pPr>
            <w:r w:rsidRPr="00BD1BF6">
              <w:rPr>
                <w:color w:val="000000"/>
              </w:rPr>
              <w:t>Column Name: health_type</w:t>
            </w:r>
          </w:p>
          <w:p w14:paraId="79ABB282" w14:textId="77777777" w:rsidR="003233C9" w:rsidRPr="00BD1BF6" w:rsidRDefault="003233C9" w:rsidP="00BD1BF6">
            <w:pPr>
              <w:pStyle w:val="NormalWeb"/>
              <w:numPr>
                <w:ilvl w:val="0"/>
                <w:numId w:val="252"/>
              </w:numPr>
              <w:spacing w:before="0" w:beforeAutospacing="0" w:after="0" w:line="360" w:lineRule="auto"/>
              <w:jc w:val="both"/>
              <w:textAlignment w:val="baseline"/>
              <w:rPr>
                <w:color w:val="000000"/>
              </w:rPr>
            </w:pPr>
            <w:r w:rsidRPr="00BD1BF6">
              <w:rPr>
                <w:color w:val="000000"/>
              </w:rPr>
              <w:t>Nullable: no</w:t>
            </w:r>
          </w:p>
          <w:p w14:paraId="4AEC1C5D" w14:textId="77777777" w:rsidR="003233C9" w:rsidRPr="00BD1BF6" w:rsidRDefault="003233C9" w:rsidP="00BD1BF6">
            <w:pPr>
              <w:pStyle w:val="NormalWeb"/>
              <w:numPr>
                <w:ilvl w:val="0"/>
                <w:numId w:val="252"/>
              </w:numPr>
              <w:spacing w:before="0" w:beforeAutospacing="0" w:after="120" w:line="360" w:lineRule="auto"/>
              <w:jc w:val="both"/>
              <w:textAlignment w:val="baseline"/>
              <w:rPr>
                <w:color w:val="000000"/>
              </w:rPr>
            </w:pPr>
            <w:r w:rsidRPr="00BD1BF6">
              <w:rPr>
                <w:color w:val="000000"/>
              </w:rPr>
              <w:t>Comments: health_type = 1 (loại 1), health_type = 1 (loại 2), health_type = 3 (loại 3) và health_type = 4 (loại 4).</w:t>
            </w:r>
          </w:p>
          <w:p w14:paraId="5F08EE6E" w14:textId="77777777" w:rsidR="003233C9" w:rsidRPr="00BD1BF6" w:rsidRDefault="003233C9" w:rsidP="00BD1BF6">
            <w:pPr>
              <w:pStyle w:val="NormalWeb"/>
              <w:spacing w:before="0" w:beforeAutospacing="0" w:after="120" w:line="360" w:lineRule="auto"/>
              <w:ind w:left="384"/>
              <w:jc w:val="both"/>
            </w:pPr>
            <w:r w:rsidRPr="00BD1BF6">
              <w:rPr>
                <w:b/>
                <w:bCs/>
                <w:color w:val="000000"/>
              </w:rPr>
              <w:t> Phân trang</w:t>
            </w:r>
          </w:p>
          <w:p w14:paraId="192CD1FF" w14:textId="77777777" w:rsidR="003233C9" w:rsidRPr="00BD1BF6" w:rsidRDefault="003233C9" w:rsidP="00BD1BF6">
            <w:pPr>
              <w:pStyle w:val="NormalWeb"/>
              <w:numPr>
                <w:ilvl w:val="0"/>
                <w:numId w:val="253"/>
              </w:numPr>
              <w:spacing w:before="0" w:beforeAutospacing="0" w:after="0" w:line="360" w:lineRule="auto"/>
              <w:jc w:val="both"/>
              <w:textAlignment w:val="baseline"/>
              <w:rPr>
                <w:color w:val="000000"/>
              </w:rPr>
            </w:pPr>
            <w:r w:rsidRPr="00BD1BF6">
              <w:rPr>
                <w:color w:val="000000"/>
              </w:rPr>
              <w:t>Phân trang 10 bản ghi/1 trang.  </w:t>
            </w:r>
          </w:p>
          <w:p w14:paraId="6780F455" w14:textId="77777777" w:rsidR="003233C9" w:rsidRPr="00BD1BF6" w:rsidRDefault="003233C9" w:rsidP="00BD1BF6">
            <w:pPr>
              <w:pStyle w:val="NormalWeb"/>
              <w:numPr>
                <w:ilvl w:val="0"/>
                <w:numId w:val="253"/>
              </w:numPr>
              <w:spacing w:before="0" w:beforeAutospacing="0" w:after="0" w:line="360" w:lineRule="auto"/>
              <w:jc w:val="both"/>
              <w:textAlignment w:val="baseline"/>
              <w:rPr>
                <w:color w:val="000000"/>
              </w:rPr>
            </w:pPr>
            <w:r w:rsidRPr="00BD1BF6">
              <w:rPr>
                <w:color w:val="000000"/>
              </w:rPr>
              <w:t>Hiển thị Label tại mỗi trang khi xem theo mẫu mặc định: “Tìm thấy (number), hiển thị từ 1-10”</w:t>
            </w:r>
          </w:p>
          <w:p w14:paraId="592A52C5" w14:textId="77777777" w:rsidR="003233C9" w:rsidRPr="00BD1BF6" w:rsidRDefault="003233C9" w:rsidP="00BD1BF6">
            <w:pPr>
              <w:pStyle w:val="NormalWeb"/>
              <w:numPr>
                <w:ilvl w:val="0"/>
                <w:numId w:val="253"/>
              </w:numPr>
              <w:spacing w:before="0" w:beforeAutospacing="0" w:after="120" w:line="360" w:lineRule="auto"/>
              <w:jc w:val="both"/>
              <w:textAlignment w:val="baseline"/>
              <w:rPr>
                <w:color w:val="000000"/>
              </w:rPr>
            </w:pPr>
            <w:r w:rsidRPr="00BD1BF6">
              <w:rPr>
                <w:color w:val="000000"/>
              </w:rPr>
              <w:t>Có thể next, quay lại trang, chọn trang để xem, hiển thị cho phép chọn 10 trang liên tiếp nhau. </w:t>
            </w:r>
          </w:p>
          <w:p w14:paraId="47B62D00" w14:textId="77777777" w:rsidR="003233C9" w:rsidRPr="00BD1BF6" w:rsidRDefault="003233C9" w:rsidP="00BD1BF6">
            <w:pPr>
              <w:pStyle w:val="NormalWeb"/>
              <w:spacing w:before="0" w:beforeAutospacing="0" w:after="120" w:line="360" w:lineRule="auto"/>
              <w:ind w:left="384"/>
              <w:jc w:val="both"/>
            </w:pPr>
            <w:r w:rsidRPr="00BD1BF6">
              <w:rPr>
                <w:b/>
                <w:bCs/>
                <w:color w:val="000000"/>
              </w:rPr>
              <w:t>Tổng hợp phân loại sức khỏe theo đối tượng</w:t>
            </w:r>
          </w:p>
          <w:p w14:paraId="32E9463F" w14:textId="77777777" w:rsidR="003233C9" w:rsidRPr="00BD1BF6" w:rsidRDefault="003233C9" w:rsidP="00BD1BF6">
            <w:pPr>
              <w:pStyle w:val="NormalWeb"/>
              <w:spacing w:before="0" w:beforeAutospacing="0" w:after="120" w:line="360" w:lineRule="auto"/>
              <w:ind w:left="384"/>
              <w:jc w:val="both"/>
            </w:pPr>
            <w:r w:rsidRPr="00BD1BF6">
              <w:rPr>
                <w:b/>
                <w:bCs/>
                <w:color w:val="000000"/>
              </w:rPr>
              <w:t>STT </w:t>
            </w:r>
          </w:p>
          <w:p w14:paraId="3A38B248" w14:textId="77777777" w:rsidR="003233C9" w:rsidRPr="00BD1BF6" w:rsidRDefault="003233C9" w:rsidP="00BD1BF6">
            <w:pPr>
              <w:pStyle w:val="NormalWeb"/>
              <w:spacing w:before="0" w:beforeAutospacing="0" w:after="120" w:line="360" w:lineRule="auto"/>
              <w:ind w:left="384"/>
              <w:jc w:val="both"/>
            </w:pPr>
            <w:r w:rsidRPr="00BD1BF6">
              <w:rPr>
                <w:b/>
                <w:bCs/>
                <w:color w:val="000000"/>
              </w:rPr>
              <w:t>Đối tượng</w:t>
            </w:r>
          </w:p>
          <w:p w14:paraId="2C1C545E" w14:textId="77777777" w:rsidR="003233C9" w:rsidRPr="00BD1BF6" w:rsidRDefault="003233C9" w:rsidP="00BD1BF6">
            <w:pPr>
              <w:pStyle w:val="NormalWeb"/>
              <w:spacing w:before="0" w:beforeAutospacing="0" w:after="120" w:line="360" w:lineRule="auto"/>
              <w:ind w:left="384"/>
              <w:jc w:val="both"/>
            </w:pPr>
            <w:r w:rsidRPr="00BD1BF6">
              <w:rPr>
                <w:b/>
                <w:bCs/>
                <w:color w:val="000000"/>
              </w:rPr>
              <w:t>Tổng cộng</w:t>
            </w:r>
          </w:p>
          <w:p w14:paraId="55DD5651" w14:textId="77777777" w:rsidR="003233C9" w:rsidRPr="00BD1BF6" w:rsidRDefault="003233C9" w:rsidP="00BD1BF6">
            <w:pPr>
              <w:pStyle w:val="NormalWeb"/>
              <w:spacing w:before="0" w:beforeAutospacing="0" w:after="120" w:line="360" w:lineRule="auto"/>
              <w:ind w:left="384"/>
              <w:jc w:val="both"/>
            </w:pPr>
            <w:r w:rsidRPr="00BD1BF6">
              <w:rPr>
                <w:b/>
                <w:bCs/>
                <w:color w:val="000000"/>
              </w:rPr>
              <w:t>Sức khỏe loại 1</w:t>
            </w:r>
          </w:p>
          <w:p w14:paraId="274535CC" w14:textId="77777777" w:rsidR="003233C9" w:rsidRPr="00BD1BF6" w:rsidRDefault="003233C9" w:rsidP="00BD1BF6">
            <w:pPr>
              <w:pStyle w:val="NormalWeb"/>
              <w:spacing w:before="0" w:beforeAutospacing="0" w:after="120" w:line="360" w:lineRule="auto"/>
              <w:ind w:left="384"/>
              <w:jc w:val="both"/>
            </w:pPr>
            <w:r w:rsidRPr="00BD1BF6">
              <w:rPr>
                <w:b/>
                <w:bCs/>
                <w:color w:val="000000"/>
              </w:rPr>
              <w:lastRenderedPageBreak/>
              <w:t>Sức khỏe loại 2</w:t>
            </w:r>
          </w:p>
          <w:p w14:paraId="252D9AD1" w14:textId="77777777" w:rsidR="003233C9" w:rsidRPr="00BD1BF6" w:rsidRDefault="003233C9" w:rsidP="00BD1BF6">
            <w:pPr>
              <w:pStyle w:val="NormalWeb"/>
              <w:spacing w:before="0" w:beforeAutospacing="0" w:after="120" w:line="360" w:lineRule="auto"/>
              <w:ind w:left="384"/>
              <w:jc w:val="both"/>
            </w:pPr>
            <w:r w:rsidRPr="00BD1BF6">
              <w:rPr>
                <w:b/>
                <w:bCs/>
                <w:color w:val="000000"/>
              </w:rPr>
              <w:t>Sức khỏe loại 3</w:t>
            </w:r>
          </w:p>
          <w:p w14:paraId="6199173F" w14:textId="77777777" w:rsidR="003233C9" w:rsidRPr="00BD1BF6" w:rsidRDefault="003233C9" w:rsidP="00BD1BF6">
            <w:pPr>
              <w:pStyle w:val="NormalWeb"/>
              <w:spacing w:before="0" w:beforeAutospacing="0" w:after="120" w:line="360" w:lineRule="auto"/>
              <w:ind w:left="384"/>
              <w:jc w:val="both"/>
            </w:pPr>
            <w:r w:rsidRPr="00BD1BF6">
              <w:rPr>
                <w:b/>
                <w:bCs/>
                <w:color w:val="000000"/>
              </w:rPr>
              <w:t>Sức khỏe loại 4</w:t>
            </w:r>
          </w:p>
          <w:p w14:paraId="491DA520" w14:textId="77777777" w:rsidR="003233C9" w:rsidRPr="00BD1BF6" w:rsidRDefault="003233C9" w:rsidP="00BD1BF6">
            <w:pPr>
              <w:pStyle w:val="NormalWeb"/>
              <w:spacing w:before="0" w:beforeAutospacing="0" w:after="120" w:line="360" w:lineRule="auto"/>
              <w:ind w:left="384"/>
              <w:jc w:val="both"/>
            </w:pPr>
            <w:r w:rsidRPr="00BD1BF6">
              <w:rPr>
                <w:b/>
                <w:bCs/>
                <w:color w:val="000000"/>
              </w:rPr>
              <w:t>&lt;&lt;Các câu lệnh hiển thị&gt;&gt;</w:t>
            </w:r>
          </w:p>
        </w:tc>
      </w:tr>
      <w:tr w:rsidR="003233C9" w:rsidRPr="00BD1BF6" w14:paraId="0E6FB69A"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708AEC9" w14:textId="77777777" w:rsidR="003233C9" w:rsidRPr="00BD1BF6" w:rsidRDefault="003233C9" w:rsidP="00BD1BF6"/>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326469D" w14:textId="77777777" w:rsidR="003233C9" w:rsidRPr="00BD1BF6" w:rsidRDefault="003233C9" w:rsidP="00BD1BF6"/>
        </w:tc>
      </w:tr>
    </w:tbl>
    <w:p w14:paraId="6EBCE2F2" w14:textId="77777777" w:rsidR="003233C9" w:rsidRPr="00BD1BF6" w:rsidRDefault="003233C9" w:rsidP="00BD1BF6">
      <w:pPr>
        <w:pStyle w:val="Heading6"/>
      </w:pPr>
      <w:r w:rsidRPr="00BD1BF6">
        <w:t>Mô tả dòng sự kiện phụ (Alternative Flow)</w:t>
      </w:r>
    </w:p>
    <w:p w14:paraId="5F5B562C" w14:textId="77777777" w:rsidR="003233C9" w:rsidRPr="00BD1BF6" w:rsidRDefault="003233C9" w:rsidP="00BD1BF6">
      <w:pPr>
        <w:pStyle w:val="NormalWeb"/>
        <w:spacing w:before="0" w:beforeAutospacing="0" w:after="160" w:line="360" w:lineRule="auto"/>
      </w:pPr>
      <w:r w:rsidRPr="00BD1BF6">
        <w:rPr>
          <w:color w:val="000000"/>
        </w:rPr>
        <w:t>N/A</w:t>
      </w:r>
    </w:p>
    <w:p w14:paraId="4E4A9FE3" w14:textId="683BB5F8" w:rsidR="003233C9" w:rsidRPr="00BD1BF6" w:rsidRDefault="003233C9" w:rsidP="00BD1BF6">
      <w:pPr>
        <w:pStyle w:val="Heading6"/>
      </w:pPr>
      <w:r w:rsidRPr="00BD1BF6">
        <w:t>Ghi chú</w:t>
      </w:r>
    </w:p>
    <w:p w14:paraId="1FE4B696" w14:textId="77777777" w:rsidR="003233C9" w:rsidRPr="00BD1BF6" w:rsidRDefault="003233C9" w:rsidP="00BD1BF6">
      <w:pPr>
        <w:pStyle w:val="Heading5"/>
      </w:pPr>
      <w:r w:rsidRPr="00BD1BF6">
        <w:t>Thống kê xếp loại quân nhân theo điều kiện tìm kiếm</w:t>
      </w:r>
    </w:p>
    <w:p w14:paraId="243D5A48" w14:textId="77777777" w:rsidR="003233C9" w:rsidRPr="00BD1BF6" w:rsidRDefault="003233C9"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65"/>
        <w:gridCol w:w="7149"/>
      </w:tblGrid>
      <w:tr w:rsidR="003233C9" w:rsidRPr="00BD1BF6" w14:paraId="22114E2D" w14:textId="77777777" w:rsidTr="003233C9">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BD4210"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9C4BB5" w14:textId="77777777" w:rsidR="003233C9" w:rsidRPr="00BD1BF6" w:rsidRDefault="003233C9" w:rsidP="00BD1BF6">
            <w:pPr>
              <w:pStyle w:val="NormalWeb"/>
              <w:spacing w:before="0" w:beforeAutospacing="0" w:after="120" w:line="360" w:lineRule="auto"/>
              <w:jc w:val="both"/>
            </w:pPr>
            <w:r w:rsidRPr="00BD1BF6">
              <w:rPr>
                <w:color w:val="000000"/>
                <w:sz w:val="22"/>
                <w:szCs w:val="22"/>
              </w:rPr>
              <w:t>Thống kê xếp loại sức khỏe theo đơn vị</w:t>
            </w:r>
          </w:p>
        </w:tc>
      </w:tr>
      <w:tr w:rsidR="003233C9" w:rsidRPr="00BD1BF6" w14:paraId="6FDC50F7" w14:textId="77777777" w:rsidTr="003233C9">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CF0CBA6"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C154BB" w14:textId="77777777" w:rsidR="003233C9" w:rsidRPr="00BD1BF6" w:rsidRDefault="003233C9" w:rsidP="00BD1BF6">
            <w:pPr>
              <w:pStyle w:val="NormalWeb"/>
              <w:spacing w:before="0" w:beforeAutospacing="0" w:after="120" w:line="360" w:lineRule="auto"/>
              <w:jc w:val="both"/>
            </w:pPr>
            <w:r w:rsidRPr="00BD1BF6">
              <w:rPr>
                <w:color w:val="000000"/>
                <w:sz w:val="22"/>
                <w:szCs w:val="22"/>
              </w:rPr>
              <w:t>Cho phép người dùng thống kê xếp loại sức khỏe thuộc đơn vị theo điều kiện tìm kiếm</w:t>
            </w:r>
          </w:p>
        </w:tc>
      </w:tr>
      <w:tr w:rsidR="003233C9" w:rsidRPr="00BD1BF6" w14:paraId="7BD01B84" w14:textId="77777777" w:rsidTr="003233C9">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1AF50F"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F383EDB" w14:textId="77777777" w:rsidR="003233C9" w:rsidRPr="00BD1BF6" w:rsidRDefault="003233C9" w:rsidP="00BD1BF6">
            <w:pPr>
              <w:pStyle w:val="NormalWeb"/>
              <w:spacing w:before="0" w:beforeAutospacing="0" w:after="120" w:line="360" w:lineRule="auto"/>
              <w:jc w:val="both"/>
            </w:pPr>
            <w:r w:rsidRPr="00BD1BF6">
              <w:rPr>
                <w:color w:val="000000"/>
                <w:sz w:val="22"/>
                <w:szCs w:val="22"/>
              </w:rPr>
              <w:t>User quản lý đơn vị</w:t>
            </w:r>
          </w:p>
        </w:tc>
      </w:tr>
      <w:tr w:rsidR="003233C9" w:rsidRPr="00BD1BF6" w14:paraId="23E22734" w14:textId="77777777" w:rsidTr="003233C9">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9BC8D7D"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18CDC09" w14:textId="77777777" w:rsidR="003233C9" w:rsidRPr="00BD1BF6" w:rsidRDefault="003233C9" w:rsidP="00BD1BF6">
            <w:pPr>
              <w:pStyle w:val="NormalWeb"/>
              <w:spacing w:before="0" w:beforeAutospacing="0" w:after="120" w:line="360" w:lineRule="auto"/>
              <w:jc w:val="both"/>
            </w:pPr>
            <w:r w:rsidRPr="00BD1BF6">
              <w:rPr>
                <w:color w:val="000000"/>
                <w:sz w:val="22"/>
                <w:szCs w:val="22"/>
              </w:rPr>
              <w:t>Người dùng được phân quyền vào chức năng</w:t>
            </w:r>
          </w:p>
        </w:tc>
      </w:tr>
      <w:tr w:rsidR="003233C9" w:rsidRPr="00BD1BF6" w14:paraId="0A2B8D0D" w14:textId="77777777" w:rsidTr="003233C9">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606B8E1"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AEF520D" w14:textId="77777777" w:rsidR="003233C9" w:rsidRPr="00BD1BF6" w:rsidRDefault="003233C9" w:rsidP="00BD1BF6">
            <w:pPr>
              <w:pStyle w:val="NormalWeb"/>
              <w:spacing w:before="0" w:beforeAutospacing="0" w:after="120" w:line="360" w:lineRule="auto"/>
              <w:jc w:val="both"/>
            </w:pPr>
            <w:r w:rsidRPr="00BD1BF6">
              <w:rPr>
                <w:color w:val="000000"/>
                <w:sz w:val="22"/>
                <w:szCs w:val="22"/>
              </w:rPr>
              <w:t>Hiển thị danh sách quân nhân chứa dữ liệu tìm kiếm</w:t>
            </w:r>
          </w:p>
        </w:tc>
      </w:tr>
      <w:tr w:rsidR="003233C9" w:rsidRPr="00BD1BF6" w14:paraId="4C7BE2A9" w14:textId="77777777" w:rsidTr="003233C9">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3CED469"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0B78BD2" w14:textId="77777777" w:rsidR="003233C9" w:rsidRPr="00BD1BF6" w:rsidRDefault="003233C9" w:rsidP="00BD1BF6">
            <w:pPr>
              <w:pStyle w:val="NormalWeb"/>
              <w:spacing w:before="0" w:beforeAutospacing="0" w:after="120" w:line="360" w:lineRule="auto"/>
              <w:jc w:val="both"/>
            </w:pPr>
            <w:r w:rsidRPr="00BD1BF6">
              <w:rPr>
                <w:color w:val="000000"/>
                <w:sz w:val="22"/>
                <w:szCs w:val="22"/>
              </w:rPr>
              <w:t>N/A</w:t>
            </w:r>
          </w:p>
        </w:tc>
      </w:tr>
      <w:tr w:rsidR="003233C9" w:rsidRPr="00BD1BF6" w14:paraId="6C34D295" w14:textId="77777777" w:rsidTr="003233C9">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7B35279" w14:textId="77777777" w:rsidR="003233C9" w:rsidRPr="00BD1BF6" w:rsidRDefault="003233C9" w:rsidP="00BD1BF6">
            <w:pPr>
              <w:pStyle w:val="NormalWeb"/>
              <w:spacing w:before="0" w:beforeAutospacing="0" w:after="160" w:line="360" w:lineRule="auto"/>
              <w:ind w:left="142"/>
            </w:pPr>
            <w:r w:rsidRPr="00BD1BF6">
              <w:rPr>
                <w:b/>
                <w:bCs/>
                <w:color w:val="000000"/>
                <w:sz w:val="22"/>
                <w:szCs w:val="22"/>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56FC712" w14:textId="77777777" w:rsidR="003233C9" w:rsidRPr="00BD1BF6" w:rsidRDefault="003233C9" w:rsidP="00BD1BF6">
            <w:pPr>
              <w:pStyle w:val="NormalWeb"/>
              <w:spacing w:before="0" w:beforeAutospacing="0" w:after="120" w:line="360" w:lineRule="auto"/>
              <w:jc w:val="both"/>
            </w:pPr>
            <w:r w:rsidRPr="00BD1BF6">
              <w:rPr>
                <w:color w:val="000000"/>
                <w:sz w:val="22"/>
                <w:szCs w:val="22"/>
              </w:rPr>
              <w:t>N/A</w:t>
            </w:r>
          </w:p>
        </w:tc>
      </w:tr>
    </w:tbl>
    <w:p w14:paraId="417F7E30" w14:textId="77777777" w:rsidR="003233C9" w:rsidRPr="00BD1BF6" w:rsidRDefault="003233C9" w:rsidP="00BD1BF6">
      <w:pPr>
        <w:pStyle w:val="Heading6"/>
      </w:pPr>
      <w:r w:rsidRPr="00BD1BF6">
        <w:lastRenderedPageBreak/>
        <w:t>Biểu đồ luồng xử lý chức năng</w:t>
      </w:r>
    </w:p>
    <w:p w14:paraId="5318CC2E" w14:textId="3FC88DA3" w:rsidR="003233C9" w:rsidRPr="00BD1BF6" w:rsidRDefault="003233C9"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31E4B2D8" wp14:editId="62ED2C47">
            <wp:extent cx="5943600" cy="3895090"/>
            <wp:effectExtent l="0" t="0" r="0" b="0"/>
            <wp:docPr id="59" name="Picture 59" descr="https://lh5.googleusercontent.com/vK05dsq1lkQm5bz9FgnpYJF4NMDzi4Yq1t67Vey-FaheIVS3XCt6-K9_H1o4TbOVW_MK0mqrU69jZl68Lo1HDtmgRfvb0qmybC5XkNVXO_7haRHPJyh4jr1i3GRZAZAZpNpIsyvFSEyWN1rqKL3LIsNRrNoMrHDG2S47hXCtVRPNftyqAoBZisXPKFeTh_hIR-KG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vK05dsq1lkQm5bz9FgnpYJF4NMDzi4Yq1t67Vey-FaheIVS3XCt6-K9_H1o4TbOVW_MK0mqrU69jZl68Lo1HDtmgRfvb0qmybC5XkNVXO_7haRHPJyh4jr1i3GRZAZAZpNpIsyvFSEyWN1rqKL3LIsNRrNoMrHDG2S47hXCtVRPNftyqAoBZisXPKFeTh_hIR-KGHQ"/>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795DEB41" w14:textId="77777777" w:rsidR="003233C9" w:rsidRPr="00BD1BF6" w:rsidRDefault="003233C9" w:rsidP="00BD1BF6">
      <w:pPr>
        <w:pStyle w:val="Heading6"/>
      </w:pPr>
      <w:r w:rsidRPr="00BD1BF6">
        <w:t>Mô tả dòng sự kiện chính (Basic Flow)</w:t>
      </w:r>
    </w:p>
    <w:p w14:paraId="2317280F" w14:textId="77777777" w:rsidR="003233C9" w:rsidRPr="00BD1BF6" w:rsidRDefault="003233C9" w:rsidP="00BD1BF6"/>
    <w:tbl>
      <w:tblPr>
        <w:tblW w:w="0" w:type="auto"/>
        <w:tblCellMar>
          <w:top w:w="15" w:type="dxa"/>
          <w:left w:w="15" w:type="dxa"/>
          <w:bottom w:w="15" w:type="dxa"/>
          <w:right w:w="15" w:type="dxa"/>
        </w:tblCellMar>
        <w:tblLook w:val="04A0" w:firstRow="1" w:lastRow="0" w:firstColumn="1" w:lastColumn="0" w:noHBand="0" w:noVBand="1"/>
      </w:tblPr>
      <w:tblGrid>
        <w:gridCol w:w="2428"/>
        <w:gridCol w:w="6922"/>
      </w:tblGrid>
      <w:tr w:rsidR="00EF191A" w:rsidRPr="00BD1BF6" w14:paraId="7D647BFC" w14:textId="77777777" w:rsidTr="003233C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687C46" w14:textId="77777777" w:rsidR="003233C9" w:rsidRPr="00BD1BF6" w:rsidRDefault="003233C9" w:rsidP="00BD1BF6">
            <w:pPr>
              <w:pStyle w:val="NormalWeb"/>
              <w:spacing w:before="0" w:beforeAutospacing="0" w:after="160" w:line="360" w:lineRule="auto"/>
              <w:ind w:left="245"/>
              <w:jc w:val="center"/>
            </w:pPr>
            <w:r w:rsidRPr="00BD1BF6">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5746572" w14:textId="77777777" w:rsidR="003233C9" w:rsidRPr="00BD1BF6" w:rsidRDefault="003233C9" w:rsidP="00BD1BF6">
            <w:pPr>
              <w:pStyle w:val="NormalWeb"/>
              <w:spacing w:before="0" w:beforeAutospacing="0" w:after="160" w:line="360" w:lineRule="auto"/>
              <w:ind w:left="398"/>
              <w:jc w:val="center"/>
            </w:pPr>
            <w:r w:rsidRPr="00BD1BF6">
              <w:rPr>
                <w:b/>
                <w:bCs/>
                <w:color w:val="000000"/>
                <w:sz w:val="22"/>
                <w:szCs w:val="22"/>
              </w:rPr>
              <w:t>Phản ứng của hệ thống</w:t>
            </w:r>
          </w:p>
        </w:tc>
      </w:tr>
      <w:tr w:rsidR="00EF191A" w:rsidRPr="00BD1BF6" w14:paraId="51DF3427" w14:textId="77777777" w:rsidTr="003233C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2F56DE2" w14:textId="2B87718E" w:rsidR="003233C9" w:rsidRPr="00BD1BF6" w:rsidRDefault="003233C9" w:rsidP="00BD1BF6">
            <w:pPr>
              <w:pStyle w:val="NormalWeb"/>
              <w:spacing w:before="80" w:beforeAutospacing="0" w:after="160" w:line="360" w:lineRule="auto"/>
              <w:ind w:left="245" w:hanging="360"/>
              <w:jc w:val="both"/>
            </w:pPr>
            <w:r w:rsidRPr="00BD1BF6">
              <w:rPr>
                <w:color w:val="000000"/>
              </w:rPr>
              <w:t xml:space="preserve">1. Tại màn hình </w:t>
            </w:r>
            <w:r w:rsidR="00EF191A" w:rsidRPr="00BD1BF6">
              <w:rPr>
                <w:color w:val="000000"/>
              </w:rPr>
              <w:t>Thống kê sếp loại sức khỏe đơn vị</w:t>
            </w:r>
            <w:r w:rsidRPr="00BD1BF6">
              <w:rPr>
                <w:color w:val="000000"/>
              </w:rPr>
              <w:t>, người dùng nhập thông tin tìm kiếm</w:t>
            </w:r>
            <w:r w:rsidR="00EF191A" w:rsidRPr="00BD1BF6">
              <w:rPr>
                <w:color w:val="000000"/>
              </w:rPr>
              <w:t xml:space="preserve"> và bấm Tìm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C8529FA" w14:textId="77777777" w:rsidR="003233C9" w:rsidRPr="00BD1BF6" w:rsidRDefault="003233C9" w:rsidP="00BD1BF6">
            <w:pPr>
              <w:pStyle w:val="NormalWeb"/>
              <w:spacing w:before="80" w:beforeAutospacing="0" w:after="160" w:line="360" w:lineRule="auto"/>
              <w:ind w:left="398" w:hanging="360"/>
              <w:jc w:val="both"/>
            </w:pPr>
            <w:r w:rsidRPr="00BD1BF6">
              <w:rPr>
                <w:color w:val="000000"/>
              </w:rPr>
              <w:t>2. Hiển thị danh sách đơn vị chứa thông tin tìm kiếm</w:t>
            </w:r>
          </w:p>
          <w:p w14:paraId="4BA84279" w14:textId="77777777" w:rsidR="003233C9" w:rsidRPr="00BD1BF6" w:rsidRDefault="003233C9" w:rsidP="00BD1BF6">
            <w:pPr>
              <w:pStyle w:val="NormalWeb"/>
              <w:spacing w:before="0" w:beforeAutospacing="0" w:after="120" w:line="360" w:lineRule="auto"/>
              <w:jc w:val="both"/>
            </w:pPr>
            <w:r w:rsidRPr="00BD1BF6">
              <w:rPr>
                <w:b/>
                <w:bCs/>
                <w:color w:val="000000"/>
              </w:rPr>
              <w:t>Thông tin tìm kiếm: Label</w:t>
            </w:r>
          </w:p>
          <w:p w14:paraId="110AF01B" w14:textId="77777777" w:rsidR="003233C9" w:rsidRPr="00BD1BF6" w:rsidRDefault="003233C9" w:rsidP="00BD1BF6">
            <w:pPr>
              <w:pStyle w:val="NormalWeb"/>
              <w:spacing w:before="80" w:beforeAutospacing="0" w:after="160" w:line="360" w:lineRule="auto"/>
              <w:ind w:left="398" w:hanging="360"/>
              <w:jc w:val="both"/>
            </w:pPr>
            <w:r w:rsidRPr="00BD1BF6">
              <w:rPr>
                <w:b/>
                <w:bCs/>
                <w:color w:val="000000"/>
              </w:rPr>
              <w:t>Tìm kiếm: Button</w:t>
            </w:r>
          </w:p>
          <w:p w14:paraId="6BA9EE9C" w14:textId="77777777" w:rsidR="003233C9" w:rsidRPr="00BD1BF6" w:rsidRDefault="003233C9" w:rsidP="00BD1BF6">
            <w:pPr>
              <w:pStyle w:val="NormalWeb"/>
              <w:numPr>
                <w:ilvl w:val="0"/>
                <w:numId w:val="254"/>
              </w:numPr>
              <w:spacing w:before="80" w:beforeAutospacing="0" w:after="0" w:line="360" w:lineRule="auto"/>
              <w:jc w:val="both"/>
              <w:textAlignment w:val="baseline"/>
              <w:rPr>
                <w:color w:val="000000"/>
              </w:rPr>
            </w:pPr>
            <w:r w:rsidRPr="00BD1BF6">
              <w:rPr>
                <w:color w:val="000000"/>
              </w:rPr>
              <w:t>Comment: Danh sách kết quả tìm kiếm hiển thị mặc định theo báo cáo danh sách quân nhân. Chỉ tim kiếm trong đơn vị user quản lý và đơn vị con của nó với tất cả các quân nhân được tìm kiếm có is_delete=0 và is_active=1</w:t>
            </w:r>
          </w:p>
          <w:p w14:paraId="50B87534" w14:textId="77777777" w:rsidR="00DF0898" w:rsidRPr="00BD1BF6" w:rsidRDefault="003233C9" w:rsidP="00BD1BF6">
            <w:pPr>
              <w:pStyle w:val="NormalWeb"/>
              <w:spacing w:before="80" w:beforeAutospacing="0" w:after="160" w:line="360" w:lineRule="auto"/>
              <w:ind w:left="398"/>
              <w:jc w:val="both"/>
              <w:rPr>
                <w:color w:val="000000"/>
                <w:u w:val="single"/>
              </w:rPr>
            </w:pPr>
            <w:r w:rsidRPr="00BD1BF6">
              <w:rPr>
                <w:color w:val="000000"/>
                <w:u w:val="single"/>
              </w:rPr>
              <w:t>Các trường thông tin nhập để tìm kiếm </w:t>
            </w:r>
          </w:p>
          <w:p w14:paraId="67E7993F" w14:textId="2EC4D8A8" w:rsidR="003233C9" w:rsidRPr="00BD1BF6" w:rsidRDefault="003233C9" w:rsidP="00BD1BF6">
            <w:pPr>
              <w:pStyle w:val="NormalWeb"/>
              <w:spacing w:before="80" w:beforeAutospacing="0" w:after="160" w:line="360" w:lineRule="auto"/>
              <w:ind w:left="398"/>
              <w:jc w:val="both"/>
            </w:pPr>
            <w:r w:rsidRPr="00BD1BF6">
              <w:rPr>
                <w:i/>
                <w:iCs/>
                <w:color w:val="000000"/>
              </w:rPr>
              <w:t xml:space="preserve">Đơn vị quản lý: </w:t>
            </w:r>
            <w:r w:rsidRPr="00BD1BF6">
              <w:rPr>
                <w:color w:val="000000"/>
              </w:rPr>
              <w:t>Searchbox, String (150)</w:t>
            </w:r>
          </w:p>
          <w:p w14:paraId="76CC7F6D" w14:textId="77777777" w:rsidR="00DF0898" w:rsidRPr="00BD1BF6" w:rsidRDefault="003233C9" w:rsidP="00BD1BF6">
            <w:pPr>
              <w:pStyle w:val="NormalWeb"/>
              <w:numPr>
                <w:ilvl w:val="0"/>
                <w:numId w:val="255"/>
              </w:numPr>
              <w:spacing w:before="80" w:beforeAutospacing="0" w:after="0" w:line="360" w:lineRule="auto"/>
              <w:jc w:val="both"/>
              <w:textAlignment w:val="baseline"/>
              <w:rPr>
                <w:color w:val="000000"/>
              </w:rPr>
            </w:pPr>
            <w:r w:rsidRPr="00BD1BF6">
              <w:rPr>
                <w:color w:val="000000"/>
              </w:rPr>
              <w:lastRenderedPageBreak/>
              <w:t>Comment: lấy dữ liệu từ bảng cats_organizations Hiển thị mặc định theo đơn vị User quản lý.</w:t>
            </w:r>
          </w:p>
          <w:p w14:paraId="7D98BFBB" w14:textId="194B3F6A" w:rsidR="003233C9" w:rsidRPr="00BD1BF6" w:rsidRDefault="003233C9" w:rsidP="00BD1BF6">
            <w:pPr>
              <w:pStyle w:val="NormalWeb"/>
              <w:spacing w:before="80" w:beforeAutospacing="0" w:after="0" w:line="360" w:lineRule="auto"/>
              <w:ind w:left="360"/>
              <w:jc w:val="both"/>
              <w:textAlignment w:val="baseline"/>
              <w:rPr>
                <w:color w:val="000000"/>
              </w:rPr>
            </w:pPr>
            <w:r w:rsidRPr="00BD1BF6">
              <w:rPr>
                <w:i/>
                <w:iCs/>
                <w:color w:val="000000"/>
              </w:rPr>
              <w:t xml:space="preserve">Năm: </w:t>
            </w:r>
            <w:r w:rsidRPr="00BD1BF6">
              <w:rPr>
                <w:color w:val="000000"/>
              </w:rPr>
              <w:t>Dropdown list</w:t>
            </w:r>
          </w:p>
          <w:p w14:paraId="68007785" w14:textId="77777777" w:rsidR="003233C9" w:rsidRPr="00BD1BF6" w:rsidRDefault="003233C9" w:rsidP="00BD1BF6">
            <w:pPr>
              <w:pStyle w:val="NormalWeb"/>
              <w:numPr>
                <w:ilvl w:val="0"/>
                <w:numId w:val="256"/>
              </w:numPr>
              <w:spacing w:before="80" w:beforeAutospacing="0" w:after="0" w:line="360" w:lineRule="auto"/>
              <w:jc w:val="both"/>
              <w:textAlignment w:val="baseline"/>
              <w:rPr>
                <w:color w:val="000000"/>
              </w:rPr>
            </w:pPr>
            <w:r w:rsidRPr="00BD1BF6">
              <w:rPr>
                <w:color w:val="000000"/>
              </w:rPr>
              <w:t>Comment: lấy dữ liệu năm theo trường medical_</w:t>
            </w:r>
            <w:proofErr w:type="gramStart"/>
            <w:r w:rsidRPr="00BD1BF6">
              <w:rPr>
                <w:color w:val="000000"/>
              </w:rPr>
              <w:t>records.examination</w:t>
            </w:r>
            <w:proofErr w:type="gramEnd"/>
            <w:r w:rsidRPr="00BD1BF6">
              <w:rPr>
                <w:color w:val="000000"/>
              </w:rPr>
              <w:t>_date </w:t>
            </w:r>
          </w:p>
          <w:p w14:paraId="74F61CA1" w14:textId="77777777" w:rsidR="003233C9" w:rsidRPr="00BD1BF6" w:rsidRDefault="003233C9" w:rsidP="00BD1BF6">
            <w:pPr>
              <w:pStyle w:val="NormalWeb"/>
              <w:spacing w:before="80" w:beforeAutospacing="0" w:after="160" w:line="360" w:lineRule="auto"/>
              <w:ind w:left="398"/>
              <w:jc w:val="both"/>
            </w:pPr>
            <w:r w:rsidRPr="00BD1BF6">
              <w:rPr>
                <w:i/>
                <w:iCs/>
                <w:color w:val="000000"/>
              </w:rPr>
              <w:t xml:space="preserve">Đợt khám sức khỏe: </w:t>
            </w:r>
            <w:r w:rsidRPr="00BD1BF6">
              <w:rPr>
                <w:color w:val="000000"/>
              </w:rPr>
              <w:t>Combobox, String (100)</w:t>
            </w:r>
          </w:p>
          <w:p w14:paraId="20B53B3C" w14:textId="77777777" w:rsidR="003233C9" w:rsidRPr="00BD1BF6" w:rsidRDefault="003233C9" w:rsidP="00BD1BF6">
            <w:pPr>
              <w:pStyle w:val="NormalWeb"/>
              <w:numPr>
                <w:ilvl w:val="0"/>
                <w:numId w:val="257"/>
              </w:numPr>
              <w:spacing w:before="80" w:beforeAutospacing="0" w:after="0" w:line="360" w:lineRule="auto"/>
              <w:jc w:val="both"/>
              <w:textAlignment w:val="baseline"/>
              <w:rPr>
                <w:color w:val="000000"/>
              </w:rPr>
            </w:pPr>
            <w:r w:rsidRPr="00BD1BF6">
              <w:rPr>
                <w:color w:val="000000"/>
              </w:rPr>
              <w:t>Comment: lấy dữ liệu từ cột examination_date bảng medical_records và examination_date = 6 </w:t>
            </w:r>
          </w:p>
          <w:p w14:paraId="63AE3241" w14:textId="77777777" w:rsidR="003233C9" w:rsidRPr="00BD1BF6" w:rsidRDefault="003233C9" w:rsidP="00BD1BF6">
            <w:pPr>
              <w:pStyle w:val="NormalWeb"/>
              <w:spacing w:before="0" w:beforeAutospacing="0" w:after="120" w:line="360" w:lineRule="auto"/>
              <w:ind w:left="398"/>
              <w:jc w:val="both"/>
            </w:pPr>
            <w:r w:rsidRPr="00BD1BF6">
              <w:rPr>
                <w:i/>
                <w:iCs/>
                <w:color w:val="000000"/>
              </w:rPr>
              <w:t xml:space="preserve">Đối tượng: </w:t>
            </w:r>
            <w:r w:rsidRPr="00BD1BF6">
              <w:rPr>
                <w:color w:val="000000"/>
              </w:rPr>
              <w:t>Searchbox, String (100)</w:t>
            </w:r>
          </w:p>
          <w:p w14:paraId="05DD8E01" w14:textId="77777777" w:rsidR="00EF191A" w:rsidRPr="00BD1BF6" w:rsidRDefault="003233C9" w:rsidP="00BD1BF6">
            <w:pPr>
              <w:pStyle w:val="NormalWeb"/>
              <w:numPr>
                <w:ilvl w:val="0"/>
                <w:numId w:val="258"/>
              </w:numPr>
              <w:spacing w:before="80" w:beforeAutospacing="0" w:after="0" w:line="360" w:lineRule="auto"/>
              <w:jc w:val="both"/>
              <w:textAlignment w:val="baseline"/>
              <w:rPr>
                <w:color w:val="000000"/>
              </w:rPr>
            </w:pPr>
            <w:r w:rsidRPr="00BD1BF6">
              <w:rPr>
                <w:color w:val="000000"/>
              </w:rPr>
              <w:t>Comment: lấy dữ liệu từ bảng cats_military_object với is_delete=0, is_active=1</w:t>
            </w:r>
          </w:p>
          <w:p w14:paraId="7B9CD797" w14:textId="7621B304" w:rsidR="003233C9" w:rsidRPr="00BD1BF6" w:rsidRDefault="003233C9" w:rsidP="00BD1BF6">
            <w:pPr>
              <w:pStyle w:val="NormalWeb"/>
              <w:spacing w:before="80" w:beforeAutospacing="0" w:after="0" w:line="360" w:lineRule="auto"/>
              <w:ind w:left="360"/>
              <w:jc w:val="both"/>
              <w:textAlignment w:val="baseline"/>
              <w:rPr>
                <w:color w:val="000000"/>
              </w:rPr>
            </w:pPr>
            <w:r w:rsidRPr="00BD1BF6">
              <w:rPr>
                <w:i/>
                <w:iCs/>
                <w:color w:val="000000"/>
              </w:rPr>
              <w:t xml:space="preserve">Cấp bậc: </w:t>
            </w:r>
            <w:r w:rsidRPr="00BD1BF6">
              <w:rPr>
                <w:color w:val="000000"/>
              </w:rPr>
              <w:t>Searchbox, String (100)</w:t>
            </w:r>
          </w:p>
          <w:p w14:paraId="4B07BDA2" w14:textId="77777777" w:rsidR="003233C9" w:rsidRPr="00BD1BF6" w:rsidRDefault="003233C9" w:rsidP="00BD1BF6">
            <w:pPr>
              <w:pStyle w:val="NormalWeb"/>
              <w:numPr>
                <w:ilvl w:val="0"/>
                <w:numId w:val="259"/>
              </w:numPr>
              <w:spacing w:before="80" w:beforeAutospacing="0" w:after="0" w:line="360" w:lineRule="auto"/>
              <w:jc w:val="both"/>
              <w:textAlignment w:val="baseline"/>
              <w:rPr>
                <w:color w:val="000000"/>
              </w:rPr>
            </w:pPr>
            <w:r w:rsidRPr="00BD1BF6">
              <w:rPr>
                <w:color w:val="000000"/>
              </w:rPr>
              <w:t>Comment: lấy dữ liệu từ bảng cats_military_position với is_delete=0, is_active=1. Chỉ enable khi chọn Đối tượng</w:t>
            </w:r>
          </w:p>
          <w:p w14:paraId="0302BA69" w14:textId="77777777" w:rsidR="003233C9" w:rsidRPr="00BD1BF6" w:rsidRDefault="003233C9" w:rsidP="00BD1BF6">
            <w:pPr>
              <w:pStyle w:val="NormalWeb"/>
              <w:spacing w:before="80" w:beforeAutospacing="0" w:after="160" w:line="360" w:lineRule="auto"/>
              <w:ind w:left="398"/>
              <w:jc w:val="both"/>
            </w:pPr>
            <w:r w:rsidRPr="00BD1BF6">
              <w:rPr>
                <w:i/>
                <w:iCs/>
                <w:color w:val="000000"/>
              </w:rPr>
              <w:t xml:space="preserve">Loại sức khỏe: </w:t>
            </w:r>
            <w:r w:rsidRPr="00BD1BF6">
              <w:rPr>
                <w:color w:val="000000"/>
              </w:rPr>
              <w:t>Dropdown list</w:t>
            </w:r>
          </w:p>
          <w:p w14:paraId="1AB5F75C" w14:textId="77777777" w:rsidR="003233C9" w:rsidRPr="00BD1BF6" w:rsidRDefault="003233C9" w:rsidP="00BD1BF6">
            <w:pPr>
              <w:pStyle w:val="NormalWeb"/>
              <w:numPr>
                <w:ilvl w:val="0"/>
                <w:numId w:val="260"/>
              </w:numPr>
              <w:spacing w:before="80" w:beforeAutospacing="0" w:after="0" w:line="360" w:lineRule="auto"/>
              <w:jc w:val="both"/>
              <w:textAlignment w:val="baseline"/>
              <w:rPr>
                <w:color w:val="000000"/>
              </w:rPr>
            </w:pPr>
            <w:r w:rsidRPr="00BD1BF6">
              <w:rPr>
                <w:color w:val="000000"/>
              </w:rPr>
              <w:t>Comment: lấy dữ liệu từ bảng medical_records với health_type = 3 (loại 3) và health_type = 4 (loại 4). Chọn tất cả để lấy cả hai loại. </w:t>
            </w:r>
          </w:p>
        </w:tc>
      </w:tr>
    </w:tbl>
    <w:p w14:paraId="7AE0A1B1" w14:textId="77777777" w:rsidR="003233C9" w:rsidRPr="00BD1BF6" w:rsidRDefault="003233C9" w:rsidP="00BD1BF6">
      <w:pPr>
        <w:pStyle w:val="Heading6"/>
      </w:pPr>
      <w:r w:rsidRPr="00BD1BF6">
        <w:lastRenderedPageBreak/>
        <w:t>Mô tả dòng sự kiện phụ (Alternative Flow)</w:t>
      </w:r>
    </w:p>
    <w:p w14:paraId="16A8083A" w14:textId="77777777" w:rsidR="003233C9" w:rsidRPr="00BD1BF6" w:rsidRDefault="003233C9" w:rsidP="00BD1BF6">
      <w:pPr>
        <w:pStyle w:val="NormalWeb"/>
        <w:spacing w:before="0" w:beforeAutospacing="0" w:after="160" w:line="360" w:lineRule="auto"/>
      </w:pPr>
      <w:r w:rsidRPr="00BD1BF6">
        <w:rPr>
          <w:color w:val="000000"/>
        </w:rPr>
        <w:t>N/A</w:t>
      </w:r>
    </w:p>
    <w:p w14:paraId="4750558A" w14:textId="77777777" w:rsidR="003233C9" w:rsidRPr="00BD1BF6" w:rsidRDefault="003233C9" w:rsidP="00BD1BF6">
      <w:pPr>
        <w:pStyle w:val="Heading6"/>
      </w:pPr>
      <w:r w:rsidRPr="00BD1BF6">
        <w:lastRenderedPageBreak/>
        <w:t>Ghi chú</w:t>
      </w:r>
    </w:p>
    <w:p w14:paraId="6FEE5902" w14:textId="5CFF2B01" w:rsidR="003233C9" w:rsidRPr="00BD1BF6" w:rsidRDefault="003233C9"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2DADDE43" wp14:editId="62832A6B">
            <wp:extent cx="5943600" cy="2660015"/>
            <wp:effectExtent l="0" t="0" r="0" b="6985"/>
            <wp:docPr id="58" name="Picture 58" descr="https://lh3.googleusercontent.com/-Jii3nMRqBF3EtrU0iv9vS_mmkx73qGYqkHmWhz_rQIG_p4vhDStvsiYNLRySYp3cWr6FsSEmx5Fto5u-HPHBCL2K0Em88MBCNoQLnY1ciqKBgaYvmvfTulhSPumzVeka1SqioDLChtoM-UZ_GZ5_uS-0rq7JFjMaaKDwEKqT2AwvjxQF9XjipMNGSAF10bHuqxu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Jii3nMRqBF3EtrU0iv9vS_mmkx73qGYqkHmWhz_rQIG_p4vhDStvsiYNLRySYp3cWr6FsSEmx5Fto5u-HPHBCL2K0Em88MBCNoQLnY1ciqKBgaYvmvfTulhSPumzVeka1SqioDLChtoM-UZ_GZ5_uS-0rq7JFjMaaKDwEKqT2AwvjxQF9XjipMNGSAF10bHuqxuO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660015"/>
                    </a:xfrm>
                    <a:prstGeom prst="rect">
                      <a:avLst/>
                    </a:prstGeom>
                    <a:noFill/>
                    <a:ln>
                      <a:noFill/>
                    </a:ln>
                  </pic:spPr>
                </pic:pic>
              </a:graphicData>
            </a:graphic>
          </wp:inline>
        </w:drawing>
      </w:r>
    </w:p>
    <w:p w14:paraId="25D9A5AD" w14:textId="052F583D" w:rsidR="003233C9" w:rsidRPr="00BD1BF6" w:rsidRDefault="003233C9" w:rsidP="00BD1BF6">
      <w:pPr>
        <w:pStyle w:val="Heading5"/>
      </w:pPr>
      <w:r w:rsidRPr="00BD1BF6">
        <w:t>Xuất báo cáo</w:t>
      </w:r>
    </w:p>
    <w:p w14:paraId="2B9987D8" w14:textId="77777777" w:rsidR="00A643F2" w:rsidRPr="00BD1BF6" w:rsidRDefault="00A643F2" w:rsidP="00BD1BF6">
      <w:pPr>
        <w:pStyle w:val="Heading6"/>
        <w:rPr>
          <w:snapToGrid/>
        </w:rPr>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24"/>
        <w:gridCol w:w="6690"/>
      </w:tblGrid>
      <w:tr w:rsidR="00A643F2" w:rsidRPr="00BD1BF6" w14:paraId="205DD3C7" w14:textId="77777777" w:rsidTr="00A643F2">
        <w:trPr>
          <w:trHeight w:val="284"/>
          <w:jc w:val="center"/>
        </w:trPr>
        <w:tc>
          <w:tcPr>
            <w:tcW w:w="2624"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FD21D1"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07192D" w14:textId="77777777" w:rsidR="00A643F2" w:rsidRPr="00BD1BF6" w:rsidRDefault="00A643F2" w:rsidP="00BD1BF6">
            <w:pPr>
              <w:pStyle w:val="NormalWeb"/>
              <w:spacing w:before="0" w:beforeAutospacing="0" w:after="120" w:line="360" w:lineRule="auto"/>
              <w:jc w:val="both"/>
            </w:pPr>
            <w:r w:rsidRPr="00BD1BF6">
              <w:rPr>
                <w:color w:val="000000"/>
                <w:sz w:val="20"/>
                <w:szCs w:val="20"/>
              </w:rPr>
              <w:t>Xuất báo cáo sức khỏe chi tiết theo đơn vị</w:t>
            </w:r>
          </w:p>
        </w:tc>
      </w:tr>
      <w:tr w:rsidR="00A643F2" w:rsidRPr="00BD1BF6" w14:paraId="24F149BF" w14:textId="77777777" w:rsidTr="00A643F2">
        <w:trPr>
          <w:trHeight w:val="284"/>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9239A8"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BABCFE" w14:textId="77777777" w:rsidR="00A643F2" w:rsidRPr="00BD1BF6" w:rsidRDefault="00A643F2" w:rsidP="00BD1BF6">
            <w:pPr>
              <w:pStyle w:val="NormalWeb"/>
              <w:spacing w:before="0" w:beforeAutospacing="0" w:after="120" w:line="360" w:lineRule="auto"/>
              <w:jc w:val="both"/>
            </w:pPr>
            <w:r w:rsidRPr="00BD1BF6">
              <w:rPr>
                <w:color w:val="000000"/>
                <w:sz w:val="20"/>
                <w:szCs w:val="20"/>
              </w:rPr>
              <w:t>Cho phép người dùng xuất báo cáo ra file excel theo điều kiện tìm kiếm </w:t>
            </w:r>
          </w:p>
        </w:tc>
      </w:tr>
      <w:tr w:rsidR="00A643F2" w:rsidRPr="00BD1BF6" w14:paraId="572B074A" w14:textId="77777777" w:rsidTr="00A643F2">
        <w:trPr>
          <w:trHeight w:val="395"/>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7A6E653"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8DED1FF" w14:textId="77777777" w:rsidR="00A643F2" w:rsidRPr="00BD1BF6" w:rsidRDefault="00A643F2" w:rsidP="00BD1BF6">
            <w:pPr>
              <w:pStyle w:val="NormalWeb"/>
              <w:spacing w:before="0" w:beforeAutospacing="0" w:after="120" w:line="360" w:lineRule="auto"/>
              <w:jc w:val="both"/>
            </w:pPr>
            <w:r w:rsidRPr="00BD1BF6">
              <w:rPr>
                <w:color w:val="000000"/>
                <w:sz w:val="20"/>
                <w:szCs w:val="20"/>
              </w:rPr>
              <w:t>User quản lý có quyền thao tác </w:t>
            </w:r>
          </w:p>
        </w:tc>
      </w:tr>
      <w:tr w:rsidR="00A643F2" w:rsidRPr="00BD1BF6" w14:paraId="73A6898B" w14:textId="77777777" w:rsidTr="00A643F2">
        <w:trPr>
          <w:trHeight w:val="378"/>
          <w:jc w:val="center"/>
        </w:trPr>
        <w:tc>
          <w:tcPr>
            <w:tcW w:w="2624"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8C3920D"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1C6D356" w14:textId="77777777" w:rsidR="00A643F2" w:rsidRPr="00BD1BF6" w:rsidRDefault="00A643F2" w:rsidP="00BD1BF6">
            <w:pPr>
              <w:pStyle w:val="NormalWeb"/>
              <w:spacing w:before="0" w:beforeAutospacing="0" w:after="120" w:line="360" w:lineRule="auto"/>
              <w:jc w:val="both"/>
            </w:pPr>
            <w:r w:rsidRPr="00BD1BF6">
              <w:rPr>
                <w:color w:val="000000"/>
                <w:sz w:val="20"/>
                <w:szCs w:val="20"/>
              </w:rPr>
              <w:t>Điều kiện tìm kiếm “Đơn vị quản lý” không được để trống</w:t>
            </w:r>
          </w:p>
        </w:tc>
      </w:tr>
      <w:tr w:rsidR="00A643F2" w:rsidRPr="00BD1BF6" w14:paraId="6F428727" w14:textId="77777777" w:rsidTr="00A643F2">
        <w:trPr>
          <w:trHeight w:val="530"/>
          <w:jc w:val="center"/>
        </w:trPr>
        <w:tc>
          <w:tcPr>
            <w:tcW w:w="2624"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6F78AB6"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19153A3" w14:textId="77777777" w:rsidR="00A643F2" w:rsidRPr="00BD1BF6" w:rsidRDefault="00A643F2" w:rsidP="00BD1BF6">
            <w:pPr>
              <w:pStyle w:val="NormalWeb"/>
              <w:spacing w:before="0" w:beforeAutospacing="0" w:after="120" w:line="360" w:lineRule="auto"/>
              <w:jc w:val="both"/>
            </w:pPr>
            <w:r w:rsidRPr="00BD1BF6">
              <w:rPr>
                <w:color w:val="000000"/>
                <w:sz w:val="20"/>
                <w:szCs w:val="20"/>
              </w:rPr>
              <w:t>Danh sách sức khỏe chi tiết quân nhân được xuất ra file excel dưới dạng tải xuống</w:t>
            </w:r>
          </w:p>
        </w:tc>
      </w:tr>
      <w:tr w:rsidR="00A643F2" w:rsidRPr="00BD1BF6" w14:paraId="736AF973" w14:textId="77777777" w:rsidTr="00A643F2">
        <w:trPr>
          <w:trHeight w:val="284"/>
          <w:jc w:val="center"/>
        </w:trPr>
        <w:tc>
          <w:tcPr>
            <w:tcW w:w="2624"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47D595"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CD99D0D" w14:textId="77777777" w:rsidR="00A643F2" w:rsidRPr="00BD1BF6" w:rsidRDefault="00A643F2" w:rsidP="00BD1BF6">
            <w:pPr>
              <w:pStyle w:val="NormalWeb"/>
              <w:spacing w:before="0" w:beforeAutospacing="0" w:after="120" w:line="360" w:lineRule="auto"/>
              <w:jc w:val="both"/>
            </w:pPr>
            <w:r w:rsidRPr="00BD1BF6">
              <w:rPr>
                <w:color w:val="000000"/>
                <w:sz w:val="20"/>
                <w:szCs w:val="20"/>
              </w:rPr>
              <w:t>N/A</w:t>
            </w:r>
          </w:p>
        </w:tc>
      </w:tr>
      <w:tr w:rsidR="00A643F2" w:rsidRPr="00BD1BF6" w14:paraId="5C25AC30" w14:textId="77777777" w:rsidTr="00A643F2">
        <w:trPr>
          <w:trHeight w:val="284"/>
          <w:jc w:val="center"/>
        </w:trPr>
        <w:tc>
          <w:tcPr>
            <w:tcW w:w="2624"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F0A92F" w14:textId="77777777" w:rsidR="00A643F2" w:rsidRPr="00BD1BF6" w:rsidRDefault="00A643F2" w:rsidP="00BD1BF6">
            <w:pPr>
              <w:pStyle w:val="NormalWeb"/>
              <w:spacing w:before="0" w:beforeAutospacing="0" w:after="16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0976C61" w14:textId="77777777" w:rsidR="00A643F2" w:rsidRPr="00BD1BF6" w:rsidRDefault="00A643F2" w:rsidP="00BD1BF6">
            <w:pPr>
              <w:pStyle w:val="NormalWeb"/>
              <w:spacing w:before="0" w:beforeAutospacing="0" w:after="120" w:line="360" w:lineRule="auto"/>
              <w:jc w:val="both"/>
            </w:pPr>
            <w:r w:rsidRPr="00BD1BF6">
              <w:rPr>
                <w:color w:val="000000"/>
                <w:sz w:val="20"/>
                <w:szCs w:val="20"/>
              </w:rPr>
              <w:t>N/A</w:t>
            </w:r>
          </w:p>
        </w:tc>
      </w:tr>
    </w:tbl>
    <w:p w14:paraId="0AE4160A" w14:textId="77777777" w:rsidR="003233C9" w:rsidRPr="00BD1BF6" w:rsidRDefault="003233C9" w:rsidP="00BD1BF6">
      <w:pPr>
        <w:pStyle w:val="Heading6"/>
      </w:pPr>
      <w:r w:rsidRPr="00BD1BF6">
        <w:lastRenderedPageBreak/>
        <w:t>Biểu đồ luồng xử lý chức năng</w:t>
      </w:r>
    </w:p>
    <w:p w14:paraId="6B2E29D7" w14:textId="4CAD8460" w:rsidR="003233C9" w:rsidRPr="00BD1BF6" w:rsidRDefault="003233C9"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0234895C" wp14:editId="2ADF1ECE">
            <wp:extent cx="5943600" cy="3895090"/>
            <wp:effectExtent l="0" t="0" r="0" b="0"/>
            <wp:docPr id="57" name="Picture 57" descr="https://lh3.googleusercontent.com/lPNN93DXAhPhQxxnXfi06NoQrhJekui-AAF96rNCeLhOiwh4m3XG9T5ZQhxe-AYAPiLF3d8hRJJsnzh5NGQR4nqIBOpxOa8w8amJOiSAmfIzbTm3ONjhlIq_LyKPXxMdTWOC4aB1_VNW-3wHOL2Ql2SFblKLwzc9M4DCBVZhPn7hXVez3VTDq522wSfNjchzGEnv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lPNN93DXAhPhQxxnXfi06NoQrhJekui-AAF96rNCeLhOiwh4m3XG9T5ZQhxe-AYAPiLF3d8hRJJsnzh5NGQR4nqIBOpxOa8w8amJOiSAmfIzbTm3ONjhlIq_LyKPXxMdTWOC4aB1_VNW-3wHOL2Ql2SFblKLwzc9M4DCBVZhPn7hXVez3VTDq522wSfNjchzGEnvh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895090"/>
                    </a:xfrm>
                    <a:prstGeom prst="rect">
                      <a:avLst/>
                    </a:prstGeom>
                    <a:noFill/>
                    <a:ln>
                      <a:noFill/>
                    </a:ln>
                  </pic:spPr>
                </pic:pic>
              </a:graphicData>
            </a:graphic>
          </wp:inline>
        </w:drawing>
      </w:r>
    </w:p>
    <w:p w14:paraId="6507FD63" w14:textId="77777777" w:rsidR="003233C9" w:rsidRPr="00BD1BF6" w:rsidRDefault="003233C9" w:rsidP="00BD1BF6">
      <w:pPr>
        <w:pStyle w:val="Heading6"/>
      </w:pPr>
      <w:r w:rsidRPr="00BD1BF6">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3233C9" w:rsidRPr="00BD1BF6" w14:paraId="73A179A7" w14:textId="77777777" w:rsidTr="002F7D49">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E90A889" w14:textId="77777777" w:rsidR="003233C9" w:rsidRPr="00BD1BF6" w:rsidRDefault="003233C9" w:rsidP="00BD1BF6">
            <w:pPr>
              <w:pStyle w:val="NormalWeb"/>
              <w:spacing w:before="0" w:beforeAutospacing="0" w:after="160" w:line="360" w:lineRule="auto"/>
              <w:jc w:val="center"/>
            </w:pPr>
            <w:r w:rsidRPr="00BD1BF6">
              <w:rPr>
                <w:b/>
                <w:bCs/>
                <w:color w:val="000000"/>
                <w:sz w:val="22"/>
                <w:szCs w:val="22"/>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E9E8D5A" w14:textId="77777777" w:rsidR="003233C9" w:rsidRPr="00BD1BF6" w:rsidRDefault="003233C9" w:rsidP="00BD1BF6">
            <w:pPr>
              <w:pStyle w:val="NormalWeb"/>
              <w:spacing w:before="0" w:beforeAutospacing="0" w:after="160" w:line="360" w:lineRule="auto"/>
              <w:ind w:left="339"/>
              <w:jc w:val="center"/>
            </w:pPr>
            <w:r w:rsidRPr="00BD1BF6">
              <w:rPr>
                <w:b/>
                <w:bCs/>
                <w:color w:val="000000"/>
                <w:sz w:val="22"/>
                <w:szCs w:val="22"/>
              </w:rPr>
              <w:t>Phản ứng của hệ thống</w:t>
            </w:r>
          </w:p>
        </w:tc>
      </w:tr>
      <w:tr w:rsidR="003233C9" w:rsidRPr="00BD1BF6" w14:paraId="58C30575" w14:textId="77777777" w:rsidTr="002F7D49">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4C4F235" w14:textId="77777777" w:rsidR="003233C9" w:rsidRPr="00BD1BF6" w:rsidRDefault="003233C9" w:rsidP="00BD1BF6">
            <w:pPr>
              <w:pStyle w:val="NormalWeb"/>
              <w:spacing w:before="80" w:beforeAutospacing="0" w:after="160" w:line="360" w:lineRule="auto"/>
              <w:jc w:val="both"/>
            </w:pPr>
            <w:r w:rsidRPr="00BD1BF6">
              <w:rPr>
                <w:color w:val="000000"/>
              </w:rPr>
              <w:t>1. Tại màn hình Xếp loại sức khỏe đơn vị → Chọn xuất báo cáo theo điều kiện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28C9C84" w14:textId="77777777" w:rsidR="003233C9" w:rsidRPr="00BD1BF6" w:rsidRDefault="003233C9" w:rsidP="00BD1BF6">
            <w:pPr>
              <w:pStyle w:val="NormalWeb"/>
              <w:spacing w:before="80" w:beforeAutospacing="0" w:after="160" w:line="360" w:lineRule="auto"/>
              <w:ind w:left="339" w:hanging="360"/>
              <w:jc w:val="both"/>
            </w:pPr>
            <w:r w:rsidRPr="00BD1BF6">
              <w:rPr>
                <w:color w:val="000000"/>
              </w:rPr>
              <w:t>2. Hệ thống trả về file excel dưới dạng tải xuống, nhóm theo đơn vị và đối tượng.</w:t>
            </w:r>
          </w:p>
          <w:p w14:paraId="475D55CF" w14:textId="77777777" w:rsidR="003233C9" w:rsidRPr="00BD1BF6" w:rsidRDefault="003233C9" w:rsidP="00BD1BF6">
            <w:pPr>
              <w:pStyle w:val="NormalWeb"/>
              <w:spacing w:before="80" w:beforeAutospacing="0" w:after="160" w:line="360" w:lineRule="auto"/>
              <w:ind w:left="339"/>
              <w:jc w:val="both"/>
            </w:pPr>
            <w:r w:rsidRPr="00BD1BF6">
              <w:rPr>
                <w:color w:val="000000"/>
              </w:rPr>
              <w:t>Các trường thông tin từ file mẫu đưa vào DB (tương tự các trường thông tin ở chức năng Xem xếp loại sức khỏe theo đơn vị):</w:t>
            </w:r>
          </w:p>
          <w:p w14:paraId="62B1C894" w14:textId="77777777" w:rsidR="003233C9" w:rsidRPr="00BD1BF6" w:rsidRDefault="003233C9" w:rsidP="00BD1BF6">
            <w:pPr>
              <w:pStyle w:val="NormalWeb"/>
              <w:spacing w:before="80" w:beforeAutospacing="0" w:after="160" w:line="360" w:lineRule="auto"/>
              <w:ind w:left="339"/>
              <w:jc w:val="both"/>
            </w:pPr>
            <w:r w:rsidRPr="00BD1BF6">
              <w:rPr>
                <w:b/>
                <w:bCs/>
                <w:color w:val="000000"/>
              </w:rPr>
              <w:t>STT</w:t>
            </w:r>
          </w:p>
          <w:p w14:paraId="5968C28F" w14:textId="77777777" w:rsidR="003233C9" w:rsidRPr="00BD1BF6" w:rsidRDefault="003233C9" w:rsidP="00BD1BF6">
            <w:pPr>
              <w:pStyle w:val="NormalWeb"/>
              <w:spacing w:before="80" w:beforeAutospacing="0" w:after="160" w:line="360" w:lineRule="auto"/>
              <w:ind w:left="339"/>
              <w:jc w:val="both"/>
            </w:pPr>
            <w:r w:rsidRPr="00BD1BF6">
              <w:rPr>
                <w:b/>
                <w:bCs/>
                <w:color w:val="000000"/>
              </w:rPr>
              <w:t>Mã quân nhân</w:t>
            </w:r>
          </w:p>
          <w:p w14:paraId="22FCDE43" w14:textId="77777777" w:rsidR="003233C9" w:rsidRPr="00BD1BF6" w:rsidRDefault="003233C9" w:rsidP="00BD1BF6">
            <w:pPr>
              <w:pStyle w:val="NormalWeb"/>
              <w:spacing w:before="80" w:beforeAutospacing="0" w:after="160" w:line="360" w:lineRule="auto"/>
              <w:ind w:left="339"/>
              <w:jc w:val="both"/>
            </w:pPr>
            <w:r w:rsidRPr="00BD1BF6">
              <w:rPr>
                <w:b/>
                <w:bCs/>
                <w:color w:val="000000"/>
              </w:rPr>
              <w:t>Họ và tên </w:t>
            </w:r>
          </w:p>
          <w:p w14:paraId="59E782E9" w14:textId="77777777" w:rsidR="003233C9" w:rsidRPr="00BD1BF6" w:rsidRDefault="003233C9" w:rsidP="00BD1BF6">
            <w:pPr>
              <w:pStyle w:val="NormalWeb"/>
              <w:spacing w:before="80" w:beforeAutospacing="0" w:after="160" w:line="360" w:lineRule="auto"/>
              <w:ind w:left="339"/>
              <w:jc w:val="both"/>
            </w:pPr>
            <w:r w:rsidRPr="00BD1BF6">
              <w:rPr>
                <w:b/>
                <w:bCs/>
                <w:color w:val="000000"/>
              </w:rPr>
              <w:t>Cấp bậc </w:t>
            </w:r>
          </w:p>
          <w:p w14:paraId="219604EE" w14:textId="77777777" w:rsidR="003233C9" w:rsidRPr="00BD1BF6" w:rsidRDefault="003233C9" w:rsidP="00BD1BF6">
            <w:pPr>
              <w:pStyle w:val="NormalWeb"/>
              <w:spacing w:before="80" w:beforeAutospacing="0" w:after="160" w:line="360" w:lineRule="auto"/>
              <w:ind w:left="339"/>
              <w:jc w:val="both"/>
            </w:pPr>
            <w:r w:rsidRPr="00BD1BF6">
              <w:rPr>
                <w:b/>
                <w:bCs/>
                <w:color w:val="000000"/>
              </w:rPr>
              <w:t>Chức vụ</w:t>
            </w:r>
          </w:p>
          <w:p w14:paraId="1347E19A" w14:textId="77777777" w:rsidR="003233C9" w:rsidRPr="00BD1BF6" w:rsidRDefault="003233C9" w:rsidP="00BD1BF6">
            <w:pPr>
              <w:pStyle w:val="NormalWeb"/>
              <w:spacing w:before="80" w:beforeAutospacing="0" w:after="160" w:line="360" w:lineRule="auto"/>
              <w:ind w:left="339"/>
              <w:jc w:val="both"/>
            </w:pPr>
            <w:r w:rsidRPr="00BD1BF6">
              <w:rPr>
                <w:b/>
                <w:bCs/>
                <w:color w:val="000000"/>
              </w:rPr>
              <w:t>Hệ số chức vụ</w:t>
            </w:r>
          </w:p>
          <w:p w14:paraId="47A67AD5" w14:textId="77777777" w:rsidR="003233C9" w:rsidRPr="00BD1BF6" w:rsidRDefault="003233C9" w:rsidP="00BD1BF6">
            <w:pPr>
              <w:pStyle w:val="NormalWeb"/>
              <w:spacing w:before="80" w:beforeAutospacing="0" w:after="160" w:line="360" w:lineRule="auto"/>
              <w:ind w:left="339"/>
              <w:jc w:val="both"/>
            </w:pPr>
            <w:r w:rsidRPr="00BD1BF6">
              <w:rPr>
                <w:b/>
                <w:bCs/>
                <w:color w:val="000000"/>
              </w:rPr>
              <w:lastRenderedPageBreak/>
              <w:t>Phân loại sức khỏe</w:t>
            </w:r>
          </w:p>
        </w:tc>
      </w:tr>
    </w:tbl>
    <w:p w14:paraId="62BE17C1" w14:textId="59BA0E35" w:rsidR="003233C9" w:rsidRPr="00BD1BF6" w:rsidRDefault="003233C9" w:rsidP="00BD1BF6">
      <w:pPr>
        <w:pStyle w:val="Heading6"/>
      </w:pPr>
      <w:r w:rsidRPr="00BD1BF6">
        <w:lastRenderedPageBreak/>
        <w:t>Mô tả dòng sự kiện phụ (Alternative Flow)</w:t>
      </w:r>
    </w:p>
    <w:p w14:paraId="51BFDF98" w14:textId="639FBE18" w:rsidR="00A643F2" w:rsidRPr="00BD1BF6" w:rsidRDefault="00A643F2" w:rsidP="00BD1BF6">
      <w:r w:rsidRPr="00BD1BF6">
        <w:t>N/A</w:t>
      </w:r>
    </w:p>
    <w:p w14:paraId="31A22FA4" w14:textId="77777777" w:rsidR="003233C9" w:rsidRPr="00BD1BF6" w:rsidRDefault="003233C9" w:rsidP="00BD1BF6">
      <w:pPr>
        <w:pStyle w:val="Heading6"/>
      </w:pPr>
      <w:r w:rsidRPr="00BD1BF6">
        <w:t>Ghi chú</w:t>
      </w:r>
    </w:p>
    <w:p w14:paraId="360A68F7" w14:textId="0A159E80" w:rsidR="003233C9" w:rsidRPr="00BD1BF6" w:rsidRDefault="003233C9" w:rsidP="00BD1BF6">
      <w:pPr>
        <w:pStyle w:val="NormalWeb"/>
        <w:spacing w:before="0" w:beforeAutospacing="0" w:after="160" w:line="360" w:lineRule="auto"/>
      </w:pPr>
      <w:r w:rsidRPr="00BD1BF6">
        <w:rPr>
          <w:noProof/>
          <w:color w:val="000000"/>
          <w:sz w:val="22"/>
          <w:szCs w:val="22"/>
          <w:bdr w:val="none" w:sz="0" w:space="0" w:color="auto" w:frame="1"/>
        </w:rPr>
        <w:drawing>
          <wp:inline distT="0" distB="0" distL="0" distR="0" wp14:anchorId="348639CE" wp14:editId="28CAE08F">
            <wp:extent cx="5943600" cy="2743200"/>
            <wp:effectExtent l="0" t="0" r="0" b="0"/>
            <wp:docPr id="56" name="Picture 56" descr="https://lh3.googleusercontent.com/57QcGpaY4lITFAduHeGbjvxpjNREe7rNm7a4oVrWNXh_B_wB3_Q40aUb67PGTJalXUxP0_pZzNy_x8NDPymqT1REQ1ANLypUXJ9RL2h0Fz1I8YmwZAxe2L8ZuDyC-NvfOYZpGiGpRXs2PaSbfmcNe6WKi5FEpQaziItxFvH8K0EtdJamvFxG00d9FUK09NG-1NNk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57QcGpaY4lITFAduHeGbjvxpjNREe7rNm7a4oVrWNXh_B_wB3_Q40aUb67PGTJalXUxP0_pZzNy_x8NDPymqT1REQ1ANLypUXJ9RL2h0Fz1I8YmwZAxe2L8ZuDyC-NvfOYZpGiGpRXs2PaSbfmcNe6WKi5FEpQaziItxFvH8K0EtdJamvFxG00d9FUK09NG-1NNkjQ"/>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68E8505" w14:textId="77777777" w:rsidR="00FF74DB" w:rsidRPr="00BD1BF6" w:rsidRDefault="00FF74DB" w:rsidP="00BD1BF6">
      <w:pPr>
        <w:pStyle w:val="NormalIndent"/>
      </w:pPr>
    </w:p>
    <w:p w14:paraId="273B5376" w14:textId="6BC0003A" w:rsidR="00950074" w:rsidRPr="00BD1BF6" w:rsidRDefault="00950074" w:rsidP="00BD1BF6">
      <w:pPr>
        <w:pStyle w:val="Heading4"/>
      </w:pPr>
      <w:r w:rsidRPr="00BD1BF6">
        <w:t>Báo cáo bệnh mãn tính</w:t>
      </w:r>
    </w:p>
    <w:p w14:paraId="4FD7E91F" w14:textId="40B79A5C" w:rsidR="00BC306F" w:rsidRPr="00BD1BF6" w:rsidRDefault="00BC306F" w:rsidP="00BD1BF6">
      <w:pPr>
        <w:pStyle w:val="Heading5"/>
      </w:pPr>
      <w:r w:rsidRPr="00BD1BF6">
        <w:t>Xem màn hình báo cáo bệnh mãn tính</w:t>
      </w:r>
    </w:p>
    <w:p w14:paraId="29172A3F" w14:textId="77777777" w:rsidR="00BC306F" w:rsidRPr="00BD1BF6" w:rsidRDefault="00BC306F" w:rsidP="00BD1BF6">
      <w:pPr>
        <w:pStyle w:val="Heading6"/>
      </w:pPr>
      <w:r w:rsidRPr="00BD1BF6">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BC306F" w:rsidRPr="00BD1BF6" w14:paraId="3FB4F0CF" w14:textId="77777777" w:rsidTr="00706CFB">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BC8082"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9B0252" w14:textId="12CFEAC7" w:rsidR="00BC306F" w:rsidRPr="00BD1BF6" w:rsidRDefault="00BC306F" w:rsidP="00BD1BF6">
            <w:pPr>
              <w:pStyle w:val="NormalWeb"/>
              <w:spacing w:before="0" w:beforeAutospacing="0" w:after="120" w:line="360" w:lineRule="auto"/>
              <w:jc w:val="both"/>
            </w:pPr>
            <w:r w:rsidRPr="00BD1BF6">
              <w:rPr>
                <w:color w:val="000000"/>
                <w:sz w:val="20"/>
                <w:szCs w:val="20"/>
              </w:rPr>
              <w:t>Xem màn hình báo cáo bệnh mãn tính</w:t>
            </w:r>
          </w:p>
        </w:tc>
      </w:tr>
      <w:tr w:rsidR="00BC306F" w:rsidRPr="00BD1BF6" w14:paraId="5424F58B" w14:textId="77777777" w:rsidTr="00706CFB">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B871A21"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02312B" w14:textId="56CF0257" w:rsidR="00BC306F" w:rsidRPr="00BD1BF6" w:rsidRDefault="00BC306F" w:rsidP="00BD1BF6">
            <w:pPr>
              <w:pStyle w:val="NormalWeb"/>
              <w:spacing w:before="0" w:beforeAutospacing="0" w:after="120" w:line="360" w:lineRule="auto"/>
              <w:jc w:val="both"/>
            </w:pPr>
            <w:r w:rsidRPr="00BD1BF6">
              <w:rPr>
                <w:color w:val="000000"/>
                <w:sz w:val="20"/>
                <w:szCs w:val="20"/>
              </w:rPr>
              <w:t>Cho phép người dùng xem màn hình báo cáo bệnh mãn tính</w:t>
            </w:r>
          </w:p>
        </w:tc>
      </w:tr>
      <w:tr w:rsidR="00BC306F" w:rsidRPr="00BD1BF6" w14:paraId="265AE76B" w14:textId="77777777" w:rsidTr="00706CFB">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8ECB4CE"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E11E7A" w14:textId="77777777" w:rsidR="00BC306F" w:rsidRPr="00BD1BF6" w:rsidRDefault="00BC306F" w:rsidP="00BD1BF6">
            <w:pPr>
              <w:pStyle w:val="NormalWeb"/>
              <w:spacing w:before="0" w:beforeAutospacing="0" w:after="120" w:line="360" w:lineRule="auto"/>
              <w:jc w:val="both"/>
            </w:pPr>
            <w:r w:rsidRPr="00BD1BF6">
              <w:rPr>
                <w:color w:val="000000"/>
                <w:sz w:val="20"/>
                <w:szCs w:val="20"/>
              </w:rPr>
              <w:t>User quản lý đơn vị</w:t>
            </w:r>
          </w:p>
        </w:tc>
      </w:tr>
      <w:tr w:rsidR="00BC306F" w:rsidRPr="00BD1BF6" w14:paraId="38DA83CB" w14:textId="77777777" w:rsidTr="00706CFB">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86CB716"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B877D8" w14:textId="77777777" w:rsidR="00BC306F" w:rsidRPr="00BD1BF6" w:rsidRDefault="00BC306F"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BC306F" w:rsidRPr="00BD1BF6" w14:paraId="303920C1" w14:textId="77777777" w:rsidTr="00706CFB">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1FED2EC"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7EE68DA" w14:textId="07AC8090" w:rsidR="00BC306F" w:rsidRPr="00BD1BF6" w:rsidRDefault="00BC306F" w:rsidP="00BD1BF6">
            <w:pPr>
              <w:pStyle w:val="NormalWeb"/>
              <w:spacing w:before="0" w:beforeAutospacing="0" w:after="120" w:line="360" w:lineRule="auto"/>
              <w:jc w:val="both"/>
            </w:pPr>
            <w:r w:rsidRPr="00BD1BF6">
              <w:rPr>
                <w:color w:val="000000"/>
                <w:sz w:val="20"/>
                <w:szCs w:val="20"/>
              </w:rPr>
              <w:t xml:space="preserve">Hiển thị màn hình báo cáo </w:t>
            </w:r>
            <w:r w:rsidR="00002AC3" w:rsidRPr="00BD1BF6">
              <w:rPr>
                <w:color w:val="000000"/>
                <w:sz w:val="20"/>
                <w:szCs w:val="20"/>
              </w:rPr>
              <w:t>nhóm máu</w:t>
            </w:r>
          </w:p>
        </w:tc>
      </w:tr>
      <w:tr w:rsidR="00BC306F" w:rsidRPr="00BD1BF6" w14:paraId="58B89CF1" w14:textId="77777777" w:rsidTr="00706CFB">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AAA5060"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DA3890"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r w:rsidR="00BC306F" w:rsidRPr="00BD1BF6" w14:paraId="7CC842D6" w14:textId="77777777" w:rsidTr="00706CFB">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D699EF8"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8046CA2"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bl>
    <w:p w14:paraId="29B91097" w14:textId="77777777" w:rsidR="00BC306F" w:rsidRPr="00BD1BF6" w:rsidRDefault="00BC306F" w:rsidP="00BD1BF6">
      <w:pPr>
        <w:pStyle w:val="Heading6"/>
      </w:pPr>
      <w:r w:rsidRPr="00BD1BF6">
        <w:lastRenderedPageBreak/>
        <w:t>Biểu đồ luồng xử lý chức năng</w:t>
      </w:r>
    </w:p>
    <w:p w14:paraId="3BBE4CA5" w14:textId="064594B3" w:rsidR="00BC306F" w:rsidRPr="00BD1BF6" w:rsidRDefault="008145B7" w:rsidP="00BD1BF6">
      <w:pPr>
        <w:pStyle w:val="NormalWeb"/>
        <w:spacing w:before="0" w:beforeAutospacing="0" w:after="160" w:line="360" w:lineRule="auto"/>
      </w:pPr>
      <w:r w:rsidRPr="00BD1BF6">
        <w:rPr>
          <w:noProof/>
        </w:rPr>
        <w:drawing>
          <wp:inline distT="0" distB="0" distL="0" distR="0" wp14:anchorId="260BC89E" wp14:editId="744C836F">
            <wp:extent cx="5943600" cy="371925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719258"/>
                    </a:xfrm>
                    <a:prstGeom prst="rect">
                      <a:avLst/>
                    </a:prstGeom>
                    <a:noFill/>
                    <a:ln>
                      <a:noFill/>
                    </a:ln>
                  </pic:spPr>
                </pic:pic>
              </a:graphicData>
            </a:graphic>
          </wp:inline>
        </w:drawing>
      </w:r>
    </w:p>
    <w:p w14:paraId="0E8F1CFA" w14:textId="77777777" w:rsidR="00BC306F" w:rsidRPr="00BD1BF6" w:rsidRDefault="00BC306F" w:rsidP="00BD1BF6">
      <w:pPr>
        <w:pStyle w:val="Heading6"/>
      </w:pPr>
      <w:r w:rsidRPr="00BD1BF6">
        <w:t>Mô tả dòng sự kiện chính (Basic Flow)</w:t>
      </w:r>
    </w:p>
    <w:tbl>
      <w:tblPr>
        <w:tblW w:w="9355" w:type="dxa"/>
        <w:tblLayout w:type="fixed"/>
        <w:tblCellMar>
          <w:top w:w="15" w:type="dxa"/>
          <w:left w:w="15" w:type="dxa"/>
          <w:bottom w:w="15" w:type="dxa"/>
          <w:right w:w="15" w:type="dxa"/>
        </w:tblCellMar>
        <w:tblLook w:val="04A0" w:firstRow="1" w:lastRow="0" w:firstColumn="1" w:lastColumn="0" w:noHBand="0" w:noVBand="1"/>
      </w:tblPr>
      <w:tblGrid>
        <w:gridCol w:w="2605"/>
        <w:gridCol w:w="6750"/>
      </w:tblGrid>
      <w:tr w:rsidR="00BC306F" w:rsidRPr="00BD1BF6" w14:paraId="0252C79E" w14:textId="77777777" w:rsidTr="001D5658">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3575DCA" w14:textId="77777777" w:rsidR="00BC306F" w:rsidRPr="00BD1BF6" w:rsidRDefault="00BC306F" w:rsidP="00BD1BF6">
            <w:pPr>
              <w:pStyle w:val="NormalWeb"/>
              <w:spacing w:before="0" w:beforeAutospacing="0" w:after="160" w:line="360" w:lineRule="auto"/>
              <w:jc w:val="center"/>
            </w:pPr>
            <w:r w:rsidRPr="00BD1BF6">
              <w:rPr>
                <w:b/>
                <w:bCs/>
                <w:color w:val="000000"/>
                <w:sz w:val="22"/>
                <w:szCs w:val="22"/>
              </w:rPr>
              <w:t>Hành động của tác nhân</w:t>
            </w:r>
          </w:p>
        </w:tc>
        <w:tc>
          <w:tcPr>
            <w:tcW w:w="6750"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B5E659" w14:textId="77777777" w:rsidR="00BC306F" w:rsidRPr="00BD1BF6" w:rsidRDefault="00BC306F" w:rsidP="00BD1BF6">
            <w:pPr>
              <w:pStyle w:val="NormalWeb"/>
              <w:spacing w:before="0" w:beforeAutospacing="0" w:after="160" w:line="360" w:lineRule="auto"/>
              <w:ind w:left="509"/>
              <w:jc w:val="center"/>
            </w:pPr>
            <w:r w:rsidRPr="00BD1BF6">
              <w:rPr>
                <w:b/>
                <w:bCs/>
                <w:color w:val="000000"/>
                <w:sz w:val="22"/>
                <w:szCs w:val="22"/>
              </w:rPr>
              <w:t>Phản ứng của hệ thống</w:t>
            </w:r>
          </w:p>
        </w:tc>
      </w:tr>
      <w:tr w:rsidR="00BC306F" w:rsidRPr="00BD1BF6" w14:paraId="21F32B0C" w14:textId="77777777" w:rsidTr="001D5658">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CC09F5D" w14:textId="21904225" w:rsidR="00BC306F" w:rsidRPr="00BD1BF6" w:rsidRDefault="00BC306F" w:rsidP="00BD1BF6">
            <w:pPr>
              <w:pStyle w:val="NormalWeb"/>
              <w:spacing w:before="80" w:beforeAutospacing="0" w:after="160" w:line="360" w:lineRule="auto"/>
              <w:jc w:val="both"/>
            </w:pPr>
            <w:r w:rsidRPr="00BD1BF6">
              <w:rPr>
                <w:color w:val="000000"/>
              </w:rPr>
              <w:t xml:space="preserve">1. Người dùng đăng nhập chọn Báo cáo-Thống kê → Báo cáo khác → Báo cáo </w:t>
            </w:r>
            <w:r w:rsidR="00024F27" w:rsidRPr="00BD1BF6">
              <w:rPr>
                <w:color w:val="000000"/>
              </w:rPr>
              <w:t>bệnh mãn tính</w:t>
            </w:r>
          </w:p>
        </w:tc>
        <w:tc>
          <w:tcPr>
            <w:tcW w:w="6750"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4AE77A6" w14:textId="172E2210" w:rsidR="00BC306F" w:rsidRPr="00BD1BF6" w:rsidRDefault="00BC306F" w:rsidP="00BD1BF6">
            <w:pPr>
              <w:pStyle w:val="NormalWeb"/>
              <w:spacing w:before="80" w:beforeAutospacing="0" w:after="160" w:line="360" w:lineRule="auto"/>
              <w:ind w:left="509" w:right="994" w:hanging="360"/>
              <w:jc w:val="both"/>
            </w:pPr>
            <w:r w:rsidRPr="00BD1BF6">
              <w:rPr>
                <w:color w:val="000000"/>
              </w:rPr>
              <w:t xml:space="preserve">2. Hệ thống hiển thị màn hình Báo cáo </w:t>
            </w:r>
            <w:r w:rsidR="00024F27" w:rsidRPr="00BD1BF6">
              <w:rPr>
                <w:color w:val="000000"/>
              </w:rPr>
              <w:t>bệnh mãn tính</w:t>
            </w:r>
            <w:r w:rsidRPr="00BD1BF6">
              <w:rPr>
                <w:color w:val="000000"/>
              </w:rPr>
              <w:t>.</w:t>
            </w:r>
          </w:p>
          <w:p w14:paraId="7430E302" w14:textId="77777777" w:rsidR="00BC306F" w:rsidRPr="00BD1BF6" w:rsidRDefault="00BC306F" w:rsidP="00BD1BF6">
            <w:pPr>
              <w:pStyle w:val="NormalWeb"/>
              <w:spacing w:before="0" w:beforeAutospacing="0" w:after="120" w:line="360" w:lineRule="auto"/>
              <w:ind w:right="994"/>
              <w:jc w:val="both"/>
            </w:pPr>
            <w:r w:rsidRPr="00BD1BF6">
              <w:rPr>
                <w:b/>
                <w:bCs/>
                <w:color w:val="000000"/>
              </w:rPr>
              <w:t>Thông tin tìm kiếm</w:t>
            </w:r>
          </w:p>
          <w:p w14:paraId="1281BD6A" w14:textId="77777777" w:rsidR="00BC306F" w:rsidRPr="00BD1BF6" w:rsidRDefault="00BC306F" w:rsidP="00BD1BF6">
            <w:pPr>
              <w:pStyle w:val="NormalWeb"/>
              <w:spacing w:before="0" w:beforeAutospacing="0" w:after="120" w:line="360" w:lineRule="auto"/>
              <w:ind w:right="994"/>
              <w:jc w:val="both"/>
            </w:pPr>
            <w:r w:rsidRPr="00BD1BF6">
              <w:rPr>
                <w:b/>
                <w:bCs/>
                <w:color w:val="000000"/>
              </w:rPr>
              <w:t>Thống kê</w:t>
            </w:r>
          </w:p>
          <w:p w14:paraId="164C3E63"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Button</w:t>
            </w:r>
          </w:p>
          <w:p w14:paraId="06021C42"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b/>
                <w:bCs/>
                <w:color w:val="000000"/>
              </w:rPr>
            </w:pPr>
            <w:r w:rsidRPr="00BD1BF6">
              <w:rPr>
                <w:color w:val="000000"/>
              </w:rPr>
              <w:t>Comments: Xử lý tìm kiếm thống kê theo điều kiện tìm kiếm</w:t>
            </w:r>
          </w:p>
          <w:p w14:paraId="1A02BD9C" w14:textId="77777777" w:rsidR="00BC306F" w:rsidRPr="00BD1BF6" w:rsidRDefault="00BC306F" w:rsidP="00BD1BF6">
            <w:pPr>
              <w:pStyle w:val="NormalWeb"/>
              <w:spacing w:before="0" w:beforeAutospacing="0" w:after="120" w:line="360" w:lineRule="auto"/>
              <w:ind w:right="994"/>
              <w:jc w:val="both"/>
            </w:pPr>
            <w:r w:rsidRPr="00BD1BF6">
              <w:rPr>
                <w:b/>
                <w:bCs/>
                <w:color w:val="000000"/>
              </w:rPr>
              <w:t>Xuất báo cáo</w:t>
            </w:r>
          </w:p>
          <w:p w14:paraId="7630D4E6"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Button</w:t>
            </w:r>
          </w:p>
          <w:p w14:paraId="3CC4A245" w14:textId="77777777" w:rsidR="00024F27" w:rsidRPr="00BD1BF6" w:rsidRDefault="00BC306F" w:rsidP="00BD1BF6">
            <w:pPr>
              <w:pStyle w:val="NormalWeb"/>
              <w:numPr>
                <w:ilvl w:val="0"/>
                <w:numId w:val="230"/>
              </w:numPr>
              <w:spacing w:before="0" w:beforeAutospacing="0" w:after="120" w:line="360" w:lineRule="auto"/>
              <w:ind w:right="994"/>
              <w:jc w:val="both"/>
              <w:textAlignment w:val="baseline"/>
              <w:rPr>
                <w:b/>
                <w:bCs/>
                <w:color w:val="000000"/>
              </w:rPr>
            </w:pPr>
            <w:r w:rsidRPr="00BD1BF6">
              <w:rPr>
                <w:color w:val="000000"/>
              </w:rPr>
              <w:t>Comments: Xử lý xuất file ra excel theo mẫu xuất báo cáo</w:t>
            </w:r>
          </w:p>
          <w:p w14:paraId="08493D21" w14:textId="74ECD56D" w:rsidR="00BC306F" w:rsidRPr="00BD1BF6" w:rsidRDefault="00BC306F" w:rsidP="00BD1BF6">
            <w:pPr>
              <w:pStyle w:val="NormalWeb"/>
              <w:spacing w:before="0" w:beforeAutospacing="0" w:after="120" w:line="360" w:lineRule="auto"/>
              <w:ind w:right="994"/>
              <w:jc w:val="both"/>
              <w:textAlignment w:val="baseline"/>
              <w:rPr>
                <w:b/>
                <w:bCs/>
                <w:color w:val="000000"/>
              </w:rPr>
            </w:pPr>
            <w:r w:rsidRPr="00BD1BF6">
              <w:rPr>
                <w:b/>
                <w:color w:val="000000"/>
              </w:rPr>
              <w:t>Các trường thông tin tìm kiếm để thống kê:</w:t>
            </w:r>
          </w:p>
          <w:p w14:paraId="7CBACD7D" w14:textId="77777777" w:rsidR="00BC306F"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Đơn vị quản lý</w:t>
            </w:r>
          </w:p>
          <w:p w14:paraId="256A1E96" w14:textId="77777777" w:rsidR="00BC306F"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lastRenderedPageBreak/>
              <w:t>Trạng thái làm việc</w:t>
            </w:r>
          </w:p>
          <w:p w14:paraId="732422CD" w14:textId="77777777" w:rsidR="00BC306F"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Nguồn dữ liệu</w:t>
            </w:r>
          </w:p>
          <w:p w14:paraId="4C580929" w14:textId="77777777" w:rsidR="00BC306F"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Đối tượng</w:t>
            </w:r>
          </w:p>
          <w:p w14:paraId="686438F1" w14:textId="77777777" w:rsidR="00BC306F"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Cấp bậc</w:t>
            </w:r>
          </w:p>
          <w:p w14:paraId="7B961558" w14:textId="629BE08A" w:rsidR="00BA3AD3" w:rsidRPr="00BD1BF6" w:rsidRDefault="00BC306F"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Chức vụ</w:t>
            </w:r>
          </w:p>
          <w:p w14:paraId="23D5F6A9" w14:textId="21B9E6FC" w:rsidR="00024F27" w:rsidRPr="00BD1BF6" w:rsidRDefault="00024F27"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Nhóm bệnh</w:t>
            </w:r>
          </w:p>
          <w:p w14:paraId="0037F73B" w14:textId="53CDF0B6" w:rsidR="00BC306F" w:rsidRPr="00BD1BF6" w:rsidRDefault="00024F27" w:rsidP="00BD1BF6">
            <w:pPr>
              <w:pStyle w:val="NormalWeb"/>
              <w:numPr>
                <w:ilvl w:val="0"/>
                <w:numId w:val="230"/>
              </w:numPr>
              <w:spacing w:before="80" w:beforeAutospacing="0" w:after="0" w:line="360" w:lineRule="auto"/>
              <w:ind w:right="994"/>
              <w:jc w:val="both"/>
              <w:textAlignment w:val="baseline"/>
              <w:rPr>
                <w:i/>
                <w:iCs/>
                <w:color w:val="000000"/>
              </w:rPr>
            </w:pPr>
            <w:r w:rsidRPr="00BD1BF6">
              <w:rPr>
                <w:i/>
                <w:iCs/>
                <w:color w:val="000000"/>
              </w:rPr>
              <w:t>Tên bệnh</w:t>
            </w:r>
          </w:p>
          <w:p w14:paraId="7E145112" w14:textId="77777777" w:rsidR="00BC306F" w:rsidRPr="00BD1BF6" w:rsidRDefault="00BC306F" w:rsidP="00BD1BF6">
            <w:pPr>
              <w:pStyle w:val="NormalWeb"/>
              <w:spacing w:before="80" w:beforeAutospacing="0" w:after="160" w:line="360" w:lineRule="auto"/>
              <w:ind w:left="509" w:right="994" w:hanging="360"/>
              <w:jc w:val="both"/>
            </w:pPr>
            <w:r w:rsidRPr="00BD1BF6">
              <w:rPr>
                <w:b/>
                <w:bCs/>
                <w:color w:val="000000"/>
              </w:rPr>
              <w:t>Danh sách quân nhân (20)</w:t>
            </w:r>
          </w:p>
          <w:p w14:paraId="63D6C37C" w14:textId="77777777" w:rsidR="00AB7A68" w:rsidRPr="00BD1BF6" w:rsidRDefault="00AB7A68"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Label</w:t>
            </w:r>
          </w:p>
          <w:p w14:paraId="41166295" w14:textId="77777777" w:rsidR="00AB7A68" w:rsidRPr="00BD1BF6" w:rsidRDefault="00AB7A68"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w:t>
            </w:r>
          </w:p>
          <w:p w14:paraId="12D0D59C" w14:textId="77777777" w:rsidR="00AB7A68" w:rsidRPr="00BD1BF6" w:rsidRDefault="00AB7A68" w:rsidP="00BD1BF6">
            <w:pPr>
              <w:pStyle w:val="NormalWeb"/>
              <w:numPr>
                <w:ilvl w:val="0"/>
                <w:numId w:val="230"/>
              </w:numPr>
              <w:tabs>
                <w:tab w:val="left" w:pos="1050"/>
              </w:tabs>
              <w:spacing w:before="0" w:beforeAutospacing="0" w:after="0" w:line="360" w:lineRule="auto"/>
              <w:ind w:right="994"/>
              <w:jc w:val="both"/>
              <w:textAlignment w:val="baseline"/>
              <w:rPr>
                <w:color w:val="000000"/>
              </w:rPr>
            </w:pPr>
            <w:r w:rsidRPr="00BD1BF6">
              <w:rPr>
                <w:color w:val="000000"/>
              </w:rPr>
              <w:t>Danh sách lấy dữ liệu trong năm hiện tại (nếu người dùng chọn năm sẽ hiển thị theo năm đã chọn). </w:t>
            </w:r>
          </w:p>
          <w:p w14:paraId="709F6F3A" w14:textId="77777777" w:rsidR="00AB7A68" w:rsidRPr="00BD1BF6" w:rsidRDefault="00AB7A68" w:rsidP="00BD1BF6">
            <w:pPr>
              <w:pStyle w:val="NormalWeb"/>
              <w:numPr>
                <w:ilvl w:val="0"/>
                <w:numId w:val="230"/>
              </w:numPr>
              <w:tabs>
                <w:tab w:val="left" w:pos="1050"/>
              </w:tabs>
              <w:spacing w:before="0" w:beforeAutospacing="0" w:after="0" w:line="360" w:lineRule="auto"/>
              <w:ind w:right="994"/>
              <w:jc w:val="both"/>
              <w:textAlignment w:val="baseline"/>
              <w:rPr>
                <w:color w:val="000000"/>
              </w:rPr>
            </w:pPr>
            <w:r w:rsidRPr="00BD1BF6">
              <w:rPr>
                <w:color w:val="000000"/>
              </w:rPr>
              <w:t>Mặc định hiển thị: Danh sách bệnh nhân(number) trong đó number = tổng số quân nhân được thống kê</w:t>
            </w:r>
          </w:p>
          <w:p w14:paraId="2F7AEEB2" w14:textId="77777777" w:rsidR="00AB7A68" w:rsidRPr="00BD1BF6" w:rsidRDefault="00AB7A68" w:rsidP="00BD1BF6">
            <w:pPr>
              <w:widowControl/>
              <w:numPr>
                <w:ilvl w:val="0"/>
                <w:numId w:val="230"/>
              </w:numPr>
              <w:spacing w:before="0"/>
              <w:ind w:right="994"/>
              <w:jc w:val="both"/>
              <w:textAlignment w:val="baseline"/>
              <w:rPr>
                <w:snapToGrid/>
                <w:color w:val="000000"/>
                <w:szCs w:val="24"/>
              </w:rPr>
            </w:pPr>
            <w:r w:rsidRPr="00BD1BF6">
              <w:rPr>
                <w:snapToGrid/>
                <w:color w:val="000000"/>
                <w:szCs w:val="24"/>
              </w:rPr>
              <w:t>Lấy dữ liệu từ các bảng (is_active = 1, is_delete = 0)</w:t>
            </w:r>
          </w:p>
          <w:p w14:paraId="1A23E86D" w14:textId="77777777" w:rsidR="00AB7A68" w:rsidRPr="00BD1BF6" w:rsidRDefault="00AB7A68" w:rsidP="00BD1BF6">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medical_records:  Bảng hồ sơ bệnh án</w:t>
            </w:r>
          </w:p>
          <w:p w14:paraId="6195E566" w14:textId="77777777" w:rsidR="00D456A7" w:rsidRPr="00BD1BF6" w:rsidRDefault="00AB7A68" w:rsidP="00BD1BF6">
            <w:pPr>
              <w:pStyle w:val="ListParagraph"/>
              <w:numPr>
                <w:ilvl w:val="0"/>
                <w:numId w:val="320"/>
              </w:numPr>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medical_records_diagnoses_discharge: Bảng chẩn đoán bệnh</w:t>
            </w:r>
          </w:p>
          <w:p w14:paraId="6F92AEC6" w14:textId="48FB76CE" w:rsidR="00D456A7" w:rsidRPr="00BD1BF6" w:rsidRDefault="00D456A7" w:rsidP="00BD1BF6">
            <w:pPr>
              <w:pStyle w:val="ListParagraph"/>
              <w:numPr>
                <w:ilvl w:val="0"/>
                <w:numId w:val="320"/>
              </w:numPr>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cats_chronic_diseases_groups: Bảng nhóm bệnh mãn tính</w:t>
            </w:r>
          </w:p>
          <w:p w14:paraId="6E985531" w14:textId="0086FE53" w:rsidR="00AB7A68" w:rsidRPr="00BD1BF6" w:rsidRDefault="00D456A7" w:rsidP="00BD1BF6">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cats_chronic_diseases_groups_icd10: Bảng chi tiết bệnh mãn tính</w:t>
            </w:r>
          </w:p>
          <w:p w14:paraId="2C94FBDB" w14:textId="77777777" w:rsidR="00AB7A68" w:rsidRPr="00BD1BF6" w:rsidRDefault="00AB7A68" w:rsidP="00BD1BF6">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cats_diseases_groups: Bảng danh mục nhóm bệnh </w:t>
            </w:r>
          </w:p>
          <w:p w14:paraId="6A8EC3FE" w14:textId="77777777" w:rsidR="00AB7A68" w:rsidRPr="00BD1BF6" w:rsidRDefault="00AB7A68" w:rsidP="00BD1BF6">
            <w:pPr>
              <w:pStyle w:val="ListParagraph"/>
              <w:numPr>
                <w:ilvl w:val="0"/>
                <w:numId w:val="320"/>
              </w:numPr>
              <w:tabs>
                <w:tab w:val="clear" w:pos="720"/>
              </w:tabs>
              <w:spacing w:line="360" w:lineRule="auto"/>
              <w:ind w:left="1049" w:right="994"/>
              <w:jc w:val="both"/>
              <w:textAlignment w:val="baseline"/>
              <w:rPr>
                <w:rFonts w:ascii="Times New Roman" w:hAnsi="Times New Roman"/>
                <w:color w:val="000000"/>
                <w:sz w:val="24"/>
                <w:szCs w:val="24"/>
              </w:rPr>
            </w:pPr>
            <w:r w:rsidRPr="00BD1BF6">
              <w:rPr>
                <w:rFonts w:ascii="Times New Roman" w:hAnsi="Times New Roman"/>
                <w:color w:val="000000"/>
                <w:sz w:val="24"/>
                <w:szCs w:val="24"/>
              </w:rPr>
              <w:t>cats_icd10: Bảng danh mục chi tiết bệnh icd</w:t>
            </w:r>
          </w:p>
          <w:p w14:paraId="1B17A7A7" w14:textId="77777777" w:rsidR="00AB7A68" w:rsidRPr="00BD1BF6" w:rsidRDefault="00AB7A68" w:rsidP="00BD1BF6">
            <w:pPr>
              <w:widowControl/>
              <w:numPr>
                <w:ilvl w:val="0"/>
                <w:numId w:val="230"/>
              </w:numPr>
              <w:spacing w:before="0"/>
              <w:ind w:right="994"/>
              <w:jc w:val="both"/>
              <w:textAlignment w:val="baseline"/>
              <w:rPr>
                <w:snapToGrid/>
                <w:color w:val="000000"/>
                <w:szCs w:val="24"/>
              </w:rPr>
            </w:pPr>
            <w:r w:rsidRPr="00BD1BF6">
              <w:rPr>
                <w:snapToGrid/>
                <w:color w:val="000000"/>
                <w:szCs w:val="24"/>
              </w:rPr>
              <w:t>Thống kê quân nhân theo đơn vị user quản lý và đơn vị con của nó</w:t>
            </w:r>
          </w:p>
          <w:p w14:paraId="758782F7" w14:textId="5F3A924D" w:rsidR="00AB7A68" w:rsidRPr="00BD1BF6" w:rsidRDefault="00AB7A68" w:rsidP="00BD1BF6">
            <w:pPr>
              <w:pStyle w:val="NormalWeb"/>
              <w:numPr>
                <w:ilvl w:val="0"/>
                <w:numId w:val="230"/>
              </w:numPr>
              <w:tabs>
                <w:tab w:val="left" w:pos="1050"/>
              </w:tabs>
              <w:spacing w:before="0" w:beforeAutospacing="0" w:after="120" w:line="360" w:lineRule="auto"/>
              <w:ind w:right="994"/>
              <w:jc w:val="both"/>
              <w:textAlignment w:val="baseline"/>
              <w:rPr>
                <w:b/>
                <w:bCs/>
                <w:color w:val="000000"/>
              </w:rPr>
            </w:pPr>
            <w:r w:rsidRPr="00BD1BF6">
              <w:rPr>
                <w:color w:val="000000"/>
              </w:rPr>
              <w:lastRenderedPageBreak/>
              <w:t xml:space="preserve">Danh sách quân nhân mắc bệnh </w:t>
            </w:r>
            <w:r w:rsidR="005E33F6" w:rsidRPr="00BD1BF6">
              <w:rPr>
                <w:color w:val="000000"/>
              </w:rPr>
              <w:t>mãn tính</w:t>
            </w:r>
            <w:r w:rsidRPr="00BD1BF6">
              <w:rPr>
                <w:color w:val="000000"/>
              </w:rPr>
              <w:t xml:space="preserve"> được thống kê từ bảng patients với các điều kiện sau:  </w:t>
            </w:r>
          </w:p>
          <w:p w14:paraId="6AB831A4" w14:textId="268E8B5B" w:rsidR="00AB7A68" w:rsidRPr="00BD1BF6" w:rsidRDefault="00AB7A68" w:rsidP="00BD1BF6">
            <w:pPr>
              <w:pStyle w:val="NormalWeb"/>
              <w:numPr>
                <w:ilvl w:val="0"/>
                <w:numId w:val="321"/>
              </w:numPr>
              <w:tabs>
                <w:tab w:val="clear" w:pos="720"/>
              </w:tabs>
              <w:spacing w:before="0" w:beforeAutospacing="0" w:after="0" w:line="360" w:lineRule="auto"/>
              <w:ind w:left="1049" w:right="994"/>
              <w:jc w:val="both"/>
              <w:textAlignment w:val="baseline"/>
              <w:rPr>
                <w:color w:val="000000"/>
              </w:rPr>
            </w:pPr>
            <w:proofErr w:type="gramStart"/>
            <w:r w:rsidRPr="00BD1BF6">
              <w:rPr>
                <w:color w:val="000000"/>
              </w:rPr>
              <w:t>patients.patients</w:t>
            </w:r>
            <w:proofErr w:type="gramEnd"/>
            <w:r w:rsidRPr="00BD1BF6">
              <w:rPr>
                <w:color w:val="000000"/>
              </w:rPr>
              <w:t>_id=medical_records.patient_id</w:t>
            </w:r>
            <w:r w:rsidR="0043423B" w:rsidRPr="00BD1BF6">
              <w:rPr>
                <w:color w:val="000000"/>
              </w:rPr>
              <w:t>=medical_records_diagnoses_discharge.patient_id</w:t>
            </w:r>
          </w:p>
          <w:p w14:paraId="375560C8" w14:textId="4584FAB3" w:rsidR="00AB7A68" w:rsidRPr="00BD1BF6" w:rsidRDefault="00AB7A68" w:rsidP="00BD1BF6">
            <w:pPr>
              <w:pStyle w:val="NormalWeb"/>
              <w:numPr>
                <w:ilvl w:val="0"/>
                <w:numId w:val="321"/>
              </w:numPr>
              <w:tabs>
                <w:tab w:val="clear" w:pos="720"/>
              </w:tabs>
              <w:spacing w:before="0" w:beforeAutospacing="0" w:after="0" w:line="360" w:lineRule="auto"/>
              <w:ind w:left="1049" w:right="332"/>
              <w:jc w:val="both"/>
              <w:textAlignment w:val="baseline"/>
              <w:rPr>
                <w:color w:val="000000"/>
              </w:rPr>
            </w:pPr>
            <w:r w:rsidRPr="00BD1BF6">
              <w:rPr>
                <w:color w:val="000000"/>
              </w:rPr>
              <w:t>medical_records_diagnoses_</w:t>
            </w:r>
            <w:proofErr w:type="gramStart"/>
            <w:r w:rsidRPr="00BD1BF6">
              <w:rPr>
                <w:color w:val="000000"/>
              </w:rPr>
              <w:t>discharge.diseases</w:t>
            </w:r>
            <w:proofErr w:type="gramEnd"/>
            <w:r w:rsidRPr="00BD1BF6">
              <w:rPr>
                <w:color w:val="000000"/>
              </w:rPr>
              <w:t>_co</w:t>
            </w:r>
            <w:r w:rsidR="001D5658" w:rsidRPr="00BD1BF6">
              <w:rPr>
                <w:color w:val="000000"/>
              </w:rPr>
              <w:t>d</w:t>
            </w:r>
            <w:r w:rsidRPr="00BD1BF6">
              <w:rPr>
                <w:color w:val="000000"/>
              </w:rPr>
              <w:t>e</w:t>
            </w:r>
            <w:r w:rsidR="00FF750C" w:rsidRPr="00BD1BF6">
              <w:rPr>
                <w:color w:val="000000"/>
              </w:rPr>
              <w:t xml:space="preserve"> </w:t>
            </w:r>
            <w:r w:rsidRPr="00BD1BF6">
              <w:rPr>
                <w:color w:val="000000"/>
              </w:rPr>
              <w:t>=</w:t>
            </w:r>
            <w:r w:rsidR="00FF750C" w:rsidRPr="00BD1BF6">
              <w:rPr>
                <w:color w:val="000000"/>
              </w:rPr>
              <w:t xml:space="preserve">cats_chronic_diseases_groups_icd10.diseases_code = </w:t>
            </w:r>
            <w:r w:rsidR="00F91D52" w:rsidRPr="00BD1BF6">
              <w:rPr>
                <w:color w:val="000000"/>
              </w:rPr>
              <w:t>cats_</w:t>
            </w:r>
            <w:r w:rsidR="0043423B" w:rsidRPr="00BD1BF6">
              <w:rPr>
                <w:color w:val="000000"/>
              </w:rPr>
              <w:t>icd10</w:t>
            </w:r>
            <w:r w:rsidR="00F91D52" w:rsidRPr="00BD1BF6">
              <w:rPr>
                <w:color w:val="000000"/>
              </w:rPr>
              <w:t>.diseases_code</w:t>
            </w:r>
          </w:p>
          <w:p w14:paraId="616EAA54" w14:textId="63439FFB" w:rsidR="00AB7A68" w:rsidRPr="00BD1BF6" w:rsidRDefault="00F91D52" w:rsidP="00BD1BF6">
            <w:pPr>
              <w:pStyle w:val="NormalWeb"/>
              <w:numPr>
                <w:ilvl w:val="0"/>
                <w:numId w:val="321"/>
              </w:numPr>
              <w:tabs>
                <w:tab w:val="clear" w:pos="720"/>
              </w:tabs>
              <w:spacing w:before="0" w:beforeAutospacing="0" w:after="0" w:line="360" w:lineRule="auto"/>
              <w:ind w:left="1049" w:right="994"/>
              <w:jc w:val="both"/>
              <w:textAlignment w:val="baseline"/>
              <w:rPr>
                <w:color w:val="000000"/>
              </w:rPr>
            </w:pPr>
            <w:r w:rsidRPr="00BD1BF6">
              <w:rPr>
                <w:color w:val="000000"/>
              </w:rPr>
              <w:t>cats_diseases_groups_</w:t>
            </w:r>
            <w:proofErr w:type="gramStart"/>
            <w:r w:rsidRPr="00BD1BF6">
              <w:rPr>
                <w:color w:val="000000"/>
              </w:rPr>
              <w:t>details.diseases</w:t>
            </w:r>
            <w:proofErr w:type="gramEnd"/>
            <w:r w:rsidRPr="00BD1BF6">
              <w:rPr>
                <w:color w:val="000000"/>
              </w:rPr>
              <w:t>_group_id = cats_icd10.</w:t>
            </w:r>
            <w:r w:rsidR="00AB7A68" w:rsidRPr="00BD1BF6">
              <w:rPr>
                <w:color w:val="000000"/>
              </w:rPr>
              <w:t>diseases_group_i</w:t>
            </w:r>
            <w:r w:rsidR="0043423B" w:rsidRPr="00BD1BF6">
              <w:rPr>
                <w:color w:val="000000"/>
              </w:rPr>
              <w:t>d</w:t>
            </w:r>
          </w:p>
          <w:p w14:paraId="1BD1167B" w14:textId="3A72EA37" w:rsidR="00BC306F" w:rsidRPr="00BD1BF6" w:rsidRDefault="00BC306F" w:rsidP="00BD1BF6">
            <w:pPr>
              <w:pStyle w:val="NormalWeb"/>
              <w:spacing w:before="0" w:beforeAutospacing="0" w:after="120" w:line="360" w:lineRule="auto"/>
              <w:ind w:left="360" w:right="994"/>
              <w:jc w:val="both"/>
            </w:pPr>
            <w:r w:rsidRPr="00BD1BF6">
              <w:rPr>
                <w:b/>
                <w:bCs/>
                <w:color w:val="000000"/>
              </w:rPr>
              <w:t>STT</w:t>
            </w:r>
          </w:p>
          <w:p w14:paraId="3F582FAB"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5E433A90" w14:textId="77777777" w:rsidR="008145B7" w:rsidRPr="00BD1BF6" w:rsidRDefault="00BC306F" w:rsidP="00BD1BF6">
            <w:pPr>
              <w:pStyle w:val="NormalWeb"/>
              <w:numPr>
                <w:ilvl w:val="0"/>
                <w:numId w:val="230"/>
              </w:numPr>
              <w:spacing w:before="0" w:beforeAutospacing="0" w:after="120" w:line="360" w:lineRule="auto"/>
              <w:ind w:right="994"/>
              <w:jc w:val="both"/>
              <w:textAlignment w:val="baseline"/>
              <w:rPr>
                <w:b/>
                <w:bCs/>
                <w:color w:val="000000"/>
              </w:rPr>
            </w:pPr>
            <w:r w:rsidRPr="00BD1BF6">
              <w:rPr>
                <w:color w:val="000000"/>
              </w:rPr>
              <w:t>Comments: STT tăng dần từ trên xuống theo danh sách, sắp xếp theo ngày tạo của quân nhân</w:t>
            </w:r>
          </w:p>
          <w:p w14:paraId="184AB16F" w14:textId="598BAB9B" w:rsidR="00BC306F" w:rsidRPr="00BD1BF6" w:rsidRDefault="00BC306F" w:rsidP="00BD1BF6">
            <w:pPr>
              <w:pStyle w:val="NormalWeb"/>
              <w:spacing w:before="0" w:beforeAutospacing="0" w:after="120" w:line="360" w:lineRule="auto"/>
              <w:ind w:left="360" w:right="994"/>
              <w:jc w:val="both"/>
              <w:textAlignment w:val="baseline"/>
              <w:rPr>
                <w:b/>
                <w:bCs/>
                <w:color w:val="000000"/>
              </w:rPr>
            </w:pPr>
            <w:r w:rsidRPr="00BD1BF6">
              <w:rPr>
                <w:b/>
                <w:bCs/>
                <w:color w:val="000000"/>
              </w:rPr>
              <w:t>Mã quân nhân</w:t>
            </w:r>
          </w:p>
          <w:p w14:paraId="0485BE61"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19E5348E"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091DF099"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patients_id</w:t>
            </w:r>
          </w:p>
          <w:p w14:paraId="5CA3DC38"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005FF9CC" w14:textId="77777777" w:rsidR="005860BC"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w:t>
            </w:r>
          </w:p>
          <w:p w14:paraId="77F8665B" w14:textId="2C0CC14A" w:rsidR="00BC306F" w:rsidRPr="00BD1BF6" w:rsidRDefault="00BC306F" w:rsidP="00BD1BF6">
            <w:pPr>
              <w:pStyle w:val="NormalWeb"/>
              <w:spacing w:before="0" w:beforeAutospacing="0" w:after="120" w:line="360" w:lineRule="auto"/>
              <w:ind w:left="360" w:right="994"/>
              <w:jc w:val="both"/>
              <w:textAlignment w:val="baseline"/>
              <w:rPr>
                <w:color w:val="000000"/>
              </w:rPr>
            </w:pPr>
            <w:r w:rsidRPr="00BD1BF6">
              <w:rPr>
                <w:b/>
                <w:bCs/>
                <w:color w:val="000000"/>
              </w:rPr>
              <w:t>Họ và tên</w:t>
            </w:r>
          </w:p>
          <w:p w14:paraId="0F7BB71C"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182C5F00"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794554D2"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fullname</w:t>
            </w:r>
          </w:p>
          <w:p w14:paraId="73D3E39D"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08C38F76" w14:textId="77777777" w:rsidR="005860BC"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w:t>
            </w:r>
            <w:r w:rsidR="005860BC" w:rsidRPr="00BD1BF6">
              <w:rPr>
                <w:color w:val="000000"/>
              </w:rPr>
              <w:t>:</w:t>
            </w:r>
          </w:p>
          <w:p w14:paraId="1D625E0D" w14:textId="69EEC9E0" w:rsidR="00BC306F" w:rsidRPr="00BD1BF6" w:rsidRDefault="00BC306F" w:rsidP="00BD1BF6">
            <w:pPr>
              <w:pStyle w:val="NormalWeb"/>
              <w:spacing w:before="0" w:beforeAutospacing="0" w:after="120" w:line="360" w:lineRule="auto"/>
              <w:ind w:left="360" w:right="994"/>
              <w:jc w:val="both"/>
              <w:textAlignment w:val="baseline"/>
              <w:rPr>
                <w:color w:val="000000"/>
              </w:rPr>
            </w:pPr>
            <w:r w:rsidRPr="00BD1BF6">
              <w:rPr>
                <w:b/>
                <w:bCs/>
                <w:color w:val="000000"/>
              </w:rPr>
              <w:t>Ngày sinh</w:t>
            </w:r>
          </w:p>
          <w:p w14:paraId="61BEE081"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72B78F26"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lastRenderedPageBreak/>
              <w:t>Table Name: patients</w:t>
            </w:r>
          </w:p>
          <w:p w14:paraId="06FBA04A"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birthday, year</w:t>
            </w:r>
          </w:p>
          <w:p w14:paraId="7E40F78B"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1D658656"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Datatype: datetime</w:t>
            </w:r>
          </w:p>
          <w:p w14:paraId="3BDCCF3F" w14:textId="77777777" w:rsidR="005860BC"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w:t>
            </w:r>
          </w:p>
          <w:p w14:paraId="06E39960" w14:textId="77777777" w:rsidR="005860BC" w:rsidRPr="00BD1BF6" w:rsidRDefault="00BC306F" w:rsidP="00BD1BF6">
            <w:pPr>
              <w:pStyle w:val="NormalWeb"/>
              <w:spacing w:before="0" w:beforeAutospacing="0" w:after="120" w:line="360" w:lineRule="auto"/>
              <w:ind w:left="360" w:right="994"/>
              <w:jc w:val="both"/>
              <w:textAlignment w:val="baseline"/>
              <w:rPr>
                <w:color w:val="000000"/>
              </w:rPr>
            </w:pPr>
            <w:r w:rsidRPr="00BD1BF6">
              <w:rPr>
                <w:b/>
                <w:bCs/>
                <w:color w:val="000000"/>
              </w:rPr>
              <w:t>Số thẻ BHYT</w:t>
            </w:r>
          </w:p>
          <w:p w14:paraId="563F8C88" w14:textId="3D2CB4C2"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5EFF1C1D"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patients_healthinsurances</w:t>
            </w:r>
          </w:p>
          <w:p w14:paraId="7BE67526"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health_insurance_number</w:t>
            </w:r>
          </w:p>
          <w:p w14:paraId="5329333B"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629A4408" w14:textId="77777777" w:rsidR="005860BC"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w:t>
            </w:r>
          </w:p>
          <w:p w14:paraId="6F2D10DB" w14:textId="7104DCDF" w:rsidR="00BC306F" w:rsidRPr="00BD1BF6" w:rsidRDefault="00BC306F" w:rsidP="00BD1BF6">
            <w:pPr>
              <w:pStyle w:val="NormalWeb"/>
              <w:spacing w:before="0" w:beforeAutospacing="0" w:after="120" w:line="360" w:lineRule="auto"/>
              <w:ind w:left="329" w:right="994"/>
              <w:jc w:val="both"/>
              <w:textAlignment w:val="baseline"/>
              <w:rPr>
                <w:color w:val="000000"/>
              </w:rPr>
            </w:pPr>
            <w:r w:rsidRPr="00BD1BF6">
              <w:rPr>
                <w:b/>
                <w:bCs/>
                <w:color w:val="000000"/>
              </w:rPr>
              <w:t>Giới tính</w:t>
            </w:r>
          </w:p>
          <w:p w14:paraId="2EEC8F2E"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443DA7A9"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0C55D0F8"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gender_id</w:t>
            </w:r>
          </w:p>
          <w:p w14:paraId="533E7403"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0B427785" w14:textId="77777777" w:rsidR="0060330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đối chiếu sang bảng Cats_genders để hiển thị giới tính</w:t>
            </w:r>
          </w:p>
          <w:p w14:paraId="6E52F11A" w14:textId="540CD489" w:rsidR="00BC306F" w:rsidRPr="00BD1BF6" w:rsidRDefault="00BC306F" w:rsidP="00BD1BF6">
            <w:pPr>
              <w:pStyle w:val="NormalWeb"/>
              <w:spacing w:before="0" w:beforeAutospacing="0" w:after="120" w:line="360" w:lineRule="auto"/>
              <w:ind w:left="360" w:right="994"/>
              <w:jc w:val="both"/>
              <w:textAlignment w:val="baseline"/>
              <w:rPr>
                <w:color w:val="000000"/>
              </w:rPr>
            </w:pPr>
            <w:r w:rsidRPr="00BD1BF6">
              <w:rPr>
                <w:b/>
                <w:bCs/>
                <w:color w:val="000000"/>
              </w:rPr>
              <w:t>Cấp bậc</w:t>
            </w:r>
          </w:p>
          <w:p w14:paraId="7EF860E3"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19A9DAC7"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243AD6F1"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military_level_id</w:t>
            </w:r>
          </w:p>
          <w:p w14:paraId="00549C71"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13FAE6B2" w14:textId="77777777" w:rsidR="005860BC"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đối chiếu sang bảng cats_military_level để hiển thị cấp bậc</w:t>
            </w:r>
          </w:p>
          <w:p w14:paraId="7A460ECC" w14:textId="676B21C1" w:rsidR="00BC306F" w:rsidRPr="00BD1BF6" w:rsidRDefault="00BC306F" w:rsidP="00BD1BF6">
            <w:pPr>
              <w:pStyle w:val="NormalWeb"/>
              <w:spacing w:before="0" w:beforeAutospacing="0" w:after="120" w:line="360" w:lineRule="auto"/>
              <w:ind w:left="360" w:right="994"/>
              <w:jc w:val="both"/>
              <w:textAlignment w:val="baseline"/>
              <w:rPr>
                <w:color w:val="000000"/>
              </w:rPr>
            </w:pPr>
            <w:r w:rsidRPr="00BD1BF6">
              <w:rPr>
                <w:b/>
                <w:bCs/>
                <w:color w:val="000000"/>
              </w:rPr>
              <w:t>Chức vụ</w:t>
            </w:r>
          </w:p>
          <w:p w14:paraId="6CB2A16A"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lastRenderedPageBreak/>
              <w:t>UI Control: Textview</w:t>
            </w:r>
          </w:p>
          <w:p w14:paraId="1BE762B6"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16C295B2"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Column Name: military_position_id</w:t>
            </w:r>
          </w:p>
          <w:p w14:paraId="41F57C45"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yes</w:t>
            </w:r>
          </w:p>
          <w:p w14:paraId="5E087ECB" w14:textId="77777777" w:rsidR="0043423B"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Comments: đối chiếu sang bảng cats_military_position để hiển thị chức vụ</w:t>
            </w:r>
          </w:p>
          <w:p w14:paraId="1E261635" w14:textId="534533B9" w:rsidR="00C97305" w:rsidRPr="00BD1BF6" w:rsidRDefault="00C97305" w:rsidP="00BD1BF6">
            <w:pPr>
              <w:pStyle w:val="NormalWeb"/>
              <w:spacing w:before="0" w:beforeAutospacing="0" w:after="120" w:line="360" w:lineRule="auto"/>
              <w:ind w:left="360" w:right="994"/>
              <w:jc w:val="both"/>
              <w:textAlignment w:val="baseline"/>
              <w:rPr>
                <w:b/>
                <w:color w:val="000000"/>
              </w:rPr>
            </w:pPr>
            <w:r w:rsidRPr="00BD1BF6">
              <w:rPr>
                <w:b/>
                <w:color w:val="000000"/>
              </w:rPr>
              <w:t>Đơn vị</w:t>
            </w:r>
          </w:p>
          <w:p w14:paraId="5D6E1303" w14:textId="628EDFA1" w:rsidR="0043423B" w:rsidRPr="00BD1BF6" w:rsidRDefault="0043423B"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62DC34FA" w14:textId="77777777" w:rsidR="0043423B" w:rsidRPr="00BD1BF6" w:rsidRDefault="0043423B"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Name: patients</w:t>
            </w:r>
          </w:p>
          <w:p w14:paraId="34E94153" w14:textId="4B9C8980" w:rsidR="0043423B" w:rsidRPr="00BD1BF6" w:rsidRDefault="0043423B"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 xml:space="preserve">Column Name:  </w:t>
            </w:r>
            <w:r w:rsidR="00C97305" w:rsidRPr="00BD1BF6">
              <w:rPr>
                <w:color w:val="000000"/>
              </w:rPr>
              <w:t>organization_id</w:t>
            </w:r>
          </w:p>
          <w:p w14:paraId="737BD335" w14:textId="77777777" w:rsidR="0043423B" w:rsidRPr="00BD1BF6" w:rsidRDefault="0043423B"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Nullable: no</w:t>
            </w:r>
          </w:p>
          <w:p w14:paraId="0D7F0D9A" w14:textId="7FE47510" w:rsidR="0043423B" w:rsidRPr="00BD1BF6" w:rsidRDefault="0043423B"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 xml:space="preserve">Comments: đối chiếu sang bảng </w:t>
            </w:r>
            <w:r w:rsidRPr="00BD1BF6">
              <w:rPr>
                <w:b/>
                <w:color w:val="000000"/>
              </w:rPr>
              <w:t>cats_</w:t>
            </w:r>
            <w:r w:rsidR="00C97305" w:rsidRPr="00BD1BF6">
              <w:rPr>
                <w:b/>
                <w:color w:val="000000"/>
              </w:rPr>
              <w:t>organization</w:t>
            </w:r>
          </w:p>
          <w:p w14:paraId="41A1ACF2" w14:textId="3F67D5BA" w:rsidR="0043423B" w:rsidRPr="00BD1BF6" w:rsidRDefault="0043423B" w:rsidP="00BD1BF6">
            <w:pPr>
              <w:pStyle w:val="NormalWeb"/>
              <w:spacing w:before="0" w:beforeAutospacing="0" w:after="120" w:line="360" w:lineRule="auto"/>
              <w:ind w:left="360" w:right="994"/>
              <w:jc w:val="both"/>
              <w:textAlignment w:val="baseline"/>
              <w:rPr>
                <w:b/>
                <w:bCs/>
                <w:color w:val="000000"/>
              </w:rPr>
            </w:pPr>
            <w:r w:rsidRPr="00BD1BF6">
              <w:rPr>
                <w:b/>
                <w:bCs/>
                <w:color w:val="000000"/>
              </w:rPr>
              <w:t>Tên bệnh</w:t>
            </w:r>
            <w:r w:rsidR="00BC306F" w:rsidRPr="00BD1BF6">
              <w:rPr>
                <w:b/>
                <w:bCs/>
                <w:color w:val="000000"/>
              </w:rPr>
              <w:t xml:space="preserve"> </w:t>
            </w:r>
          </w:p>
          <w:p w14:paraId="79FF211E" w14:textId="77777777" w:rsidR="0043423B"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UI Control: Textview</w:t>
            </w:r>
          </w:p>
          <w:p w14:paraId="6D16C74B" w14:textId="79EC517D" w:rsidR="0043423B"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Table: medical_chronic_diseases</w:t>
            </w:r>
          </w:p>
          <w:p w14:paraId="49CED9A0" w14:textId="5E0BC464"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Column Name: chronic_diseases_name</w:t>
            </w:r>
          </w:p>
          <w:p w14:paraId="1F7FA7FE"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Nullable: no</w:t>
            </w:r>
          </w:p>
          <w:p w14:paraId="37706957" w14:textId="24CDF128" w:rsidR="0043423B" w:rsidRPr="00BD1BF6" w:rsidRDefault="00BC306F" w:rsidP="00BD1BF6">
            <w:pPr>
              <w:pStyle w:val="NormalWeb"/>
              <w:numPr>
                <w:ilvl w:val="0"/>
                <w:numId w:val="230"/>
              </w:numPr>
              <w:spacing w:before="0" w:beforeAutospacing="0" w:after="0" w:line="360" w:lineRule="auto"/>
              <w:ind w:right="994"/>
              <w:jc w:val="both"/>
              <w:textAlignment w:val="baseline"/>
              <w:rPr>
                <w:color w:val="000000"/>
              </w:rPr>
            </w:pPr>
            <w:r w:rsidRPr="00BD1BF6">
              <w:rPr>
                <w:color w:val="000000"/>
              </w:rPr>
              <w:t>Comments:</w:t>
            </w:r>
            <w:r w:rsidR="0043423B" w:rsidRPr="00BD1BF6">
              <w:rPr>
                <w:color w:val="000000"/>
              </w:rPr>
              <w:t xml:space="preserve"> </w:t>
            </w:r>
            <w:r w:rsidRPr="00BD1BF6">
              <w:rPr>
                <w:color w:val="000000"/>
              </w:rPr>
              <w:t>đối chiếu sang bảng</w:t>
            </w:r>
            <w:r w:rsidR="0043423B" w:rsidRPr="00BD1BF6">
              <w:rPr>
                <w:color w:val="000000"/>
              </w:rPr>
              <w:t xml:space="preserve"> </w:t>
            </w:r>
            <w:r w:rsidRPr="00BD1BF6">
              <w:rPr>
                <w:color w:val="000000"/>
              </w:rPr>
              <w:t>cats_chronic_diseases_groups_icd10 với cats_chronic_diseases_groups_icd10. chronic_diseases_name = medical_chronic_diseases. chronic_diseases_name</w:t>
            </w:r>
          </w:p>
          <w:p w14:paraId="0D906567" w14:textId="77777777" w:rsidR="00460000" w:rsidRPr="00BD1BF6" w:rsidRDefault="00460000" w:rsidP="00BD1BF6">
            <w:pPr>
              <w:pStyle w:val="NormalWeb"/>
              <w:spacing w:before="0" w:beforeAutospacing="0" w:after="120" w:line="360" w:lineRule="auto"/>
              <w:ind w:left="360"/>
              <w:jc w:val="both"/>
            </w:pPr>
            <w:r w:rsidRPr="00BD1BF6">
              <w:rPr>
                <w:b/>
                <w:bCs/>
                <w:color w:val="000000"/>
              </w:rPr>
              <w:t>Ngày phát hiện</w:t>
            </w:r>
          </w:p>
          <w:p w14:paraId="778EE367"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UI Control: Textview</w:t>
            </w:r>
          </w:p>
          <w:p w14:paraId="3FB6CF18"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Table Name: medical_records</w:t>
            </w:r>
          </w:p>
          <w:p w14:paraId="63339C1D"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lastRenderedPageBreak/>
              <w:t>Column Name: examination_date</w:t>
            </w:r>
          </w:p>
          <w:p w14:paraId="4DF900EA"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Nullable: no</w:t>
            </w:r>
          </w:p>
          <w:p w14:paraId="64A4FEED" w14:textId="77777777" w:rsidR="00460000" w:rsidRPr="00BD1BF6" w:rsidRDefault="00460000" w:rsidP="00BD1BF6">
            <w:pPr>
              <w:pStyle w:val="NormalWeb"/>
              <w:numPr>
                <w:ilvl w:val="0"/>
                <w:numId w:val="230"/>
              </w:numPr>
              <w:spacing w:before="0" w:beforeAutospacing="0" w:after="120" w:line="360" w:lineRule="auto"/>
              <w:jc w:val="both"/>
              <w:textAlignment w:val="baseline"/>
              <w:rPr>
                <w:color w:val="000000"/>
              </w:rPr>
            </w:pPr>
            <w:r w:rsidRPr="00BD1BF6">
              <w:rPr>
                <w:color w:val="000000"/>
              </w:rPr>
              <w:t>Default: Đơn vị User quản lý và các đơn vị con của nó</w:t>
            </w:r>
          </w:p>
          <w:p w14:paraId="0BA963BA" w14:textId="004A6C09" w:rsidR="005860BC" w:rsidRPr="00BD1BF6" w:rsidRDefault="00460000" w:rsidP="00BD1BF6">
            <w:pPr>
              <w:pStyle w:val="NormalWeb"/>
              <w:numPr>
                <w:ilvl w:val="0"/>
                <w:numId w:val="230"/>
              </w:numPr>
              <w:spacing w:before="0" w:beforeAutospacing="0" w:after="120" w:line="360" w:lineRule="auto"/>
              <w:jc w:val="both"/>
              <w:textAlignment w:val="baseline"/>
              <w:rPr>
                <w:b/>
                <w:bCs/>
                <w:color w:val="000000"/>
              </w:rPr>
            </w:pPr>
            <w:r w:rsidRPr="00BD1BF6">
              <w:rPr>
                <w:color w:val="000000"/>
              </w:rPr>
              <w:t>Comments: Lấy danh sách đơn vị hiển thị là đơn vị user đang quản lý và đơn vị con của nó</w:t>
            </w:r>
          </w:p>
          <w:p w14:paraId="62E72091" w14:textId="77273D87" w:rsidR="00BC306F" w:rsidRPr="00BD1BF6" w:rsidRDefault="00BC306F" w:rsidP="00BD1BF6">
            <w:pPr>
              <w:pStyle w:val="NormalWeb"/>
              <w:spacing w:before="0" w:beforeAutospacing="0" w:after="120" w:line="360" w:lineRule="auto"/>
              <w:ind w:right="994"/>
              <w:jc w:val="both"/>
              <w:textAlignment w:val="baseline"/>
              <w:rPr>
                <w:color w:val="000000"/>
              </w:rPr>
            </w:pPr>
            <w:r w:rsidRPr="00BD1BF6">
              <w:rPr>
                <w:b/>
                <w:bCs/>
                <w:color w:val="000000"/>
              </w:rPr>
              <w:t>Phân trang</w:t>
            </w:r>
            <w:r w:rsidRPr="00BD1BF6">
              <w:rPr>
                <w:color w:val="000000"/>
              </w:rPr>
              <w:t>: </w:t>
            </w:r>
          </w:p>
          <w:p w14:paraId="57D94958" w14:textId="77777777" w:rsidR="00BC306F" w:rsidRPr="00BD1BF6" w:rsidRDefault="00BC306F" w:rsidP="00BD1BF6">
            <w:pPr>
              <w:pStyle w:val="NormalWeb"/>
              <w:numPr>
                <w:ilvl w:val="0"/>
                <w:numId w:val="230"/>
              </w:numPr>
              <w:spacing w:before="0" w:beforeAutospacing="0" w:after="0" w:line="360" w:lineRule="auto"/>
              <w:ind w:right="994"/>
              <w:jc w:val="both"/>
              <w:textAlignment w:val="baseline"/>
              <w:rPr>
                <w:color w:val="000000"/>
              </w:rPr>
            </w:pPr>
            <w:r w:rsidRPr="00BD1BF6">
              <w:rPr>
                <w:color w:val="000000"/>
              </w:rPr>
              <w:t>Phân trang 10 bản ghi/1 trang.  </w:t>
            </w:r>
          </w:p>
          <w:p w14:paraId="45DF99AC" w14:textId="77777777" w:rsidR="00BC306F" w:rsidRPr="00BD1BF6" w:rsidRDefault="00BC306F" w:rsidP="00BD1BF6">
            <w:pPr>
              <w:pStyle w:val="NormalWeb"/>
              <w:numPr>
                <w:ilvl w:val="0"/>
                <w:numId w:val="230"/>
              </w:numPr>
              <w:spacing w:before="0" w:beforeAutospacing="0" w:after="0" w:line="360" w:lineRule="auto"/>
              <w:ind w:right="994"/>
              <w:jc w:val="both"/>
              <w:textAlignment w:val="baseline"/>
              <w:rPr>
                <w:color w:val="000000"/>
              </w:rPr>
            </w:pPr>
            <w:r w:rsidRPr="00BD1BF6">
              <w:rPr>
                <w:color w:val="000000"/>
              </w:rPr>
              <w:t>Hiển thị Label tại mỗi trang khi xem theo mẫu “Tìm thấy (number), hiển thị từ 1-20”</w:t>
            </w:r>
          </w:p>
          <w:p w14:paraId="2E173A1F" w14:textId="77777777" w:rsidR="00BC306F" w:rsidRPr="00BD1BF6" w:rsidRDefault="00BC306F" w:rsidP="00BD1BF6">
            <w:pPr>
              <w:pStyle w:val="NormalWeb"/>
              <w:numPr>
                <w:ilvl w:val="0"/>
                <w:numId w:val="230"/>
              </w:numPr>
              <w:spacing w:before="0" w:beforeAutospacing="0" w:after="120" w:line="360" w:lineRule="auto"/>
              <w:ind w:right="994"/>
              <w:jc w:val="both"/>
              <w:textAlignment w:val="baseline"/>
              <w:rPr>
                <w:color w:val="000000"/>
              </w:rPr>
            </w:pPr>
            <w:r w:rsidRPr="00BD1BF6">
              <w:rPr>
                <w:color w:val="000000"/>
              </w:rPr>
              <w:t>Có thể next, quay lại trang, chọn trang để xem, hiển thị cho phép chọn 5 trang liên tiếp nhau.</w:t>
            </w:r>
          </w:p>
          <w:p w14:paraId="4C1D7A8C" w14:textId="77777777" w:rsidR="00BC306F" w:rsidRPr="00BD1BF6" w:rsidRDefault="00BC306F" w:rsidP="00BD1BF6">
            <w:pPr>
              <w:ind w:left="509" w:right="994"/>
            </w:pPr>
          </w:p>
        </w:tc>
      </w:tr>
      <w:tr w:rsidR="00BC306F" w:rsidRPr="00BD1BF6" w14:paraId="7EFC00DA" w14:textId="77777777" w:rsidTr="001D5658">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8C72B34" w14:textId="77777777" w:rsidR="00BC306F" w:rsidRPr="00BD1BF6" w:rsidRDefault="00BC306F" w:rsidP="00BD1BF6">
            <w:pPr>
              <w:pStyle w:val="NormalWeb"/>
              <w:spacing w:before="80" w:beforeAutospacing="0" w:after="160" w:line="360" w:lineRule="auto"/>
              <w:ind w:hanging="360"/>
              <w:jc w:val="both"/>
            </w:pPr>
            <w:r w:rsidRPr="00BD1BF6">
              <w:rPr>
                <w:color w:val="000000"/>
              </w:rPr>
              <w:lastRenderedPageBreak/>
              <w:t> </w:t>
            </w:r>
          </w:p>
        </w:tc>
        <w:tc>
          <w:tcPr>
            <w:tcW w:w="6750"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D11413" w14:textId="77777777" w:rsidR="00BC306F" w:rsidRPr="00BD1BF6" w:rsidRDefault="00BC306F" w:rsidP="00BD1BF6"/>
        </w:tc>
      </w:tr>
    </w:tbl>
    <w:p w14:paraId="24B9B73D" w14:textId="77777777" w:rsidR="00BC306F" w:rsidRPr="00BD1BF6" w:rsidRDefault="00BC306F" w:rsidP="00BD1BF6">
      <w:pPr>
        <w:pStyle w:val="Heading6"/>
      </w:pPr>
      <w:r w:rsidRPr="00BD1BF6">
        <w:t>Mô tả dòng sự kiện phụ (Alternative Flow)</w:t>
      </w:r>
    </w:p>
    <w:p w14:paraId="03B7655F" w14:textId="77777777" w:rsidR="00BC306F" w:rsidRPr="00BD1BF6" w:rsidRDefault="00BC306F" w:rsidP="00BD1BF6">
      <w:pPr>
        <w:pStyle w:val="NormalWeb"/>
        <w:spacing w:before="0" w:beforeAutospacing="0" w:after="160" w:line="360" w:lineRule="auto"/>
      </w:pPr>
      <w:r w:rsidRPr="00BD1BF6">
        <w:rPr>
          <w:color w:val="000000"/>
        </w:rPr>
        <w:t>N/A</w:t>
      </w:r>
    </w:p>
    <w:p w14:paraId="2DB8A88F" w14:textId="77777777" w:rsidR="00BC306F" w:rsidRPr="00BD1BF6" w:rsidRDefault="00BC306F" w:rsidP="00BD1BF6">
      <w:pPr>
        <w:pStyle w:val="Heading6"/>
      </w:pPr>
      <w:r w:rsidRPr="00BD1BF6">
        <w:t>Ghi chú</w:t>
      </w:r>
    </w:p>
    <w:p w14:paraId="20272E86" w14:textId="77777777" w:rsidR="00BC306F" w:rsidRPr="00BD1BF6" w:rsidRDefault="00BC306F" w:rsidP="00BD1BF6">
      <w:r w:rsidRPr="00BD1BF6">
        <w:br/>
      </w:r>
    </w:p>
    <w:p w14:paraId="1A30837A" w14:textId="19BC7382" w:rsidR="00BC306F" w:rsidRPr="00BD1BF6" w:rsidRDefault="00BC306F" w:rsidP="00BD1BF6">
      <w:pPr>
        <w:pStyle w:val="Heading5"/>
      </w:pPr>
      <w:r w:rsidRPr="00BD1BF6">
        <w:t xml:space="preserve">Tìm kiếm (thống kê) </w:t>
      </w:r>
      <w:r w:rsidR="00C97305" w:rsidRPr="00BD1BF6">
        <w:t>Bệnh mãn tính theo đơn vị</w:t>
      </w:r>
    </w:p>
    <w:p w14:paraId="5230AD05" w14:textId="77777777" w:rsidR="00BC306F" w:rsidRPr="00BD1BF6" w:rsidRDefault="00BC306F"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1648"/>
        <w:gridCol w:w="7666"/>
      </w:tblGrid>
      <w:tr w:rsidR="00C97305" w:rsidRPr="00BD1BF6" w14:paraId="7449208D"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6A8085"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D130C8" w14:textId="1CCE8E60" w:rsidR="00BC306F" w:rsidRPr="00BD1BF6" w:rsidRDefault="00BC306F" w:rsidP="00BD1BF6">
            <w:pPr>
              <w:pStyle w:val="NormalWeb"/>
              <w:spacing w:before="0" w:beforeAutospacing="0" w:after="120" w:line="360" w:lineRule="auto"/>
              <w:jc w:val="both"/>
            </w:pPr>
            <w:r w:rsidRPr="00BD1BF6">
              <w:rPr>
                <w:color w:val="000000"/>
                <w:sz w:val="20"/>
                <w:szCs w:val="20"/>
              </w:rPr>
              <w:t xml:space="preserve">Thống kê </w:t>
            </w:r>
            <w:r w:rsidR="00C97305" w:rsidRPr="00BD1BF6">
              <w:rPr>
                <w:color w:val="000000"/>
                <w:sz w:val="20"/>
                <w:szCs w:val="20"/>
              </w:rPr>
              <w:t>bệnh mãn tính</w:t>
            </w:r>
            <w:r w:rsidRPr="00BD1BF6">
              <w:rPr>
                <w:color w:val="000000"/>
                <w:sz w:val="20"/>
                <w:szCs w:val="20"/>
              </w:rPr>
              <w:t xml:space="preserve"> theo điều kiện tìm kiếm.</w:t>
            </w:r>
          </w:p>
        </w:tc>
      </w:tr>
      <w:tr w:rsidR="00C97305" w:rsidRPr="00BD1BF6" w14:paraId="45EF602F"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72AE65"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E9930BC" w14:textId="3B5E1EBC" w:rsidR="00BC306F" w:rsidRPr="00BD1BF6" w:rsidRDefault="00BC306F" w:rsidP="00BD1BF6">
            <w:pPr>
              <w:pStyle w:val="NormalWeb"/>
              <w:spacing w:before="0" w:beforeAutospacing="0" w:after="120" w:line="360" w:lineRule="auto"/>
              <w:jc w:val="both"/>
            </w:pPr>
            <w:r w:rsidRPr="00BD1BF6">
              <w:rPr>
                <w:color w:val="000000"/>
                <w:sz w:val="20"/>
                <w:szCs w:val="20"/>
              </w:rPr>
              <w:t xml:space="preserve">Cho phép người dùng xem danh sách quân nhân </w:t>
            </w:r>
            <w:r w:rsidR="00C97305" w:rsidRPr="00BD1BF6">
              <w:rPr>
                <w:color w:val="000000"/>
                <w:sz w:val="20"/>
                <w:szCs w:val="20"/>
              </w:rPr>
              <w:t xml:space="preserve">mắc bệnh mãn tính </w:t>
            </w:r>
            <w:r w:rsidRPr="00BD1BF6">
              <w:rPr>
                <w:color w:val="000000"/>
                <w:sz w:val="20"/>
                <w:szCs w:val="20"/>
              </w:rPr>
              <w:t>thuộc đơn vị được thống kê theo các điều kiện như Đối tượng, cấp bậc, chức v</w:t>
            </w:r>
            <w:r w:rsidR="005860BC" w:rsidRPr="00BD1BF6">
              <w:rPr>
                <w:color w:val="000000"/>
                <w:sz w:val="20"/>
                <w:szCs w:val="20"/>
              </w:rPr>
              <w:t>ụ</w:t>
            </w:r>
          </w:p>
        </w:tc>
      </w:tr>
      <w:tr w:rsidR="00C97305" w:rsidRPr="00BD1BF6" w14:paraId="04A716E1"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49B448"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95F364" w14:textId="77777777" w:rsidR="00BC306F" w:rsidRPr="00BD1BF6" w:rsidRDefault="00BC306F" w:rsidP="00BD1BF6">
            <w:pPr>
              <w:pStyle w:val="NormalWeb"/>
              <w:spacing w:before="0" w:beforeAutospacing="0" w:after="120" w:line="360" w:lineRule="auto"/>
              <w:jc w:val="both"/>
            </w:pPr>
            <w:r w:rsidRPr="00BD1BF6">
              <w:rPr>
                <w:color w:val="000000"/>
                <w:sz w:val="20"/>
                <w:szCs w:val="20"/>
              </w:rPr>
              <w:t>User quản lý đơn vị</w:t>
            </w:r>
          </w:p>
        </w:tc>
      </w:tr>
      <w:tr w:rsidR="00C97305" w:rsidRPr="00BD1BF6" w14:paraId="75A11468"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255729"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8D73D2" w14:textId="77777777" w:rsidR="00BC306F" w:rsidRPr="00BD1BF6" w:rsidRDefault="00BC306F" w:rsidP="00BD1BF6">
            <w:pPr>
              <w:pStyle w:val="NormalWeb"/>
              <w:spacing w:before="0" w:beforeAutospacing="0" w:after="120" w:line="360" w:lineRule="auto"/>
              <w:jc w:val="both"/>
            </w:pPr>
            <w:r w:rsidRPr="00BD1BF6">
              <w:rPr>
                <w:color w:val="000000"/>
                <w:sz w:val="20"/>
                <w:szCs w:val="20"/>
              </w:rPr>
              <w:t>Người dùng được phân quyền vào chức năng</w:t>
            </w:r>
          </w:p>
        </w:tc>
      </w:tr>
      <w:tr w:rsidR="00C97305" w:rsidRPr="00BD1BF6" w14:paraId="7062A457"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F98C0CF"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22995BF" w14:textId="77777777" w:rsidR="00BC306F" w:rsidRPr="00BD1BF6" w:rsidRDefault="00BC306F" w:rsidP="00BD1BF6">
            <w:pPr>
              <w:pStyle w:val="NormalWeb"/>
              <w:spacing w:before="0" w:beforeAutospacing="0" w:after="120" w:line="360" w:lineRule="auto"/>
              <w:jc w:val="both"/>
            </w:pPr>
            <w:r w:rsidRPr="00BD1BF6">
              <w:rPr>
                <w:color w:val="000000"/>
                <w:sz w:val="20"/>
                <w:szCs w:val="20"/>
              </w:rPr>
              <w:t>Hiển thị danh sách quân nhân chứa dữ liệu tìm kiếm</w:t>
            </w:r>
          </w:p>
        </w:tc>
      </w:tr>
      <w:tr w:rsidR="00C97305" w:rsidRPr="00BD1BF6" w14:paraId="23A6B9FB"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478349"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9844DBA"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r w:rsidR="00C97305" w:rsidRPr="00BD1BF6" w14:paraId="09776422"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E398AC1"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lastRenderedPageBreak/>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08CED47"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bl>
    <w:p w14:paraId="44492DB0" w14:textId="77777777" w:rsidR="00BC306F" w:rsidRPr="00BD1BF6" w:rsidRDefault="00BC306F" w:rsidP="00BD1BF6">
      <w:pPr>
        <w:pStyle w:val="Heading6"/>
      </w:pPr>
      <w:r w:rsidRPr="00BD1BF6">
        <w:t>Biểu đồ luồng xử lý chức năng</w:t>
      </w:r>
    </w:p>
    <w:p w14:paraId="466AA1C3" w14:textId="7FDAF7E4" w:rsidR="00BC306F" w:rsidRPr="00BD1BF6" w:rsidRDefault="00C97305" w:rsidP="00BD1BF6">
      <w:pPr>
        <w:pStyle w:val="NormalWeb"/>
        <w:spacing w:before="0" w:beforeAutospacing="0" w:after="160" w:line="360" w:lineRule="auto"/>
      </w:pPr>
      <w:r w:rsidRPr="00BD1BF6">
        <w:rPr>
          <w:noProof/>
        </w:rPr>
        <w:drawing>
          <wp:inline distT="0" distB="0" distL="0" distR="0" wp14:anchorId="6D12DF0A" wp14:editId="11678449">
            <wp:extent cx="5943600" cy="408026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080267"/>
                    </a:xfrm>
                    <a:prstGeom prst="rect">
                      <a:avLst/>
                    </a:prstGeom>
                    <a:noFill/>
                    <a:ln>
                      <a:noFill/>
                    </a:ln>
                  </pic:spPr>
                </pic:pic>
              </a:graphicData>
            </a:graphic>
          </wp:inline>
        </w:drawing>
      </w:r>
    </w:p>
    <w:p w14:paraId="03CC941B" w14:textId="77777777" w:rsidR="00BC306F" w:rsidRPr="00BD1BF6" w:rsidRDefault="00BC306F" w:rsidP="00BD1BF6">
      <w:pPr>
        <w:pStyle w:val="Heading6"/>
      </w:pPr>
      <w:r w:rsidRPr="00BD1BF6">
        <w:t>Mô tả dòng sự kiện chính (Basic Flow)</w:t>
      </w:r>
    </w:p>
    <w:p w14:paraId="5A5A7040" w14:textId="77777777" w:rsidR="00BC306F" w:rsidRPr="00BD1BF6" w:rsidRDefault="00BC306F" w:rsidP="00BD1BF6"/>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BC306F" w:rsidRPr="00BD1BF6" w14:paraId="2BF64086" w14:textId="77777777" w:rsidTr="00706CFB">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913A0A" w14:textId="77777777" w:rsidR="00BC306F" w:rsidRPr="00BD1BF6" w:rsidRDefault="00BC306F" w:rsidP="00BD1BF6">
            <w:pPr>
              <w:pStyle w:val="NormalWeb"/>
              <w:spacing w:before="0" w:beforeAutospacing="0" w:after="160" w:line="360" w:lineRule="auto"/>
              <w:ind w:left="245" w:hanging="270"/>
              <w:jc w:val="center"/>
            </w:pPr>
            <w:r w:rsidRPr="00BD1BF6">
              <w:rPr>
                <w:b/>
                <w:bCs/>
                <w:color w:val="000000"/>
                <w:sz w:val="22"/>
                <w:szCs w:val="22"/>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06C75F7" w14:textId="77777777" w:rsidR="00BC306F" w:rsidRPr="00BD1BF6" w:rsidRDefault="00BC306F" w:rsidP="00BD1BF6">
            <w:pPr>
              <w:pStyle w:val="NormalWeb"/>
              <w:spacing w:before="0" w:beforeAutospacing="0" w:after="160" w:line="360" w:lineRule="auto"/>
              <w:ind w:left="244" w:hanging="244"/>
              <w:jc w:val="center"/>
            </w:pPr>
            <w:r w:rsidRPr="00BD1BF6">
              <w:rPr>
                <w:b/>
                <w:bCs/>
                <w:color w:val="000000"/>
                <w:sz w:val="22"/>
                <w:szCs w:val="22"/>
              </w:rPr>
              <w:t>Phản ứng của hệ thống</w:t>
            </w:r>
          </w:p>
        </w:tc>
      </w:tr>
      <w:tr w:rsidR="00BC306F" w:rsidRPr="00BD1BF6" w14:paraId="716B1150" w14:textId="77777777" w:rsidTr="00706CFB">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162C93" w14:textId="1F1EEE5C" w:rsidR="00BC306F" w:rsidRPr="00BD1BF6" w:rsidRDefault="00BC306F" w:rsidP="00BD1BF6">
            <w:pPr>
              <w:pStyle w:val="NormalWeb"/>
              <w:spacing w:before="80" w:beforeAutospacing="0" w:after="160" w:line="360" w:lineRule="auto"/>
              <w:ind w:left="245" w:hanging="270"/>
              <w:jc w:val="both"/>
            </w:pPr>
            <w:r w:rsidRPr="00BD1BF6">
              <w:rPr>
                <w:color w:val="000000"/>
              </w:rPr>
              <w:t xml:space="preserve">1. Tại màn hình </w:t>
            </w:r>
            <w:r w:rsidR="00EF191A" w:rsidRPr="00BD1BF6">
              <w:rPr>
                <w:color w:val="000000"/>
              </w:rPr>
              <w:t>Báo cáo bệnh mãn tính</w:t>
            </w:r>
            <w:r w:rsidRPr="00BD1BF6">
              <w:rPr>
                <w:color w:val="000000"/>
              </w:rPr>
              <w:t>, người dùng nhập thông tin tìm kiếm</w:t>
            </w:r>
            <w:r w:rsidR="00EF191A" w:rsidRPr="00BD1BF6">
              <w:rPr>
                <w:color w:val="000000"/>
              </w:rPr>
              <w:t xml:space="preserve"> và bấm </w:t>
            </w:r>
            <w:r w:rsidR="00460000" w:rsidRPr="00BD1BF6">
              <w:rPr>
                <w:color w:val="000000"/>
              </w:rPr>
              <w:t>Thống kê</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AB8B959" w14:textId="6854D50B" w:rsidR="00BC306F" w:rsidRPr="00BD1BF6" w:rsidRDefault="00BC306F" w:rsidP="00BD1BF6">
            <w:pPr>
              <w:pStyle w:val="NormalWeb"/>
              <w:spacing w:before="80" w:beforeAutospacing="0" w:after="160" w:line="360" w:lineRule="auto"/>
              <w:ind w:left="244" w:hanging="244"/>
              <w:jc w:val="both"/>
            </w:pPr>
            <w:r w:rsidRPr="00BD1BF6">
              <w:rPr>
                <w:color w:val="000000"/>
              </w:rPr>
              <w:t xml:space="preserve">2. Hiển thị danh sách </w:t>
            </w:r>
            <w:r w:rsidR="00460000" w:rsidRPr="00BD1BF6">
              <w:rPr>
                <w:color w:val="000000"/>
              </w:rPr>
              <w:t>quân nhân mắc bệnh mãn tính theo điều kiện thống kê</w:t>
            </w:r>
          </w:p>
          <w:p w14:paraId="4BAB8324" w14:textId="77777777" w:rsidR="00BC306F" w:rsidRPr="00BD1BF6" w:rsidRDefault="00BC306F" w:rsidP="00BD1BF6">
            <w:pPr>
              <w:pStyle w:val="NormalWeb"/>
              <w:spacing w:before="0" w:beforeAutospacing="0" w:after="120" w:line="360" w:lineRule="auto"/>
              <w:ind w:left="244" w:hanging="244"/>
              <w:jc w:val="both"/>
            </w:pPr>
            <w:r w:rsidRPr="00BD1BF6">
              <w:rPr>
                <w:b/>
                <w:bCs/>
                <w:color w:val="000000"/>
              </w:rPr>
              <w:t>Mô tả các điều kiện </w:t>
            </w:r>
          </w:p>
          <w:p w14:paraId="0DD2E6EE" w14:textId="77777777" w:rsidR="00BC306F" w:rsidRPr="00BD1BF6" w:rsidRDefault="00BC306F" w:rsidP="00BD1BF6">
            <w:pPr>
              <w:pStyle w:val="NormalWeb"/>
              <w:spacing w:before="80" w:beforeAutospacing="0" w:after="160" w:line="360" w:lineRule="auto"/>
              <w:ind w:left="244" w:hanging="244"/>
              <w:jc w:val="both"/>
            </w:pPr>
            <w:r w:rsidRPr="00BD1BF6">
              <w:rPr>
                <w:b/>
                <w:bCs/>
                <w:color w:val="000000"/>
              </w:rPr>
              <w:t>Tìm kiếm: Button</w:t>
            </w:r>
          </w:p>
          <w:p w14:paraId="6EF1ECAF" w14:textId="77777777" w:rsidR="00BC306F" w:rsidRPr="00BD1BF6" w:rsidRDefault="00BC306F" w:rsidP="00BD1BF6">
            <w:pPr>
              <w:pStyle w:val="NormalWeb"/>
              <w:numPr>
                <w:ilvl w:val="0"/>
                <w:numId w:val="232"/>
              </w:numPr>
              <w:spacing w:before="80" w:beforeAutospacing="0" w:after="0" w:line="360" w:lineRule="auto"/>
              <w:jc w:val="both"/>
              <w:textAlignment w:val="baseline"/>
              <w:rPr>
                <w:color w:val="000000"/>
              </w:rPr>
            </w:pPr>
            <w:r w:rsidRPr="00BD1BF6">
              <w:rPr>
                <w:color w:val="000000"/>
              </w:rPr>
              <w:t>Comment: Danh sách kết quả tìm kiếm hiển thị mặc định theo báo cáo sức khỏe chi tiết. Chỉ tìm kiếm trong đơn vị user quản lý và đơn vị con của nó với tất cả các quân nhân được tìm kiếm có is_delete=0 và is_active=1</w:t>
            </w:r>
          </w:p>
          <w:p w14:paraId="5211E691" w14:textId="77777777" w:rsidR="00BC306F" w:rsidRPr="00BD1BF6" w:rsidRDefault="00BC306F" w:rsidP="00BD1BF6">
            <w:pPr>
              <w:pStyle w:val="NormalWeb"/>
              <w:spacing w:before="80" w:beforeAutospacing="0" w:after="160" w:line="360" w:lineRule="auto"/>
              <w:ind w:left="244" w:hanging="244"/>
              <w:jc w:val="both"/>
            </w:pPr>
            <w:r w:rsidRPr="00BD1BF6">
              <w:rPr>
                <w:color w:val="000000"/>
                <w:u w:val="single"/>
              </w:rPr>
              <w:lastRenderedPageBreak/>
              <w:t>Các trường thông tin nhập để tìm kiếm </w:t>
            </w:r>
          </w:p>
          <w:p w14:paraId="13C71F39" w14:textId="77777777" w:rsidR="00BC306F" w:rsidRPr="00BD1BF6" w:rsidRDefault="00BC306F" w:rsidP="00BD1BF6">
            <w:pPr>
              <w:pStyle w:val="NormalWeb"/>
              <w:spacing w:before="80" w:beforeAutospacing="0" w:after="160" w:line="360" w:lineRule="auto"/>
              <w:ind w:left="244" w:hanging="244"/>
              <w:jc w:val="both"/>
            </w:pPr>
            <w:r w:rsidRPr="00BD1BF6">
              <w:rPr>
                <w:i/>
                <w:iCs/>
                <w:color w:val="000000"/>
              </w:rPr>
              <w:t xml:space="preserve">Đơn vị quản lý: </w:t>
            </w:r>
            <w:r w:rsidRPr="00BD1BF6">
              <w:rPr>
                <w:color w:val="000000"/>
              </w:rPr>
              <w:t>Searchbox, String (150)</w:t>
            </w:r>
          </w:p>
          <w:p w14:paraId="59057950" w14:textId="577E41D6" w:rsidR="00BC306F" w:rsidRPr="00BD1BF6" w:rsidRDefault="00BC306F" w:rsidP="00BD1BF6">
            <w:pPr>
              <w:pStyle w:val="NormalWeb"/>
              <w:numPr>
                <w:ilvl w:val="0"/>
                <w:numId w:val="233"/>
              </w:numPr>
              <w:spacing w:before="80" w:beforeAutospacing="0" w:after="0" w:line="360" w:lineRule="auto"/>
              <w:jc w:val="both"/>
              <w:textAlignment w:val="baseline"/>
              <w:rPr>
                <w:color w:val="000000"/>
              </w:rPr>
            </w:pPr>
            <w:r w:rsidRPr="00BD1BF6">
              <w:rPr>
                <w:color w:val="000000"/>
              </w:rPr>
              <w:t>Comment: lấy dữ liệu từ bảng cats_organizations</w:t>
            </w:r>
            <w:r w:rsidR="00B55243" w:rsidRPr="00BD1BF6">
              <w:rPr>
                <w:color w:val="000000"/>
              </w:rPr>
              <w:t>.</w:t>
            </w:r>
            <w:r w:rsidRPr="00BD1BF6">
              <w:rPr>
                <w:color w:val="000000"/>
              </w:rPr>
              <w:t xml:space="preserve"> Hiển thị mặc định theo đơn vị User quản lý. Báo lỗi “Bạn phải chọn đơn vị quản lý” khi</w:t>
            </w:r>
            <w:r w:rsidR="00B55243" w:rsidRPr="00BD1BF6">
              <w:rPr>
                <w:color w:val="000000"/>
              </w:rPr>
              <w:t xml:space="preserve"> chọn</w:t>
            </w:r>
            <w:r w:rsidRPr="00BD1BF6">
              <w:rPr>
                <w:color w:val="000000"/>
              </w:rPr>
              <w:t xml:space="preserve"> đơn vị quản lý</w:t>
            </w:r>
            <w:r w:rsidR="00B55243" w:rsidRPr="00BD1BF6">
              <w:rPr>
                <w:color w:val="000000"/>
              </w:rPr>
              <w:t xml:space="preserve"> mà không điền.</w:t>
            </w:r>
          </w:p>
          <w:p w14:paraId="420BE753" w14:textId="77777777" w:rsidR="00BC306F" w:rsidRPr="00BD1BF6" w:rsidRDefault="00BC306F" w:rsidP="00BD1BF6">
            <w:pPr>
              <w:pStyle w:val="NormalWeb"/>
              <w:numPr>
                <w:ilvl w:val="0"/>
                <w:numId w:val="233"/>
              </w:numPr>
              <w:spacing w:before="80" w:beforeAutospacing="0" w:after="0" w:line="360" w:lineRule="auto"/>
              <w:jc w:val="both"/>
              <w:textAlignment w:val="baseline"/>
              <w:rPr>
                <w:color w:val="000000"/>
              </w:rPr>
            </w:pPr>
            <w:r w:rsidRPr="00BD1BF6">
              <w:rPr>
                <w:color w:val="000000"/>
              </w:rPr>
              <w:t>Nullable: no</w:t>
            </w:r>
          </w:p>
          <w:p w14:paraId="5DB63F41" w14:textId="77777777" w:rsidR="00BC306F" w:rsidRPr="00BD1BF6" w:rsidRDefault="00BC306F" w:rsidP="00BD1BF6">
            <w:pPr>
              <w:pStyle w:val="NormalWeb"/>
              <w:spacing w:before="80" w:beforeAutospacing="0" w:after="160" w:line="360" w:lineRule="auto"/>
              <w:ind w:left="244" w:hanging="244"/>
              <w:jc w:val="both"/>
            </w:pPr>
            <w:r w:rsidRPr="00BD1BF6">
              <w:rPr>
                <w:i/>
                <w:iCs/>
                <w:color w:val="000000"/>
              </w:rPr>
              <w:t xml:space="preserve">Trạng thái làm việc: </w:t>
            </w:r>
            <w:r w:rsidRPr="00BD1BF6">
              <w:rPr>
                <w:color w:val="000000"/>
              </w:rPr>
              <w:t>Dropdown list</w:t>
            </w:r>
          </w:p>
          <w:p w14:paraId="33A5943B" w14:textId="77777777" w:rsidR="00BC306F" w:rsidRPr="00BD1BF6" w:rsidRDefault="00BC306F" w:rsidP="00BD1BF6">
            <w:pPr>
              <w:pStyle w:val="NormalWeb"/>
              <w:numPr>
                <w:ilvl w:val="0"/>
                <w:numId w:val="234"/>
              </w:numPr>
              <w:spacing w:before="80" w:beforeAutospacing="0" w:after="0" w:line="360" w:lineRule="auto"/>
              <w:jc w:val="both"/>
              <w:textAlignment w:val="baseline"/>
              <w:rPr>
                <w:color w:val="000000"/>
              </w:rPr>
            </w:pPr>
            <w:r w:rsidRPr="00BD1BF6">
              <w:rPr>
                <w:color w:val="000000"/>
              </w:rPr>
              <w:t xml:space="preserve">Comment: lấy dữ liệu theo </w:t>
            </w:r>
            <w:proofErr w:type="gramStart"/>
            <w:r w:rsidRPr="00BD1BF6">
              <w:rPr>
                <w:b/>
                <w:bCs/>
                <w:color w:val="000000"/>
              </w:rPr>
              <w:t>patients.military</w:t>
            </w:r>
            <w:proofErr w:type="gramEnd"/>
            <w:r w:rsidRPr="00BD1BF6">
              <w:rPr>
                <w:b/>
                <w:bCs/>
                <w:color w:val="000000"/>
              </w:rPr>
              <w:t>_status</w:t>
            </w:r>
            <w:r w:rsidRPr="00BD1BF6">
              <w:rPr>
                <w:color w:val="000000"/>
              </w:rPr>
              <w:t xml:space="preserve"> (1 =  đang làm việc, 0 = đã nghỉ chế độ). Chọn tất cả sẽ hiển thị tất cả. Hiển thị mặc định Tất cả,</w:t>
            </w:r>
          </w:p>
          <w:p w14:paraId="72345952" w14:textId="77777777" w:rsidR="00BC306F" w:rsidRPr="00BD1BF6" w:rsidRDefault="00BC306F" w:rsidP="00BD1BF6">
            <w:pPr>
              <w:pStyle w:val="NormalWeb"/>
              <w:numPr>
                <w:ilvl w:val="0"/>
                <w:numId w:val="234"/>
              </w:numPr>
              <w:spacing w:before="80" w:beforeAutospacing="0" w:after="0" w:line="360" w:lineRule="auto"/>
              <w:jc w:val="both"/>
              <w:textAlignment w:val="baseline"/>
              <w:rPr>
                <w:color w:val="000000"/>
              </w:rPr>
            </w:pPr>
            <w:r w:rsidRPr="00BD1BF6">
              <w:rPr>
                <w:color w:val="000000"/>
              </w:rPr>
              <w:t>Nullable: no</w:t>
            </w:r>
          </w:p>
          <w:p w14:paraId="5D53A057" w14:textId="77777777" w:rsidR="00BC306F" w:rsidRPr="00BD1BF6" w:rsidRDefault="00BC306F" w:rsidP="00BD1BF6">
            <w:pPr>
              <w:pStyle w:val="NormalWeb"/>
              <w:spacing w:before="80" w:beforeAutospacing="0" w:after="160" w:line="360" w:lineRule="auto"/>
              <w:ind w:left="244" w:hanging="244"/>
              <w:jc w:val="both"/>
            </w:pPr>
            <w:r w:rsidRPr="00BD1BF6">
              <w:rPr>
                <w:i/>
                <w:iCs/>
                <w:color w:val="000000"/>
              </w:rPr>
              <w:t xml:space="preserve">Nguồn dữ liệu:  </w:t>
            </w:r>
            <w:r w:rsidRPr="00BD1BF6">
              <w:rPr>
                <w:color w:val="000000"/>
              </w:rPr>
              <w:t>Dropdown list</w:t>
            </w:r>
          </w:p>
          <w:p w14:paraId="6C3B05B1" w14:textId="77777777" w:rsidR="00BC306F" w:rsidRPr="00BD1BF6" w:rsidRDefault="00BC306F" w:rsidP="00BD1BF6">
            <w:pPr>
              <w:pStyle w:val="NormalWeb"/>
              <w:numPr>
                <w:ilvl w:val="0"/>
                <w:numId w:val="235"/>
              </w:numPr>
              <w:spacing w:before="80" w:beforeAutospacing="0" w:after="0" w:line="360" w:lineRule="auto"/>
              <w:jc w:val="both"/>
              <w:textAlignment w:val="baseline"/>
              <w:rPr>
                <w:color w:val="000000"/>
              </w:rPr>
            </w:pPr>
            <w:r w:rsidRPr="00BD1BF6">
              <w:rPr>
                <w:color w:val="000000"/>
              </w:rPr>
              <w:t>Comment: lấy dữ liệu từ</w:t>
            </w:r>
            <w:r w:rsidRPr="00BD1BF6">
              <w:rPr>
                <w:b/>
                <w:bCs/>
                <w:color w:val="000000"/>
              </w:rPr>
              <w:t xml:space="preserve"> </w:t>
            </w:r>
            <w:proofErr w:type="gramStart"/>
            <w:r w:rsidRPr="00BD1BF6">
              <w:rPr>
                <w:b/>
                <w:bCs/>
                <w:color w:val="000000"/>
              </w:rPr>
              <w:t>patients.profile</w:t>
            </w:r>
            <w:proofErr w:type="gramEnd"/>
            <w:r w:rsidRPr="00BD1BF6">
              <w:rPr>
                <w:b/>
                <w:bCs/>
                <w:color w:val="000000"/>
              </w:rPr>
              <w:t xml:space="preserve">_status </w:t>
            </w:r>
            <w:r w:rsidRPr="00BD1BF6">
              <w:rPr>
                <w:color w:val="000000"/>
              </w:rPr>
              <w:t>(1= Quân nhân thuộc đơn vị, 0 = Quân nhân không xác định). Chọn tất cả sẽ hiển thị tất cả. Hiện tại để vô hiệu hóa không cho chọn.</w:t>
            </w:r>
          </w:p>
          <w:p w14:paraId="2F563A35" w14:textId="77777777" w:rsidR="00BC306F" w:rsidRPr="00BD1BF6" w:rsidRDefault="00BC306F" w:rsidP="00BD1BF6">
            <w:pPr>
              <w:pStyle w:val="NormalWeb"/>
              <w:spacing w:before="80" w:beforeAutospacing="0" w:after="160" w:line="360" w:lineRule="auto"/>
              <w:ind w:left="244" w:hanging="244"/>
              <w:jc w:val="both"/>
            </w:pPr>
            <w:r w:rsidRPr="00BD1BF6">
              <w:rPr>
                <w:i/>
                <w:iCs/>
                <w:color w:val="000000"/>
              </w:rPr>
              <w:t xml:space="preserve">Đối tượng:  </w:t>
            </w:r>
            <w:r w:rsidRPr="00BD1BF6">
              <w:rPr>
                <w:color w:val="000000"/>
              </w:rPr>
              <w:t>Dropdown list</w:t>
            </w:r>
          </w:p>
          <w:p w14:paraId="1A03D41B" w14:textId="77777777" w:rsidR="00BC306F" w:rsidRPr="00BD1BF6" w:rsidRDefault="00BC306F" w:rsidP="00BD1BF6">
            <w:pPr>
              <w:pStyle w:val="NormalWeb"/>
              <w:numPr>
                <w:ilvl w:val="0"/>
                <w:numId w:val="236"/>
              </w:numPr>
              <w:spacing w:before="80" w:beforeAutospacing="0" w:after="0" w:line="360" w:lineRule="auto"/>
              <w:jc w:val="both"/>
              <w:textAlignment w:val="baseline"/>
              <w:rPr>
                <w:color w:val="000000"/>
              </w:rPr>
            </w:pPr>
            <w:r w:rsidRPr="00BD1BF6">
              <w:rPr>
                <w:color w:val="000000"/>
              </w:rPr>
              <w:t>Comment: lấy dữ liệu từ bảng cats_military_object (code_vi, name_vi). Chọn tất cả sẽ hiển thị tất cả. Hiển thị mặc định Tất cả đối tượng.</w:t>
            </w:r>
          </w:p>
          <w:p w14:paraId="1FECC2E9" w14:textId="77777777" w:rsidR="00BC306F" w:rsidRPr="00BD1BF6" w:rsidRDefault="00BC306F" w:rsidP="00BD1BF6">
            <w:pPr>
              <w:pStyle w:val="NormalWeb"/>
              <w:spacing w:before="80" w:beforeAutospacing="0" w:after="160" w:line="360" w:lineRule="auto"/>
              <w:ind w:left="244" w:hanging="244"/>
              <w:jc w:val="both"/>
            </w:pPr>
            <w:r w:rsidRPr="00BD1BF6">
              <w:rPr>
                <w:color w:val="000000"/>
              </w:rPr>
              <w:t> </w:t>
            </w:r>
            <w:r w:rsidRPr="00BD1BF6">
              <w:rPr>
                <w:i/>
                <w:iCs/>
                <w:color w:val="000000"/>
              </w:rPr>
              <w:t xml:space="preserve">Cấp bậc: </w:t>
            </w:r>
            <w:r w:rsidRPr="00BD1BF6">
              <w:rPr>
                <w:color w:val="000000"/>
              </w:rPr>
              <w:t>Dropdown list</w:t>
            </w:r>
          </w:p>
          <w:p w14:paraId="58FE39D6" w14:textId="77777777" w:rsidR="00BC306F" w:rsidRPr="00BD1BF6" w:rsidRDefault="00BC306F" w:rsidP="00BD1BF6">
            <w:pPr>
              <w:pStyle w:val="NormalWeb"/>
              <w:numPr>
                <w:ilvl w:val="0"/>
                <w:numId w:val="237"/>
              </w:numPr>
              <w:spacing w:before="80" w:beforeAutospacing="0" w:after="0" w:line="360" w:lineRule="auto"/>
              <w:jc w:val="both"/>
              <w:textAlignment w:val="baseline"/>
              <w:rPr>
                <w:color w:val="000000"/>
              </w:rPr>
            </w:pPr>
            <w:r w:rsidRPr="00BD1BF6">
              <w:rPr>
                <w:color w:val="000000"/>
              </w:rPr>
              <w:t>Comment: lấy dữ liệu từ bảng cats_military_level (code_vi, name_vi). Chỉ enable khi đã chọn trường Đối tượng. Chọn tất cả sẽ hiển thị tất cả. Hiển thị mặc định Tất cả cấp bậc.</w:t>
            </w:r>
          </w:p>
          <w:p w14:paraId="2BFDB4BD" w14:textId="77777777" w:rsidR="00BC306F" w:rsidRPr="00BD1BF6" w:rsidRDefault="00BC306F" w:rsidP="00BD1BF6">
            <w:pPr>
              <w:pStyle w:val="NormalWeb"/>
              <w:spacing w:before="80" w:beforeAutospacing="0" w:after="160" w:line="360" w:lineRule="auto"/>
              <w:ind w:left="244" w:hanging="244"/>
              <w:jc w:val="both"/>
            </w:pPr>
            <w:r w:rsidRPr="00BD1BF6">
              <w:rPr>
                <w:i/>
                <w:iCs/>
                <w:color w:val="000000"/>
              </w:rPr>
              <w:t xml:space="preserve">Chức vụ:  </w:t>
            </w:r>
            <w:r w:rsidRPr="00BD1BF6">
              <w:rPr>
                <w:color w:val="000000"/>
              </w:rPr>
              <w:t>Dropdown list</w:t>
            </w:r>
          </w:p>
          <w:p w14:paraId="73AE6560" w14:textId="77777777" w:rsidR="00BC306F" w:rsidRPr="00BD1BF6" w:rsidRDefault="00BC306F" w:rsidP="00BD1BF6">
            <w:pPr>
              <w:pStyle w:val="NormalWeb"/>
              <w:numPr>
                <w:ilvl w:val="0"/>
                <w:numId w:val="238"/>
              </w:numPr>
              <w:spacing w:before="80" w:beforeAutospacing="0" w:after="0" w:line="360" w:lineRule="auto"/>
              <w:jc w:val="both"/>
              <w:textAlignment w:val="baseline"/>
              <w:rPr>
                <w:color w:val="000000"/>
              </w:rPr>
            </w:pPr>
            <w:r w:rsidRPr="00BD1BF6">
              <w:rPr>
                <w:color w:val="000000"/>
              </w:rPr>
              <w:t>Comment: lấy dữ liệu từ bảng cats_military_position (code_vi, name_vi). Chọn tất cả sẽ hiển thị tất cả. Hiển thị mặc định Tất cả.</w:t>
            </w:r>
          </w:p>
          <w:p w14:paraId="0473FC2E" w14:textId="6C816947" w:rsidR="001A2B77" w:rsidRPr="00BD1BF6" w:rsidRDefault="001A2B77" w:rsidP="00BD1BF6">
            <w:pPr>
              <w:pStyle w:val="NormalWeb"/>
              <w:spacing w:before="80" w:beforeAutospacing="0" w:after="0" w:line="360" w:lineRule="auto"/>
              <w:jc w:val="both"/>
            </w:pPr>
            <w:r w:rsidRPr="00BD1BF6">
              <w:rPr>
                <w:i/>
                <w:iCs/>
                <w:color w:val="000000"/>
              </w:rPr>
              <w:t>Nhóm bệnh: </w:t>
            </w:r>
          </w:p>
          <w:p w14:paraId="709E1E31" w14:textId="77777777" w:rsidR="001A2B77" w:rsidRPr="00BD1BF6" w:rsidRDefault="001A2B77" w:rsidP="00BD1BF6">
            <w:pPr>
              <w:pStyle w:val="NormalWeb"/>
              <w:numPr>
                <w:ilvl w:val="0"/>
                <w:numId w:val="122"/>
              </w:numPr>
              <w:spacing w:before="80" w:beforeAutospacing="0" w:after="0" w:line="360" w:lineRule="auto"/>
              <w:jc w:val="both"/>
              <w:textAlignment w:val="baseline"/>
              <w:rPr>
                <w:color w:val="000000"/>
              </w:rPr>
            </w:pPr>
            <w:r w:rsidRPr="00BD1BF6">
              <w:rPr>
                <w:color w:val="000000"/>
              </w:rPr>
              <w:lastRenderedPageBreak/>
              <w:t>UI control: Searchbox, String (100)</w:t>
            </w:r>
          </w:p>
          <w:p w14:paraId="7CF92174" w14:textId="3290B3D8" w:rsidR="001A2B77" w:rsidRPr="00BD1BF6" w:rsidRDefault="001A2B77" w:rsidP="00BD1BF6">
            <w:pPr>
              <w:pStyle w:val="NormalWeb"/>
              <w:numPr>
                <w:ilvl w:val="0"/>
                <w:numId w:val="122"/>
              </w:numPr>
              <w:spacing w:before="0" w:beforeAutospacing="0" w:after="0" w:line="360" w:lineRule="auto"/>
              <w:jc w:val="both"/>
              <w:textAlignment w:val="baseline"/>
              <w:rPr>
                <w:color w:val="000000"/>
              </w:rPr>
            </w:pPr>
            <w:r w:rsidRPr="00BD1BF6">
              <w:rPr>
                <w:color w:val="000000"/>
              </w:rPr>
              <w:t xml:space="preserve">TableName: </w:t>
            </w:r>
            <w:r w:rsidRPr="00BD1BF6">
              <w:rPr>
                <w:b/>
                <w:color w:val="000000"/>
              </w:rPr>
              <w:t>cats_chronic_diseases_groups</w:t>
            </w:r>
          </w:p>
          <w:p w14:paraId="7C854F74" w14:textId="77777777" w:rsidR="001A2B77" w:rsidRPr="00BD1BF6" w:rsidRDefault="001A2B77" w:rsidP="00BD1BF6">
            <w:pPr>
              <w:pStyle w:val="NormalWeb"/>
              <w:numPr>
                <w:ilvl w:val="0"/>
                <w:numId w:val="122"/>
              </w:numPr>
              <w:spacing w:before="0" w:beforeAutospacing="0" w:after="0" w:line="360" w:lineRule="auto"/>
              <w:jc w:val="both"/>
              <w:textAlignment w:val="baseline"/>
              <w:rPr>
                <w:color w:val="000000"/>
              </w:rPr>
            </w:pPr>
            <w:r w:rsidRPr="00BD1BF6">
              <w:rPr>
                <w:color w:val="000000"/>
              </w:rPr>
              <w:t>Column: code, name</w:t>
            </w:r>
          </w:p>
          <w:p w14:paraId="21462023" w14:textId="2CEBB403" w:rsidR="001A2B77" w:rsidRPr="00BD1BF6" w:rsidRDefault="001A2B77" w:rsidP="00BD1BF6">
            <w:pPr>
              <w:pStyle w:val="NormalWeb"/>
              <w:numPr>
                <w:ilvl w:val="0"/>
                <w:numId w:val="122"/>
              </w:numPr>
              <w:spacing w:before="0" w:beforeAutospacing="0" w:after="0" w:line="360" w:lineRule="auto"/>
              <w:jc w:val="both"/>
              <w:textAlignment w:val="baseline"/>
              <w:rPr>
                <w:color w:val="000000"/>
              </w:rPr>
            </w:pPr>
            <w:r w:rsidRPr="00BD1BF6">
              <w:rPr>
                <w:color w:val="000000"/>
              </w:rPr>
              <w:t xml:space="preserve">Comment: </w:t>
            </w:r>
          </w:p>
          <w:p w14:paraId="1A4B9018" w14:textId="5B63F65A" w:rsidR="001A2B77" w:rsidRPr="00BD1BF6" w:rsidRDefault="001A2B77" w:rsidP="00BD1BF6">
            <w:pPr>
              <w:pStyle w:val="NormalWeb"/>
              <w:spacing w:before="80" w:beforeAutospacing="0" w:after="0" w:line="360" w:lineRule="auto"/>
              <w:jc w:val="both"/>
            </w:pPr>
            <w:r w:rsidRPr="00BD1BF6">
              <w:rPr>
                <w:i/>
                <w:iCs/>
                <w:color w:val="000000"/>
              </w:rPr>
              <w:t>Tên bệnh: </w:t>
            </w:r>
          </w:p>
          <w:p w14:paraId="5FE3B718" w14:textId="77777777" w:rsidR="001A2B77" w:rsidRPr="00BD1BF6" w:rsidRDefault="001A2B77" w:rsidP="00BD1BF6">
            <w:pPr>
              <w:pStyle w:val="NormalWeb"/>
              <w:numPr>
                <w:ilvl w:val="0"/>
                <w:numId w:val="123"/>
              </w:numPr>
              <w:spacing w:before="80" w:beforeAutospacing="0" w:after="0" w:line="360" w:lineRule="auto"/>
              <w:jc w:val="both"/>
              <w:textAlignment w:val="baseline"/>
              <w:rPr>
                <w:color w:val="000000"/>
              </w:rPr>
            </w:pPr>
            <w:r w:rsidRPr="00BD1BF6">
              <w:rPr>
                <w:color w:val="000000"/>
              </w:rPr>
              <w:t>UI control: Searchbox, String (100)</w:t>
            </w:r>
          </w:p>
          <w:p w14:paraId="3DF3ED69" w14:textId="489469FB" w:rsidR="001A2B77" w:rsidRPr="00BD1BF6" w:rsidRDefault="001A2B77" w:rsidP="00BD1BF6">
            <w:pPr>
              <w:pStyle w:val="NormalWeb"/>
              <w:numPr>
                <w:ilvl w:val="0"/>
                <w:numId w:val="123"/>
              </w:numPr>
              <w:spacing w:before="0" w:beforeAutospacing="0" w:after="0" w:line="360" w:lineRule="auto"/>
              <w:jc w:val="both"/>
              <w:textAlignment w:val="baseline"/>
              <w:rPr>
                <w:color w:val="000000"/>
              </w:rPr>
            </w:pPr>
            <w:r w:rsidRPr="00BD1BF6">
              <w:rPr>
                <w:color w:val="000000"/>
              </w:rPr>
              <w:t xml:space="preserve">TableName: </w:t>
            </w:r>
            <w:r w:rsidRPr="00BD1BF6">
              <w:rPr>
                <w:b/>
                <w:color w:val="000000"/>
              </w:rPr>
              <w:t>cats_chronic_diseases_groups_icd10</w:t>
            </w:r>
          </w:p>
          <w:p w14:paraId="51E798E1" w14:textId="77777777" w:rsidR="001A2B77" w:rsidRPr="00BD1BF6" w:rsidRDefault="001A2B77" w:rsidP="00BD1BF6">
            <w:pPr>
              <w:pStyle w:val="NormalWeb"/>
              <w:numPr>
                <w:ilvl w:val="0"/>
                <w:numId w:val="123"/>
              </w:numPr>
              <w:spacing w:before="0" w:beforeAutospacing="0" w:after="0" w:line="360" w:lineRule="auto"/>
              <w:jc w:val="both"/>
              <w:textAlignment w:val="baseline"/>
              <w:rPr>
                <w:color w:val="000000"/>
              </w:rPr>
            </w:pPr>
            <w:r w:rsidRPr="00BD1BF6">
              <w:rPr>
                <w:color w:val="000000"/>
              </w:rPr>
              <w:t>Column: code, name</w:t>
            </w:r>
          </w:p>
          <w:p w14:paraId="1074F1C0" w14:textId="58BFE3A4" w:rsidR="001A2B77" w:rsidRPr="00BD1BF6" w:rsidRDefault="001A2B77" w:rsidP="00BD1BF6">
            <w:pPr>
              <w:pStyle w:val="NormalWeb"/>
              <w:numPr>
                <w:ilvl w:val="0"/>
                <w:numId w:val="123"/>
              </w:numPr>
              <w:spacing w:before="80" w:beforeAutospacing="0" w:after="0" w:line="360" w:lineRule="auto"/>
              <w:jc w:val="both"/>
              <w:textAlignment w:val="baseline"/>
              <w:rPr>
                <w:color w:val="000000"/>
              </w:rPr>
            </w:pPr>
            <w:r w:rsidRPr="00BD1BF6">
              <w:rPr>
                <w:color w:val="000000"/>
              </w:rPr>
              <w:t>Comment: Hiển thị theo nhóm bệnh, sắp xếp theo name_vi, chỉ enable khi người dùng đã chọn nhóm bệnh thống kê.</w:t>
            </w:r>
          </w:p>
        </w:tc>
      </w:tr>
    </w:tbl>
    <w:p w14:paraId="33841D9A" w14:textId="77777777" w:rsidR="00BC306F" w:rsidRPr="00BD1BF6" w:rsidRDefault="00BC306F" w:rsidP="00BD1BF6">
      <w:pPr>
        <w:pStyle w:val="Heading6"/>
      </w:pPr>
      <w:r w:rsidRPr="00BD1BF6">
        <w:lastRenderedPageBreak/>
        <w:t>Mô tả dòng sự kiện phụ (Alternative Flow)</w:t>
      </w:r>
    </w:p>
    <w:p w14:paraId="6E707A61" w14:textId="77777777" w:rsidR="00BC306F" w:rsidRPr="00BD1BF6" w:rsidRDefault="00BC306F" w:rsidP="00BD1BF6">
      <w:pPr>
        <w:pStyle w:val="NormalWeb"/>
        <w:spacing w:before="0" w:beforeAutospacing="0" w:after="160" w:line="360" w:lineRule="auto"/>
      </w:pPr>
      <w:r w:rsidRPr="00BD1BF6">
        <w:rPr>
          <w:color w:val="000000"/>
        </w:rPr>
        <w:t>N/A</w:t>
      </w:r>
    </w:p>
    <w:p w14:paraId="6C13C87B" w14:textId="77777777" w:rsidR="00BC306F" w:rsidRPr="00BD1BF6" w:rsidRDefault="00BC306F" w:rsidP="00BD1BF6">
      <w:pPr>
        <w:pStyle w:val="Heading6"/>
      </w:pPr>
      <w:r w:rsidRPr="00BD1BF6">
        <w:t>Ghi chú</w:t>
      </w:r>
    </w:p>
    <w:p w14:paraId="4DFF1097" w14:textId="77777777" w:rsidR="00BC306F" w:rsidRPr="00BD1BF6" w:rsidRDefault="00BC306F" w:rsidP="00BD1BF6">
      <w:pPr>
        <w:pStyle w:val="NormalWeb"/>
        <w:spacing w:before="0" w:beforeAutospacing="0" w:after="160" w:line="360" w:lineRule="auto"/>
      </w:pPr>
      <w:r w:rsidRPr="00BD1BF6">
        <w:rPr>
          <w:color w:val="000000"/>
          <w:sz w:val="22"/>
          <w:szCs w:val="22"/>
        </w:rPr>
        <w:t>N/A</w:t>
      </w:r>
    </w:p>
    <w:p w14:paraId="4D2C5F13" w14:textId="77777777" w:rsidR="00BC306F" w:rsidRPr="00BD1BF6" w:rsidRDefault="00BC306F" w:rsidP="00BD1BF6">
      <w:pPr>
        <w:pStyle w:val="Heading5"/>
      </w:pPr>
      <w:r w:rsidRPr="00BD1BF6">
        <w:t>Xuất báo cáo</w:t>
      </w:r>
    </w:p>
    <w:p w14:paraId="3A483D29" w14:textId="77777777" w:rsidR="00BC306F" w:rsidRPr="00BD1BF6" w:rsidRDefault="00BC306F" w:rsidP="00BD1BF6">
      <w:pPr>
        <w:pStyle w:val="Heading6"/>
      </w:pPr>
      <w:r w:rsidRPr="00BD1BF6">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BC306F" w:rsidRPr="00BD1BF6" w14:paraId="5DAFBC63"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5F1EE5"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30F83A" w14:textId="48B87E5D" w:rsidR="008B033D" w:rsidRPr="00BD1BF6" w:rsidRDefault="00BC306F" w:rsidP="00BD1BF6">
            <w:pPr>
              <w:pStyle w:val="NormalWeb"/>
              <w:spacing w:before="0" w:beforeAutospacing="0" w:after="120" w:line="360" w:lineRule="auto"/>
              <w:jc w:val="both"/>
              <w:rPr>
                <w:color w:val="000000"/>
                <w:sz w:val="20"/>
                <w:szCs w:val="20"/>
              </w:rPr>
            </w:pPr>
            <w:r w:rsidRPr="00BD1BF6">
              <w:rPr>
                <w:color w:val="000000"/>
                <w:sz w:val="20"/>
                <w:szCs w:val="20"/>
              </w:rPr>
              <w:t xml:space="preserve">Xuất báo cáo </w:t>
            </w:r>
            <w:r w:rsidR="008B033D" w:rsidRPr="00BD1BF6">
              <w:rPr>
                <w:color w:val="000000"/>
                <w:sz w:val="20"/>
                <w:szCs w:val="20"/>
              </w:rPr>
              <w:t>theo mặt bệnh mãn tính</w:t>
            </w:r>
          </w:p>
        </w:tc>
      </w:tr>
      <w:tr w:rsidR="00BC306F" w:rsidRPr="00BD1BF6" w14:paraId="2A16621A"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DAF8BC"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8504D0" w14:textId="77777777" w:rsidR="00BC306F" w:rsidRPr="00BD1BF6" w:rsidRDefault="00BC306F" w:rsidP="00BD1BF6">
            <w:pPr>
              <w:pStyle w:val="NormalWeb"/>
              <w:spacing w:before="0" w:beforeAutospacing="0" w:after="120" w:line="360" w:lineRule="auto"/>
              <w:jc w:val="both"/>
            </w:pPr>
            <w:r w:rsidRPr="00BD1BF6">
              <w:rPr>
                <w:color w:val="000000"/>
                <w:sz w:val="20"/>
                <w:szCs w:val="20"/>
              </w:rPr>
              <w:t>Cho phép người dùng xuất báo cáo ra file excel theo điều kiện tìm kiếm </w:t>
            </w:r>
          </w:p>
        </w:tc>
      </w:tr>
      <w:tr w:rsidR="00BC306F" w:rsidRPr="00BD1BF6" w14:paraId="19A5A38E"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BE3E50"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86945C0" w14:textId="77777777" w:rsidR="00BC306F" w:rsidRPr="00BD1BF6" w:rsidRDefault="00BC306F" w:rsidP="00BD1BF6">
            <w:pPr>
              <w:pStyle w:val="NormalWeb"/>
              <w:spacing w:before="0" w:beforeAutospacing="0" w:after="120" w:line="360" w:lineRule="auto"/>
              <w:jc w:val="both"/>
            </w:pPr>
            <w:r w:rsidRPr="00BD1BF6">
              <w:rPr>
                <w:color w:val="000000"/>
                <w:sz w:val="20"/>
                <w:szCs w:val="20"/>
              </w:rPr>
              <w:t>User quản lý có quyền thao tác </w:t>
            </w:r>
          </w:p>
        </w:tc>
      </w:tr>
      <w:tr w:rsidR="00BC306F" w:rsidRPr="00BD1BF6" w14:paraId="2AF62346"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803909"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18B576" w14:textId="6B89358B" w:rsidR="00BC306F" w:rsidRPr="00BD1BF6" w:rsidRDefault="00BC306F" w:rsidP="00BD1BF6">
            <w:pPr>
              <w:pStyle w:val="NormalWeb"/>
              <w:spacing w:before="0" w:beforeAutospacing="0" w:after="120" w:line="360" w:lineRule="auto"/>
              <w:jc w:val="both"/>
            </w:pPr>
            <w:r w:rsidRPr="00BD1BF6">
              <w:rPr>
                <w:color w:val="000000"/>
                <w:sz w:val="20"/>
                <w:szCs w:val="20"/>
              </w:rPr>
              <w:t>Điều kiện tìm kiếm “Đơn vị quản lý”</w:t>
            </w:r>
            <w:r w:rsidR="008B033D" w:rsidRPr="00BD1BF6">
              <w:rPr>
                <w:color w:val="000000"/>
                <w:sz w:val="20"/>
                <w:szCs w:val="20"/>
              </w:rPr>
              <w:t xml:space="preserve"> nếu nhấp vào sẽ</w:t>
            </w:r>
            <w:r w:rsidRPr="00BD1BF6">
              <w:rPr>
                <w:color w:val="000000"/>
                <w:sz w:val="20"/>
                <w:szCs w:val="20"/>
              </w:rPr>
              <w:t xml:space="preserve"> không được để trống</w:t>
            </w:r>
          </w:p>
        </w:tc>
      </w:tr>
      <w:tr w:rsidR="00BC306F" w:rsidRPr="00BD1BF6" w14:paraId="677CE742"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FB3EFC4"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501F766" w14:textId="77777777" w:rsidR="00BC306F" w:rsidRPr="00BD1BF6" w:rsidRDefault="00BC306F" w:rsidP="00BD1BF6">
            <w:pPr>
              <w:pStyle w:val="NormalWeb"/>
              <w:spacing w:before="0" w:beforeAutospacing="0" w:after="120" w:line="360" w:lineRule="auto"/>
              <w:jc w:val="both"/>
            </w:pPr>
            <w:r w:rsidRPr="00BD1BF6">
              <w:rPr>
                <w:color w:val="000000"/>
                <w:sz w:val="20"/>
                <w:szCs w:val="20"/>
              </w:rPr>
              <w:t>Danh sách sức khỏe chi tiết quân nhân được xuất ra file excel dưới dạng tải xuống</w:t>
            </w:r>
          </w:p>
        </w:tc>
      </w:tr>
      <w:tr w:rsidR="00BC306F" w:rsidRPr="00BD1BF6" w14:paraId="24FAA26C"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DC0BBB3"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ED8B02"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r w:rsidR="00BC306F" w:rsidRPr="00BD1BF6" w14:paraId="186996EB"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E35C2C8" w14:textId="77777777" w:rsidR="00BC306F" w:rsidRPr="00BD1BF6" w:rsidRDefault="00BC306F" w:rsidP="00BD1BF6">
            <w:pPr>
              <w:pStyle w:val="NormalWeb"/>
              <w:spacing w:before="0" w:beforeAutospacing="0" w:after="160" w:line="360" w:lineRule="auto"/>
              <w:ind w:left="142"/>
            </w:pPr>
            <w:r w:rsidRPr="00BD1BF6">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F7E3951" w14:textId="77777777" w:rsidR="00BC306F" w:rsidRPr="00BD1BF6" w:rsidRDefault="00BC306F" w:rsidP="00BD1BF6">
            <w:pPr>
              <w:pStyle w:val="NormalWeb"/>
              <w:spacing w:before="0" w:beforeAutospacing="0" w:after="120" w:line="360" w:lineRule="auto"/>
              <w:jc w:val="both"/>
            </w:pPr>
            <w:r w:rsidRPr="00BD1BF6">
              <w:rPr>
                <w:color w:val="000000"/>
                <w:sz w:val="20"/>
                <w:szCs w:val="20"/>
              </w:rPr>
              <w:t>N/A</w:t>
            </w:r>
          </w:p>
        </w:tc>
      </w:tr>
    </w:tbl>
    <w:p w14:paraId="25CF7B95" w14:textId="77777777" w:rsidR="00BC306F" w:rsidRPr="00BD1BF6" w:rsidRDefault="00BC306F" w:rsidP="00BD1BF6">
      <w:pPr>
        <w:pStyle w:val="Heading6"/>
      </w:pPr>
      <w:r w:rsidRPr="00BD1BF6">
        <w:lastRenderedPageBreak/>
        <w:t>Biểu đồ luồng xử lý chức năng</w:t>
      </w:r>
    </w:p>
    <w:p w14:paraId="4DC07CEB" w14:textId="2E44F57F" w:rsidR="00BC306F" w:rsidRPr="00BD1BF6" w:rsidRDefault="00D90ED3" w:rsidP="00BD1BF6">
      <w:pPr>
        <w:pStyle w:val="NormalWeb"/>
        <w:spacing w:before="0" w:beforeAutospacing="0" w:after="160" w:line="360" w:lineRule="auto"/>
      </w:pPr>
      <w:r w:rsidRPr="00BD1BF6">
        <w:rPr>
          <w:noProof/>
        </w:rPr>
        <w:drawing>
          <wp:inline distT="0" distB="0" distL="0" distR="0" wp14:anchorId="67DD541C" wp14:editId="4B0F734C">
            <wp:extent cx="5943600" cy="4107820"/>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107820"/>
                    </a:xfrm>
                    <a:prstGeom prst="rect">
                      <a:avLst/>
                    </a:prstGeom>
                    <a:noFill/>
                    <a:ln>
                      <a:noFill/>
                    </a:ln>
                  </pic:spPr>
                </pic:pic>
              </a:graphicData>
            </a:graphic>
          </wp:inline>
        </w:drawing>
      </w:r>
    </w:p>
    <w:p w14:paraId="6C852287" w14:textId="77777777" w:rsidR="00BC306F" w:rsidRPr="00BD1BF6" w:rsidRDefault="00BC306F" w:rsidP="00BD1BF6">
      <w:pPr>
        <w:pStyle w:val="Heading6"/>
      </w:pPr>
      <w:r w:rsidRPr="00BD1BF6">
        <w:t> 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72"/>
        <w:gridCol w:w="6378"/>
      </w:tblGrid>
      <w:tr w:rsidR="00BC306F" w:rsidRPr="00BD1BF6" w14:paraId="79481BEB" w14:textId="77777777" w:rsidTr="00706CF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8A891B" w14:textId="77777777" w:rsidR="00BC306F" w:rsidRPr="00BD1BF6" w:rsidRDefault="00BC306F" w:rsidP="00BD1BF6">
            <w:pPr>
              <w:pStyle w:val="NormalWeb"/>
              <w:spacing w:before="0" w:beforeAutospacing="0" w:after="160" w:line="360" w:lineRule="auto"/>
              <w:jc w:val="center"/>
            </w:pPr>
            <w:r w:rsidRPr="00BD1BF6">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FBAB896" w14:textId="77777777" w:rsidR="00BC306F" w:rsidRPr="00BD1BF6" w:rsidRDefault="00BC306F" w:rsidP="00BD1BF6">
            <w:pPr>
              <w:pStyle w:val="NormalWeb"/>
              <w:spacing w:before="0" w:beforeAutospacing="0" w:after="160" w:line="360" w:lineRule="auto"/>
              <w:jc w:val="center"/>
            </w:pPr>
            <w:r w:rsidRPr="00BD1BF6">
              <w:rPr>
                <w:b/>
                <w:bCs/>
                <w:color w:val="000000"/>
                <w:sz w:val="22"/>
                <w:szCs w:val="22"/>
              </w:rPr>
              <w:t>Phản ứng của hệ thống</w:t>
            </w:r>
          </w:p>
        </w:tc>
      </w:tr>
      <w:tr w:rsidR="00BC306F" w:rsidRPr="00BD1BF6" w14:paraId="4C286B13" w14:textId="77777777" w:rsidTr="00706CF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6406DF" w14:textId="77777777" w:rsidR="00BC306F" w:rsidRPr="00BD1BF6" w:rsidRDefault="00BC306F" w:rsidP="00BD1BF6">
            <w:pPr>
              <w:pStyle w:val="NormalWeb"/>
              <w:spacing w:before="80" w:beforeAutospacing="0" w:after="160" w:line="360" w:lineRule="auto"/>
              <w:jc w:val="both"/>
            </w:pPr>
            <w:r w:rsidRPr="00BD1BF6">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6886A2" w14:textId="77777777" w:rsidR="00BC306F" w:rsidRPr="00BD1BF6" w:rsidRDefault="00BC306F" w:rsidP="00BD1BF6">
            <w:pPr>
              <w:pStyle w:val="NormalWeb"/>
              <w:spacing w:before="80" w:beforeAutospacing="0" w:after="160" w:line="360" w:lineRule="auto"/>
              <w:jc w:val="both"/>
            </w:pPr>
            <w:r w:rsidRPr="00BD1BF6">
              <w:rPr>
                <w:color w:val="000000"/>
              </w:rPr>
              <w:t>2. Tải xuống file excel theo điều kiện tìm kiếm </w:t>
            </w:r>
          </w:p>
          <w:p w14:paraId="4B01C4BA" w14:textId="77777777" w:rsidR="00BC306F" w:rsidRPr="00BD1BF6" w:rsidRDefault="00BC306F" w:rsidP="00BD1BF6">
            <w:pPr>
              <w:pStyle w:val="NormalWeb"/>
              <w:spacing w:before="80" w:beforeAutospacing="0" w:after="160" w:line="360" w:lineRule="auto"/>
              <w:jc w:val="both"/>
            </w:pPr>
            <w:r w:rsidRPr="00BD1BF6">
              <w:rPr>
                <w:color w:val="000000"/>
              </w:rPr>
              <w:t>Các trường thông tin từ file mẫu đưa vào DB (tương tự các trường thông tin ở chức năng Xem tình hình sức khỏe chi tiết theo đơn vị):</w:t>
            </w:r>
          </w:p>
          <w:p w14:paraId="1DE4DF2D" w14:textId="77777777" w:rsidR="00BC306F" w:rsidRPr="00BD1BF6" w:rsidRDefault="00BC306F" w:rsidP="00BD1BF6">
            <w:pPr>
              <w:pStyle w:val="NormalWeb"/>
              <w:spacing w:before="80" w:beforeAutospacing="0" w:after="160" w:line="360" w:lineRule="auto"/>
              <w:jc w:val="both"/>
            </w:pPr>
            <w:r w:rsidRPr="00BD1BF6">
              <w:rPr>
                <w:b/>
                <w:bCs/>
                <w:color w:val="000000"/>
              </w:rPr>
              <w:t>STT</w:t>
            </w:r>
          </w:p>
          <w:p w14:paraId="70527F63" w14:textId="77777777" w:rsidR="00BC306F" w:rsidRPr="00BD1BF6" w:rsidRDefault="00BC306F" w:rsidP="00BD1BF6">
            <w:pPr>
              <w:pStyle w:val="NormalWeb"/>
              <w:spacing w:before="80" w:beforeAutospacing="0" w:after="160" w:line="360" w:lineRule="auto"/>
              <w:jc w:val="both"/>
            </w:pPr>
            <w:r w:rsidRPr="00BD1BF6">
              <w:rPr>
                <w:b/>
                <w:bCs/>
                <w:color w:val="000000"/>
              </w:rPr>
              <w:t>Mã quân nhân</w:t>
            </w:r>
          </w:p>
          <w:p w14:paraId="27EDE217" w14:textId="77777777" w:rsidR="00BC306F" w:rsidRPr="00BD1BF6" w:rsidRDefault="00BC306F" w:rsidP="00BD1BF6">
            <w:pPr>
              <w:pStyle w:val="NormalWeb"/>
              <w:spacing w:before="80" w:beforeAutospacing="0" w:after="160" w:line="360" w:lineRule="auto"/>
              <w:jc w:val="both"/>
            </w:pPr>
            <w:r w:rsidRPr="00BD1BF6">
              <w:rPr>
                <w:b/>
                <w:bCs/>
                <w:color w:val="000000"/>
              </w:rPr>
              <w:t>Họ và tên </w:t>
            </w:r>
          </w:p>
          <w:p w14:paraId="6C076033" w14:textId="77777777" w:rsidR="00BC306F" w:rsidRPr="00BD1BF6" w:rsidRDefault="00BC306F" w:rsidP="00BD1BF6">
            <w:pPr>
              <w:pStyle w:val="NormalWeb"/>
              <w:spacing w:before="80" w:beforeAutospacing="0" w:after="160" w:line="360" w:lineRule="auto"/>
              <w:jc w:val="both"/>
            </w:pPr>
            <w:r w:rsidRPr="00BD1BF6">
              <w:rPr>
                <w:b/>
                <w:bCs/>
                <w:color w:val="000000"/>
              </w:rPr>
              <w:t>Cấp bậc </w:t>
            </w:r>
          </w:p>
          <w:p w14:paraId="7202682E" w14:textId="77777777" w:rsidR="00BC306F" w:rsidRPr="00BD1BF6" w:rsidRDefault="00BC306F" w:rsidP="00BD1BF6">
            <w:pPr>
              <w:pStyle w:val="NormalWeb"/>
              <w:spacing w:before="80" w:beforeAutospacing="0" w:after="160" w:line="360" w:lineRule="auto"/>
              <w:jc w:val="both"/>
            </w:pPr>
            <w:r w:rsidRPr="00BD1BF6">
              <w:rPr>
                <w:b/>
                <w:bCs/>
                <w:color w:val="000000"/>
              </w:rPr>
              <w:t>Chức vụ</w:t>
            </w:r>
          </w:p>
          <w:p w14:paraId="61639D07" w14:textId="77777777" w:rsidR="00BC306F" w:rsidRPr="00BD1BF6" w:rsidRDefault="00BC306F" w:rsidP="00BD1BF6">
            <w:pPr>
              <w:pStyle w:val="NormalWeb"/>
              <w:spacing w:before="80" w:beforeAutospacing="0" w:after="160" w:line="360" w:lineRule="auto"/>
              <w:jc w:val="both"/>
            </w:pPr>
            <w:r w:rsidRPr="00BD1BF6">
              <w:rPr>
                <w:b/>
                <w:bCs/>
                <w:color w:val="000000"/>
              </w:rPr>
              <w:t>Hệ số chức vụ</w:t>
            </w:r>
          </w:p>
          <w:p w14:paraId="458BFA2C" w14:textId="7B894444" w:rsidR="00BC306F" w:rsidRPr="00BD1BF6" w:rsidRDefault="00BC306F" w:rsidP="00BD1BF6">
            <w:pPr>
              <w:pStyle w:val="NormalWeb"/>
              <w:spacing w:before="80" w:beforeAutospacing="0" w:after="160" w:line="360" w:lineRule="auto"/>
              <w:jc w:val="both"/>
            </w:pPr>
            <w:r w:rsidRPr="00BD1BF6">
              <w:rPr>
                <w:b/>
                <w:bCs/>
                <w:color w:val="000000"/>
              </w:rPr>
              <w:lastRenderedPageBreak/>
              <w:t>Bệnh mãn tính</w:t>
            </w:r>
          </w:p>
          <w:p w14:paraId="260941A7" w14:textId="77777777" w:rsidR="00BC306F" w:rsidRPr="00BD1BF6" w:rsidRDefault="00BC306F" w:rsidP="00BD1BF6"/>
        </w:tc>
      </w:tr>
    </w:tbl>
    <w:p w14:paraId="45A095B6" w14:textId="77777777" w:rsidR="00BC306F" w:rsidRPr="00BD1BF6" w:rsidRDefault="00BC306F" w:rsidP="00BD1BF6">
      <w:pPr>
        <w:pStyle w:val="Heading6"/>
      </w:pPr>
      <w:r w:rsidRPr="00BD1BF6">
        <w:lastRenderedPageBreak/>
        <w:t>Mô tả dòng sự kiện phụ (Alternative Flow)</w:t>
      </w:r>
    </w:p>
    <w:p w14:paraId="3C9C50D7" w14:textId="77777777" w:rsidR="00BC306F" w:rsidRPr="00BD1BF6" w:rsidRDefault="00BC306F" w:rsidP="00BD1BF6">
      <w:pPr>
        <w:pStyle w:val="NormalWeb"/>
        <w:spacing w:before="0" w:beforeAutospacing="0" w:after="160" w:line="360" w:lineRule="auto"/>
      </w:pPr>
      <w:r w:rsidRPr="00BD1BF6">
        <w:rPr>
          <w:color w:val="000000"/>
        </w:rPr>
        <w:t>N/A</w:t>
      </w:r>
    </w:p>
    <w:p w14:paraId="53D62D42" w14:textId="77777777" w:rsidR="00BC306F" w:rsidRPr="00BD1BF6" w:rsidRDefault="00BC306F" w:rsidP="00BD1BF6">
      <w:pPr>
        <w:pStyle w:val="Heading6"/>
      </w:pPr>
      <w:r w:rsidRPr="00BD1BF6">
        <w:t>Ghi chú</w:t>
      </w:r>
    </w:p>
    <w:p w14:paraId="3030A43D" w14:textId="425451CF" w:rsidR="00BC306F" w:rsidRPr="00BD1BF6" w:rsidRDefault="00BC306F" w:rsidP="00BD1BF6">
      <w:pPr>
        <w:pStyle w:val="NormalWeb"/>
        <w:spacing w:before="0" w:beforeAutospacing="0" w:after="160" w:line="360" w:lineRule="auto"/>
      </w:pPr>
      <w:r w:rsidRPr="00BD1BF6">
        <w:rPr>
          <w:color w:val="000000"/>
          <w:sz w:val="22"/>
          <w:szCs w:val="22"/>
        </w:rPr>
        <w:t>N/A</w:t>
      </w:r>
    </w:p>
    <w:p w14:paraId="09470868" w14:textId="09802053" w:rsidR="00950074" w:rsidRDefault="00950074" w:rsidP="00BD1BF6">
      <w:pPr>
        <w:pStyle w:val="Heading4"/>
        <w:rPr>
          <w:highlight w:val="yellow"/>
        </w:rPr>
      </w:pPr>
      <w:r w:rsidRPr="00B12B91">
        <w:rPr>
          <w:highlight w:val="yellow"/>
        </w:rPr>
        <w:t>Báo cáo nhóm máu</w:t>
      </w:r>
    </w:p>
    <w:p w14:paraId="1364B459" w14:textId="258E61C6" w:rsidR="008B7EB4" w:rsidRPr="008B7EB4" w:rsidRDefault="008B7EB4" w:rsidP="00BD1BF6">
      <w:pPr>
        <w:pStyle w:val="normalthuandk"/>
      </w:pPr>
      <w:r w:rsidRPr="008B7EB4">
        <w:t>Tương tự báo cáo bệnh mãn tính</w:t>
      </w:r>
    </w:p>
    <w:p w14:paraId="786D6857" w14:textId="47B86B71" w:rsidR="00B12B91" w:rsidRDefault="00950074" w:rsidP="007314F5">
      <w:pPr>
        <w:pStyle w:val="Heading3"/>
        <w:rPr>
          <w:highlight w:val="yellow"/>
        </w:rPr>
      </w:pPr>
      <w:r w:rsidRPr="00B12B91">
        <w:rPr>
          <w:highlight w:val="yellow"/>
        </w:rPr>
        <w:t>Báo cáo công tác khám sức khỏe</w:t>
      </w:r>
      <w:bookmarkStart w:id="70" w:name="_Toc109901595"/>
    </w:p>
    <w:p w14:paraId="49C18748" w14:textId="470B8985" w:rsidR="001D5658" w:rsidRDefault="001D5658" w:rsidP="007314F5">
      <w:pPr>
        <w:pStyle w:val="Heading4"/>
      </w:pPr>
      <w:r>
        <w:t>Xem màn hình báo cáo công tác khám sức khỏe</w:t>
      </w:r>
    </w:p>
    <w:p w14:paraId="206FB60A" w14:textId="77777777" w:rsidR="001D5658" w:rsidRDefault="001D5658" w:rsidP="007314F5">
      <w:pPr>
        <w:pStyle w:val="Heading5"/>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28"/>
        <w:gridCol w:w="6962"/>
      </w:tblGrid>
      <w:tr w:rsidR="001D5658" w14:paraId="1F4551B8" w14:textId="77777777" w:rsidTr="00706CFB">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8A77226"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696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D317D0" w14:textId="738689DE" w:rsidR="001D5658" w:rsidRDefault="001D5658" w:rsidP="00706CFB">
            <w:pPr>
              <w:pStyle w:val="NormalWeb"/>
              <w:spacing w:before="0" w:beforeAutospacing="0" w:after="120" w:line="360" w:lineRule="auto"/>
              <w:jc w:val="both"/>
            </w:pPr>
            <w:r>
              <w:rPr>
                <w:color w:val="000000"/>
                <w:sz w:val="20"/>
                <w:szCs w:val="20"/>
              </w:rPr>
              <w:t>Xem màn hình báo cáo công tác khám sức khỏe theo đơn vị</w:t>
            </w:r>
          </w:p>
        </w:tc>
      </w:tr>
      <w:tr w:rsidR="001D5658" w14:paraId="68502DDE" w14:textId="77777777" w:rsidTr="00706CFB">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5CBA70"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69362D" w14:textId="320A46E3" w:rsidR="001D5658" w:rsidRDefault="001D5658" w:rsidP="00706CFB">
            <w:pPr>
              <w:pStyle w:val="NormalWeb"/>
              <w:spacing w:before="0" w:beforeAutospacing="0" w:after="120" w:line="360" w:lineRule="auto"/>
              <w:jc w:val="both"/>
            </w:pPr>
            <w:r>
              <w:rPr>
                <w:color w:val="000000"/>
                <w:sz w:val="20"/>
                <w:szCs w:val="20"/>
              </w:rPr>
              <w:t xml:space="preserve">Cho phép người dùng xem màn hình báo cáo </w:t>
            </w:r>
            <w:r w:rsidR="00B55243">
              <w:rPr>
                <w:color w:val="000000"/>
                <w:sz w:val="20"/>
                <w:szCs w:val="20"/>
              </w:rPr>
              <w:t>công tác khám sức khỏe theo đơn vị</w:t>
            </w:r>
          </w:p>
        </w:tc>
      </w:tr>
      <w:tr w:rsidR="001D5658" w14:paraId="058D0409" w14:textId="77777777" w:rsidTr="00706CFB">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FC8F76"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189EB4" w14:textId="77777777" w:rsidR="001D5658" w:rsidRDefault="001D5658" w:rsidP="00706CFB">
            <w:pPr>
              <w:pStyle w:val="NormalWeb"/>
              <w:spacing w:before="0" w:beforeAutospacing="0" w:after="120" w:line="360" w:lineRule="auto"/>
              <w:jc w:val="both"/>
            </w:pPr>
            <w:r>
              <w:rPr>
                <w:color w:val="000000"/>
                <w:sz w:val="20"/>
                <w:szCs w:val="20"/>
              </w:rPr>
              <w:t>User quản lý đơn vị</w:t>
            </w:r>
          </w:p>
        </w:tc>
      </w:tr>
      <w:tr w:rsidR="001D5658" w14:paraId="14121E1D" w14:textId="77777777" w:rsidTr="00706CFB">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E079EF"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696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7B273D1" w14:textId="77777777" w:rsidR="001D5658" w:rsidRDefault="001D5658" w:rsidP="00706CFB">
            <w:pPr>
              <w:pStyle w:val="NormalWeb"/>
              <w:spacing w:before="0" w:beforeAutospacing="0" w:after="120" w:line="360" w:lineRule="auto"/>
              <w:jc w:val="both"/>
            </w:pPr>
            <w:r>
              <w:rPr>
                <w:color w:val="000000"/>
                <w:sz w:val="20"/>
                <w:szCs w:val="20"/>
              </w:rPr>
              <w:t>Người dùng được phân quyền vào chức năng</w:t>
            </w:r>
          </w:p>
        </w:tc>
      </w:tr>
      <w:tr w:rsidR="001D5658" w14:paraId="72D28BAC" w14:textId="77777777" w:rsidTr="00706CFB">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61A001A" w14:textId="77777777" w:rsidR="001D5658" w:rsidRDefault="001D5658" w:rsidP="00706CFB">
            <w:pPr>
              <w:pStyle w:val="NormalWeb"/>
              <w:spacing w:before="0" w:beforeAutospacing="0" w:after="160" w:line="360" w:lineRule="auto"/>
              <w:ind w:left="142"/>
            </w:pPr>
            <w:r>
              <w:rPr>
                <w:b/>
                <w:bCs/>
                <w:color w:val="000000"/>
                <w:sz w:val="20"/>
                <w:szCs w:val="20"/>
              </w:rPr>
              <w:t>Điều kiện sau</w:t>
            </w:r>
          </w:p>
        </w:tc>
        <w:tc>
          <w:tcPr>
            <w:tcW w:w="696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E829672" w14:textId="77777777" w:rsidR="001D5658" w:rsidRDefault="001D5658" w:rsidP="00706CFB">
            <w:pPr>
              <w:pStyle w:val="NormalWeb"/>
              <w:spacing w:before="0" w:beforeAutospacing="0" w:after="120" w:line="360" w:lineRule="auto"/>
              <w:jc w:val="both"/>
            </w:pPr>
            <w:r>
              <w:rPr>
                <w:color w:val="000000"/>
                <w:sz w:val="20"/>
                <w:szCs w:val="20"/>
              </w:rPr>
              <w:t>Hiển thị màn hình báo cáo sức khỏe chi tiết quân nhân</w:t>
            </w:r>
          </w:p>
        </w:tc>
      </w:tr>
      <w:tr w:rsidR="001D5658" w14:paraId="3B87A1F4" w14:textId="77777777" w:rsidTr="00706CFB">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24533DB"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696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E32178"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6BD95C93" w14:textId="77777777" w:rsidTr="00706CFB">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D5CF1AB"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696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1B019C4"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0CC17495" w14:textId="77777777" w:rsidR="001D5658" w:rsidRDefault="001D5658" w:rsidP="007314F5">
      <w:pPr>
        <w:pStyle w:val="Heading5"/>
      </w:pPr>
      <w:r>
        <w:lastRenderedPageBreak/>
        <w:t xml:space="preserve">Biểu </w:t>
      </w:r>
      <w:r w:rsidRPr="0069273D">
        <w:t>đồ</w:t>
      </w:r>
      <w:r>
        <w:t xml:space="preserve"> luồng xử lý chức năng</w:t>
      </w:r>
    </w:p>
    <w:p w14:paraId="74A2314C" w14:textId="59068587" w:rsidR="001D5658" w:rsidRDefault="001D3D10" w:rsidP="001D5658">
      <w:pPr>
        <w:pStyle w:val="NormalWeb"/>
        <w:spacing w:before="0" w:beforeAutospacing="0" w:after="160" w:line="360" w:lineRule="auto"/>
      </w:pPr>
      <w:r>
        <w:rPr>
          <w:noProof/>
        </w:rPr>
        <w:drawing>
          <wp:inline distT="0" distB="0" distL="0" distR="0" wp14:anchorId="75B9B693" wp14:editId="18DBE237">
            <wp:extent cx="5943600" cy="371925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719258"/>
                    </a:xfrm>
                    <a:prstGeom prst="rect">
                      <a:avLst/>
                    </a:prstGeom>
                    <a:noFill/>
                    <a:ln>
                      <a:noFill/>
                    </a:ln>
                  </pic:spPr>
                </pic:pic>
              </a:graphicData>
            </a:graphic>
          </wp:inline>
        </w:drawing>
      </w:r>
    </w:p>
    <w:p w14:paraId="0D4A2128" w14:textId="77777777" w:rsidR="001D5658" w:rsidRDefault="001D5658" w:rsidP="007314F5">
      <w:pPr>
        <w:pStyle w:val="Heading5"/>
      </w:pPr>
      <w:r>
        <w:t xml:space="preserve">Mô tả dòng sự kiện </w:t>
      </w:r>
      <w:r w:rsidRPr="0069273D">
        <w:t>chính</w:t>
      </w:r>
      <w:r>
        <w:t xml:space="preserve">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1D5658" w14:paraId="35720937" w14:textId="77777777" w:rsidTr="00706CF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FE6A869" w14:textId="77777777" w:rsidR="001D5658" w:rsidRDefault="001D5658" w:rsidP="00706CFB">
            <w:pPr>
              <w:pStyle w:val="NormalWeb"/>
              <w:spacing w:before="0" w:beforeAutospacing="0" w:after="160" w:line="360" w:lineRule="auto"/>
              <w:jc w:val="center"/>
            </w:pPr>
            <w:r>
              <w:rPr>
                <w:b/>
                <w:bCs/>
                <w:color w:val="000000"/>
                <w:sz w:val="22"/>
                <w:szCs w:val="22"/>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ED7BCC7" w14:textId="77777777" w:rsidR="001D5658" w:rsidRDefault="001D5658" w:rsidP="00706CFB">
            <w:pPr>
              <w:pStyle w:val="NormalWeb"/>
              <w:spacing w:before="0" w:beforeAutospacing="0" w:after="160" w:line="360" w:lineRule="auto"/>
              <w:ind w:left="509"/>
              <w:jc w:val="center"/>
            </w:pPr>
            <w:r>
              <w:rPr>
                <w:b/>
                <w:bCs/>
                <w:color w:val="000000"/>
                <w:sz w:val="22"/>
                <w:szCs w:val="22"/>
              </w:rPr>
              <w:t>Phản ứng của hệ thống</w:t>
            </w:r>
          </w:p>
        </w:tc>
      </w:tr>
      <w:tr w:rsidR="001D5658" w14:paraId="47749F6D" w14:textId="77777777" w:rsidTr="00706CF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D8649C" w14:textId="4AED6B33" w:rsidR="001D5658" w:rsidRDefault="001D5658" w:rsidP="00706CFB">
            <w:pPr>
              <w:pStyle w:val="NormalWeb"/>
              <w:spacing w:before="80" w:beforeAutospacing="0" w:after="160" w:line="360" w:lineRule="auto"/>
              <w:jc w:val="both"/>
            </w:pPr>
            <w:r>
              <w:rPr>
                <w:color w:val="000000"/>
              </w:rPr>
              <w:t xml:space="preserve">1. Người dùng đăng nhập chọn Báo cáo-Thống kê → Báo cáo khác → Báo cáo </w:t>
            </w:r>
            <w:r w:rsidR="00BA3AD3">
              <w:rPr>
                <w:color w:val="000000"/>
              </w:rPr>
              <w:t xml:space="preserve">Công tác khám sức khỏe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98A882" w14:textId="759CBD98" w:rsidR="001D5658" w:rsidRDefault="001D5658" w:rsidP="00706CFB">
            <w:pPr>
              <w:pStyle w:val="NormalWeb"/>
              <w:spacing w:before="80" w:beforeAutospacing="0" w:after="160" w:line="360" w:lineRule="auto"/>
              <w:ind w:left="329" w:hanging="360"/>
              <w:jc w:val="both"/>
            </w:pPr>
            <w:r>
              <w:rPr>
                <w:color w:val="000000"/>
              </w:rPr>
              <w:t xml:space="preserve">2. Hệ thống hiển thị màn hình Báo cáo </w:t>
            </w:r>
            <w:r w:rsidR="00BA3AD3">
              <w:rPr>
                <w:color w:val="000000"/>
              </w:rPr>
              <w:t xml:space="preserve">Công tác khám sức khỏe </w:t>
            </w:r>
          </w:p>
          <w:p w14:paraId="65857C89" w14:textId="77777777" w:rsidR="001D5658" w:rsidRDefault="001D5658" w:rsidP="00BA3AD3">
            <w:pPr>
              <w:pStyle w:val="NormalWeb"/>
              <w:spacing w:before="0" w:beforeAutospacing="0" w:after="120" w:line="360" w:lineRule="auto"/>
              <w:jc w:val="both"/>
            </w:pPr>
            <w:r>
              <w:rPr>
                <w:b/>
                <w:bCs/>
                <w:color w:val="000000"/>
              </w:rPr>
              <w:t>Thông tin tìm kiếm</w:t>
            </w:r>
          </w:p>
          <w:p w14:paraId="4D07709B" w14:textId="77777777" w:rsidR="001D5658" w:rsidRDefault="001D5658" w:rsidP="00BA3AD3">
            <w:pPr>
              <w:pStyle w:val="NormalWeb"/>
              <w:spacing w:before="0" w:beforeAutospacing="0" w:after="120" w:line="360" w:lineRule="auto"/>
              <w:jc w:val="both"/>
            </w:pPr>
            <w:r>
              <w:rPr>
                <w:b/>
                <w:bCs/>
                <w:color w:val="000000"/>
              </w:rPr>
              <w:t>Thống kê</w:t>
            </w:r>
          </w:p>
          <w:p w14:paraId="3177C62C" w14:textId="77777777" w:rsidR="001D5658" w:rsidRDefault="001D5658" w:rsidP="001D5658">
            <w:pPr>
              <w:pStyle w:val="NormalWeb"/>
              <w:numPr>
                <w:ilvl w:val="0"/>
                <w:numId w:val="217"/>
              </w:numPr>
              <w:spacing w:before="0" w:beforeAutospacing="0" w:after="120" w:line="360" w:lineRule="auto"/>
              <w:jc w:val="both"/>
              <w:textAlignment w:val="baseline"/>
              <w:rPr>
                <w:color w:val="000000"/>
              </w:rPr>
            </w:pPr>
            <w:r>
              <w:rPr>
                <w:color w:val="000000"/>
              </w:rPr>
              <w:t>UI Control: Button</w:t>
            </w:r>
          </w:p>
          <w:p w14:paraId="5AFA53FC" w14:textId="77777777" w:rsidR="001D5658" w:rsidRDefault="001D5658" w:rsidP="001D5658">
            <w:pPr>
              <w:pStyle w:val="NormalWeb"/>
              <w:numPr>
                <w:ilvl w:val="0"/>
                <w:numId w:val="217"/>
              </w:numPr>
              <w:spacing w:before="0" w:beforeAutospacing="0" w:after="120" w:line="360" w:lineRule="auto"/>
              <w:jc w:val="both"/>
              <w:textAlignment w:val="baseline"/>
              <w:rPr>
                <w:b/>
                <w:bCs/>
                <w:color w:val="000000"/>
              </w:rPr>
            </w:pPr>
            <w:r>
              <w:rPr>
                <w:color w:val="000000"/>
              </w:rPr>
              <w:t>Comments: Xử lý tìm kiếm thống kê theo điều kiện tìm kiếm</w:t>
            </w:r>
          </w:p>
          <w:p w14:paraId="5074C7C2" w14:textId="77777777" w:rsidR="001D5658" w:rsidRDefault="001D5658" w:rsidP="00BA3AD3">
            <w:pPr>
              <w:pStyle w:val="NormalWeb"/>
              <w:spacing w:before="0" w:beforeAutospacing="0" w:after="120" w:line="360" w:lineRule="auto"/>
              <w:jc w:val="both"/>
            </w:pPr>
            <w:r>
              <w:rPr>
                <w:b/>
                <w:bCs/>
                <w:color w:val="000000"/>
              </w:rPr>
              <w:t>Xuất báo cáo</w:t>
            </w:r>
          </w:p>
          <w:p w14:paraId="2B2035D2" w14:textId="77777777" w:rsidR="001D5658" w:rsidRDefault="001D5658" w:rsidP="001D5658">
            <w:pPr>
              <w:pStyle w:val="NormalWeb"/>
              <w:numPr>
                <w:ilvl w:val="0"/>
                <w:numId w:val="218"/>
              </w:numPr>
              <w:spacing w:before="0" w:beforeAutospacing="0" w:after="120" w:line="360" w:lineRule="auto"/>
              <w:jc w:val="both"/>
              <w:textAlignment w:val="baseline"/>
              <w:rPr>
                <w:color w:val="000000"/>
              </w:rPr>
            </w:pPr>
            <w:r>
              <w:rPr>
                <w:color w:val="000000"/>
              </w:rPr>
              <w:t>UI Control: Button</w:t>
            </w:r>
          </w:p>
          <w:p w14:paraId="0DBD72B0" w14:textId="77777777" w:rsidR="001D5658" w:rsidRDefault="001D5658" w:rsidP="001D5658">
            <w:pPr>
              <w:pStyle w:val="NormalWeb"/>
              <w:numPr>
                <w:ilvl w:val="0"/>
                <w:numId w:val="218"/>
              </w:numPr>
              <w:spacing w:before="0" w:beforeAutospacing="0" w:after="120" w:line="360" w:lineRule="auto"/>
              <w:jc w:val="both"/>
              <w:textAlignment w:val="baseline"/>
              <w:rPr>
                <w:b/>
                <w:bCs/>
                <w:color w:val="000000"/>
              </w:rPr>
            </w:pPr>
            <w:r>
              <w:rPr>
                <w:color w:val="000000"/>
              </w:rPr>
              <w:t>Comments: Xử lý xuất file ra excel theo mẫu xuất báo cáo</w:t>
            </w:r>
          </w:p>
          <w:p w14:paraId="37E582A9" w14:textId="77777777" w:rsidR="001D5658" w:rsidRPr="00BA3AD3" w:rsidRDefault="001D5658" w:rsidP="00BA3AD3">
            <w:pPr>
              <w:pStyle w:val="NormalWeb"/>
              <w:spacing w:before="80" w:beforeAutospacing="0" w:after="160" w:line="360" w:lineRule="auto"/>
              <w:jc w:val="both"/>
              <w:rPr>
                <w:b/>
              </w:rPr>
            </w:pPr>
            <w:r w:rsidRPr="00BA3AD3">
              <w:rPr>
                <w:b/>
                <w:color w:val="000000"/>
              </w:rPr>
              <w:t>Các trường thông tin tìm kiếm để thống kê:</w:t>
            </w:r>
          </w:p>
          <w:p w14:paraId="7AD25420"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Đơn vị quản lý</w:t>
            </w:r>
          </w:p>
          <w:p w14:paraId="71F23B72"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Trạng thái làm việc</w:t>
            </w:r>
          </w:p>
          <w:p w14:paraId="74DF6CF0"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lastRenderedPageBreak/>
              <w:t>Nguồn dữ liệu</w:t>
            </w:r>
          </w:p>
          <w:p w14:paraId="3A631C03"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Đối tượng</w:t>
            </w:r>
          </w:p>
          <w:p w14:paraId="07367D6E"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Cấp bậc</w:t>
            </w:r>
          </w:p>
          <w:p w14:paraId="50768C5F" w14:textId="7784A834"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Chức vụ</w:t>
            </w:r>
          </w:p>
          <w:p w14:paraId="3735D557" w14:textId="2869EA39" w:rsidR="00BA3AD3" w:rsidRDefault="00BA3AD3" w:rsidP="001D5658">
            <w:pPr>
              <w:pStyle w:val="NormalWeb"/>
              <w:numPr>
                <w:ilvl w:val="0"/>
                <w:numId w:val="219"/>
              </w:numPr>
              <w:spacing w:before="80" w:beforeAutospacing="0" w:after="0" w:line="360" w:lineRule="auto"/>
              <w:jc w:val="both"/>
              <w:textAlignment w:val="baseline"/>
              <w:rPr>
                <w:i/>
                <w:iCs/>
                <w:color w:val="000000"/>
              </w:rPr>
            </w:pPr>
            <w:r>
              <w:rPr>
                <w:i/>
                <w:iCs/>
                <w:color w:val="000000"/>
              </w:rPr>
              <w:t>Năm</w:t>
            </w:r>
          </w:p>
          <w:p w14:paraId="6EF4072E" w14:textId="77777777" w:rsidR="001D5658" w:rsidRDefault="001D5658" w:rsidP="001D5658">
            <w:pPr>
              <w:pStyle w:val="NormalWeb"/>
              <w:numPr>
                <w:ilvl w:val="0"/>
                <w:numId w:val="219"/>
              </w:numPr>
              <w:spacing w:before="80" w:beforeAutospacing="0" w:after="0" w:line="360" w:lineRule="auto"/>
              <w:jc w:val="both"/>
              <w:textAlignment w:val="baseline"/>
              <w:rPr>
                <w:i/>
                <w:iCs/>
                <w:color w:val="000000"/>
              </w:rPr>
            </w:pPr>
            <w:r>
              <w:rPr>
                <w:i/>
                <w:iCs/>
                <w:color w:val="000000"/>
              </w:rPr>
              <w:t>Hiển thị</w:t>
            </w:r>
          </w:p>
          <w:p w14:paraId="22C4546B" w14:textId="5AE66D2A" w:rsidR="001D5658" w:rsidRDefault="00F54E1F" w:rsidP="00706CFB">
            <w:pPr>
              <w:pStyle w:val="NormalWeb"/>
              <w:spacing w:before="80" w:beforeAutospacing="0" w:after="160" w:line="360" w:lineRule="auto"/>
              <w:ind w:left="509" w:hanging="360"/>
              <w:jc w:val="both"/>
            </w:pPr>
            <w:r>
              <w:rPr>
                <w:b/>
                <w:bCs/>
                <w:color w:val="000000"/>
              </w:rPr>
              <w:t>Kết quả thống kê</w:t>
            </w:r>
            <w:r w:rsidR="001D5658">
              <w:rPr>
                <w:b/>
                <w:bCs/>
                <w:color w:val="000000"/>
              </w:rPr>
              <w:t xml:space="preserve"> (20)</w:t>
            </w:r>
          </w:p>
          <w:p w14:paraId="60E74524" w14:textId="77777777" w:rsidR="001D5658" w:rsidRDefault="001D5658" w:rsidP="001D5658">
            <w:pPr>
              <w:pStyle w:val="NormalWeb"/>
              <w:numPr>
                <w:ilvl w:val="0"/>
                <w:numId w:val="220"/>
              </w:numPr>
              <w:spacing w:before="0" w:beforeAutospacing="0" w:after="120" w:line="360" w:lineRule="auto"/>
              <w:jc w:val="both"/>
              <w:textAlignment w:val="baseline"/>
              <w:rPr>
                <w:color w:val="000000"/>
              </w:rPr>
            </w:pPr>
            <w:r>
              <w:rPr>
                <w:color w:val="000000"/>
              </w:rPr>
              <w:t>UI Control: Label</w:t>
            </w:r>
          </w:p>
          <w:p w14:paraId="015C1F3B" w14:textId="77777777" w:rsidR="003B6CCD" w:rsidRPr="003B6CCD" w:rsidRDefault="001D5658" w:rsidP="003B6CCD">
            <w:pPr>
              <w:pStyle w:val="NormalWeb"/>
              <w:numPr>
                <w:ilvl w:val="0"/>
                <w:numId w:val="220"/>
              </w:numPr>
              <w:spacing w:before="0" w:beforeAutospacing="0" w:after="120" w:line="360" w:lineRule="auto"/>
              <w:jc w:val="both"/>
            </w:pPr>
            <w:r>
              <w:rPr>
                <w:color w:val="000000"/>
              </w:rPr>
              <w:t xml:space="preserve">Comments: Bảng hiển thị </w:t>
            </w:r>
            <w:r w:rsidR="00F54E1F">
              <w:rPr>
                <w:color w:val="000000"/>
              </w:rPr>
              <w:t>danh sách đơn vị khám sức khỏe được thống kê</w:t>
            </w:r>
            <w:r w:rsidR="003B6CCD">
              <w:rPr>
                <w:color w:val="000000"/>
              </w:rPr>
              <w:t xml:space="preserve"> theo đơn vị quản lý và </w:t>
            </w:r>
            <w:r>
              <w:rPr>
                <w:color w:val="000000"/>
              </w:rPr>
              <w:t xml:space="preserve">hiển thị tiêu đề: </w:t>
            </w:r>
            <w:r w:rsidR="003B6CCD">
              <w:rPr>
                <w:color w:val="000000"/>
              </w:rPr>
              <w:t xml:space="preserve">Kết quả thống kê </w:t>
            </w:r>
            <w:r>
              <w:rPr>
                <w:color w:val="000000"/>
              </w:rPr>
              <w:t xml:space="preserve">(number), number = tổng số </w:t>
            </w:r>
            <w:r w:rsidR="003B6CCD">
              <w:rPr>
                <w:color w:val="000000"/>
              </w:rPr>
              <w:t>đơn vị dược thống kê</w:t>
            </w:r>
            <w:r>
              <w:rPr>
                <w:color w:val="000000"/>
              </w:rPr>
              <w:t xml:space="preserve">, lấy từ bảng </w:t>
            </w:r>
            <w:r w:rsidR="003B6CCD">
              <w:rPr>
                <w:color w:val="000000"/>
              </w:rPr>
              <w:t>cats_organization</w:t>
            </w:r>
            <w:r>
              <w:rPr>
                <w:color w:val="000000"/>
              </w:rPr>
              <w:t xml:space="preserve"> với is_delete =0, is_active=1 bao gồm các thông tin sau được hiển thị:</w:t>
            </w:r>
          </w:p>
          <w:p w14:paraId="76E940C1" w14:textId="721DEEB9" w:rsidR="001D5658" w:rsidRDefault="001D5658" w:rsidP="003B6CCD">
            <w:pPr>
              <w:pStyle w:val="NormalWeb"/>
              <w:spacing w:before="0" w:beforeAutospacing="0" w:after="120" w:line="360" w:lineRule="auto"/>
              <w:ind w:left="360"/>
              <w:jc w:val="both"/>
            </w:pPr>
            <w:r w:rsidRPr="003B6CCD">
              <w:rPr>
                <w:b/>
                <w:bCs/>
                <w:color w:val="000000"/>
              </w:rPr>
              <w:t>STT</w:t>
            </w:r>
          </w:p>
          <w:p w14:paraId="6D661250" w14:textId="77777777" w:rsidR="001D5658" w:rsidRDefault="001D5658" w:rsidP="001D5658">
            <w:pPr>
              <w:pStyle w:val="NormalWeb"/>
              <w:numPr>
                <w:ilvl w:val="0"/>
                <w:numId w:val="221"/>
              </w:numPr>
              <w:spacing w:before="0" w:beforeAutospacing="0" w:after="120" w:line="360" w:lineRule="auto"/>
              <w:jc w:val="both"/>
              <w:textAlignment w:val="baseline"/>
              <w:rPr>
                <w:color w:val="000000"/>
              </w:rPr>
            </w:pPr>
            <w:r>
              <w:rPr>
                <w:color w:val="000000"/>
              </w:rPr>
              <w:t>UI Control: Textview</w:t>
            </w:r>
          </w:p>
          <w:p w14:paraId="36D96BA0" w14:textId="77777777" w:rsidR="00F54E1F" w:rsidRPr="00F54E1F" w:rsidRDefault="001D5658" w:rsidP="00F54E1F">
            <w:pPr>
              <w:pStyle w:val="NormalWeb"/>
              <w:numPr>
                <w:ilvl w:val="0"/>
                <w:numId w:val="221"/>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quân nhân</w:t>
            </w:r>
          </w:p>
          <w:p w14:paraId="55C29D7C" w14:textId="0544BB25" w:rsidR="001D5658" w:rsidRPr="00F54E1F" w:rsidRDefault="003B6CCD" w:rsidP="00F54E1F">
            <w:pPr>
              <w:pStyle w:val="NormalWeb"/>
              <w:spacing w:before="0" w:beforeAutospacing="0" w:after="120" w:line="360" w:lineRule="auto"/>
              <w:ind w:left="360"/>
              <w:jc w:val="both"/>
              <w:textAlignment w:val="baseline"/>
              <w:rPr>
                <w:b/>
                <w:bCs/>
                <w:color w:val="000000"/>
              </w:rPr>
            </w:pPr>
            <w:r>
              <w:rPr>
                <w:b/>
                <w:bCs/>
                <w:color w:val="000000"/>
              </w:rPr>
              <w:t>Đơn vị</w:t>
            </w:r>
          </w:p>
          <w:p w14:paraId="26208AC5" w14:textId="77777777"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UI Control: Textview</w:t>
            </w:r>
          </w:p>
          <w:p w14:paraId="4978708C" w14:textId="52B1CD79"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 xml:space="preserve">Table Name: </w:t>
            </w:r>
            <w:r w:rsidR="003B6CCD">
              <w:rPr>
                <w:color w:val="000000"/>
              </w:rPr>
              <w:t>cats_organization</w:t>
            </w:r>
          </w:p>
          <w:p w14:paraId="2C82818E" w14:textId="6C1DD6FD"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 xml:space="preserve">Column Name: </w:t>
            </w:r>
            <w:r w:rsidR="003B6CCD">
              <w:rPr>
                <w:color w:val="000000"/>
              </w:rPr>
              <w:t>organization_id</w:t>
            </w:r>
          </w:p>
          <w:p w14:paraId="25B0DE22" w14:textId="77777777" w:rsidR="001D5658" w:rsidRDefault="001D5658" w:rsidP="001D5658">
            <w:pPr>
              <w:pStyle w:val="NormalWeb"/>
              <w:numPr>
                <w:ilvl w:val="0"/>
                <w:numId w:val="222"/>
              </w:numPr>
              <w:spacing w:before="0" w:beforeAutospacing="0" w:after="120" w:line="360" w:lineRule="auto"/>
              <w:jc w:val="both"/>
              <w:textAlignment w:val="baseline"/>
              <w:rPr>
                <w:color w:val="000000"/>
              </w:rPr>
            </w:pPr>
            <w:r>
              <w:rPr>
                <w:color w:val="000000"/>
              </w:rPr>
              <w:t>Nullable: no</w:t>
            </w:r>
          </w:p>
          <w:p w14:paraId="32844436" w14:textId="77777777" w:rsidR="003B6CCD" w:rsidRDefault="001D5658" w:rsidP="003B6CCD">
            <w:pPr>
              <w:pStyle w:val="NormalWeb"/>
              <w:numPr>
                <w:ilvl w:val="0"/>
                <w:numId w:val="222"/>
              </w:numPr>
              <w:spacing w:before="0" w:beforeAutospacing="0" w:after="120" w:line="360" w:lineRule="auto"/>
              <w:jc w:val="both"/>
              <w:textAlignment w:val="baseline"/>
              <w:rPr>
                <w:color w:val="000000"/>
              </w:rPr>
            </w:pPr>
            <w:r>
              <w:rPr>
                <w:color w:val="000000"/>
              </w:rPr>
              <w:t>Comments: </w:t>
            </w:r>
            <w:r w:rsidR="003B6CCD">
              <w:rPr>
                <w:color w:val="000000"/>
              </w:rPr>
              <w:t>Lấy tất cả đơn vị là đơn vị con của đơn vị được thống kê</w:t>
            </w:r>
          </w:p>
          <w:p w14:paraId="65698294" w14:textId="5FAE2F7A" w:rsidR="001D5658" w:rsidRPr="00DE5336" w:rsidRDefault="00DE5336" w:rsidP="003B6CCD">
            <w:pPr>
              <w:pStyle w:val="NormalWeb"/>
              <w:spacing w:before="0" w:beforeAutospacing="0" w:after="120" w:line="360" w:lineRule="auto"/>
              <w:ind w:left="360"/>
              <w:jc w:val="both"/>
              <w:textAlignment w:val="baseline"/>
              <w:rPr>
                <w:b/>
                <w:color w:val="000000"/>
              </w:rPr>
            </w:pPr>
            <w:r w:rsidRPr="00DE5336">
              <w:rPr>
                <w:b/>
                <w:color w:val="000000"/>
              </w:rPr>
              <w:t>Tổng số</w:t>
            </w:r>
          </w:p>
          <w:p w14:paraId="1BC35457" w14:textId="77777777"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t>UI Control: Textview</w:t>
            </w:r>
          </w:p>
          <w:p w14:paraId="2F8748A6" w14:textId="77777777"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t>Table Name: patients</w:t>
            </w:r>
          </w:p>
          <w:p w14:paraId="73FAE73C" w14:textId="348960E2" w:rsidR="001D5658" w:rsidRDefault="001D5658" w:rsidP="001D5658">
            <w:pPr>
              <w:pStyle w:val="NormalWeb"/>
              <w:numPr>
                <w:ilvl w:val="0"/>
                <w:numId w:val="223"/>
              </w:numPr>
              <w:spacing w:before="0" w:beforeAutospacing="0" w:after="120" w:line="360" w:lineRule="auto"/>
              <w:jc w:val="both"/>
              <w:textAlignment w:val="baseline"/>
              <w:rPr>
                <w:color w:val="000000"/>
              </w:rPr>
            </w:pPr>
            <w:r>
              <w:rPr>
                <w:color w:val="000000"/>
              </w:rPr>
              <w:lastRenderedPageBreak/>
              <w:t xml:space="preserve">Column Name: </w:t>
            </w:r>
            <w:r w:rsidR="00DE5336">
              <w:rPr>
                <w:color w:val="000000"/>
              </w:rPr>
              <w:t>patient_id</w:t>
            </w:r>
          </w:p>
          <w:p w14:paraId="1FBC1123" w14:textId="77777777" w:rsidR="00DE5336" w:rsidRDefault="001D5658" w:rsidP="00DE5336">
            <w:pPr>
              <w:pStyle w:val="NormalWeb"/>
              <w:numPr>
                <w:ilvl w:val="0"/>
                <w:numId w:val="223"/>
              </w:numPr>
              <w:spacing w:before="0" w:beforeAutospacing="0" w:after="120" w:line="360" w:lineRule="auto"/>
              <w:jc w:val="both"/>
              <w:textAlignment w:val="baseline"/>
              <w:rPr>
                <w:color w:val="000000"/>
              </w:rPr>
            </w:pPr>
            <w:r>
              <w:rPr>
                <w:color w:val="000000"/>
              </w:rPr>
              <w:t>Comments:</w:t>
            </w:r>
            <w:r w:rsidR="00DE5336">
              <w:rPr>
                <w:color w:val="000000"/>
              </w:rPr>
              <w:t xml:space="preserve"> Lấy tất cả quân nhân trong đơn vị, is_active = 1 và is_delete = 0</w:t>
            </w:r>
          </w:p>
          <w:p w14:paraId="1B8A9BEE" w14:textId="0AB01256" w:rsidR="001D5658" w:rsidRPr="00DE5336" w:rsidRDefault="00DE5336" w:rsidP="00DE5336">
            <w:pPr>
              <w:pStyle w:val="NormalWeb"/>
              <w:spacing w:before="0" w:beforeAutospacing="0" w:after="120" w:line="360" w:lineRule="auto"/>
              <w:ind w:left="360"/>
              <w:jc w:val="both"/>
              <w:textAlignment w:val="baseline"/>
              <w:rPr>
                <w:color w:val="000000"/>
              </w:rPr>
            </w:pPr>
            <w:r w:rsidRPr="00DE5336">
              <w:rPr>
                <w:b/>
                <w:bCs/>
                <w:color w:val="000000"/>
              </w:rPr>
              <w:t>Số lượng đã khám</w:t>
            </w:r>
          </w:p>
          <w:p w14:paraId="2F8CBAA6" w14:textId="77777777"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UI Control: Textview</w:t>
            </w:r>
          </w:p>
          <w:p w14:paraId="44E14D31" w14:textId="77777777"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Table Name: patients</w:t>
            </w:r>
          </w:p>
          <w:p w14:paraId="125B374E" w14:textId="65FD63B1"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 xml:space="preserve">Column Name: </w:t>
            </w:r>
            <w:r w:rsidR="00DE5336">
              <w:rPr>
                <w:color w:val="000000"/>
              </w:rPr>
              <w:t>patient_id</w:t>
            </w:r>
          </w:p>
          <w:p w14:paraId="6DD22311" w14:textId="04DBC1CC" w:rsidR="001D5658" w:rsidRDefault="001D5658" w:rsidP="001D5658">
            <w:pPr>
              <w:pStyle w:val="NormalWeb"/>
              <w:numPr>
                <w:ilvl w:val="0"/>
                <w:numId w:val="224"/>
              </w:numPr>
              <w:spacing w:before="0" w:beforeAutospacing="0" w:after="120" w:line="360" w:lineRule="auto"/>
              <w:jc w:val="both"/>
              <w:textAlignment w:val="baseline"/>
              <w:rPr>
                <w:color w:val="000000"/>
              </w:rPr>
            </w:pPr>
            <w:r>
              <w:rPr>
                <w:color w:val="000000"/>
              </w:rPr>
              <w:t>Comments: </w:t>
            </w:r>
            <w:r w:rsidR="00DE5336">
              <w:rPr>
                <w:color w:val="000000"/>
              </w:rPr>
              <w:t>Lấy tất cả các quân nhân thuộc Tổng số quân nhân thêm điều kiện patients_patient_id = medical_</w:t>
            </w:r>
            <w:proofErr w:type="gramStart"/>
            <w:r w:rsidR="00DE5336">
              <w:rPr>
                <w:color w:val="000000"/>
              </w:rPr>
              <w:t>records.patient</w:t>
            </w:r>
            <w:proofErr w:type="gramEnd"/>
            <w:r w:rsidR="00DE5336">
              <w:rPr>
                <w:color w:val="000000"/>
              </w:rPr>
              <w:t>_id, type_of_examination = 6.</w:t>
            </w:r>
          </w:p>
          <w:p w14:paraId="725D6EF5" w14:textId="027B1EAC" w:rsidR="00DE5336" w:rsidRPr="00DE5336" w:rsidRDefault="00DE5336" w:rsidP="00DE5336">
            <w:pPr>
              <w:pStyle w:val="NormalWeb"/>
              <w:spacing w:before="0" w:beforeAutospacing="0" w:after="120" w:line="360" w:lineRule="auto"/>
              <w:ind w:left="360"/>
              <w:jc w:val="both"/>
              <w:textAlignment w:val="baseline"/>
              <w:rPr>
                <w:color w:val="000000"/>
              </w:rPr>
            </w:pPr>
            <w:r w:rsidRPr="00DE5336">
              <w:rPr>
                <w:b/>
                <w:bCs/>
                <w:color w:val="000000"/>
              </w:rPr>
              <w:t xml:space="preserve">Số lượng </w:t>
            </w:r>
            <w:r>
              <w:rPr>
                <w:b/>
                <w:bCs/>
                <w:color w:val="000000"/>
              </w:rPr>
              <w:t xml:space="preserve">chưa khám </w:t>
            </w:r>
          </w:p>
          <w:p w14:paraId="0576923C" w14:textId="77777777" w:rsidR="00DE5336" w:rsidRDefault="00DE5336" w:rsidP="00DE5336">
            <w:pPr>
              <w:pStyle w:val="NormalWeb"/>
              <w:numPr>
                <w:ilvl w:val="0"/>
                <w:numId w:val="224"/>
              </w:numPr>
              <w:spacing w:before="0" w:beforeAutospacing="0" w:after="120" w:line="360" w:lineRule="auto"/>
              <w:jc w:val="both"/>
              <w:textAlignment w:val="baseline"/>
              <w:rPr>
                <w:color w:val="000000"/>
              </w:rPr>
            </w:pPr>
            <w:r>
              <w:rPr>
                <w:color w:val="000000"/>
              </w:rPr>
              <w:t>UI Control: Textview</w:t>
            </w:r>
          </w:p>
          <w:p w14:paraId="30D4CA8F" w14:textId="77777777" w:rsidR="00DE5336" w:rsidRDefault="00DE5336" w:rsidP="00DE5336">
            <w:pPr>
              <w:pStyle w:val="NormalWeb"/>
              <w:numPr>
                <w:ilvl w:val="0"/>
                <w:numId w:val="224"/>
              </w:numPr>
              <w:spacing w:before="0" w:beforeAutospacing="0" w:after="120" w:line="360" w:lineRule="auto"/>
              <w:jc w:val="both"/>
              <w:textAlignment w:val="baseline"/>
              <w:rPr>
                <w:color w:val="000000"/>
              </w:rPr>
            </w:pPr>
            <w:r>
              <w:rPr>
                <w:color w:val="000000"/>
              </w:rPr>
              <w:t>Table Name: patients</w:t>
            </w:r>
          </w:p>
          <w:p w14:paraId="3274A688" w14:textId="4D4BF1AA" w:rsidR="00DE5336" w:rsidRPr="00D1765C" w:rsidRDefault="00DE5336" w:rsidP="00D1765C">
            <w:pPr>
              <w:pStyle w:val="NormalWeb"/>
              <w:numPr>
                <w:ilvl w:val="0"/>
                <w:numId w:val="224"/>
              </w:numPr>
              <w:spacing w:before="0" w:beforeAutospacing="0" w:after="120" w:line="360" w:lineRule="auto"/>
              <w:jc w:val="both"/>
              <w:textAlignment w:val="baseline"/>
              <w:rPr>
                <w:color w:val="000000"/>
              </w:rPr>
            </w:pPr>
            <w:r>
              <w:rPr>
                <w:color w:val="000000"/>
              </w:rPr>
              <w:t>Column Name: patient_id</w:t>
            </w:r>
          </w:p>
          <w:p w14:paraId="33204F21" w14:textId="36516477" w:rsidR="00DE5336" w:rsidRPr="00DE5336" w:rsidRDefault="00DE5336" w:rsidP="00DE5336">
            <w:pPr>
              <w:pStyle w:val="NormalWeb"/>
              <w:numPr>
                <w:ilvl w:val="0"/>
                <w:numId w:val="224"/>
              </w:numPr>
              <w:spacing w:before="0" w:beforeAutospacing="0" w:after="120" w:line="360" w:lineRule="auto"/>
              <w:jc w:val="both"/>
              <w:textAlignment w:val="baseline"/>
            </w:pPr>
            <w:r>
              <w:rPr>
                <w:color w:val="000000"/>
              </w:rPr>
              <w:t>Comments: Lấy Tống số quân nhân trừ đi số lượng đã khám</w:t>
            </w:r>
          </w:p>
          <w:p w14:paraId="61FB09D3" w14:textId="77777777" w:rsidR="00DE5336" w:rsidRDefault="00DE5336" w:rsidP="00DE5336">
            <w:pPr>
              <w:pStyle w:val="NormalWeb"/>
              <w:spacing w:before="0" w:beforeAutospacing="0" w:after="120" w:line="360" w:lineRule="auto"/>
              <w:ind w:left="360"/>
              <w:jc w:val="both"/>
              <w:textAlignment w:val="baseline"/>
              <w:rPr>
                <w:b/>
                <w:bCs/>
                <w:color w:val="000000"/>
              </w:rPr>
            </w:pPr>
            <w:r>
              <w:rPr>
                <w:b/>
                <w:bCs/>
                <w:color w:val="000000"/>
              </w:rPr>
              <w:t>Tỉ lệ KSK (%)</w:t>
            </w:r>
          </w:p>
          <w:p w14:paraId="3A0D0A06" w14:textId="3E11F919" w:rsidR="001D5658" w:rsidRPr="00DE5336" w:rsidRDefault="001D5658" w:rsidP="00D5347A">
            <w:pPr>
              <w:pStyle w:val="NormalWeb"/>
              <w:numPr>
                <w:ilvl w:val="0"/>
                <w:numId w:val="322"/>
              </w:numPr>
              <w:spacing w:before="0" w:beforeAutospacing="0" w:after="120" w:line="360" w:lineRule="auto"/>
              <w:ind w:left="689"/>
              <w:jc w:val="both"/>
              <w:textAlignment w:val="baseline"/>
            </w:pPr>
            <w:r w:rsidRPr="00DE5336">
              <w:rPr>
                <w:color w:val="000000"/>
              </w:rPr>
              <w:t>UI Control: Textview</w:t>
            </w:r>
          </w:p>
          <w:p w14:paraId="7604177A" w14:textId="77777777" w:rsidR="00D1765C" w:rsidRDefault="001D5658" w:rsidP="00D5347A">
            <w:pPr>
              <w:pStyle w:val="NormalWeb"/>
              <w:numPr>
                <w:ilvl w:val="0"/>
                <w:numId w:val="322"/>
              </w:numPr>
              <w:spacing w:before="0" w:beforeAutospacing="0" w:after="120" w:line="360" w:lineRule="auto"/>
              <w:ind w:left="689"/>
              <w:jc w:val="both"/>
              <w:textAlignment w:val="baseline"/>
              <w:rPr>
                <w:color w:val="000000"/>
              </w:rPr>
            </w:pPr>
            <w:r w:rsidRPr="00DE5336">
              <w:rPr>
                <w:color w:val="000000"/>
              </w:rPr>
              <w:t>Comments: </w:t>
            </w:r>
            <w:r w:rsidR="00DE5336" w:rsidRPr="00DE5336">
              <w:rPr>
                <w:color w:val="000000"/>
              </w:rPr>
              <w:t xml:space="preserve">Lấy số lượng đã khám chia cho tổng số </w:t>
            </w:r>
          </w:p>
          <w:p w14:paraId="6DD1222F" w14:textId="19DE08CB" w:rsidR="00DE5336" w:rsidRPr="00D1765C" w:rsidRDefault="00DE5336" w:rsidP="00D1765C">
            <w:pPr>
              <w:pStyle w:val="NormalWeb"/>
              <w:spacing w:before="0" w:beforeAutospacing="0" w:after="120" w:line="360" w:lineRule="auto"/>
              <w:ind w:left="329"/>
              <w:jc w:val="both"/>
              <w:textAlignment w:val="baseline"/>
              <w:rPr>
                <w:color w:val="000000"/>
              </w:rPr>
            </w:pPr>
            <w:r w:rsidRPr="00D1765C">
              <w:rPr>
                <w:b/>
              </w:rPr>
              <w:t>Sức khỏe loại 1</w:t>
            </w:r>
          </w:p>
          <w:p w14:paraId="0474D7AD" w14:textId="7AC52254" w:rsidR="001D5658" w:rsidRDefault="001D5658" w:rsidP="00DE5336">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1182BE19" w14:textId="5AEBAA7A" w:rsidR="001D5658" w:rsidRDefault="001D5658" w:rsidP="001D5658">
            <w:pPr>
              <w:pStyle w:val="NormalWeb"/>
              <w:numPr>
                <w:ilvl w:val="0"/>
                <w:numId w:val="226"/>
              </w:numPr>
              <w:spacing w:before="0" w:beforeAutospacing="0" w:after="120" w:line="360" w:lineRule="auto"/>
              <w:jc w:val="both"/>
              <w:textAlignment w:val="baseline"/>
              <w:rPr>
                <w:color w:val="000000"/>
              </w:rPr>
            </w:pPr>
            <w:r>
              <w:rPr>
                <w:color w:val="000000"/>
              </w:rPr>
              <w:t xml:space="preserve">Table Name: </w:t>
            </w:r>
            <w:r w:rsidR="00D1765C">
              <w:rPr>
                <w:color w:val="000000"/>
              </w:rPr>
              <w:t>medical_records</w:t>
            </w:r>
          </w:p>
          <w:p w14:paraId="61A623AD" w14:textId="21F68680" w:rsidR="00D1765C" w:rsidRPr="00D1765C" w:rsidRDefault="001D5658" w:rsidP="00D1765C">
            <w:pPr>
              <w:pStyle w:val="NormalWeb"/>
              <w:numPr>
                <w:ilvl w:val="0"/>
                <w:numId w:val="226"/>
              </w:numPr>
              <w:spacing w:before="0" w:beforeAutospacing="0" w:after="120" w:line="360" w:lineRule="auto"/>
              <w:jc w:val="both"/>
              <w:textAlignment w:val="baseline"/>
            </w:pPr>
            <w:r>
              <w:rPr>
                <w:color w:val="000000"/>
              </w:rPr>
              <w:t>Comments:</w:t>
            </w:r>
            <w:r w:rsidR="00D1765C">
              <w:rPr>
                <w:color w:val="000000"/>
              </w:rPr>
              <w:t xml:space="preserve"> Đếm quân nhân thuộc Số lượng đã khám, điều kiện medical_</w:t>
            </w:r>
            <w:proofErr w:type="gramStart"/>
            <w:r w:rsidR="00D1765C">
              <w:rPr>
                <w:color w:val="000000"/>
              </w:rPr>
              <w:t>records.health</w:t>
            </w:r>
            <w:proofErr w:type="gramEnd"/>
            <w:r w:rsidR="00D1765C">
              <w:rPr>
                <w:color w:val="000000"/>
              </w:rPr>
              <w:t>_type = 1</w:t>
            </w:r>
            <w:r>
              <w:rPr>
                <w:b/>
                <w:bCs/>
                <w:color w:val="000000"/>
              </w:rPr>
              <w:t>    </w:t>
            </w:r>
          </w:p>
          <w:p w14:paraId="2FE55E52" w14:textId="7FB06B38" w:rsidR="00D1765C" w:rsidRPr="00D1765C" w:rsidRDefault="00D1765C" w:rsidP="00D1765C">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2</w:t>
            </w:r>
          </w:p>
          <w:p w14:paraId="0D6035B3" w14:textId="77777777" w:rsidR="00D1765C" w:rsidRDefault="00D1765C" w:rsidP="00D1765C">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3EF8D990" w14:textId="77777777" w:rsidR="00D1765C" w:rsidRDefault="00D1765C" w:rsidP="00D1765C">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30FC9C9C" w14:textId="46EC7C3A" w:rsidR="00A17F30" w:rsidRPr="00A17F30" w:rsidRDefault="00D1765C" w:rsidP="00A17F30">
            <w:pPr>
              <w:pStyle w:val="NormalWeb"/>
              <w:numPr>
                <w:ilvl w:val="0"/>
                <w:numId w:val="226"/>
              </w:numPr>
              <w:spacing w:before="0" w:beforeAutospacing="0" w:after="120" w:line="360" w:lineRule="auto"/>
              <w:jc w:val="both"/>
              <w:textAlignment w:val="baseline"/>
            </w:pPr>
            <w:r>
              <w:rPr>
                <w:color w:val="000000"/>
              </w:rPr>
              <w:lastRenderedPageBreak/>
              <w:t xml:space="preserve">Comments: </w:t>
            </w:r>
            <w:r w:rsidR="00A17F30">
              <w:rPr>
                <w:color w:val="000000"/>
              </w:rPr>
              <w:t>Đếm quân nhân thuộc Số lượng đã khám, điều kiện medical_</w:t>
            </w:r>
            <w:proofErr w:type="gramStart"/>
            <w:r w:rsidR="00A17F30">
              <w:rPr>
                <w:color w:val="000000"/>
              </w:rPr>
              <w:t>records.health</w:t>
            </w:r>
            <w:proofErr w:type="gramEnd"/>
            <w:r w:rsidR="00A17F30">
              <w:rPr>
                <w:color w:val="000000"/>
              </w:rPr>
              <w:t>_type = 2</w:t>
            </w:r>
            <w:r w:rsidR="00A17F30">
              <w:rPr>
                <w:b/>
                <w:bCs/>
                <w:color w:val="000000"/>
              </w:rPr>
              <w:t>    </w:t>
            </w:r>
          </w:p>
          <w:p w14:paraId="71A983F1" w14:textId="136E1430" w:rsidR="00A17F30" w:rsidRPr="00D1765C" w:rsidRDefault="00A17F30" w:rsidP="00A17F30">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3</w:t>
            </w:r>
          </w:p>
          <w:p w14:paraId="0F379DFA"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63B4492C"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16681685" w14:textId="5B89BB9B" w:rsidR="00A17F30" w:rsidRPr="00D1765C" w:rsidRDefault="00A17F30" w:rsidP="00A17F30">
            <w:pPr>
              <w:pStyle w:val="NormalWeb"/>
              <w:numPr>
                <w:ilvl w:val="0"/>
                <w:numId w:val="226"/>
              </w:numPr>
              <w:spacing w:before="0" w:beforeAutospacing="0" w:after="120" w:line="360" w:lineRule="auto"/>
              <w:jc w:val="both"/>
              <w:textAlignment w:val="baseline"/>
            </w:pPr>
            <w:r>
              <w:rPr>
                <w:color w:val="000000"/>
              </w:rPr>
              <w:t>Comments: Đếm quân nhân thuộc Số lượng đã khám, điều kiện medical_</w:t>
            </w:r>
            <w:proofErr w:type="gramStart"/>
            <w:r>
              <w:rPr>
                <w:color w:val="000000"/>
              </w:rPr>
              <w:t>records.health</w:t>
            </w:r>
            <w:proofErr w:type="gramEnd"/>
            <w:r>
              <w:rPr>
                <w:color w:val="000000"/>
              </w:rPr>
              <w:t>_type = 3</w:t>
            </w:r>
            <w:r>
              <w:rPr>
                <w:b/>
                <w:bCs/>
                <w:color w:val="000000"/>
              </w:rPr>
              <w:t>    </w:t>
            </w:r>
          </w:p>
          <w:p w14:paraId="3234B79F" w14:textId="64B1ED71" w:rsidR="00A17F30" w:rsidRPr="00D1765C" w:rsidRDefault="00A17F30" w:rsidP="00A17F30">
            <w:pPr>
              <w:pStyle w:val="NormalWeb"/>
              <w:spacing w:before="0" w:beforeAutospacing="0" w:after="120" w:line="360" w:lineRule="auto"/>
              <w:ind w:left="329"/>
              <w:jc w:val="both"/>
              <w:textAlignment w:val="baseline"/>
              <w:rPr>
                <w:color w:val="000000"/>
              </w:rPr>
            </w:pPr>
            <w:r w:rsidRPr="00D1765C">
              <w:rPr>
                <w:b/>
              </w:rPr>
              <w:t xml:space="preserve">Sức khỏe loại </w:t>
            </w:r>
            <w:r>
              <w:rPr>
                <w:b/>
              </w:rPr>
              <w:t>4</w:t>
            </w:r>
          </w:p>
          <w:p w14:paraId="2B75174B"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UI Control: Textview</w:t>
            </w:r>
          </w:p>
          <w:p w14:paraId="460B6B7E" w14:textId="77777777" w:rsidR="00A17F30" w:rsidRDefault="00A17F30" w:rsidP="00A17F30">
            <w:pPr>
              <w:pStyle w:val="NormalWeb"/>
              <w:numPr>
                <w:ilvl w:val="0"/>
                <w:numId w:val="226"/>
              </w:numPr>
              <w:spacing w:before="0" w:beforeAutospacing="0" w:after="120" w:line="360" w:lineRule="auto"/>
              <w:jc w:val="both"/>
              <w:textAlignment w:val="baseline"/>
              <w:rPr>
                <w:color w:val="000000"/>
              </w:rPr>
            </w:pPr>
            <w:r>
              <w:rPr>
                <w:color w:val="000000"/>
              </w:rPr>
              <w:t>Table Name: Medical_records</w:t>
            </w:r>
          </w:p>
          <w:p w14:paraId="3294AE1F" w14:textId="77777777" w:rsidR="001B3A3A" w:rsidRPr="001B3A3A" w:rsidRDefault="00A17F30" w:rsidP="00A17F30">
            <w:pPr>
              <w:pStyle w:val="NormalWeb"/>
              <w:numPr>
                <w:ilvl w:val="0"/>
                <w:numId w:val="226"/>
              </w:numPr>
              <w:spacing w:before="0" w:beforeAutospacing="0" w:after="120" w:line="360" w:lineRule="auto"/>
              <w:jc w:val="both"/>
              <w:textAlignment w:val="baseline"/>
            </w:pPr>
            <w:r>
              <w:rPr>
                <w:color w:val="000000"/>
              </w:rPr>
              <w:t>Comments: Đếm quân nhân thuộc Số lượng đã khám, điều kiện medical_</w:t>
            </w:r>
            <w:proofErr w:type="gramStart"/>
            <w:r>
              <w:rPr>
                <w:color w:val="000000"/>
              </w:rPr>
              <w:t>records.health</w:t>
            </w:r>
            <w:proofErr w:type="gramEnd"/>
            <w:r>
              <w:rPr>
                <w:color w:val="000000"/>
              </w:rPr>
              <w:t>_type = 4</w:t>
            </w:r>
            <w:r>
              <w:rPr>
                <w:b/>
                <w:bCs/>
                <w:color w:val="000000"/>
              </w:rPr>
              <w:t>    </w:t>
            </w:r>
          </w:p>
          <w:p w14:paraId="73A43F09" w14:textId="63FB1655" w:rsidR="00A17F30" w:rsidRPr="001B3A3A" w:rsidRDefault="00A17F30" w:rsidP="001B3A3A">
            <w:pPr>
              <w:pStyle w:val="NormalWeb"/>
              <w:spacing w:before="0" w:beforeAutospacing="0" w:after="120" w:line="360" w:lineRule="auto"/>
              <w:ind w:left="360"/>
              <w:jc w:val="both"/>
              <w:textAlignment w:val="baseline"/>
            </w:pPr>
            <w:r w:rsidRPr="001B3A3A">
              <w:rPr>
                <w:b/>
                <w:bCs/>
                <w:color w:val="000000"/>
              </w:rPr>
              <w:t xml:space="preserve">Tổng cộng: </w:t>
            </w:r>
            <w:r w:rsidR="001B3A3A" w:rsidRPr="001B3A3A">
              <w:rPr>
                <w:b/>
                <w:bCs/>
                <w:color w:val="000000"/>
              </w:rPr>
              <w:t>Tính tổng theo dữ liệu các cột</w:t>
            </w:r>
          </w:p>
          <w:p w14:paraId="18EFAFEA" w14:textId="09B158B1" w:rsidR="001D5658" w:rsidRDefault="001D5658" w:rsidP="00A17F30">
            <w:pPr>
              <w:pStyle w:val="NormalWeb"/>
              <w:spacing w:before="0" w:beforeAutospacing="0" w:after="120" w:line="360" w:lineRule="auto"/>
              <w:jc w:val="both"/>
              <w:textAlignment w:val="baseline"/>
            </w:pPr>
            <w:r w:rsidRPr="00A17F30">
              <w:rPr>
                <w:b/>
                <w:bCs/>
                <w:color w:val="000000"/>
              </w:rPr>
              <w:t>Phân trang</w:t>
            </w:r>
            <w:r w:rsidRPr="00A17F30">
              <w:rPr>
                <w:color w:val="000000"/>
              </w:rPr>
              <w:t>: </w:t>
            </w:r>
          </w:p>
          <w:p w14:paraId="3E3C60ED" w14:textId="77777777" w:rsidR="001D5658" w:rsidRDefault="001D5658" w:rsidP="001D5658">
            <w:pPr>
              <w:pStyle w:val="NormalWeb"/>
              <w:numPr>
                <w:ilvl w:val="0"/>
                <w:numId w:val="231"/>
              </w:numPr>
              <w:spacing w:before="0" w:beforeAutospacing="0" w:after="0" w:line="360" w:lineRule="auto"/>
              <w:jc w:val="both"/>
              <w:textAlignment w:val="baseline"/>
              <w:rPr>
                <w:color w:val="000000"/>
              </w:rPr>
            </w:pPr>
            <w:r>
              <w:rPr>
                <w:color w:val="000000"/>
              </w:rPr>
              <w:t>Phân trang 10 bản ghi/1 trang.  </w:t>
            </w:r>
          </w:p>
          <w:p w14:paraId="2D5F316D" w14:textId="4AADC0D1" w:rsidR="001D5658" w:rsidRDefault="001D5658" w:rsidP="001D5658">
            <w:pPr>
              <w:pStyle w:val="NormalWeb"/>
              <w:numPr>
                <w:ilvl w:val="0"/>
                <w:numId w:val="231"/>
              </w:numPr>
              <w:spacing w:before="0" w:beforeAutospacing="0" w:after="0" w:line="360" w:lineRule="auto"/>
              <w:jc w:val="both"/>
              <w:textAlignment w:val="baseline"/>
              <w:rPr>
                <w:color w:val="000000"/>
              </w:rPr>
            </w:pPr>
            <w:r>
              <w:rPr>
                <w:color w:val="000000"/>
              </w:rPr>
              <w:t>Hiển thị Label tại mỗi trang khi xem theo mẫu “Tìm thấy (number), hiển thị từ 1-</w:t>
            </w:r>
            <w:r w:rsidR="001B3A3A">
              <w:rPr>
                <w:color w:val="000000"/>
              </w:rPr>
              <w:t>10</w:t>
            </w:r>
            <w:r>
              <w:rPr>
                <w:color w:val="000000"/>
              </w:rPr>
              <w:t>”</w:t>
            </w:r>
          </w:p>
          <w:p w14:paraId="37F7E775" w14:textId="77777777" w:rsidR="001D5658" w:rsidRDefault="001D5658" w:rsidP="001D5658">
            <w:pPr>
              <w:pStyle w:val="NormalWeb"/>
              <w:numPr>
                <w:ilvl w:val="0"/>
                <w:numId w:val="231"/>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3C774A92" w14:textId="77777777" w:rsidR="001D5658" w:rsidRDefault="001D5658" w:rsidP="00706CFB">
            <w:pPr>
              <w:ind w:left="509"/>
            </w:pPr>
          </w:p>
        </w:tc>
      </w:tr>
      <w:tr w:rsidR="001D5658" w14:paraId="1F99BAE4" w14:textId="77777777" w:rsidTr="00706CF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14F103" w14:textId="77777777" w:rsidR="001D5658" w:rsidRDefault="001D5658" w:rsidP="00706CFB">
            <w:pPr>
              <w:pStyle w:val="NormalWeb"/>
              <w:spacing w:before="80" w:beforeAutospacing="0" w:after="160" w:line="360" w:lineRule="auto"/>
              <w:ind w:hanging="360"/>
              <w:jc w:val="both"/>
            </w:pPr>
            <w:r>
              <w:rPr>
                <w:color w:val="000000"/>
              </w:rPr>
              <w:lastRenderedPageBreak/>
              <w:t>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6EE6D2" w14:textId="77777777" w:rsidR="001D5658" w:rsidRDefault="001D5658" w:rsidP="00706CFB"/>
        </w:tc>
      </w:tr>
    </w:tbl>
    <w:p w14:paraId="67A383EF" w14:textId="77777777" w:rsidR="001D5658" w:rsidRDefault="001D5658" w:rsidP="007314F5">
      <w:pPr>
        <w:pStyle w:val="Heading5"/>
      </w:pPr>
      <w:r>
        <w:t>Mô tả dòng sự kiện phụ (Alternative Flow)</w:t>
      </w:r>
    </w:p>
    <w:p w14:paraId="07095021" w14:textId="77777777" w:rsidR="001D5658" w:rsidRDefault="001D5658" w:rsidP="001D5658">
      <w:pPr>
        <w:pStyle w:val="NormalWeb"/>
        <w:spacing w:before="0" w:beforeAutospacing="0" w:after="160" w:line="360" w:lineRule="auto"/>
      </w:pPr>
      <w:r>
        <w:rPr>
          <w:color w:val="000000"/>
        </w:rPr>
        <w:t>N/A</w:t>
      </w:r>
    </w:p>
    <w:p w14:paraId="0B53AF79" w14:textId="77777777" w:rsidR="001D5658" w:rsidRDefault="001D5658" w:rsidP="007314F5">
      <w:pPr>
        <w:pStyle w:val="Heading5"/>
      </w:pPr>
      <w:r>
        <w:t>Ghi chú</w:t>
      </w:r>
    </w:p>
    <w:p w14:paraId="247F7240" w14:textId="77777777" w:rsidR="001D5658" w:rsidRDefault="001D5658" w:rsidP="001D5658">
      <w:r>
        <w:br/>
      </w:r>
    </w:p>
    <w:p w14:paraId="484ECB0E" w14:textId="605B8B9F" w:rsidR="001D5658" w:rsidRDefault="001D5658" w:rsidP="007314F5">
      <w:pPr>
        <w:pStyle w:val="Heading4"/>
      </w:pPr>
      <w:r>
        <w:lastRenderedPageBreak/>
        <w:t xml:space="preserve">Tìm kiếm (thống kê) </w:t>
      </w:r>
      <w:r w:rsidR="007E4B39">
        <w:t xml:space="preserve">Báo cáo công tác khám sức khỏe </w:t>
      </w:r>
    </w:p>
    <w:p w14:paraId="11D0AEB5" w14:textId="77777777" w:rsidR="001D5658" w:rsidRDefault="001D5658" w:rsidP="007314F5">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997"/>
      </w:tblGrid>
      <w:tr w:rsidR="001D5658" w14:paraId="6EC76482" w14:textId="77777777" w:rsidTr="007E4B39">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DCB0855"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699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0B6FA8" w14:textId="0556C8A9" w:rsidR="001D5658" w:rsidRDefault="001D5658" w:rsidP="00706CFB">
            <w:pPr>
              <w:pStyle w:val="NormalWeb"/>
              <w:spacing w:before="0" w:beforeAutospacing="0" w:after="120" w:line="360" w:lineRule="auto"/>
              <w:jc w:val="both"/>
            </w:pPr>
            <w:r>
              <w:rPr>
                <w:color w:val="000000"/>
                <w:sz w:val="20"/>
                <w:szCs w:val="20"/>
              </w:rPr>
              <w:t xml:space="preserve">Thống kê </w:t>
            </w:r>
            <w:r w:rsidR="00D355F4">
              <w:rPr>
                <w:color w:val="000000"/>
                <w:sz w:val="20"/>
                <w:szCs w:val="20"/>
              </w:rPr>
              <w:t xml:space="preserve">Báo cáo công tác khám sức khỏe </w:t>
            </w:r>
          </w:p>
        </w:tc>
      </w:tr>
      <w:tr w:rsidR="001D5658" w14:paraId="1969B1D3" w14:textId="77777777" w:rsidTr="007E4B39">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67BF51"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237C71" w14:textId="417195AA" w:rsidR="001D5658" w:rsidRDefault="001D5658" w:rsidP="00706CFB">
            <w:pPr>
              <w:pStyle w:val="NormalWeb"/>
              <w:spacing w:before="0" w:beforeAutospacing="0" w:after="120" w:line="360" w:lineRule="auto"/>
              <w:jc w:val="both"/>
            </w:pPr>
            <w:r>
              <w:rPr>
                <w:color w:val="000000"/>
                <w:sz w:val="20"/>
                <w:szCs w:val="20"/>
              </w:rPr>
              <w:t xml:space="preserve">Cho phép người dùng </w:t>
            </w:r>
            <w:r w:rsidR="00F93278">
              <w:rPr>
                <w:color w:val="000000"/>
                <w:sz w:val="20"/>
                <w:szCs w:val="20"/>
              </w:rPr>
              <w:t xml:space="preserve">Báo cáo công tác KSK </w:t>
            </w:r>
          </w:p>
        </w:tc>
      </w:tr>
      <w:tr w:rsidR="001D5658" w14:paraId="23F9E529" w14:textId="77777777" w:rsidTr="007E4B39">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D7BD07"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7B7310" w14:textId="77777777" w:rsidR="001D5658" w:rsidRDefault="001D5658" w:rsidP="00706CFB">
            <w:pPr>
              <w:pStyle w:val="NormalWeb"/>
              <w:spacing w:before="0" w:beforeAutospacing="0" w:after="120" w:line="360" w:lineRule="auto"/>
              <w:jc w:val="both"/>
            </w:pPr>
            <w:r>
              <w:rPr>
                <w:color w:val="000000"/>
                <w:sz w:val="20"/>
                <w:szCs w:val="20"/>
              </w:rPr>
              <w:t>User quản lý đơn vị</w:t>
            </w:r>
          </w:p>
        </w:tc>
      </w:tr>
      <w:tr w:rsidR="001D5658" w14:paraId="6CA6CA39" w14:textId="77777777" w:rsidTr="007E4B39">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D92026"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699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8B32BDE" w14:textId="77777777" w:rsidR="001D5658" w:rsidRDefault="001D5658" w:rsidP="00706CFB">
            <w:pPr>
              <w:pStyle w:val="NormalWeb"/>
              <w:spacing w:before="0" w:beforeAutospacing="0" w:after="120" w:line="360" w:lineRule="auto"/>
              <w:jc w:val="both"/>
            </w:pPr>
            <w:r>
              <w:rPr>
                <w:color w:val="000000"/>
                <w:sz w:val="20"/>
                <w:szCs w:val="20"/>
              </w:rPr>
              <w:t>Người dùng được phân quyền vào chức năng</w:t>
            </w:r>
          </w:p>
        </w:tc>
      </w:tr>
      <w:tr w:rsidR="001D5658" w14:paraId="742CD982" w14:textId="77777777" w:rsidTr="007E4B39">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5A8E018" w14:textId="77777777" w:rsidR="001D5658" w:rsidRDefault="001D5658" w:rsidP="00706CFB">
            <w:pPr>
              <w:pStyle w:val="NormalWeb"/>
              <w:spacing w:before="0" w:beforeAutospacing="0" w:after="160" w:line="360" w:lineRule="auto"/>
              <w:ind w:left="142"/>
            </w:pPr>
            <w:r>
              <w:rPr>
                <w:b/>
                <w:bCs/>
                <w:color w:val="000000"/>
                <w:sz w:val="20"/>
                <w:szCs w:val="20"/>
              </w:rPr>
              <w:t>Điều kiện sau</w:t>
            </w:r>
          </w:p>
        </w:tc>
        <w:tc>
          <w:tcPr>
            <w:tcW w:w="699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AA9EE6E" w14:textId="77777777" w:rsidR="001D5658" w:rsidRDefault="001D5658" w:rsidP="00706CFB">
            <w:pPr>
              <w:pStyle w:val="NormalWeb"/>
              <w:spacing w:before="0" w:beforeAutospacing="0" w:after="120" w:line="360" w:lineRule="auto"/>
              <w:jc w:val="both"/>
            </w:pPr>
            <w:r>
              <w:rPr>
                <w:color w:val="000000"/>
                <w:sz w:val="20"/>
                <w:szCs w:val="20"/>
              </w:rPr>
              <w:t>Hiển thị danh sách quân nhân chứa dữ liệu tìm kiếm</w:t>
            </w:r>
          </w:p>
        </w:tc>
      </w:tr>
      <w:tr w:rsidR="001D5658" w14:paraId="0BCC93A9" w14:textId="77777777" w:rsidTr="007E4B39">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7A1517A"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699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BF9BE7"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307F1F64" w14:textId="77777777" w:rsidTr="007E4B39">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2496A5A"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699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581D2C2"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17E3FAAD" w14:textId="77777777" w:rsidR="001D5658" w:rsidRDefault="001D5658" w:rsidP="007314F5">
      <w:pPr>
        <w:pStyle w:val="Heading5"/>
      </w:pPr>
      <w:r>
        <w:t xml:space="preserve">Biểu đồ </w:t>
      </w:r>
      <w:r w:rsidRPr="00AE65A6">
        <w:t>luồng</w:t>
      </w:r>
      <w:r>
        <w:t xml:space="preserve"> xử lý chức năng</w:t>
      </w:r>
    </w:p>
    <w:p w14:paraId="20146CEE" w14:textId="4AEB4C78" w:rsidR="001D5658" w:rsidRDefault="00A13D69" w:rsidP="001D5658">
      <w:pPr>
        <w:pStyle w:val="NormalWeb"/>
        <w:spacing w:before="0" w:beforeAutospacing="0" w:after="160" w:line="360" w:lineRule="auto"/>
      </w:pPr>
      <w:r>
        <w:rPr>
          <w:noProof/>
        </w:rPr>
        <w:drawing>
          <wp:inline distT="0" distB="0" distL="0" distR="0" wp14:anchorId="3226F952" wp14:editId="35A09696">
            <wp:extent cx="5943600" cy="408026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080267"/>
                    </a:xfrm>
                    <a:prstGeom prst="rect">
                      <a:avLst/>
                    </a:prstGeom>
                    <a:noFill/>
                    <a:ln>
                      <a:noFill/>
                    </a:ln>
                  </pic:spPr>
                </pic:pic>
              </a:graphicData>
            </a:graphic>
          </wp:inline>
        </w:drawing>
      </w:r>
    </w:p>
    <w:p w14:paraId="4AA3B523" w14:textId="77777777" w:rsidR="001D5658" w:rsidRDefault="001D5658" w:rsidP="007314F5">
      <w:pPr>
        <w:pStyle w:val="Heading5"/>
      </w:pPr>
      <w:r>
        <w:t xml:space="preserve">Mô tả </w:t>
      </w:r>
      <w:r w:rsidRPr="00AE65A6">
        <w:t>dòng</w:t>
      </w:r>
      <w:r>
        <w:t xml:space="preserve"> sự kiện chính (Basic Flow)</w:t>
      </w:r>
    </w:p>
    <w:p w14:paraId="0568CEEB" w14:textId="77777777" w:rsidR="001D5658" w:rsidRDefault="001D5658" w:rsidP="001D5658"/>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1D5658" w14:paraId="7EE5EE94" w14:textId="77777777" w:rsidTr="00706CFB">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0D6C0A0" w14:textId="77777777" w:rsidR="001D5658" w:rsidRDefault="001D5658" w:rsidP="00706CFB">
            <w:pPr>
              <w:pStyle w:val="NormalWeb"/>
              <w:spacing w:before="0" w:beforeAutospacing="0" w:after="160" w:line="360" w:lineRule="auto"/>
              <w:ind w:left="245" w:hanging="270"/>
              <w:jc w:val="center"/>
            </w:pPr>
            <w:r>
              <w:rPr>
                <w:b/>
                <w:bCs/>
                <w:color w:val="000000"/>
                <w:sz w:val="22"/>
                <w:szCs w:val="22"/>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A876E4" w14:textId="77777777" w:rsidR="001D5658" w:rsidRDefault="001D5658" w:rsidP="00706CFB">
            <w:pPr>
              <w:pStyle w:val="NormalWeb"/>
              <w:spacing w:before="0" w:beforeAutospacing="0" w:after="160" w:line="360" w:lineRule="auto"/>
              <w:ind w:left="244" w:hanging="244"/>
              <w:jc w:val="center"/>
            </w:pPr>
            <w:r>
              <w:rPr>
                <w:b/>
                <w:bCs/>
                <w:color w:val="000000"/>
                <w:sz w:val="22"/>
                <w:szCs w:val="22"/>
              </w:rPr>
              <w:t>Phản ứng của hệ thống</w:t>
            </w:r>
          </w:p>
        </w:tc>
      </w:tr>
      <w:tr w:rsidR="001D5658" w14:paraId="188B8CCB" w14:textId="77777777" w:rsidTr="00706CFB">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FE973B" w14:textId="77777777" w:rsidR="001D5658" w:rsidRDefault="001D5658" w:rsidP="00706CFB">
            <w:pPr>
              <w:pStyle w:val="NormalWeb"/>
              <w:spacing w:before="80" w:beforeAutospacing="0" w:after="160" w:line="360" w:lineRule="auto"/>
              <w:ind w:left="245" w:hanging="270"/>
              <w:jc w:val="both"/>
            </w:pPr>
            <w:r>
              <w:rPr>
                <w:color w:val="000000"/>
              </w:rPr>
              <w:lastRenderedPageBreak/>
              <w:t>1. Tại màn hình chi tiết sức khỏe chi tiết quân nhân, người dùng nhập thông tin tìm kiếm</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2FC88D4" w14:textId="77777777" w:rsidR="001D5658" w:rsidRDefault="001D5658" w:rsidP="00706CFB">
            <w:pPr>
              <w:pStyle w:val="NormalWeb"/>
              <w:spacing w:before="80" w:beforeAutospacing="0" w:after="160" w:line="360" w:lineRule="auto"/>
              <w:ind w:left="244" w:hanging="244"/>
              <w:jc w:val="both"/>
            </w:pPr>
            <w:r>
              <w:rPr>
                <w:color w:val="000000"/>
              </w:rPr>
              <w:t>2. Hiển thị danh sách chi tiết sức khỏe chi tiết quân nhân chứa thông tin tìm kiếm</w:t>
            </w:r>
          </w:p>
          <w:p w14:paraId="4D19F10D" w14:textId="77777777" w:rsidR="001D5658" w:rsidRDefault="001D5658" w:rsidP="00706CFB">
            <w:pPr>
              <w:pStyle w:val="NormalWeb"/>
              <w:spacing w:before="0" w:beforeAutospacing="0" w:after="120" w:line="360" w:lineRule="auto"/>
              <w:ind w:left="244" w:hanging="244"/>
              <w:jc w:val="both"/>
            </w:pPr>
            <w:r>
              <w:rPr>
                <w:b/>
                <w:bCs/>
                <w:color w:val="000000"/>
              </w:rPr>
              <w:t>Mô tả các điều kiện </w:t>
            </w:r>
          </w:p>
          <w:p w14:paraId="774156DC" w14:textId="77777777" w:rsidR="001D5658" w:rsidRDefault="001D5658" w:rsidP="00706CFB">
            <w:pPr>
              <w:pStyle w:val="NormalWeb"/>
              <w:spacing w:before="80" w:beforeAutospacing="0" w:after="160" w:line="360" w:lineRule="auto"/>
              <w:ind w:left="244" w:hanging="244"/>
              <w:jc w:val="both"/>
            </w:pPr>
            <w:r>
              <w:rPr>
                <w:b/>
                <w:bCs/>
                <w:color w:val="000000"/>
              </w:rPr>
              <w:t>Tìm kiếm: Button</w:t>
            </w:r>
          </w:p>
          <w:p w14:paraId="20AE3FA4" w14:textId="77777777" w:rsidR="001D5658" w:rsidRDefault="001D5658" w:rsidP="001D5658">
            <w:pPr>
              <w:pStyle w:val="NormalWeb"/>
              <w:numPr>
                <w:ilvl w:val="0"/>
                <w:numId w:val="232"/>
              </w:numPr>
              <w:spacing w:before="80" w:beforeAutospacing="0" w:after="0" w:line="360" w:lineRule="auto"/>
              <w:jc w:val="both"/>
              <w:textAlignment w:val="baseline"/>
              <w:rPr>
                <w:color w:val="000000"/>
              </w:rPr>
            </w:pPr>
            <w:r>
              <w:rPr>
                <w:color w:val="000000"/>
              </w:rPr>
              <w:t>Comment: Danh sách kết quả tìm kiếm hiển thị mặc định theo báo cáo sức khỏe chi tiết. Chỉ tìm kiếm trong đơn vị user quản lý và đơn vị con của nó với tất cả các quân nhân được tìm kiếm có is_delete=0 và is_active=1</w:t>
            </w:r>
          </w:p>
          <w:p w14:paraId="57CC4B05" w14:textId="77777777" w:rsidR="001D5658" w:rsidRDefault="001D5658" w:rsidP="00706CFB">
            <w:pPr>
              <w:pStyle w:val="NormalWeb"/>
              <w:spacing w:before="80" w:beforeAutospacing="0" w:after="160" w:line="360" w:lineRule="auto"/>
              <w:ind w:left="244" w:hanging="244"/>
              <w:jc w:val="both"/>
            </w:pPr>
            <w:r>
              <w:rPr>
                <w:color w:val="000000"/>
                <w:u w:val="single"/>
              </w:rPr>
              <w:t>Các trường thông tin nhập để tìm kiếm </w:t>
            </w:r>
          </w:p>
          <w:p w14:paraId="5366F3DB" w14:textId="77777777" w:rsidR="001D5658" w:rsidRDefault="001D5658" w:rsidP="00706CFB">
            <w:pPr>
              <w:pStyle w:val="NormalWeb"/>
              <w:spacing w:before="80" w:beforeAutospacing="0" w:after="160" w:line="360" w:lineRule="auto"/>
              <w:ind w:left="244" w:hanging="244"/>
              <w:jc w:val="both"/>
            </w:pPr>
            <w:r>
              <w:rPr>
                <w:i/>
                <w:iCs/>
                <w:color w:val="000000"/>
              </w:rPr>
              <w:t xml:space="preserve">Đơn vị quản lý: </w:t>
            </w:r>
            <w:r>
              <w:rPr>
                <w:color w:val="000000"/>
              </w:rPr>
              <w:t>Searchbox, String (150)</w:t>
            </w:r>
          </w:p>
          <w:p w14:paraId="2FA5E7C2" w14:textId="77777777" w:rsidR="001D5658" w:rsidRDefault="001D5658" w:rsidP="001D5658">
            <w:pPr>
              <w:pStyle w:val="NormalWeb"/>
              <w:numPr>
                <w:ilvl w:val="0"/>
                <w:numId w:val="233"/>
              </w:numPr>
              <w:spacing w:before="80" w:beforeAutospacing="0" w:after="0" w:line="360" w:lineRule="auto"/>
              <w:jc w:val="both"/>
              <w:textAlignment w:val="baseline"/>
              <w:rPr>
                <w:color w:val="000000"/>
              </w:rPr>
            </w:pPr>
            <w:r>
              <w:rPr>
                <w:color w:val="000000"/>
              </w:rPr>
              <w:t>Comment: lấy dữ liệu từ bảng cats_organizations Hiển thị mặc định theo đơn vị User quản lý. Báo lỗi “Bạn phải chọn đơn vị quản lý” khi bấm Thống kê hoặc xuất báo cáo mà để trống đơn vị quản lý.</w:t>
            </w:r>
          </w:p>
          <w:p w14:paraId="0AB8D718" w14:textId="77777777" w:rsidR="001D5658" w:rsidRDefault="001D5658" w:rsidP="001D5658">
            <w:pPr>
              <w:pStyle w:val="NormalWeb"/>
              <w:numPr>
                <w:ilvl w:val="0"/>
                <w:numId w:val="233"/>
              </w:numPr>
              <w:spacing w:before="80" w:beforeAutospacing="0" w:after="0" w:line="360" w:lineRule="auto"/>
              <w:jc w:val="both"/>
              <w:textAlignment w:val="baseline"/>
              <w:rPr>
                <w:color w:val="000000"/>
              </w:rPr>
            </w:pPr>
            <w:r>
              <w:rPr>
                <w:color w:val="000000"/>
              </w:rPr>
              <w:t>Nullable: no</w:t>
            </w:r>
          </w:p>
          <w:p w14:paraId="7020707C" w14:textId="77777777" w:rsidR="001D5658" w:rsidRDefault="001D5658" w:rsidP="00706CFB">
            <w:pPr>
              <w:pStyle w:val="NormalWeb"/>
              <w:spacing w:before="80" w:beforeAutospacing="0" w:after="160" w:line="360" w:lineRule="auto"/>
              <w:ind w:left="244" w:hanging="244"/>
              <w:jc w:val="both"/>
            </w:pPr>
            <w:r>
              <w:rPr>
                <w:i/>
                <w:iCs/>
                <w:color w:val="000000"/>
              </w:rPr>
              <w:t xml:space="preserve">Trạng thái làm việc: </w:t>
            </w:r>
            <w:r>
              <w:rPr>
                <w:color w:val="000000"/>
              </w:rPr>
              <w:t>Dropdown list</w:t>
            </w:r>
          </w:p>
          <w:p w14:paraId="27882ACD" w14:textId="77777777" w:rsidR="001D5658" w:rsidRDefault="001D5658" w:rsidP="001D5658">
            <w:pPr>
              <w:pStyle w:val="NormalWeb"/>
              <w:numPr>
                <w:ilvl w:val="0"/>
                <w:numId w:val="234"/>
              </w:numPr>
              <w:spacing w:before="80" w:beforeAutospacing="0" w:after="0" w:line="360" w:lineRule="auto"/>
              <w:jc w:val="both"/>
              <w:textAlignment w:val="baseline"/>
              <w:rPr>
                <w:color w:val="000000"/>
              </w:rPr>
            </w:pPr>
            <w:r>
              <w:rPr>
                <w:color w:val="000000"/>
              </w:rPr>
              <w:t xml:space="preserve">Comment: lấy dữ liệu theo </w:t>
            </w:r>
            <w:proofErr w:type="gramStart"/>
            <w:r>
              <w:rPr>
                <w:b/>
                <w:bCs/>
                <w:color w:val="000000"/>
              </w:rPr>
              <w:t>patients.military</w:t>
            </w:r>
            <w:proofErr w:type="gramEnd"/>
            <w:r>
              <w:rPr>
                <w:b/>
                <w:bCs/>
                <w:color w:val="000000"/>
              </w:rPr>
              <w:t>_status</w:t>
            </w:r>
            <w:r>
              <w:rPr>
                <w:color w:val="000000"/>
              </w:rPr>
              <w:t xml:space="preserve"> (1 =  đang làm việc, 0 = đã nghỉ chế độ). Chọn tất cả sẽ hiển thị tất cả. Hiển thị mặc định Tất cả,</w:t>
            </w:r>
          </w:p>
          <w:p w14:paraId="2DDEC7BA" w14:textId="77777777" w:rsidR="001D5658" w:rsidRDefault="001D5658" w:rsidP="001D5658">
            <w:pPr>
              <w:pStyle w:val="NormalWeb"/>
              <w:numPr>
                <w:ilvl w:val="0"/>
                <w:numId w:val="234"/>
              </w:numPr>
              <w:spacing w:before="80" w:beforeAutospacing="0" w:after="0" w:line="360" w:lineRule="auto"/>
              <w:jc w:val="both"/>
              <w:textAlignment w:val="baseline"/>
              <w:rPr>
                <w:color w:val="000000"/>
              </w:rPr>
            </w:pPr>
            <w:r>
              <w:rPr>
                <w:color w:val="000000"/>
              </w:rPr>
              <w:t>Nullable: no</w:t>
            </w:r>
          </w:p>
          <w:p w14:paraId="56A0E876" w14:textId="77777777" w:rsidR="001D5658" w:rsidRDefault="001D5658" w:rsidP="00706CFB">
            <w:pPr>
              <w:pStyle w:val="NormalWeb"/>
              <w:spacing w:before="80" w:beforeAutospacing="0" w:after="160" w:line="360" w:lineRule="auto"/>
              <w:ind w:left="244" w:hanging="244"/>
              <w:jc w:val="both"/>
            </w:pPr>
            <w:r>
              <w:rPr>
                <w:i/>
                <w:iCs/>
                <w:color w:val="000000"/>
              </w:rPr>
              <w:t xml:space="preserve">Nguồn dữ liệu:  </w:t>
            </w:r>
            <w:r>
              <w:rPr>
                <w:color w:val="000000"/>
              </w:rPr>
              <w:t>Dropdown list</w:t>
            </w:r>
          </w:p>
          <w:p w14:paraId="7602D20D" w14:textId="77777777" w:rsidR="001D5658" w:rsidRDefault="001D5658" w:rsidP="001D5658">
            <w:pPr>
              <w:pStyle w:val="NormalWeb"/>
              <w:numPr>
                <w:ilvl w:val="0"/>
                <w:numId w:val="235"/>
              </w:numPr>
              <w:spacing w:before="80" w:beforeAutospacing="0" w:after="0" w:line="360" w:lineRule="auto"/>
              <w:jc w:val="both"/>
              <w:textAlignment w:val="baseline"/>
              <w:rPr>
                <w:color w:val="000000"/>
              </w:rPr>
            </w:pPr>
            <w:r>
              <w:rPr>
                <w:color w:val="000000"/>
              </w:rPr>
              <w:t>Comment: lấy dữ liệu từ</w:t>
            </w:r>
            <w:r>
              <w:rPr>
                <w:b/>
                <w:bCs/>
                <w:color w:val="000000"/>
              </w:rPr>
              <w:t xml:space="preserve"> </w:t>
            </w:r>
            <w:proofErr w:type="gramStart"/>
            <w:r>
              <w:rPr>
                <w:b/>
                <w:bCs/>
                <w:color w:val="000000"/>
              </w:rPr>
              <w:t>patients.profile</w:t>
            </w:r>
            <w:proofErr w:type="gramEnd"/>
            <w:r>
              <w:rPr>
                <w:b/>
                <w:bCs/>
                <w:color w:val="000000"/>
              </w:rPr>
              <w:t xml:space="preserve">_status </w:t>
            </w:r>
            <w:r>
              <w:rPr>
                <w:color w:val="000000"/>
              </w:rPr>
              <w:t>(1= Quân nhân thuộc đơn vị, 0 = Quân nhân không xác định). Chọn tất cả sẽ hiển thị tất cả. Hiện tại để vô hiệu hóa không cho chọn.</w:t>
            </w:r>
          </w:p>
          <w:p w14:paraId="65413F19" w14:textId="77777777" w:rsidR="001D5658" w:rsidRDefault="001D5658" w:rsidP="00706CFB">
            <w:pPr>
              <w:pStyle w:val="NormalWeb"/>
              <w:spacing w:before="80" w:beforeAutospacing="0" w:after="160" w:line="360" w:lineRule="auto"/>
              <w:ind w:left="244" w:hanging="244"/>
              <w:jc w:val="both"/>
            </w:pPr>
            <w:r>
              <w:rPr>
                <w:i/>
                <w:iCs/>
                <w:color w:val="000000"/>
              </w:rPr>
              <w:t xml:space="preserve">Đối tượng:  </w:t>
            </w:r>
            <w:r>
              <w:rPr>
                <w:color w:val="000000"/>
              </w:rPr>
              <w:t>Dropdown list</w:t>
            </w:r>
          </w:p>
          <w:p w14:paraId="131E7E06" w14:textId="77777777" w:rsidR="001D5658" w:rsidRDefault="001D5658" w:rsidP="001D5658">
            <w:pPr>
              <w:pStyle w:val="NormalWeb"/>
              <w:numPr>
                <w:ilvl w:val="0"/>
                <w:numId w:val="236"/>
              </w:numPr>
              <w:spacing w:before="80" w:beforeAutospacing="0" w:after="0" w:line="360" w:lineRule="auto"/>
              <w:jc w:val="both"/>
              <w:textAlignment w:val="baseline"/>
              <w:rPr>
                <w:color w:val="000000"/>
              </w:rPr>
            </w:pPr>
            <w:r>
              <w:rPr>
                <w:color w:val="000000"/>
              </w:rPr>
              <w:t>Comment: lấy dữ liệu từ bảng cats_military_object (code_vi, name_vi). Chọn tất cả sẽ hiển thị tất cả. Hiển thị mặc định Tất cả đối tượng.</w:t>
            </w:r>
          </w:p>
          <w:p w14:paraId="13D55ACA" w14:textId="77777777" w:rsidR="001D5658" w:rsidRDefault="001D5658" w:rsidP="00706CFB">
            <w:pPr>
              <w:pStyle w:val="NormalWeb"/>
              <w:spacing w:before="80" w:beforeAutospacing="0" w:after="160" w:line="360" w:lineRule="auto"/>
              <w:ind w:left="244" w:hanging="244"/>
              <w:jc w:val="both"/>
            </w:pPr>
            <w:r>
              <w:rPr>
                <w:color w:val="000000"/>
              </w:rPr>
              <w:lastRenderedPageBreak/>
              <w:t> </w:t>
            </w:r>
            <w:r>
              <w:rPr>
                <w:i/>
                <w:iCs/>
                <w:color w:val="000000"/>
              </w:rPr>
              <w:t xml:space="preserve">Cấp bậc: </w:t>
            </w:r>
            <w:r>
              <w:rPr>
                <w:color w:val="000000"/>
              </w:rPr>
              <w:t>Dropdown list</w:t>
            </w:r>
          </w:p>
          <w:p w14:paraId="7B08AA1B" w14:textId="77777777" w:rsidR="001D5658" w:rsidRDefault="001D5658" w:rsidP="001D5658">
            <w:pPr>
              <w:pStyle w:val="NormalWeb"/>
              <w:numPr>
                <w:ilvl w:val="0"/>
                <w:numId w:val="237"/>
              </w:numPr>
              <w:spacing w:before="80" w:beforeAutospacing="0" w:after="0" w:line="360" w:lineRule="auto"/>
              <w:jc w:val="both"/>
              <w:textAlignment w:val="baseline"/>
              <w:rPr>
                <w:color w:val="000000"/>
              </w:rPr>
            </w:pPr>
            <w:r>
              <w:rPr>
                <w:color w:val="000000"/>
              </w:rPr>
              <w:t>Comment: lấy dữ liệu từ bảng cats_military_level (code_vi, name_vi). Chỉ enable khi đã chọn trường Đối tượng. Chọn tất cả sẽ hiển thị tất cả. Hiển thị mặc định Tất cả cấp bậc.</w:t>
            </w:r>
          </w:p>
          <w:p w14:paraId="1672CCE4" w14:textId="77777777" w:rsidR="001D5658" w:rsidRDefault="001D5658" w:rsidP="00706CFB">
            <w:pPr>
              <w:pStyle w:val="NormalWeb"/>
              <w:spacing w:before="80" w:beforeAutospacing="0" w:after="160" w:line="360" w:lineRule="auto"/>
              <w:ind w:left="244" w:hanging="244"/>
              <w:jc w:val="both"/>
            </w:pPr>
            <w:r>
              <w:rPr>
                <w:i/>
                <w:iCs/>
                <w:color w:val="000000"/>
              </w:rPr>
              <w:t xml:space="preserve">Chức vụ:  </w:t>
            </w:r>
            <w:r>
              <w:rPr>
                <w:color w:val="000000"/>
              </w:rPr>
              <w:t>Dropdown list</w:t>
            </w:r>
          </w:p>
          <w:p w14:paraId="4D2AFCB3" w14:textId="77777777" w:rsidR="001D5658" w:rsidRDefault="001D5658" w:rsidP="001D5658">
            <w:pPr>
              <w:pStyle w:val="NormalWeb"/>
              <w:numPr>
                <w:ilvl w:val="0"/>
                <w:numId w:val="238"/>
              </w:numPr>
              <w:spacing w:before="80" w:beforeAutospacing="0" w:after="0" w:line="360" w:lineRule="auto"/>
              <w:jc w:val="both"/>
              <w:textAlignment w:val="baseline"/>
              <w:rPr>
                <w:color w:val="000000"/>
              </w:rPr>
            </w:pPr>
            <w:r>
              <w:rPr>
                <w:color w:val="000000"/>
              </w:rPr>
              <w:t>Comment: lấy dữ liệu từ bảng cats_military_position (code_vi, name_vi). Chọn tất cả sẽ hiển thị tất cả. Hiển thị mặc định Tất cả.</w:t>
            </w:r>
          </w:p>
          <w:p w14:paraId="052D4FE0" w14:textId="77777777" w:rsidR="001D5658" w:rsidRDefault="001D5658" w:rsidP="00706CFB">
            <w:pPr>
              <w:pStyle w:val="NormalWeb"/>
              <w:spacing w:before="80" w:beforeAutospacing="0" w:after="160" w:line="360" w:lineRule="auto"/>
              <w:ind w:left="244" w:hanging="244"/>
              <w:jc w:val="both"/>
            </w:pPr>
            <w:r>
              <w:rPr>
                <w:i/>
                <w:iCs/>
                <w:color w:val="000000"/>
              </w:rPr>
              <w:t xml:space="preserve">Hiển thị: </w:t>
            </w:r>
            <w:r>
              <w:rPr>
                <w:color w:val="000000"/>
              </w:rPr>
              <w:t>Dropdown list</w:t>
            </w:r>
          </w:p>
          <w:p w14:paraId="365DE69E" w14:textId="77777777" w:rsidR="001D5658" w:rsidRDefault="001D5658" w:rsidP="001D5658">
            <w:pPr>
              <w:pStyle w:val="NormalWeb"/>
              <w:numPr>
                <w:ilvl w:val="0"/>
                <w:numId w:val="239"/>
              </w:numPr>
              <w:spacing w:before="80" w:beforeAutospacing="0" w:after="0" w:line="360" w:lineRule="auto"/>
              <w:jc w:val="both"/>
              <w:textAlignment w:val="baseline"/>
              <w:rPr>
                <w:color w:val="000000"/>
              </w:rPr>
            </w:pPr>
            <w:r>
              <w:rPr>
                <w:color w:val="000000"/>
              </w:rPr>
              <w:t>Comment: Hiển thị mặc định Tất cả quân nhân</w:t>
            </w:r>
          </w:p>
          <w:p w14:paraId="4B65159D" w14:textId="77777777" w:rsidR="001D5658" w:rsidRDefault="001D5658" w:rsidP="001D5658">
            <w:pPr>
              <w:pStyle w:val="NormalWeb"/>
              <w:numPr>
                <w:ilvl w:val="0"/>
                <w:numId w:val="240"/>
              </w:numPr>
              <w:spacing w:before="0" w:beforeAutospacing="0" w:after="0" w:line="360" w:lineRule="auto"/>
              <w:ind w:left="1054"/>
              <w:jc w:val="both"/>
              <w:textAlignment w:val="baseline"/>
              <w:rPr>
                <w:color w:val="000000"/>
              </w:rPr>
            </w:pPr>
            <w:r>
              <w:rPr>
                <w:color w:val="000000"/>
              </w:rPr>
              <w:t>Chỉ hiển thị quân nhân có tiền sử bệnh: </w:t>
            </w:r>
          </w:p>
          <w:p w14:paraId="7FFAF62F" w14:textId="77777777" w:rsidR="001D5658" w:rsidRPr="00AE65A6" w:rsidRDefault="001D5658" w:rsidP="00706CFB">
            <w:pPr>
              <w:pStyle w:val="NormalWeb"/>
              <w:spacing w:before="0" w:beforeAutospacing="0" w:after="0" w:line="360" w:lineRule="auto"/>
              <w:ind w:left="1054"/>
              <w:jc w:val="both"/>
              <w:textAlignment w:val="baseline"/>
              <w:rPr>
                <w:color w:val="000000"/>
              </w:rPr>
            </w:pPr>
            <w:r w:rsidRPr="00AE65A6">
              <w:rPr>
                <w:color w:val="000000"/>
              </w:rPr>
              <w:t xml:space="preserve">Lấy dữ liệu bảng patients (name_vi, code_vi) với </w:t>
            </w:r>
            <w:proofErr w:type="gramStart"/>
            <w:r w:rsidRPr="00AE65A6">
              <w:rPr>
                <w:color w:val="000000"/>
              </w:rPr>
              <w:t>patients.patient</w:t>
            </w:r>
            <w:proofErr w:type="gramEnd"/>
            <w:r w:rsidRPr="00AE65A6">
              <w:rPr>
                <w:color w:val="000000"/>
              </w:rPr>
              <w:t xml:space="preserve">_id có dữ liệu tại  trường: </w:t>
            </w:r>
            <w:r w:rsidRPr="00AE65A6">
              <w:rPr>
                <w:b/>
                <w:bCs/>
                <w:color w:val="000000"/>
              </w:rPr>
              <w:t>medical_chronic_diseases.patient_id</w:t>
            </w:r>
          </w:p>
          <w:p w14:paraId="59C35438" w14:textId="77777777" w:rsidR="001D5658" w:rsidRDefault="001D5658" w:rsidP="001D5658">
            <w:pPr>
              <w:pStyle w:val="NormalWeb"/>
              <w:numPr>
                <w:ilvl w:val="0"/>
                <w:numId w:val="240"/>
              </w:numPr>
              <w:spacing w:before="80" w:beforeAutospacing="0" w:after="0" w:line="360" w:lineRule="auto"/>
              <w:ind w:left="1054"/>
              <w:jc w:val="both"/>
              <w:textAlignment w:val="baseline"/>
              <w:rPr>
                <w:color w:val="000000"/>
              </w:rPr>
            </w:pPr>
            <w:r>
              <w:rPr>
                <w:color w:val="000000"/>
              </w:rPr>
              <w:t>Chỉ hiển thị quân nhân không có tiền sử bệnh</w:t>
            </w:r>
          </w:p>
          <w:p w14:paraId="3582DEF5" w14:textId="77777777" w:rsidR="001D5658" w:rsidRDefault="001D5658" w:rsidP="00706CFB">
            <w:pPr>
              <w:pStyle w:val="NormalWeb"/>
              <w:spacing w:before="80" w:beforeAutospacing="0" w:after="160" w:line="360" w:lineRule="auto"/>
              <w:ind w:left="1054"/>
              <w:jc w:val="both"/>
            </w:pPr>
            <w:r>
              <w:rPr>
                <w:color w:val="000000"/>
              </w:rPr>
              <w:t xml:space="preserve">Lấy dữ liệu bảng patients (name_vi, code_vi) với </w:t>
            </w:r>
            <w:proofErr w:type="gramStart"/>
            <w:r>
              <w:rPr>
                <w:color w:val="000000"/>
              </w:rPr>
              <w:t>patients.patient</w:t>
            </w:r>
            <w:proofErr w:type="gramEnd"/>
            <w:r>
              <w:rPr>
                <w:color w:val="000000"/>
              </w:rPr>
              <w:t xml:space="preserve">_id không có dữ liệu tại trường </w:t>
            </w:r>
            <w:r>
              <w:rPr>
                <w:b/>
                <w:bCs/>
                <w:color w:val="000000"/>
              </w:rPr>
              <w:t>medical_chronic_diseases.patient_id</w:t>
            </w:r>
          </w:p>
          <w:p w14:paraId="78B02515" w14:textId="77777777" w:rsidR="001D5658" w:rsidRDefault="001D5658" w:rsidP="00706CFB">
            <w:pPr>
              <w:ind w:left="244" w:hanging="244"/>
            </w:pPr>
          </w:p>
        </w:tc>
      </w:tr>
    </w:tbl>
    <w:p w14:paraId="3CA50C75" w14:textId="77777777" w:rsidR="001D5658" w:rsidRDefault="001D5658" w:rsidP="007314F5">
      <w:pPr>
        <w:pStyle w:val="Heading5"/>
      </w:pPr>
      <w:r>
        <w:lastRenderedPageBreak/>
        <w:t>Mô tả dòng sự kiện phụ (Alternative Flow)</w:t>
      </w:r>
    </w:p>
    <w:p w14:paraId="22DBADA3" w14:textId="77777777" w:rsidR="001D5658" w:rsidRDefault="001D5658" w:rsidP="001D5658">
      <w:pPr>
        <w:pStyle w:val="NormalWeb"/>
        <w:spacing w:before="0" w:beforeAutospacing="0" w:after="160" w:line="360" w:lineRule="auto"/>
      </w:pPr>
      <w:r>
        <w:rPr>
          <w:color w:val="000000"/>
        </w:rPr>
        <w:t>N/A</w:t>
      </w:r>
    </w:p>
    <w:p w14:paraId="60A1047B" w14:textId="77777777" w:rsidR="001D5658" w:rsidRDefault="001D5658" w:rsidP="007314F5">
      <w:pPr>
        <w:pStyle w:val="Heading5"/>
      </w:pPr>
      <w:r w:rsidRPr="00AE65A6">
        <w:t>Ghi</w:t>
      </w:r>
      <w:r>
        <w:t xml:space="preserve"> chú</w:t>
      </w:r>
    </w:p>
    <w:p w14:paraId="1C35BA5A" w14:textId="77777777" w:rsidR="001D5658" w:rsidRDefault="001D5658" w:rsidP="001D5658">
      <w:pPr>
        <w:pStyle w:val="NormalWeb"/>
        <w:spacing w:before="0" w:beforeAutospacing="0" w:after="160" w:line="360" w:lineRule="auto"/>
      </w:pPr>
      <w:r>
        <w:rPr>
          <w:color w:val="000000"/>
          <w:sz w:val="22"/>
          <w:szCs w:val="22"/>
        </w:rPr>
        <w:t>N/A</w:t>
      </w:r>
    </w:p>
    <w:p w14:paraId="543AD61A" w14:textId="77777777" w:rsidR="001D5658" w:rsidRDefault="001D5658" w:rsidP="007314F5">
      <w:pPr>
        <w:pStyle w:val="Heading4"/>
      </w:pPr>
      <w:r>
        <w:t xml:space="preserve">Xuất </w:t>
      </w:r>
      <w:r w:rsidRPr="00AE65A6">
        <w:t>báo</w:t>
      </w:r>
      <w:r>
        <w:t xml:space="preserve"> cáo</w:t>
      </w:r>
    </w:p>
    <w:p w14:paraId="70348141" w14:textId="77777777" w:rsidR="001D5658" w:rsidRDefault="001D5658" w:rsidP="007314F5">
      <w:pPr>
        <w:pStyle w:val="Heading5"/>
      </w:pPr>
      <w:r>
        <w:t xml:space="preserve">Thông tin </w:t>
      </w:r>
      <w:r w:rsidRPr="00AE65A6">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28"/>
        <w:gridCol w:w="6810"/>
      </w:tblGrid>
      <w:tr w:rsidR="001D5658" w14:paraId="670F30A4" w14:textId="77777777" w:rsidTr="00706CFB">
        <w:trPr>
          <w:trHeight w:val="284"/>
          <w:jc w:val="center"/>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94F8457" w14:textId="77777777" w:rsidR="001D5658" w:rsidRDefault="001D5658" w:rsidP="00706CFB">
            <w:pPr>
              <w:pStyle w:val="NormalWeb"/>
              <w:spacing w:before="0" w:beforeAutospacing="0" w:after="160" w:line="360" w:lineRule="auto"/>
              <w:ind w:left="142"/>
            </w:pPr>
            <w:r>
              <w:rPr>
                <w:b/>
                <w:bCs/>
                <w:color w:val="000000"/>
                <w:sz w:val="20"/>
                <w:szCs w:val="20"/>
              </w:rPr>
              <w:t>Tên chức năng</w:t>
            </w:r>
          </w:p>
        </w:tc>
        <w:tc>
          <w:tcPr>
            <w:tcW w:w="0" w:type="auto"/>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94BC78" w14:textId="77777777" w:rsidR="001D5658" w:rsidRDefault="001D5658" w:rsidP="00706CFB">
            <w:pPr>
              <w:pStyle w:val="NormalWeb"/>
              <w:spacing w:before="0" w:beforeAutospacing="0" w:after="120" w:line="360" w:lineRule="auto"/>
              <w:jc w:val="both"/>
            </w:pPr>
            <w:r>
              <w:rPr>
                <w:color w:val="000000"/>
                <w:sz w:val="20"/>
                <w:szCs w:val="20"/>
              </w:rPr>
              <w:t>Xuất báo cáo sức khỏe chi tiết theo đơn vị</w:t>
            </w:r>
          </w:p>
        </w:tc>
      </w:tr>
      <w:tr w:rsidR="001D5658" w14:paraId="0B9833EF" w14:textId="77777777" w:rsidTr="00706CFB">
        <w:trPr>
          <w:trHeight w:val="284"/>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C9F6BE" w14:textId="77777777" w:rsidR="001D5658" w:rsidRDefault="001D5658" w:rsidP="00706CFB">
            <w:pPr>
              <w:pStyle w:val="NormalWeb"/>
              <w:spacing w:before="0" w:beforeAutospacing="0" w:after="160" w:line="360" w:lineRule="auto"/>
              <w:ind w:left="142"/>
            </w:pPr>
            <w:r>
              <w:rPr>
                <w:b/>
                <w:bCs/>
                <w:color w:val="000000"/>
                <w:sz w:val="20"/>
                <w:szCs w:val="20"/>
              </w:rPr>
              <w:t>Mô tả</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B0BB7D4" w14:textId="77777777" w:rsidR="001D5658" w:rsidRDefault="001D5658" w:rsidP="00706CFB">
            <w:pPr>
              <w:pStyle w:val="NormalWeb"/>
              <w:spacing w:before="0" w:beforeAutospacing="0" w:after="120" w:line="360" w:lineRule="auto"/>
              <w:jc w:val="both"/>
            </w:pPr>
            <w:r>
              <w:rPr>
                <w:color w:val="000000"/>
                <w:sz w:val="20"/>
                <w:szCs w:val="20"/>
              </w:rPr>
              <w:t>Cho phép người dùng xuất báo cáo ra file excel theo điều kiện tìm kiếm </w:t>
            </w:r>
          </w:p>
        </w:tc>
      </w:tr>
      <w:tr w:rsidR="001D5658" w14:paraId="61DD4554" w14:textId="77777777" w:rsidTr="00706CFB">
        <w:trPr>
          <w:trHeight w:val="395"/>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0D0B4C" w14:textId="77777777" w:rsidR="001D5658" w:rsidRDefault="001D5658" w:rsidP="00706CFB">
            <w:pPr>
              <w:pStyle w:val="NormalWeb"/>
              <w:spacing w:before="0" w:beforeAutospacing="0" w:after="160" w:line="360" w:lineRule="auto"/>
              <w:ind w:left="142"/>
            </w:pPr>
            <w:r>
              <w:rPr>
                <w:b/>
                <w:bCs/>
                <w:color w:val="000000"/>
                <w:sz w:val="20"/>
                <w:szCs w:val="20"/>
              </w:rPr>
              <w:t>Tác nhân</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775AA5" w14:textId="77777777" w:rsidR="001D5658" w:rsidRDefault="001D5658" w:rsidP="00706CFB">
            <w:pPr>
              <w:pStyle w:val="NormalWeb"/>
              <w:spacing w:before="0" w:beforeAutospacing="0" w:after="120" w:line="360" w:lineRule="auto"/>
              <w:jc w:val="both"/>
            </w:pPr>
            <w:r>
              <w:rPr>
                <w:color w:val="000000"/>
                <w:sz w:val="20"/>
                <w:szCs w:val="20"/>
              </w:rPr>
              <w:t>User quản lý có quyền thao tác </w:t>
            </w:r>
          </w:p>
        </w:tc>
      </w:tr>
      <w:tr w:rsidR="001D5658" w14:paraId="6E11F74A" w14:textId="77777777" w:rsidTr="00706CFB">
        <w:trPr>
          <w:trHeight w:val="378"/>
          <w:jc w:val="center"/>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B99C1C" w14:textId="77777777" w:rsidR="001D5658" w:rsidRDefault="001D5658" w:rsidP="00706CFB">
            <w:pPr>
              <w:pStyle w:val="NormalWeb"/>
              <w:spacing w:before="0" w:beforeAutospacing="0" w:after="160" w:line="360" w:lineRule="auto"/>
              <w:ind w:left="142"/>
            </w:pPr>
            <w:r>
              <w:rPr>
                <w:b/>
                <w:bCs/>
                <w:color w:val="000000"/>
                <w:sz w:val="20"/>
                <w:szCs w:val="20"/>
              </w:rPr>
              <w:t>Điều kiện trước </w:t>
            </w:r>
          </w:p>
        </w:tc>
        <w:tc>
          <w:tcPr>
            <w:tcW w:w="0" w:type="auto"/>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6838F" w14:textId="77777777" w:rsidR="001D5658" w:rsidRDefault="001D5658" w:rsidP="00706CFB">
            <w:pPr>
              <w:pStyle w:val="NormalWeb"/>
              <w:spacing w:before="0" w:beforeAutospacing="0" w:after="120" w:line="360" w:lineRule="auto"/>
              <w:jc w:val="both"/>
            </w:pPr>
            <w:r>
              <w:rPr>
                <w:color w:val="000000"/>
                <w:sz w:val="20"/>
                <w:szCs w:val="20"/>
              </w:rPr>
              <w:t>Điều kiện tìm kiếm “Đơn vị quản lý” không được để trống</w:t>
            </w:r>
          </w:p>
        </w:tc>
      </w:tr>
      <w:tr w:rsidR="001D5658" w14:paraId="17EB6AE3" w14:textId="77777777" w:rsidTr="00706CFB">
        <w:trPr>
          <w:trHeight w:val="530"/>
          <w:jc w:val="center"/>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248BE4E" w14:textId="77777777" w:rsidR="001D5658" w:rsidRDefault="001D5658" w:rsidP="00706CFB">
            <w:pPr>
              <w:pStyle w:val="NormalWeb"/>
              <w:spacing w:before="0" w:beforeAutospacing="0" w:after="160" w:line="360" w:lineRule="auto"/>
              <w:ind w:left="142"/>
            </w:pPr>
            <w:r>
              <w:rPr>
                <w:b/>
                <w:bCs/>
                <w:color w:val="000000"/>
                <w:sz w:val="20"/>
                <w:szCs w:val="20"/>
              </w:rPr>
              <w:lastRenderedPageBreak/>
              <w:t>Điều kiện sau</w:t>
            </w:r>
          </w:p>
        </w:tc>
        <w:tc>
          <w:tcPr>
            <w:tcW w:w="0" w:type="auto"/>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BB989E1" w14:textId="77777777" w:rsidR="001D5658" w:rsidRDefault="001D5658" w:rsidP="00706CFB">
            <w:pPr>
              <w:pStyle w:val="NormalWeb"/>
              <w:spacing w:before="0" w:beforeAutospacing="0" w:after="120" w:line="360" w:lineRule="auto"/>
              <w:jc w:val="both"/>
            </w:pPr>
            <w:r>
              <w:rPr>
                <w:color w:val="000000"/>
                <w:sz w:val="20"/>
                <w:szCs w:val="20"/>
              </w:rPr>
              <w:t>Danh sách sức khỏe chi tiết quân nhân được xuất ra file excel dưới dạng tải xuống</w:t>
            </w:r>
          </w:p>
        </w:tc>
      </w:tr>
      <w:tr w:rsidR="001D5658" w14:paraId="4FBB4739" w14:textId="77777777" w:rsidTr="00706CFB">
        <w:trPr>
          <w:trHeight w:val="284"/>
          <w:jc w:val="center"/>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D703A8A" w14:textId="77777777" w:rsidR="001D5658" w:rsidRDefault="001D5658" w:rsidP="00706CFB">
            <w:pPr>
              <w:pStyle w:val="NormalWeb"/>
              <w:spacing w:before="0" w:beforeAutospacing="0" w:after="160" w:line="360" w:lineRule="auto"/>
              <w:ind w:left="142"/>
            </w:pPr>
            <w:r>
              <w:rPr>
                <w:b/>
                <w:bCs/>
                <w:color w:val="000000"/>
                <w:sz w:val="20"/>
                <w:szCs w:val="20"/>
              </w:rPr>
              <w:t>Ngoại lệ</w:t>
            </w:r>
          </w:p>
        </w:tc>
        <w:tc>
          <w:tcPr>
            <w:tcW w:w="0" w:type="auto"/>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582A331" w14:textId="77777777" w:rsidR="001D5658" w:rsidRDefault="001D5658" w:rsidP="00706CFB">
            <w:pPr>
              <w:pStyle w:val="NormalWeb"/>
              <w:spacing w:before="0" w:beforeAutospacing="0" w:after="120" w:line="360" w:lineRule="auto"/>
              <w:jc w:val="both"/>
            </w:pPr>
            <w:r>
              <w:rPr>
                <w:color w:val="000000"/>
                <w:sz w:val="20"/>
                <w:szCs w:val="20"/>
              </w:rPr>
              <w:t>N/A</w:t>
            </w:r>
          </w:p>
        </w:tc>
      </w:tr>
      <w:tr w:rsidR="001D5658" w14:paraId="7ECEAC5E" w14:textId="77777777" w:rsidTr="00706CFB">
        <w:trPr>
          <w:trHeight w:val="284"/>
          <w:jc w:val="center"/>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EA826EE" w14:textId="77777777" w:rsidR="001D5658" w:rsidRDefault="001D5658" w:rsidP="00706CFB">
            <w:pPr>
              <w:pStyle w:val="NormalWeb"/>
              <w:spacing w:before="0" w:beforeAutospacing="0" w:after="160" w:line="360" w:lineRule="auto"/>
              <w:ind w:left="142"/>
            </w:pPr>
            <w:r>
              <w:rPr>
                <w:b/>
                <w:bCs/>
                <w:color w:val="000000"/>
                <w:sz w:val="20"/>
                <w:szCs w:val="20"/>
              </w:rPr>
              <w:t>Các yêu cầu đặc biệt</w:t>
            </w:r>
          </w:p>
        </w:tc>
        <w:tc>
          <w:tcPr>
            <w:tcW w:w="0" w:type="auto"/>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3EA4E67" w14:textId="77777777" w:rsidR="001D5658" w:rsidRDefault="001D5658" w:rsidP="00706CFB">
            <w:pPr>
              <w:pStyle w:val="NormalWeb"/>
              <w:spacing w:before="0" w:beforeAutospacing="0" w:after="120" w:line="360" w:lineRule="auto"/>
              <w:jc w:val="both"/>
            </w:pPr>
            <w:r>
              <w:rPr>
                <w:color w:val="000000"/>
                <w:sz w:val="20"/>
                <w:szCs w:val="20"/>
              </w:rPr>
              <w:t>N/A</w:t>
            </w:r>
          </w:p>
        </w:tc>
      </w:tr>
    </w:tbl>
    <w:p w14:paraId="59B7822A" w14:textId="77777777" w:rsidR="001D5658" w:rsidRDefault="001D5658" w:rsidP="007314F5">
      <w:pPr>
        <w:pStyle w:val="Heading5"/>
      </w:pPr>
      <w:r>
        <w:t>Biểu đồ luồng xử lý chức năng</w:t>
      </w:r>
    </w:p>
    <w:p w14:paraId="70097460" w14:textId="5549D910" w:rsidR="001D5658" w:rsidRDefault="00F93278" w:rsidP="001D5658">
      <w:pPr>
        <w:pStyle w:val="NormalWeb"/>
        <w:spacing w:before="0" w:beforeAutospacing="0" w:after="160" w:line="360" w:lineRule="auto"/>
      </w:pPr>
      <w:r>
        <w:rPr>
          <w:noProof/>
        </w:rPr>
        <w:drawing>
          <wp:inline distT="0" distB="0" distL="0" distR="0" wp14:anchorId="0D191B66" wp14:editId="4E09133F">
            <wp:extent cx="5943600" cy="40798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079875"/>
                    </a:xfrm>
                    <a:prstGeom prst="rect">
                      <a:avLst/>
                    </a:prstGeom>
                    <a:noFill/>
                    <a:ln>
                      <a:noFill/>
                    </a:ln>
                  </pic:spPr>
                </pic:pic>
              </a:graphicData>
            </a:graphic>
          </wp:inline>
        </w:drawing>
      </w:r>
    </w:p>
    <w:p w14:paraId="35C26F07" w14:textId="77777777" w:rsidR="001D5658" w:rsidRDefault="001D5658" w:rsidP="001D5658">
      <w:r>
        <w:br/>
      </w:r>
    </w:p>
    <w:p w14:paraId="7F2A2599" w14:textId="77777777" w:rsidR="001D5658" w:rsidRDefault="001D5658" w:rsidP="007314F5">
      <w:pPr>
        <w:pStyle w:val="Heading5"/>
      </w:pPr>
      <w:r>
        <w:t> </w:t>
      </w:r>
      <w:r w:rsidRPr="00AE65A6">
        <w:t>Mô</w:t>
      </w:r>
      <w:r>
        <w:t xml:space="preserve">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94"/>
        <w:gridCol w:w="6456"/>
      </w:tblGrid>
      <w:tr w:rsidR="001D5658" w14:paraId="4BEDF4BA" w14:textId="77777777" w:rsidTr="00706CF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EF1586B" w14:textId="77777777" w:rsidR="001D5658" w:rsidRDefault="001D5658" w:rsidP="00706CFB">
            <w:pPr>
              <w:pStyle w:val="NormalWeb"/>
              <w:spacing w:before="0" w:beforeAutospacing="0" w:after="160" w:line="360" w:lineRule="auto"/>
              <w:jc w:val="center"/>
            </w:pPr>
            <w:r>
              <w:rPr>
                <w:b/>
                <w:bCs/>
                <w:color w:val="000000"/>
                <w:sz w:val="22"/>
                <w:szCs w:val="22"/>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BD9C1D5" w14:textId="77777777" w:rsidR="001D5658" w:rsidRDefault="001D5658" w:rsidP="00706CFB">
            <w:pPr>
              <w:pStyle w:val="NormalWeb"/>
              <w:spacing w:before="0" w:beforeAutospacing="0" w:after="160" w:line="360" w:lineRule="auto"/>
              <w:jc w:val="center"/>
            </w:pPr>
            <w:r>
              <w:rPr>
                <w:b/>
                <w:bCs/>
                <w:color w:val="000000"/>
                <w:sz w:val="22"/>
                <w:szCs w:val="22"/>
              </w:rPr>
              <w:t>Phản ứng của hệ thống</w:t>
            </w:r>
          </w:p>
        </w:tc>
      </w:tr>
      <w:tr w:rsidR="001D5658" w14:paraId="1864C4E9" w14:textId="77777777" w:rsidTr="00706CF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2D25013" w14:textId="77777777" w:rsidR="001D5658" w:rsidRDefault="001D5658" w:rsidP="00706CFB">
            <w:pPr>
              <w:pStyle w:val="NormalWeb"/>
              <w:spacing w:before="80" w:beforeAutospacing="0" w:after="160" w:line="360" w:lineRule="auto"/>
              <w:ind w:hanging="360"/>
              <w:jc w:val="both"/>
            </w:pPr>
            <w:r>
              <w:rPr>
                <w:color w:val="000000"/>
              </w:rPr>
              <w:t>1. Sau khi nhập điều kiện tìm kiếm → chọn xuất báo cáo</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956ADD6" w14:textId="77777777" w:rsidR="001D5658" w:rsidRDefault="001D5658" w:rsidP="00706CFB">
            <w:pPr>
              <w:pStyle w:val="NormalWeb"/>
              <w:spacing w:before="80" w:beforeAutospacing="0" w:after="160" w:line="360" w:lineRule="auto"/>
              <w:ind w:hanging="360"/>
              <w:jc w:val="both"/>
            </w:pPr>
            <w:r>
              <w:rPr>
                <w:color w:val="000000"/>
              </w:rPr>
              <w:t>2. Tải xuống file excel theo điều kiện tìm kiếm </w:t>
            </w:r>
          </w:p>
          <w:p w14:paraId="6D57C8C7" w14:textId="77777777" w:rsidR="001D5658" w:rsidRDefault="001D5658" w:rsidP="00706CFB">
            <w:pPr>
              <w:pStyle w:val="NormalWeb"/>
              <w:spacing w:before="80" w:beforeAutospacing="0" w:after="160" w:line="360" w:lineRule="auto"/>
              <w:jc w:val="both"/>
            </w:pPr>
            <w:r>
              <w:rPr>
                <w:color w:val="000000"/>
              </w:rPr>
              <w:t>Các trường thông tin từ file mẫu đưa vào DB (tương tự các trường thông tin ở chức năng Xem tình hình sức khỏe chi tiết theo đơn vị):</w:t>
            </w:r>
          </w:p>
          <w:p w14:paraId="5BBE698F" w14:textId="77777777" w:rsidR="001D5658" w:rsidRDefault="001D5658" w:rsidP="00706CFB">
            <w:pPr>
              <w:pStyle w:val="NormalWeb"/>
              <w:spacing w:before="80" w:beforeAutospacing="0" w:after="160" w:line="360" w:lineRule="auto"/>
              <w:jc w:val="both"/>
            </w:pPr>
            <w:r>
              <w:rPr>
                <w:b/>
                <w:bCs/>
                <w:color w:val="000000"/>
              </w:rPr>
              <w:t>STT</w:t>
            </w:r>
          </w:p>
          <w:p w14:paraId="32E4891D" w14:textId="77777777" w:rsidR="001D5658" w:rsidRDefault="001D5658" w:rsidP="00706CFB">
            <w:pPr>
              <w:pStyle w:val="NormalWeb"/>
              <w:spacing w:before="80" w:beforeAutospacing="0" w:after="160" w:line="360" w:lineRule="auto"/>
              <w:jc w:val="both"/>
            </w:pPr>
            <w:r>
              <w:rPr>
                <w:b/>
                <w:bCs/>
                <w:color w:val="000000"/>
              </w:rPr>
              <w:lastRenderedPageBreak/>
              <w:t>Mã quân nhân</w:t>
            </w:r>
          </w:p>
          <w:p w14:paraId="046CE22C" w14:textId="77777777" w:rsidR="001D5658" w:rsidRDefault="001D5658" w:rsidP="00706CFB">
            <w:pPr>
              <w:pStyle w:val="NormalWeb"/>
              <w:spacing w:before="80" w:beforeAutospacing="0" w:after="160" w:line="360" w:lineRule="auto"/>
              <w:jc w:val="both"/>
            </w:pPr>
            <w:r>
              <w:rPr>
                <w:b/>
                <w:bCs/>
                <w:color w:val="000000"/>
              </w:rPr>
              <w:t>Họ và tên </w:t>
            </w:r>
          </w:p>
          <w:p w14:paraId="602D7425" w14:textId="77777777" w:rsidR="001D5658" w:rsidRDefault="001D5658" w:rsidP="00706CFB">
            <w:pPr>
              <w:pStyle w:val="NormalWeb"/>
              <w:spacing w:before="80" w:beforeAutospacing="0" w:after="160" w:line="360" w:lineRule="auto"/>
              <w:jc w:val="both"/>
            </w:pPr>
            <w:r>
              <w:rPr>
                <w:b/>
                <w:bCs/>
                <w:color w:val="000000"/>
              </w:rPr>
              <w:t>Cấp bậc </w:t>
            </w:r>
          </w:p>
          <w:p w14:paraId="4ACD9831" w14:textId="77777777" w:rsidR="001D5658" w:rsidRDefault="001D5658" w:rsidP="00706CFB">
            <w:pPr>
              <w:pStyle w:val="NormalWeb"/>
              <w:spacing w:before="80" w:beforeAutospacing="0" w:after="160" w:line="360" w:lineRule="auto"/>
              <w:jc w:val="both"/>
            </w:pPr>
            <w:r>
              <w:rPr>
                <w:b/>
                <w:bCs/>
                <w:color w:val="000000"/>
              </w:rPr>
              <w:t>Chức vụ</w:t>
            </w:r>
          </w:p>
          <w:p w14:paraId="4C546718" w14:textId="77777777" w:rsidR="001D5658" w:rsidRDefault="001D5658" w:rsidP="00706CFB">
            <w:pPr>
              <w:pStyle w:val="NormalWeb"/>
              <w:spacing w:before="80" w:beforeAutospacing="0" w:after="160" w:line="360" w:lineRule="auto"/>
              <w:jc w:val="both"/>
            </w:pPr>
            <w:r>
              <w:rPr>
                <w:b/>
                <w:bCs/>
                <w:color w:val="000000"/>
              </w:rPr>
              <w:t>Hệ số chức vụ</w:t>
            </w:r>
          </w:p>
          <w:p w14:paraId="5D03CEA5" w14:textId="77777777" w:rsidR="001D5658" w:rsidRDefault="001D5658" w:rsidP="00706CFB">
            <w:pPr>
              <w:pStyle w:val="NormalWeb"/>
              <w:spacing w:before="80" w:beforeAutospacing="0" w:after="160" w:line="360" w:lineRule="auto"/>
              <w:jc w:val="both"/>
            </w:pPr>
            <w:r>
              <w:rPr>
                <w:b/>
                <w:bCs/>
                <w:color w:val="000000"/>
              </w:rPr>
              <w:t>Tiền sử bệnh (Bệnh mãn tính, điều trị dài ngày)</w:t>
            </w:r>
          </w:p>
          <w:p w14:paraId="761B825B" w14:textId="77777777" w:rsidR="001D5658" w:rsidRDefault="001D5658" w:rsidP="00706CFB"/>
        </w:tc>
      </w:tr>
    </w:tbl>
    <w:p w14:paraId="6CE2EF31" w14:textId="77777777" w:rsidR="001D5658" w:rsidRDefault="001D5658" w:rsidP="007314F5">
      <w:pPr>
        <w:pStyle w:val="Heading5"/>
      </w:pPr>
      <w:r>
        <w:lastRenderedPageBreak/>
        <w:t xml:space="preserve">Mô tả </w:t>
      </w:r>
      <w:r w:rsidRPr="00AE65A6">
        <w:t>dòng</w:t>
      </w:r>
      <w:r>
        <w:t xml:space="preserve"> sự kiện phụ (Alternative Flow)</w:t>
      </w:r>
    </w:p>
    <w:p w14:paraId="58FF0EC1" w14:textId="77777777" w:rsidR="001D5658" w:rsidRDefault="001D5658" w:rsidP="001D5658">
      <w:pPr>
        <w:pStyle w:val="NormalWeb"/>
        <w:spacing w:before="0" w:beforeAutospacing="0" w:after="160" w:line="360" w:lineRule="auto"/>
      </w:pPr>
      <w:r>
        <w:rPr>
          <w:color w:val="000000"/>
        </w:rPr>
        <w:t>N/A</w:t>
      </w:r>
    </w:p>
    <w:p w14:paraId="4BE5E7F1" w14:textId="77777777" w:rsidR="001D5658" w:rsidRDefault="001D5658" w:rsidP="007314F5">
      <w:pPr>
        <w:pStyle w:val="Heading5"/>
      </w:pPr>
      <w:r w:rsidRPr="00AE65A6">
        <w:t>Ghi</w:t>
      </w:r>
      <w:r>
        <w:t xml:space="preserve"> chú</w:t>
      </w:r>
    </w:p>
    <w:p w14:paraId="08FEA100" w14:textId="63886803" w:rsidR="008B7EB4" w:rsidRPr="007314F5" w:rsidRDefault="001D5658" w:rsidP="007314F5">
      <w:pPr>
        <w:pStyle w:val="NormalWeb"/>
        <w:spacing w:before="0" w:beforeAutospacing="0" w:after="160" w:line="360" w:lineRule="auto"/>
      </w:pPr>
      <w:r>
        <w:rPr>
          <w:color w:val="000000"/>
          <w:sz w:val="22"/>
          <w:szCs w:val="22"/>
        </w:rPr>
        <w:t>N/A</w:t>
      </w:r>
    </w:p>
    <w:p w14:paraId="79235B54" w14:textId="77777777" w:rsidR="001C4375" w:rsidRPr="00811C47" w:rsidRDefault="001C4375" w:rsidP="001C4375">
      <w:pPr>
        <w:pStyle w:val="Heading2"/>
        <w:rPr>
          <w:bCs/>
          <w:szCs w:val="24"/>
          <w:highlight w:val="yellow"/>
        </w:rPr>
      </w:pPr>
      <w:bookmarkStart w:id="71" w:name="_Toc109901586"/>
      <w:r w:rsidRPr="00811C47">
        <w:rPr>
          <w:bCs/>
          <w:szCs w:val="24"/>
          <w:highlight w:val="yellow"/>
        </w:rPr>
        <w:t>Quản lý bác sĩ</w:t>
      </w:r>
      <w:bookmarkEnd w:id="71"/>
      <w:r w:rsidRPr="00811C47">
        <w:rPr>
          <w:bCs/>
          <w:szCs w:val="24"/>
          <w:highlight w:val="yellow"/>
        </w:rPr>
        <w:t xml:space="preserve"> </w:t>
      </w:r>
    </w:p>
    <w:p w14:paraId="5C73B022" w14:textId="77777777" w:rsidR="001C4375" w:rsidRPr="00811C47" w:rsidRDefault="001C4375" w:rsidP="001C4375">
      <w:pPr>
        <w:pStyle w:val="Heading3"/>
        <w:rPr>
          <w:szCs w:val="24"/>
          <w:highlight w:val="yellow"/>
        </w:rPr>
      </w:pPr>
      <w:bookmarkStart w:id="72" w:name="_Toc109901587"/>
      <w:r w:rsidRPr="00811C47">
        <w:rPr>
          <w:szCs w:val="24"/>
          <w:highlight w:val="yellow"/>
        </w:rPr>
        <w:t>Danh sách bác sĩ</w:t>
      </w:r>
      <w:bookmarkEnd w:id="72"/>
    </w:p>
    <w:p w14:paraId="5D38E3B0" w14:textId="77777777" w:rsidR="001C4375" w:rsidRPr="00811C47" w:rsidRDefault="001C4375" w:rsidP="001C4375">
      <w:pPr>
        <w:pStyle w:val="Heading4"/>
        <w:widowControl/>
        <w:rPr>
          <w:lang w:eastAsia="ar-SA"/>
        </w:rPr>
      </w:pPr>
      <w:r w:rsidRPr="00811C47">
        <w:rPr>
          <w:lang w:eastAsia="ar-SA"/>
        </w:rPr>
        <w:t>Thông tin chung chức năng</w:t>
      </w:r>
    </w:p>
    <w:tbl>
      <w:tblPr>
        <w:tblW w:w="5604" w:type="pct"/>
        <w:tblInd w:w="-65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789"/>
        <w:gridCol w:w="7650"/>
      </w:tblGrid>
      <w:tr w:rsidR="00811C47" w:rsidRPr="00811C47" w14:paraId="1559329E" w14:textId="77777777" w:rsidTr="00811C47">
        <w:trPr>
          <w:trHeight w:val="284"/>
        </w:trPr>
        <w:tc>
          <w:tcPr>
            <w:tcW w:w="1336"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6A83C0E2" w14:textId="77777777" w:rsidR="001C4375" w:rsidRPr="00811C47" w:rsidRDefault="001C4375" w:rsidP="00811C47">
            <w:pPr>
              <w:snapToGrid w:val="0"/>
              <w:ind w:left="0"/>
            </w:pPr>
            <w:r w:rsidRPr="00811C47">
              <w:rPr>
                <w:b/>
              </w:rPr>
              <w:t>Tên chức năng</w:t>
            </w:r>
          </w:p>
        </w:tc>
        <w:tc>
          <w:tcPr>
            <w:tcW w:w="3664" w:type="pct"/>
            <w:tcBorders>
              <w:top w:val="single" w:sz="18" w:space="0" w:color="808080"/>
              <w:left w:val="single" w:sz="4" w:space="0" w:color="808080"/>
              <w:bottom w:val="single" w:sz="4" w:space="0" w:color="808080"/>
              <w:right w:val="single" w:sz="18" w:space="0" w:color="808080"/>
            </w:tcBorders>
            <w:vAlign w:val="center"/>
            <w:hideMark/>
          </w:tcPr>
          <w:p w14:paraId="5B8B9829" w14:textId="77777777" w:rsidR="001C4375" w:rsidRPr="00811C47" w:rsidRDefault="001C4375" w:rsidP="00811C47">
            <w:pPr>
              <w:keepLines/>
              <w:spacing w:after="120"/>
              <w:ind w:left="0"/>
              <w:rPr>
                <w:lang w:eastAsia="ar-SA"/>
              </w:rPr>
            </w:pPr>
            <w:r w:rsidRPr="00811C47">
              <w:t>Tìm kiếm Thông tin bác sĩ</w:t>
            </w:r>
          </w:p>
        </w:tc>
      </w:tr>
      <w:tr w:rsidR="00811C47" w:rsidRPr="00811C47" w14:paraId="2B3CF21F" w14:textId="77777777" w:rsidTr="00811C47">
        <w:trPr>
          <w:trHeight w:val="284"/>
        </w:trPr>
        <w:tc>
          <w:tcPr>
            <w:tcW w:w="133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9F78316" w14:textId="77777777" w:rsidR="001C4375" w:rsidRPr="00811C47" w:rsidRDefault="001C4375" w:rsidP="00811C47">
            <w:pPr>
              <w:snapToGrid w:val="0"/>
              <w:ind w:left="0"/>
              <w:rPr>
                <w:b/>
              </w:rPr>
            </w:pPr>
            <w:r w:rsidRPr="00811C47">
              <w:rPr>
                <w:b/>
              </w:rPr>
              <w:t>Mô tả</w:t>
            </w:r>
          </w:p>
        </w:tc>
        <w:tc>
          <w:tcPr>
            <w:tcW w:w="3664" w:type="pct"/>
            <w:tcBorders>
              <w:top w:val="single" w:sz="4" w:space="0" w:color="808080"/>
              <w:left w:val="single" w:sz="4" w:space="0" w:color="808080"/>
              <w:bottom w:val="single" w:sz="4" w:space="0" w:color="808080"/>
              <w:right w:val="single" w:sz="18" w:space="0" w:color="808080"/>
            </w:tcBorders>
            <w:vAlign w:val="center"/>
            <w:hideMark/>
          </w:tcPr>
          <w:p w14:paraId="476C927F" w14:textId="77777777" w:rsidR="001C4375" w:rsidRPr="00811C47" w:rsidRDefault="001C4375" w:rsidP="00811C47">
            <w:pPr>
              <w:keepLines/>
              <w:spacing w:after="120"/>
              <w:ind w:left="0"/>
              <w:rPr>
                <w:lang w:eastAsia="ar-SA"/>
              </w:rPr>
            </w:pPr>
            <w:r w:rsidRPr="00811C47">
              <w:rPr>
                <w:lang w:eastAsia="ar-SA"/>
              </w:rPr>
              <w:t>Tra cứu thông tin liên quan tới bác sĩ</w:t>
            </w:r>
          </w:p>
        </w:tc>
      </w:tr>
      <w:tr w:rsidR="00811C47" w:rsidRPr="00811C47" w14:paraId="7BC7880E" w14:textId="77777777" w:rsidTr="00811C47">
        <w:trPr>
          <w:trHeight w:val="395"/>
        </w:trPr>
        <w:tc>
          <w:tcPr>
            <w:tcW w:w="133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C215CE3" w14:textId="252B7F99" w:rsidR="001C4375" w:rsidRPr="00811C47" w:rsidRDefault="001C4375" w:rsidP="00811C47">
            <w:pPr>
              <w:snapToGrid w:val="0"/>
              <w:ind w:left="0"/>
              <w:rPr>
                <w:b/>
              </w:rPr>
            </w:pPr>
            <w:r w:rsidRPr="00811C47">
              <w:rPr>
                <w:b/>
              </w:rPr>
              <w:t>Tác nhân</w:t>
            </w:r>
          </w:p>
        </w:tc>
        <w:tc>
          <w:tcPr>
            <w:tcW w:w="3664" w:type="pct"/>
            <w:tcBorders>
              <w:top w:val="single" w:sz="4" w:space="0" w:color="808080"/>
              <w:left w:val="single" w:sz="4" w:space="0" w:color="808080"/>
              <w:bottom w:val="single" w:sz="4" w:space="0" w:color="808080"/>
              <w:right w:val="single" w:sz="18" w:space="0" w:color="808080"/>
            </w:tcBorders>
            <w:vAlign w:val="center"/>
            <w:hideMark/>
          </w:tcPr>
          <w:p w14:paraId="06F55133" w14:textId="77777777" w:rsidR="001C4375" w:rsidRPr="00811C47" w:rsidRDefault="001C4375" w:rsidP="00811C47">
            <w:pPr>
              <w:keepLines/>
              <w:widowControl/>
              <w:numPr>
                <w:ilvl w:val="0"/>
                <w:numId w:val="37"/>
              </w:numPr>
              <w:snapToGrid w:val="0"/>
              <w:spacing w:before="0" w:after="120"/>
              <w:ind w:left="325" w:hanging="270"/>
            </w:pPr>
            <w:r w:rsidRPr="00811C47">
              <w:t xml:space="preserve">Quản trị hệ thống </w:t>
            </w:r>
          </w:p>
          <w:p w14:paraId="0C38D81D" w14:textId="77777777" w:rsidR="001C4375" w:rsidRPr="00811C47" w:rsidRDefault="001C4375" w:rsidP="00811C47">
            <w:pPr>
              <w:keepLines/>
              <w:widowControl/>
              <w:numPr>
                <w:ilvl w:val="0"/>
                <w:numId w:val="37"/>
              </w:numPr>
              <w:snapToGrid w:val="0"/>
              <w:spacing w:before="0" w:after="120"/>
              <w:ind w:left="325" w:hanging="270"/>
            </w:pPr>
            <w:r w:rsidRPr="00811C47">
              <w:t>Trung tâm điều phối</w:t>
            </w:r>
          </w:p>
        </w:tc>
      </w:tr>
      <w:tr w:rsidR="00811C47" w:rsidRPr="00811C47" w14:paraId="44C7129C" w14:textId="77777777" w:rsidTr="00811C47">
        <w:trPr>
          <w:trHeight w:val="378"/>
        </w:trPr>
        <w:tc>
          <w:tcPr>
            <w:tcW w:w="133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0BB71C8" w14:textId="77777777" w:rsidR="001C4375" w:rsidRPr="00811C47" w:rsidRDefault="001C4375" w:rsidP="00811C47">
            <w:pPr>
              <w:snapToGrid w:val="0"/>
              <w:ind w:left="0"/>
              <w:rPr>
                <w:b/>
              </w:rPr>
            </w:pPr>
            <w:r w:rsidRPr="00811C47">
              <w:rPr>
                <w:b/>
              </w:rPr>
              <w:t xml:space="preserve">Điều kiện trước </w:t>
            </w:r>
          </w:p>
        </w:tc>
        <w:tc>
          <w:tcPr>
            <w:tcW w:w="3664" w:type="pct"/>
            <w:tcBorders>
              <w:top w:val="single" w:sz="4" w:space="0" w:color="808080"/>
              <w:left w:val="single" w:sz="4" w:space="0" w:color="808080"/>
              <w:bottom w:val="single" w:sz="4" w:space="0" w:color="808080"/>
              <w:right w:val="single" w:sz="18" w:space="0" w:color="808080"/>
            </w:tcBorders>
            <w:vAlign w:val="center"/>
            <w:hideMark/>
          </w:tcPr>
          <w:p w14:paraId="2208C054" w14:textId="77777777" w:rsidR="001C4375" w:rsidRPr="00811C47" w:rsidRDefault="001C4375" w:rsidP="00811C47">
            <w:pPr>
              <w:keepLines/>
              <w:spacing w:after="120"/>
              <w:ind w:left="0"/>
              <w:rPr>
                <w:lang w:eastAsia="ar-SA"/>
              </w:rPr>
            </w:pPr>
            <w:r w:rsidRPr="00811C47">
              <w:rPr>
                <w:lang w:eastAsia="ar-SA"/>
              </w:rPr>
              <w:t>Người sử dụng được phân quyền vào chức năng hệ thống</w:t>
            </w:r>
          </w:p>
        </w:tc>
      </w:tr>
      <w:tr w:rsidR="00811C47" w:rsidRPr="00811C47" w14:paraId="4D80E4E1" w14:textId="77777777" w:rsidTr="00811C47">
        <w:trPr>
          <w:trHeight w:val="530"/>
        </w:trPr>
        <w:tc>
          <w:tcPr>
            <w:tcW w:w="1336"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2421B813" w14:textId="77777777" w:rsidR="001C4375" w:rsidRPr="00811C47" w:rsidRDefault="001C4375" w:rsidP="00811C47">
            <w:pPr>
              <w:snapToGrid w:val="0"/>
              <w:ind w:left="0"/>
              <w:rPr>
                <w:b/>
              </w:rPr>
            </w:pPr>
            <w:r w:rsidRPr="00811C47">
              <w:rPr>
                <w:b/>
              </w:rPr>
              <w:t>Điều kiện sau</w:t>
            </w:r>
          </w:p>
        </w:tc>
        <w:tc>
          <w:tcPr>
            <w:tcW w:w="3664" w:type="pct"/>
            <w:tcBorders>
              <w:top w:val="single" w:sz="4" w:space="0" w:color="808080"/>
              <w:left w:val="single" w:sz="4" w:space="0" w:color="808080"/>
              <w:bottom w:val="single" w:sz="8" w:space="0" w:color="808080"/>
              <w:right w:val="single" w:sz="18" w:space="0" w:color="808080"/>
            </w:tcBorders>
            <w:vAlign w:val="center"/>
            <w:hideMark/>
          </w:tcPr>
          <w:p w14:paraId="3C9F7CBB" w14:textId="77777777" w:rsidR="001C4375" w:rsidRPr="00811C47" w:rsidRDefault="001C4375" w:rsidP="00811C47">
            <w:pPr>
              <w:keepLines/>
              <w:spacing w:after="120"/>
              <w:ind w:left="0"/>
              <w:rPr>
                <w:lang w:eastAsia="ar-SA"/>
              </w:rPr>
            </w:pPr>
            <w:r w:rsidRPr="00811C47">
              <w:rPr>
                <w:lang w:eastAsia="ar-SA"/>
              </w:rPr>
              <w:t>Hiển thị danh sách theo điều kiện tìm kiếm</w:t>
            </w:r>
          </w:p>
        </w:tc>
      </w:tr>
      <w:tr w:rsidR="00811C47" w:rsidRPr="00811C47" w14:paraId="7EA9B3CF" w14:textId="77777777" w:rsidTr="00811C47">
        <w:trPr>
          <w:trHeight w:val="43"/>
        </w:trPr>
        <w:tc>
          <w:tcPr>
            <w:tcW w:w="1336"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4D9687F" w14:textId="77777777" w:rsidR="001C4375" w:rsidRPr="00811C47" w:rsidRDefault="001C4375" w:rsidP="00811C47">
            <w:pPr>
              <w:snapToGrid w:val="0"/>
              <w:ind w:left="0"/>
              <w:rPr>
                <w:b/>
              </w:rPr>
            </w:pPr>
            <w:r w:rsidRPr="00811C47">
              <w:rPr>
                <w:b/>
              </w:rPr>
              <w:t>Ngoại lệ</w:t>
            </w:r>
          </w:p>
        </w:tc>
        <w:tc>
          <w:tcPr>
            <w:tcW w:w="3664" w:type="pct"/>
            <w:tcBorders>
              <w:top w:val="single" w:sz="4" w:space="0" w:color="808080"/>
              <w:left w:val="single" w:sz="4" w:space="0" w:color="808080"/>
              <w:bottom w:val="single" w:sz="4" w:space="0" w:color="808080"/>
              <w:right w:val="single" w:sz="18" w:space="0" w:color="808080"/>
            </w:tcBorders>
            <w:vAlign w:val="center"/>
            <w:hideMark/>
          </w:tcPr>
          <w:p w14:paraId="038ACB66" w14:textId="77777777" w:rsidR="001C4375" w:rsidRPr="00811C47" w:rsidRDefault="001C4375" w:rsidP="00811C47">
            <w:pPr>
              <w:keepLines/>
              <w:spacing w:after="120"/>
              <w:ind w:left="0"/>
            </w:pPr>
            <w:r w:rsidRPr="00811C47">
              <w:t>N/A</w:t>
            </w:r>
          </w:p>
        </w:tc>
      </w:tr>
      <w:tr w:rsidR="00811C47" w:rsidRPr="00811C47" w14:paraId="0BE9E39E" w14:textId="77777777" w:rsidTr="00811C47">
        <w:trPr>
          <w:trHeight w:val="404"/>
        </w:trPr>
        <w:tc>
          <w:tcPr>
            <w:tcW w:w="1336"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F640F66" w14:textId="77777777" w:rsidR="001C4375" w:rsidRPr="00811C47" w:rsidRDefault="001C4375" w:rsidP="00811C47">
            <w:pPr>
              <w:snapToGrid w:val="0"/>
              <w:ind w:left="0"/>
              <w:rPr>
                <w:b/>
              </w:rPr>
            </w:pPr>
            <w:r w:rsidRPr="00811C47">
              <w:rPr>
                <w:b/>
              </w:rPr>
              <w:t>Các yêu cầu đặc biệt</w:t>
            </w:r>
          </w:p>
        </w:tc>
        <w:tc>
          <w:tcPr>
            <w:tcW w:w="3664" w:type="pct"/>
            <w:tcBorders>
              <w:top w:val="single" w:sz="4" w:space="0" w:color="808080"/>
              <w:left w:val="single" w:sz="4" w:space="0" w:color="808080"/>
              <w:bottom w:val="single" w:sz="18" w:space="0" w:color="808080"/>
              <w:right w:val="single" w:sz="18" w:space="0" w:color="808080"/>
            </w:tcBorders>
            <w:vAlign w:val="center"/>
          </w:tcPr>
          <w:p w14:paraId="0766C03F" w14:textId="77777777" w:rsidR="001C4375" w:rsidRPr="00811C47" w:rsidRDefault="001C4375" w:rsidP="00811C47">
            <w:pPr>
              <w:keepLines/>
              <w:spacing w:after="120"/>
              <w:ind w:left="0"/>
            </w:pPr>
            <w:r w:rsidRPr="00811C47">
              <w:t>N/A</w:t>
            </w:r>
          </w:p>
        </w:tc>
      </w:tr>
    </w:tbl>
    <w:p w14:paraId="26CDD6C1" w14:textId="77777777" w:rsidR="001C4375" w:rsidRPr="00811C47" w:rsidRDefault="001C4375" w:rsidP="001C4375">
      <w:pPr>
        <w:snapToGrid w:val="0"/>
        <w:rPr>
          <w:lang w:eastAsia="ar-SA"/>
        </w:rPr>
      </w:pPr>
    </w:p>
    <w:p w14:paraId="41B45FFD" w14:textId="77777777" w:rsidR="001C4375" w:rsidRPr="00811C47" w:rsidRDefault="001C4375" w:rsidP="001C4375">
      <w:pPr>
        <w:pStyle w:val="Heading4"/>
        <w:widowControl/>
        <w:rPr>
          <w:lang w:eastAsia="ar-SA"/>
        </w:rPr>
      </w:pPr>
      <w:r w:rsidRPr="00811C47">
        <w:rPr>
          <w:lang w:eastAsia="ar-SA"/>
        </w:rPr>
        <w:lastRenderedPageBreak/>
        <w:t>Biểu đồ luồng xử lý chức năng</w:t>
      </w:r>
    </w:p>
    <w:p w14:paraId="3FD33764" w14:textId="77777777" w:rsidR="001C4375" w:rsidRPr="00811C47" w:rsidRDefault="001C4375" w:rsidP="00811C47">
      <w:pPr>
        <w:snapToGrid w:val="0"/>
        <w:jc w:val="center"/>
        <w:rPr>
          <w:lang w:eastAsia="ar-SA"/>
        </w:rPr>
      </w:pPr>
      <w:r w:rsidRPr="00811C47">
        <w:rPr>
          <w:noProof/>
          <w:lang w:val="en-GB"/>
        </w:rPr>
        <w:object w:dxaOrig="9180" w:dyaOrig="8175" w14:anchorId="7A00D573">
          <v:shape id="_x0000_i1066" type="#_x0000_t75" style="width:460.5pt;height:411.05pt" o:ole="">
            <v:imagedata r:id="rId190" o:title=""/>
          </v:shape>
          <o:OLEObject Type="Embed" ProgID="Visio.Drawing.15" ShapeID="_x0000_i1066" DrawAspect="Content" ObjectID="_1734617843" r:id="rId191"/>
        </w:object>
      </w:r>
    </w:p>
    <w:p w14:paraId="2500BFF0" w14:textId="77777777" w:rsidR="001C4375" w:rsidRPr="00811C47" w:rsidRDefault="001C4375" w:rsidP="001C4375">
      <w:pPr>
        <w:pStyle w:val="Heading4"/>
        <w:widowControl/>
        <w:rPr>
          <w:lang w:eastAsia="ar-SA"/>
        </w:rPr>
      </w:pPr>
      <w:r w:rsidRPr="00811C4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811C47" w:rsidRPr="00811C47" w14:paraId="267BDACE" w14:textId="77777777" w:rsidTr="002131C0">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28D00E0A" w14:textId="77777777" w:rsidR="001C4375" w:rsidRPr="00811C47" w:rsidRDefault="001C4375" w:rsidP="002131C0">
            <w:pPr>
              <w:snapToGrid w:val="0"/>
              <w:jc w:val="center"/>
              <w:rPr>
                <w:b/>
              </w:rPr>
            </w:pPr>
            <w:r w:rsidRPr="00811C4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50B763C8" w14:textId="77777777" w:rsidR="001C4375" w:rsidRPr="00811C47" w:rsidRDefault="001C4375" w:rsidP="002131C0">
            <w:pPr>
              <w:snapToGrid w:val="0"/>
              <w:jc w:val="center"/>
              <w:rPr>
                <w:b/>
              </w:rPr>
            </w:pPr>
            <w:r w:rsidRPr="00811C47">
              <w:rPr>
                <w:b/>
              </w:rPr>
              <w:t>Phản ứng của hệ thống</w:t>
            </w:r>
          </w:p>
        </w:tc>
      </w:tr>
      <w:tr w:rsidR="00811C47" w:rsidRPr="00811C47" w14:paraId="3CE04CD5" w14:textId="77777777" w:rsidTr="002131C0">
        <w:tc>
          <w:tcPr>
            <w:tcW w:w="3780" w:type="dxa"/>
            <w:tcBorders>
              <w:top w:val="dotted" w:sz="4" w:space="0" w:color="auto"/>
              <w:left w:val="dotted" w:sz="4" w:space="0" w:color="auto"/>
              <w:bottom w:val="dotted" w:sz="4" w:space="0" w:color="auto"/>
              <w:right w:val="dotted" w:sz="4" w:space="0" w:color="auto"/>
            </w:tcBorders>
            <w:hideMark/>
          </w:tcPr>
          <w:p w14:paraId="7885E0EE" w14:textId="77777777" w:rsidR="001C4375" w:rsidRPr="00811C47" w:rsidRDefault="001C4375" w:rsidP="002131C0">
            <w:pPr>
              <w:tabs>
                <w:tab w:val="left" w:pos="720"/>
              </w:tabs>
              <w:spacing w:before="80"/>
              <w:jc w:val="both"/>
            </w:pPr>
            <w:r w:rsidRPr="00811C47">
              <w:t>1. Người dùng chọn chức năng Bác sĩ</w:t>
            </w:r>
          </w:p>
        </w:tc>
        <w:tc>
          <w:tcPr>
            <w:tcW w:w="5580" w:type="dxa"/>
            <w:tcBorders>
              <w:top w:val="dotted" w:sz="4" w:space="0" w:color="auto"/>
              <w:left w:val="dotted" w:sz="4" w:space="0" w:color="auto"/>
              <w:bottom w:val="dotted" w:sz="4" w:space="0" w:color="auto"/>
              <w:right w:val="dotted" w:sz="4" w:space="0" w:color="auto"/>
            </w:tcBorders>
          </w:tcPr>
          <w:p w14:paraId="43131155" w14:textId="77777777" w:rsidR="001C4375" w:rsidRPr="00811C47" w:rsidRDefault="001C4375" w:rsidP="002131C0">
            <w:pPr>
              <w:tabs>
                <w:tab w:val="left" w:pos="720"/>
              </w:tabs>
              <w:spacing w:before="80"/>
              <w:jc w:val="both"/>
            </w:pPr>
            <w:r w:rsidRPr="00811C47">
              <w:t>2. Hiển thị màn hình tìm kiếm và danh sách mặc định</w:t>
            </w:r>
          </w:p>
          <w:p w14:paraId="4D8CC1EB" w14:textId="77777777" w:rsidR="001C4375" w:rsidRPr="00811C47" w:rsidRDefault="001C4375" w:rsidP="002131C0">
            <w:pPr>
              <w:widowControl/>
              <w:numPr>
                <w:ilvl w:val="0"/>
                <w:numId w:val="40"/>
              </w:numPr>
              <w:tabs>
                <w:tab w:val="left" w:pos="720"/>
              </w:tabs>
              <w:snapToGrid w:val="0"/>
              <w:spacing w:before="80"/>
              <w:ind w:left="342"/>
              <w:jc w:val="both"/>
              <w:rPr>
                <w:b/>
                <w:u w:val="single"/>
              </w:rPr>
            </w:pPr>
            <w:r w:rsidRPr="00811C47">
              <w:rPr>
                <w:b/>
                <w:u w:val="single"/>
              </w:rPr>
              <w:t>Thông tin tìm kiếm</w:t>
            </w:r>
          </w:p>
          <w:p w14:paraId="2BF83E9F" w14:textId="77777777" w:rsidR="001C4375" w:rsidRPr="00811C47" w:rsidRDefault="001C4375" w:rsidP="002131C0">
            <w:pPr>
              <w:keepLines/>
              <w:spacing w:after="120"/>
              <w:jc w:val="both"/>
              <w:rPr>
                <w:b/>
                <w:lang w:eastAsia="ar-SA"/>
              </w:rPr>
            </w:pPr>
            <w:r w:rsidRPr="00811C47">
              <w:rPr>
                <w:b/>
                <w:lang w:eastAsia="ar-SA"/>
              </w:rPr>
              <w:t>Cơ sở y tế</w:t>
            </w:r>
          </w:p>
          <w:p w14:paraId="6D8722F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Combobox</w:t>
            </w:r>
          </w:p>
          <w:p w14:paraId="7455495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cats_healthfacilities</w:t>
            </w:r>
          </w:p>
          <w:p w14:paraId="06EAEF1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eastAsia="ar-SA"/>
              </w:rPr>
              <w:t>name_vi</w:t>
            </w:r>
          </w:p>
          <w:p w14:paraId="62408160" w14:textId="2C4FBF44" w:rsidR="001C4375" w:rsidRPr="00811C47" w:rsidRDefault="001C4375" w:rsidP="00811C47">
            <w:pPr>
              <w:keepLines/>
              <w:widowControl/>
              <w:numPr>
                <w:ilvl w:val="0"/>
                <w:numId w:val="39"/>
              </w:numPr>
              <w:snapToGrid w:val="0"/>
              <w:spacing w:before="0" w:after="120"/>
              <w:jc w:val="both"/>
              <w:rPr>
                <w:lang w:eastAsia="ar-SA"/>
              </w:rPr>
            </w:pPr>
            <w:r w:rsidRPr="00811C47">
              <w:rPr>
                <w:lang w:eastAsia="ar-SA"/>
              </w:rPr>
              <w:lastRenderedPageBreak/>
              <w:t>Comments: liên</w:t>
            </w:r>
            <w:r w:rsidRPr="00811C47">
              <w:rPr>
                <w:lang w:val="vi-VN" w:eastAsia="ar-SA"/>
              </w:rPr>
              <w:t xml:space="preserve"> kết với doctor qua</w:t>
            </w:r>
            <w:r w:rsidR="00811C47">
              <w:rPr>
                <w:lang w:eastAsia="ar-SA"/>
              </w:rPr>
              <w:t xml:space="preserve"> </w:t>
            </w:r>
            <w:r w:rsidRPr="00811C47">
              <w:rPr>
                <w:b/>
                <w:bCs/>
                <w:lang w:val="vi-VN" w:eastAsia="ar-SA"/>
              </w:rPr>
              <w:t>cats_heafthfacilities_specialist</w:t>
            </w:r>
            <w:r w:rsidR="00811C47">
              <w:rPr>
                <w:b/>
                <w:bCs/>
                <w:lang w:eastAsia="ar-SA"/>
              </w:rPr>
              <w:t xml:space="preserve"> </w:t>
            </w:r>
            <w:r w:rsidRPr="00811C47">
              <w:rPr>
                <w:bCs/>
                <w:lang w:val="vi-VN" w:eastAsia="ar-SA"/>
              </w:rPr>
              <w:t>và</w:t>
            </w:r>
            <w:r w:rsidR="00811C47" w:rsidRPr="00811C47">
              <w:rPr>
                <w:bCs/>
                <w:lang w:eastAsia="ar-SA"/>
              </w:rPr>
              <w:t xml:space="preserve"> </w:t>
            </w:r>
            <w:r w:rsidRPr="00811C47">
              <w:rPr>
                <w:b/>
                <w:bCs/>
                <w:lang w:val="vi-VN" w:eastAsia="ar-SA"/>
              </w:rPr>
              <w:t>cast_specialist</w:t>
            </w:r>
          </w:p>
          <w:p w14:paraId="5FB03762" w14:textId="77777777" w:rsidR="001C4375" w:rsidRPr="00811C47" w:rsidRDefault="001C4375" w:rsidP="002131C0">
            <w:pPr>
              <w:keepLines/>
              <w:spacing w:after="120"/>
              <w:jc w:val="both"/>
              <w:rPr>
                <w:b/>
                <w:lang w:eastAsia="ar-SA"/>
              </w:rPr>
            </w:pPr>
            <w:r w:rsidRPr="00811C47">
              <w:rPr>
                <w:b/>
                <w:lang w:eastAsia="ar-SA"/>
              </w:rPr>
              <w:t xml:space="preserve">Họ và tên </w:t>
            </w:r>
          </w:p>
          <w:p w14:paraId="06499FF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5189A542"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2895C47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149F143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5D7A660" w14:textId="11F72C4E"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Nullable: Yes</w:t>
            </w:r>
          </w:p>
          <w:p w14:paraId="2D16784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nhập không quá 255 ký tự </w:t>
            </w:r>
          </w:p>
          <w:p w14:paraId="52113FF7" w14:textId="77777777" w:rsidR="001C4375" w:rsidRPr="00811C47" w:rsidRDefault="001C4375" w:rsidP="002131C0">
            <w:pPr>
              <w:keepLines/>
              <w:snapToGrid w:val="0"/>
              <w:spacing w:after="120"/>
              <w:jc w:val="both"/>
              <w:rPr>
                <w:lang w:eastAsia="ar-SA"/>
              </w:rPr>
            </w:pPr>
            <w:r w:rsidRPr="00811C47">
              <w:rPr>
                <w:lang w:eastAsia="ar-SA"/>
              </w:rPr>
              <w:t xml:space="preserve"> Nếu quá sẽ hiển thị thông báo “Bạn đã nhập quá 255 ký tự”</w:t>
            </w:r>
          </w:p>
          <w:p w14:paraId="7ACFD073" w14:textId="77777777" w:rsidR="001C4375" w:rsidRPr="00811C47" w:rsidRDefault="001C4375" w:rsidP="002131C0">
            <w:pPr>
              <w:keepLines/>
              <w:spacing w:after="120"/>
              <w:jc w:val="both"/>
              <w:rPr>
                <w:b/>
                <w:lang w:eastAsia="ar-SA"/>
              </w:rPr>
            </w:pPr>
            <w:r w:rsidRPr="00811C47">
              <w:rPr>
                <w:b/>
                <w:lang w:eastAsia="ar-SA"/>
              </w:rPr>
              <w:t>Chuyên khoa</w:t>
            </w:r>
          </w:p>
          <w:p w14:paraId="117CD74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combobox</w:t>
            </w:r>
          </w:p>
          <w:p w14:paraId="7D5C3A79"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cats_specialists</w:t>
            </w:r>
          </w:p>
          <w:p w14:paraId="563C392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eastAsia="ar-SA"/>
              </w:rPr>
              <w:t>name_vi</w:t>
            </w:r>
          </w:p>
          <w:p w14:paraId="5F6A720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11A63C7C" w14:textId="159F9C2E"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Nullable: Yes</w:t>
            </w:r>
          </w:p>
          <w:p w14:paraId="316B19C5" w14:textId="27375CFD"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Comments:</w:t>
            </w:r>
          </w:p>
          <w:p w14:paraId="74C8614C" w14:textId="77777777" w:rsidR="001C4375" w:rsidRPr="00811C47" w:rsidRDefault="001C4375" w:rsidP="002131C0">
            <w:pPr>
              <w:keepLines/>
              <w:spacing w:after="120"/>
              <w:jc w:val="both"/>
              <w:rPr>
                <w:b/>
                <w:lang w:eastAsia="ar-SA"/>
              </w:rPr>
            </w:pPr>
            <w:r w:rsidRPr="00811C47">
              <w:rPr>
                <w:b/>
                <w:lang w:eastAsia="ar-SA"/>
              </w:rPr>
              <w:t>Số điện thoại</w:t>
            </w:r>
          </w:p>
          <w:p w14:paraId="46498C6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0E9D407D"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41BFBDC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phone_number</w:t>
            </w:r>
          </w:p>
          <w:p w14:paraId="73E1126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15)</w:t>
            </w:r>
          </w:p>
          <w:p w14:paraId="1C8BC45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nhập không quá 15 ký tự </w:t>
            </w:r>
          </w:p>
          <w:p w14:paraId="38F85663" w14:textId="77777777" w:rsidR="001C4375" w:rsidRPr="00811C47" w:rsidRDefault="001C4375" w:rsidP="002131C0">
            <w:pPr>
              <w:keepLines/>
              <w:snapToGrid w:val="0"/>
              <w:spacing w:after="120"/>
              <w:jc w:val="both"/>
              <w:rPr>
                <w:lang w:eastAsia="ar-SA"/>
              </w:rPr>
            </w:pPr>
            <w:r w:rsidRPr="00811C47">
              <w:rPr>
                <w:lang w:eastAsia="ar-SA"/>
              </w:rPr>
              <w:lastRenderedPageBreak/>
              <w:t xml:space="preserve"> Nếu quá sẽ hiển thị thông báo “Bạn đã nhập quá 15 ký tự”</w:t>
            </w:r>
          </w:p>
          <w:p w14:paraId="2A16D574" w14:textId="77777777" w:rsidR="001C4375" w:rsidRPr="00811C47" w:rsidRDefault="001C4375" w:rsidP="002131C0">
            <w:pPr>
              <w:keepLines/>
              <w:spacing w:after="120"/>
              <w:jc w:val="both"/>
              <w:rPr>
                <w:b/>
                <w:lang w:eastAsia="ar-SA"/>
              </w:rPr>
            </w:pPr>
            <w:r w:rsidRPr="00811C47">
              <w:rPr>
                <w:b/>
                <w:lang w:eastAsia="ar-SA"/>
              </w:rPr>
              <w:t xml:space="preserve">Năm sinh </w:t>
            </w:r>
          </w:p>
          <w:p w14:paraId="4907938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combobox</w:t>
            </w:r>
          </w:p>
          <w:p w14:paraId="42B3EB2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0B50FEB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birthday</w:t>
            </w:r>
          </w:p>
          <w:p w14:paraId="3D48EAF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w:t>
            </w:r>
            <w:r w:rsidRPr="00811C47">
              <w:rPr>
                <w:b/>
                <w:lang w:val="en-GB"/>
              </w:rPr>
              <w:t xml:space="preserve"> datetime</w:t>
            </w:r>
          </w:p>
          <w:p w14:paraId="316A7420"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Comments:</w:t>
            </w:r>
          </w:p>
          <w:p w14:paraId="5BF5AF2A" w14:textId="77777777" w:rsidR="001C4375" w:rsidRPr="00811C47" w:rsidRDefault="001C4375" w:rsidP="002131C0">
            <w:pPr>
              <w:keepLines/>
              <w:spacing w:after="120"/>
              <w:jc w:val="both"/>
              <w:rPr>
                <w:b/>
                <w:lang w:eastAsia="ar-SA"/>
              </w:rPr>
            </w:pPr>
            <w:r w:rsidRPr="00811C47">
              <w:rPr>
                <w:b/>
                <w:lang w:eastAsia="ar-SA"/>
              </w:rPr>
              <w:t>Email</w:t>
            </w:r>
          </w:p>
          <w:p w14:paraId="7B4DB94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6FCA66AF"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42D22BE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email</w:t>
            </w:r>
          </w:p>
          <w:p w14:paraId="13EB1F2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320)</w:t>
            </w:r>
          </w:p>
          <w:p w14:paraId="3E16D3A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nhập không quá 320 ký tự </w:t>
            </w:r>
          </w:p>
          <w:p w14:paraId="0CC2F8F4" w14:textId="77777777" w:rsidR="001C4375" w:rsidRPr="00811C47" w:rsidRDefault="001C4375" w:rsidP="002131C0">
            <w:pPr>
              <w:keepLines/>
              <w:snapToGrid w:val="0"/>
              <w:spacing w:after="120"/>
              <w:jc w:val="both"/>
              <w:rPr>
                <w:lang w:eastAsia="ar-SA"/>
              </w:rPr>
            </w:pPr>
            <w:r w:rsidRPr="00811C47">
              <w:rPr>
                <w:lang w:eastAsia="ar-SA"/>
              </w:rPr>
              <w:t xml:space="preserve"> Nếu quá sẽ hiển thị thông báo “Bạn đã nhập quá 320 ký tự”</w:t>
            </w:r>
          </w:p>
          <w:p w14:paraId="2ED5541A" w14:textId="77777777" w:rsidR="001C4375" w:rsidRPr="00811C47" w:rsidRDefault="001C4375" w:rsidP="002131C0">
            <w:pPr>
              <w:keepLines/>
              <w:spacing w:after="120"/>
              <w:jc w:val="both"/>
              <w:rPr>
                <w:b/>
                <w:lang w:eastAsia="ar-SA"/>
              </w:rPr>
            </w:pPr>
            <w:r w:rsidRPr="00811C47">
              <w:rPr>
                <w:b/>
                <w:lang w:eastAsia="ar-SA"/>
              </w:rPr>
              <w:t>Giới tính</w:t>
            </w:r>
          </w:p>
          <w:p w14:paraId="49082A6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combobox</w:t>
            </w:r>
          </w:p>
          <w:p w14:paraId="594FC42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w:t>
            </w:r>
          </w:p>
          <w:p w14:paraId="6423F27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gender_id</w:t>
            </w:r>
          </w:p>
          <w:p w14:paraId="521A90B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602E4DC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ánh xạ qua bảng </w:t>
            </w:r>
            <w:hyperlink w:anchor="gid=753055871" w:tgtFrame="_blank" w:history="1">
              <w:r w:rsidRPr="00811C47">
                <w:rPr>
                  <w:b/>
                  <w:u w:val="single"/>
                  <w:lang w:val="en-GB"/>
                </w:rPr>
                <w:t>cats_genders</w:t>
              </w:r>
            </w:hyperlink>
            <w:r w:rsidRPr="00811C47">
              <w:rPr>
                <w:lang w:eastAsia="ar-SA"/>
              </w:rPr>
              <w:t xml:space="preserve"> để lấy </w:t>
            </w:r>
            <w:r w:rsidRPr="00811C47">
              <w:rPr>
                <w:b/>
                <w:lang w:eastAsia="ar-SA"/>
              </w:rPr>
              <w:t>name_vi</w:t>
            </w:r>
            <w:r w:rsidRPr="00811C47">
              <w:rPr>
                <w:lang w:eastAsia="ar-SA"/>
              </w:rPr>
              <w:t xml:space="preserve"> tương ứng</w:t>
            </w:r>
          </w:p>
          <w:p w14:paraId="6B6B16A5" w14:textId="77777777" w:rsidR="001C4375" w:rsidRPr="00811C47" w:rsidRDefault="001C4375" w:rsidP="002131C0">
            <w:pPr>
              <w:keepLines/>
              <w:spacing w:after="120"/>
              <w:jc w:val="both"/>
              <w:rPr>
                <w:b/>
                <w:lang w:eastAsia="ar-SA"/>
              </w:rPr>
            </w:pPr>
            <w:r w:rsidRPr="00811C47">
              <w:rPr>
                <w:b/>
                <w:lang w:eastAsia="ar-SA"/>
              </w:rPr>
              <w:t>Trạng thái</w:t>
            </w:r>
          </w:p>
          <w:p w14:paraId="0650B719"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UI Control: Combobox</w:t>
            </w:r>
          </w:p>
          <w:p w14:paraId="618CF6FF"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 xml:space="preserve">Column Name: </w:t>
            </w:r>
            <w:r w:rsidRPr="00811C47">
              <w:rPr>
                <w:b/>
                <w:lang w:eastAsia="ar-SA"/>
              </w:rPr>
              <w:t>is_active</w:t>
            </w:r>
          </w:p>
          <w:p w14:paraId="77EC8853"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lastRenderedPageBreak/>
              <w:t xml:space="preserve">Table Name: </w:t>
            </w:r>
            <w:r w:rsidRPr="00811C47">
              <w:rPr>
                <w:b/>
                <w:lang w:eastAsia="ar-SA"/>
              </w:rPr>
              <w:t>doctors</w:t>
            </w:r>
          </w:p>
          <w:p w14:paraId="4836C360"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Comments: Mã hóa gồm các trạng thái</w:t>
            </w:r>
          </w:p>
          <w:p w14:paraId="77F21103" w14:textId="77777777" w:rsidR="001C4375" w:rsidRPr="00811C47" w:rsidRDefault="001C4375" w:rsidP="002131C0">
            <w:pPr>
              <w:keepLines/>
              <w:widowControl/>
              <w:numPr>
                <w:ilvl w:val="0"/>
                <w:numId w:val="42"/>
              </w:numPr>
              <w:snapToGrid w:val="0"/>
              <w:spacing w:before="0" w:after="120"/>
              <w:ind w:left="1152"/>
              <w:jc w:val="both"/>
              <w:rPr>
                <w:lang w:eastAsia="ar-SA"/>
              </w:rPr>
            </w:pPr>
            <w:r w:rsidRPr="00811C47">
              <w:rPr>
                <w:lang w:eastAsia="ar-SA"/>
              </w:rPr>
              <w:t>All= Tất cả</w:t>
            </w:r>
          </w:p>
          <w:p w14:paraId="1C83A9CF" w14:textId="77777777" w:rsidR="001C4375" w:rsidRPr="00811C47" w:rsidRDefault="001C4375" w:rsidP="002131C0">
            <w:pPr>
              <w:keepLines/>
              <w:widowControl/>
              <w:numPr>
                <w:ilvl w:val="0"/>
                <w:numId w:val="42"/>
              </w:numPr>
              <w:snapToGrid w:val="0"/>
              <w:spacing w:before="0" w:after="120"/>
              <w:ind w:left="1152"/>
              <w:jc w:val="both"/>
              <w:rPr>
                <w:lang w:eastAsia="ar-SA"/>
              </w:rPr>
            </w:pPr>
            <w:r w:rsidRPr="00811C47">
              <w:rPr>
                <w:lang w:eastAsia="ar-SA"/>
              </w:rPr>
              <w:t>1= Hiệu lực</w:t>
            </w:r>
          </w:p>
          <w:p w14:paraId="02163EA6" w14:textId="77777777" w:rsidR="001C4375" w:rsidRPr="00811C47" w:rsidRDefault="001C4375" w:rsidP="002131C0">
            <w:pPr>
              <w:keepLines/>
              <w:widowControl/>
              <w:numPr>
                <w:ilvl w:val="0"/>
                <w:numId w:val="42"/>
              </w:numPr>
              <w:snapToGrid w:val="0"/>
              <w:spacing w:before="0" w:after="120"/>
              <w:ind w:left="1152"/>
              <w:jc w:val="both"/>
              <w:rPr>
                <w:lang w:eastAsia="ar-SA"/>
              </w:rPr>
            </w:pPr>
            <w:r w:rsidRPr="00811C47">
              <w:rPr>
                <w:lang w:eastAsia="ar-SA"/>
              </w:rPr>
              <w:t>0 = Tạm ngưng</w:t>
            </w:r>
          </w:p>
          <w:p w14:paraId="2A6E0E9E" w14:textId="77777777" w:rsidR="001C4375" w:rsidRPr="00811C47" w:rsidRDefault="001C4375" w:rsidP="002131C0">
            <w:pPr>
              <w:keepLines/>
              <w:spacing w:after="120"/>
              <w:jc w:val="both"/>
              <w:rPr>
                <w:b/>
                <w:lang w:eastAsia="ar-SA"/>
              </w:rPr>
            </w:pPr>
            <w:r w:rsidRPr="00811C47">
              <w:rPr>
                <w:b/>
                <w:lang w:eastAsia="ar-SA"/>
              </w:rPr>
              <w:t>Button Tìm kiếm</w:t>
            </w:r>
          </w:p>
          <w:p w14:paraId="5B33929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Button</w:t>
            </w:r>
          </w:p>
          <w:p w14:paraId="648BE83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Comments: Thực hiện nghiệp vụ tìm kiếm nhóm chỉ số theo dõi</w:t>
            </w:r>
          </w:p>
          <w:p w14:paraId="6657C697" w14:textId="77777777" w:rsidR="001C4375" w:rsidRPr="00811C47" w:rsidRDefault="001C4375" w:rsidP="002131C0">
            <w:pPr>
              <w:widowControl/>
              <w:numPr>
                <w:ilvl w:val="0"/>
                <w:numId w:val="40"/>
              </w:numPr>
              <w:tabs>
                <w:tab w:val="left" w:pos="720"/>
              </w:tabs>
              <w:snapToGrid w:val="0"/>
              <w:spacing w:before="80"/>
              <w:ind w:left="342"/>
              <w:jc w:val="both"/>
              <w:rPr>
                <w:b/>
                <w:u w:val="single"/>
              </w:rPr>
            </w:pPr>
            <w:r w:rsidRPr="00811C47">
              <w:rPr>
                <w:b/>
                <w:u w:val="single"/>
              </w:rPr>
              <w:t>Danh sách Bác sĩ</w:t>
            </w:r>
          </w:p>
          <w:p w14:paraId="506A756E" w14:textId="77777777" w:rsidR="001C4375" w:rsidRPr="00811C47" w:rsidRDefault="001C4375" w:rsidP="002131C0">
            <w:pPr>
              <w:keepLines/>
              <w:spacing w:after="120"/>
              <w:jc w:val="both"/>
              <w:rPr>
                <w:b/>
                <w:lang w:eastAsia="ar-SA"/>
              </w:rPr>
            </w:pPr>
            <w:r w:rsidRPr="00811C47">
              <w:rPr>
                <w:b/>
                <w:lang w:eastAsia="ar-SA"/>
              </w:rPr>
              <w:t xml:space="preserve">Bác sĩ {Số lượng}: </w:t>
            </w:r>
          </w:p>
          <w:p w14:paraId="1F27F05A"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UI Control: Label</w:t>
            </w:r>
          </w:p>
          <w:p w14:paraId="5A3C7C0B"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Comments: Label mô tả bảng số lượng</w:t>
            </w:r>
            <w:r w:rsidRPr="00811C47">
              <w:rPr>
                <w:b/>
                <w:lang w:eastAsia="ar-SA"/>
              </w:rPr>
              <w:t xml:space="preserve"> bác sĩ tìm thấy hoặc theo mặc định</w:t>
            </w:r>
            <w:r w:rsidRPr="00811C47">
              <w:rPr>
                <w:lang w:eastAsia="ar-SA"/>
              </w:rPr>
              <w:t>, Label hiển thị thông tin bao gồm có cả {Số lượng} bản ghi trong Table được lấy ra.</w:t>
            </w:r>
          </w:p>
          <w:p w14:paraId="5D6F998C" w14:textId="77777777" w:rsidR="001C4375" w:rsidRPr="00811C47" w:rsidRDefault="001C4375" w:rsidP="002131C0">
            <w:pPr>
              <w:keepLines/>
              <w:spacing w:after="120"/>
              <w:rPr>
                <w:b/>
                <w:lang w:eastAsia="ar-SA"/>
              </w:rPr>
            </w:pPr>
            <w:r w:rsidRPr="00811C47">
              <w:rPr>
                <w:lang w:eastAsia="ar-SA"/>
              </w:rPr>
              <w:t xml:space="preserve">Danh sách nhóm dịch vụ được lấy từ bảng </w:t>
            </w:r>
            <w:r w:rsidRPr="00811C47">
              <w:rPr>
                <w:b/>
                <w:lang w:eastAsia="ar-SA"/>
              </w:rPr>
              <w:t>doctor</w:t>
            </w:r>
            <w:r w:rsidRPr="00811C47">
              <w:rPr>
                <w:lang w:eastAsia="ar-SA"/>
              </w:rPr>
              <w:t>,</w:t>
            </w:r>
            <w:r w:rsidRPr="00811C47">
              <w:rPr>
                <w:b/>
                <w:lang w:eastAsia="ar-SA"/>
              </w:rPr>
              <w:t xml:space="preserve"> cats_genders, cats_specialists</w:t>
            </w:r>
            <w:r w:rsidRPr="00811C47">
              <w:rPr>
                <w:lang w:eastAsia="ar-SA"/>
              </w:rPr>
              <w:t xml:space="preserve"> với </w:t>
            </w:r>
            <w:r w:rsidRPr="00811C47">
              <w:rPr>
                <w:rFonts w:eastAsia=".VnArialH"/>
              </w:rPr>
              <w:t xml:space="preserve">is_delete =0, danh sách Order theo </w:t>
            </w:r>
            <w:r w:rsidRPr="00811C47">
              <w:rPr>
                <w:lang w:eastAsia="ar-SA"/>
              </w:rPr>
              <w:t>name</w:t>
            </w:r>
            <w:r w:rsidRPr="00811C47">
              <w:rPr>
                <w:rFonts w:eastAsia=".VnArialH"/>
              </w:rPr>
              <w:t>, bao gồm các thông tin sau được hiển thị:</w:t>
            </w:r>
          </w:p>
          <w:p w14:paraId="1D626AC0" w14:textId="77777777" w:rsidR="001C4375" w:rsidRPr="00811C47" w:rsidRDefault="001C4375" w:rsidP="002131C0">
            <w:pPr>
              <w:keepLines/>
              <w:spacing w:after="120"/>
              <w:jc w:val="both"/>
              <w:rPr>
                <w:b/>
                <w:lang w:eastAsia="ar-SA"/>
              </w:rPr>
            </w:pPr>
            <w:r w:rsidRPr="00811C47">
              <w:rPr>
                <w:b/>
                <w:lang w:eastAsia="ar-SA"/>
              </w:rPr>
              <w:t>Stt:</w:t>
            </w:r>
          </w:p>
          <w:p w14:paraId="63A607E3"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UI Control: Label</w:t>
            </w:r>
          </w:p>
          <w:p w14:paraId="73897BE2"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Comments: Số thứ tự tự tăng theo danh sách tìm kiếm</w:t>
            </w:r>
          </w:p>
          <w:p w14:paraId="7C6286EE" w14:textId="77777777" w:rsidR="001C4375" w:rsidRPr="00811C47" w:rsidRDefault="001C4375" w:rsidP="002131C0">
            <w:pPr>
              <w:keepLines/>
              <w:snapToGrid w:val="0"/>
              <w:spacing w:after="120"/>
              <w:jc w:val="both"/>
              <w:rPr>
                <w:b/>
                <w:lang w:eastAsia="ar-SA"/>
              </w:rPr>
            </w:pPr>
            <w:r w:rsidRPr="00811C47">
              <w:rPr>
                <w:b/>
                <w:lang w:eastAsia="ar-SA"/>
              </w:rPr>
              <w:t>Ảnh</w:t>
            </w:r>
          </w:p>
          <w:p w14:paraId="6ADF6626"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75EAC3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2602009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Column Name: </w:t>
            </w:r>
            <w:r w:rsidRPr="00811C47">
              <w:rPr>
                <w:b/>
                <w:lang w:val="en-GB"/>
              </w:rPr>
              <w:t>avatar</w:t>
            </w:r>
          </w:p>
          <w:p w14:paraId="35DE752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242400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29E151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w:t>
            </w:r>
          </w:p>
          <w:p w14:paraId="759D06EC" w14:textId="77777777" w:rsidR="001C4375" w:rsidRPr="00811C47" w:rsidRDefault="001C4375" w:rsidP="002131C0">
            <w:pPr>
              <w:keepLines/>
              <w:spacing w:after="120"/>
              <w:jc w:val="both"/>
              <w:rPr>
                <w:b/>
                <w:lang w:eastAsia="ar-SA"/>
              </w:rPr>
            </w:pPr>
            <w:r w:rsidRPr="00811C47">
              <w:rPr>
                <w:b/>
                <w:lang w:eastAsia="ar-SA"/>
              </w:rPr>
              <w:t xml:space="preserve">Họ và tên </w:t>
            </w:r>
          </w:p>
          <w:p w14:paraId="241F829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67E0F82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3C9DA7B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073821B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0F7294E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39C7C5A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w:t>
            </w:r>
          </w:p>
          <w:p w14:paraId="3FF56530" w14:textId="77777777" w:rsidR="001C4375" w:rsidRPr="00811C47" w:rsidRDefault="001C4375" w:rsidP="002131C0">
            <w:pPr>
              <w:keepLines/>
              <w:spacing w:after="120"/>
              <w:jc w:val="both"/>
              <w:rPr>
                <w:b/>
                <w:lang w:eastAsia="ar-SA"/>
              </w:rPr>
            </w:pPr>
            <w:r w:rsidRPr="00811C47">
              <w:rPr>
                <w:b/>
                <w:lang w:eastAsia="ar-SA"/>
              </w:rPr>
              <w:t xml:space="preserve">Năm sinh </w:t>
            </w:r>
          </w:p>
          <w:p w14:paraId="4437C90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2B276B7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22531D0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birthday</w:t>
            </w:r>
          </w:p>
          <w:p w14:paraId="698DA37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datetime</w:t>
            </w:r>
          </w:p>
          <w:p w14:paraId="79C49A64"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0663D4D5"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Comments:</w:t>
            </w:r>
          </w:p>
          <w:p w14:paraId="3EE8B570" w14:textId="77777777" w:rsidR="001C4375" w:rsidRPr="00811C47" w:rsidRDefault="001C4375" w:rsidP="002131C0">
            <w:pPr>
              <w:keepLines/>
              <w:spacing w:after="120"/>
              <w:jc w:val="both"/>
              <w:rPr>
                <w:b/>
                <w:lang w:eastAsia="ar-SA"/>
              </w:rPr>
            </w:pPr>
            <w:r w:rsidRPr="00811C47">
              <w:rPr>
                <w:b/>
                <w:lang w:eastAsia="ar-SA"/>
              </w:rPr>
              <w:t>Giới tính</w:t>
            </w:r>
          </w:p>
          <w:p w14:paraId="00855D2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1753AEB6"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cats_genders</w:t>
            </w:r>
          </w:p>
          <w:p w14:paraId="0062342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name_vi</w:t>
            </w:r>
          </w:p>
          <w:p w14:paraId="52780F8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62F79AB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Comments:</w:t>
            </w:r>
          </w:p>
          <w:p w14:paraId="4FF69281" w14:textId="77777777" w:rsidR="001C4375" w:rsidRPr="00811C47" w:rsidRDefault="001C4375" w:rsidP="002131C0">
            <w:pPr>
              <w:keepLines/>
              <w:spacing w:after="120"/>
              <w:jc w:val="both"/>
              <w:rPr>
                <w:b/>
                <w:lang w:eastAsia="ar-SA"/>
              </w:rPr>
            </w:pPr>
            <w:r w:rsidRPr="00811C47">
              <w:rPr>
                <w:b/>
                <w:lang w:eastAsia="ar-SA"/>
              </w:rPr>
              <w:t>Chuyên khoa</w:t>
            </w:r>
          </w:p>
          <w:p w14:paraId="415F31A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7C00EF3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lastRenderedPageBreak/>
              <w:t xml:space="preserve">Table Name: </w:t>
            </w:r>
            <w:r w:rsidRPr="00811C47">
              <w:rPr>
                <w:b/>
                <w:lang w:eastAsia="ar-SA"/>
              </w:rPr>
              <w:t>cats_specialists</w:t>
            </w:r>
          </w:p>
          <w:p w14:paraId="4AE6147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eastAsia="ar-SA"/>
              </w:rPr>
              <w:t>name_vi</w:t>
            </w:r>
          </w:p>
          <w:p w14:paraId="77AC842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055D0D6"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7397C7A"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eastAsia="ar-SA"/>
              </w:rPr>
              <w:t>Comments :</w:t>
            </w:r>
            <w:proofErr w:type="gramEnd"/>
            <w:r w:rsidRPr="00811C47">
              <w:rPr>
                <w:lang w:eastAsia="ar-SA"/>
              </w:rPr>
              <w:t xml:space="preserve"> </w:t>
            </w:r>
          </w:p>
          <w:p w14:paraId="23695340" w14:textId="77777777" w:rsidR="001C4375" w:rsidRPr="00811C47" w:rsidRDefault="001C4375" w:rsidP="002131C0">
            <w:pPr>
              <w:keepLines/>
              <w:snapToGrid w:val="0"/>
              <w:spacing w:after="120"/>
              <w:jc w:val="both"/>
              <w:rPr>
                <w:lang w:eastAsia="ar-SA"/>
              </w:rPr>
            </w:pPr>
            <w:r w:rsidRPr="00811C47">
              <w:rPr>
                <w:lang w:eastAsia="ar-SA"/>
              </w:rPr>
              <w:t xml:space="preserve"> </w:t>
            </w:r>
          </w:p>
          <w:p w14:paraId="1AAB8C8D" w14:textId="77777777" w:rsidR="001C4375" w:rsidRPr="00811C47" w:rsidRDefault="001C4375" w:rsidP="002131C0">
            <w:pPr>
              <w:keepLines/>
              <w:spacing w:after="120"/>
              <w:jc w:val="both"/>
              <w:rPr>
                <w:b/>
                <w:lang w:eastAsia="ar-SA"/>
              </w:rPr>
            </w:pPr>
            <w:r w:rsidRPr="00811C47">
              <w:rPr>
                <w:b/>
                <w:lang w:eastAsia="ar-SA"/>
              </w:rPr>
              <w:t>Số điện thoại</w:t>
            </w:r>
          </w:p>
          <w:p w14:paraId="423BCFF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0BA53EC6"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5D65ECD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phone_number</w:t>
            </w:r>
          </w:p>
          <w:p w14:paraId="2A3B2BA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15)</w:t>
            </w:r>
          </w:p>
          <w:p w14:paraId="3B0666B5"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7F9EFAB4"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1104BA23" w14:textId="77777777" w:rsidR="001C4375" w:rsidRPr="00811C47" w:rsidRDefault="001C4375" w:rsidP="002131C0">
            <w:pPr>
              <w:keepLines/>
              <w:snapToGrid w:val="0"/>
              <w:spacing w:after="120"/>
              <w:jc w:val="both"/>
              <w:rPr>
                <w:b/>
                <w:lang w:eastAsia="ar-SA"/>
              </w:rPr>
            </w:pPr>
            <w:r w:rsidRPr="00811C47">
              <w:rPr>
                <w:b/>
                <w:lang w:eastAsia="ar-SA"/>
              </w:rPr>
              <w:t>Email</w:t>
            </w:r>
          </w:p>
          <w:p w14:paraId="7D65962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D3EFE6F"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34B3CA4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email</w:t>
            </w:r>
          </w:p>
          <w:p w14:paraId="706308F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320)</w:t>
            </w:r>
          </w:p>
          <w:p w14:paraId="225BAE0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230AC65"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105274B6" w14:textId="77777777" w:rsidR="001C4375" w:rsidRPr="00811C47" w:rsidRDefault="001C4375" w:rsidP="002131C0">
            <w:pPr>
              <w:keepLines/>
              <w:snapToGrid w:val="0"/>
              <w:spacing w:after="120"/>
              <w:jc w:val="both"/>
              <w:rPr>
                <w:b/>
                <w:lang w:eastAsia="ar-SA"/>
              </w:rPr>
            </w:pPr>
            <w:r w:rsidRPr="00811C47">
              <w:rPr>
                <w:b/>
                <w:lang w:eastAsia="ar-SA"/>
              </w:rPr>
              <w:t>Số GPHN</w:t>
            </w:r>
          </w:p>
          <w:p w14:paraId="465431A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Label</w:t>
            </w:r>
          </w:p>
          <w:p w14:paraId="27027F3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25D7DBE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certification_code</w:t>
            </w:r>
          </w:p>
          <w:p w14:paraId="651C85E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124A16A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lastRenderedPageBreak/>
              <w:t>Nullable :</w:t>
            </w:r>
            <w:proofErr w:type="gramEnd"/>
            <w:r w:rsidRPr="00811C47">
              <w:rPr>
                <w:lang w:val="en-GB"/>
              </w:rPr>
              <w:t xml:space="preserve"> Yes</w:t>
            </w:r>
          </w:p>
          <w:p w14:paraId="3F5505A6"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3BC6957C" w14:textId="77777777" w:rsidR="001C4375" w:rsidRPr="00811C47" w:rsidRDefault="001C4375" w:rsidP="002131C0">
            <w:pPr>
              <w:keepLines/>
              <w:snapToGrid w:val="0"/>
              <w:spacing w:after="120"/>
              <w:jc w:val="both"/>
              <w:rPr>
                <w:b/>
                <w:lang w:eastAsia="ar-SA"/>
              </w:rPr>
            </w:pPr>
          </w:p>
          <w:p w14:paraId="4C618A44" w14:textId="77777777" w:rsidR="001C4375" w:rsidRPr="00811C47" w:rsidRDefault="001C4375" w:rsidP="002131C0">
            <w:pPr>
              <w:keepLines/>
              <w:snapToGrid w:val="0"/>
              <w:spacing w:after="120"/>
              <w:jc w:val="both"/>
              <w:rPr>
                <w:b/>
                <w:lang w:eastAsia="ar-SA"/>
              </w:rPr>
            </w:pPr>
            <w:r w:rsidRPr="00811C47">
              <w:rPr>
                <w:b/>
                <w:lang w:eastAsia="ar-SA"/>
              </w:rPr>
              <w:t>Địa bàn phụ trách</w:t>
            </w:r>
          </w:p>
          <w:p w14:paraId="550232D6"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Label</w:t>
            </w:r>
          </w:p>
          <w:p w14:paraId="5065174E"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cats_provinces</w:t>
            </w:r>
          </w:p>
          <w:p w14:paraId="513BE3D3"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name_vi</w:t>
            </w:r>
          </w:p>
          <w:p w14:paraId="01A0035A"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rPr>
              <w:t>cats_districts</w:t>
            </w:r>
          </w:p>
          <w:p w14:paraId="72AD442C"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name_vi</w:t>
            </w:r>
          </w:p>
          <w:p w14:paraId="7C1D39D4"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rPr>
              <w:t>cats_wards</w:t>
            </w:r>
          </w:p>
          <w:p w14:paraId="08406A56"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name_vi</w:t>
            </w:r>
          </w:p>
          <w:p w14:paraId="2A3C238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602B09E4"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E275D98"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đối chiếu qua ID qua bảng doctor managements </w:t>
            </w:r>
          </w:p>
          <w:p w14:paraId="773E9464" w14:textId="77777777" w:rsidR="001C4375" w:rsidRPr="00811C47" w:rsidRDefault="001C4375" w:rsidP="002131C0">
            <w:pPr>
              <w:keepLines/>
              <w:snapToGrid w:val="0"/>
              <w:spacing w:after="120"/>
              <w:ind w:left="720"/>
              <w:jc w:val="both"/>
              <w:rPr>
                <w:bCs/>
                <w:lang w:val="vi-VN" w:eastAsia="ar-SA"/>
              </w:rPr>
            </w:pPr>
            <w:r w:rsidRPr="00811C47">
              <w:rPr>
                <w:b/>
                <w:lang w:val="vi-VN" w:eastAsia="ar-SA"/>
              </w:rPr>
              <w:t xml:space="preserve">+ </w:t>
            </w:r>
            <w:r w:rsidRPr="00811C47">
              <w:rPr>
                <w:bCs/>
                <w:lang w:val="vi-VN" w:eastAsia="ar-SA"/>
              </w:rPr>
              <w:t xml:space="preserve"> hiển thị dưới dạng xã- huyện- tỉnh </w:t>
            </w:r>
          </w:p>
          <w:p w14:paraId="36CFAA0E" w14:textId="77777777" w:rsidR="001C4375" w:rsidRPr="00811C47" w:rsidRDefault="001C4375" w:rsidP="002131C0">
            <w:pPr>
              <w:keepLines/>
              <w:spacing w:after="120"/>
              <w:jc w:val="both"/>
              <w:rPr>
                <w:b/>
                <w:lang w:eastAsia="ar-SA"/>
              </w:rPr>
            </w:pPr>
            <w:r w:rsidRPr="00811C47">
              <w:rPr>
                <w:b/>
                <w:lang w:eastAsia="ar-SA"/>
              </w:rPr>
              <w:t>Thao tác</w:t>
            </w:r>
          </w:p>
          <w:p w14:paraId="57BB99F3" w14:textId="77777777" w:rsidR="001C4375" w:rsidRPr="00811C47" w:rsidRDefault="001C4375" w:rsidP="002131C0">
            <w:pPr>
              <w:keepLines/>
              <w:widowControl/>
              <w:numPr>
                <w:ilvl w:val="0"/>
                <w:numId w:val="18"/>
              </w:numPr>
              <w:snapToGrid w:val="0"/>
              <w:spacing w:before="0" w:after="120"/>
              <w:ind w:left="720"/>
              <w:jc w:val="both"/>
              <w:rPr>
                <w:b/>
                <w:lang w:eastAsia="ar-SA"/>
              </w:rPr>
            </w:pPr>
            <w:r w:rsidRPr="00811C47">
              <w:rPr>
                <w:b/>
                <w:lang w:eastAsia="ar-SA"/>
              </w:rPr>
              <w:t>Image Button xem chi tiết</w:t>
            </w:r>
          </w:p>
          <w:p w14:paraId="530DE853"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UI Control: Label</w:t>
            </w:r>
          </w:p>
          <w:p w14:paraId="5796AB51"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 xml:space="preserve">Comments: check user nếu có quyền thì Enabel </w:t>
            </w:r>
            <w:proofErr w:type="gramStart"/>
            <w:r w:rsidRPr="00811C47">
              <w:t>nếu  user</w:t>
            </w:r>
            <w:proofErr w:type="gramEnd"/>
            <w:r w:rsidRPr="00811C47">
              <w:t xml:space="preserve"> không có quyền sửa thi Disabel</w:t>
            </w:r>
          </w:p>
          <w:p w14:paraId="4A37233C" w14:textId="77777777" w:rsidR="001C4375" w:rsidRPr="00811C47" w:rsidRDefault="001C4375" w:rsidP="002131C0">
            <w:pPr>
              <w:keepLines/>
              <w:widowControl/>
              <w:numPr>
                <w:ilvl w:val="0"/>
                <w:numId w:val="18"/>
              </w:numPr>
              <w:snapToGrid w:val="0"/>
              <w:spacing w:before="0" w:after="120"/>
              <w:ind w:left="720"/>
              <w:jc w:val="both"/>
              <w:rPr>
                <w:b/>
                <w:lang w:eastAsia="ar-SA"/>
              </w:rPr>
            </w:pPr>
            <w:r w:rsidRPr="00811C47">
              <w:rPr>
                <w:b/>
                <w:lang w:eastAsia="ar-SA"/>
              </w:rPr>
              <w:t xml:space="preserve">Image Button </w:t>
            </w:r>
            <w:proofErr w:type="gramStart"/>
            <w:r w:rsidRPr="00811C47">
              <w:rPr>
                <w:b/>
                <w:lang w:eastAsia="ar-SA"/>
              </w:rPr>
              <w:t>Sửa :</w:t>
            </w:r>
            <w:proofErr w:type="gramEnd"/>
          </w:p>
          <w:p w14:paraId="404F8259"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UI Control: Label</w:t>
            </w:r>
          </w:p>
          <w:p w14:paraId="45486A19"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 xml:space="preserve">Comments: check user nếu có quyền thì Enabel </w:t>
            </w:r>
            <w:proofErr w:type="gramStart"/>
            <w:r w:rsidRPr="00811C47">
              <w:t>nếu  user</w:t>
            </w:r>
            <w:proofErr w:type="gramEnd"/>
            <w:r w:rsidRPr="00811C47">
              <w:t xml:space="preserve"> không có quyền sửa thi Disabel</w:t>
            </w:r>
          </w:p>
          <w:p w14:paraId="061B0BCA" w14:textId="77777777" w:rsidR="001C4375" w:rsidRPr="00811C47" w:rsidRDefault="001C4375" w:rsidP="002131C0">
            <w:pPr>
              <w:keepLines/>
              <w:tabs>
                <w:tab w:val="left" w:pos="963"/>
              </w:tabs>
              <w:snapToGrid w:val="0"/>
              <w:spacing w:after="120"/>
            </w:pPr>
          </w:p>
          <w:p w14:paraId="569FFB87" w14:textId="77777777" w:rsidR="001C4375" w:rsidRPr="00811C47" w:rsidRDefault="001C4375" w:rsidP="002131C0">
            <w:pPr>
              <w:keepLines/>
              <w:widowControl/>
              <w:numPr>
                <w:ilvl w:val="0"/>
                <w:numId w:val="18"/>
              </w:numPr>
              <w:snapToGrid w:val="0"/>
              <w:spacing w:before="0" w:after="120"/>
              <w:ind w:left="720"/>
              <w:jc w:val="both"/>
              <w:rPr>
                <w:b/>
                <w:lang w:eastAsia="ar-SA"/>
              </w:rPr>
            </w:pPr>
            <w:r w:rsidRPr="00811C47">
              <w:rPr>
                <w:b/>
                <w:lang w:eastAsia="ar-SA"/>
              </w:rPr>
              <w:lastRenderedPageBreak/>
              <w:t xml:space="preserve">Image Button </w:t>
            </w:r>
            <w:proofErr w:type="gramStart"/>
            <w:r w:rsidRPr="00811C47">
              <w:rPr>
                <w:b/>
                <w:lang w:eastAsia="ar-SA"/>
              </w:rPr>
              <w:t>Xóa :</w:t>
            </w:r>
            <w:proofErr w:type="gramEnd"/>
          </w:p>
          <w:p w14:paraId="52815E42"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UI Control: Label</w:t>
            </w:r>
          </w:p>
          <w:p w14:paraId="4809D940" w14:textId="77777777" w:rsidR="001C4375" w:rsidRPr="00811C47" w:rsidRDefault="001C4375" w:rsidP="002131C0">
            <w:pPr>
              <w:keepLines/>
              <w:widowControl/>
              <w:numPr>
                <w:ilvl w:val="0"/>
                <w:numId w:val="41"/>
              </w:numPr>
              <w:tabs>
                <w:tab w:val="left" w:pos="963"/>
              </w:tabs>
              <w:snapToGrid w:val="0"/>
              <w:spacing w:before="0" w:after="120"/>
              <w:ind w:hanging="27"/>
            </w:pPr>
            <w:r w:rsidRPr="00811C47">
              <w:t>Comments: check user nếu có quyền thì Enabel nếu  user không có quyền sửa thi Disabel</w:t>
            </w:r>
          </w:p>
        </w:tc>
      </w:tr>
      <w:tr w:rsidR="00811C47" w:rsidRPr="00811C47" w14:paraId="3F19C44C" w14:textId="77777777" w:rsidTr="002131C0">
        <w:tc>
          <w:tcPr>
            <w:tcW w:w="3780" w:type="dxa"/>
            <w:tcBorders>
              <w:top w:val="dotted" w:sz="4" w:space="0" w:color="auto"/>
              <w:left w:val="dotted" w:sz="4" w:space="0" w:color="auto"/>
              <w:bottom w:val="dotted" w:sz="4" w:space="0" w:color="auto"/>
              <w:right w:val="dotted" w:sz="4" w:space="0" w:color="auto"/>
            </w:tcBorders>
            <w:hideMark/>
          </w:tcPr>
          <w:p w14:paraId="03F06664" w14:textId="77777777" w:rsidR="001C4375" w:rsidRPr="00811C47" w:rsidRDefault="001C4375" w:rsidP="002131C0">
            <w:pPr>
              <w:widowControl/>
              <w:numPr>
                <w:ilvl w:val="0"/>
                <w:numId w:val="38"/>
              </w:numPr>
              <w:tabs>
                <w:tab w:val="left" w:pos="720"/>
              </w:tabs>
              <w:snapToGrid w:val="0"/>
              <w:spacing w:before="80"/>
              <w:ind w:left="342" w:hanging="270"/>
              <w:jc w:val="both"/>
            </w:pPr>
            <w:r w:rsidRPr="00811C47">
              <w:lastRenderedPageBreak/>
              <w:t xml:space="preserve">Nhập điều kiện và nhấn “Tìm kiếm” </w:t>
            </w:r>
          </w:p>
        </w:tc>
        <w:tc>
          <w:tcPr>
            <w:tcW w:w="5580" w:type="dxa"/>
            <w:tcBorders>
              <w:top w:val="dotted" w:sz="4" w:space="0" w:color="auto"/>
              <w:left w:val="dotted" w:sz="4" w:space="0" w:color="auto"/>
              <w:bottom w:val="dotted" w:sz="4" w:space="0" w:color="auto"/>
              <w:right w:val="dotted" w:sz="4" w:space="0" w:color="auto"/>
            </w:tcBorders>
            <w:hideMark/>
          </w:tcPr>
          <w:p w14:paraId="3894CA18" w14:textId="77777777" w:rsidR="001C4375" w:rsidRPr="00811C47" w:rsidRDefault="001C4375" w:rsidP="002131C0">
            <w:pPr>
              <w:keepLines/>
              <w:spacing w:after="120"/>
              <w:jc w:val="both"/>
              <w:rPr>
                <w:lang w:eastAsia="ar-SA"/>
              </w:rPr>
            </w:pPr>
            <w:r w:rsidRPr="00811C47">
              <w:t>4. Hệ thống hiển thị danh sách nhóm dịch vụ theo điều kiện tìm kiếm, thông tin hiển thị xem tại Bước 2</w:t>
            </w:r>
          </w:p>
        </w:tc>
      </w:tr>
      <w:tr w:rsidR="00811C47" w:rsidRPr="00811C47" w14:paraId="59EB1E64" w14:textId="77777777" w:rsidTr="002131C0">
        <w:tc>
          <w:tcPr>
            <w:tcW w:w="3780" w:type="dxa"/>
            <w:tcBorders>
              <w:top w:val="dotted" w:sz="4" w:space="0" w:color="auto"/>
              <w:left w:val="dotted" w:sz="4" w:space="0" w:color="auto"/>
              <w:bottom w:val="dotted" w:sz="4" w:space="0" w:color="auto"/>
              <w:right w:val="dotted" w:sz="4" w:space="0" w:color="auto"/>
            </w:tcBorders>
            <w:shd w:val="pct10" w:color="auto" w:fill="auto"/>
          </w:tcPr>
          <w:p w14:paraId="5A8C7FAF" w14:textId="77777777" w:rsidR="001C4375" w:rsidRPr="00811C47" w:rsidRDefault="001C4375" w:rsidP="002131C0">
            <w:pPr>
              <w:snapToGrid w:val="0"/>
              <w:jc w:val="both"/>
              <w:rPr>
                <w:lang w:val="pt-BR"/>
              </w:rPr>
            </w:pPr>
          </w:p>
        </w:tc>
        <w:tc>
          <w:tcPr>
            <w:tcW w:w="5580" w:type="dxa"/>
            <w:tcBorders>
              <w:top w:val="dotted" w:sz="4" w:space="0" w:color="auto"/>
              <w:left w:val="dotted" w:sz="4" w:space="0" w:color="auto"/>
              <w:bottom w:val="dotted" w:sz="4" w:space="0" w:color="auto"/>
              <w:right w:val="dotted" w:sz="4" w:space="0" w:color="auto"/>
            </w:tcBorders>
            <w:shd w:val="pct10" w:color="auto" w:fill="auto"/>
          </w:tcPr>
          <w:p w14:paraId="5B0B41E0" w14:textId="77777777" w:rsidR="001C4375" w:rsidRPr="00811C47" w:rsidRDefault="001C4375" w:rsidP="002131C0">
            <w:pPr>
              <w:snapToGrid w:val="0"/>
              <w:jc w:val="both"/>
              <w:rPr>
                <w:lang w:val="pt-BR"/>
              </w:rPr>
            </w:pPr>
          </w:p>
        </w:tc>
      </w:tr>
    </w:tbl>
    <w:p w14:paraId="2BF9D160" w14:textId="77777777" w:rsidR="001C4375" w:rsidRPr="00811C47" w:rsidRDefault="001C4375" w:rsidP="001C4375">
      <w:pPr>
        <w:snapToGrid w:val="0"/>
        <w:rPr>
          <w:lang w:eastAsia="ar-SA"/>
        </w:rPr>
      </w:pPr>
    </w:p>
    <w:p w14:paraId="29E20AB2" w14:textId="77777777" w:rsidR="001C4375" w:rsidRPr="00811C47" w:rsidRDefault="001C4375" w:rsidP="001C4375">
      <w:pPr>
        <w:pStyle w:val="Heading4"/>
        <w:widowControl/>
        <w:rPr>
          <w:lang w:eastAsia="ar-SA"/>
        </w:rPr>
      </w:pPr>
      <w:r w:rsidRPr="00811C47">
        <w:rPr>
          <w:lang w:eastAsia="ar-SA"/>
        </w:rPr>
        <w:t>Mô tả dòng sự kiện phụ (Alternative Flow)</w:t>
      </w:r>
    </w:p>
    <w:p w14:paraId="5FC118B1" w14:textId="77777777" w:rsidR="001C4375" w:rsidRPr="00811C47" w:rsidRDefault="001C4375" w:rsidP="001C4375">
      <w:pPr>
        <w:snapToGrid w:val="0"/>
        <w:rPr>
          <w:lang w:eastAsia="ar-SA"/>
        </w:rPr>
      </w:pPr>
      <w:r w:rsidRPr="00811C47">
        <w:rPr>
          <w:lang w:eastAsia="ar-SA"/>
        </w:rPr>
        <w:t>N/A</w:t>
      </w:r>
    </w:p>
    <w:p w14:paraId="0DDD29D4" w14:textId="77777777" w:rsidR="001C4375" w:rsidRPr="00811C47" w:rsidRDefault="001C4375" w:rsidP="001C4375">
      <w:pPr>
        <w:pStyle w:val="Heading4"/>
        <w:widowControl/>
        <w:rPr>
          <w:lang w:eastAsia="ar-SA"/>
        </w:rPr>
      </w:pPr>
      <w:r w:rsidRPr="00811C47">
        <w:rPr>
          <w:lang w:eastAsia="ar-SA"/>
        </w:rPr>
        <w:t>Ghi chú</w:t>
      </w:r>
    </w:p>
    <w:p w14:paraId="789A503A" w14:textId="77777777" w:rsidR="001C4375" w:rsidRPr="00811C47" w:rsidRDefault="001C4375" w:rsidP="001C4375">
      <w:pPr>
        <w:snapToGrid w:val="0"/>
        <w:rPr>
          <w:noProof/>
        </w:rPr>
      </w:pPr>
      <w:r w:rsidRPr="00811C47">
        <w:rPr>
          <w:noProof/>
        </w:rPr>
        <w:drawing>
          <wp:inline distT="0" distB="0" distL="0" distR="0" wp14:anchorId="1392977B" wp14:editId="79CA0925">
            <wp:extent cx="5943600" cy="3077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5304B356" w14:textId="77777777" w:rsidR="001C4375" w:rsidRPr="00811C47" w:rsidRDefault="001C4375" w:rsidP="001C4375">
      <w:pPr>
        <w:snapToGrid w:val="0"/>
        <w:jc w:val="center"/>
        <w:rPr>
          <w:i/>
        </w:rPr>
      </w:pPr>
      <w:r w:rsidRPr="00811C47">
        <w:rPr>
          <w:i/>
          <w:noProof/>
        </w:rPr>
        <w:t>Hình 1: Màn hình tìm kiếm bác sĩ</w:t>
      </w:r>
    </w:p>
    <w:p w14:paraId="7660C43A" w14:textId="77777777" w:rsidR="001C4375" w:rsidRPr="00811C47" w:rsidRDefault="001C4375" w:rsidP="001C4375">
      <w:pPr>
        <w:rPr>
          <w:highlight w:val="yellow"/>
        </w:rPr>
      </w:pPr>
    </w:p>
    <w:p w14:paraId="7954EB0A" w14:textId="77777777" w:rsidR="001C4375" w:rsidRPr="00811C47" w:rsidRDefault="001C4375" w:rsidP="001C4375">
      <w:pPr>
        <w:pStyle w:val="Heading3"/>
        <w:rPr>
          <w:szCs w:val="24"/>
          <w:highlight w:val="yellow"/>
        </w:rPr>
      </w:pPr>
      <w:bookmarkStart w:id="73" w:name="_Toc109901588"/>
      <w:r w:rsidRPr="00811C47">
        <w:rPr>
          <w:szCs w:val="24"/>
          <w:highlight w:val="yellow"/>
        </w:rPr>
        <w:lastRenderedPageBreak/>
        <w:t>Thêm mới bác sĩ</w:t>
      </w:r>
      <w:bookmarkEnd w:id="73"/>
    </w:p>
    <w:p w14:paraId="49C9D625" w14:textId="77777777" w:rsidR="001C4375" w:rsidRPr="00811C47" w:rsidRDefault="001C4375" w:rsidP="001C4375">
      <w:pPr>
        <w:pStyle w:val="Heading4"/>
        <w:widowControl/>
        <w:rPr>
          <w:lang w:eastAsia="ar-SA"/>
        </w:rPr>
      </w:pPr>
      <w:r w:rsidRPr="00811C4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C4375" w:rsidRPr="00811C47" w14:paraId="1F49D827"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F29187D" w14:textId="77777777" w:rsidR="001C4375" w:rsidRPr="00811C47" w:rsidRDefault="001C4375" w:rsidP="002131C0">
            <w:pPr>
              <w:snapToGrid w:val="0"/>
            </w:pPr>
            <w:r w:rsidRPr="00811C4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469D6573" w14:textId="77777777" w:rsidR="001C4375" w:rsidRPr="00811C47" w:rsidRDefault="001C4375" w:rsidP="002131C0">
            <w:pPr>
              <w:keepLines/>
              <w:spacing w:after="120"/>
              <w:jc w:val="both"/>
              <w:rPr>
                <w:lang w:eastAsia="ar-SA"/>
              </w:rPr>
            </w:pPr>
            <w:r w:rsidRPr="00811C47">
              <w:t xml:space="preserve">Thêm mới bác sĩ </w:t>
            </w:r>
          </w:p>
        </w:tc>
      </w:tr>
      <w:tr w:rsidR="001C4375" w:rsidRPr="00811C47" w14:paraId="35C4DC36"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EF60ECE" w14:textId="77777777" w:rsidR="001C4375" w:rsidRPr="00811C47" w:rsidRDefault="001C4375" w:rsidP="002131C0">
            <w:pPr>
              <w:snapToGrid w:val="0"/>
              <w:rPr>
                <w:b/>
              </w:rPr>
            </w:pPr>
            <w:r w:rsidRPr="00811C4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0A2EF57" w14:textId="77777777" w:rsidR="001C4375" w:rsidRPr="00811C47" w:rsidRDefault="001C4375" w:rsidP="002131C0">
            <w:pPr>
              <w:keepLines/>
              <w:spacing w:after="120"/>
              <w:jc w:val="both"/>
              <w:rPr>
                <w:lang w:eastAsia="ar-SA"/>
              </w:rPr>
            </w:pPr>
            <w:r w:rsidRPr="00811C47">
              <w:rPr>
                <w:lang w:eastAsia="ar-SA"/>
              </w:rPr>
              <w:t>Chức năng này cho phép thêm mới bác sĩ</w:t>
            </w:r>
          </w:p>
        </w:tc>
      </w:tr>
      <w:tr w:rsidR="001C4375" w:rsidRPr="00811C47" w14:paraId="728971F1"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5C40C3FB" w14:textId="77777777" w:rsidR="001C4375" w:rsidRPr="00811C47" w:rsidRDefault="001C4375" w:rsidP="002131C0">
            <w:pPr>
              <w:snapToGrid w:val="0"/>
              <w:rPr>
                <w:b/>
              </w:rPr>
            </w:pPr>
            <w:r w:rsidRPr="00811C4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BAB4F26" w14:textId="77777777" w:rsidR="001C4375" w:rsidRPr="00811C47" w:rsidRDefault="001C4375" w:rsidP="002131C0">
            <w:pPr>
              <w:keepLines/>
              <w:widowControl/>
              <w:numPr>
                <w:ilvl w:val="0"/>
                <w:numId w:val="37"/>
              </w:numPr>
              <w:snapToGrid w:val="0"/>
              <w:spacing w:before="0" w:after="120"/>
              <w:ind w:left="325" w:hanging="270"/>
              <w:jc w:val="both"/>
            </w:pPr>
            <w:r w:rsidRPr="00811C47">
              <w:t xml:space="preserve">Quản trị hệ thống </w:t>
            </w:r>
          </w:p>
          <w:p w14:paraId="36082BEA" w14:textId="77777777" w:rsidR="001C4375" w:rsidRPr="00811C47" w:rsidRDefault="001C4375" w:rsidP="002131C0">
            <w:pPr>
              <w:keepLines/>
              <w:widowControl/>
              <w:numPr>
                <w:ilvl w:val="0"/>
                <w:numId w:val="37"/>
              </w:numPr>
              <w:snapToGrid w:val="0"/>
              <w:spacing w:before="0" w:after="120"/>
              <w:ind w:left="325" w:hanging="270"/>
              <w:jc w:val="both"/>
            </w:pPr>
            <w:r w:rsidRPr="00811C47">
              <w:t>Trung tâm điều phối</w:t>
            </w:r>
          </w:p>
        </w:tc>
      </w:tr>
      <w:tr w:rsidR="001C4375" w:rsidRPr="00811C47" w14:paraId="34546407"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1DE524C3" w14:textId="77777777" w:rsidR="001C4375" w:rsidRPr="00811C47" w:rsidRDefault="001C4375" w:rsidP="002131C0">
            <w:pPr>
              <w:snapToGrid w:val="0"/>
              <w:rPr>
                <w:b/>
              </w:rPr>
            </w:pPr>
            <w:r w:rsidRPr="00811C4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AC00A34" w14:textId="77777777" w:rsidR="001C4375" w:rsidRPr="00811C47" w:rsidRDefault="001C4375" w:rsidP="002131C0">
            <w:pPr>
              <w:keepLines/>
              <w:spacing w:after="120"/>
              <w:jc w:val="both"/>
              <w:rPr>
                <w:lang w:eastAsia="ar-SA"/>
              </w:rPr>
            </w:pPr>
            <w:r w:rsidRPr="00811C47">
              <w:rPr>
                <w:lang w:eastAsia="ar-SA"/>
              </w:rPr>
              <w:t>Người sử dụng đã đăng nhập vào hệ thống và được phân quyền thêm mới nhóm</w:t>
            </w:r>
          </w:p>
        </w:tc>
      </w:tr>
      <w:tr w:rsidR="001C4375" w:rsidRPr="00811C47" w14:paraId="62E18327"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248E3331" w14:textId="77777777" w:rsidR="001C4375" w:rsidRPr="00811C47" w:rsidRDefault="001C4375" w:rsidP="002131C0">
            <w:pPr>
              <w:snapToGrid w:val="0"/>
              <w:rPr>
                <w:b/>
              </w:rPr>
            </w:pPr>
            <w:r w:rsidRPr="00811C4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E4E9FAF" w14:textId="77777777" w:rsidR="001C4375" w:rsidRPr="00811C47" w:rsidRDefault="001C4375" w:rsidP="002131C0">
            <w:pPr>
              <w:keepLines/>
              <w:spacing w:after="120"/>
              <w:jc w:val="both"/>
              <w:rPr>
                <w:lang w:eastAsia="ar-SA"/>
              </w:rPr>
            </w:pPr>
            <w:r w:rsidRPr="00811C47">
              <w:rPr>
                <w:lang w:eastAsia="ar-SA"/>
              </w:rPr>
              <w:t>Thêm mới nhóm thành công và hiển thị thông tin tại danh sách nhóm</w:t>
            </w:r>
          </w:p>
          <w:p w14:paraId="29510851" w14:textId="77777777" w:rsidR="001C4375" w:rsidRPr="00811C47" w:rsidRDefault="001C4375" w:rsidP="002131C0">
            <w:pPr>
              <w:keepLines/>
              <w:widowControl/>
              <w:numPr>
                <w:ilvl w:val="0"/>
                <w:numId w:val="17"/>
              </w:numPr>
              <w:snapToGrid w:val="0"/>
              <w:spacing w:before="0" w:after="120"/>
              <w:ind w:left="360"/>
              <w:jc w:val="both"/>
              <w:rPr>
                <w:lang w:eastAsia="ar-SA"/>
              </w:rPr>
            </w:pPr>
            <w:r w:rsidRPr="00811C47">
              <w:rPr>
                <w:lang w:eastAsia="ar-SA"/>
              </w:rPr>
              <w:t xml:space="preserve">Trường hợp thêm mới thành công thì hiển thị thông báo hiện lên trong vòng 5s “Bạn đã thêm mới bác </w:t>
            </w:r>
            <w:proofErr w:type="gramStart"/>
            <w:r w:rsidRPr="00811C47">
              <w:rPr>
                <w:lang w:eastAsia="ar-SA"/>
              </w:rPr>
              <w:t>sĩ  thành</w:t>
            </w:r>
            <w:proofErr w:type="gramEnd"/>
            <w:r w:rsidRPr="00811C47">
              <w:rPr>
                <w:lang w:eastAsia="ar-SA"/>
              </w:rPr>
              <w:t xml:space="preserve"> công!” </w:t>
            </w:r>
          </w:p>
          <w:p w14:paraId="24B8DC20" w14:textId="77777777" w:rsidR="001C4375" w:rsidRPr="00811C47" w:rsidRDefault="001C4375" w:rsidP="002131C0">
            <w:pPr>
              <w:keepLines/>
              <w:widowControl/>
              <w:numPr>
                <w:ilvl w:val="0"/>
                <w:numId w:val="17"/>
              </w:numPr>
              <w:snapToGrid w:val="0"/>
              <w:spacing w:before="0" w:after="120"/>
              <w:ind w:left="360"/>
              <w:jc w:val="both"/>
              <w:rPr>
                <w:lang w:eastAsia="ar-SA"/>
              </w:rPr>
            </w:pPr>
            <w:r w:rsidRPr="00811C47">
              <w:rPr>
                <w:lang w:eastAsia="ar-SA"/>
              </w:rPr>
              <w:t>Trường hợp thêm mới không thành công thì hiển thị thông báo hiện lên trong vòng 5s “Bạn đã thêm mới bác sĩ không thành công!”</w:t>
            </w:r>
          </w:p>
        </w:tc>
      </w:tr>
      <w:tr w:rsidR="001C4375" w:rsidRPr="00811C47" w14:paraId="22525532"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0714C9C" w14:textId="77777777" w:rsidR="001C4375" w:rsidRPr="00811C47" w:rsidRDefault="001C4375" w:rsidP="002131C0">
            <w:pPr>
              <w:snapToGrid w:val="0"/>
              <w:rPr>
                <w:b/>
              </w:rPr>
            </w:pPr>
            <w:r w:rsidRPr="00811C4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15949D32" w14:textId="77777777" w:rsidR="001C4375" w:rsidRPr="00811C47" w:rsidRDefault="001C4375" w:rsidP="002131C0">
            <w:pPr>
              <w:tabs>
                <w:tab w:val="left" w:pos="720"/>
              </w:tabs>
              <w:spacing w:before="80"/>
              <w:jc w:val="both"/>
            </w:pPr>
            <w:r w:rsidRPr="00811C47">
              <w:t>Các điều kiện ràng buộc:</w:t>
            </w:r>
          </w:p>
          <w:p w14:paraId="015F3434" w14:textId="77777777" w:rsidR="001C4375" w:rsidRPr="00811C47" w:rsidRDefault="001C4375" w:rsidP="002131C0">
            <w:pPr>
              <w:widowControl/>
              <w:numPr>
                <w:ilvl w:val="0"/>
                <w:numId w:val="17"/>
              </w:numPr>
              <w:tabs>
                <w:tab w:val="left" w:pos="505"/>
              </w:tabs>
              <w:snapToGrid w:val="0"/>
              <w:spacing w:before="80"/>
              <w:ind w:left="55"/>
              <w:jc w:val="both"/>
            </w:pPr>
            <w:r w:rsidRPr="00811C47">
              <w:t>Nếu để trống trường bắt buộc, hiển thị thông báo “{Tên trường} không được để trống” và focus vào trường vi phạm</w:t>
            </w:r>
          </w:p>
          <w:p w14:paraId="3C624DE0" w14:textId="77777777" w:rsidR="001C4375" w:rsidRPr="00811C47" w:rsidRDefault="001C4375" w:rsidP="002131C0">
            <w:pPr>
              <w:widowControl/>
              <w:numPr>
                <w:ilvl w:val="0"/>
                <w:numId w:val="17"/>
              </w:numPr>
              <w:tabs>
                <w:tab w:val="left" w:pos="505"/>
              </w:tabs>
              <w:snapToGrid w:val="0"/>
              <w:spacing w:before="80"/>
              <w:ind w:left="55"/>
              <w:jc w:val="both"/>
            </w:pPr>
            <w:r w:rsidRPr="00811C47">
              <w:t>Nếu nhập dữ liệu nhập quá độ dài trường dữ liệu trong cơ sở dữ liệu thì hiển thị thông báo “{Tên trường} vượt quá {Độ dài của trường} ký tự” và focus vào trường vi phạm</w:t>
            </w:r>
          </w:p>
        </w:tc>
      </w:tr>
      <w:tr w:rsidR="001C4375" w:rsidRPr="00811C47" w14:paraId="575CD63C"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B9B1915" w14:textId="77777777" w:rsidR="001C4375" w:rsidRPr="00811C47" w:rsidRDefault="001C4375" w:rsidP="002131C0">
            <w:pPr>
              <w:snapToGrid w:val="0"/>
              <w:rPr>
                <w:b/>
              </w:rPr>
            </w:pPr>
            <w:r w:rsidRPr="00811C4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181E2421" w14:textId="77777777" w:rsidR="001C4375" w:rsidRPr="00811C47" w:rsidRDefault="001C4375" w:rsidP="002131C0">
            <w:pPr>
              <w:keepLines/>
              <w:spacing w:after="120"/>
              <w:jc w:val="both"/>
            </w:pPr>
            <w:r w:rsidRPr="00811C47">
              <w:t>Lưu logs thêm mới nhóm</w:t>
            </w:r>
          </w:p>
        </w:tc>
      </w:tr>
    </w:tbl>
    <w:p w14:paraId="1F93AA3E" w14:textId="77777777" w:rsidR="001C4375" w:rsidRPr="00811C47" w:rsidRDefault="001C4375" w:rsidP="001C4375">
      <w:pPr>
        <w:snapToGrid w:val="0"/>
        <w:rPr>
          <w:lang w:eastAsia="ar-SA"/>
        </w:rPr>
      </w:pPr>
    </w:p>
    <w:p w14:paraId="7EF6DC52" w14:textId="77777777" w:rsidR="001C4375" w:rsidRPr="00811C47" w:rsidRDefault="001C4375" w:rsidP="001C4375">
      <w:pPr>
        <w:pStyle w:val="Heading4"/>
        <w:widowControl/>
        <w:rPr>
          <w:lang w:eastAsia="ar-SA"/>
        </w:rPr>
      </w:pPr>
      <w:r w:rsidRPr="00811C47">
        <w:rPr>
          <w:lang w:eastAsia="ar-SA"/>
        </w:rPr>
        <w:lastRenderedPageBreak/>
        <w:t>Biểu đồ luồng xử lý chức năng</w:t>
      </w:r>
    </w:p>
    <w:p w14:paraId="5F6F20C9" w14:textId="77777777" w:rsidR="001C4375" w:rsidRPr="00811C47" w:rsidRDefault="001C4375" w:rsidP="001C4375">
      <w:pPr>
        <w:snapToGrid w:val="0"/>
        <w:rPr>
          <w:lang w:eastAsia="ar-SA"/>
        </w:rPr>
      </w:pPr>
      <w:r w:rsidRPr="00811C47">
        <w:rPr>
          <w:noProof/>
          <w:lang w:val="en-GB"/>
        </w:rPr>
        <w:object w:dxaOrig="9193" w:dyaOrig="8281" w14:anchorId="0D0995F1">
          <v:shape id="_x0000_i1067" type="#_x0000_t75" style="width:461pt;height:419.1pt" o:ole="">
            <v:imagedata r:id="rId193" o:title=""/>
          </v:shape>
          <o:OLEObject Type="Embed" ProgID="Visio.Drawing.15" ShapeID="_x0000_i1067" DrawAspect="Content" ObjectID="_1734617844" r:id="rId194"/>
        </w:object>
      </w:r>
    </w:p>
    <w:p w14:paraId="4549A78B" w14:textId="77777777" w:rsidR="001C4375" w:rsidRPr="00811C47" w:rsidRDefault="001C4375" w:rsidP="001C4375">
      <w:pPr>
        <w:pStyle w:val="Heading4"/>
        <w:widowControl/>
        <w:rPr>
          <w:lang w:eastAsia="ar-SA"/>
        </w:rPr>
      </w:pPr>
      <w:r w:rsidRPr="00811C4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1C4375" w:rsidRPr="00811C47" w14:paraId="03CA7FA5" w14:textId="77777777" w:rsidTr="002131C0">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35AD683F" w14:textId="77777777" w:rsidR="001C4375" w:rsidRPr="00811C47" w:rsidRDefault="001C4375" w:rsidP="002131C0">
            <w:pPr>
              <w:snapToGrid w:val="0"/>
              <w:jc w:val="center"/>
              <w:rPr>
                <w:b/>
              </w:rPr>
            </w:pPr>
            <w:r w:rsidRPr="00811C4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5885102D" w14:textId="77777777" w:rsidR="001C4375" w:rsidRPr="00811C47" w:rsidRDefault="001C4375" w:rsidP="002131C0">
            <w:pPr>
              <w:snapToGrid w:val="0"/>
              <w:jc w:val="center"/>
              <w:rPr>
                <w:b/>
              </w:rPr>
            </w:pPr>
            <w:r w:rsidRPr="00811C47">
              <w:rPr>
                <w:b/>
              </w:rPr>
              <w:t>Phản ứng của hệ thống</w:t>
            </w:r>
          </w:p>
        </w:tc>
      </w:tr>
      <w:tr w:rsidR="001C4375" w:rsidRPr="00811C47" w14:paraId="0760270C" w14:textId="77777777" w:rsidTr="002131C0">
        <w:tc>
          <w:tcPr>
            <w:tcW w:w="3780" w:type="dxa"/>
            <w:tcBorders>
              <w:top w:val="dotted" w:sz="4" w:space="0" w:color="auto"/>
              <w:left w:val="dotted" w:sz="4" w:space="0" w:color="auto"/>
              <w:bottom w:val="dotted" w:sz="4" w:space="0" w:color="auto"/>
              <w:right w:val="dotted" w:sz="4" w:space="0" w:color="auto"/>
            </w:tcBorders>
            <w:hideMark/>
          </w:tcPr>
          <w:p w14:paraId="0A8F82A2" w14:textId="77777777" w:rsidR="001C4375" w:rsidRPr="00811C47" w:rsidRDefault="001C4375" w:rsidP="002131C0">
            <w:pPr>
              <w:tabs>
                <w:tab w:val="left" w:pos="720"/>
              </w:tabs>
              <w:spacing w:before="80"/>
              <w:jc w:val="both"/>
            </w:pPr>
            <w:r w:rsidRPr="00811C47">
              <w:t xml:space="preserve">1. Chọn chức năng Thêm mới bác sĩ </w:t>
            </w:r>
          </w:p>
        </w:tc>
        <w:tc>
          <w:tcPr>
            <w:tcW w:w="5580" w:type="dxa"/>
            <w:tcBorders>
              <w:top w:val="dotted" w:sz="4" w:space="0" w:color="auto"/>
              <w:left w:val="dotted" w:sz="4" w:space="0" w:color="auto"/>
              <w:bottom w:val="dotted" w:sz="4" w:space="0" w:color="auto"/>
              <w:right w:val="dotted" w:sz="4" w:space="0" w:color="auto"/>
            </w:tcBorders>
          </w:tcPr>
          <w:p w14:paraId="3E934257" w14:textId="77777777" w:rsidR="001C4375" w:rsidRPr="00811C47" w:rsidRDefault="001C4375" w:rsidP="002131C0">
            <w:pPr>
              <w:keepLines/>
              <w:spacing w:after="120"/>
              <w:jc w:val="both"/>
            </w:pPr>
            <w:r w:rsidRPr="00811C47">
              <w:t xml:space="preserve">2. Hiển thị màn hình nhập thông tin bác </w:t>
            </w:r>
            <w:proofErr w:type="gramStart"/>
            <w:r w:rsidRPr="00811C47">
              <w:t>sĩ  bao</w:t>
            </w:r>
            <w:proofErr w:type="gramEnd"/>
            <w:r w:rsidRPr="00811C47">
              <w:t xml:space="preserve"> gồm các thông tin:</w:t>
            </w:r>
          </w:p>
          <w:p w14:paraId="3264D401" w14:textId="77777777" w:rsidR="001C4375" w:rsidRPr="00811C47" w:rsidRDefault="001C4375" w:rsidP="002131C0">
            <w:pPr>
              <w:keepLines/>
              <w:snapToGrid w:val="0"/>
              <w:spacing w:after="120"/>
              <w:jc w:val="both"/>
              <w:rPr>
                <w:b/>
                <w:lang w:eastAsia="ar-SA"/>
              </w:rPr>
            </w:pPr>
            <w:r w:rsidRPr="00811C47">
              <w:rPr>
                <w:b/>
                <w:lang w:eastAsia="ar-SA"/>
              </w:rPr>
              <w:t>Ảnh</w:t>
            </w:r>
          </w:p>
          <w:p w14:paraId="6126006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09E97729"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5C8D254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avatar</w:t>
            </w:r>
          </w:p>
          <w:p w14:paraId="2DDBF64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lastRenderedPageBreak/>
              <w:t xml:space="preserve">Data type: </w:t>
            </w:r>
            <w:proofErr w:type="gramStart"/>
            <w:r w:rsidRPr="00811C47">
              <w:rPr>
                <w:lang w:val="en-GB"/>
              </w:rPr>
              <w:t>string(</w:t>
            </w:r>
            <w:proofErr w:type="gramEnd"/>
            <w:r w:rsidRPr="00811C47">
              <w:rPr>
                <w:lang w:val="en-GB"/>
              </w:rPr>
              <w:t xml:space="preserve">255) </w:t>
            </w:r>
          </w:p>
          <w:p w14:paraId="6A83C154"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5B9CB4EA" w14:textId="77777777" w:rsidR="001C4375" w:rsidRPr="00811C47" w:rsidRDefault="001C4375" w:rsidP="002131C0">
            <w:pPr>
              <w:pStyle w:val="BodyText"/>
              <w:widowControl/>
              <w:numPr>
                <w:ilvl w:val="0"/>
                <w:numId w:val="43"/>
              </w:numPr>
              <w:spacing w:line="360" w:lineRule="auto"/>
              <w:ind w:left="972" w:hanging="270"/>
              <w:jc w:val="left"/>
            </w:pPr>
            <w:r w:rsidRPr="00811C47">
              <w:rPr>
                <w:lang w:eastAsia="ar-SA"/>
              </w:rPr>
              <w:t xml:space="preserve">Comments: </w:t>
            </w:r>
            <w:r w:rsidRPr="00811C47">
              <w:t>Nếu k</w:t>
            </w:r>
            <w:r w:rsidRPr="00811C47">
              <w:rPr>
                <w:lang w:val="vi-VN"/>
              </w:rPr>
              <w:t xml:space="preserve"> có </w:t>
            </w:r>
            <w:r w:rsidRPr="00811C47">
              <w:t>avatar thì hiển thị ảnh mặc định</w:t>
            </w:r>
          </w:p>
          <w:p w14:paraId="25D56973" w14:textId="77777777" w:rsidR="001C4375" w:rsidRPr="00811C47" w:rsidRDefault="001C4375" w:rsidP="002131C0">
            <w:pPr>
              <w:pStyle w:val="BodyText"/>
              <w:widowControl/>
              <w:numPr>
                <w:ilvl w:val="0"/>
                <w:numId w:val="43"/>
              </w:numPr>
              <w:spacing w:line="360" w:lineRule="auto"/>
              <w:ind w:left="972" w:hanging="270"/>
              <w:jc w:val="left"/>
            </w:pPr>
            <w:r w:rsidRPr="00811C47">
              <w:t>Cho</w:t>
            </w:r>
            <w:r w:rsidRPr="00811C47">
              <w:rPr>
                <w:lang w:val="vi-VN"/>
              </w:rPr>
              <w:t xml:space="preserve"> phép load file từ máy tính </w:t>
            </w:r>
          </w:p>
          <w:p w14:paraId="073B1E99" w14:textId="77777777" w:rsidR="001C4375" w:rsidRPr="00811C47" w:rsidRDefault="001C4375" w:rsidP="002131C0">
            <w:pPr>
              <w:pStyle w:val="BodyText"/>
              <w:widowControl/>
              <w:numPr>
                <w:ilvl w:val="0"/>
                <w:numId w:val="43"/>
              </w:numPr>
              <w:spacing w:line="360" w:lineRule="auto"/>
              <w:ind w:left="972" w:hanging="270"/>
              <w:jc w:val="left"/>
            </w:pPr>
            <w:r w:rsidRPr="00811C47">
              <w:t>Cho phép chọn ảnh có định dạng png, jpg, jpeg. Nếu không đúng định dạng thì thông báo “Định dạng file không đúng định dạng png, jpg, jpeg”</w:t>
            </w:r>
          </w:p>
          <w:p w14:paraId="02118171" w14:textId="77777777" w:rsidR="001C4375" w:rsidRPr="00811C47" w:rsidRDefault="001C4375" w:rsidP="002131C0">
            <w:pPr>
              <w:pStyle w:val="BodyText"/>
              <w:widowControl/>
              <w:numPr>
                <w:ilvl w:val="0"/>
                <w:numId w:val="43"/>
              </w:numPr>
              <w:spacing w:line="360" w:lineRule="auto"/>
              <w:ind w:left="972" w:hanging="270"/>
              <w:jc w:val="left"/>
            </w:pPr>
            <w:r w:rsidRPr="00811C47">
              <w:t>Dung lượng tối đa 1 ảnh 2MB, nếu vượt dung lượng thì thông báo “Dung lượng ảnh tối đa 2MB”</w:t>
            </w:r>
          </w:p>
          <w:p w14:paraId="749F85D1" w14:textId="77777777" w:rsidR="001C4375" w:rsidRPr="00811C47" w:rsidRDefault="001C4375" w:rsidP="002131C0">
            <w:pPr>
              <w:pStyle w:val="BodyText"/>
              <w:widowControl/>
              <w:numPr>
                <w:ilvl w:val="0"/>
                <w:numId w:val="43"/>
              </w:numPr>
              <w:spacing w:line="360" w:lineRule="auto"/>
              <w:ind w:left="972" w:hanging="270"/>
              <w:jc w:val="left"/>
            </w:pPr>
            <w:r w:rsidRPr="00811C47">
              <w:t>Khi chọn rồi cho phép người dùng chọn lại ảnh khác</w:t>
            </w:r>
          </w:p>
          <w:p w14:paraId="26DDA4DB" w14:textId="77777777" w:rsidR="001C4375" w:rsidRPr="00811C47" w:rsidRDefault="001C4375" w:rsidP="002131C0">
            <w:pPr>
              <w:keepLines/>
              <w:spacing w:after="120"/>
              <w:jc w:val="both"/>
              <w:rPr>
                <w:b/>
                <w:lang w:eastAsia="ar-SA"/>
              </w:rPr>
            </w:pPr>
            <w:r w:rsidRPr="00811C47">
              <w:rPr>
                <w:b/>
                <w:lang w:eastAsia="ar-SA"/>
              </w:rPr>
              <w:t xml:space="preserve">Họ và tên </w:t>
            </w:r>
          </w:p>
          <w:p w14:paraId="200A2EC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41B0DA7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38B8CE3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24CC9B9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5879570E"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420D8934"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1C5576EB" w14:textId="77777777" w:rsidR="001C4375" w:rsidRPr="00811C47" w:rsidRDefault="001C4375" w:rsidP="002131C0">
            <w:pPr>
              <w:keepLines/>
              <w:tabs>
                <w:tab w:val="left" w:pos="963"/>
              </w:tabs>
              <w:snapToGrid w:val="0"/>
              <w:spacing w:after="120"/>
              <w:contextualSpacing/>
              <w:rPr>
                <w:lang w:eastAsia="ar-SA"/>
              </w:rPr>
            </w:pPr>
            <w:r w:rsidRPr="00811C47">
              <w:rPr>
                <w:lang w:eastAsia="ar-SA"/>
              </w:rPr>
              <w:t xml:space="preserve">+ Tên bác sĩ </w:t>
            </w:r>
            <w:proofErr w:type="gramStart"/>
            <w:r w:rsidRPr="00811C47">
              <w:rPr>
                <w:lang w:eastAsia="ar-SA"/>
              </w:rPr>
              <w:t>nếu  vượt</w:t>
            </w:r>
            <w:proofErr w:type="gramEnd"/>
            <w:r w:rsidRPr="00811C47">
              <w:rPr>
                <w:lang w:eastAsia="ar-SA"/>
              </w:rPr>
              <w:t xml:space="preserve"> quá 255 ký tự khi nhấn lưu thì thông báo “Tên nhóm vượt quá 255 ký tự.” và focus vào tên nhóm</w:t>
            </w:r>
          </w:p>
          <w:p w14:paraId="15BFE5D9" w14:textId="77777777" w:rsidR="001C4375" w:rsidRPr="00811C47" w:rsidRDefault="001C4375" w:rsidP="002131C0">
            <w:pPr>
              <w:keepLines/>
              <w:tabs>
                <w:tab w:val="left" w:pos="963"/>
              </w:tabs>
              <w:snapToGrid w:val="0"/>
              <w:spacing w:after="120"/>
              <w:rPr>
                <w:lang w:eastAsia="ar-SA"/>
              </w:rPr>
            </w:pPr>
            <w:r w:rsidRPr="00811C47">
              <w:rPr>
                <w:lang w:eastAsia="ar-SA"/>
              </w:rPr>
              <w:t xml:space="preserve">+ Tên bác sĩ không nhập khi nhấn lưu thì thông báo “Tên bác sĩ không được để trống.” và focus vào tên bác sĩ </w:t>
            </w:r>
          </w:p>
          <w:p w14:paraId="7DE16C74" w14:textId="77777777" w:rsidR="001C4375" w:rsidRPr="00811C47" w:rsidRDefault="001C4375" w:rsidP="002131C0">
            <w:pPr>
              <w:keepLines/>
              <w:spacing w:after="120"/>
              <w:jc w:val="both"/>
              <w:rPr>
                <w:b/>
                <w:lang w:eastAsia="ar-SA"/>
              </w:rPr>
            </w:pPr>
            <w:r w:rsidRPr="00811C47">
              <w:rPr>
                <w:b/>
                <w:lang w:eastAsia="ar-SA"/>
              </w:rPr>
              <w:t xml:space="preserve">Mã bác sĩ </w:t>
            </w:r>
          </w:p>
          <w:p w14:paraId="4C0A87F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UI Control: textbox</w:t>
            </w:r>
          </w:p>
          <w:p w14:paraId="4B0DEE4F"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707C2AA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doctor_code</w:t>
            </w:r>
          </w:p>
          <w:p w14:paraId="667D66B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73D97149"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77DBE751"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4A45FA8C" w14:textId="77777777" w:rsidR="001C4375" w:rsidRPr="00811C47" w:rsidRDefault="001C4375" w:rsidP="002131C0">
            <w:pPr>
              <w:keepLines/>
              <w:tabs>
                <w:tab w:val="left" w:pos="963"/>
              </w:tabs>
              <w:snapToGrid w:val="0"/>
              <w:spacing w:after="120"/>
              <w:contextualSpacing/>
              <w:rPr>
                <w:lang w:val="vi-VN" w:eastAsia="ar-SA"/>
              </w:rPr>
            </w:pPr>
            <w:r w:rsidRPr="00811C47">
              <w:rPr>
                <w:lang w:eastAsia="ar-SA"/>
              </w:rPr>
              <w:t xml:space="preserve">+ </w:t>
            </w:r>
            <w:proofErr w:type="gramStart"/>
            <w:r w:rsidRPr="00811C47">
              <w:rPr>
                <w:lang w:eastAsia="ar-SA"/>
              </w:rPr>
              <w:t>mã  bác</w:t>
            </w:r>
            <w:proofErr w:type="gramEnd"/>
            <w:r w:rsidRPr="00811C47">
              <w:rPr>
                <w:lang w:eastAsia="ar-SA"/>
              </w:rPr>
              <w:t xml:space="preserve"> sĩ nếu  vượt quá 255 ký tự khi nhấn lưu thì thông báo “Tên</w:t>
            </w:r>
            <w:r w:rsidRPr="00811C47">
              <w:rPr>
                <w:lang w:val="vi-VN" w:eastAsia="ar-SA"/>
              </w:rPr>
              <w:t xml:space="preserve"> bác sĩ </w:t>
            </w:r>
            <w:r w:rsidRPr="00811C47">
              <w:rPr>
                <w:lang w:eastAsia="ar-SA"/>
              </w:rPr>
              <w:t>vượt quá 255 ký tự.” và focus vào tên bác</w:t>
            </w:r>
            <w:r w:rsidRPr="00811C47">
              <w:rPr>
                <w:lang w:val="vi-VN" w:eastAsia="ar-SA"/>
              </w:rPr>
              <w:t xml:space="preserve"> sĩ </w:t>
            </w:r>
          </w:p>
          <w:p w14:paraId="79A9AAE4" w14:textId="77777777" w:rsidR="001C4375" w:rsidRPr="00811C47" w:rsidRDefault="001C4375" w:rsidP="002131C0">
            <w:pPr>
              <w:keepLines/>
              <w:spacing w:after="120"/>
              <w:jc w:val="both"/>
              <w:rPr>
                <w:b/>
                <w:lang w:eastAsia="ar-SA"/>
              </w:rPr>
            </w:pPr>
            <w:r w:rsidRPr="00811C47">
              <w:rPr>
                <w:b/>
                <w:lang w:eastAsia="ar-SA"/>
              </w:rPr>
              <w:t xml:space="preserve">Tài khoàn đăng nhập </w:t>
            </w:r>
          </w:p>
          <w:p w14:paraId="7D0DEB7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1A0EC072"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sys_user</w:t>
            </w:r>
          </w:p>
          <w:p w14:paraId="42F9A04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7D863C2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21BE69C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20ECC765"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36AA27D6" w14:textId="77777777" w:rsidR="001C4375" w:rsidRPr="00811C47" w:rsidRDefault="001C4375" w:rsidP="002131C0">
            <w:pPr>
              <w:keepLines/>
              <w:tabs>
                <w:tab w:val="left" w:pos="963"/>
              </w:tabs>
              <w:snapToGrid w:val="0"/>
              <w:spacing w:after="120"/>
              <w:contextualSpacing/>
              <w:rPr>
                <w:lang w:eastAsia="ar-SA"/>
              </w:rPr>
            </w:pPr>
            <w:r w:rsidRPr="00811C47">
              <w:rPr>
                <w:lang w:eastAsia="ar-SA"/>
              </w:rPr>
              <w:t xml:space="preserve">+ </w:t>
            </w:r>
            <w:proofErr w:type="gramStart"/>
            <w:r w:rsidRPr="00811C47">
              <w:rPr>
                <w:lang w:eastAsia="ar-SA"/>
              </w:rPr>
              <w:t>mã  bác</w:t>
            </w:r>
            <w:proofErr w:type="gramEnd"/>
            <w:r w:rsidRPr="00811C47">
              <w:rPr>
                <w:lang w:eastAsia="ar-SA"/>
              </w:rPr>
              <w:t xml:space="preserve"> sĩ nếu  vượt quá 255 ký tự khi nhấn lưu thì thông báo “Tên nhóm vượt quá 255 ký tự.” và focus vào tên nhóm</w:t>
            </w:r>
          </w:p>
          <w:p w14:paraId="38C714C9" w14:textId="77777777" w:rsidR="001C4375" w:rsidRPr="00811C47" w:rsidRDefault="001C4375" w:rsidP="002131C0">
            <w:pPr>
              <w:keepLines/>
              <w:tabs>
                <w:tab w:val="left" w:pos="963"/>
              </w:tabs>
              <w:snapToGrid w:val="0"/>
              <w:spacing w:after="120"/>
              <w:contextualSpacing/>
              <w:rPr>
                <w:lang w:eastAsia="ar-SA"/>
              </w:rPr>
            </w:pPr>
            <w:r w:rsidRPr="00811C47">
              <w:rPr>
                <w:lang w:eastAsia="ar-SA"/>
              </w:rPr>
              <w:t xml:space="preserve">+ Khi nhập hệ thông sẽ kiểm tra trong user_entity, nếu chưa có thì thực hiện cấp tài khoản, nếu đã có thì hiển thị thông </w:t>
            </w:r>
            <w:proofErr w:type="gramStart"/>
            <w:r w:rsidRPr="00811C47">
              <w:rPr>
                <w:lang w:eastAsia="ar-SA"/>
              </w:rPr>
              <w:t>báo”tài</w:t>
            </w:r>
            <w:proofErr w:type="gramEnd"/>
            <w:r w:rsidRPr="00811C47">
              <w:rPr>
                <w:lang w:eastAsia="ar-SA"/>
              </w:rPr>
              <w:t xml:space="preserve"> khoản đã tồn tại”</w:t>
            </w:r>
          </w:p>
          <w:p w14:paraId="487526E8" w14:textId="77777777" w:rsidR="001C4375" w:rsidRPr="00811C47" w:rsidRDefault="001C4375" w:rsidP="002131C0">
            <w:pPr>
              <w:keepLines/>
              <w:tabs>
                <w:tab w:val="left" w:pos="963"/>
              </w:tabs>
              <w:snapToGrid w:val="0"/>
              <w:spacing w:after="120"/>
              <w:rPr>
                <w:lang w:eastAsia="ar-SA"/>
              </w:rPr>
            </w:pPr>
            <w:r w:rsidRPr="00811C47">
              <w:rPr>
                <w:lang w:eastAsia="ar-SA"/>
              </w:rPr>
              <w:t xml:space="preserve">+ nêu không nhập khi nhấn lưu thì thông báo “Tài khoản đăng </w:t>
            </w:r>
            <w:proofErr w:type="gramStart"/>
            <w:r w:rsidRPr="00811C47">
              <w:rPr>
                <w:lang w:eastAsia="ar-SA"/>
              </w:rPr>
              <w:t>nhập  không</w:t>
            </w:r>
            <w:proofErr w:type="gramEnd"/>
            <w:r w:rsidRPr="00811C47">
              <w:rPr>
                <w:lang w:eastAsia="ar-SA"/>
              </w:rPr>
              <w:t xml:space="preserve"> được để trống.” và focus vào tài khoản đăng nhập</w:t>
            </w:r>
          </w:p>
          <w:p w14:paraId="51625B7C" w14:textId="77777777" w:rsidR="001C4375" w:rsidRPr="00811C47" w:rsidRDefault="001C4375" w:rsidP="002131C0">
            <w:pPr>
              <w:keepLines/>
              <w:spacing w:after="120"/>
              <w:jc w:val="both"/>
              <w:rPr>
                <w:b/>
                <w:lang w:eastAsia="ar-SA"/>
              </w:rPr>
            </w:pPr>
            <w:r w:rsidRPr="00811C47">
              <w:rPr>
                <w:b/>
                <w:lang w:eastAsia="ar-SA"/>
              </w:rPr>
              <w:t>Thời</w:t>
            </w:r>
            <w:r w:rsidRPr="00811C47">
              <w:rPr>
                <w:b/>
                <w:lang w:val="vi-VN" w:eastAsia="ar-SA"/>
              </w:rPr>
              <w:t xml:space="preserve"> hạn sử dụng </w:t>
            </w:r>
            <w:r w:rsidRPr="00811C47">
              <w:rPr>
                <w:b/>
                <w:lang w:eastAsia="ar-SA"/>
              </w:rPr>
              <w:t xml:space="preserve"> </w:t>
            </w:r>
          </w:p>
          <w:p w14:paraId="455C8FA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0AFF807D"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sys_user</w:t>
            </w:r>
          </w:p>
          <w:p w14:paraId="06F1033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Column Name: </w:t>
            </w:r>
            <w:r w:rsidRPr="00811C47">
              <w:rPr>
                <w:b/>
                <w:bCs/>
                <w:lang w:eastAsia="ar-SA"/>
              </w:rPr>
              <w:t>expiry</w:t>
            </w:r>
            <w:r w:rsidRPr="00811C47">
              <w:rPr>
                <w:b/>
                <w:bCs/>
                <w:lang w:val="vi-VN" w:eastAsia="ar-SA"/>
              </w:rPr>
              <w:t>_date</w:t>
            </w:r>
          </w:p>
          <w:p w14:paraId="6714491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Datetime</w:t>
            </w:r>
          </w:p>
          <w:p w14:paraId="1044CC7A"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3A6524FC"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r w:rsidRPr="00811C47">
              <w:rPr>
                <w:lang w:val="vi-VN" w:eastAsia="ar-SA"/>
              </w:rPr>
              <w:t xml:space="preserve">+ nếu để trống là vô thời hạn </w:t>
            </w:r>
          </w:p>
          <w:p w14:paraId="5548A805" w14:textId="77777777" w:rsidR="001C4375" w:rsidRPr="00811C47" w:rsidRDefault="001C4375" w:rsidP="002131C0">
            <w:pPr>
              <w:keepLines/>
              <w:spacing w:after="120"/>
              <w:jc w:val="both"/>
              <w:rPr>
                <w:b/>
                <w:lang w:eastAsia="ar-SA"/>
              </w:rPr>
            </w:pPr>
            <w:r w:rsidRPr="00811C47">
              <w:rPr>
                <w:b/>
                <w:lang w:eastAsia="ar-SA"/>
              </w:rPr>
              <w:t xml:space="preserve">Năm sinh </w:t>
            </w:r>
          </w:p>
          <w:p w14:paraId="5F62A4C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66593645"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0783E13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birthday</w:t>
            </w:r>
          </w:p>
          <w:p w14:paraId="6962CC6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datetime</w:t>
            </w:r>
          </w:p>
          <w:p w14:paraId="0E48365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0359F79C"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Comments:</w:t>
            </w:r>
          </w:p>
          <w:p w14:paraId="2D7CD824" w14:textId="77777777" w:rsidR="001C4375" w:rsidRPr="00811C47" w:rsidRDefault="001C4375" w:rsidP="002131C0">
            <w:pPr>
              <w:keepLines/>
              <w:spacing w:after="120"/>
              <w:jc w:val="both"/>
              <w:rPr>
                <w:b/>
                <w:lang w:eastAsia="ar-SA"/>
              </w:rPr>
            </w:pPr>
            <w:r w:rsidRPr="00811C47">
              <w:rPr>
                <w:b/>
                <w:lang w:eastAsia="ar-SA"/>
              </w:rPr>
              <w:t>Giới tính</w:t>
            </w:r>
          </w:p>
          <w:p w14:paraId="297CA6F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2E1DE29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cats_genders</w:t>
            </w:r>
          </w:p>
          <w:p w14:paraId="4B8A8FA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name_vi</w:t>
            </w:r>
          </w:p>
          <w:p w14:paraId="1DB6AB0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03CAFFF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liên kết qua </w:t>
            </w:r>
            <w:r w:rsidRPr="00811C47">
              <w:rPr>
                <w:b/>
                <w:bCs/>
                <w:lang w:eastAsia="ar-SA"/>
              </w:rPr>
              <w:t>gender_id</w:t>
            </w:r>
            <w:r w:rsidRPr="00811C47">
              <w:rPr>
                <w:lang w:eastAsia="ar-SA"/>
              </w:rPr>
              <w:t xml:space="preserve"> trong bảng </w:t>
            </w:r>
            <w:r w:rsidRPr="00811C47">
              <w:rPr>
                <w:b/>
                <w:bCs/>
                <w:lang w:eastAsia="ar-SA"/>
              </w:rPr>
              <w:t>doctor</w:t>
            </w:r>
          </w:p>
          <w:p w14:paraId="1DCA357E" w14:textId="77777777" w:rsidR="001C4375" w:rsidRPr="00811C47" w:rsidRDefault="001C4375" w:rsidP="002131C0">
            <w:pPr>
              <w:keepLines/>
              <w:snapToGrid w:val="0"/>
              <w:spacing w:after="120"/>
              <w:jc w:val="both"/>
              <w:rPr>
                <w:b/>
                <w:lang w:eastAsia="ar-SA"/>
              </w:rPr>
            </w:pPr>
            <w:r w:rsidRPr="00811C47">
              <w:rPr>
                <w:b/>
                <w:lang w:eastAsia="ar-SA"/>
              </w:rPr>
              <w:t>Địa bàn phụ trách</w:t>
            </w:r>
          </w:p>
          <w:p w14:paraId="7172F44B"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6212D30F" w14:textId="77777777" w:rsidR="001C4375" w:rsidRPr="00811C47" w:rsidRDefault="001C4375" w:rsidP="002131C0">
            <w:pPr>
              <w:keepLines/>
              <w:snapToGrid w:val="0"/>
              <w:spacing w:after="120"/>
              <w:ind w:left="720"/>
              <w:contextualSpacing/>
              <w:jc w:val="both"/>
              <w:rPr>
                <w:lang w:eastAsia="ar-SA"/>
              </w:rPr>
            </w:pPr>
            <w:r w:rsidRPr="00811C47">
              <w:rPr>
                <w:b/>
                <w:bCs/>
                <w:lang w:eastAsia="ar-SA"/>
              </w:rPr>
              <w:t xml:space="preserve">Tỉnh </w:t>
            </w:r>
          </w:p>
          <w:p w14:paraId="0737E35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Doctor_managaments</w:t>
            </w:r>
          </w:p>
          <w:p w14:paraId="0619EC09"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Column </w:t>
            </w:r>
            <w:proofErr w:type="gramStart"/>
            <w:r w:rsidRPr="00811C47">
              <w:rPr>
                <w:lang w:eastAsia="ar-SA"/>
              </w:rPr>
              <w:t>Name :</w:t>
            </w:r>
            <w:proofErr w:type="gramEnd"/>
            <w:r w:rsidRPr="00811C47">
              <w:rPr>
                <w:lang w:eastAsia="ar-SA"/>
              </w:rPr>
              <w:t xml:space="preserve"> </w:t>
            </w:r>
            <w:r w:rsidRPr="00811C47">
              <w:rPr>
                <w:b/>
                <w:bCs/>
                <w:lang w:val="en-GB"/>
              </w:rPr>
              <w:t>province_id</w:t>
            </w:r>
          </w:p>
          <w:p w14:paraId="2B80BDCF" w14:textId="77777777" w:rsidR="001C4375" w:rsidRPr="00811C47" w:rsidRDefault="001C4375" w:rsidP="002131C0">
            <w:pPr>
              <w:keepLines/>
              <w:snapToGrid w:val="0"/>
              <w:spacing w:after="120"/>
              <w:ind w:left="720"/>
              <w:rPr>
                <w:lang w:eastAsia="ar-SA"/>
              </w:rPr>
            </w:pPr>
            <w:r w:rsidRPr="00811C47">
              <w:rPr>
                <w:b/>
                <w:bCs/>
                <w:lang w:val="en-GB"/>
              </w:rPr>
              <w:t>Huyện</w:t>
            </w:r>
          </w:p>
          <w:p w14:paraId="04FE6BF2"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Doctor_managaments</w:t>
            </w:r>
          </w:p>
          <w:p w14:paraId="2F7FC9CE"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Column </w:t>
            </w:r>
            <w:proofErr w:type="gramStart"/>
            <w:r w:rsidRPr="00811C47">
              <w:rPr>
                <w:lang w:eastAsia="ar-SA"/>
              </w:rPr>
              <w:t>Name :</w:t>
            </w:r>
            <w:proofErr w:type="gramEnd"/>
            <w:r w:rsidRPr="00811C47">
              <w:rPr>
                <w:lang w:eastAsia="ar-SA"/>
              </w:rPr>
              <w:t xml:space="preserve"> </w:t>
            </w:r>
            <w:r w:rsidRPr="00811C47">
              <w:rPr>
                <w:b/>
                <w:bCs/>
                <w:lang w:val="en-GB"/>
              </w:rPr>
              <w:t>district_id</w:t>
            </w:r>
          </w:p>
          <w:p w14:paraId="546DA1BA" w14:textId="77777777" w:rsidR="001C4375" w:rsidRPr="00811C47" w:rsidRDefault="001C4375" w:rsidP="002131C0">
            <w:pPr>
              <w:keepLines/>
              <w:snapToGrid w:val="0"/>
              <w:spacing w:after="120"/>
              <w:ind w:left="720"/>
              <w:rPr>
                <w:lang w:eastAsia="ar-SA"/>
              </w:rPr>
            </w:pPr>
            <w:r w:rsidRPr="00811C47">
              <w:rPr>
                <w:b/>
                <w:bCs/>
                <w:lang w:val="en-GB"/>
              </w:rPr>
              <w:t>Xã/phường</w:t>
            </w:r>
          </w:p>
          <w:p w14:paraId="0CE237C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lastRenderedPageBreak/>
              <w:t xml:space="preserve">Table Name: </w:t>
            </w:r>
            <w:r w:rsidRPr="00811C47">
              <w:rPr>
                <w:b/>
                <w:bCs/>
                <w:lang w:eastAsia="ar-SA"/>
              </w:rPr>
              <w:t>Doctor_managaments</w:t>
            </w:r>
          </w:p>
          <w:p w14:paraId="5D81E97D"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Column </w:t>
            </w:r>
            <w:proofErr w:type="gramStart"/>
            <w:r w:rsidRPr="00811C47">
              <w:rPr>
                <w:lang w:eastAsia="ar-SA"/>
              </w:rPr>
              <w:t>Name :</w:t>
            </w:r>
            <w:proofErr w:type="gramEnd"/>
            <w:r w:rsidRPr="00811C47">
              <w:rPr>
                <w:lang w:eastAsia="ar-SA"/>
              </w:rPr>
              <w:t xml:space="preserve"> </w:t>
            </w:r>
            <w:r w:rsidRPr="00811C47">
              <w:rPr>
                <w:lang w:val="en-GB" w:eastAsia="ar-SA"/>
              </w:rPr>
              <w:t>ward_id</w:t>
            </w:r>
          </w:p>
          <w:p w14:paraId="5BE73C5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5102F74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79D61E0F" w14:textId="77777777" w:rsidR="001C4375" w:rsidRPr="00811C47" w:rsidRDefault="001C4375" w:rsidP="002131C0">
            <w:pPr>
              <w:keepLines/>
              <w:widowControl/>
              <w:numPr>
                <w:ilvl w:val="0"/>
                <w:numId w:val="39"/>
              </w:numPr>
              <w:spacing w:before="0" w:after="120"/>
              <w:contextualSpacing/>
              <w:jc w:val="both"/>
              <w:rPr>
                <w:b/>
                <w:lang w:eastAsia="ar-SA"/>
              </w:rPr>
            </w:pPr>
            <w:r w:rsidRPr="00811C47">
              <w:rPr>
                <w:lang w:eastAsia="ar-SA"/>
              </w:rPr>
              <w:t xml:space="preserve">Comments: đối chiếu với bảng </w:t>
            </w:r>
            <w:r w:rsidRPr="00811C47">
              <w:rPr>
                <w:b/>
                <w:bCs/>
                <w:lang w:eastAsia="ar-SA"/>
              </w:rPr>
              <w:t>doctors</w:t>
            </w:r>
            <w:r w:rsidRPr="00811C47">
              <w:rPr>
                <w:lang w:eastAsia="ar-SA"/>
              </w:rPr>
              <w:t xml:space="preserve"> qua </w:t>
            </w:r>
            <w:r w:rsidRPr="00811C47">
              <w:rPr>
                <w:b/>
                <w:bCs/>
                <w:lang w:eastAsia="ar-SA"/>
              </w:rPr>
              <w:t xml:space="preserve">doctor_id </w:t>
            </w:r>
            <w:proofErr w:type="gramStart"/>
            <w:r w:rsidRPr="00811C47">
              <w:rPr>
                <w:lang w:eastAsia="ar-SA"/>
              </w:rPr>
              <w:t>và</w:t>
            </w:r>
            <w:r w:rsidRPr="00811C47">
              <w:rPr>
                <w:b/>
                <w:bCs/>
                <w:lang w:eastAsia="ar-SA"/>
              </w:rPr>
              <w:t xml:space="preserve">  </w:t>
            </w:r>
            <w:r w:rsidRPr="00811C47">
              <w:rPr>
                <w:lang w:eastAsia="ar-SA"/>
              </w:rPr>
              <w:t>đối</w:t>
            </w:r>
            <w:proofErr w:type="gramEnd"/>
            <w:r w:rsidRPr="00811C47">
              <w:rPr>
                <w:lang w:eastAsia="ar-SA"/>
              </w:rPr>
              <w:t xml:space="preserve"> chiếu qua các bảng</w:t>
            </w:r>
            <w:r w:rsidRPr="00811C47">
              <w:rPr>
                <w:b/>
                <w:bCs/>
                <w:lang w:eastAsia="ar-SA"/>
              </w:rPr>
              <w:t xml:space="preserve"> </w:t>
            </w:r>
            <w:r w:rsidRPr="00811C47">
              <w:rPr>
                <w:lang w:val="en-GB"/>
              </w:rPr>
              <w:t>cats_provinces, cats_provinces, cats_wards để lấy tên tương ứng</w:t>
            </w:r>
          </w:p>
          <w:p w14:paraId="264C2488" w14:textId="77777777" w:rsidR="001C4375" w:rsidRPr="00811C47" w:rsidRDefault="001C4375" w:rsidP="002131C0">
            <w:pPr>
              <w:keepLines/>
              <w:spacing w:after="120"/>
              <w:ind w:left="720"/>
              <w:contextualSpacing/>
              <w:jc w:val="both"/>
              <w:rPr>
                <w:b/>
                <w:lang w:val="vi-VN" w:eastAsia="ar-SA"/>
              </w:rPr>
            </w:pPr>
            <w:r w:rsidRPr="00811C47">
              <w:rPr>
                <w:b/>
                <w:lang w:val="vi-VN" w:eastAsia="ar-SA"/>
              </w:rPr>
              <w:t xml:space="preserve">+ </w:t>
            </w:r>
            <w:r w:rsidRPr="00811C47">
              <w:rPr>
                <w:lang w:val="vi-VN"/>
              </w:rPr>
              <w:t xml:space="preserve"> chọn tỉnh – huyện- xã. Liệt kê các huyện thuộc tỉnh và xã thuộc huyện</w:t>
            </w:r>
          </w:p>
          <w:p w14:paraId="52222B47" w14:textId="77777777" w:rsidR="001C4375" w:rsidRPr="00811C47" w:rsidRDefault="001C4375" w:rsidP="002131C0">
            <w:pPr>
              <w:keepLines/>
              <w:spacing w:after="120"/>
              <w:jc w:val="both"/>
              <w:rPr>
                <w:b/>
                <w:lang w:eastAsia="ar-SA"/>
              </w:rPr>
            </w:pPr>
            <w:r w:rsidRPr="00811C47">
              <w:rPr>
                <w:b/>
                <w:lang w:eastAsia="ar-SA"/>
              </w:rPr>
              <w:t>Số điện thoại</w:t>
            </w:r>
          </w:p>
          <w:p w14:paraId="03E333A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E40BCD2"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54989E8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phone_number</w:t>
            </w:r>
          </w:p>
          <w:p w14:paraId="7E05890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15)</w:t>
            </w:r>
          </w:p>
          <w:p w14:paraId="3566233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A62AB69"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2656A33A" w14:textId="77777777" w:rsidR="001C4375" w:rsidRPr="00811C47" w:rsidRDefault="001C4375" w:rsidP="002131C0">
            <w:pPr>
              <w:keepLines/>
              <w:snapToGrid w:val="0"/>
              <w:spacing w:after="120"/>
              <w:ind w:left="720"/>
              <w:jc w:val="both"/>
              <w:rPr>
                <w:lang w:eastAsia="ar-SA"/>
              </w:rPr>
            </w:pPr>
            <w:r w:rsidRPr="00811C47">
              <w:rPr>
                <w:lang w:val="vi-VN" w:eastAsia="ar-SA"/>
              </w:rPr>
              <w:t>+</w:t>
            </w:r>
            <w:r w:rsidRPr="00811C47">
              <w:rPr>
                <w:lang w:eastAsia="ar-SA"/>
              </w:rPr>
              <w:t xml:space="preserve">SDT bác sĩ nếu  vượt quá </w:t>
            </w:r>
            <w:r w:rsidRPr="00811C47">
              <w:rPr>
                <w:lang w:val="vi-VN" w:eastAsia="ar-SA"/>
              </w:rPr>
              <w:t>15</w:t>
            </w:r>
            <w:r w:rsidRPr="00811C47">
              <w:rPr>
                <w:lang w:eastAsia="ar-SA"/>
              </w:rPr>
              <w:t xml:space="preserve"> ký tự khi nhấn lưu thì thông báo “SDT</w:t>
            </w:r>
            <w:r w:rsidRPr="00811C47">
              <w:rPr>
                <w:lang w:val="vi-VN" w:eastAsia="ar-SA"/>
              </w:rPr>
              <w:t xml:space="preserve"> </w:t>
            </w:r>
            <w:r w:rsidRPr="00811C47">
              <w:rPr>
                <w:lang w:eastAsia="ar-SA"/>
              </w:rPr>
              <w:t xml:space="preserve">vượt quá </w:t>
            </w:r>
            <w:r w:rsidRPr="00811C47">
              <w:rPr>
                <w:lang w:val="vi-VN" w:eastAsia="ar-SA"/>
              </w:rPr>
              <w:t>1</w:t>
            </w:r>
            <w:r w:rsidRPr="00811C47">
              <w:rPr>
                <w:lang w:eastAsia="ar-SA"/>
              </w:rPr>
              <w:t>5 ký tự.” và focus vào SDT</w:t>
            </w:r>
          </w:p>
          <w:p w14:paraId="64C0B7DE" w14:textId="77777777" w:rsidR="001C4375" w:rsidRPr="00811C47" w:rsidRDefault="001C4375" w:rsidP="002131C0">
            <w:pPr>
              <w:keepLines/>
              <w:snapToGrid w:val="0"/>
              <w:spacing w:after="120"/>
              <w:ind w:left="720"/>
              <w:jc w:val="both"/>
              <w:rPr>
                <w:b/>
                <w:lang w:eastAsia="ar-SA"/>
              </w:rPr>
            </w:pPr>
            <w:r w:rsidRPr="00811C47">
              <w:rPr>
                <w:lang w:val="vi-VN" w:eastAsia="ar-SA"/>
              </w:rPr>
              <w:t xml:space="preserve">+ </w:t>
            </w:r>
            <w:r w:rsidRPr="00811C47">
              <w:rPr>
                <w:lang w:eastAsia="ar-SA"/>
              </w:rPr>
              <w:t>SDT bác sĩ không nhập khi nhấn lưu thì thông báo “SDT</w:t>
            </w:r>
            <w:r w:rsidRPr="00811C47">
              <w:rPr>
                <w:lang w:val="vi-VN" w:eastAsia="ar-SA"/>
              </w:rPr>
              <w:t xml:space="preserve"> </w:t>
            </w:r>
            <w:r w:rsidRPr="00811C47">
              <w:rPr>
                <w:lang w:eastAsia="ar-SA"/>
              </w:rPr>
              <w:t xml:space="preserve">không được để trống.” và focus </w:t>
            </w:r>
            <w:proofErr w:type="gramStart"/>
            <w:r w:rsidRPr="00811C47">
              <w:rPr>
                <w:lang w:eastAsia="ar-SA"/>
              </w:rPr>
              <w:t>vào  SDT</w:t>
            </w:r>
            <w:proofErr w:type="gramEnd"/>
            <w:r w:rsidRPr="00811C47">
              <w:rPr>
                <w:lang w:eastAsia="ar-SA"/>
              </w:rPr>
              <w:t xml:space="preserve"> </w:t>
            </w:r>
          </w:p>
          <w:p w14:paraId="505AAAA5" w14:textId="77777777" w:rsidR="001C4375" w:rsidRPr="00811C47" w:rsidRDefault="001C4375" w:rsidP="002131C0">
            <w:pPr>
              <w:keepLines/>
              <w:snapToGrid w:val="0"/>
              <w:spacing w:after="120"/>
              <w:jc w:val="both"/>
              <w:rPr>
                <w:b/>
                <w:lang w:eastAsia="ar-SA"/>
              </w:rPr>
            </w:pPr>
            <w:r w:rsidRPr="00811C47">
              <w:rPr>
                <w:b/>
                <w:lang w:eastAsia="ar-SA"/>
              </w:rPr>
              <w:t>Email</w:t>
            </w:r>
          </w:p>
          <w:p w14:paraId="4151647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6A8811FA"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0126A17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email</w:t>
            </w:r>
          </w:p>
          <w:p w14:paraId="420D904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320)</w:t>
            </w:r>
          </w:p>
          <w:p w14:paraId="1D63B34E"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lastRenderedPageBreak/>
              <w:t>Nullable :</w:t>
            </w:r>
            <w:proofErr w:type="gramEnd"/>
            <w:r w:rsidRPr="00811C47">
              <w:rPr>
                <w:lang w:val="en-GB"/>
              </w:rPr>
              <w:t xml:space="preserve"> Yes</w:t>
            </w:r>
          </w:p>
          <w:p w14:paraId="14E2844A"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50F9D343" w14:textId="77777777" w:rsidR="001C4375" w:rsidRPr="00811C47" w:rsidRDefault="001C4375" w:rsidP="002131C0">
            <w:pPr>
              <w:keepLines/>
              <w:tabs>
                <w:tab w:val="left" w:pos="963"/>
              </w:tabs>
              <w:snapToGrid w:val="0"/>
              <w:spacing w:after="120"/>
              <w:contextualSpacing/>
              <w:rPr>
                <w:lang w:val="vi-VN" w:eastAsia="ar-SA"/>
              </w:rPr>
            </w:pPr>
            <w:r w:rsidRPr="00811C47">
              <w:rPr>
                <w:lang w:eastAsia="ar-SA"/>
              </w:rPr>
              <w:t xml:space="preserve">+ Email bác sĩ </w:t>
            </w:r>
            <w:proofErr w:type="gramStart"/>
            <w:r w:rsidRPr="00811C47">
              <w:rPr>
                <w:lang w:eastAsia="ar-SA"/>
              </w:rPr>
              <w:t>nếu  vượt</w:t>
            </w:r>
            <w:proofErr w:type="gramEnd"/>
            <w:r w:rsidRPr="00811C47">
              <w:rPr>
                <w:lang w:eastAsia="ar-SA"/>
              </w:rPr>
              <w:t xml:space="preserve"> quá </w:t>
            </w:r>
            <w:r w:rsidRPr="00811C47">
              <w:rPr>
                <w:lang w:val="vi-VN" w:eastAsia="ar-SA"/>
              </w:rPr>
              <w:t>320</w:t>
            </w:r>
            <w:r w:rsidRPr="00811C47">
              <w:rPr>
                <w:lang w:eastAsia="ar-SA"/>
              </w:rPr>
              <w:t xml:space="preserve"> ký tự khi nhấn lưu thì thông báo “Email</w:t>
            </w:r>
            <w:r w:rsidRPr="00811C47">
              <w:rPr>
                <w:lang w:val="vi-VN" w:eastAsia="ar-SA"/>
              </w:rPr>
              <w:t xml:space="preserve"> </w:t>
            </w:r>
            <w:r w:rsidRPr="00811C47">
              <w:rPr>
                <w:lang w:eastAsia="ar-SA"/>
              </w:rPr>
              <w:t xml:space="preserve">vượt quá </w:t>
            </w:r>
            <w:r w:rsidRPr="00811C47">
              <w:rPr>
                <w:lang w:val="vi-VN" w:eastAsia="ar-SA"/>
              </w:rPr>
              <w:t>320</w:t>
            </w:r>
            <w:r w:rsidRPr="00811C47">
              <w:rPr>
                <w:lang w:eastAsia="ar-SA"/>
              </w:rPr>
              <w:t xml:space="preserve"> ký tự.” và focus vào Email</w:t>
            </w:r>
          </w:p>
          <w:p w14:paraId="1B2A9D04" w14:textId="77777777" w:rsidR="001C4375" w:rsidRPr="00811C47" w:rsidRDefault="001C4375" w:rsidP="002131C0">
            <w:pPr>
              <w:keepLines/>
              <w:snapToGrid w:val="0"/>
              <w:spacing w:after="120"/>
              <w:jc w:val="both"/>
              <w:rPr>
                <w:b/>
                <w:lang w:eastAsia="ar-SA"/>
              </w:rPr>
            </w:pPr>
            <w:r w:rsidRPr="00811C47">
              <w:rPr>
                <w:b/>
                <w:lang w:eastAsia="ar-SA"/>
              </w:rPr>
              <w:t>Địa chỉ, nơi ở</w:t>
            </w:r>
          </w:p>
          <w:p w14:paraId="4CD6569A"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55C53BF8" w14:textId="77777777" w:rsidR="001C4375" w:rsidRPr="00811C47" w:rsidRDefault="001C4375" w:rsidP="002131C0">
            <w:pPr>
              <w:keepLines/>
              <w:snapToGrid w:val="0"/>
              <w:spacing w:after="120"/>
              <w:contextualSpacing/>
              <w:jc w:val="both"/>
              <w:rPr>
                <w:b/>
                <w:bCs/>
                <w:lang w:eastAsia="ar-SA"/>
              </w:rPr>
            </w:pPr>
            <w:r w:rsidRPr="00811C47">
              <w:rPr>
                <w:b/>
                <w:bCs/>
                <w:lang w:eastAsia="ar-SA"/>
              </w:rPr>
              <w:t xml:space="preserve">Tỉnh </w:t>
            </w:r>
          </w:p>
          <w:p w14:paraId="0A9A73C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w:t>
            </w:r>
          </w:p>
          <w:p w14:paraId="6257AB12"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province_id</w:t>
            </w:r>
          </w:p>
          <w:p w14:paraId="584ACA53" w14:textId="77777777" w:rsidR="001C4375" w:rsidRPr="00811C47" w:rsidRDefault="001C4375" w:rsidP="002131C0">
            <w:pPr>
              <w:keepLines/>
              <w:snapToGrid w:val="0"/>
              <w:spacing w:after="120"/>
              <w:rPr>
                <w:b/>
                <w:bCs/>
                <w:lang w:val="en-GB"/>
              </w:rPr>
            </w:pPr>
            <w:r w:rsidRPr="00811C47">
              <w:rPr>
                <w:b/>
                <w:bCs/>
                <w:lang w:val="en-GB"/>
              </w:rPr>
              <w:t>Huyện</w:t>
            </w:r>
          </w:p>
          <w:p w14:paraId="4840A48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72F38DE0"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eastAsia="ar-SA"/>
              </w:rPr>
              <w:t>district_id</w:t>
            </w:r>
          </w:p>
          <w:p w14:paraId="0496C03E" w14:textId="77777777" w:rsidR="001C4375" w:rsidRPr="00811C47" w:rsidRDefault="001C4375" w:rsidP="002131C0">
            <w:pPr>
              <w:keepLines/>
              <w:snapToGrid w:val="0"/>
              <w:spacing w:after="120"/>
              <w:rPr>
                <w:b/>
                <w:bCs/>
                <w:lang w:val="en-GB"/>
              </w:rPr>
            </w:pPr>
            <w:r w:rsidRPr="00811C47">
              <w:rPr>
                <w:b/>
                <w:bCs/>
                <w:lang w:val="en-GB"/>
              </w:rPr>
              <w:t>Xã/phường</w:t>
            </w:r>
          </w:p>
          <w:p w14:paraId="2659B35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5A42AA09"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eastAsia="ar-SA"/>
              </w:rPr>
              <w:t>ward_id</w:t>
            </w:r>
          </w:p>
          <w:p w14:paraId="4A81FE6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780974CE"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1DD2F64E"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413FBE5D" w14:textId="77777777" w:rsidR="001C4375" w:rsidRPr="00811C47" w:rsidRDefault="001C4375" w:rsidP="002131C0">
            <w:pPr>
              <w:keepLines/>
              <w:tabs>
                <w:tab w:val="left" w:pos="963"/>
              </w:tabs>
              <w:snapToGrid w:val="0"/>
              <w:spacing w:after="120"/>
              <w:contextualSpacing/>
              <w:rPr>
                <w:lang w:val="en-GB"/>
              </w:rPr>
            </w:pPr>
            <w:r w:rsidRPr="00811C47">
              <w:rPr>
                <w:lang w:val="vi-VN" w:eastAsia="ar-SA"/>
              </w:rPr>
              <w:t xml:space="preserve">          </w:t>
            </w:r>
            <w:r w:rsidRPr="00811C47">
              <w:rPr>
                <w:lang w:eastAsia="ar-SA"/>
              </w:rPr>
              <w:t xml:space="preserve">+. đối chiếu qua </w:t>
            </w:r>
            <w:r w:rsidRPr="00811C47">
              <w:rPr>
                <w:b/>
                <w:bCs/>
                <w:lang w:eastAsia="ar-SA"/>
              </w:rPr>
              <w:t xml:space="preserve">các bảng </w:t>
            </w:r>
            <w:r w:rsidRPr="00811C47">
              <w:rPr>
                <w:lang w:val="en-GB"/>
              </w:rPr>
              <w:t>cats_provinces</w:t>
            </w:r>
            <w:r w:rsidRPr="00811C47">
              <w:rPr>
                <w:lang w:val="vi-VN"/>
              </w:rPr>
              <w:t xml:space="preserve"> 3</w:t>
            </w:r>
            <w:r w:rsidRPr="00811C47">
              <w:rPr>
                <w:lang w:val="en-GB"/>
              </w:rPr>
              <w:t xml:space="preserve">cats_district, cats_wards để lấy tên tương ứng. </w:t>
            </w:r>
          </w:p>
          <w:p w14:paraId="4576E02F" w14:textId="77777777" w:rsidR="001C4375" w:rsidRPr="00811C47" w:rsidRDefault="001C4375" w:rsidP="002131C0">
            <w:pPr>
              <w:keepLines/>
              <w:tabs>
                <w:tab w:val="left" w:pos="963"/>
              </w:tabs>
              <w:snapToGrid w:val="0"/>
              <w:spacing w:after="120"/>
              <w:contextualSpacing/>
              <w:rPr>
                <w:lang w:val="vi-VN"/>
              </w:rPr>
            </w:pPr>
            <w:r w:rsidRPr="00811C47">
              <w:rPr>
                <w:lang w:val="vi-VN"/>
              </w:rPr>
              <w:t xml:space="preserve">          + nếu người dung click chọn địa bàn quản lý là địa bàn cư trú thì hệ thống tự động điền thông tin vào các form tương ứng theo mục địa bàn phụ trach</w:t>
            </w:r>
          </w:p>
          <w:p w14:paraId="7C834236" w14:textId="77777777" w:rsidR="001C4375" w:rsidRPr="00811C47" w:rsidRDefault="001C4375" w:rsidP="002131C0">
            <w:pPr>
              <w:keepLines/>
              <w:tabs>
                <w:tab w:val="left" w:pos="963"/>
              </w:tabs>
              <w:snapToGrid w:val="0"/>
              <w:spacing w:after="120"/>
              <w:contextualSpacing/>
              <w:rPr>
                <w:lang w:val="vi-VN"/>
              </w:rPr>
            </w:pPr>
            <w:r w:rsidRPr="00811C47">
              <w:rPr>
                <w:lang w:val="vi-VN"/>
              </w:rPr>
              <w:t xml:space="preserve">          + chọn tỉnh – huyện- xã. Liệt kê các huyện thuộc tỉnh và xã thuộc huyện</w:t>
            </w:r>
          </w:p>
          <w:p w14:paraId="52901B56" w14:textId="77777777" w:rsidR="001C4375" w:rsidRPr="00811C47" w:rsidRDefault="001C4375" w:rsidP="002131C0">
            <w:pPr>
              <w:keepLines/>
              <w:tabs>
                <w:tab w:val="left" w:pos="963"/>
              </w:tabs>
              <w:snapToGrid w:val="0"/>
              <w:spacing w:after="120"/>
              <w:contextualSpacing/>
              <w:rPr>
                <w:lang w:val="vi-VN" w:eastAsia="ar-SA"/>
              </w:rPr>
            </w:pPr>
          </w:p>
          <w:p w14:paraId="7D7586AF" w14:textId="77777777" w:rsidR="001C4375" w:rsidRPr="00811C47" w:rsidRDefault="001C4375" w:rsidP="002131C0">
            <w:pPr>
              <w:keepLines/>
              <w:snapToGrid w:val="0"/>
              <w:spacing w:after="120"/>
              <w:rPr>
                <w:b/>
                <w:bCs/>
                <w:lang w:val="en-GB"/>
              </w:rPr>
            </w:pPr>
            <w:r w:rsidRPr="00811C47">
              <w:rPr>
                <w:b/>
                <w:bCs/>
                <w:lang w:val="en-GB"/>
              </w:rPr>
              <w:t>Số nhà</w:t>
            </w:r>
          </w:p>
          <w:p w14:paraId="20BCDC9D"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lastRenderedPageBreak/>
              <w:t>UI Control: textbox</w:t>
            </w:r>
          </w:p>
          <w:p w14:paraId="0868426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22C79128"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address</w:t>
            </w:r>
          </w:p>
          <w:p w14:paraId="5D18600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0B29DF9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07369E9" w14:textId="77777777" w:rsidR="001C4375" w:rsidRPr="00811C47" w:rsidRDefault="001C4375" w:rsidP="002131C0">
            <w:pPr>
              <w:keepLines/>
              <w:tabs>
                <w:tab w:val="left" w:pos="963"/>
              </w:tabs>
              <w:snapToGrid w:val="0"/>
              <w:spacing w:after="120"/>
              <w:contextualSpacing/>
              <w:rPr>
                <w:lang w:eastAsia="ar-SA"/>
              </w:rPr>
            </w:pPr>
            <w:r w:rsidRPr="00811C47">
              <w:rPr>
                <w:lang w:eastAsia="ar-SA"/>
              </w:rPr>
              <w:t xml:space="preserve">Comment: địa </w:t>
            </w:r>
            <w:proofErr w:type="gramStart"/>
            <w:r w:rsidRPr="00811C47">
              <w:rPr>
                <w:lang w:eastAsia="ar-SA"/>
              </w:rPr>
              <w:t>chỉ  nếu</w:t>
            </w:r>
            <w:proofErr w:type="gramEnd"/>
            <w:r w:rsidRPr="00811C47">
              <w:rPr>
                <w:lang w:eastAsia="ar-SA"/>
              </w:rPr>
              <w:t xml:space="preserve">  vượt quá 255 ký tự khi nhấn lưu thì thông báo “địa chỉ  vượt quá 255 ký tự.” và focus vào địa chỉ </w:t>
            </w:r>
          </w:p>
          <w:p w14:paraId="46B3097A" w14:textId="77777777" w:rsidR="001C4375" w:rsidRPr="00811C47" w:rsidRDefault="001C4375" w:rsidP="002131C0">
            <w:pPr>
              <w:keepLines/>
              <w:snapToGrid w:val="0"/>
              <w:spacing w:after="120"/>
              <w:rPr>
                <w:b/>
                <w:bCs/>
                <w:lang w:val="en-GB"/>
              </w:rPr>
            </w:pPr>
            <w:r w:rsidRPr="00811C47">
              <w:rPr>
                <w:b/>
                <w:bCs/>
                <w:lang w:val="en-GB"/>
              </w:rPr>
              <w:t>Số CMND/CCCD</w:t>
            </w:r>
          </w:p>
          <w:p w14:paraId="5D7F747F"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7DA50A8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3F92719B" w14:textId="77777777" w:rsidR="001C4375" w:rsidRPr="00811C47" w:rsidRDefault="001C4375" w:rsidP="002131C0">
            <w:pPr>
              <w:pStyle w:val="ListParagraph"/>
              <w:keepLines/>
              <w:numPr>
                <w:ilvl w:val="0"/>
                <w:numId w:val="39"/>
              </w:numPr>
              <w:snapToGrid w:val="0"/>
              <w:spacing w:after="120" w:line="360" w:lineRule="auto"/>
              <w:rPr>
                <w:rFonts w:ascii="Times New Roman" w:hAnsi="Times New Roman"/>
                <w:sz w:val="24"/>
                <w:szCs w:val="24"/>
                <w:lang w:eastAsia="ar-SA"/>
              </w:rPr>
            </w:pPr>
            <w:r w:rsidRPr="00811C47">
              <w:rPr>
                <w:rFonts w:ascii="Times New Roman" w:hAnsi="Times New Roman"/>
                <w:sz w:val="24"/>
                <w:szCs w:val="24"/>
                <w:lang w:eastAsia="ar-SA"/>
              </w:rPr>
              <w:t xml:space="preserve">Column </w:t>
            </w:r>
            <w:proofErr w:type="gramStart"/>
            <w:r w:rsidRPr="00811C47">
              <w:rPr>
                <w:rFonts w:ascii="Times New Roman" w:hAnsi="Times New Roman"/>
                <w:sz w:val="24"/>
                <w:szCs w:val="24"/>
                <w:lang w:eastAsia="ar-SA"/>
              </w:rPr>
              <w:t>Name :</w:t>
            </w:r>
            <w:proofErr w:type="gramEnd"/>
            <w:r w:rsidRPr="00811C47">
              <w:rPr>
                <w:rFonts w:ascii="Times New Roman" w:hAnsi="Times New Roman"/>
                <w:sz w:val="24"/>
                <w:szCs w:val="24"/>
                <w:lang w:eastAsia="ar-SA"/>
              </w:rPr>
              <w:t xml:space="preserve"> </w:t>
            </w:r>
            <w:r w:rsidRPr="00811C47">
              <w:rPr>
                <w:rFonts w:ascii="Times New Roman" w:hAnsi="Times New Roman"/>
                <w:b/>
                <w:bCs/>
                <w:sz w:val="24"/>
                <w:szCs w:val="24"/>
                <w:lang w:val="en-GB"/>
              </w:rPr>
              <w:t>identity_card_number</w:t>
            </w:r>
          </w:p>
          <w:p w14:paraId="701D0B9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2551A5B9"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84F8159"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2D2216B0" w14:textId="77777777" w:rsidR="001C4375" w:rsidRPr="00811C47" w:rsidRDefault="001C4375" w:rsidP="002131C0">
            <w:pPr>
              <w:keepLines/>
              <w:tabs>
                <w:tab w:val="left" w:pos="963"/>
              </w:tabs>
              <w:snapToGrid w:val="0"/>
              <w:spacing w:after="120"/>
              <w:contextualSpacing/>
              <w:rPr>
                <w:lang w:eastAsia="ar-SA"/>
              </w:rPr>
            </w:pPr>
            <w:r w:rsidRPr="00811C47">
              <w:rPr>
                <w:lang w:eastAsia="ar-SA"/>
              </w:rPr>
              <w:t xml:space="preserve">+ </w:t>
            </w:r>
            <w:r w:rsidRPr="00811C47">
              <w:t xml:space="preserve">Số CMND/CCCD </w:t>
            </w:r>
            <w:proofErr w:type="gramStart"/>
            <w:r w:rsidRPr="00811C47">
              <w:rPr>
                <w:lang w:eastAsia="ar-SA"/>
              </w:rPr>
              <w:t>nếu  vượt</w:t>
            </w:r>
            <w:proofErr w:type="gramEnd"/>
            <w:r w:rsidRPr="00811C47">
              <w:rPr>
                <w:lang w:eastAsia="ar-SA"/>
              </w:rPr>
              <w:t xml:space="preserve"> quá 255 ký tự khi nhấn lưu thì thông báo “địa chỉ  vượt quá 255 ký tự.” và focus vào </w:t>
            </w:r>
            <w:r w:rsidRPr="00811C47">
              <w:t>Số CMND/CCCD</w:t>
            </w:r>
            <w:r w:rsidRPr="00811C47">
              <w:rPr>
                <w:lang w:eastAsia="ar-SA"/>
              </w:rPr>
              <w:t xml:space="preserve"> </w:t>
            </w:r>
          </w:p>
          <w:p w14:paraId="0FCD323C" w14:textId="77777777" w:rsidR="001C4375" w:rsidRPr="00811C47" w:rsidRDefault="001C4375" w:rsidP="002131C0">
            <w:pPr>
              <w:keepLines/>
              <w:tabs>
                <w:tab w:val="left" w:pos="963"/>
              </w:tabs>
              <w:snapToGrid w:val="0"/>
              <w:spacing w:after="120"/>
              <w:contextualSpacing/>
              <w:rPr>
                <w:lang w:eastAsia="ar-SA"/>
              </w:rPr>
            </w:pPr>
          </w:p>
          <w:p w14:paraId="4E0CE889" w14:textId="77777777" w:rsidR="001C4375" w:rsidRPr="00811C47" w:rsidRDefault="001C4375" w:rsidP="002131C0">
            <w:pPr>
              <w:keepLines/>
              <w:snapToGrid w:val="0"/>
              <w:spacing w:after="120"/>
              <w:rPr>
                <w:b/>
                <w:bCs/>
                <w:lang w:val="en-GB"/>
              </w:rPr>
            </w:pPr>
            <w:r w:rsidRPr="00811C47">
              <w:rPr>
                <w:b/>
                <w:bCs/>
                <w:lang w:val="en-GB"/>
              </w:rPr>
              <w:t>Học hàm</w:t>
            </w:r>
          </w:p>
          <w:p w14:paraId="6041A736"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51B89B7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3231A7DC"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academic_rank_id</w:t>
            </w:r>
          </w:p>
          <w:p w14:paraId="3601652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11)</w:t>
            </w:r>
          </w:p>
          <w:p w14:paraId="6E929F3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09F42D6D" w14:textId="77777777" w:rsidR="001C4375" w:rsidRPr="00811C47" w:rsidRDefault="001C4375" w:rsidP="002131C0">
            <w:pPr>
              <w:keepLines/>
              <w:widowControl/>
              <w:numPr>
                <w:ilvl w:val="0"/>
                <w:numId w:val="39"/>
              </w:numPr>
              <w:tabs>
                <w:tab w:val="left" w:pos="963"/>
              </w:tabs>
              <w:snapToGrid w:val="0"/>
              <w:spacing w:before="0" w:after="120"/>
              <w:contextualSpacing/>
              <w:rPr>
                <w:b/>
                <w:lang w:eastAsia="ar-SA"/>
              </w:rPr>
            </w:pPr>
            <w:r w:rsidRPr="00811C47">
              <w:rPr>
                <w:lang w:val="en-GB" w:eastAsia="ar-SA"/>
              </w:rPr>
              <w:t xml:space="preserve">Comment: Ánh xạ qua bảng </w:t>
            </w:r>
            <w:r w:rsidRPr="00811C47">
              <w:rPr>
                <w:b/>
                <w:lang w:val="en-GB"/>
              </w:rPr>
              <w:t>cats_doctor_academic_rank</w:t>
            </w:r>
          </w:p>
          <w:p w14:paraId="777F53AF" w14:textId="77777777" w:rsidR="001C4375" w:rsidRPr="00811C47" w:rsidRDefault="001C4375" w:rsidP="002131C0">
            <w:pPr>
              <w:keepLines/>
              <w:snapToGrid w:val="0"/>
              <w:spacing w:after="120"/>
              <w:rPr>
                <w:b/>
                <w:bCs/>
                <w:lang w:val="en-GB"/>
              </w:rPr>
            </w:pPr>
            <w:r w:rsidRPr="00811C47">
              <w:rPr>
                <w:b/>
                <w:bCs/>
                <w:lang w:val="en-GB"/>
              </w:rPr>
              <w:t>Học vị</w:t>
            </w:r>
          </w:p>
          <w:p w14:paraId="6ABA5D67"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0A9E29F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lastRenderedPageBreak/>
              <w:t xml:space="preserve">Table Name: </w:t>
            </w:r>
            <w:r w:rsidRPr="00811C47">
              <w:rPr>
                <w:b/>
                <w:bCs/>
                <w:lang w:val="en-GB" w:eastAsia="ar-SA"/>
              </w:rPr>
              <w:t>doctor</w:t>
            </w:r>
          </w:p>
          <w:p w14:paraId="70BB96C7"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degree_id</w:t>
            </w:r>
          </w:p>
          <w:p w14:paraId="6794522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11)</w:t>
            </w:r>
          </w:p>
          <w:p w14:paraId="4020270A"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C867D0E" w14:textId="77777777" w:rsidR="001C4375" w:rsidRPr="00811C47" w:rsidRDefault="001C4375" w:rsidP="002131C0">
            <w:pPr>
              <w:keepLines/>
              <w:widowControl/>
              <w:numPr>
                <w:ilvl w:val="0"/>
                <w:numId w:val="39"/>
              </w:numPr>
              <w:tabs>
                <w:tab w:val="left" w:pos="963"/>
              </w:tabs>
              <w:snapToGrid w:val="0"/>
              <w:spacing w:before="0" w:after="120"/>
              <w:contextualSpacing/>
              <w:rPr>
                <w:b/>
                <w:lang w:eastAsia="ar-SA"/>
              </w:rPr>
            </w:pPr>
            <w:r w:rsidRPr="00811C47">
              <w:rPr>
                <w:lang w:val="en-GB" w:eastAsia="ar-SA"/>
              </w:rPr>
              <w:t xml:space="preserve">Comment: Ánh xạ qua bảng </w:t>
            </w:r>
            <w:r w:rsidRPr="00811C47">
              <w:rPr>
                <w:b/>
                <w:lang w:val="en-GB"/>
              </w:rPr>
              <w:t>cats_doctor_degree</w:t>
            </w:r>
          </w:p>
          <w:p w14:paraId="3E78546F" w14:textId="77777777" w:rsidR="001C4375" w:rsidRPr="00811C47" w:rsidRDefault="001C4375" w:rsidP="002131C0">
            <w:pPr>
              <w:keepLines/>
              <w:snapToGrid w:val="0"/>
              <w:spacing w:after="120"/>
              <w:rPr>
                <w:b/>
                <w:bCs/>
                <w:lang w:val="en-GB"/>
              </w:rPr>
            </w:pPr>
            <w:r w:rsidRPr="00811C47">
              <w:rPr>
                <w:b/>
                <w:bCs/>
                <w:lang w:val="en-GB"/>
              </w:rPr>
              <w:t xml:space="preserve">Số GPHN </w:t>
            </w:r>
          </w:p>
          <w:p w14:paraId="294BF1B4"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618455E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2CDFDAF4"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certification_code</w:t>
            </w:r>
          </w:p>
          <w:p w14:paraId="22DF954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766EF8C5"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1A4A82F2"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378E4E9D" w14:textId="77777777" w:rsidR="001C4375" w:rsidRPr="00811C47" w:rsidRDefault="001C4375" w:rsidP="002131C0">
            <w:pPr>
              <w:keepLines/>
              <w:snapToGrid w:val="0"/>
              <w:spacing w:after="120"/>
              <w:rPr>
                <w:b/>
                <w:bCs/>
              </w:rPr>
            </w:pPr>
            <w:r w:rsidRPr="00811C47">
              <w:rPr>
                <w:b/>
                <w:bCs/>
              </w:rPr>
              <w:t>Ngày cấp giấy phép hành nghề</w:t>
            </w:r>
          </w:p>
          <w:p w14:paraId="696AA890"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3BD179C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6E3881A1"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certification_date</w:t>
            </w:r>
          </w:p>
          <w:p w14:paraId="08D1F74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r w:rsidRPr="00811C47">
              <w:rPr>
                <w:b/>
                <w:bCs/>
                <w:lang w:val="en-GB"/>
              </w:rPr>
              <w:t>datetime</w:t>
            </w:r>
          </w:p>
          <w:p w14:paraId="7A070C2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7B6AB71E"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 </w:t>
            </w:r>
            <w:r w:rsidRPr="00811C47">
              <w:t>GPHN</w:t>
            </w:r>
            <w:r w:rsidRPr="00811C47">
              <w:rPr>
                <w:lang w:val="vi-VN"/>
              </w:rPr>
              <w:t xml:space="preserve"> </w:t>
            </w:r>
            <w:proofErr w:type="gramStart"/>
            <w:r w:rsidRPr="00811C47">
              <w:rPr>
                <w:lang w:eastAsia="ar-SA"/>
              </w:rPr>
              <w:t>nếu  vượt</w:t>
            </w:r>
            <w:proofErr w:type="gramEnd"/>
            <w:r w:rsidRPr="00811C47">
              <w:rPr>
                <w:lang w:eastAsia="ar-SA"/>
              </w:rPr>
              <w:t xml:space="preserve"> quá 255 ký tự khi nhấn lưu thì thông báo “GPHN</w:t>
            </w:r>
            <w:r w:rsidRPr="00811C47">
              <w:rPr>
                <w:lang w:val="vi-VN" w:eastAsia="ar-SA"/>
              </w:rPr>
              <w:t xml:space="preserve"> </w:t>
            </w:r>
            <w:r w:rsidRPr="00811C47">
              <w:rPr>
                <w:lang w:eastAsia="ar-SA"/>
              </w:rPr>
              <w:t>vượt quá 255 ký tự.” và focus vào</w:t>
            </w:r>
            <w:r w:rsidRPr="00811C47">
              <w:rPr>
                <w:lang w:val="vi-VN" w:eastAsia="ar-SA"/>
              </w:rPr>
              <w:t xml:space="preserve"> </w:t>
            </w:r>
            <w:r w:rsidRPr="00811C47">
              <w:t>GPHN</w:t>
            </w:r>
          </w:p>
          <w:p w14:paraId="47FFF083" w14:textId="77777777" w:rsidR="001C4375" w:rsidRPr="00811C47" w:rsidRDefault="001C4375" w:rsidP="002131C0">
            <w:pPr>
              <w:keepLines/>
              <w:snapToGrid w:val="0"/>
              <w:spacing w:after="120"/>
              <w:rPr>
                <w:b/>
                <w:bCs/>
              </w:rPr>
            </w:pPr>
            <w:r w:rsidRPr="00811C47">
              <w:rPr>
                <w:b/>
                <w:bCs/>
              </w:rPr>
              <w:t>Nơi cấp giấy phép hành nghề</w:t>
            </w:r>
          </w:p>
          <w:p w14:paraId="40BA99BF"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51A90B2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5D1DBE0B"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certification_place</w:t>
            </w:r>
          </w:p>
          <w:p w14:paraId="591094E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6C2CFA6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148FC3EC"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lastRenderedPageBreak/>
              <w:t xml:space="preserve">Comment: </w:t>
            </w:r>
            <w:proofErr w:type="gramStart"/>
            <w:r w:rsidRPr="00811C47">
              <w:rPr>
                <w:lang w:eastAsia="ar-SA"/>
              </w:rPr>
              <w:t>nếu  vượt</w:t>
            </w:r>
            <w:proofErr w:type="gramEnd"/>
            <w:r w:rsidRPr="00811C47">
              <w:rPr>
                <w:lang w:eastAsia="ar-SA"/>
              </w:rPr>
              <w:t xml:space="preserve"> quá 255 ký tự  thì thông báo “</w:t>
            </w:r>
            <w:r w:rsidRPr="00811C47">
              <w:rPr>
                <w:lang w:val="vi-VN" w:eastAsia="ar-SA"/>
              </w:rPr>
              <w:t xml:space="preserve">  nơi cấp </w:t>
            </w:r>
            <w:r w:rsidRPr="00811C47">
              <w:rPr>
                <w:lang w:eastAsia="ar-SA"/>
              </w:rPr>
              <w:t>vượt quá 255 ký tự.” và focus vào Nơi</w:t>
            </w:r>
            <w:r w:rsidRPr="00811C47">
              <w:rPr>
                <w:lang w:val="vi-VN" w:eastAsia="ar-SA"/>
              </w:rPr>
              <w:t xml:space="preserve"> cấp</w:t>
            </w:r>
          </w:p>
          <w:p w14:paraId="6A5C01AF" w14:textId="77777777" w:rsidR="001C4375" w:rsidRPr="00811C47" w:rsidRDefault="001C4375" w:rsidP="002131C0">
            <w:pPr>
              <w:keepLines/>
              <w:snapToGrid w:val="0"/>
              <w:spacing w:after="120"/>
              <w:rPr>
                <w:b/>
                <w:bCs/>
                <w:lang w:val="en-GB"/>
              </w:rPr>
            </w:pPr>
            <w:r w:rsidRPr="00811C47">
              <w:rPr>
                <w:b/>
                <w:bCs/>
                <w:lang w:val="en-GB"/>
              </w:rPr>
              <w:t>Quốc tịch</w:t>
            </w:r>
          </w:p>
          <w:p w14:paraId="66B9855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763C6018"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053F7999"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nation_id</w:t>
            </w:r>
          </w:p>
          <w:p w14:paraId="6F28A63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057E7331"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5F15CA2F"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cats_nations</w:t>
            </w:r>
            <w:r w:rsidRPr="00811C47">
              <w:rPr>
                <w:lang w:val="en-GB"/>
              </w:rPr>
              <w:t xml:space="preserve"> để lấy tên tương ứng </w:t>
            </w:r>
          </w:p>
          <w:p w14:paraId="61FA4D6E" w14:textId="77777777" w:rsidR="001C4375" w:rsidRPr="00811C47" w:rsidRDefault="001C4375" w:rsidP="002131C0">
            <w:pPr>
              <w:keepLines/>
              <w:snapToGrid w:val="0"/>
              <w:spacing w:after="120"/>
              <w:rPr>
                <w:b/>
                <w:bCs/>
                <w:lang w:val="en-GB"/>
              </w:rPr>
            </w:pPr>
            <w:r w:rsidRPr="00811C47">
              <w:rPr>
                <w:b/>
                <w:bCs/>
                <w:lang w:val="en-GB"/>
              </w:rPr>
              <w:t xml:space="preserve">Dân tộc </w:t>
            </w:r>
          </w:p>
          <w:p w14:paraId="5A79656D"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7E34F916"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5144AFCF"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ethnicity_id</w:t>
            </w:r>
          </w:p>
          <w:p w14:paraId="53198AE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15F3105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8C7CC6D"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cats_ethnicities</w:t>
            </w:r>
            <w:r w:rsidRPr="00811C47">
              <w:rPr>
                <w:lang w:val="en-GB"/>
              </w:rPr>
              <w:t xml:space="preserve"> để lấy tên tương ứng </w:t>
            </w:r>
          </w:p>
          <w:p w14:paraId="13FA491E"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p>
          <w:p w14:paraId="03D3BD5F" w14:textId="77777777" w:rsidR="001C4375" w:rsidRPr="00811C47" w:rsidRDefault="001C4375" w:rsidP="002131C0">
            <w:pPr>
              <w:keepLines/>
              <w:snapToGrid w:val="0"/>
              <w:spacing w:after="120"/>
              <w:rPr>
                <w:b/>
                <w:bCs/>
                <w:lang w:val="en-GB"/>
              </w:rPr>
            </w:pPr>
            <w:r w:rsidRPr="00811C47">
              <w:rPr>
                <w:b/>
                <w:bCs/>
                <w:lang w:val="en-GB"/>
              </w:rPr>
              <w:t>Tôn giáo</w:t>
            </w:r>
          </w:p>
          <w:p w14:paraId="6D14A533"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combobox</w:t>
            </w:r>
          </w:p>
          <w:p w14:paraId="4C127E8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7C8BE0C5"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religion_id</w:t>
            </w:r>
          </w:p>
          <w:p w14:paraId="1D3AD17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74828B48"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F264D2E"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cats_religions</w:t>
            </w:r>
            <w:r w:rsidRPr="00811C47">
              <w:rPr>
                <w:lang w:val="en-GB"/>
              </w:rPr>
              <w:t xml:space="preserve"> để lấy tên tương ứng</w:t>
            </w:r>
          </w:p>
          <w:p w14:paraId="0B6BB9A7" w14:textId="77777777" w:rsidR="001C4375" w:rsidRPr="00811C47" w:rsidRDefault="001C4375" w:rsidP="002131C0">
            <w:pPr>
              <w:keepLines/>
              <w:spacing w:after="120"/>
              <w:jc w:val="both"/>
              <w:rPr>
                <w:b/>
                <w:lang w:eastAsia="ar-SA"/>
              </w:rPr>
            </w:pPr>
            <w:r w:rsidRPr="00811C47">
              <w:rPr>
                <w:b/>
                <w:lang w:eastAsia="ar-SA"/>
              </w:rPr>
              <w:t>Chuyên khoa</w:t>
            </w:r>
          </w:p>
          <w:p w14:paraId="3EBDEA4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UI Control: Lable</w:t>
            </w:r>
          </w:p>
          <w:p w14:paraId="16D15886"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rPr>
              <w:t>doctors_specialists</w:t>
            </w:r>
            <w:r w:rsidRPr="00811C47">
              <w:t xml:space="preserve"> </w:t>
            </w:r>
          </w:p>
          <w:p w14:paraId="783DBF0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rPr>
              <w:t>specialists_id</w:t>
            </w:r>
          </w:p>
          <w:p w14:paraId="73D6722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04E5C00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7D036948" w14:textId="77777777" w:rsidR="001C4375" w:rsidRPr="00811C47" w:rsidRDefault="001C4375" w:rsidP="002131C0">
            <w:pPr>
              <w:keepLines/>
              <w:widowControl/>
              <w:numPr>
                <w:ilvl w:val="0"/>
                <w:numId w:val="39"/>
              </w:numPr>
              <w:snapToGrid w:val="0"/>
              <w:spacing w:before="0" w:after="120"/>
              <w:jc w:val="both"/>
            </w:pPr>
            <w:r w:rsidRPr="00811C47">
              <w:t xml:space="preserve">Comments: Ánh xạ với bảng </w:t>
            </w:r>
            <w:r w:rsidRPr="00811C47">
              <w:rPr>
                <w:b/>
                <w:bCs/>
              </w:rPr>
              <w:t>cats_pecialists</w:t>
            </w:r>
            <w:r w:rsidRPr="00811C47">
              <w:t xml:space="preserve"> </w:t>
            </w:r>
            <w:proofErr w:type="gramStart"/>
            <w:r w:rsidRPr="00811C47">
              <w:t>với  trường</w:t>
            </w:r>
            <w:proofErr w:type="gramEnd"/>
            <w:r w:rsidRPr="00811C47">
              <w:t xml:space="preserve"> dữ liệu là </w:t>
            </w:r>
            <w:r w:rsidRPr="00811C47">
              <w:rPr>
                <w:b/>
                <w:bCs/>
              </w:rPr>
              <w:t>doctor_id</w:t>
            </w:r>
            <w:r w:rsidRPr="00811C47">
              <w:t xml:space="preserve"> và </w:t>
            </w:r>
            <w:r w:rsidRPr="00811C47">
              <w:rPr>
                <w:b/>
                <w:bCs/>
              </w:rPr>
              <w:t>specialists_id</w:t>
            </w:r>
          </w:p>
          <w:p w14:paraId="06EAF296" w14:textId="77777777" w:rsidR="001C4375" w:rsidRPr="00811C47" w:rsidRDefault="001C4375" w:rsidP="002131C0">
            <w:pPr>
              <w:keepLines/>
              <w:snapToGrid w:val="0"/>
              <w:spacing w:after="120"/>
              <w:jc w:val="both"/>
              <w:rPr>
                <w:lang w:eastAsia="ar-SA"/>
              </w:rPr>
            </w:pPr>
          </w:p>
          <w:p w14:paraId="7E6908AE" w14:textId="77777777" w:rsidR="001C4375" w:rsidRPr="00811C47" w:rsidRDefault="001C4375" w:rsidP="002131C0">
            <w:pPr>
              <w:keepLines/>
              <w:snapToGrid w:val="0"/>
              <w:spacing w:after="120"/>
              <w:jc w:val="both"/>
              <w:rPr>
                <w:b/>
                <w:lang w:eastAsia="ar-SA"/>
              </w:rPr>
            </w:pPr>
            <w:r w:rsidRPr="00811C47">
              <w:rPr>
                <w:b/>
                <w:lang w:eastAsia="ar-SA"/>
              </w:rPr>
              <w:t>Nơi công tác</w:t>
            </w:r>
          </w:p>
          <w:p w14:paraId="1E7EF12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Label</w:t>
            </w:r>
          </w:p>
          <w:p w14:paraId="06F6150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eastAsia="ar-SA"/>
              </w:rPr>
              <w:t>TableName:</w:t>
            </w:r>
            <w:r w:rsidRPr="00811C47">
              <w:rPr>
                <w:b/>
                <w:lang w:eastAsia="ar-SA"/>
              </w:rPr>
              <w:t>doctor</w:t>
            </w:r>
            <w:proofErr w:type="gramEnd"/>
            <w:r w:rsidRPr="00811C47">
              <w:rPr>
                <w:b/>
                <w:lang w:eastAsia="ar-SA"/>
              </w:rPr>
              <w:t>_</w:t>
            </w:r>
            <w:r w:rsidRPr="00811C47">
              <w:rPr>
                <w:b/>
                <w:bCs/>
                <w:lang w:val="en-GB"/>
              </w:rPr>
              <w:t xml:space="preserve">healthfacilities </w:t>
            </w:r>
          </w:p>
          <w:p w14:paraId="299249D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healthfacilities_id</w:t>
            </w:r>
          </w:p>
          <w:p w14:paraId="6C26DCA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vi-VN"/>
              </w:rPr>
              <w:t>50</w:t>
            </w:r>
            <w:r w:rsidRPr="00811C47">
              <w:rPr>
                <w:lang w:val="en-GB"/>
              </w:rPr>
              <w:t>)</w:t>
            </w:r>
          </w:p>
          <w:p w14:paraId="29EC951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74206EB1" w14:textId="77777777" w:rsidR="001C4375" w:rsidRPr="00811C47" w:rsidRDefault="001C4375" w:rsidP="002131C0">
            <w:pPr>
              <w:keepLines/>
              <w:widowControl/>
              <w:numPr>
                <w:ilvl w:val="0"/>
                <w:numId w:val="39"/>
              </w:numPr>
              <w:snapToGrid w:val="0"/>
              <w:spacing w:before="0" w:after="120"/>
              <w:jc w:val="both"/>
              <w:rPr>
                <w:b/>
                <w:lang w:eastAsia="ar-SA"/>
              </w:rPr>
            </w:pPr>
            <w:proofErr w:type="gramStart"/>
            <w:r w:rsidRPr="00811C47">
              <w:rPr>
                <w:lang w:eastAsia="ar-SA"/>
              </w:rPr>
              <w:t>Comments:Ánh</w:t>
            </w:r>
            <w:proofErr w:type="gramEnd"/>
            <w:r w:rsidRPr="00811C47">
              <w:rPr>
                <w:lang w:eastAsia="ar-SA"/>
              </w:rPr>
              <w:t xml:space="preserve"> xạ với bảng </w:t>
            </w:r>
            <w:r w:rsidRPr="00811C47">
              <w:rPr>
                <w:b/>
                <w:bCs/>
                <w:lang w:val="en-GB" w:eastAsia="ar-SA"/>
              </w:rPr>
              <w:t>cats_healthfacilities</w:t>
            </w:r>
          </w:p>
          <w:p w14:paraId="1B436641" w14:textId="77777777" w:rsidR="001C4375" w:rsidRPr="00811C47" w:rsidRDefault="001C4375" w:rsidP="002131C0">
            <w:pPr>
              <w:keepLines/>
              <w:snapToGrid w:val="0"/>
              <w:spacing w:after="120"/>
              <w:jc w:val="both"/>
              <w:rPr>
                <w:b/>
                <w:lang w:eastAsia="ar-SA"/>
              </w:rPr>
            </w:pPr>
            <w:r w:rsidRPr="00811C47">
              <w:rPr>
                <w:b/>
                <w:lang w:eastAsia="ar-SA"/>
              </w:rPr>
              <w:t xml:space="preserve">Cấp quản lý </w:t>
            </w:r>
          </w:p>
          <w:p w14:paraId="03B6791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combobox</w:t>
            </w:r>
          </w:p>
          <w:p w14:paraId="0A50716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4B1A39A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position_id</w:t>
            </w:r>
          </w:p>
          <w:p w14:paraId="48239ED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INT(</w:t>
            </w:r>
            <w:proofErr w:type="gramEnd"/>
            <w:r w:rsidRPr="00811C47">
              <w:rPr>
                <w:lang w:val="en-GB"/>
              </w:rPr>
              <w:t>11)</w:t>
            </w:r>
          </w:p>
          <w:p w14:paraId="199103F5"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B5198C8"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Ánh xạ qua bảng </w:t>
            </w:r>
            <w:r w:rsidRPr="00811C47">
              <w:rPr>
                <w:b/>
                <w:bCs/>
                <w:lang w:eastAsia="ar-SA"/>
              </w:rPr>
              <w:t>cats_doctor_positon</w:t>
            </w:r>
            <w:r w:rsidRPr="00811C47">
              <w:rPr>
                <w:lang w:eastAsia="ar-SA"/>
              </w:rPr>
              <w:t xml:space="preserve"> để lấy tên chức vụ tương ứng </w:t>
            </w:r>
          </w:p>
          <w:p w14:paraId="345F1523" w14:textId="77777777" w:rsidR="001C4375" w:rsidRPr="00811C47" w:rsidRDefault="001C4375" w:rsidP="002131C0">
            <w:pPr>
              <w:keepLines/>
              <w:snapToGrid w:val="0"/>
              <w:spacing w:after="120"/>
              <w:jc w:val="both"/>
              <w:rPr>
                <w:b/>
                <w:lang w:eastAsia="ar-SA"/>
              </w:rPr>
            </w:pPr>
            <w:r w:rsidRPr="00811C47">
              <w:rPr>
                <w:b/>
                <w:lang w:eastAsia="ar-SA"/>
              </w:rPr>
              <w:t xml:space="preserve">Loại cán bộ </w:t>
            </w:r>
          </w:p>
          <w:p w14:paraId="3EBAA98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UI Control: combobox</w:t>
            </w:r>
          </w:p>
          <w:p w14:paraId="1A0629F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79838EC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doctor_type_id</w:t>
            </w:r>
          </w:p>
          <w:p w14:paraId="4708BFF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INT(</w:t>
            </w:r>
            <w:proofErr w:type="gramEnd"/>
            <w:r w:rsidRPr="00811C47">
              <w:rPr>
                <w:lang w:val="en-GB"/>
              </w:rPr>
              <w:t>11)</w:t>
            </w:r>
          </w:p>
          <w:p w14:paraId="35B9E4D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78BD73B"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Ánh xạ qua bảng </w:t>
            </w:r>
            <w:r w:rsidRPr="00811C47">
              <w:rPr>
                <w:b/>
                <w:bCs/>
                <w:lang w:eastAsia="ar-SA"/>
              </w:rPr>
              <w:t>cats_doctor_type</w:t>
            </w:r>
            <w:r w:rsidRPr="00811C47">
              <w:rPr>
                <w:lang w:eastAsia="ar-SA"/>
              </w:rPr>
              <w:t xml:space="preserve"> để lấy tên chức vụ tương ứng</w:t>
            </w:r>
          </w:p>
          <w:p w14:paraId="0ACCB9D8" w14:textId="77777777" w:rsidR="001C4375" w:rsidRPr="00811C47" w:rsidRDefault="001C4375" w:rsidP="002131C0">
            <w:pPr>
              <w:keepLines/>
              <w:snapToGrid w:val="0"/>
              <w:spacing w:after="120"/>
              <w:jc w:val="both"/>
              <w:rPr>
                <w:b/>
                <w:lang w:eastAsia="ar-SA"/>
              </w:rPr>
            </w:pPr>
            <w:r w:rsidRPr="00811C47">
              <w:rPr>
                <w:b/>
                <w:lang w:eastAsia="ar-SA"/>
              </w:rPr>
              <w:t>Quá trình công tác</w:t>
            </w:r>
          </w:p>
          <w:p w14:paraId="6B024AE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5200DCB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0620D72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working_process</w:t>
            </w:r>
          </w:p>
          <w:p w14:paraId="34EB28F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C8E98B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585854A"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Quá trình công tác</w:t>
            </w:r>
          </w:p>
          <w:p w14:paraId="2E57356F" w14:textId="77777777" w:rsidR="001C4375" w:rsidRPr="00811C47" w:rsidRDefault="001C4375" w:rsidP="002131C0">
            <w:pPr>
              <w:keepLines/>
              <w:snapToGrid w:val="0"/>
              <w:spacing w:after="120"/>
              <w:jc w:val="both"/>
              <w:rPr>
                <w:b/>
                <w:lang w:eastAsia="ar-SA"/>
              </w:rPr>
            </w:pPr>
            <w:r w:rsidRPr="00811C47">
              <w:rPr>
                <w:b/>
                <w:lang w:eastAsia="ar-SA"/>
              </w:rPr>
              <w:t xml:space="preserve">Quá trình đào tạo </w:t>
            </w:r>
          </w:p>
          <w:p w14:paraId="62A9BD1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24C7E61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23D1AAF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training_process</w:t>
            </w:r>
          </w:p>
          <w:p w14:paraId="3D986D3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1BA2CC9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F90A9FB"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Quá trình đào tạo</w:t>
            </w:r>
          </w:p>
          <w:p w14:paraId="7BD5E130" w14:textId="77777777" w:rsidR="001C4375" w:rsidRPr="00811C47" w:rsidRDefault="001C4375" w:rsidP="002131C0">
            <w:pPr>
              <w:keepLines/>
              <w:snapToGrid w:val="0"/>
              <w:spacing w:after="120"/>
              <w:jc w:val="both"/>
              <w:rPr>
                <w:b/>
                <w:lang w:eastAsia="ar-SA"/>
              </w:rPr>
            </w:pPr>
            <w:r w:rsidRPr="00811C47">
              <w:rPr>
                <w:b/>
                <w:lang w:eastAsia="ar-SA"/>
              </w:rPr>
              <w:t>Các công trình nghiên cứu</w:t>
            </w:r>
          </w:p>
          <w:p w14:paraId="572CFAED"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73A3461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Table Name: </w:t>
            </w:r>
            <w:r w:rsidRPr="00811C47">
              <w:rPr>
                <w:b/>
                <w:bCs/>
                <w:lang w:val="en-GB"/>
              </w:rPr>
              <w:t>doctor</w:t>
            </w:r>
          </w:p>
          <w:p w14:paraId="59C5B59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research_works</w:t>
            </w:r>
          </w:p>
          <w:p w14:paraId="10D3D01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28E3270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D5DDAA4"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Công trình nghiên cứu</w:t>
            </w:r>
          </w:p>
          <w:p w14:paraId="049992E8" w14:textId="77777777" w:rsidR="001C4375" w:rsidRPr="00811C47" w:rsidRDefault="001C4375" w:rsidP="002131C0">
            <w:pPr>
              <w:keepLines/>
              <w:snapToGrid w:val="0"/>
              <w:spacing w:after="120"/>
              <w:jc w:val="both"/>
              <w:rPr>
                <w:b/>
                <w:lang w:eastAsia="ar-SA"/>
              </w:rPr>
            </w:pPr>
            <w:r w:rsidRPr="00811C47">
              <w:rPr>
                <w:b/>
                <w:lang w:eastAsia="ar-SA"/>
              </w:rPr>
              <w:t>Đề tài nghiên cứu khoa học</w:t>
            </w:r>
          </w:p>
          <w:p w14:paraId="12A59325"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750AA32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34219ED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Column Name:</w:t>
            </w:r>
            <w:r w:rsidRPr="00811C47">
              <w:rPr>
                <w:lang w:val="en-GB"/>
              </w:rPr>
              <w:t xml:space="preserve"> </w:t>
            </w:r>
            <w:r w:rsidRPr="00811C47">
              <w:rPr>
                <w:b/>
                <w:lang w:eastAsia="ar-SA"/>
              </w:rPr>
              <w:t>science_topic</w:t>
            </w:r>
          </w:p>
          <w:p w14:paraId="08D7038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BAE598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AAE99CB"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đề tài nghiên cứu khoa học </w:t>
            </w:r>
          </w:p>
          <w:p w14:paraId="074EC83B" w14:textId="77777777" w:rsidR="001C4375" w:rsidRPr="00811C47" w:rsidRDefault="001C4375" w:rsidP="002131C0">
            <w:pPr>
              <w:keepLines/>
              <w:snapToGrid w:val="0"/>
              <w:spacing w:after="120"/>
              <w:jc w:val="both"/>
              <w:rPr>
                <w:b/>
                <w:lang w:eastAsia="ar-SA"/>
              </w:rPr>
            </w:pPr>
            <w:r w:rsidRPr="00811C47">
              <w:rPr>
                <w:b/>
                <w:lang w:eastAsia="ar-SA"/>
              </w:rPr>
              <w:t>Khen thưởng</w:t>
            </w:r>
          </w:p>
          <w:p w14:paraId="74643DD9"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44A5936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1F15EED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felicitation</w:t>
            </w:r>
          </w:p>
          <w:p w14:paraId="2778FFC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67F871C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1325B0D"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khen thưởng</w:t>
            </w:r>
          </w:p>
          <w:p w14:paraId="43DBE78D" w14:textId="77777777" w:rsidR="001C4375" w:rsidRPr="00811C47" w:rsidRDefault="001C4375" w:rsidP="002131C0">
            <w:pPr>
              <w:keepLines/>
              <w:snapToGrid w:val="0"/>
              <w:spacing w:after="120"/>
              <w:jc w:val="both"/>
              <w:rPr>
                <w:b/>
                <w:lang w:eastAsia="ar-SA"/>
              </w:rPr>
            </w:pPr>
            <w:r w:rsidRPr="00811C47">
              <w:rPr>
                <w:b/>
                <w:lang w:eastAsia="ar-SA"/>
              </w:rPr>
              <w:t>Ghi chú</w:t>
            </w:r>
          </w:p>
          <w:p w14:paraId="664EE04A"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7AFF6F7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346325D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Column Name: </w:t>
            </w:r>
            <w:r w:rsidRPr="00811C47">
              <w:rPr>
                <w:b/>
                <w:bCs/>
                <w:lang w:val="en-GB"/>
              </w:rPr>
              <w:t>summary</w:t>
            </w:r>
          </w:p>
          <w:p w14:paraId="5AB01A4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0EDCA59"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D789206"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ghi chú</w:t>
            </w:r>
          </w:p>
          <w:p w14:paraId="0586B3EB" w14:textId="77777777" w:rsidR="001C4375" w:rsidRPr="00811C47" w:rsidRDefault="001C4375" w:rsidP="002131C0">
            <w:pPr>
              <w:keepLines/>
              <w:snapToGrid w:val="0"/>
              <w:spacing w:after="120"/>
              <w:jc w:val="both"/>
              <w:rPr>
                <w:b/>
                <w:lang w:val="vi-VN" w:eastAsia="ar-SA"/>
              </w:rPr>
            </w:pPr>
            <w:r w:rsidRPr="00811C47">
              <w:rPr>
                <w:b/>
                <w:lang w:val="vi-VN" w:eastAsia="ar-SA"/>
              </w:rPr>
              <w:t xml:space="preserve">Trạng thái </w:t>
            </w:r>
          </w:p>
          <w:p w14:paraId="1BB0F9A4"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Textbox</w:t>
            </w:r>
          </w:p>
          <w:p w14:paraId="6F65D60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30D1A9E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Column Name: is</w:t>
            </w:r>
            <w:r w:rsidRPr="00811C47">
              <w:rPr>
                <w:lang w:val="vi-VN" w:eastAsia="ar-SA"/>
              </w:rPr>
              <w:t>_active</w:t>
            </w:r>
          </w:p>
          <w:p w14:paraId="766F120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Bit</w:t>
            </w:r>
            <w:r w:rsidRPr="00811C47">
              <w:rPr>
                <w:lang w:val="vi-VN"/>
              </w:rPr>
              <w:t>(</w:t>
            </w:r>
            <w:proofErr w:type="gramEnd"/>
            <w:r w:rsidRPr="00811C47">
              <w:rPr>
                <w:lang w:val="vi-VN"/>
              </w:rPr>
              <w:t>1)</w:t>
            </w:r>
          </w:p>
          <w:p w14:paraId="1E126E1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4416CF0F"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Comments: trang</w:t>
            </w:r>
            <w:r w:rsidRPr="00811C47">
              <w:rPr>
                <w:lang w:val="vi-VN" w:eastAsia="ar-SA"/>
              </w:rPr>
              <w:t xml:space="preserve"> thái hoạt động (1= hiệu lực, 0= Tạm ngưng)</w:t>
            </w:r>
          </w:p>
          <w:p w14:paraId="3A1256B4" w14:textId="77777777" w:rsidR="001C4375" w:rsidRPr="00811C47" w:rsidRDefault="001C4375" w:rsidP="002131C0">
            <w:pPr>
              <w:keepLines/>
              <w:snapToGrid w:val="0"/>
              <w:spacing w:after="120"/>
              <w:jc w:val="both"/>
              <w:rPr>
                <w:b/>
                <w:lang w:eastAsia="ar-SA"/>
              </w:rPr>
            </w:pPr>
          </w:p>
          <w:p w14:paraId="6C951293" w14:textId="77777777" w:rsidR="001C4375" w:rsidRPr="00811C47" w:rsidRDefault="001C4375" w:rsidP="002131C0">
            <w:pPr>
              <w:keepLines/>
              <w:spacing w:after="120"/>
              <w:jc w:val="both"/>
              <w:rPr>
                <w:lang w:eastAsia="ar-SA"/>
              </w:rPr>
            </w:pPr>
            <w:r w:rsidRPr="00811C47">
              <w:rPr>
                <w:lang w:eastAsia="ar-SA"/>
              </w:rPr>
              <w:t>Checkbox Thêm tiếp</w:t>
            </w:r>
          </w:p>
          <w:p w14:paraId="2DF693C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Checkbox</w:t>
            </w:r>
          </w:p>
          <w:p w14:paraId="6790153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Nếu Uncheck vào thì khi lưu sẽ đóng form, còn nếu Check vào thì khi lưu xong sẽ clear toàn bộ các nội dung trên form (trừ trường “Trạng thái”) </w:t>
            </w:r>
          </w:p>
          <w:p w14:paraId="1D8B4D68" w14:textId="77777777" w:rsidR="001C4375" w:rsidRPr="00811C47" w:rsidRDefault="001C4375" w:rsidP="002131C0">
            <w:pPr>
              <w:keepLines/>
              <w:snapToGrid w:val="0"/>
              <w:spacing w:after="120"/>
              <w:jc w:val="both"/>
              <w:rPr>
                <w:lang w:eastAsia="ar-SA"/>
              </w:rPr>
            </w:pPr>
            <w:r w:rsidRPr="00811C47">
              <w:rPr>
                <w:lang w:eastAsia="ar-SA"/>
              </w:rPr>
              <w:t>Button Lưu:</w:t>
            </w:r>
          </w:p>
          <w:p w14:paraId="0425418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Button</w:t>
            </w:r>
          </w:p>
          <w:p w14:paraId="244EF0F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Comments: Thực hiện nghiệp vụ lưu thông tin bác sĩ</w:t>
            </w:r>
          </w:p>
          <w:p w14:paraId="037E29CB" w14:textId="77777777" w:rsidR="001C4375" w:rsidRPr="00811C47" w:rsidRDefault="001C4375" w:rsidP="002131C0">
            <w:pPr>
              <w:keepLines/>
              <w:spacing w:after="120"/>
              <w:jc w:val="both"/>
              <w:rPr>
                <w:lang w:eastAsia="ar-SA"/>
              </w:rPr>
            </w:pPr>
            <w:r w:rsidRPr="00811C47">
              <w:rPr>
                <w:lang w:eastAsia="ar-SA"/>
              </w:rPr>
              <w:t>Button Đóng:</w:t>
            </w:r>
          </w:p>
          <w:p w14:paraId="1A15F4D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Button</w:t>
            </w:r>
          </w:p>
          <w:p w14:paraId="575F8AE4" w14:textId="77777777" w:rsidR="001C4375" w:rsidRPr="00811C47" w:rsidRDefault="001C4375" w:rsidP="002131C0">
            <w:pPr>
              <w:keepLines/>
              <w:widowControl/>
              <w:numPr>
                <w:ilvl w:val="0"/>
                <w:numId w:val="39"/>
              </w:numPr>
              <w:snapToGrid w:val="0"/>
              <w:spacing w:before="0" w:after="120"/>
              <w:jc w:val="both"/>
            </w:pPr>
            <w:r w:rsidRPr="00811C47">
              <w:rPr>
                <w:lang w:eastAsia="ar-SA"/>
              </w:rPr>
              <w:lastRenderedPageBreak/>
              <w:t>Comments: Thực hiện đóng form</w:t>
            </w:r>
          </w:p>
        </w:tc>
      </w:tr>
      <w:tr w:rsidR="001C4375" w:rsidRPr="00811C47" w14:paraId="32CB3171" w14:textId="77777777" w:rsidTr="002131C0">
        <w:tc>
          <w:tcPr>
            <w:tcW w:w="3780" w:type="dxa"/>
            <w:tcBorders>
              <w:top w:val="dotted" w:sz="4" w:space="0" w:color="auto"/>
              <w:left w:val="dotted" w:sz="4" w:space="0" w:color="auto"/>
              <w:bottom w:val="dotted" w:sz="4" w:space="0" w:color="auto"/>
              <w:right w:val="dotted" w:sz="4" w:space="0" w:color="auto"/>
            </w:tcBorders>
            <w:hideMark/>
          </w:tcPr>
          <w:p w14:paraId="0EC69F26" w14:textId="77777777" w:rsidR="001C4375" w:rsidRPr="00811C47" w:rsidRDefault="001C4375" w:rsidP="002131C0">
            <w:pPr>
              <w:tabs>
                <w:tab w:val="left" w:pos="720"/>
              </w:tabs>
              <w:spacing w:before="80"/>
              <w:jc w:val="both"/>
            </w:pPr>
            <w:r w:rsidRPr="00811C47">
              <w:lastRenderedPageBreak/>
              <w:t>3. Nhập thông tin nhóm và chọn Lưu</w:t>
            </w:r>
          </w:p>
        </w:tc>
        <w:tc>
          <w:tcPr>
            <w:tcW w:w="5580" w:type="dxa"/>
            <w:tcBorders>
              <w:top w:val="dotted" w:sz="4" w:space="0" w:color="auto"/>
              <w:left w:val="dotted" w:sz="4" w:space="0" w:color="auto"/>
              <w:bottom w:val="dotted" w:sz="4" w:space="0" w:color="auto"/>
              <w:right w:val="dotted" w:sz="4" w:space="0" w:color="auto"/>
            </w:tcBorders>
            <w:hideMark/>
          </w:tcPr>
          <w:p w14:paraId="74D43996" w14:textId="77777777" w:rsidR="001C4375" w:rsidRPr="00811C47" w:rsidRDefault="001C4375" w:rsidP="002131C0">
            <w:pPr>
              <w:keepLines/>
              <w:spacing w:after="120"/>
              <w:jc w:val="both"/>
              <w:rPr>
                <w:lang w:eastAsia="ar-SA"/>
              </w:rPr>
            </w:pPr>
            <w:r w:rsidRPr="00811C47">
              <w:t>4. Hệ thống tạo mới và lưu thông tin nhóm và lưu vào CSDL với các thông tin như sau:</w:t>
            </w:r>
          </w:p>
          <w:p w14:paraId="0CB225F5" w14:textId="77777777" w:rsidR="001C4375" w:rsidRPr="00811C47" w:rsidRDefault="001C4375" w:rsidP="002131C0">
            <w:pPr>
              <w:keepLines/>
              <w:spacing w:after="120"/>
              <w:jc w:val="both"/>
            </w:pPr>
            <w:r w:rsidRPr="00811C47">
              <w:t xml:space="preserve">Dữ liệu được lưu vào bảng </w:t>
            </w:r>
            <w:r w:rsidRPr="00811C47">
              <w:rPr>
                <w:b/>
                <w:lang w:eastAsia="ar-SA"/>
              </w:rPr>
              <w:t>doctors</w:t>
            </w:r>
            <w:r w:rsidRPr="00811C47">
              <w:t xml:space="preserve"> gồm các thông tin</w:t>
            </w:r>
          </w:p>
          <w:p w14:paraId="2966E23A"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Avatar: ảnh đại diện</w:t>
            </w:r>
          </w:p>
          <w:p w14:paraId="6B0183B7"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Doctor_code: mã bác sĩ</w:t>
            </w:r>
          </w:p>
          <w:p w14:paraId="3426E99C"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Fullname</w:t>
            </w:r>
            <w:r w:rsidRPr="00811C47">
              <w:rPr>
                <w:lang w:val="vi-VN" w:eastAsia="ar-SA"/>
              </w:rPr>
              <w:t xml:space="preserve">: tên bác sĩ </w:t>
            </w:r>
          </w:p>
          <w:p w14:paraId="53DCCF53"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 xml:space="preserve">Birthday: ngày sinh </w:t>
            </w:r>
          </w:p>
          <w:p w14:paraId="590A9232"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Phone_number: số điện thoại</w:t>
            </w:r>
          </w:p>
          <w:p w14:paraId="0597695A"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Email: địa chỉ Email</w:t>
            </w:r>
          </w:p>
          <w:p w14:paraId="1CB1455D"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Gender_id: mã giới tính</w:t>
            </w:r>
          </w:p>
          <w:p w14:paraId="57BEC5F1"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Province_id: mã tỉnh cư trú</w:t>
            </w:r>
          </w:p>
          <w:p w14:paraId="4CBCA17E"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Dixtrict_id: mã huyện cư trú</w:t>
            </w:r>
          </w:p>
          <w:p w14:paraId="7B8C2AAC"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Ward_id: mã xã cư trú</w:t>
            </w:r>
          </w:p>
          <w:p w14:paraId="4B4E08C3"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Address: địa chỉ</w:t>
            </w:r>
          </w:p>
          <w:p w14:paraId="0BB2F97C"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Identity_card_number: số CMND/ CCCD</w:t>
            </w:r>
          </w:p>
          <w:p w14:paraId="6C19B8F3"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 xml:space="preserve">Academic_rank_id: ID học hàm </w:t>
            </w:r>
          </w:p>
          <w:p w14:paraId="31D9373E"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 xml:space="preserve">Degree_id: ID học vị </w:t>
            </w:r>
          </w:p>
          <w:p w14:paraId="75290DD4"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Certification_code: Giấy phép hành nghề</w:t>
            </w:r>
          </w:p>
          <w:p w14:paraId="430462B8"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Certification_date: ngày cấp giấy phép hành nghề</w:t>
            </w:r>
          </w:p>
          <w:p w14:paraId="1A4C0B7B"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Certification_place: nơi cấp giấy phép hành nghề.</w:t>
            </w:r>
          </w:p>
          <w:p w14:paraId="726130F7"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Nation_</w:t>
            </w:r>
            <w:proofErr w:type="gramStart"/>
            <w:r w:rsidRPr="00811C47">
              <w:rPr>
                <w:lang w:eastAsia="ar-SA"/>
              </w:rPr>
              <w:t>id :</w:t>
            </w:r>
            <w:proofErr w:type="gramEnd"/>
            <w:r w:rsidRPr="00811C47">
              <w:rPr>
                <w:lang w:eastAsia="ar-SA"/>
              </w:rPr>
              <w:t xml:space="preserve"> ID quốc gia</w:t>
            </w:r>
          </w:p>
          <w:p w14:paraId="15A07848"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Ethnicity_id: ID dân tốc</w:t>
            </w:r>
          </w:p>
          <w:p w14:paraId="48332212"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religion_</w:t>
            </w:r>
            <w:proofErr w:type="gramStart"/>
            <w:r w:rsidRPr="00811C47">
              <w:rPr>
                <w:lang w:val="en-GB"/>
              </w:rPr>
              <w:t>id :</w:t>
            </w:r>
            <w:proofErr w:type="gramEnd"/>
            <w:r w:rsidRPr="00811C47">
              <w:rPr>
                <w:lang w:val="en-GB"/>
              </w:rPr>
              <w:t xml:space="preserve"> ID tôn giáo</w:t>
            </w:r>
          </w:p>
          <w:p w14:paraId="6CAEE40E"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lastRenderedPageBreak/>
              <w:t xml:space="preserve">position_id:ID chưc vụ </w:t>
            </w:r>
          </w:p>
          <w:p w14:paraId="0C6FCCEC"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val="en-GB"/>
              </w:rPr>
              <w:t>doctor_stype_id: loại cán bộ</w:t>
            </w:r>
          </w:p>
          <w:p w14:paraId="38153980"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working_process: Qua trình làm việc</w:t>
            </w:r>
          </w:p>
          <w:p w14:paraId="214BAD15"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 xml:space="preserve">training_process: Quá trình đào tạo </w:t>
            </w:r>
          </w:p>
          <w:p w14:paraId="6F3BC057"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research_works: công trình nghiên cứu</w:t>
            </w:r>
          </w:p>
          <w:p w14:paraId="624EAEE8"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 xml:space="preserve">science_topic: đề tài nghiên cứu khoa học </w:t>
            </w:r>
          </w:p>
          <w:p w14:paraId="7F98EA4C"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felicitation: khen thưởng</w:t>
            </w:r>
          </w:p>
          <w:p w14:paraId="286154A8"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summary: ghi chú</w:t>
            </w:r>
          </w:p>
          <w:p w14:paraId="38F96C00"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is</w:t>
            </w:r>
            <w:r w:rsidRPr="00811C47">
              <w:rPr>
                <w:lang w:val="vi-VN" w:eastAsia="ar-SA"/>
              </w:rPr>
              <w:t xml:space="preserve">_active: trạng thái </w:t>
            </w:r>
          </w:p>
          <w:p w14:paraId="53B113F7" w14:textId="77777777" w:rsidR="001C4375" w:rsidRPr="00811C47" w:rsidRDefault="001C4375" w:rsidP="002131C0">
            <w:pPr>
              <w:keepLines/>
              <w:snapToGrid w:val="0"/>
              <w:spacing w:after="120"/>
              <w:jc w:val="both"/>
              <w:rPr>
                <w:lang w:eastAsia="ar-SA"/>
              </w:rPr>
            </w:pPr>
            <w:r w:rsidRPr="00811C47">
              <w:rPr>
                <w:lang w:eastAsia="ar-SA"/>
              </w:rPr>
              <w:t xml:space="preserve">Dữ liệu lưu vào bảng </w:t>
            </w:r>
            <w:r w:rsidRPr="00811C47">
              <w:rPr>
                <w:b/>
                <w:lang w:eastAsia="ar-SA"/>
              </w:rPr>
              <w:t xml:space="preserve">sys_user </w:t>
            </w:r>
          </w:p>
          <w:p w14:paraId="4B57CE03"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 xml:space="preserve">fullname: tên đăng nhập </w:t>
            </w:r>
          </w:p>
          <w:p w14:paraId="0287166B" w14:textId="77777777" w:rsidR="001C4375" w:rsidRPr="00811C47" w:rsidRDefault="001C4375" w:rsidP="002131C0">
            <w:pPr>
              <w:keepLines/>
              <w:snapToGrid w:val="0"/>
              <w:spacing w:after="120"/>
              <w:jc w:val="both"/>
              <w:rPr>
                <w:b/>
                <w:lang w:eastAsia="ar-SA"/>
              </w:rPr>
            </w:pPr>
            <w:r w:rsidRPr="00811C47">
              <w:rPr>
                <w:lang w:eastAsia="ar-SA"/>
              </w:rPr>
              <w:t xml:space="preserve">Dữ liệu lưu vào bảng </w:t>
            </w:r>
            <w:r w:rsidRPr="00811C47">
              <w:rPr>
                <w:b/>
                <w:lang w:eastAsia="ar-SA"/>
              </w:rPr>
              <w:t xml:space="preserve">user_entity </w:t>
            </w:r>
          </w:p>
          <w:p w14:paraId="1373CBBC"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 xml:space="preserve">username: tài khoản đăng nhập </w:t>
            </w:r>
          </w:p>
          <w:p w14:paraId="5C5B9C00" w14:textId="77777777" w:rsidR="001C4375" w:rsidRPr="00811C47" w:rsidRDefault="001C4375" w:rsidP="002131C0">
            <w:pPr>
              <w:keepLines/>
              <w:snapToGrid w:val="0"/>
              <w:spacing w:after="120"/>
              <w:jc w:val="both"/>
              <w:rPr>
                <w:b/>
                <w:lang w:eastAsia="ar-SA"/>
              </w:rPr>
            </w:pPr>
            <w:r w:rsidRPr="00811C47">
              <w:rPr>
                <w:lang w:eastAsia="ar-SA"/>
              </w:rPr>
              <w:t xml:space="preserve">Dữ liệu lưu vào bảng </w:t>
            </w:r>
            <w:r w:rsidRPr="00811C47">
              <w:rPr>
                <w:b/>
                <w:lang w:eastAsia="ar-SA"/>
              </w:rPr>
              <w:t xml:space="preserve">Doctor_managaments gồm </w:t>
            </w:r>
          </w:p>
          <w:p w14:paraId="417C9F64"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 xml:space="preserve">Province_id: mã tỉnh quản lý </w:t>
            </w:r>
          </w:p>
          <w:p w14:paraId="64FB8EAD"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Dixtrict_id: mã huyện quản lý</w:t>
            </w:r>
          </w:p>
          <w:p w14:paraId="219D6A67" w14:textId="77777777" w:rsidR="001C4375" w:rsidRPr="00811C47" w:rsidRDefault="001C4375" w:rsidP="002131C0">
            <w:pPr>
              <w:keepLines/>
              <w:widowControl/>
              <w:numPr>
                <w:ilvl w:val="0"/>
                <w:numId w:val="18"/>
              </w:numPr>
              <w:snapToGrid w:val="0"/>
              <w:spacing w:before="0" w:after="120"/>
              <w:ind w:left="720"/>
              <w:jc w:val="both"/>
              <w:rPr>
                <w:lang w:eastAsia="ar-SA"/>
              </w:rPr>
            </w:pPr>
            <w:r w:rsidRPr="00811C47">
              <w:rPr>
                <w:lang w:eastAsia="ar-SA"/>
              </w:rPr>
              <w:t>Ward_id: mã xã quản lý</w:t>
            </w:r>
          </w:p>
          <w:p w14:paraId="2F07A5F2" w14:textId="77777777" w:rsidR="001C4375" w:rsidRPr="00811C47" w:rsidRDefault="001C4375" w:rsidP="002131C0">
            <w:pPr>
              <w:keepLines/>
              <w:snapToGrid w:val="0"/>
              <w:spacing w:after="120"/>
              <w:jc w:val="both"/>
              <w:rPr>
                <w:lang w:eastAsia="ar-SA"/>
              </w:rPr>
            </w:pPr>
            <w:r w:rsidRPr="00811C47">
              <w:rPr>
                <w:lang w:eastAsia="ar-SA"/>
              </w:rPr>
              <w:t xml:space="preserve">Dữ liệu lưu vào bảng </w:t>
            </w:r>
            <w:r w:rsidRPr="00811C47">
              <w:rPr>
                <w:b/>
                <w:lang w:eastAsia="ar-SA"/>
              </w:rPr>
              <w:t>doctors_specialists</w:t>
            </w:r>
            <w:r w:rsidRPr="00811C47">
              <w:rPr>
                <w:lang w:eastAsia="ar-SA"/>
              </w:rPr>
              <w:t xml:space="preserve"> gồm</w:t>
            </w:r>
          </w:p>
          <w:p w14:paraId="5375F50D"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 xml:space="preserve">specialists_id: mã chuyên khoa </w:t>
            </w:r>
          </w:p>
          <w:p w14:paraId="6F46E024" w14:textId="77777777" w:rsidR="001C4375" w:rsidRPr="00811C47" w:rsidRDefault="001C4375" w:rsidP="002131C0">
            <w:pPr>
              <w:keepLines/>
              <w:snapToGrid w:val="0"/>
              <w:spacing w:after="120"/>
              <w:jc w:val="both"/>
              <w:rPr>
                <w:lang w:eastAsia="ar-SA"/>
              </w:rPr>
            </w:pPr>
            <w:r w:rsidRPr="00811C47">
              <w:rPr>
                <w:lang w:eastAsia="ar-SA"/>
              </w:rPr>
              <w:t xml:space="preserve">Dữ liệu lưu vào bảng </w:t>
            </w:r>
            <w:r w:rsidRPr="00811C47">
              <w:rPr>
                <w:b/>
                <w:lang w:eastAsia="ar-SA"/>
              </w:rPr>
              <w:t xml:space="preserve">doctor_healthfacilities  </w:t>
            </w:r>
            <w:r w:rsidRPr="00811C47">
              <w:rPr>
                <w:lang w:eastAsia="ar-SA"/>
              </w:rPr>
              <w:t xml:space="preserve"> gồm</w:t>
            </w:r>
          </w:p>
          <w:p w14:paraId="0D11BEEA" w14:textId="77777777" w:rsidR="001C4375" w:rsidRPr="00811C47" w:rsidRDefault="001C4375" w:rsidP="002131C0">
            <w:pPr>
              <w:keepLines/>
              <w:widowControl/>
              <w:numPr>
                <w:ilvl w:val="0"/>
                <w:numId w:val="18"/>
              </w:numPr>
              <w:snapToGrid w:val="0"/>
              <w:spacing w:before="0" w:after="120"/>
              <w:ind w:left="720"/>
              <w:contextualSpacing/>
              <w:jc w:val="both"/>
              <w:rPr>
                <w:lang w:eastAsia="ar-SA"/>
              </w:rPr>
            </w:pPr>
            <w:r w:rsidRPr="00811C47">
              <w:rPr>
                <w:lang w:eastAsia="ar-SA"/>
              </w:rPr>
              <w:t xml:space="preserve">healthfacilities_id: mã nới công tác </w:t>
            </w:r>
          </w:p>
          <w:p w14:paraId="7CD5D7F8" w14:textId="77777777" w:rsidR="001C4375" w:rsidRPr="00811C47" w:rsidRDefault="001C4375" w:rsidP="002131C0">
            <w:pPr>
              <w:keepLines/>
              <w:snapToGrid w:val="0"/>
              <w:spacing w:after="120"/>
              <w:jc w:val="both"/>
              <w:rPr>
                <w:lang w:eastAsia="ar-SA"/>
              </w:rPr>
            </w:pPr>
          </w:p>
        </w:tc>
      </w:tr>
      <w:tr w:rsidR="001C4375" w:rsidRPr="00811C47" w14:paraId="427AC422" w14:textId="77777777" w:rsidTr="002131C0">
        <w:tc>
          <w:tcPr>
            <w:tcW w:w="3780" w:type="dxa"/>
            <w:tcBorders>
              <w:top w:val="dotted" w:sz="4" w:space="0" w:color="auto"/>
              <w:left w:val="dotted" w:sz="4" w:space="0" w:color="auto"/>
              <w:bottom w:val="dotted" w:sz="4" w:space="0" w:color="auto"/>
              <w:right w:val="dotted" w:sz="4" w:space="0" w:color="auto"/>
            </w:tcBorders>
            <w:shd w:val="pct10" w:color="auto" w:fill="auto"/>
          </w:tcPr>
          <w:p w14:paraId="383488B4" w14:textId="77777777" w:rsidR="001C4375" w:rsidRPr="00811C47" w:rsidRDefault="001C4375" w:rsidP="002131C0">
            <w:pPr>
              <w:snapToGrid w:val="0"/>
              <w:jc w:val="both"/>
              <w:rPr>
                <w:lang w:val="pt-BR"/>
              </w:rPr>
            </w:pPr>
          </w:p>
        </w:tc>
        <w:tc>
          <w:tcPr>
            <w:tcW w:w="5580" w:type="dxa"/>
            <w:tcBorders>
              <w:top w:val="dotted" w:sz="4" w:space="0" w:color="auto"/>
              <w:left w:val="dotted" w:sz="4" w:space="0" w:color="auto"/>
              <w:bottom w:val="dotted" w:sz="4" w:space="0" w:color="auto"/>
              <w:right w:val="dotted" w:sz="4" w:space="0" w:color="auto"/>
            </w:tcBorders>
            <w:shd w:val="pct10" w:color="auto" w:fill="auto"/>
          </w:tcPr>
          <w:p w14:paraId="526D3443" w14:textId="77777777" w:rsidR="001C4375" w:rsidRPr="00811C47" w:rsidRDefault="001C4375" w:rsidP="002131C0">
            <w:pPr>
              <w:snapToGrid w:val="0"/>
              <w:jc w:val="both"/>
              <w:rPr>
                <w:lang w:val="pt-BR"/>
              </w:rPr>
            </w:pPr>
          </w:p>
        </w:tc>
      </w:tr>
    </w:tbl>
    <w:p w14:paraId="7AC3255D" w14:textId="77777777" w:rsidR="001C4375" w:rsidRPr="00811C47" w:rsidRDefault="001C4375" w:rsidP="001C4375">
      <w:pPr>
        <w:pStyle w:val="Heading4"/>
        <w:widowControl/>
        <w:rPr>
          <w:lang w:eastAsia="ar-SA"/>
        </w:rPr>
      </w:pPr>
      <w:r w:rsidRPr="00811C47">
        <w:rPr>
          <w:lang w:eastAsia="ar-SA"/>
        </w:rPr>
        <w:t>Mô tả dòng sự kiện phụ (Alternative Flow)</w:t>
      </w:r>
    </w:p>
    <w:p w14:paraId="2B7D58E6" w14:textId="77777777" w:rsidR="001C4375" w:rsidRPr="00811C47" w:rsidRDefault="001C4375" w:rsidP="001C4375">
      <w:pPr>
        <w:snapToGrid w:val="0"/>
        <w:rPr>
          <w:lang w:eastAsia="ar-SA"/>
        </w:rPr>
      </w:pPr>
      <w:r w:rsidRPr="00811C47">
        <w:rPr>
          <w:lang w:eastAsia="ar-SA"/>
        </w:rPr>
        <w:t>N/A</w:t>
      </w:r>
    </w:p>
    <w:p w14:paraId="02C829A1" w14:textId="77777777" w:rsidR="001C4375" w:rsidRPr="00811C47" w:rsidRDefault="001C4375" w:rsidP="001C4375">
      <w:pPr>
        <w:pStyle w:val="Heading4"/>
        <w:widowControl/>
        <w:rPr>
          <w:lang w:eastAsia="ar-SA"/>
        </w:rPr>
      </w:pPr>
      <w:r w:rsidRPr="00811C47">
        <w:rPr>
          <w:lang w:eastAsia="ar-SA"/>
        </w:rPr>
        <w:t>Ghi chú</w:t>
      </w:r>
    </w:p>
    <w:p w14:paraId="53F1B032" w14:textId="77777777" w:rsidR="001C4375" w:rsidRPr="00811C47" w:rsidRDefault="001C4375" w:rsidP="001C4375">
      <w:pPr>
        <w:rPr>
          <w:highlight w:val="yellow"/>
        </w:rPr>
      </w:pPr>
    </w:p>
    <w:p w14:paraId="7A015C88" w14:textId="77777777" w:rsidR="001C4375" w:rsidRPr="00811C47" w:rsidRDefault="001C4375" w:rsidP="001C4375">
      <w:pPr>
        <w:pStyle w:val="Heading3"/>
        <w:rPr>
          <w:szCs w:val="24"/>
          <w:highlight w:val="yellow"/>
        </w:rPr>
      </w:pPr>
      <w:bookmarkStart w:id="74" w:name="_Toc109901589"/>
      <w:r w:rsidRPr="00811C47">
        <w:rPr>
          <w:szCs w:val="24"/>
          <w:highlight w:val="yellow"/>
        </w:rPr>
        <w:lastRenderedPageBreak/>
        <w:t>Sửa bác sĩ</w:t>
      </w:r>
      <w:bookmarkEnd w:id="74"/>
    </w:p>
    <w:p w14:paraId="2147D39B" w14:textId="77777777" w:rsidR="001C4375" w:rsidRPr="00811C47" w:rsidRDefault="001C4375" w:rsidP="001C4375">
      <w:pPr>
        <w:ind w:left="0"/>
      </w:pPr>
      <w:r w:rsidRPr="00811C47">
        <w:t>Giao diện chức năng sửa thông tin giống giao diện chức năng thêm thông tin</w:t>
      </w:r>
    </w:p>
    <w:p w14:paraId="5B8DA112" w14:textId="77777777" w:rsidR="001C4375" w:rsidRPr="00811C47" w:rsidRDefault="001C4375" w:rsidP="001C4375">
      <w:pPr>
        <w:pStyle w:val="Heading3"/>
        <w:rPr>
          <w:szCs w:val="24"/>
          <w:highlight w:val="yellow"/>
        </w:rPr>
      </w:pPr>
      <w:bookmarkStart w:id="75" w:name="_Toc109901590"/>
      <w:r w:rsidRPr="00811C47">
        <w:rPr>
          <w:szCs w:val="24"/>
          <w:highlight w:val="yellow"/>
        </w:rPr>
        <w:t>Xem chi tiết Thông tin chi tiết bác sĩ</w:t>
      </w:r>
      <w:bookmarkEnd w:id="75"/>
    </w:p>
    <w:p w14:paraId="63691F7B" w14:textId="77777777" w:rsidR="001C4375" w:rsidRPr="00811C47" w:rsidRDefault="001C4375" w:rsidP="001C4375">
      <w:pPr>
        <w:pStyle w:val="Heading4"/>
        <w:widowControl/>
        <w:rPr>
          <w:lang w:eastAsia="ar-SA"/>
        </w:rPr>
      </w:pPr>
      <w:r w:rsidRPr="00811C4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C4375" w:rsidRPr="00811C47" w14:paraId="6A719E4F"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2E999C2" w14:textId="77777777" w:rsidR="001C4375" w:rsidRPr="00811C47" w:rsidRDefault="001C4375" w:rsidP="002131C0">
            <w:pPr>
              <w:snapToGrid w:val="0"/>
            </w:pPr>
            <w:r w:rsidRPr="00811C4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66BC8CC7" w14:textId="77777777" w:rsidR="001C4375" w:rsidRPr="00811C47" w:rsidRDefault="001C4375" w:rsidP="002131C0">
            <w:pPr>
              <w:keepLines/>
              <w:spacing w:after="120"/>
              <w:jc w:val="both"/>
              <w:rPr>
                <w:lang w:eastAsia="ar-SA"/>
              </w:rPr>
            </w:pPr>
            <w:r w:rsidRPr="00811C47">
              <w:t xml:space="preserve">Xem chi tiết </w:t>
            </w:r>
          </w:p>
        </w:tc>
      </w:tr>
      <w:tr w:rsidR="001C4375" w:rsidRPr="00811C47" w14:paraId="39023049"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3D32BBF" w14:textId="77777777" w:rsidR="001C4375" w:rsidRPr="00811C47" w:rsidRDefault="001C4375" w:rsidP="002131C0">
            <w:pPr>
              <w:snapToGrid w:val="0"/>
              <w:rPr>
                <w:b/>
              </w:rPr>
            </w:pPr>
            <w:r w:rsidRPr="00811C47">
              <w:rPr>
                <w:b/>
              </w:rPr>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741F934" w14:textId="77777777" w:rsidR="001C4375" w:rsidRPr="00811C47" w:rsidRDefault="001C4375" w:rsidP="002131C0">
            <w:pPr>
              <w:keepLines/>
              <w:spacing w:after="120"/>
              <w:jc w:val="both"/>
              <w:rPr>
                <w:lang w:eastAsia="ar-SA"/>
              </w:rPr>
            </w:pPr>
            <w:r w:rsidRPr="00811C47">
              <w:rPr>
                <w:lang w:eastAsia="ar-SA"/>
              </w:rPr>
              <w:t xml:space="preserve">Chức năng này cho phép xem chi tiết thông tin bác sĩ </w:t>
            </w:r>
          </w:p>
        </w:tc>
      </w:tr>
      <w:tr w:rsidR="001C4375" w:rsidRPr="00811C47" w14:paraId="6B62C76E"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40325AE" w14:textId="77777777" w:rsidR="001C4375" w:rsidRPr="00811C47" w:rsidRDefault="001C4375" w:rsidP="002131C0">
            <w:pPr>
              <w:snapToGrid w:val="0"/>
              <w:rPr>
                <w:b/>
              </w:rPr>
            </w:pPr>
            <w:r w:rsidRPr="00811C4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7C950CA" w14:textId="77777777" w:rsidR="001C4375" w:rsidRPr="00811C47" w:rsidRDefault="001C4375" w:rsidP="002131C0">
            <w:pPr>
              <w:keepLines/>
              <w:widowControl/>
              <w:numPr>
                <w:ilvl w:val="0"/>
                <w:numId w:val="37"/>
              </w:numPr>
              <w:snapToGrid w:val="0"/>
              <w:spacing w:before="0" w:after="120"/>
              <w:ind w:left="325" w:hanging="270"/>
              <w:jc w:val="both"/>
            </w:pPr>
            <w:r w:rsidRPr="00811C47">
              <w:t xml:space="preserve">Quản trị hệ thống </w:t>
            </w:r>
          </w:p>
          <w:p w14:paraId="712D2148" w14:textId="77777777" w:rsidR="001C4375" w:rsidRPr="00811C47" w:rsidRDefault="001C4375" w:rsidP="002131C0">
            <w:pPr>
              <w:keepLines/>
              <w:widowControl/>
              <w:numPr>
                <w:ilvl w:val="0"/>
                <w:numId w:val="37"/>
              </w:numPr>
              <w:snapToGrid w:val="0"/>
              <w:spacing w:before="0" w:after="120"/>
              <w:ind w:left="325" w:hanging="270"/>
              <w:jc w:val="both"/>
            </w:pPr>
            <w:r w:rsidRPr="00811C47">
              <w:t>Trung tâm điều phối</w:t>
            </w:r>
          </w:p>
        </w:tc>
      </w:tr>
      <w:tr w:rsidR="001C4375" w:rsidRPr="00811C47" w14:paraId="3EFE3079"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789C5F7" w14:textId="77777777" w:rsidR="001C4375" w:rsidRPr="00811C47" w:rsidRDefault="001C4375" w:rsidP="002131C0">
            <w:pPr>
              <w:snapToGrid w:val="0"/>
              <w:rPr>
                <w:b/>
              </w:rPr>
            </w:pPr>
            <w:r w:rsidRPr="00811C4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0B7C6A14" w14:textId="77777777" w:rsidR="001C4375" w:rsidRPr="00811C47" w:rsidRDefault="001C4375" w:rsidP="002131C0">
            <w:pPr>
              <w:keepLines/>
              <w:spacing w:after="120"/>
              <w:jc w:val="both"/>
              <w:rPr>
                <w:lang w:eastAsia="ar-SA"/>
              </w:rPr>
            </w:pPr>
            <w:r w:rsidRPr="00811C47">
              <w:rPr>
                <w:lang w:eastAsia="ar-SA"/>
              </w:rPr>
              <w:t>Người sử dụng đã đăng nhập vào hệ thống và được phân quyền sửa nhóm</w:t>
            </w:r>
          </w:p>
        </w:tc>
      </w:tr>
      <w:tr w:rsidR="001C4375" w:rsidRPr="00811C47" w14:paraId="4EF4D7C1"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38965611" w14:textId="77777777" w:rsidR="001C4375" w:rsidRPr="00811C47" w:rsidRDefault="001C4375" w:rsidP="002131C0">
            <w:pPr>
              <w:snapToGrid w:val="0"/>
              <w:rPr>
                <w:b/>
              </w:rPr>
            </w:pPr>
            <w:r w:rsidRPr="00811C4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7A70A848" w14:textId="77777777" w:rsidR="001C4375" w:rsidRPr="00811C47" w:rsidRDefault="001C4375" w:rsidP="002131C0">
            <w:pPr>
              <w:keepLines/>
              <w:spacing w:after="120"/>
              <w:jc w:val="both"/>
              <w:rPr>
                <w:lang w:eastAsia="ar-SA"/>
              </w:rPr>
            </w:pPr>
          </w:p>
        </w:tc>
      </w:tr>
      <w:tr w:rsidR="001C4375" w:rsidRPr="00811C47" w14:paraId="32DE2FE3"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2205DBDC" w14:textId="77777777" w:rsidR="001C4375" w:rsidRPr="00811C47" w:rsidRDefault="001C4375" w:rsidP="002131C0">
            <w:pPr>
              <w:snapToGrid w:val="0"/>
              <w:rPr>
                <w:b/>
              </w:rPr>
            </w:pPr>
            <w:r w:rsidRPr="00811C4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55D04B1B" w14:textId="77777777" w:rsidR="001C4375" w:rsidRPr="00811C47" w:rsidRDefault="001C4375" w:rsidP="002131C0">
            <w:pPr>
              <w:tabs>
                <w:tab w:val="left" w:pos="505"/>
              </w:tabs>
              <w:spacing w:before="80"/>
              <w:jc w:val="both"/>
            </w:pPr>
            <w:r w:rsidRPr="00811C47">
              <w:t>N/A</w:t>
            </w:r>
          </w:p>
        </w:tc>
      </w:tr>
      <w:tr w:rsidR="001C4375" w:rsidRPr="00811C47" w14:paraId="4CAEA142"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10DFF295" w14:textId="77777777" w:rsidR="001C4375" w:rsidRPr="00811C47" w:rsidRDefault="001C4375" w:rsidP="002131C0">
            <w:pPr>
              <w:snapToGrid w:val="0"/>
              <w:rPr>
                <w:b/>
              </w:rPr>
            </w:pPr>
            <w:r w:rsidRPr="00811C4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hideMark/>
          </w:tcPr>
          <w:p w14:paraId="7A69ECCE" w14:textId="77777777" w:rsidR="001C4375" w:rsidRPr="00811C47" w:rsidRDefault="001C4375" w:rsidP="002131C0">
            <w:pPr>
              <w:keepLines/>
              <w:spacing w:after="120"/>
              <w:jc w:val="both"/>
            </w:pPr>
          </w:p>
        </w:tc>
      </w:tr>
    </w:tbl>
    <w:p w14:paraId="626D35B8" w14:textId="77777777" w:rsidR="001C4375" w:rsidRPr="00811C47" w:rsidRDefault="001C4375" w:rsidP="001C4375">
      <w:pPr>
        <w:snapToGrid w:val="0"/>
        <w:rPr>
          <w:lang w:eastAsia="ar-SA"/>
        </w:rPr>
      </w:pPr>
    </w:p>
    <w:p w14:paraId="12B2BE65" w14:textId="77777777" w:rsidR="001C4375" w:rsidRPr="00811C47" w:rsidRDefault="001C4375" w:rsidP="001C4375">
      <w:pPr>
        <w:pStyle w:val="Heading4"/>
        <w:widowControl/>
        <w:rPr>
          <w:lang w:eastAsia="ar-SA"/>
        </w:rPr>
      </w:pPr>
      <w:r w:rsidRPr="00811C47">
        <w:rPr>
          <w:lang w:eastAsia="ar-SA"/>
        </w:rPr>
        <w:lastRenderedPageBreak/>
        <w:t>Biểu đồ luồng xử lý chức năng</w:t>
      </w:r>
    </w:p>
    <w:p w14:paraId="6E3EE767" w14:textId="77777777" w:rsidR="001C4375" w:rsidRPr="00811C47" w:rsidRDefault="001C4375" w:rsidP="001C4375">
      <w:pPr>
        <w:rPr>
          <w:b/>
          <w:lang w:eastAsia="ar-SA"/>
        </w:rPr>
      </w:pPr>
      <w:r w:rsidRPr="00811C47">
        <w:rPr>
          <w:noProof/>
          <w:lang w:val="en-GB"/>
        </w:rPr>
        <w:object w:dxaOrig="9180" w:dyaOrig="8265" w14:anchorId="43C9E716">
          <v:shape id="_x0000_i1068" type="#_x0000_t75" style="width:460.5pt;height:409.95pt" o:ole="">
            <v:imagedata r:id="rId195" o:title=""/>
          </v:shape>
          <o:OLEObject Type="Embed" ProgID="Visio.Drawing.15" ShapeID="_x0000_i1068" DrawAspect="Content" ObjectID="_1734617845" r:id="rId196"/>
        </w:object>
      </w:r>
    </w:p>
    <w:p w14:paraId="7E405BE4" w14:textId="77777777" w:rsidR="001C4375" w:rsidRPr="00811C47" w:rsidRDefault="001C4375" w:rsidP="001C4375">
      <w:pPr>
        <w:pStyle w:val="Heading4"/>
        <w:widowControl/>
        <w:rPr>
          <w:lang w:eastAsia="ar-SA"/>
        </w:rPr>
      </w:pPr>
      <w:r w:rsidRPr="00811C4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780"/>
        <w:gridCol w:w="5580"/>
      </w:tblGrid>
      <w:tr w:rsidR="001C4375" w:rsidRPr="00811C47" w14:paraId="715C6C05" w14:textId="77777777" w:rsidTr="002131C0">
        <w:trPr>
          <w:trHeight w:val="530"/>
        </w:trPr>
        <w:tc>
          <w:tcPr>
            <w:tcW w:w="3780" w:type="dxa"/>
            <w:tcBorders>
              <w:top w:val="dotted" w:sz="4" w:space="0" w:color="auto"/>
              <w:left w:val="dotted" w:sz="4" w:space="0" w:color="auto"/>
              <w:bottom w:val="dotted" w:sz="4" w:space="0" w:color="auto"/>
              <w:right w:val="dotted" w:sz="4" w:space="0" w:color="auto"/>
            </w:tcBorders>
            <w:shd w:val="pct5" w:color="auto" w:fill="auto"/>
            <w:hideMark/>
          </w:tcPr>
          <w:p w14:paraId="0612353D" w14:textId="77777777" w:rsidR="001C4375" w:rsidRPr="00811C47" w:rsidRDefault="001C4375" w:rsidP="002131C0">
            <w:pPr>
              <w:snapToGrid w:val="0"/>
              <w:jc w:val="center"/>
              <w:rPr>
                <w:b/>
              </w:rPr>
            </w:pPr>
            <w:r w:rsidRPr="00811C47">
              <w:rPr>
                <w:b/>
              </w:rPr>
              <w:t>Hành động của tác nhân</w:t>
            </w:r>
          </w:p>
        </w:tc>
        <w:tc>
          <w:tcPr>
            <w:tcW w:w="5580" w:type="dxa"/>
            <w:tcBorders>
              <w:top w:val="dotted" w:sz="4" w:space="0" w:color="auto"/>
              <w:left w:val="dotted" w:sz="4" w:space="0" w:color="auto"/>
              <w:bottom w:val="dotted" w:sz="4" w:space="0" w:color="auto"/>
              <w:right w:val="dotted" w:sz="4" w:space="0" w:color="auto"/>
            </w:tcBorders>
            <w:shd w:val="pct5" w:color="auto" w:fill="auto"/>
            <w:hideMark/>
          </w:tcPr>
          <w:p w14:paraId="03911EEF" w14:textId="77777777" w:rsidR="001C4375" w:rsidRPr="00811C47" w:rsidRDefault="001C4375" w:rsidP="002131C0">
            <w:pPr>
              <w:snapToGrid w:val="0"/>
              <w:jc w:val="center"/>
              <w:rPr>
                <w:b/>
              </w:rPr>
            </w:pPr>
            <w:r w:rsidRPr="00811C47">
              <w:rPr>
                <w:b/>
              </w:rPr>
              <w:t>Phản ứng của hệ thống</w:t>
            </w:r>
          </w:p>
        </w:tc>
      </w:tr>
      <w:tr w:rsidR="001C4375" w:rsidRPr="00811C47" w14:paraId="407E0DB7" w14:textId="77777777" w:rsidTr="002131C0">
        <w:tc>
          <w:tcPr>
            <w:tcW w:w="3780" w:type="dxa"/>
            <w:tcBorders>
              <w:top w:val="dotted" w:sz="4" w:space="0" w:color="auto"/>
              <w:left w:val="dotted" w:sz="4" w:space="0" w:color="auto"/>
              <w:bottom w:val="dotted" w:sz="4" w:space="0" w:color="auto"/>
              <w:right w:val="dotted" w:sz="4" w:space="0" w:color="auto"/>
            </w:tcBorders>
          </w:tcPr>
          <w:p w14:paraId="01A8FAAD" w14:textId="77777777" w:rsidR="001C4375" w:rsidRPr="00811C47" w:rsidRDefault="001C4375" w:rsidP="002131C0">
            <w:pPr>
              <w:widowControl/>
              <w:numPr>
                <w:ilvl w:val="0"/>
                <w:numId w:val="44"/>
              </w:numPr>
              <w:tabs>
                <w:tab w:val="left" w:pos="720"/>
              </w:tabs>
              <w:spacing w:before="80"/>
              <w:contextualSpacing/>
              <w:jc w:val="both"/>
            </w:pPr>
            <w:r w:rsidRPr="00811C47">
              <w:t>Người dung chọn chức năng xem chi tiết</w:t>
            </w:r>
          </w:p>
        </w:tc>
        <w:tc>
          <w:tcPr>
            <w:tcW w:w="5580" w:type="dxa"/>
            <w:tcBorders>
              <w:top w:val="dotted" w:sz="4" w:space="0" w:color="auto"/>
              <w:left w:val="dotted" w:sz="4" w:space="0" w:color="auto"/>
              <w:bottom w:val="dotted" w:sz="4" w:space="0" w:color="auto"/>
              <w:right w:val="dotted" w:sz="4" w:space="0" w:color="auto"/>
            </w:tcBorders>
          </w:tcPr>
          <w:p w14:paraId="4AA55FE4" w14:textId="77777777" w:rsidR="001C4375" w:rsidRPr="00811C47" w:rsidRDefault="001C4375" w:rsidP="002131C0">
            <w:pPr>
              <w:keepLines/>
              <w:widowControl/>
              <w:numPr>
                <w:ilvl w:val="0"/>
                <w:numId w:val="44"/>
              </w:numPr>
              <w:spacing w:before="0" w:after="120"/>
              <w:contextualSpacing/>
              <w:jc w:val="both"/>
            </w:pPr>
            <w:r w:rsidRPr="00811C47">
              <w:t xml:space="preserve">Hệ thống hiển thị form xem chi tiết gồm các thông tin sau </w:t>
            </w:r>
          </w:p>
          <w:p w14:paraId="455C8BA4" w14:textId="77777777" w:rsidR="001C4375" w:rsidRPr="00811C47" w:rsidRDefault="001C4375" w:rsidP="002131C0">
            <w:pPr>
              <w:keepLines/>
              <w:snapToGrid w:val="0"/>
              <w:spacing w:after="120"/>
              <w:jc w:val="both"/>
              <w:rPr>
                <w:b/>
                <w:lang w:eastAsia="ar-SA"/>
              </w:rPr>
            </w:pPr>
            <w:r w:rsidRPr="00811C47">
              <w:rPr>
                <w:b/>
                <w:lang w:eastAsia="ar-SA"/>
              </w:rPr>
              <w:t>Ảnh</w:t>
            </w:r>
          </w:p>
          <w:p w14:paraId="0A65E168"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0185098F"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67CC5DF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avatar</w:t>
            </w:r>
          </w:p>
          <w:p w14:paraId="263D63E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1C2DBF4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lastRenderedPageBreak/>
              <w:t>Nullable :</w:t>
            </w:r>
            <w:proofErr w:type="gramEnd"/>
            <w:r w:rsidRPr="00811C47">
              <w:rPr>
                <w:lang w:val="en-GB"/>
              </w:rPr>
              <w:t xml:space="preserve"> Yes</w:t>
            </w:r>
          </w:p>
          <w:p w14:paraId="220FC908"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52A00143" w14:textId="77777777" w:rsidR="001C4375" w:rsidRPr="00811C47" w:rsidRDefault="001C4375" w:rsidP="002131C0">
            <w:pPr>
              <w:keepLines/>
              <w:snapToGrid w:val="0"/>
              <w:spacing w:after="120"/>
              <w:jc w:val="both"/>
              <w:rPr>
                <w:b/>
                <w:lang w:eastAsia="ar-SA"/>
              </w:rPr>
            </w:pPr>
            <w:r w:rsidRPr="00811C47">
              <w:rPr>
                <w:b/>
                <w:lang w:eastAsia="ar-SA"/>
              </w:rPr>
              <w:t xml:space="preserve">Họ và tên </w:t>
            </w:r>
          </w:p>
          <w:p w14:paraId="5F5D3A8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169A7EE5"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4002DFB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494D8F7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F85276A"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7245D1EA"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7B92F7FD" w14:textId="77777777" w:rsidR="001C4375" w:rsidRPr="00811C47" w:rsidRDefault="001C4375" w:rsidP="002131C0">
            <w:pPr>
              <w:keepLines/>
              <w:spacing w:after="120"/>
              <w:jc w:val="both"/>
              <w:rPr>
                <w:b/>
                <w:lang w:eastAsia="ar-SA"/>
              </w:rPr>
            </w:pPr>
            <w:r w:rsidRPr="00811C47">
              <w:rPr>
                <w:b/>
                <w:lang w:eastAsia="ar-SA"/>
              </w:rPr>
              <w:t xml:space="preserve">Mã bác sĩ </w:t>
            </w:r>
          </w:p>
          <w:p w14:paraId="50409A0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5961AE6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136D41B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doctor_code</w:t>
            </w:r>
          </w:p>
          <w:p w14:paraId="617E290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FF993F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64AE4611"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0CC2E421" w14:textId="77777777" w:rsidR="001C4375" w:rsidRPr="00811C47" w:rsidRDefault="001C4375" w:rsidP="002131C0">
            <w:pPr>
              <w:keepLines/>
              <w:spacing w:after="120"/>
              <w:jc w:val="both"/>
              <w:rPr>
                <w:b/>
                <w:lang w:eastAsia="ar-SA"/>
              </w:rPr>
            </w:pPr>
            <w:r w:rsidRPr="00811C47">
              <w:rPr>
                <w:b/>
                <w:lang w:eastAsia="ar-SA"/>
              </w:rPr>
              <w:t xml:space="preserve">Tài khoàn đăng nhập </w:t>
            </w:r>
          </w:p>
          <w:p w14:paraId="2BB6735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1172E683"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sys_user</w:t>
            </w:r>
          </w:p>
          <w:p w14:paraId="0001DB4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fullname</w:t>
            </w:r>
          </w:p>
          <w:p w14:paraId="6245E24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2E075D98"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6B9E6BB4"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3796D047" w14:textId="77777777" w:rsidR="001C4375" w:rsidRPr="00811C47" w:rsidRDefault="001C4375" w:rsidP="002131C0">
            <w:pPr>
              <w:keepLines/>
              <w:spacing w:after="120"/>
              <w:jc w:val="both"/>
              <w:rPr>
                <w:b/>
                <w:lang w:eastAsia="ar-SA"/>
              </w:rPr>
            </w:pPr>
            <w:r w:rsidRPr="00811C47">
              <w:rPr>
                <w:b/>
                <w:lang w:eastAsia="ar-SA"/>
              </w:rPr>
              <w:t>Thời</w:t>
            </w:r>
            <w:r w:rsidRPr="00811C47">
              <w:rPr>
                <w:b/>
                <w:lang w:val="vi-VN" w:eastAsia="ar-SA"/>
              </w:rPr>
              <w:t xml:space="preserve"> hạn sử dụng </w:t>
            </w:r>
            <w:r w:rsidRPr="00811C47">
              <w:rPr>
                <w:b/>
                <w:lang w:eastAsia="ar-SA"/>
              </w:rPr>
              <w:t xml:space="preserve"> </w:t>
            </w:r>
          </w:p>
          <w:p w14:paraId="2FC0FF3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textbox</w:t>
            </w:r>
          </w:p>
          <w:p w14:paraId="1A0CEA5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sys_user</w:t>
            </w:r>
          </w:p>
          <w:p w14:paraId="7C87700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Column Name: </w:t>
            </w:r>
            <w:r w:rsidRPr="00811C47">
              <w:rPr>
                <w:b/>
                <w:bCs/>
                <w:lang w:eastAsia="ar-SA"/>
              </w:rPr>
              <w:t>expiry</w:t>
            </w:r>
            <w:r w:rsidRPr="00811C47">
              <w:rPr>
                <w:b/>
                <w:bCs/>
                <w:lang w:val="vi-VN" w:eastAsia="ar-SA"/>
              </w:rPr>
              <w:t>_date</w:t>
            </w:r>
          </w:p>
          <w:p w14:paraId="72E2E8D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Datetime</w:t>
            </w:r>
          </w:p>
          <w:p w14:paraId="060B171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72825E0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Comments:</w:t>
            </w:r>
          </w:p>
          <w:p w14:paraId="0E5DBF49" w14:textId="77777777" w:rsidR="001C4375" w:rsidRPr="00811C47" w:rsidRDefault="001C4375" w:rsidP="002131C0">
            <w:pPr>
              <w:keepLines/>
              <w:spacing w:after="120"/>
              <w:jc w:val="both"/>
              <w:rPr>
                <w:b/>
                <w:lang w:eastAsia="ar-SA"/>
              </w:rPr>
            </w:pPr>
            <w:r w:rsidRPr="00811C47">
              <w:rPr>
                <w:b/>
                <w:lang w:eastAsia="ar-SA"/>
              </w:rPr>
              <w:t xml:space="preserve">Năm sinh </w:t>
            </w:r>
          </w:p>
          <w:p w14:paraId="3D80028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72ECBE11"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7F447CA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birthday</w:t>
            </w:r>
          </w:p>
          <w:p w14:paraId="016ECA7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datetime</w:t>
            </w:r>
          </w:p>
          <w:p w14:paraId="125B03B1"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48A94E74"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Comments:</w:t>
            </w:r>
          </w:p>
          <w:p w14:paraId="2233A37A" w14:textId="77777777" w:rsidR="001C4375" w:rsidRPr="00811C47" w:rsidRDefault="001C4375" w:rsidP="002131C0">
            <w:pPr>
              <w:keepLines/>
              <w:spacing w:after="120"/>
              <w:jc w:val="both"/>
              <w:rPr>
                <w:b/>
                <w:lang w:eastAsia="ar-SA"/>
              </w:rPr>
            </w:pPr>
            <w:r w:rsidRPr="00811C47">
              <w:rPr>
                <w:b/>
                <w:lang w:eastAsia="ar-SA"/>
              </w:rPr>
              <w:t>Giới tính</w:t>
            </w:r>
          </w:p>
          <w:p w14:paraId="32134DB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29987F5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cats_genders</w:t>
            </w:r>
          </w:p>
          <w:p w14:paraId="5A5A89C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name_vi</w:t>
            </w:r>
          </w:p>
          <w:p w14:paraId="5E65126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667EE0B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Comments: liên kết qua </w:t>
            </w:r>
            <w:r w:rsidRPr="00811C47">
              <w:rPr>
                <w:b/>
                <w:bCs/>
                <w:lang w:eastAsia="ar-SA"/>
              </w:rPr>
              <w:t>gender_id</w:t>
            </w:r>
            <w:r w:rsidRPr="00811C47">
              <w:rPr>
                <w:lang w:eastAsia="ar-SA"/>
              </w:rPr>
              <w:t xml:space="preserve"> trong bảng </w:t>
            </w:r>
            <w:r w:rsidRPr="00811C47">
              <w:rPr>
                <w:b/>
                <w:bCs/>
                <w:lang w:eastAsia="ar-SA"/>
              </w:rPr>
              <w:t>doctor</w:t>
            </w:r>
          </w:p>
          <w:p w14:paraId="2C7F9F47" w14:textId="77777777" w:rsidR="001C4375" w:rsidRPr="00811C47" w:rsidRDefault="001C4375" w:rsidP="002131C0">
            <w:pPr>
              <w:keepLines/>
              <w:snapToGrid w:val="0"/>
              <w:spacing w:after="120"/>
              <w:jc w:val="both"/>
              <w:rPr>
                <w:b/>
                <w:lang w:eastAsia="ar-SA"/>
              </w:rPr>
            </w:pPr>
            <w:r w:rsidRPr="00811C47">
              <w:rPr>
                <w:b/>
                <w:lang w:eastAsia="ar-SA"/>
              </w:rPr>
              <w:t>Địa bàn phụ trách</w:t>
            </w:r>
          </w:p>
          <w:p w14:paraId="370E359E"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372BCB89" w14:textId="77777777" w:rsidR="001C4375" w:rsidRPr="00811C47" w:rsidRDefault="001C4375" w:rsidP="002131C0">
            <w:pPr>
              <w:keepLines/>
              <w:snapToGrid w:val="0"/>
              <w:spacing w:after="120"/>
              <w:contextualSpacing/>
              <w:jc w:val="both"/>
              <w:rPr>
                <w:b/>
                <w:bCs/>
                <w:lang w:eastAsia="ar-SA"/>
              </w:rPr>
            </w:pPr>
            <w:r w:rsidRPr="00811C47">
              <w:rPr>
                <w:b/>
                <w:bCs/>
                <w:lang w:eastAsia="ar-SA"/>
              </w:rPr>
              <w:t xml:space="preserve">Tỉnh </w:t>
            </w:r>
          </w:p>
          <w:p w14:paraId="262C1825"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Doctor_managaments</w:t>
            </w:r>
          </w:p>
          <w:p w14:paraId="04A700F6"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province_id</w:t>
            </w:r>
          </w:p>
          <w:p w14:paraId="15DC95B7" w14:textId="77777777" w:rsidR="001C4375" w:rsidRPr="00811C47" w:rsidRDefault="001C4375" w:rsidP="002131C0">
            <w:pPr>
              <w:keepLines/>
              <w:snapToGrid w:val="0"/>
              <w:spacing w:after="120"/>
              <w:rPr>
                <w:b/>
                <w:bCs/>
                <w:lang w:val="en-GB"/>
              </w:rPr>
            </w:pPr>
            <w:r w:rsidRPr="00811C47">
              <w:rPr>
                <w:b/>
                <w:bCs/>
                <w:lang w:val="en-GB"/>
              </w:rPr>
              <w:t>Huyện</w:t>
            </w:r>
          </w:p>
          <w:p w14:paraId="4A6857B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Doctor_managaments</w:t>
            </w:r>
          </w:p>
          <w:p w14:paraId="1FFAA15D"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district_id</w:t>
            </w:r>
          </w:p>
          <w:p w14:paraId="6D0D2CFF" w14:textId="77777777" w:rsidR="001C4375" w:rsidRPr="00811C47" w:rsidRDefault="001C4375" w:rsidP="002131C0">
            <w:pPr>
              <w:keepLines/>
              <w:snapToGrid w:val="0"/>
              <w:spacing w:after="120"/>
              <w:rPr>
                <w:b/>
                <w:bCs/>
                <w:lang w:val="en-GB"/>
              </w:rPr>
            </w:pPr>
            <w:r w:rsidRPr="00811C47">
              <w:rPr>
                <w:b/>
                <w:bCs/>
                <w:lang w:val="en-GB"/>
              </w:rPr>
              <w:lastRenderedPageBreak/>
              <w:t>Xã/phường</w:t>
            </w:r>
          </w:p>
          <w:p w14:paraId="2D84260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Doctor_managaments</w:t>
            </w:r>
          </w:p>
          <w:p w14:paraId="41B3A9E4"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lang w:val="en-GB" w:eastAsia="ar-SA"/>
              </w:rPr>
              <w:t>ward_id</w:t>
            </w:r>
          </w:p>
          <w:p w14:paraId="2489776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48B59F2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7AA67520" w14:textId="77777777" w:rsidR="001C4375" w:rsidRPr="00811C47" w:rsidRDefault="001C4375" w:rsidP="002131C0">
            <w:pPr>
              <w:keepLines/>
              <w:widowControl/>
              <w:numPr>
                <w:ilvl w:val="0"/>
                <w:numId w:val="39"/>
              </w:numPr>
              <w:spacing w:before="0" w:after="120"/>
              <w:contextualSpacing/>
              <w:jc w:val="both"/>
              <w:rPr>
                <w:b/>
                <w:lang w:eastAsia="ar-SA"/>
              </w:rPr>
            </w:pPr>
            <w:r w:rsidRPr="00811C47">
              <w:rPr>
                <w:lang w:eastAsia="ar-SA"/>
              </w:rPr>
              <w:t xml:space="preserve">Comments: đối chiếu với bảng </w:t>
            </w:r>
            <w:r w:rsidRPr="00811C47">
              <w:rPr>
                <w:b/>
                <w:bCs/>
                <w:lang w:eastAsia="ar-SA"/>
              </w:rPr>
              <w:t>doctors</w:t>
            </w:r>
            <w:r w:rsidRPr="00811C47">
              <w:rPr>
                <w:lang w:eastAsia="ar-SA"/>
              </w:rPr>
              <w:t xml:space="preserve"> qua </w:t>
            </w:r>
            <w:r w:rsidRPr="00811C47">
              <w:rPr>
                <w:b/>
                <w:bCs/>
                <w:lang w:eastAsia="ar-SA"/>
              </w:rPr>
              <w:t xml:space="preserve">doctor_id </w:t>
            </w:r>
            <w:proofErr w:type="gramStart"/>
            <w:r w:rsidRPr="00811C47">
              <w:rPr>
                <w:lang w:eastAsia="ar-SA"/>
              </w:rPr>
              <w:t>và</w:t>
            </w:r>
            <w:r w:rsidRPr="00811C47">
              <w:rPr>
                <w:b/>
                <w:bCs/>
                <w:lang w:eastAsia="ar-SA"/>
              </w:rPr>
              <w:t xml:space="preserve">  </w:t>
            </w:r>
            <w:r w:rsidRPr="00811C47">
              <w:rPr>
                <w:lang w:eastAsia="ar-SA"/>
              </w:rPr>
              <w:t>đối</w:t>
            </w:r>
            <w:proofErr w:type="gramEnd"/>
            <w:r w:rsidRPr="00811C47">
              <w:rPr>
                <w:lang w:eastAsia="ar-SA"/>
              </w:rPr>
              <w:t xml:space="preserve"> chiếu qua các bảng</w:t>
            </w:r>
            <w:r w:rsidRPr="00811C47">
              <w:rPr>
                <w:b/>
                <w:bCs/>
                <w:lang w:eastAsia="ar-SA"/>
              </w:rPr>
              <w:t xml:space="preserve"> </w:t>
            </w:r>
            <w:r w:rsidRPr="00811C47">
              <w:rPr>
                <w:lang w:val="en-GB"/>
              </w:rPr>
              <w:t>cats_provinces, cats_provinces, cats_wards để lấy tên tương ứng</w:t>
            </w:r>
          </w:p>
          <w:p w14:paraId="5EE8390B" w14:textId="77777777" w:rsidR="001C4375" w:rsidRPr="00811C47" w:rsidRDefault="001C4375" w:rsidP="002131C0">
            <w:pPr>
              <w:keepLines/>
              <w:spacing w:after="120"/>
              <w:jc w:val="both"/>
              <w:rPr>
                <w:b/>
                <w:lang w:eastAsia="ar-SA"/>
              </w:rPr>
            </w:pPr>
            <w:r w:rsidRPr="00811C47">
              <w:rPr>
                <w:b/>
                <w:lang w:eastAsia="ar-SA"/>
              </w:rPr>
              <w:t>Số điện thoại</w:t>
            </w:r>
          </w:p>
          <w:p w14:paraId="0DE154E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18831011"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770C101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phone_number</w:t>
            </w:r>
          </w:p>
          <w:p w14:paraId="24D28A9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15)</w:t>
            </w:r>
          </w:p>
          <w:p w14:paraId="3C1A9D57"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412E314"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439E5340" w14:textId="77777777" w:rsidR="001C4375" w:rsidRPr="00811C47" w:rsidRDefault="001C4375" w:rsidP="002131C0">
            <w:pPr>
              <w:keepLines/>
              <w:snapToGrid w:val="0"/>
              <w:spacing w:after="120"/>
              <w:jc w:val="both"/>
              <w:rPr>
                <w:b/>
                <w:lang w:eastAsia="ar-SA"/>
              </w:rPr>
            </w:pPr>
            <w:r w:rsidRPr="00811C47">
              <w:rPr>
                <w:b/>
                <w:lang w:eastAsia="ar-SA"/>
              </w:rPr>
              <w:t>Email</w:t>
            </w:r>
          </w:p>
          <w:p w14:paraId="2BECA80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0F7C07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lang w:eastAsia="ar-SA"/>
              </w:rPr>
              <w:t>doctors</w:t>
            </w:r>
          </w:p>
          <w:p w14:paraId="2BA00CA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email</w:t>
            </w:r>
          </w:p>
          <w:p w14:paraId="3611E73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320)</w:t>
            </w:r>
          </w:p>
          <w:p w14:paraId="67E0EC12"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ACD515F"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71B77363" w14:textId="77777777" w:rsidR="001C4375" w:rsidRPr="00811C47" w:rsidRDefault="001C4375" w:rsidP="002131C0">
            <w:pPr>
              <w:keepLines/>
              <w:snapToGrid w:val="0"/>
              <w:spacing w:after="120"/>
              <w:jc w:val="both"/>
              <w:rPr>
                <w:b/>
                <w:lang w:eastAsia="ar-SA"/>
              </w:rPr>
            </w:pPr>
            <w:r w:rsidRPr="00811C47">
              <w:rPr>
                <w:b/>
                <w:lang w:eastAsia="ar-SA"/>
              </w:rPr>
              <w:t>Địa chỉ, nơi ở</w:t>
            </w:r>
          </w:p>
          <w:p w14:paraId="25D2A0EA"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C7405E7" w14:textId="77777777" w:rsidR="001C4375" w:rsidRPr="00811C47" w:rsidRDefault="001C4375" w:rsidP="002131C0">
            <w:pPr>
              <w:keepLines/>
              <w:snapToGrid w:val="0"/>
              <w:spacing w:after="120"/>
              <w:contextualSpacing/>
              <w:jc w:val="both"/>
              <w:rPr>
                <w:b/>
                <w:bCs/>
                <w:lang w:eastAsia="ar-SA"/>
              </w:rPr>
            </w:pPr>
            <w:r w:rsidRPr="00811C47">
              <w:rPr>
                <w:b/>
                <w:bCs/>
                <w:lang w:eastAsia="ar-SA"/>
              </w:rPr>
              <w:t xml:space="preserve">Tỉnh </w:t>
            </w:r>
          </w:p>
          <w:p w14:paraId="2A13410B"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eastAsia="ar-SA"/>
              </w:rPr>
              <w:t>doctor</w:t>
            </w:r>
          </w:p>
          <w:p w14:paraId="3FB2F978" w14:textId="77777777" w:rsidR="001C4375" w:rsidRPr="00811C47" w:rsidRDefault="001C4375" w:rsidP="002131C0">
            <w:pPr>
              <w:keepLines/>
              <w:snapToGrid w:val="0"/>
              <w:spacing w:after="120"/>
              <w:rPr>
                <w:b/>
                <w:bCs/>
                <w:lang w:val="en-GB"/>
              </w:rPr>
            </w:pPr>
            <w:r w:rsidRPr="00811C47">
              <w:rPr>
                <w:lang w:eastAsia="ar-SA"/>
              </w:rPr>
              <w:lastRenderedPageBreak/>
              <w:t xml:space="preserve">+ Column </w:t>
            </w:r>
            <w:proofErr w:type="gramStart"/>
            <w:r w:rsidRPr="00811C47">
              <w:rPr>
                <w:lang w:eastAsia="ar-SA"/>
              </w:rPr>
              <w:t>Name :</w:t>
            </w:r>
            <w:proofErr w:type="gramEnd"/>
            <w:r w:rsidRPr="00811C47">
              <w:rPr>
                <w:lang w:eastAsia="ar-SA"/>
              </w:rPr>
              <w:t xml:space="preserve"> </w:t>
            </w:r>
            <w:r w:rsidRPr="00811C47">
              <w:rPr>
                <w:b/>
                <w:bCs/>
                <w:lang w:val="en-GB"/>
              </w:rPr>
              <w:t>province_id</w:t>
            </w:r>
          </w:p>
          <w:p w14:paraId="50194C75" w14:textId="77777777" w:rsidR="001C4375" w:rsidRPr="00811C47" w:rsidRDefault="001C4375" w:rsidP="002131C0">
            <w:pPr>
              <w:keepLines/>
              <w:snapToGrid w:val="0"/>
              <w:spacing w:after="120"/>
              <w:rPr>
                <w:b/>
                <w:bCs/>
                <w:lang w:val="en-GB"/>
              </w:rPr>
            </w:pPr>
            <w:r w:rsidRPr="00811C47">
              <w:rPr>
                <w:b/>
                <w:bCs/>
                <w:lang w:val="en-GB"/>
              </w:rPr>
              <w:t>Huyện</w:t>
            </w:r>
          </w:p>
          <w:p w14:paraId="7596F280"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3AE21C13" w14:textId="77777777" w:rsidR="001C4375" w:rsidRPr="00811C47" w:rsidRDefault="001C4375" w:rsidP="002131C0">
            <w:pPr>
              <w:keepLines/>
              <w:snapToGrid w:val="0"/>
              <w:spacing w:after="120"/>
              <w:rPr>
                <w:b/>
                <w:bCs/>
                <w:lang w:val="en-GB"/>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eastAsia="ar-SA"/>
              </w:rPr>
              <w:t>district_id</w:t>
            </w:r>
          </w:p>
          <w:p w14:paraId="0F5BDD3F" w14:textId="77777777" w:rsidR="001C4375" w:rsidRPr="00811C47" w:rsidRDefault="001C4375" w:rsidP="002131C0">
            <w:pPr>
              <w:keepLines/>
              <w:snapToGrid w:val="0"/>
              <w:spacing w:after="120"/>
              <w:rPr>
                <w:b/>
                <w:bCs/>
                <w:lang w:val="en-GB"/>
              </w:rPr>
            </w:pPr>
            <w:r w:rsidRPr="00811C47">
              <w:rPr>
                <w:b/>
                <w:bCs/>
                <w:lang w:val="en-GB"/>
              </w:rPr>
              <w:t>Xã/phường</w:t>
            </w:r>
          </w:p>
          <w:p w14:paraId="52437348"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00AA703F"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eastAsia="ar-SA"/>
              </w:rPr>
              <w:t>ward_id</w:t>
            </w:r>
          </w:p>
          <w:p w14:paraId="25A0C14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2322C67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08238448"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eastAsia="ar-SA"/>
              </w:rPr>
              <w:t xml:space="preserve">Comments: </w:t>
            </w:r>
          </w:p>
          <w:p w14:paraId="559661DC" w14:textId="77777777" w:rsidR="001C4375" w:rsidRPr="00811C47" w:rsidRDefault="001C4375" w:rsidP="002131C0">
            <w:pPr>
              <w:keepLines/>
              <w:tabs>
                <w:tab w:val="left" w:pos="963"/>
              </w:tabs>
              <w:snapToGrid w:val="0"/>
              <w:spacing w:after="120"/>
              <w:contextualSpacing/>
            </w:pPr>
            <w:r w:rsidRPr="00811C47">
              <w:rPr>
                <w:lang w:eastAsia="ar-SA"/>
              </w:rPr>
              <w:t xml:space="preserve">+ đối chiếu qua </w:t>
            </w:r>
            <w:r w:rsidRPr="00811C47">
              <w:rPr>
                <w:b/>
                <w:bCs/>
                <w:lang w:eastAsia="ar-SA"/>
              </w:rPr>
              <w:t xml:space="preserve">các bảng </w:t>
            </w:r>
            <w:r w:rsidRPr="00811C47">
              <w:t xml:space="preserve">cats_provinces, cats_provinces, cats_wards để lấy tên tương ứng. nếu người dung click chọn địa bàn quản lý là địa bàn cư trú thì hệ thống tự động điền thông tin vào các form tương ứng </w:t>
            </w:r>
          </w:p>
          <w:p w14:paraId="053510C0" w14:textId="77777777" w:rsidR="001C4375" w:rsidRPr="00811C47" w:rsidRDefault="001C4375" w:rsidP="002131C0">
            <w:pPr>
              <w:keepLines/>
              <w:tabs>
                <w:tab w:val="left" w:pos="963"/>
              </w:tabs>
              <w:snapToGrid w:val="0"/>
              <w:spacing w:after="120"/>
              <w:contextualSpacing/>
              <w:rPr>
                <w:lang w:eastAsia="ar-SA"/>
              </w:rPr>
            </w:pPr>
          </w:p>
          <w:p w14:paraId="5FD04D0C" w14:textId="77777777" w:rsidR="001C4375" w:rsidRPr="00811C47" w:rsidRDefault="001C4375" w:rsidP="002131C0">
            <w:pPr>
              <w:keepLines/>
              <w:snapToGrid w:val="0"/>
              <w:spacing w:after="120"/>
              <w:rPr>
                <w:b/>
                <w:bCs/>
                <w:lang w:val="en-GB"/>
              </w:rPr>
            </w:pPr>
            <w:r w:rsidRPr="00811C47">
              <w:rPr>
                <w:b/>
                <w:bCs/>
                <w:lang w:val="en-GB"/>
              </w:rPr>
              <w:t>Số nhà</w:t>
            </w:r>
          </w:p>
          <w:p w14:paraId="5528A125"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2BAF5D7"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2975F413"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address</w:t>
            </w:r>
          </w:p>
          <w:p w14:paraId="2D2154D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72C1ABE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0AED96CA" w14:textId="77777777" w:rsidR="001C4375" w:rsidRPr="00811C47" w:rsidRDefault="001C4375" w:rsidP="002131C0">
            <w:pPr>
              <w:keepLines/>
              <w:tabs>
                <w:tab w:val="left" w:pos="963"/>
              </w:tabs>
              <w:snapToGrid w:val="0"/>
              <w:spacing w:after="120"/>
              <w:contextualSpacing/>
              <w:rPr>
                <w:lang w:eastAsia="ar-SA"/>
              </w:rPr>
            </w:pPr>
            <w:r w:rsidRPr="00811C47">
              <w:rPr>
                <w:lang w:val="en-GB" w:eastAsia="ar-SA"/>
              </w:rPr>
              <w:t xml:space="preserve">Comment: </w:t>
            </w:r>
          </w:p>
          <w:p w14:paraId="57BE883E" w14:textId="77777777" w:rsidR="001C4375" w:rsidRPr="00811C47" w:rsidRDefault="001C4375" w:rsidP="002131C0">
            <w:pPr>
              <w:keepLines/>
              <w:snapToGrid w:val="0"/>
              <w:spacing w:after="120"/>
              <w:rPr>
                <w:b/>
                <w:bCs/>
                <w:lang w:val="en-GB"/>
              </w:rPr>
            </w:pPr>
            <w:r w:rsidRPr="00811C47">
              <w:rPr>
                <w:b/>
                <w:bCs/>
                <w:lang w:val="en-GB"/>
              </w:rPr>
              <w:t>Số CMND/CCCD</w:t>
            </w:r>
          </w:p>
          <w:p w14:paraId="437D8997"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4214423E"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1E3E1CF1" w14:textId="77777777" w:rsidR="001C4375" w:rsidRPr="00811C47" w:rsidRDefault="001C4375" w:rsidP="002131C0">
            <w:pPr>
              <w:keepLines/>
              <w:snapToGrid w:val="0"/>
              <w:spacing w:after="120"/>
              <w:rPr>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identity_card_number</w:t>
            </w:r>
          </w:p>
          <w:p w14:paraId="4FE909E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3A2E30F9"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lastRenderedPageBreak/>
              <w:t>Nullable :</w:t>
            </w:r>
            <w:proofErr w:type="gramEnd"/>
            <w:r w:rsidRPr="00811C47">
              <w:rPr>
                <w:lang w:val="en-GB"/>
              </w:rPr>
              <w:t xml:space="preserve"> Yes</w:t>
            </w:r>
          </w:p>
          <w:p w14:paraId="19198791"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0372879E" w14:textId="77777777" w:rsidR="001C4375" w:rsidRPr="00811C47" w:rsidRDefault="001C4375" w:rsidP="002131C0">
            <w:pPr>
              <w:keepLines/>
              <w:snapToGrid w:val="0"/>
              <w:spacing w:after="120"/>
              <w:rPr>
                <w:b/>
                <w:bCs/>
                <w:lang w:val="en-GB"/>
              </w:rPr>
            </w:pPr>
            <w:r w:rsidRPr="00811C47">
              <w:rPr>
                <w:b/>
                <w:bCs/>
                <w:lang w:val="en-GB"/>
              </w:rPr>
              <w:t>Học hàm</w:t>
            </w:r>
          </w:p>
          <w:p w14:paraId="5BC965E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58564C64"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01BD8880"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academic_rank_id</w:t>
            </w:r>
          </w:p>
          <w:p w14:paraId="5F2A46C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11)</w:t>
            </w:r>
          </w:p>
          <w:p w14:paraId="73E9330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545881DE" w14:textId="77777777" w:rsidR="001C4375" w:rsidRPr="00811C47" w:rsidRDefault="001C4375" w:rsidP="002131C0">
            <w:pPr>
              <w:keepLines/>
              <w:widowControl/>
              <w:numPr>
                <w:ilvl w:val="0"/>
                <w:numId w:val="39"/>
              </w:numPr>
              <w:tabs>
                <w:tab w:val="left" w:pos="963"/>
              </w:tabs>
              <w:snapToGrid w:val="0"/>
              <w:spacing w:before="0" w:after="120"/>
              <w:contextualSpacing/>
              <w:rPr>
                <w:b/>
                <w:lang w:eastAsia="ar-SA"/>
              </w:rPr>
            </w:pPr>
            <w:r w:rsidRPr="00811C47">
              <w:rPr>
                <w:lang w:val="en-GB" w:eastAsia="ar-SA"/>
              </w:rPr>
              <w:t xml:space="preserve">Comment: Ánh xạ qua bảng </w:t>
            </w:r>
            <w:r w:rsidRPr="00811C47">
              <w:rPr>
                <w:b/>
                <w:lang w:val="en-GB"/>
              </w:rPr>
              <w:t>cats_doctor_academic_rank</w:t>
            </w:r>
          </w:p>
          <w:p w14:paraId="627AFD22" w14:textId="77777777" w:rsidR="001C4375" w:rsidRPr="00811C47" w:rsidRDefault="001C4375" w:rsidP="002131C0">
            <w:pPr>
              <w:keepLines/>
              <w:snapToGrid w:val="0"/>
              <w:spacing w:after="120"/>
              <w:rPr>
                <w:b/>
                <w:bCs/>
                <w:lang w:val="en-GB"/>
              </w:rPr>
            </w:pPr>
            <w:r w:rsidRPr="00811C47">
              <w:rPr>
                <w:b/>
                <w:bCs/>
                <w:lang w:val="en-GB"/>
              </w:rPr>
              <w:t>Học vị</w:t>
            </w:r>
          </w:p>
          <w:p w14:paraId="234DF93D"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015F649E"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43A3B181"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degree_id</w:t>
            </w:r>
          </w:p>
          <w:p w14:paraId="79DD6CD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11)</w:t>
            </w:r>
          </w:p>
          <w:p w14:paraId="3EA65F22"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0F9C7724" w14:textId="77777777" w:rsidR="001C4375" w:rsidRPr="00811C47" w:rsidRDefault="001C4375" w:rsidP="002131C0">
            <w:pPr>
              <w:keepLines/>
              <w:widowControl/>
              <w:numPr>
                <w:ilvl w:val="0"/>
                <w:numId w:val="39"/>
              </w:numPr>
              <w:tabs>
                <w:tab w:val="left" w:pos="963"/>
              </w:tabs>
              <w:snapToGrid w:val="0"/>
              <w:spacing w:before="0" w:after="120"/>
              <w:contextualSpacing/>
              <w:rPr>
                <w:b/>
                <w:lang w:eastAsia="ar-SA"/>
              </w:rPr>
            </w:pPr>
            <w:r w:rsidRPr="00811C47">
              <w:rPr>
                <w:lang w:val="en-GB" w:eastAsia="ar-SA"/>
              </w:rPr>
              <w:t xml:space="preserve">Comment: Ánh xạ qua bảng </w:t>
            </w:r>
            <w:r w:rsidRPr="00811C47">
              <w:rPr>
                <w:b/>
                <w:lang w:val="en-GB"/>
              </w:rPr>
              <w:t>cats_doctor_degree</w:t>
            </w:r>
          </w:p>
          <w:p w14:paraId="0093671D" w14:textId="77777777" w:rsidR="001C4375" w:rsidRPr="00811C47" w:rsidRDefault="001C4375" w:rsidP="002131C0">
            <w:pPr>
              <w:keepLines/>
              <w:snapToGrid w:val="0"/>
              <w:spacing w:after="120"/>
              <w:rPr>
                <w:b/>
                <w:bCs/>
                <w:lang w:val="en-GB"/>
              </w:rPr>
            </w:pPr>
            <w:r w:rsidRPr="00811C47">
              <w:rPr>
                <w:b/>
                <w:bCs/>
                <w:lang w:val="en-GB"/>
              </w:rPr>
              <w:t xml:space="preserve">Số GPHN </w:t>
            </w:r>
          </w:p>
          <w:p w14:paraId="31E77E8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8ECF2D5"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552C9DCC"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certification_code</w:t>
            </w:r>
          </w:p>
          <w:p w14:paraId="2BAE771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5F1B4C39"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548209E"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2B18152E" w14:textId="77777777" w:rsidR="001C4375" w:rsidRPr="00811C47" w:rsidRDefault="001C4375" w:rsidP="002131C0">
            <w:pPr>
              <w:keepLines/>
              <w:snapToGrid w:val="0"/>
              <w:spacing w:after="120"/>
              <w:rPr>
                <w:b/>
                <w:bCs/>
              </w:rPr>
            </w:pPr>
            <w:r w:rsidRPr="00811C47">
              <w:rPr>
                <w:b/>
                <w:bCs/>
              </w:rPr>
              <w:t>Ngày cấp giấy phép hành nghề</w:t>
            </w:r>
          </w:p>
          <w:p w14:paraId="55F16000"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27FCB51F"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24BD26ED"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certification_date</w:t>
            </w:r>
          </w:p>
          <w:p w14:paraId="078B2293"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lastRenderedPageBreak/>
              <w:t xml:space="preserve">Data type: </w:t>
            </w:r>
            <w:r w:rsidRPr="00811C47">
              <w:rPr>
                <w:b/>
                <w:bCs/>
                <w:lang w:val="en-GB"/>
              </w:rPr>
              <w:t>datetime</w:t>
            </w:r>
          </w:p>
          <w:p w14:paraId="7FBA1806"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13887FB"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10C56DF2" w14:textId="77777777" w:rsidR="001C4375" w:rsidRPr="00811C47" w:rsidRDefault="001C4375" w:rsidP="002131C0">
            <w:pPr>
              <w:keepLines/>
              <w:snapToGrid w:val="0"/>
              <w:spacing w:after="120"/>
              <w:rPr>
                <w:b/>
                <w:bCs/>
              </w:rPr>
            </w:pPr>
            <w:r w:rsidRPr="00811C47">
              <w:rPr>
                <w:b/>
                <w:bCs/>
              </w:rPr>
              <w:t>Nơi cấp giấy phép hành nghề</w:t>
            </w:r>
          </w:p>
          <w:p w14:paraId="01179484"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00A936E4"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76AB7F60"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certification_place</w:t>
            </w:r>
          </w:p>
          <w:p w14:paraId="2C42743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0C70D6D2"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5FEDE74A"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w:t>
            </w:r>
          </w:p>
          <w:p w14:paraId="44CEFA25" w14:textId="77777777" w:rsidR="001C4375" w:rsidRPr="00811C47" w:rsidRDefault="001C4375" w:rsidP="002131C0">
            <w:pPr>
              <w:keepLines/>
              <w:snapToGrid w:val="0"/>
              <w:spacing w:after="120"/>
              <w:rPr>
                <w:b/>
                <w:bCs/>
                <w:lang w:val="en-GB"/>
              </w:rPr>
            </w:pPr>
            <w:r w:rsidRPr="00811C47">
              <w:rPr>
                <w:b/>
                <w:bCs/>
                <w:lang w:val="en-GB"/>
              </w:rPr>
              <w:t>Quốc tịch</w:t>
            </w:r>
          </w:p>
          <w:p w14:paraId="535F255F"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042995BE"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4A624089"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nation_id</w:t>
            </w:r>
          </w:p>
          <w:p w14:paraId="3652AF8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1D25574B"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C928C06"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cats_nations</w:t>
            </w:r>
            <w:r w:rsidRPr="00811C47">
              <w:rPr>
                <w:lang w:val="en-GB"/>
              </w:rPr>
              <w:t xml:space="preserve"> để lấy tên tương ứng </w:t>
            </w:r>
          </w:p>
          <w:p w14:paraId="5D12895C" w14:textId="77777777" w:rsidR="001C4375" w:rsidRPr="00811C47" w:rsidRDefault="001C4375" w:rsidP="002131C0">
            <w:pPr>
              <w:keepLines/>
              <w:snapToGrid w:val="0"/>
              <w:spacing w:after="120"/>
              <w:rPr>
                <w:b/>
                <w:bCs/>
                <w:lang w:val="en-GB"/>
              </w:rPr>
            </w:pPr>
            <w:r w:rsidRPr="00811C47">
              <w:rPr>
                <w:b/>
                <w:bCs/>
                <w:lang w:val="en-GB"/>
              </w:rPr>
              <w:t xml:space="preserve">Dân tộc </w:t>
            </w:r>
          </w:p>
          <w:p w14:paraId="2B2C7DB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64DEBF06"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bCs/>
                <w:lang w:val="en-GB" w:eastAsia="ar-SA"/>
              </w:rPr>
              <w:t>doctor</w:t>
            </w:r>
          </w:p>
          <w:p w14:paraId="50532D35"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ethnicity_id</w:t>
            </w:r>
          </w:p>
          <w:p w14:paraId="21FA36E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1718FDE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34D26E46"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cats_ethnicities</w:t>
            </w:r>
            <w:r w:rsidRPr="00811C47">
              <w:rPr>
                <w:lang w:val="en-GB"/>
              </w:rPr>
              <w:t xml:space="preserve"> để lấy tên tương ứng </w:t>
            </w:r>
          </w:p>
          <w:p w14:paraId="07DD52F8"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p>
          <w:p w14:paraId="50C497E9" w14:textId="77777777" w:rsidR="001C4375" w:rsidRPr="00811C47" w:rsidRDefault="001C4375" w:rsidP="002131C0">
            <w:pPr>
              <w:keepLines/>
              <w:snapToGrid w:val="0"/>
              <w:spacing w:after="120"/>
              <w:rPr>
                <w:b/>
                <w:bCs/>
                <w:lang w:val="en-GB"/>
              </w:rPr>
            </w:pPr>
            <w:r w:rsidRPr="00811C47">
              <w:rPr>
                <w:b/>
                <w:bCs/>
                <w:lang w:val="en-GB"/>
              </w:rPr>
              <w:t>Tôn giáo</w:t>
            </w:r>
          </w:p>
          <w:p w14:paraId="210498BE"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4864755C"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lastRenderedPageBreak/>
              <w:t xml:space="preserve">Table Name: </w:t>
            </w:r>
            <w:r w:rsidRPr="00811C47">
              <w:rPr>
                <w:b/>
                <w:bCs/>
                <w:lang w:val="en-GB" w:eastAsia="ar-SA"/>
              </w:rPr>
              <w:t>doctor</w:t>
            </w:r>
          </w:p>
          <w:p w14:paraId="50F71713" w14:textId="77777777" w:rsidR="001C4375" w:rsidRPr="00811C47" w:rsidRDefault="001C4375" w:rsidP="002131C0">
            <w:pPr>
              <w:keepLines/>
              <w:widowControl/>
              <w:numPr>
                <w:ilvl w:val="0"/>
                <w:numId w:val="39"/>
              </w:numPr>
              <w:snapToGrid w:val="0"/>
              <w:spacing w:before="0" w:after="120"/>
              <w:contextualSpacing/>
              <w:rPr>
                <w:b/>
                <w:bCs/>
                <w:lang w:eastAsia="ar-SA"/>
              </w:rPr>
            </w:pPr>
            <w:r w:rsidRPr="00811C47">
              <w:rPr>
                <w:lang w:eastAsia="ar-SA"/>
              </w:rPr>
              <w:t xml:space="preserve"> Column </w:t>
            </w:r>
            <w:proofErr w:type="gramStart"/>
            <w:r w:rsidRPr="00811C47">
              <w:rPr>
                <w:lang w:eastAsia="ar-SA"/>
              </w:rPr>
              <w:t>Name :</w:t>
            </w:r>
            <w:proofErr w:type="gramEnd"/>
            <w:r w:rsidRPr="00811C47">
              <w:rPr>
                <w:lang w:eastAsia="ar-SA"/>
              </w:rPr>
              <w:t xml:space="preserve"> </w:t>
            </w:r>
            <w:r w:rsidRPr="00811C47">
              <w:rPr>
                <w:b/>
                <w:bCs/>
                <w:lang w:val="en-GB"/>
              </w:rPr>
              <w:t>religion_id</w:t>
            </w:r>
          </w:p>
          <w:p w14:paraId="323D06C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50)</w:t>
            </w:r>
          </w:p>
          <w:p w14:paraId="6A39AFB8"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2172539" w14:textId="77777777" w:rsidR="001C4375" w:rsidRPr="00811C47" w:rsidRDefault="001C4375" w:rsidP="002131C0">
            <w:pPr>
              <w:keepLines/>
              <w:widowControl/>
              <w:numPr>
                <w:ilvl w:val="0"/>
                <w:numId w:val="39"/>
              </w:numPr>
              <w:tabs>
                <w:tab w:val="left" w:pos="963"/>
              </w:tabs>
              <w:snapToGrid w:val="0"/>
              <w:spacing w:before="0" w:after="120"/>
              <w:contextualSpacing/>
              <w:rPr>
                <w:lang w:eastAsia="ar-SA"/>
              </w:rPr>
            </w:pPr>
            <w:r w:rsidRPr="00811C47">
              <w:rPr>
                <w:lang w:val="en-GB" w:eastAsia="ar-SA"/>
              </w:rPr>
              <w:t xml:space="preserve">Comment: Ánh xạ bảng </w:t>
            </w:r>
            <w:r w:rsidRPr="00811C47">
              <w:rPr>
                <w:b/>
                <w:bCs/>
                <w:lang w:val="en-GB"/>
              </w:rPr>
              <w:t>cats_religions</w:t>
            </w:r>
            <w:r w:rsidRPr="00811C47">
              <w:rPr>
                <w:lang w:val="en-GB"/>
              </w:rPr>
              <w:t xml:space="preserve"> để lấy tên tương ứng</w:t>
            </w:r>
          </w:p>
          <w:p w14:paraId="0CFBCD75" w14:textId="77777777" w:rsidR="001C4375" w:rsidRPr="00811C47" w:rsidRDefault="001C4375" w:rsidP="002131C0">
            <w:pPr>
              <w:keepLines/>
              <w:tabs>
                <w:tab w:val="left" w:pos="963"/>
              </w:tabs>
              <w:snapToGrid w:val="0"/>
              <w:spacing w:after="120"/>
              <w:rPr>
                <w:lang w:eastAsia="ar-SA"/>
              </w:rPr>
            </w:pPr>
          </w:p>
          <w:p w14:paraId="3305BB80" w14:textId="77777777" w:rsidR="001C4375" w:rsidRPr="00811C47" w:rsidRDefault="001C4375" w:rsidP="002131C0">
            <w:pPr>
              <w:keepLines/>
              <w:spacing w:after="120"/>
              <w:jc w:val="both"/>
              <w:rPr>
                <w:b/>
                <w:lang w:eastAsia="ar-SA"/>
              </w:rPr>
            </w:pPr>
            <w:r w:rsidRPr="00811C47">
              <w:rPr>
                <w:b/>
                <w:lang w:eastAsia="ar-SA"/>
              </w:rPr>
              <w:t>Chuyên khoa</w:t>
            </w:r>
          </w:p>
          <w:p w14:paraId="7DF6E79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041FF171" w14:textId="77777777" w:rsidR="001C4375" w:rsidRPr="00811C47" w:rsidRDefault="001C4375" w:rsidP="002131C0">
            <w:pPr>
              <w:keepLines/>
              <w:widowControl/>
              <w:numPr>
                <w:ilvl w:val="0"/>
                <w:numId w:val="39"/>
              </w:numPr>
              <w:snapToGrid w:val="0"/>
              <w:spacing w:before="0" w:after="120"/>
              <w:rPr>
                <w:lang w:eastAsia="ar-SA"/>
              </w:rPr>
            </w:pPr>
            <w:r w:rsidRPr="00811C47">
              <w:rPr>
                <w:lang w:eastAsia="ar-SA"/>
              </w:rPr>
              <w:t xml:space="preserve">Table Name: </w:t>
            </w:r>
            <w:r w:rsidRPr="00811C47">
              <w:rPr>
                <w:b/>
              </w:rPr>
              <w:t>doctors_specialists</w:t>
            </w:r>
            <w:r w:rsidRPr="00811C47">
              <w:t xml:space="preserve"> </w:t>
            </w:r>
          </w:p>
          <w:p w14:paraId="587E1E2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rPr>
              <w:t>specialists_id</w:t>
            </w:r>
          </w:p>
          <w:p w14:paraId="79573DB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22E7923D"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8E1F246" w14:textId="77777777" w:rsidR="001C4375" w:rsidRPr="00811C47" w:rsidRDefault="001C4375" w:rsidP="002131C0">
            <w:pPr>
              <w:keepLines/>
              <w:widowControl/>
              <w:numPr>
                <w:ilvl w:val="0"/>
                <w:numId w:val="39"/>
              </w:numPr>
              <w:snapToGrid w:val="0"/>
              <w:spacing w:before="0" w:after="120"/>
              <w:jc w:val="both"/>
            </w:pPr>
            <w:r w:rsidRPr="00811C47">
              <w:t xml:space="preserve">Comments: Ánh xạ với bảng cats_pecialists </w:t>
            </w:r>
            <w:proofErr w:type="gramStart"/>
            <w:r w:rsidRPr="00811C47">
              <w:t>với  trường</w:t>
            </w:r>
            <w:proofErr w:type="gramEnd"/>
            <w:r w:rsidRPr="00811C47">
              <w:t xml:space="preserve"> dữ liệu là doctor_id và specialists_id</w:t>
            </w:r>
          </w:p>
          <w:p w14:paraId="7F181F2C" w14:textId="77777777" w:rsidR="001C4375" w:rsidRPr="00811C47" w:rsidRDefault="001C4375" w:rsidP="002131C0">
            <w:pPr>
              <w:keepLines/>
              <w:snapToGrid w:val="0"/>
              <w:spacing w:after="120"/>
              <w:jc w:val="both"/>
              <w:rPr>
                <w:lang w:eastAsia="ar-SA"/>
              </w:rPr>
            </w:pPr>
          </w:p>
          <w:p w14:paraId="5B70E095" w14:textId="77777777" w:rsidR="001C4375" w:rsidRPr="00811C47" w:rsidRDefault="001C4375" w:rsidP="002131C0">
            <w:pPr>
              <w:keepLines/>
              <w:snapToGrid w:val="0"/>
              <w:spacing w:after="120"/>
              <w:jc w:val="both"/>
              <w:rPr>
                <w:b/>
                <w:lang w:eastAsia="ar-SA"/>
              </w:rPr>
            </w:pPr>
            <w:r w:rsidRPr="00811C47">
              <w:rPr>
                <w:b/>
                <w:lang w:eastAsia="ar-SA"/>
              </w:rPr>
              <w:t>Nơi công tác</w:t>
            </w:r>
          </w:p>
          <w:p w14:paraId="146488E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Label</w:t>
            </w:r>
          </w:p>
          <w:p w14:paraId="6FE3BD8F"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eastAsia="ar-SA"/>
              </w:rPr>
              <w:t>TableName:</w:t>
            </w:r>
            <w:r w:rsidRPr="00811C47">
              <w:rPr>
                <w:b/>
                <w:lang w:eastAsia="ar-SA"/>
              </w:rPr>
              <w:t>doctor</w:t>
            </w:r>
            <w:proofErr w:type="gramEnd"/>
            <w:r w:rsidRPr="00811C47">
              <w:rPr>
                <w:b/>
                <w:lang w:eastAsia="ar-SA"/>
              </w:rPr>
              <w:t>_</w:t>
            </w:r>
            <w:r w:rsidRPr="00811C47">
              <w:rPr>
                <w:b/>
                <w:bCs/>
                <w:lang w:val="en-GB"/>
              </w:rPr>
              <w:t>healthfacilities cats</w:t>
            </w:r>
          </w:p>
          <w:p w14:paraId="0EEBFC0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healthfacilities_id</w:t>
            </w:r>
          </w:p>
          <w:p w14:paraId="0E3073B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string(</w:t>
            </w:r>
            <w:proofErr w:type="gramEnd"/>
            <w:r w:rsidRPr="00811C47">
              <w:rPr>
                <w:lang w:val="en-GB"/>
              </w:rPr>
              <w:t xml:space="preserve">255) </w:t>
            </w:r>
          </w:p>
          <w:p w14:paraId="73D4A8F1"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06227DA" w14:textId="77777777" w:rsidR="001C4375" w:rsidRPr="00811C47" w:rsidRDefault="001C4375" w:rsidP="002131C0">
            <w:pPr>
              <w:keepLines/>
              <w:widowControl/>
              <w:numPr>
                <w:ilvl w:val="0"/>
                <w:numId w:val="39"/>
              </w:numPr>
              <w:snapToGrid w:val="0"/>
              <w:spacing w:before="0" w:after="120"/>
              <w:jc w:val="both"/>
              <w:rPr>
                <w:b/>
                <w:lang w:eastAsia="ar-SA"/>
              </w:rPr>
            </w:pPr>
            <w:proofErr w:type="gramStart"/>
            <w:r w:rsidRPr="00811C47">
              <w:rPr>
                <w:lang w:eastAsia="ar-SA"/>
              </w:rPr>
              <w:t>Comments:Ánh</w:t>
            </w:r>
            <w:proofErr w:type="gramEnd"/>
            <w:r w:rsidRPr="00811C47">
              <w:rPr>
                <w:lang w:eastAsia="ar-SA"/>
              </w:rPr>
              <w:t xml:space="preserve"> xạ với bảng </w:t>
            </w:r>
            <w:r w:rsidRPr="00811C47">
              <w:rPr>
                <w:b/>
                <w:bCs/>
                <w:lang w:val="en-GB" w:eastAsia="ar-SA"/>
              </w:rPr>
              <w:t>cats_healthfacilities</w:t>
            </w:r>
          </w:p>
          <w:p w14:paraId="109FAB3E" w14:textId="77777777" w:rsidR="001C4375" w:rsidRPr="00811C47" w:rsidRDefault="001C4375" w:rsidP="002131C0">
            <w:pPr>
              <w:keepLines/>
              <w:snapToGrid w:val="0"/>
              <w:spacing w:after="120"/>
              <w:jc w:val="both"/>
              <w:rPr>
                <w:b/>
                <w:lang w:eastAsia="ar-SA"/>
              </w:rPr>
            </w:pPr>
            <w:r w:rsidRPr="00811C47">
              <w:rPr>
                <w:b/>
                <w:lang w:eastAsia="ar-SA"/>
              </w:rPr>
              <w:t xml:space="preserve">Cấp quản lý </w:t>
            </w:r>
          </w:p>
          <w:p w14:paraId="5879233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A48EFF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1B29A6C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lastRenderedPageBreak/>
              <w:t xml:space="preserve">Column Name: </w:t>
            </w:r>
            <w:r w:rsidRPr="00811C47">
              <w:rPr>
                <w:b/>
                <w:bCs/>
                <w:lang w:val="en-GB"/>
              </w:rPr>
              <w:t>position_id</w:t>
            </w:r>
          </w:p>
          <w:p w14:paraId="27F0CD6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INT(</w:t>
            </w:r>
            <w:proofErr w:type="gramEnd"/>
            <w:r w:rsidRPr="00811C47">
              <w:rPr>
                <w:lang w:val="en-GB"/>
              </w:rPr>
              <w:t>11)</w:t>
            </w:r>
          </w:p>
          <w:p w14:paraId="5C05CF53"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5EF7F3D"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Ánh xạ qua bảng cats_doctor_positon để lấy tên chức vụ tương ứng </w:t>
            </w:r>
          </w:p>
          <w:p w14:paraId="2FF12A11" w14:textId="77777777" w:rsidR="001C4375" w:rsidRPr="00811C47" w:rsidRDefault="001C4375" w:rsidP="002131C0">
            <w:pPr>
              <w:keepLines/>
              <w:snapToGrid w:val="0"/>
              <w:spacing w:after="120"/>
              <w:jc w:val="both"/>
              <w:rPr>
                <w:b/>
                <w:lang w:eastAsia="ar-SA"/>
              </w:rPr>
            </w:pPr>
            <w:r w:rsidRPr="00811C47">
              <w:rPr>
                <w:b/>
                <w:lang w:eastAsia="ar-SA"/>
              </w:rPr>
              <w:t xml:space="preserve">Loại cán bộ </w:t>
            </w:r>
          </w:p>
          <w:p w14:paraId="51E79F06"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DCC82A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69BCC922"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doctor_type_id</w:t>
            </w:r>
          </w:p>
          <w:p w14:paraId="0A7D0B5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INT(</w:t>
            </w:r>
            <w:proofErr w:type="gramEnd"/>
            <w:r w:rsidRPr="00811C47">
              <w:rPr>
                <w:lang w:val="en-GB"/>
              </w:rPr>
              <w:t>11)</w:t>
            </w:r>
          </w:p>
          <w:p w14:paraId="7A2921AE"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16FE13F0"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2C4F9E41" w14:textId="77777777" w:rsidR="001C4375" w:rsidRPr="00811C47" w:rsidRDefault="001C4375" w:rsidP="002131C0">
            <w:pPr>
              <w:keepLines/>
              <w:snapToGrid w:val="0"/>
              <w:spacing w:after="120"/>
              <w:jc w:val="both"/>
              <w:rPr>
                <w:b/>
                <w:lang w:eastAsia="ar-SA"/>
              </w:rPr>
            </w:pPr>
            <w:r w:rsidRPr="00811C47">
              <w:rPr>
                <w:b/>
                <w:lang w:eastAsia="ar-SA"/>
              </w:rPr>
              <w:t>Quá trình công tác</w:t>
            </w:r>
          </w:p>
          <w:p w14:paraId="0576E2B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3CE3EAF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0EBA85F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working_process</w:t>
            </w:r>
          </w:p>
          <w:p w14:paraId="24B2F67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00A68FAC"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10E27BCD"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Quá trình công tác</w:t>
            </w:r>
          </w:p>
          <w:p w14:paraId="5BB4116F" w14:textId="77777777" w:rsidR="001C4375" w:rsidRPr="00811C47" w:rsidRDefault="001C4375" w:rsidP="002131C0">
            <w:pPr>
              <w:keepLines/>
              <w:snapToGrid w:val="0"/>
              <w:spacing w:after="120"/>
              <w:jc w:val="both"/>
              <w:rPr>
                <w:b/>
                <w:lang w:eastAsia="ar-SA"/>
              </w:rPr>
            </w:pPr>
            <w:r w:rsidRPr="00811C47">
              <w:rPr>
                <w:b/>
                <w:lang w:eastAsia="ar-SA"/>
              </w:rPr>
              <w:t xml:space="preserve">Quá trình đào tạo </w:t>
            </w:r>
          </w:p>
          <w:p w14:paraId="260DA9E1"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Lable</w:t>
            </w:r>
          </w:p>
          <w:p w14:paraId="753AD0BC"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6C66BEB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lang w:val="en-GB"/>
              </w:rPr>
              <w:t>training_process</w:t>
            </w:r>
          </w:p>
          <w:p w14:paraId="3CB0885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lastRenderedPageBreak/>
              <w:t xml:space="preserve">Data type: </w:t>
            </w:r>
            <w:proofErr w:type="gramStart"/>
            <w:r w:rsidRPr="00811C47">
              <w:rPr>
                <w:lang w:val="en-GB"/>
              </w:rPr>
              <w:t>VARCHAR(</w:t>
            </w:r>
            <w:proofErr w:type="gramEnd"/>
            <w:r w:rsidRPr="00811C47">
              <w:rPr>
                <w:lang w:val="en-GB"/>
              </w:rPr>
              <w:t>1000)</w:t>
            </w:r>
          </w:p>
          <w:p w14:paraId="5B6C560A"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62D99F1"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roofErr w:type="gramStart"/>
            <w:r w:rsidRPr="00811C47">
              <w:rPr>
                <w:lang w:eastAsia="ar-SA"/>
              </w:rPr>
              <w:t>nếu  vượt</w:t>
            </w:r>
            <w:proofErr w:type="gramEnd"/>
            <w:r w:rsidRPr="00811C47">
              <w:rPr>
                <w:lang w:eastAsia="ar-SA"/>
              </w:rPr>
              <w:t xml:space="preserve"> quá 1000 ký tự khi nhấn lưu thì thông báo “địa chỉ  vượt quá 1000 ký tự.” và focus vào </w:t>
            </w:r>
            <w:r w:rsidRPr="00811C47">
              <w:t>Quá trình đào tạo</w:t>
            </w:r>
          </w:p>
          <w:p w14:paraId="7E77AA5C" w14:textId="77777777" w:rsidR="001C4375" w:rsidRPr="00811C47" w:rsidRDefault="001C4375" w:rsidP="002131C0">
            <w:pPr>
              <w:keepLines/>
              <w:snapToGrid w:val="0"/>
              <w:spacing w:after="120"/>
              <w:jc w:val="both"/>
              <w:rPr>
                <w:b/>
                <w:lang w:eastAsia="ar-SA"/>
              </w:rPr>
            </w:pPr>
            <w:r w:rsidRPr="00811C47">
              <w:rPr>
                <w:b/>
                <w:lang w:eastAsia="ar-SA"/>
              </w:rPr>
              <w:t>Các công trình nghiên cứu</w:t>
            </w:r>
          </w:p>
          <w:p w14:paraId="4FCF7645"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64F90FC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41E02A6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research_works</w:t>
            </w:r>
          </w:p>
          <w:p w14:paraId="4FC77FB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37B8891"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532EA89"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2D5C44AA" w14:textId="77777777" w:rsidR="001C4375" w:rsidRPr="00811C47" w:rsidRDefault="001C4375" w:rsidP="002131C0">
            <w:pPr>
              <w:keepLines/>
              <w:snapToGrid w:val="0"/>
              <w:spacing w:after="120"/>
              <w:jc w:val="both"/>
              <w:rPr>
                <w:b/>
                <w:lang w:eastAsia="ar-SA"/>
              </w:rPr>
            </w:pPr>
            <w:r w:rsidRPr="00811C47">
              <w:rPr>
                <w:b/>
                <w:lang w:eastAsia="ar-SA"/>
              </w:rPr>
              <w:t>Đề tài nghiên cứu khoa học</w:t>
            </w:r>
          </w:p>
          <w:p w14:paraId="47C2FEC1"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EB4198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7E43A9E7"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Column Name:</w:t>
            </w:r>
            <w:r w:rsidRPr="00811C47">
              <w:rPr>
                <w:lang w:val="en-GB"/>
              </w:rPr>
              <w:t xml:space="preserve"> </w:t>
            </w:r>
            <w:r w:rsidRPr="00811C47">
              <w:rPr>
                <w:b/>
                <w:lang w:eastAsia="ar-SA"/>
              </w:rPr>
              <w:t>science_topic</w:t>
            </w:r>
          </w:p>
          <w:p w14:paraId="04D9F1A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818CC38"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2A5F426F"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238457BF" w14:textId="77777777" w:rsidR="001C4375" w:rsidRPr="00811C47" w:rsidRDefault="001C4375" w:rsidP="002131C0">
            <w:pPr>
              <w:keepLines/>
              <w:snapToGrid w:val="0"/>
              <w:spacing w:after="120"/>
              <w:jc w:val="both"/>
              <w:rPr>
                <w:b/>
                <w:lang w:eastAsia="ar-SA"/>
              </w:rPr>
            </w:pPr>
            <w:r w:rsidRPr="00811C47">
              <w:rPr>
                <w:b/>
                <w:lang w:eastAsia="ar-SA"/>
              </w:rPr>
              <w:t>Khen thưởng</w:t>
            </w:r>
          </w:p>
          <w:p w14:paraId="2726EF70"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1BBC663E"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25AB2819"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felicitation</w:t>
            </w:r>
          </w:p>
          <w:p w14:paraId="322E1D2D"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2E2215E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6CADF3A3"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68689612" w14:textId="77777777" w:rsidR="001C4375" w:rsidRPr="00811C47" w:rsidRDefault="001C4375" w:rsidP="002131C0">
            <w:pPr>
              <w:keepLines/>
              <w:snapToGrid w:val="0"/>
              <w:spacing w:after="120"/>
              <w:jc w:val="both"/>
              <w:rPr>
                <w:b/>
                <w:lang w:eastAsia="ar-SA"/>
              </w:rPr>
            </w:pPr>
            <w:r w:rsidRPr="00811C47">
              <w:rPr>
                <w:b/>
                <w:lang w:eastAsia="ar-SA"/>
              </w:rPr>
              <w:t>Ghi chú</w:t>
            </w:r>
          </w:p>
          <w:p w14:paraId="0F521313"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lastRenderedPageBreak/>
              <w:t>UI Control: Lable</w:t>
            </w:r>
          </w:p>
          <w:p w14:paraId="5AB26DE8"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0A2F4B5B"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Column Name: </w:t>
            </w:r>
            <w:r w:rsidRPr="00811C47">
              <w:rPr>
                <w:b/>
                <w:bCs/>
                <w:lang w:val="en-GB"/>
              </w:rPr>
              <w:t>summary</w:t>
            </w:r>
          </w:p>
          <w:p w14:paraId="536A8F04"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 xml:space="preserve">Data type: </w:t>
            </w:r>
            <w:proofErr w:type="gramStart"/>
            <w:r w:rsidRPr="00811C47">
              <w:rPr>
                <w:lang w:val="en-GB"/>
              </w:rPr>
              <w:t>VARCHAR(</w:t>
            </w:r>
            <w:proofErr w:type="gramEnd"/>
            <w:r w:rsidRPr="00811C47">
              <w:rPr>
                <w:lang w:val="en-GB"/>
              </w:rPr>
              <w:t>1000)</w:t>
            </w:r>
          </w:p>
          <w:p w14:paraId="39FD65B2"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Yes</w:t>
            </w:r>
          </w:p>
          <w:p w14:paraId="49331DF4"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4910EDA3" w14:textId="77777777" w:rsidR="001C4375" w:rsidRPr="00811C47" w:rsidRDefault="001C4375" w:rsidP="002131C0">
            <w:pPr>
              <w:keepLines/>
              <w:snapToGrid w:val="0"/>
              <w:spacing w:after="120"/>
              <w:jc w:val="both"/>
              <w:rPr>
                <w:b/>
                <w:lang w:val="vi-VN" w:eastAsia="ar-SA"/>
              </w:rPr>
            </w:pPr>
            <w:r w:rsidRPr="00811C47">
              <w:rPr>
                <w:b/>
                <w:lang w:val="vi-VN" w:eastAsia="ar-SA"/>
              </w:rPr>
              <w:t>Trạng thái</w:t>
            </w:r>
          </w:p>
          <w:p w14:paraId="29795172" w14:textId="77777777" w:rsidR="001C4375" w:rsidRPr="00811C47" w:rsidRDefault="001C4375" w:rsidP="002131C0">
            <w:pPr>
              <w:keepLines/>
              <w:widowControl/>
              <w:numPr>
                <w:ilvl w:val="0"/>
                <w:numId w:val="39"/>
              </w:numPr>
              <w:snapToGrid w:val="0"/>
              <w:spacing w:before="0" w:after="120"/>
              <w:contextualSpacing/>
              <w:jc w:val="both"/>
              <w:rPr>
                <w:lang w:eastAsia="ar-SA"/>
              </w:rPr>
            </w:pPr>
            <w:r w:rsidRPr="00811C47">
              <w:rPr>
                <w:lang w:eastAsia="ar-SA"/>
              </w:rPr>
              <w:t>UI Control: Lable</w:t>
            </w:r>
          </w:p>
          <w:p w14:paraId="2E3643FA"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 xml:space="preserve">Table Name: </w:t>
            </w:r>
            <w:r w:rsidRPr="00811C47">
              <w:rPr>
                <w:b/>
                <w:bCs/>
                <w:lang w:val="en-GB"/>
              </w:rPr>
              <w:t>doctor</w:t>
            </w:r>
          </w:p>
          <w:p w14:paraId="72DAA52F"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Column Name: is</w:t>
            </w:r>
            <w:r w:rsidRPr="00811C47">
              <w:rPr>
                <w:lang w:val="vi-VN" w:eastAsia="ar-SA"/>
              </w:rPr>
              <w:t>_active</w:t>
            </w:r>
          </w:p>
          <w:p w14:paraId="48FFF455"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val="en-GB"/>
              </w:rPr>
              <w:t>Data type: Bit</w:t>
            </w:r>
            <w:r w:rsidRPr="00811C47">
              <w:rPr>
                <w:lang w:val="vi-VN"/>
              </w:rPr>
              <w:t xml:space="preserve"> (1)</w:t>
            </w:r>
          </w:p>
          <w:p w14:paraId="1E4D4F40" w14:textId="77777777" w:rsidR="001C4375" w:rsidRPr="00811C47" w:rsidRDefault="001C4375" w:rsidP="002131C0">
            <w:pPr>
              <w:keepLines/>
              <w:widowControl/>
              <w:numPr>
                <w:ilvl w:val="0"/>
                <w:numId w:val="39"/>
              </w:numPr>
              <w:snapToGrid w:val="0"/>
              <w:spacing w:before="0" w:after="120"/>
              <w:jc w:val="both"/>
              <w:rPr>
                <w:lang w:eastAsia="ar-SA"/>
              </w:rPr>
            </w:pPr>
            <w:proofErr w:type="gramStart"/>
            <w:r w:rsidRPr="00811C47">
              <w:rPr>
                <w:lang w:val="en-GB"/>
              </w:rPr>
              <w:t>Nullable :</w:t>
            </w:r>
            <w:proofErr w:type="gramEnd"/>
            <w:r w:rsidRPr="00811C47">
              <w:rPr>
                <w:lang w:val="en-GB"/>
              </w:rPr>
              <w:t xml:space="preserve"> No</w:t>
            </w:r>
          </w:p>
          <w:p w14:paraId="16E61315" w14:textId="77777777" w:rsidR="001C4375" w:rsidRPr="00811C47" w:rsidRDefault="001C4375" w:rsidP="002131C0">
            <w:pPr>
              <w:keepLines/>
              <w:widowControl/>
              <w:numPr>
                <w:ilvl w:val="0"/>
                <w:numId w:val="39"/>
              </w:numPr>
              <w:snapToGrid w:val="0"/>
              <w:spacing w:before="0" w:after="120"/>
              <w:jc w:val="both"/>
              <w:rPr>
                <w:b/>
                <w:lang w:eastAsia="ar-SA"/>
              </w:rPr>
            </w:pPr>
            <w:r w:rsidRPr="00811C47">
              <w:rPr>
                <w:lang w:eastAsia="ar-SA"/>
              </w:rPr>
              <w:t xml:space="preserve">Comments: </w:t>
            </w:r>
          </w:p>
          <w:p w14:paraId="1376D563" w14:textId="77777777" w:rsidR="001C4375" w:rsidRPr="00811C47" w:rsidRDefault="001C4375" w:rsidP="002131C0">
            <w:pPr>
              <w:keepLines/>
              <w:spacing w:after="120"/>
              <w:jc w:val="both"/>
              <w:rPr>
                <w:lang w:eastAsia="ar-SA"/>
              </w:rPr>
            </w:pPr>
            <w:r w:rsidRPr="00811C47">
              <w:rPr>
                <w:lang w:eastAsia="ar-SA"/>
              </w:rPr>
              <w:t>Button Đóng:</w:t>
            </w:r>
          </w:p>
          <w:p w14:paraId="50E4F8C0" w14:textId="77777777" w:rsidR="001C4375" w:rsidRPr="00811C47" w:rsidRDefault="001C4375" w:rsidP="002131C0">
            <w:pPr>
              <w:keepLines/>
              <w:widowControl/>
              <w:numPr>
                <w:ilvl w:val="0"/>
                <w:numId w:val="39"/>
              </w:numPr>
              <w:snapToGrid w:val="0"/>
              <w:spacing w:before="0" w:after="120"/>
              <w:jc w:val="both"/>
              <w:rPr>
                <w:lang w:eastAsia="ar-SA"/>
              </w:rPr>
            </w:pPr>
            <w:r w:rsidRPr="00811C47">
              <w:rPr>
                <w:lang w:eastAsia="ar-SA"/>
              </w:rPr>
              <w:t>UI Control: Button</w:t>
            </w:r>
          </w:p>
          <w:p w14:paraId="7B27CA05" w14:textId="77777777" w:rsidR="001C4375" w:rsidRPr="00811C47" w:rsidRDefault="001C4375" w:rsidP="002131C0">
            <w:pPr>
              <w:keepLines/>
              <w:spacing w:after="120"/>
              <w:jc w:val="both"/>
            </w:pPr>
            <w:r w:rsidRPr="00811C47">
              <w:rPr>
                <w:lang w:eastAsia="ar-SA"/>
              </w:rPr>
              <w:t>Comments: Thực hiện đóng form</w:t>
            </w:r>
          </w:p>
        </w:tc>
      </w:tr>
      <w:tr w:rsidR="001C4375" w:rsidRPr="00811C47" w14:paraId="6B8DE6BF" w14:textId="77777777" w:rsidTr="002131C0">
        <w:tc>
          <w:tcPr>
            <w:tcW w:w="3780" w:type="dxa"/>
            <w:tcBorders>
              <w:top w:val="dotted" w:sz="4" w:space="0" w:color="auto"/>
              <w:left w:val="dotted" w:sz="4" w:space="0" w:color="auto"/>
              <w:bottom w:val="dotted" w:sz="4" w:space="0" w:color="auto"/>
              <w:right w:val="dotted" w:sz="4" w:space="0" w:color="auto"/>
            </w:tcBorders>
          </w:tcPr>
          <w:p w14:paraId="3EE0EE89" w14:textId="77777777" w:rsidR="001C4375" w:rsidRPr="00811C47" w:rsidRDefault="001C4375" w:rsidP="002131C0">
            <w:pPr>
              <w:widowControl/>
              <w:numPr>
                <w:ilvl w:val="0"/>
                <w:numId w:val="44"/>
              </w:numPr>
              <w:tabs>
                <w:tab w:val="left" w:pos="720"/>
              </w:tabs>
              <w:spacing w:before="80"/>
              <w:contextualSpacing/>
              <w:jc w:val="both"/>
            </w:pPr>
            <w:r w:rsidRPr="00811C47">
              <w:lastRenderedPageBreak/>
              <w:t>Người dung ấn quay lại</w:t>
            </w:r>
          </w:p>
        </w:tc>
        <w:tc>
          <w:tcPr>
            <w:tcW w:w="5580" w:type="dxa"/>
            <w:tcBorders>
              <w:top w:val="dotted" w:sz="4" w:space="0" w:color="auto"/>
              <w:left w:val="dotted" w:sz="4" w:space="0" w:color="auto"/>
              <w:bottom w:val="dotted" w:sz="4" w:space="0" w:color="auto"/>
              <w:right w:val="dotted" w:sz="4" w:space="0" w:color="auto"/>
            </w:tcBorders>
          </w:tcPr>
          <w:p w14:paraId="562BDB6E" w14:textId="77777777" w:rsidR="001C4375" w:rsidRPr="00811C47" w:rsidRDefault="001C4375" w:rsidP="002131C0">
            <w:pPr>
              <w:widowControl/>
              <w:numPr>
                <w:ilvl w:val="0"/>
                <w:numId w:val="44"/>
              </w:numPr>
              <w:tabs>
                <w:tab w:val="left" w:pos="720"/>
              </w:tabs>
              <w:spacing w:before="80"/>
              <w:contextualSpacing/>
              <w:jc w:val="both"/>
            </w:pPr>
            <w:r w:rsidRPr="00811C47">
              <w:t xml:space="preserve">Hệ thống đóng form chi tiết và hiển thị danh sách bác sĩ theo mặc dịnh </w:t>
            </w:r>
          </w:p>
        </w:tc>
      </w:tr>
    </w:tbl>
    <w:p w14:paraId="3DDA1AC8" w14:textId="77777777" w:rsidR="001C4375" w:rsidRPr="00811C47" w:rsidRDefault="001C4375" w:rsidP="001C4375">
      <w:pPr>
        <w:pStyle w:val="Heading4"/>
        <w:widowControl/>
        <w:rPr>
          <w:lang w:eastAsia="ar-SA"/>
        </w:rPr>
      </w:pPr>
      <w:r w:rsidRPr="00811C47">
        <w:rPr>
          <w:lang w:eastAsia="ar-SA"/>
        </w:rPr>
        <w:t>Mô tả dòng sự kiện phụ (Alternative Flow)</w:t>
      </w:r>
    </w:p>
    <w:p w14:paraId="73424BFC" w14:textId="77777777" w:rsidR="001C4375" w:rsidRPr="00811C47" w:rsidRDefault="001C4375" w:rsidP="001C4375">
      <w:pPr>
        <w:snapToGrid w:val="0"/>
        <w:rPr>
          <w:lang w:eastAsia="ar-SA"/>
        </w:rPr>
      </w:pPr>
      <w:r w:rsidRPr="00811C47">
        <w:rPr>
          <w:lang w:eastAsia="ar-SA"/>
        </w:rPr>
        <w:t>N/A</w:t>
      </w:r>
    </w:p>
    <w:p w14:paraId="516A00E0" w14:textId="77777777" w:rsidR="001C4375" w:rsidRPr="00811C47" w:rsidRDefault="001C4375" w:rsidP="001C4375">
      <w:pPr>
        <w:pStyle w:val="Heading4"/>
        <w:widowControl/>
        <w:rPr>
          <w:lang w:eastAsia="ar-SA"/>
        </w:rPr>
      </w:pPr>
      <w:r w:rsidRPr="00811C47">
        <w:rPr>
          <w:lang w:eastAsia="ar-SA"/>
        </w:rPr>
        <w:t>Ghi chú</w:t>
      </w:r>
    </w:p>
    <w:p w14:paraId="6AB074CD" w14:textId="77777777" w:rsidR="001C4375" w:rsidRPr="00811C47" w:rsidRDefault="001C4375" w:rsidP="001C4375">
      <w:pPr>
        <w:rPr>
          <w:highlight w:val="yellow"/>
        </w:rPr>
      </w:pPr>
    </w:p>
    <w:p w14:paraId="0E7DDE1A" w14:textId="77777777" w:rsidR="001C4375" w:rsidRPr="00811C47" w:rsidRDefault="001C4375" w:rsidP="001C4375">
      <w:pPr>
        <w:pStyle w:val="Heading3"/>
        <w:rPr>
          <w:szCs w:val="24"/>
          <w:highlight w:val="yellow"/>
        </w:rPr>
      </w:pPr>
      <w:bookmarkStart w:id="76" w:name="_Toc109901591"/>
      <w:r w:rsidRPr="00811C47">
        <w:rPr>
          <w:szCs w:val="24"/>
          <w:highlight w:val="yellow"/>
        </w:rPr>
        <w:t>Xóa bác sĩ</w:t>
      </w:r>
      <w:bookmarkEnd w:id="76"/>
    </w:p>
    <w:p w14:paraId="0DBE4811" w14:textId="77777777" w:rsidR="001C4375" w:rsidRPr="00811C47" w:rsidRDefault="001C4375" w:rsidP="001C4375">
      <w:pPr>
        <w:pStyle w:val="Heading4"/>
        <w:widowControl/>
        <w:rPr>
          <w:lang w:eastAsia="ar-SA"/>
        </w:rPr>
      </w:pPr>
      <w:r w:rsidRPr="00811C4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876"/>
        <w:gridCol w:w="6168"/>
      </w:tblGrid>
      <w:tr w:rsidR="001C4375" w:rsidRPr="00811C47" w14:paraId="3AEF0EF3" w14:textId="77777777" w:rsidTr="002131C0">
        <w:trPr>
          <w:trHeight w:val="284"/>
          <w:jc w:val="center"/>
        </w:trPr>
        <w:tc>
          <w:tcPr>
            <w:tcW w:w="1590" w:type="pct"/>
            <w:tcBorders>
              <w:top w:val="single" w:sz="18" w:space="0" w:color="808080"/>
              <w:left w:val="single" w:sz="18" w:space="0" w:color="808080"/>
              <w:bottom w:val="single" w:sz="4" w:space="0" w:color="808080"/>
              <w:right w:val="single" w:sz="4" w:space="0" w:color="808080"/>
            </w:tcBorders>
            <w:shd w:val="clear" w:color="auto" w:fill="F3F3F3"/>
            <w:vAlign w:val="center"/>
            <w:hideMark/>
          </w:tcPr>
          <w:p w14:paraId="57DF65A1" w14:textId="77777777" w:rsidR="001C4375" w:rsidRPr="00811C47" w:rsidRDefault="001C4375" w:rsidP="002131C0">
            <w:pPr>
              <w:snapToGrid w:val="0"/>
            </w:pPr>
            <w:r w:rsidRPr="00811C47">
              <w:rPr>
                <w:b/>
              </w:rPr>
              <w:t>Tên chức năng</w:t>
            </w:r>
          </w:p>
        </w:tc>
        <w:tc>
          <w:tcPr>
            <w:tcW w:w="3410" w:type="pct"/>
            <w:tcBorders>
              <w:top w:val="single" w:sz="18" w:space="0" w:color="808080"/>
              <w:left w:val="single" w:sz="4" w:space="0" w:color="808080"/>
              <w:bottom w:val="single" w:sz="4" w:space="0" w:color="808080"/>
              <w:right w:val="single" w:sz="18" w:space="0" w:color="808080"/>
            </w:tcBorders>
            <w:vAlign w:val="center"/>
            <w:hideMark/>
          </w:tcPr>
          <w:p w14:paraId="304AA6D5" w14:textId="77777777" w:rsidR="001C4375" w:rsidRPr="00811C47" w:rsidRDefault="001C4375" w:rsidP="002131C0">
            <w:pPr>
              <w:keepLines/>
              <w:spacing w:after="120"/>
              <w:jc w:val="both"/>
              <w:rPr>
                <w:lang w:eastAsia="ar-SA"/>
              </w:rPr>
            </w:pPr>
            <w:r w:rsidRPr="00811C47">
              <w:t>Xóa thông tin bác sĩ</w:t>
            </w:r>
          </w:p>
        </w:tc>
      </w:tr>
      <w:tr w:rsidR="001C4375" w:rsidRPr="00811C47" w14:paraId="7F068022"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001D4464" w14:textId="77777777" w:rsidR="001C4375" w:rsidRPr="00811C47" w:rsidRDefault="001C4375" w:rsidP="002131C0">
            <w:pPr>
              <w:snapToGrid w:val="0"/>
              <w:rPr>
                <w:b/>
              </w:rPr>
            </w:pPr>
            <w:r w:rsidRPr="00811C47">
              <w:rPr>
                <w:b/>
              </w:rPr>
              <w:lastRenderedPageBreak/>
              <w:t>Mô tả</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7DD56812" w14:textId="77777777" w:rsidR="001C4375" w:rsidRPr="00811C47" w:rsidRDefault="001C4375" w:rsidP="002131C0">
            <w:pPr>
              <w:keepLines/>
              <w:spacing w:after="120"/>
              <w:jc w:val="both"/>
              <w:rPr>
                <w:lang w:eastAsia="ar-SA"/>
              </w:rPr>
            </w:pPr>
            <w:r w:rsidRPr="00811C47">
              <w:rPr>
                <w:lang w:eastAsia="ar-SA"/>
              </w:rPr>
              <w:t xml:space="preserve">Chức năng này cho phép xóa thông tin bác sĩ </w:t>
            </w:r>
          </w:p>
        </w:tc>
      </w:tr>
      <w:tr w:rsidR="001C4375" w:rsidRPr="00811C47" w14:paraId="3ECC6968" w14:textId="77777777" w:rsidTr="002131C0">
        <w:trPr>
          <w:trHeight w:val="395"/>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376EA1D9" w14:textId="77777777" w:rsidR="001C4375" w:rsidRPr="00811C47" w:rsidRDefault="001C4375" w:rsidP="002131C0">
            <w:pPr>
              <w:snapToGrid w:val="0"/>
              <w:rPr>
                <w:b/>
              </w:rPr>
            </w:pPr>
            <w:r w:rsidRPr="00811C47">
              <w:rPr>
                <w:b/>
              </w:rPr>
              <w:t xml:space="preserve">  Tác  nhân</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2A43C14C" w14:textId="77777777" w:rsidR="001C4375" w:rsidRPr="00811C47" w:rsidRDefault="001C4375" w:rsidP="002131C0">
            <w:pPr>
              <w:keepLines/>
              <w:widowControl/>
              <w:numPr>
                <w:ilvl w:val="0"/>
                <w:numId w:val="37"/>
              </w:numPr>
              <w:snapToGrid w:val="0"/>
              <w:spacing w:before="0" w:after="120"/>
              <w:ind w:left="325" w:hanging="270"/>
              <w:jc w:val="both"/>
            </w:pPr>
            <w:r w:rsidRPr="00811C47">
              <w:t xml:space="preserve">Quản trị hệ thống </w:t>
            </w:r>
          </w:p>
          <w:p w14:paraId="045B54AF" w14:textId="77777777" w:rsidR="001C4375" w:rsidRPr="00811C47" w:rsidRDefault="001C4375" w:rsidP="002131C0">
            <w:pPr>
              <w:keepLines/>
              <w:widowControl/>
              <w:numPr>
                <w:ilvl w:val="0"/>
                <w:numId w:val="37"/>
              </w:numPr>
              <w:snapToGrid w:val="0"/>
              <w:spacing w:before="0" w:after="120"/>
              <w:ind w:left="325" w:hanging="270"/>
              <w:jc w:val="both"/>
            </w:pPr>
            <w:r w:rsidRPr="00811C47">
              <w:t>Trung tâm điều phối</w:t>
            </w:r>
          </w:p>
        </w:tc>
      </w:tr>
      <w:tr w:rsidR="001C4375" w:rsidRPr="00811C47" w14:paraId="41CCA42C" w14:textId="77777777" w:rsidTr="002131C0">
        <w:trPr>
          <w:trHeight w:val="378"/>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42F49E96" w14:textId="77777777" w:rsidR="001C4375" w:rsidRPr="00811C47" w:rsidRDefault="001C4375" w:rsidP="002131C0">
            <w:pPr>
              <w:snapToGrid w:val="0"/>
              <w:rPr>
                <w:b/>
              </w:rPr>
            </w:pPr>
            <w:r w:rsidRPr="00811C47">
              <w:rPr>
                <w:b/>
              </w:rPr>
              <w:t xml:space="preserve">Điều kiện trước </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3D74B83C" w14:textId="77777777" w:rsidR="001C4375" w:rsidRPr="00811C47" w:rsidRDefault="001C4375" w:rsidP="002131C0">
            <w:pPr>
              <w:keepLines/>
              <w:spacing w:after="120"/>
              <w:jc w:val="both"/>
              <w:rPr>
                <w:lang w:eastAsia="ar-SA"/>
              </w:rPr>
            </w:pPr>
            <w:r w:rsidRPr="00811C47">
              <w:rPr>
                <w:lang w:eastAsia="ar-SA"/>
              </w:rPr>
              <w:t>Người sử dụng đã đăng nhập vào hệ thống và được phân quyền xóa nhóm</w:t>
            </w:r>
          </w:p>
        </w:tc>
      </w:tr>
      <w:tr w:rsidR="001C4375" w:rsidRPr="00811C47" w14:paraId="1785262C" w14:textId="77777777" w:rsidTr="002131C0">
        <w:trPr>
          <w:trHeight w:val="530"/>
          <w:jc w:val="center"/>
        </w:trPr>
        <w:tc>
          <w:tcPr>
            <w:tcW w:w="1590" w:type="pct"/>
            <w:tcBorders>
              <w:top w:val="single" w:sz="4" w:space="0" w:color="808080"/>
              <w:left w:val="single" w:sz="18" w:space="0" w:color="808080"/>
              <w:bottom w:val="single" w:sz="8" w:space="0" w:color="808080"/>
              <w:right w:val="single" w:sz="4" w:space="0" w:color="808080"/>
            </w:tcBorders>
            <w:shd w:val="clear" w:color="auto" w:fill="F3F3F3"/>
            <w:vAlign w:val="center"/>
            <w:hideMark/>
          </w:tcPr>
          <w:p w14:paraId="62C305AC" w14:textId="77777777" w:rsidR="001C4375" w:rsidRPr="00811C47" w:rsidRDefault="001C4375" w:rsidP="002131C0">
            <w:pPr>
              <w:snapToGrid w:val="0"/>
              <w:rPr>
                <w:b/>
              </w:rPr>
            </w:pPr>
            <w:r w:rsidRPr="00811C47">
              <w:rPr>
                <w:b/>
              </w:rPr>
              <w:t>Điều kiện sau</w:t>
            </w:r>
          </w:p>
        </w:tc>
        <w:tc>
          <w:tcPr>
            <w:tcW w:w="3410" w:type="pct"/>
            <w:tcBorders>
              <w:top w:val="single" w:sz="4" w:space="0" w:color="808080"/>
              <w:left w:val="single" w:sz="4" w:space="0" w:color="808080"/>
              <w:bottom w:val="single" w:sz="8" w:space="0" w:color="808080"/>
              <w:right w:val="single" w:sz="18" w:space="0" w:color="808080"/>
            </w:tcBorders>
            <w:vAlign w:val="center"/>
            <w:hideMark/>
          </w:tcPr>
          <w:p w14:paraId="6EBD8195" w14:textId="77777777" w:rsidR="001C4375" w:rsidRPr="00811C47" w:rsidRDefault="001C4375" w:rsidP="002131C0">
            <w:pPr>
              <w:keepLines/>
              <w:spacing w:after="120"/>
              <w:jc w:val="both"/>
              <w:rPr>
                <w:lang w:eastAsia="ar-SA"/>
              </w:rPr>
            </w:pPr>
            <w:r w:rsidRPr="00811C47">
              <w:rPr>
                <w:lang w:eastAsia="ar-SA"/>
              </w:rPr>
              <w:t>Cập nhật lại trạng thái xóa và loại khỏi danh sách</w:t>
            </w:r>
          </w:p>
          <w:p w14:paraId="772112C2" w14:textId="77777777" w:rsidR="001C4375" w:rsidRPr="00811C47" w:rsidRDefault="001C4375" w:rsidP="002131C0">
            <w:pPr>
              <w:keepLines/>
              <w:spacing w:after="120"/>
              <w:jc w:val="both"/>
            </w:pPr>
            <w:r w:rsidRPr="00811C47">
              <w:t>Sau khi xóa xong, hệ thống đưa ra thông báo “Xóa bác</w:t>
            </w:r>
            <w:r w:rsidRPr="00811C47">
              <w:rPr>
                <w:lang w:val="vi-VN"/>
              </w:rPr>
              <w:t xml:space="preserve"> sĩ thành </w:t>
            </w:r>
            <w:proofErr w:type="gramStart"/>
            <w:r w:rsidRPr="00811C47">
              <w:rPr>
                <w:lang w:val="vi-VN"/>
              </w:rPr>
              <w:t xml:space="preserve">công </w:t>
            </w:r>
            <w:r w:rsidRPr="00811C47">
              <w:t>”</w:t>
            </w:r>
            <w:proofErr w:type="gramEnd"/>
          </w:p>
          <w:p w14:paraId="4AD99064" w14:textId="77777777" w:rsidR="001C4375" w:rsidRPr="00811C47" w:rsidRDefault="001C4375" w:rsidP="002131C0">
            <w:pPr>
              <w:keepLines/>
              <w:spacing w:after="120"/>
              <w:jc w:val="both"/>
              <w:rPr>
                <w:lang w:eastAsia="ar-SA"/>
              </w:rPr>
            </w:pPr>
            <w:r w:rsidRPr="00811C47">
              <w:t>Nếu xóa không thành công thì đưa ra thông báo “Xóa bác</w:t>
            </w:r>
            <w:r w:rsidRPr="00811C47">
              <w:rPr>
                <w:lang w:val="vi-VN"/>
              </w:rPr>
              <w:t xml:space="preserve"> sĩ </w:t>
            </w:r>
            <w:r w:rsidRPr="00811C47">
              <w:t xml:space="preserve"> không thành công.”</w:t>
            </w:r>
          </w:p>
        </w:tc>
      </w:tr>
      <w:tr w:rsidR="001C4375" w:rsidRPr="00811C47" w14:paraId="4B099271" w14:textId="77777777" w:rsidTr="002131C0">
        <w:trPr>
          <w:trHeight w:val="284"/>
          <w:jc w:val="center"/>
        </w:trPr>
        <w:tc>
          <w:tcPr>
            <w:tcW w:w="1590" w:type="pct"/>
            <w:tcBorders>
              <w:top w:val="single" w:sz="4" w:space="0" w:color="808080"/>
              <w:left w:val="single" w:sz="18" w:space="0" w:color="808080"/>
              <w:bottom w:val="single" w:sz="4" w:space="0" w:color="808080"/>
              <w:right w:val="single" w:sz="4" w:space="0" w:color="808080"/>
            </w:tcBorders>
            <w:shd w:val="clear" w:color="auto" w:fill="F3F3F3"/>
            <w:vAlign w:val="center"/>
            <w:hideMark/>
          </w:tcPr>
          <w:p w14:paraId="6A16114A" w14:textId="77777777" w:rsidR="001C4375" w:rsidRPr="00811C47" w:rsidRDefault="001C4375" w:rsidP="002131C0">
            <w:pPr>
              <w:snapToGrid w:val="0"/>
              <w:rPr>
                <w:b/>
              </w:rPr>
            </w:pPr>
            <w:r w:rsidRPr="00811C47">
              <w:rPr>
                <w:b/>
              </w:rPr>
              <w:t>Ngoại lệ</w:t>
            </w:r>
          </w:p>
        </w:tc>
        <w:tc>
          <w:tcPr>
            <w:tcW w:w="3410" w:type="pct"/>
            <w:tcBorders>
              <w:top w:val="single" w:sz="4" w:space="0" w:color="808080"/>
              <w:left w:val="single" w:sz="4" w:space="0" w:color="808080"/>
              <w:bottom w:val="single" w:sz="4" w:space="0" w:color="808080"/>
              <w:right w:val="single" w:sz="18" w:space="0" w:color="808080"/>
            </w:tcBorders>
            <w:vAlign w:val="center"/>
            <w:hideMark/>
          </w:tcPr>
          <w:p w14:paraId="6BA243A2" w14:textId="77777777" w:rsidR="001C4375" w:rsidRPr="00811C47" w:rsidRDefault="001C4375" w:rsidP="002131C0">
            <w:pPr>
              <w:tabs>
                <w:tab w:val="left" w:pos="505"/>
              </w:tabs>
              <w:spacing w:before="80"/>
              <w:jc w:val="both"/>
            </w:pPr>
            <w:r w:rsidRPr="00811C47">
              <w:t>N/A</w:t>
            </w:r>
          </w:p>
        </w:tc>
      </w:tr>
      <w:tr w:rsidR="001C4375" w:rsidRPr="00811C47" w14:paraId="572393EF" w14:textId="77777777" w:rsidTr="002131C0">
        <w:trPr>
          <w:trHeight w:val="284"/>
          <w:jc w:val="center"/>
        </w:trPr>
        <w:tc>
          <w:tcPr>
            <w:tcW w:w="1590" w:type="pct"/>
            <w:tcBorders>
              <w:top w:val="single" w:sz="4" w:space="0" w:color="808080"/>
              <w:left w:val="single" w:sz="18" w:space="0" w:color="808080"/>
              <w:bottom w:val="single" w:sz="18" w:space="0" w:color="808080"/>
              <w:right w:val="single" w:sz="4" w:space="0" w:color="808080"/>
            </w:tcBorders>
            <w:shd w:val="clear" w:color="auto" w:fill="F3F3F3"/>
            <w:vAlign w:val="center"/>
            <w:hideMark/>
          </w:tcPr>
          <w:p w14:paraId="4943C4CE" w14:textId="77777777" w:rsidR="001C4375" w:rsidRPr="00811C47" w:rsidRDefault="001C4375" w:rsidP="002131C0">
            <w:pPr>
              <w:snapToGrid w:val="0"/>
              <w:rPr>
                <w:b/>
              </w:rPr>
            </w:pPr>
            <w:r w:rsidRPr="00811C47">
              <w:rPr>
                <w:b/>
              </w:rPr>
              <w:t>Các yêu cầu đặc biệt</w:t>
            </w:r>
          </w:p>
        </w:tc>
        <w:tc>
          <w:tcPr>
            <w:tcW w:w="3410" w:type="pct"/>
            <w:tcBorders>
              <w:top w:val="single" w:sz="4" w:space="0" w:color="808080"/>
              <w:left w:val="single" w:sz="4" w:space="0" w:color="808080"/>
              <w:bottom w:val="single" w:sz="18" w:space="0" w:color="808080"/>
              <w:right w:val="single" w:sz="18" w:space="0" w:color="808080"/>
            </w:tcBorders>
            <w:vAlign w:val="center"/>
          </w:tcPr>
          <w:p w14:paraId="47E1DED0" w14:textId="77777777" w:rsidR="001C4375" w:rsidRPr="00811C47" w:rsidRDefault="001C4375" w:rsidP="002131C0">
            <w:pPr>
              <w:rPr>
                <w:rFonts w:eastAsia="Calibri"/>
                <w:i/>
                <w:iCs/>
              </w:rPr>
            </w:pPr>
          </w:p>
          <w:p w14:paraId="3F2DB272" w14:textId="77777777" w:rsidR="001C4375" w:rsidRPr="00811C47" w:rsidRDefault="001C4375" w:rsidP="002131C0">
            <w:pPr>
              <w:keepLines/>
              <w:spacing w:after="120"/>
              <w:jc w:val="both"/>
            </w:pPr>
            <w:r w:rsidRPr="00811C47">
              <w:t>Lưu logs xóa nhóm</w:t>
            </w:r>
          </w:p>
        </w:tc>
      </w:tr>
    </w:tbl>
    <w:p w14:paraId="0AEF0D79" w14:textId="77777777" w:rsidR="001C4375" w:rsidRPr="00811C47" w:rsidRDefault="001C4375" w:rsidP="001C4375">
      <w:pPr>
        <w:snapToGrid w:val="0"/>
        <w:rPr>
          <w:lang w:eastAsia="ar-SA"/>
        </w:rPr>
      </w:pPr>
    </w:p>
    <w:p w14:paraId="0FE47FAD" w14:textId="77777777" w:rsidR="001C4375" w:rsidRPr="00811C47" w:rsidRDefault="001C4375" w:rsidP="001C4375">
      <w:pPr>
        <w:pStyle w:val="Heading4"/>
        <w:widowControl/>
        <w:rPr>
          <w:lang w:eastAsia="ar-SA"/>
        </w:rPr>
      </w:pPr>
      <w:r w:rsidRPr="00811C47">
        <w:rPr>
          <w:lang w:eastAsia="ar-SA"/>
        </w:rPr>
        <w:lastRenderedPageBreak/>
        <w:t>Biểu đồ luồng xử lý chức năng</w:t>
      </w:r>
    </w:p>
    <w:p w14:paraId="4C02C379" w14:textId="77777777" w:rsidR="001C4375" w:rsidRPr="00811C47" w:rsidRDefault="001C4375" w:rsidP="001C4375">
      <w:pPr>
        <w:snapToGrid w:val="0"/>
        <w:rPr>
          <w:lang w:eastAsia="ar-SA"/>
        </w:rPr>
      </w:pPr>
      <w:r w:rsidRPr="00811C47">
        <w:rPr>
          <w:noProof/>
          <w:lang w:val="en-GB"/>
        </w:rPr>
        <w:object w:dxaOrig="9720" w:dyaOrig="12090" w14:anchorId="33B31B19">
          <v:shape id="_x0000_i1069" type="#_x0000_t75" style="width:469.05pt;height:583.5pt" o:ole="">
            <v:imagedata r:id="rId197" o:title=""/>
          </v:shape>
          <o:OLEObject Type="Embed" ProgID="Visio.Drawing.15" ShapeID="_x0000_i1069" DrawAspect="Content" ObjectID="_1734617846" r:id="rId198"/>
        </w:object>
      </w:r>
    </w:p>
    <w:p w14:paraId="2111D891" w14:textId="77777777" w:rsidR="001C4375" w:rsidRPr="00811C47" w:rsidRDefault="001C4375" w:rsidP="001C4375">
      <w:pPr>
        <w:pStyle w:val="Heading4"/>
        <w:widowControl/>
        <w:rPr>
          <w:lang w:eastAsia="ar-SA"/>
        </w:rPr>
      </w:pPr>
      <w:r w:rsidRPr="00811C47">
        <w:rPr>
          <w:lang w:eastAsia="ar-SA"/>
        </w:rPr>
        <w:t>Mô tả dòng sự kiện chính (Basic Flow)</w:t>
      </w:r>
    </w:p>
    <w:tbl>
      <w:tblPr>
        <w:tblW w:w="900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320"/>
        <w:gridCol w:w="4680"/>
      </w:tblGrid>
      <w:tr w:rsidR="001C4375" w:rsidRPr="00811C47" w14:paraId="344DD933" w14:textId="77777777" w:rsidTr="002131C0">
        <w:trPr>
          <w:trHeight w:val="530"/>
        </w:trPr>
        <w:tc>
          <w:tcPr>
            <w:tcW w:w="4320" w:type="dxa"/>
            <w:tcBorders>
              <w:top w:val="dotted" w:sz="4" w:space="0" w:color="auto"/>
              <w:left w:val="dotted" w:sz="4" w:space="0" w:color="auto"/>
              <w:bottom w:val="dotted" w:sz="4" w:space="0" w:color="auto"/>
              <w:right w:val="dotted" w:sz="4" w:space="0" w:color="auto"/>
            </w:tcBorders>
            <w:shd w:val="pct5" w:color="auto" w:fill="auto"/>
            <w:hideMark/>
          </w:tcPr>
          <w:p w14:paraId="44AE03D3" w14:textId="77777777" w:rsidR="001C4375" w:rsidRPr="00811C47" w:rsidRDefault="001C4375" w:rsidP="002131C0">
            <w:pPr>
              <w:snapToGrid w:val="0"/>
              <w:jc w:val="center"/>
              <w:rPr>
                <w:b/>
              </w:rPr>
            </w:pPr>
            <w:r w:rsidRPr="00811C47">
              <w:rPr>
                <w:b/>
              </w:rPr>
              <w:t>Hành động của tác nhân</w:t>
            </w:r>
          </w:p>
        </w:tc>
        <w:tc>
          <w:tcPr>
            <w:tcW w:w="4680" w:type="dxa"/>
            <w:tcBorders>
              <w:top w:val="dotted" w:sz="4" w:space="0" w:color="auto"/>
              <w:left w:val="dotted" w:sz="4" w:space="0" w:color="auto"/>
              <w:bottom w:val="dotted" w:sz="4" w:space="0" w:color="auto"/>
              <w:right w:val="dotted" w:sz="4" w:space="0" w:color="auto"/>
            </w:tcBorders>
            <w:shd w:val="pct5" w:color="auto" w:fill="auto"/>
            <w:hideMark/>
          </w:tcPr>
          <w:p w14:paraId="62D584A0" w14:textId="77777777" w:rsidR="001C4375" w:rsidRPr="00811C47" w:rsidRDefault="001C4375" w:rsidP="002131C0">
            <w:pPr>
              <w:snapToGrid w:val="0"/>
              <w:jc w:val="center"/>
              <w:rPr>
                <w:b/>
              </w:rPr>
            </w:pPr>
            <w:r w:rsidRPr="00811C47">
              <w:rPr>
                <w:b/>
              </w:rPr>
              <w:t>Phản ứng của hệ thống</w:t>
            </w:r>
          </w:p>
        </w:tc>
      </w:tr>
      <w:tr w:rsidR="001C4375" w:rsidRPr="00811C47" w14:paraId="362A6F5F" w14:textId="77777777" w:rsidTr="002131C0">
        <w:tc>
          <w:tcPr>
            <w:tcW w:w="4320" w:type="dxa"/>
            <w:tcBorders>
              <w:top w:val="dotted" w:sz="4" w:space="0" w:color="auto"/>
              <w:left w:val="dotted" w:sz="4" w:space="0" w:color="auto"/>
              <w:bottom w:val="dotted" w:sz="4" w:space="0" w:color="auto"/>
              <w:right w:val="dotted" w:sz="4" w:space="0" w:color="auto"/>
            </w:tcBorders>
            <w:hideMark/>
          </w:tcPr>
          <w:p w14:paraId="299242A9" w14:textId="77777777" w:rsidR="001C4375" w:rsidRPr="00811C47" w:rsidRDefault="001C4375" w:rsidP="002131C0">
            <w:pPr>
              <w:tabs>
                <w:tab w:val="left" w:pos="720"/>
              </w:tabs>
              <w:spacing w:before="80"/>
              <w:jc w:val="both"/>
            </w:pPr>
            <w:r w:rsidRPr="00811C47">
              <w:lastRenderedPageBreak/>
              <w:t>1. Người dùng chọn chức năng xóa thông tin bác sĩ</w:t>
            </w:r>
          </w:p>
        </w:tc>
        <w:tc>
          <w:tcPr>
            <w:tcW w:w="4680" w:type="dxa"/>
            <w:tcBorders>
              <w:top w:val="dotted" w:sz="4" w:space="0" w:color="auto"/>
              <w:left w:val="dotted" w:sz="4" w:space="0" w:color="auto"/>
              <w:bottom w:val="dotted" w:sz="4" w:space="0" w:color="auto"/>
              <w:right w:val="dotted" w:sz="4" w:space="0" w:color="auto"/>
            </w:tcBorders>
            <w:hideMark/>
          </w:tcPr>
          <w:p w14:paraId="6B140BA8" w14:textId="77777777" w:rsidR="001C4375" w:rsidRPr="00811C47" w:rsidRDefault="001C4375" w:rsidP="002131C0">
            <w:pPr>
              <w:tabs>
                <w:tab w:val="left" w:pos="720"/>
              </w:tabs>
              <w:spacing w:before="80"/>
              <w:jc w:val="both"/>
            </w:pPr>
            <w:r w:rsidRPr="00811C47">
              <w:t>2. Hệ thống hiển thị màn hình xác nhận xóa thông tin “Bạn có chắc chắn muốn xóa thông tin bác sĩ (</w:t>
            </w:r>
            <w:proofErr w:type="gramStart"/>
            <w:r w:rsidRPr="00811C47">
              <w:rPr>
                <w:b/>
              </w:rPr>
              <w:t xml:space="preserve">fullname)  </w:t>
            </w:r>
            <w:r w:rsidRPr="00811C47">
              <w:t>không</w:t>
            </w:r>
            <w:proofErr w:type="gramEnd"/>
            <w:r w:rsidRPr="00811C47">
              <w:t xml:space="preserve"> </w:t>
            </w:r>
          </w:p>
          <w:p w14:paraId="7B102A0F" w14:textId="77777777" w:rsidR="001C4375" w:rsidRPr="00811C47" w:rsidRDefault="001C4375" w:rsidP="002131C0">
            <w:pPr>
              <w:tabs>
                <w:tab w:val="left" w:pos="720"/>
              </w:tabs>
              <w:spacing w:before="80"/>
              <w:jc w:val="both"/>
            </w:pPr>
          </w:p>
        </w:tc>
      </w:tr>
      <w:tr w:rsidR="001C4375" w:rsidRPr="00811C47" w14:paraId="147B3448" w14:textId="77777777" w:rsidTr="002131C0">
        <w:tc>
          <w:tcPr>
            <w:tcW w:w="4320" w:type="dxa"/>
            <w:tcBorders>
              <w:top w:val="dotted" w:sz="4" w:space="0" w:color="auto"/>
              <w:left w:val="dotted" w:sz="4" w:space="0" w:color="auto"/>
              <w:bottom w:val="dotted" w:sz="4" w:space="0" w:color="auto"/>
              <w:right w:val="dotted" w:sz="4" w:space="0" w:color="auto"/>
            </w:tcBorders>
            <w:hideMark/>
          </w:tcPr>
          <w:p w14:paraId="14FF54F9" w14:textId="77777777" w:rsidR="001C4375" w:rsidRPr="00811C47" w:rsidRDefault="001C4375" w:rsidP="002131C0">
            <w:pPr>
              <w:tabs>
                <w:tab w:val="left" w:pos="720"/>
              </w:tabs>
              <w:spacing w:before="80"/>
              <w:jc w:val="both"/>
            </w:pPr>
            <w:r w:rsidRPr="00811C47">
              <w:t xml:space="preserve">3.1. Người dùng chọn hủy bỏ </w:t>
            </w:r>
          </w:p>
        </w:tc>
        <w:tc>
          <w:tcPr>
            <w:tcW w:w="4680" w:type="dxa"/>
            <w:tcBorders>
              <w:top w:val="dotted" w:sz="4" w:space="0" w:color="auto"/>
              <w:left w:val="dotted" w:sz="4" w:space="0" w:color="auto"/>
              <w:bottom w:val="dotted" w:sz="4" w:space="0" w:color="auto"/>
              <w:right w:val="dotted" w:sz="4" w:space="0" w:color="auto"/>
            </w:tcBorders>
            <w:hideMark/>
          </w:tcPr>
          <w:p w14:paraId="226B968C" w14:textId="77777777" w:rsidR="001C4375" w:rsidRPr="00811C47" w:rsidRDefault="001C4375" w:rsidP="002131C0">
            <w:pPr>
              <w:keepLines/>
              <w:spacing w:after="120"/>
            </w:pPr>
            <w:r w:rsidRPr="00811C47">
              <w:t>4.1. Đóng form xác nhận và giữ nguyên trạng thái bản ghi</w:t>
            </w:r>
          </w:p>
        </w:tc>
      </w:tr>
      <w:tr w:rsidR="001C4375" w:rsidRPr="00811C47" w14:paraId="1036F450" w14:textId="77777777" w:rsidTr="002131C0">
        <w:tc>
          <w:tcPr>
            <w:tcW w:w="4320" w:type="dxa"/>
            <w:tcBorders>
              <w:top w:val="dotted" w:sz="4" w:space="0" w:color="auto"/>
              <w:left w:val="dotted" w:sz="4" w:space="0" w:color="auto"/>
              <w:bottom w:val="dotted" w:sz="4" w:space="0" w:color="auto"/>
              <w:right w:val="dotted" w:sz="4" w:space="0" w:color="auto"/>
            </w:tcBorders>
            <w:hideMark/>
          </w:tcPr>
          <w:p w14:paraId="55916334" w14:textId="77777777" w:rsidR="001C4375" w:rsidRPr="00811C47" w:rsidRDefault="001C4375" w:rsidP="002131C0">
            <w:pPr>
              <w:snapToGrid w:val="0"/>
              <w:jc w:val="both"/>
              <w:rPr>
                <w:lang w:val="pt-BR"/>
              </w:rPr>
            </w:pPr>
            <w:r w:rsidRPr="00811C47">
              <w:t>3.2. Người dùng chọn Đồng ý</w:t>
            </w:r>
          </w:p>
        </w:tc>
        <w:tc>
          <w:tcPr>
            <w:tcW w:w="4680" w:type="dxa"/>
            <w:tcBorders>
              <w:top w:val="dotted" w:sz="4" w:space="0" w:color="auto"/>
              <w:left w:val="dotted" w:sz="4" w:space="0" w:color="auto"/>
              <w:bottom w:val="dotted" w:sz="4" w:space="0" w:color="auto"/>
              <w:right w:val="dotted" w:sz="4" w:space="0" w:color="auto"/>
            </w:tcBorders>
            <w:hideMark/>
          </w:tcPr>
          <w:p w14:paraId="4597B2CF" w14:textId="77777777" w:rsidR="001C4375" w:rsidRPr="00811C47" w:rsidRDefault="001C4375" w:rsidP="002131C0">
            <w:pPr>
              <w:tabs>
                <w:tab w:val="left" w:pos="720"/>
              </w:tabs>
              <w:spacing w:before="80"/>
              <w:jc w:val="both"/>
              <w:rPr>
                <w:lang w:val="pt-BR"/>
              </w:rPr>
            </w:pPr>
            <w:r w:rsidRPr="00811C47">
              <w:rPr>
                <w:lang w:val="pt-BR"/>
              </w:rPr>
              <w:t xml:space="preserve">4.2 Hệ thống sẽ  thực hiện xóa bản ghi bằng cách cập nhật lại các trường </w:t>
            </w:r>
            <w:r w:rsidRPr="00811C47">
              <w:rPr>
                <w:b/>
                <w:lang w:val="pt-BR"/>
              </w:rPr>
              <w:t>is_delete</w:t>
            </w:r>
            <w:r w:rsidRPr="00811C47">
              <w:rPr>
                <w:lang w:val="pt-BR"/>
              </w:rPr>
              <w:t xml:space="preserve"> tại bảng </w:t>
            </w:r>
            <w:r w:rsidRPr="00811C47">
              <w:rPr>
                <w:b/>
                <w:lang w:val="pt-BR" w:eastAsia="ar-SA"/>
              </w:rPr>
              <w:t>Doctor</w:t>
            </w:r>
            <w:r w:rsidRPr="00811C47">
              <w:rPr>
                <w:lang w:val="pt-BR"/>
              </w:rPr>
              <w:t xml:space="preserve"> với bản ghi cần xóa:</w:t>
            </w:r>
          </w:p>
          <w:p w14:paraId="67B37EC5" w14:textId="77777777" w:rsidR="001C4375" w:rsidRPr="00811C47" w:rsidRDefault="001C4375" w:rsidP="002131C0">
            <w:pPr>
              <w:keepLines/>
              <w:widowControl/>
              <w:numPr>
                <w:ilvl w:val="0"/>
                <w:numId w:val="18"/>
              </w:numPr>
              <w:snapToGrid w:val="0"/>
              <w:spacing w:before="0" w:after="120"/>
              <w:ind w:left="720"/>
              <w:rPr>
                <w:lang w:eastAsia="ar-SA"/>
              </w:rPr>
            </w:pPr>
            <w:r w:rsidRPr="00811C47">
              <w:rPr>
                <w:lang w:eastAsia="ar-SA"/>
              </w:rPr>
              <w:t>is_delete = 1</w:t>
            </w:r>
          </w:p>
          <w:p w14:paraId="6C134805" w14:textId="77777777" w:rsidR="001C4375" w:rsidRPr="00811C47" w:rsidRDefault="001C4375" w:rsidP="002131C0">
            <w:pPr>
              <w:keepLines/>
              <w:widowControl/>
              <w:numPr>
                <w:ilvl w:val="0"/>
                <w:numId w:val="18"/>
              </w:numPr>
              <w:snapToGrid w:val="0"/>
              <w:spacing w:before="0" w:after="120"/>
              <w:ind w:left="720"/>
              <w:rPr>
                <w:lang w:eastAsia="ar-SA"/>
              </w:rPr>
            </w:pPr>
            <w:r w:rsidRPr="00811C47">
              <w:rPr>
                <w:lang w:eastAsia="ar-SA"/>
              </w:rPr>
              <w:t>update_user_id = UserId người dùng xóa</w:t>
            </w:r>
          </w:p>
          <w:p w14:paraId="3ABEDCB5" w14:textId="77777777" w:rsidR="001C4375" w:rsidRPr="00811C47" w:rsidRDefault="001C4375" w:rsidP="002131C0">
            <w:pPr>
              <w:keepLines/>
              <w:widowControl/>
              <w:numPr>
                <w:ilvl w:val="0"/>
                <w:numId w:val="18"/>
              </w:numPr>
              <w:snapToGrid w:val="0"/>
              <w:spacing w:before="0" w:after="120"/>
              <w:ind w:left="720"/>
            </w:pPr>
            <w:r w:rsidRPr="00811C47">
              <w:rPr>
                <w:lang w:eastAsia="ar-SA"/>
              </w:rPr>
              <w:t>update_date = Ngày xóa</w:t>
            </w:r>
          </w:p>
          <w:p w14:paraId="4725CD04" w14:textId="77777777" w:rsidR="001C4375" w:rsidRPr="00811C47" w:rsidRDefault="001C4375" w:rsidP="002131C0">
            <w:pPr>
              <w:keepLines/>
              <w:spacing w:after="120"/>
              <w:rPr>
                <w:lang w:val="pt-BR"/>
              </w:rPr>
            </w:pPr>
            <w:r w:rsidRPr="00811C47">
              <w:rPr>
                <w:lang w:val="pt-BR"/>
              </w:rPr>
              <w:t>5. Hiển thị popup “đã xóa thành công’ và hiển thị danh sách bác sĩ theo mặc định</w:t>
            </w:r>
          </w:p>
        </w:tc>
      </w:tr>
      <w:tr w:rsidR="001C4375" w:rsidRPr="00811C47" w14:paraId="3690F6C3" w14:textId="77777777" w:rsidTr="002131C0">
        <w:tc>
          <w:tcPr>
            <w:tcW w:w="4320" w:type="dxa"/>
            <w:tcBorders>
              <w:top w:val="dotted" w:sz="4" w:space="0" w:color="auto"/>
              <w:left w:val="dotted" w:sz="4" w:space="0" w:color="auto"/>
              <w:bottom w:val="dotted" w:sz="4" w:space="0" w:color="auto"/>
              <w:right w:val="dotted" w:sz="4" w:space="0" w:color="auto"/>
            </w:tcBorders>
            <w:hideMark/>
          </w:tcPr>
          <w:p w14:paraId="27475D15" w14:textId="77777777" w:rsidR="001C4375" w:rsidRPr="00811C47" w:rsidRDefault="001C4375" w:rsidP="002131C0">
            <w:pPr>
              <w:snapToGrid w:val="0"/>
              <w:jc w:val="both"/>
            </w:pPr>
          </w:p>
        </w:tc>
        <w:tc>
          <w:tcPr>
            <w:tcW w:w="4680" w:type="dxa"/>
            <w:tcBorders>
              <w:top w:val="dotted" w:sz="4" w:space="0" w:color="auto"/>
              <w:left w:val="dotted" w:sz="4" w:space="0" w:color="auto"/>
              <w:bottom w:val="dotted" w:sz="4" w:space="0" w:color="auto"/>
              <w:right w:val="dotted" w:sz="4" w:space="0" w:color="auto"/>
            </w:tcBorders>
            <w:hideMark/>
          </w:tcPr>
          <w:p w14:paraId="77CAB50F" w14:textId="77777777" w:rsidR="001C4375" w:rsidRPr="00811C47" w:rsidRDefault="001C4375" w:rsidP="002131C0">
            <w:pPr>
              <w:tabs>
                <w:tab w:val="left" w:pos="720"/>
              </w:tabs>
              <w:spacing w:before="80"/>
              <w:jc w:val="both"/>
            </w:pPr>
          </w:p>
        </w:tc>
      </w:tr>
    </w:tbl>
    <w:p w14:paraId="7257697C" w14:textId="77777777" w:rsidR="001C4375" w:rsidRPr="00811C47" w:rsidRDefault="001C4375" w:rsidP="001C4375">
      <w:pPr>
        <w:pStyle w:val="Heading4"/>
        <w:widowControl/>
        <w:rPr>
          <w:lang w:eastAsia="ar-SA"/>
        </w:rPr>
      </w:pPr>
      <w:r w:rsidRPr="00811C47">
        <w:rPr>
          <w:lang w:eastAsia="ar-SA"/>
        </w:rPr>
        <w:t>Mô tả dòng sự kiện phụ (Alternative Flow)</w:t>
      </w:r>
    </w:p>
    <w:p w14:paraId="1E76A14D" w14:textId="77777777" w:rsidR="001C4375" w:rsidRPr="00811C47" w:rsidRDefault="001C4375" w:rsidP="001C4375">
      <w:pPr>
        <w:snapToGrid w:val="0"/>
        <w:rPr>
          <w:lang w:eastAsia="ar-SA"/>
        </w:rPr>
      </w:pPr>
      <w:r w:rsidRPr="00811C47">
        <w:rPr>
          <w:lang w:eastAsia="ar-SA"/>
        </w:rPr>
        <w:t>N/A</w:t>
      </w:r>
    </w:p>
    <w:p w14:paraId="4816C623" w14:textId="77777777" w:rsidR="001C4375" w:rsidRPr="00811C47" w:rsidRDefault="001C4375" w:rsidP="001C4375">
      <w:pPr>
        <w:pStyle w:val="Heading4"/>
        <w:widowControl/>
        <w:rPr>
          <w:lang w:eastAsia="ar-SA"/>
        </w:rPr>
      </w:pPr>
      <w:r w:rsidRPr="00811C47">
        <w:rPr>
          <w:lang w:eastAsia="ar-SA"/>
        </w:rPr>
        <w:t>Ghi chú</w:t>
      </w:r>
    </w:p>
    <w:p w14:paraId="2CBC0B47" w14:textId="77777777" w:rsidR="001C4375" w:rsidRPr="00811C47" w:rsidRDefault="001C4375" w:rsidP="001C4375">
      <w:pPr>
        <w:snapToGrid w:val="0"/>
        <w:rPr>
          <w:lang w:eastAsia="ar-SA"/>
        </w:rPr>
      </w:pPr>
      <w:r w:rsidRPr="00811C47">
        <w:rPr>
          <w:lang w:eastAsia="ar-SA"/>
        </w:rPr>
        <w:t>N/A</w:t>
      </w:r>
    </w:p>
    <w:p w14:paraId="45095F1C" w14:textId="77777777" w:rsidR="001C4375" w:rsidRPr="00811C47" w:rsidRDefault="001C4375" w:rsidP="001C4375">
      <w:pPr>
        <w:rPr>
          <w:highlight w:val="yellow"/>
        </w:rPr>
      </w:pPr>
    </w:p>
    <w:p w14:paraId="7E5A5563" w14:textId="0156D438" w:rsidR="003F34B9" w:rsidRDefault="003F34B9" w:rsidP="0049277F">
      <w:pPr>
        <w:pStyle w:val="Heading2"/>
        <w:ind w:left="540"/>
        <w:rPr>
          <w:highlight w:val="yellow"/>
        </w:rPr>
      </w:pPr>
      <w:r w:rsidRPr="00B12B91">
        <w:rPr>
          <w:highlight w:val="yellow"/>
        </w:rPr>
        <w:t>Danh mục đơn vị</w:t>
      </w:r>
      <w:bookmarkEnd w:id="70"/>
    </w:p>
    <w:p w14:paraId="5C53060B" w14:textId="77777777" w:rsidR="006D111D" w:rsidRDefault="006D111D" w:rsidP="0049277F">
      <w:pPr>
        <w:pStyle w:val="Heading3"/>
        <w:rPr>
          <w:snapToGrid/>
          <w:sz w:val="27"/>
        </w:rPr>
      </w:pPr>
      <w:r>
        <w:t> Xem danh sách đơn vị</w:t>
      </w:r>
    </w:p>
    <w:p w14:paraId="781BC01D" w14:textId="77777777" w:rsidR="006D111D" w:rsidRDefault="006D111D" w:rsidP="0049277F">
      <w:pPr>
        <w:pStyle w:val="Heading4"/>
        <w:tabs>
          <w:tab w:val="clear" w:pos="2034"/>
        </w:tabs>
        <w:ind w:left="810"/>
      </w:pPr>
      <w:r>
        <w:t>Thông tin chung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43"/>
        <w:gridCol w:w="7037"/>
      </w:tblGrid>
      <w:tr w:rsidR="006D111D" w14:paraId="42AB01FF" w14:textId="77777777" w:rsidTr="00602F62">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BA61CDB" w14:textId="77777777" w:rsidR="006D111D" w:rsidRDefault="006D111D" w:rsidP="0049277F">
            <w:pPr>
              <w:pStyle w:val="NormalWeb"/>
              <w:spacing w:before="0" w:beforeAutospacing="0" w:after="0" w:line="360" w:lineRule="auto"/>
              <w:ind w:left="157"/>
            </w:pPr>
            <w:r>
              <w:rPr>
                <w:b/>
                <w:bCs/>
                <w:color w:val="000000"/>
                <w:sz w:val="20"/>
                <w:szCs w:val="20"/>
              </w:rPr>
              <w:t>Tên chức năng</w:t>
            </w:r>
          </w:p>
        </w:tc>
        <w:tc>
          <w:tcPr>
            <w:tcW w:w="70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ADF55F" w14:textId="77777777" w:rsidR="006D111D" w:rsidRDefault="006D111D" w:rsidP="0049277F">
            <w:pPr>
              <w:pStyle w:val="NormalWeb"/>
              <w:spacing w:before="0" w:beforeAutospacing="0" w:after="120" w:line="360" w:lineRule="auto"/>
              <w:ind w:left="154"/>
              <w:jc w:val="both"/>
            </w:pPr>
            <w:r>
              <w:rPr>
                <w:color w:val="000000"/>
                <w:sz w:val="20"/>
                <w:szCs w:val="20"/>
              </w:rPr>
              <w:t>Xem danh sách đơn vị</w:t>
            </w:r>
          </w:p>
        </w:tc>
      </w:tr>
      <w:tr w:rsidR="006D111D" w14:paraId="18FBB692" w14:textId="77777777" w:rsidTr="00602F62">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786E3A" w14:textId="77777777" w:rsidR="006D111D" w:rsidRDefault="006D111D" w:rsidP="0049277F">
            <w:pPr>
              <w:pStyle w:val="NormalWeb"/>
              <w:spacing w:before="0" w:beforeAutospacing="0" w:after="0" w:line="360" w:lineRule="auto"/>
              <w:ind w:left="157"/>
            </w:pPr>
            <w:r>
              <w:rPr>
                <w:b/>
                <w:bCs/>
                <w:color w:val="000000"/>
                <w:sz w:val="20"/>
                <w:szCs w:val="20"/>
              </w:rPr>
              <w:t>Mô tả</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2971B2" w14:textId="77777777" w:rsidR="006D111D" w:rsidRDefault="006D111D" w:rsidP="0049277F">
            <w:pPr>
              <w:pStyle w:val="NormalWeb"/>
              <w:spacing w:before="0" w:beforeAutospacing="0" w:after="120" w:line="360" w:lineRule="auto"/>
              <w:ind w:left="154"/>
              <w:jc w:val="both"/>
            </w:pPr>
            <w:r>
              <w:rPr>
                <w:color w:val="000000"/>
                <w:sz w:val="20"/>
                <w:szCs w:val="20"/>
              </w:rPr>
              <w:t>Cho phép xem màn hinh danh sách các đơn vị </w:t>
            </w:r>
          </w:p>
        </w:tc>
      </w:tr>
      <w:tr w:rsidR="006D111D" w14:paraId="05298405" w14:textId="77777777" w:rsidTr="00602F62">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97D104" w14:textId="77777777" w:rsidR="006D111D" w:rsidRDefault="006D111D" w:rsidP="0049277F">
            <w:pPr>
              <w:pStyle w:val="NormalWeb"/>
              <w:spacing w:before="0" w:beforeAutospacing="0" w:after="0" w:line="360" w:lineRule="auto"/>
              <w:ind w:left="157"/>
            </w:pPr>
            <w:r>
              <w:rPr>
                <w:b/>
                <w:bCs/>
                <w:color w:val="000000"/>
                <w:sz w:val="20"/>
                <w:szCs w:val="20"/>
              </w:rPr>
              <w:lastRenderedPageBreak/>
              <w:t>Tác nhân</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3A2EFD" w14:textId="77777777" w:rsidR="006D111D" w:rsidRDefault="006D111D" w:rsidP="0049277F">
            <w:pPr>
              <w:pStyle w:val="NormalWeb"/>
              <w:spacing w:before="0" w:beforeAutospacing="0" w:after="120" w:line="360" w:lineRule="auto"/>
              <w:ind w:left="154"/>
              <w:jc w:val="both"/>
            </w:pPr>
            <w:r>
              <w:rPr>
                <w:color w:val="000000"/>
                <w:sz w:val="20"/>
                <w:szCs w:val="20"/>
              </w:rPr>
              <w:t>User quản lý đơn vị</w:t>
            </w:r>
          </w:p>
        </w:tc>
      </w:tr>
      <w:tr w:rsidR="006D111D" w14:paraId="74318820" w14:textId="77777777" w:rsidTr="00602F62">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BA5AB5" w14:textId="77777777" w:rsidR="006D111D" w:rsidRDefault="006D111D" w:rsidP="0049277F">
            <w:pPr>
              <w:pStyle w:val="NormalWeb"/>
              <w:spacing w:before="0" w:beforeAutospacing="0" w:after="0" w:line="360" w:lineRule="auto"/>
              <w:ind w:left="157"/>
            </w:pPr>
            <w:r>
              <w:rPr>
                <w:b/>
                <w:bCs/>
                <w:color w:val="000000"/>
                <w:sz w:val="20"/>
                <w:szCs w:val="20"/>
              </w:rPr>
              <w:t>Điều kiện trước </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68FA6" w14:textId="77777777" w:rsidR="006D111D" w:rsidRDefault="006D111D" w:rsidP="0049277F">
            <w:pPr>
              <w:pStyle w:val="NormalWeb"/>
              <w:spacing w:before="0" w:beforeAutospacing="0" w:after="120" w:line="360" w:lineRule="auto"/>
              <w:ind w:left="154"/>
              <w:jc w:val="both"/>
            </w:pPr>
            <w:r>
              <w:rPr>
                <w:color w:val="000000"/>
                <w:sz w:val="20"/>
                <w:szCs w:val="20"/>
              </w:rPr>
              <w:t>Người dùng được phân quyền vào chức năng</w:t>
            </w:r>
          </w:p>
        </w:tc>
      </w:tr>
      <w:tr w:rsidR="006D111D" w14:paraId="7EA6C127" w14:textId="77777777" w:rsidTr="00602F62">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B403600" w14:textId="77777777" w:rsidR="006D111D" w:rsidRDefault="006D111D" w:rsidP="0049277F">
            <w:pPr>
              <w:pStyle w:val="NormalWeb"/>
              <w:spacing w:before="0" w:beforeAutospacing="0" w:after="0" w:line="360" w:lineRule="auto"/>
              <w:ind w:left="157"/>
            </w:pPr>
            <w:r>
              <w:rPr>
                <w:b/>
                <w:bCs/>
                <w:color w:val="000000"/>
                <w:sz w:val="20"/>
                <w:szCs w:val="20"/>
              </w:rPr>
              <w:t>Điều kiện sau</w:t>
            </w:r>
          </w:p>
        </w:tc>
        <w:tc>
          <w:tcPr>
            <w:tcW w:w="70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96479F0" w14:textId="77777777" w:rsidR="006D111D" w:rsidRDefault="006D111D" w:rsidP="0049277F">
            <w:pPr>
              <w:pStyle w:val="NormalWeb"/>
              <w:spacing w:before="0" w:beforeAutospacing="0" w:after="120" w:line="360" w:lineRule="auto"/>
              <w:ind w:left="154"/>
              <w:jc w:val="both"/>
            </w:pPr>
            <w:r>
              <w:rPr>
                <w:color w:val="000000"/>
                <w:sz w:val="20"/>
                <w:szCs w:val="20"/>
              </w:rPr>
              <w:t>Hiển thị màn hình danh sách đơn vị</w:t>
            </w:r>
          </w:p>
        </w:tc>
      </w:tr>
      <w:tr w:rsidR="006D111D" w14:paraId="4F8C146D" w14:textId="77777777" w:rsidTr="00602F62">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E4CF49F" w14:textId="77777777" w:rsidR="006D111D" w:rsidRDefault="006D111D" w:rsidP="0049277F">
            <w:pPr>
              <w:pStyle w:val="NormalWeb"/>
              <w:spacing w:before="0" w:beforeAutospacing="0" w:after="0" w:line="360" w:lineRule="auto"/>
              <w:ind w:left="157"/>
            </w:pPr>
            <w:r>
              <w:rPr>
                <w:b/>
                <w:bCs/>
                <w:color w:val="000000"/>
                <w:sz w:val="20"/>
                <w:szCs w:val="20"/>
              </w:rPr>
              <w:t>Ngoại lệ</w:t>
            </w:r>
          </w:p>
        </w:tc>
        <w:tc>
          <w:tcPr>
            <w:tcW w:w="70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951508D" w14:textId="77777777" w:rsidR="006D111D" w:rsidRDefault="006D111D" w:rsidP="0049277F">
            <w:pPr>
              <w:pStyle w:val="NormalWeb"/>
              <w:spacing w:before="0" w:beforeAutospacing="0" w:after="120" w:line="360" w:lineRule="auto"/>
              <w:ind w:left="154"/>
              <w:jc w:val="both"/>
            </w:pPr>
            <w:r>
              <w:rPr>
                <w:color w:val="000000"/>
                <w:sz w:val="20"/>
                <w:szCs w:val="20"/>
              </w:rPr>
              <w:t>N/A</w:t>
            </w:r>
          </w:p>
        </w:tc>
      </w:tr>
      <w:tr w:rsidR="006D111D" w14:paraId="47011C42" w14:textId="77777777" w:rsidTr="00602F62">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BF88651" w14:textId="77777777" w:rsidR="006D111D" w:rsidRDefault="006D111D" w:rsidP="0049277F">
            <w:pPr>
              <w:pStyle w:val="NormalWeb"/>
              <w:spacing w:before="0" w:beforeAutospacing="0" w:after="0" w:line="360" w:lineRule="auto"/>
              <w:ind w:left="157"/>
            </w:pPr>
            <w:r>
              <w:rPr>
                <w:b/>
                <w:bCs/>
                <w:color w:val="000000"/>
                <w:sz w:val="20"/>
                <w:szCs w:val="20"/>
              </w:rPr>
              <w:t>Các yêu cầu đặc biệt</w:t>
            </w:r>
          </w:p>
        </w:tc>
        <w:tc>
          <w:tcPr>
            <w:tcW w:w="70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845C0C6" w14:textId="77777777" w:rsidR="006D111D" w:rsidRDefault="006D111D" w:rsidP="0049277F">
            <w:pPr>
              <w:pStyle w:val="NormalWeb"/>
              <w:spacing w:before="0" w:beforeAutospacing="0" w:after="120" w:line="360" w:lineRule="auto"/>
              <w:ind w:left="154"/>
              <w:jc w:val="both"/>
            </w:pPr>
            <w:r>
              <w:rPr>
                <w:color w:val="000000"/>
                <w:sz w:val="20"/>
                <w:szCs w:val="20"/>
              </w:rPr>
              <w:t>N/A</w:t>
            </w:r>
          </w:p>
        </w:tc>
      </w:tr>
    </w:tbl>
    <w:p w14:paraId="10A5EFE3" w14:textId="77777777" w:rsidR="006D111D" w:rsidRDefault="006D111D" w:rsidP="0049277F">
      <w:pPr>
        <w:pStyle w:val="Heading4"/>
        <w:keepNext w:val="0"/>
        <w:widowControl/>
        <w:numPr>
          <w:ilvl w:val="0"/>
          <w:numId w:val="168"/>
        </w:numPr>
        <w:ind w:left="360" w:firstLine="0"/>
        <w:textAlignment w:val="baseline"/>
        <w:rPr>
          <w:color w:val="000000"/>
        </w:rPr>
      </w:pPr>
      <w:r>
        <w:rPr>
          <w:color w:val="000000"/>
        </w:rPr>
        <w:t>Biểu đồ luồng xử lý chức năng</w:t>
      </w:r>
    </w:p>
    <w:p w14:paraId="48F09E1F" w14:textId="6B9195BB"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3F42C8E" wp14:editId="54CD85C4">
            <wp:extent cx="5943600" cy="4726305"/>
            <wp:effectExtent l="0" t="0" r="0" b="0"/>
            <wp:docPr id="95" name="Picture 95" descr="https://lh4.googleusercontent.com/0oDCENT-pN5K8kmUfBaF32mk3B0EFLaXXxwsqy1Q9Py5De5GtcyhjeUkMP_pG44mndXElCQKww14gk1Ka1rCDyWizSQxTmVvIWv-yTtgHaJzXgDiaPJ94fo0pQfdjfHnZBQ7othAnXfVDnsGG1Q6dD-IgndzeraUfJoej6a8Lle1UumuqXx1GBN-KCmgQsQUkz8m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0oDCENT-pN5K8kmUfBaF32mk3B0EFLaXXxwsqy1Q9Py5De5GtcyhjeUkMP_pG44mndXElCQKww14gk1Ka1rCDyWizSQxTmVvIWv-yTtgHaJzXgDiaPJ94fo0pQfdjfHnZBQ7othAnXfVDnsGG1Q6dD-IgndzeraUfJoej6a8Lle1UumuqXx1GBN-KCmgQsQUkz8m7Q"/>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51EEF01D" w14:textId="77777777" w:rsidR="006D111D" w:rsidRDefault="006D111D" w:rsidP="0049277F">
      <w:pPr>
        <w:pStyle w:val="Heading4"/>
        <w:keepNext w:val="0"/>
        <w:widowControl/>
        <w:numPr>
          <w:ilvl w:val="0"/>
          <w:numId w:val="169"/>
        </w:numPr>
        <w:ind w:left="360"/>
        <w:textAlignment w:val="baseline"/>
        <w:rPr>
          <w:color w:val="000000"/>
        </w:rPr>
      </w:pPr>
      <w:r>
        <w:rPr>
          <w:color w:val="000000"/>
        </w:rP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D111D" w14:paraId="041412EB" w14:textId="77777777" w:rsidTr="00382B07">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67E751B"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C5F6E37"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6CFE08D4" w14:textId="77777777" w:rsidTr="00382B07">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1267A2C" w14:textId="7A6DFEA3" w:rsidR="006D111D" w:rsidRDefault="006D111D" w:rsidP="0049277F">
            <w:pPr>
              <w:pStyle w:val="NormalWeb"/>
              <w:spacing w:before="80" w:beforeAutospacing="0" w:after="0" w:line="360" w:lineRule="auto"/>
              <w:ind w:hanging="31"/>
              <w:jc w:val="both"/>
            </w:pPr>
            <w:r>
              <w:rPr>
                <w:color w:val="000000"/>
              </w:rPr>
              <w:t xml:space="preserve">1. Người dùng đăng nhập vào hệ thống </w:t>
            </w:r>
            <w:r w:rsidR="00602F62" w:rsidRPr="00602F62">
              <w:rPr>
                <w:color w:val="000000"/>
              </w:rPr>
              <w:sym w:font="Wingdings" w:char="F0E0"/>
            </w:r>
            <w:r w:rsidR="00602F62">
              <w:rPr>
                <w:color w:val="000000"/>
              </w:rPr>
              <w:t xml:space="preserve"> </w:t>
            </w:r>
            <w:r>
              <w:rPr>
                <w:color w:val="000000"/>
              </w:rPr>
              <w:t xml:space="preserve"> Chọn menu Danh mục </w:t>
            </w:r>
            <w:r w:rsidR="00602F62" w:rsidRPr="00602F62">
              <w:rPr>
                <w:color w:val="000000"/>
              </w:rPr>
              <w:sym w:font="Wingdings" w:char="F0E0"/>
            </w:r>
            <w:r w:rsidR="00602F62">
              <w:rPr>
                <w:color w:val="000000"/>
              </w:rPr>
              <w:t xml:space="preserve"> </w:t>
            </w:r>
            <w:r>
              <w:rPr>
                <w:color w:val="000000"/>
              </w:rPr>
              <w:t xml:space="preserve"> Đơn vị</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C299153" w14:textId="77777777" w:rsidR="006D111D" w:rsidRDefault="006D111D" w:rsidP="0049277F">
            <w:pPr>
              <w:pStyle w:val="NormalWeb"/>
              <w:spacing w:before="80" w:beforeAutospacing="0" w:after="0" w:line="360" w:lineRule="auto"/>
              <w:jc w:val="both"/>
            </w:pPr>
            <w:r>
              <w:rPr>
                <w:color w:val="000000"/>
              </w:rPr>
              <w:t>2. Hệ thống hiển thị màn hình danh sách Đơn vị</w:t>
            </w:r>
          </w:p>
          <w:p w14:paraId="31B8DE7E" w14:textId="77777777" w:rsidR="006D111D" w:rsidRDefault="006D111D" w:rsidP="0049277F">
            <w:pPr>
              <w:pStyle w:val="NormalWeb"/>
              <w:spacing w:before="0" w:beforeAutospacing="0" w:after="120" w:line="360" w:lineRule="auto"/>
              <w:jc w:val="both"/>
            </w:pPr>
            <w:r>
              <w:rPr>
                <w:b/>
                <w:bCs/>
                <w:color w:val="000000"/>
              </w:rPr>
              <w:t>Thông tin tìm kiếm: Label</w:t>
            </w:r>
          </w:p>
          <w:p w14:paraId="1C3C4A3D" w14:textId="77777777" w:rsidR="006D111D" w:rsidRDefault="006D111D" w:rsidP="0049277F">
            <w:pPr>
              <w:pStyle w:val="NormalWeb"/>
              <w:spacing w:before="80" w:beforeAutospacing="0" w:after="0" w:line="360" w:lineRule="auto"/>
              <w:jc w:val="both"/>
            </w:pPr>
            <w:r>
              <w:rPr>
                <w:b/>
                <w:bCs/>
                <w:color w:val="000000"/>
              </w:rPr>
              <w:t>Tìm kiếm: button</w:t>
            </w:r>
          </w:p>
          <w:p w14:paraId="4FF8BE0E" w14:textId="77777777" w:rsidR="006D111D" w:rsidRDefault="006D111D" w:rsidP="0049277F">
            <w:pPr>
              <w:pStyle w:val="NormalWeb"/>
              <w:spacing w:before="80" w:beforeAutospacing="0" w:after="0" w:line="360" w:lineRule="auto"/>
              <w:jc w:val="both"/>
            </w:pPr>
            <w:r>
              <w:rPr>
                <w:color w:val="000000"/>
              </w:rPr>
              <w:lastRenderedPageBreak/>
              <w:t>Các trường thông tin tìm kiếm:</w:t>
            </w:r>
          </w:p>
          <w:p w14:paraId="06147E3C"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Đơn vị cấp cha</w:t>
            </w:r>
          </w:p>
          <w:p w14:paraId="72C86B4A"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Tên đơn vị</w:t>
            </w:r>
          </w:p>
          <w:p w14:paraId="5A27B139"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Mã đơn vị</w:t>
            </w:r>
          </w:p>
          <w:p w14:paraId="04149EDF"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Tỉnh/Thành phố</w:t>
            </w:r>
          </w:p>
          <w:p w14:paraId="06ECBA49" w14:textId="77777777" w:rsidR="00602F62" w:rsidRDefault="006D111D" w:rsidP="0049277F">
            <w:pPr>
              <w:pStyle w:val="NormalWeb"/>
              <w:numPr>
                <w:ilvl w:val="0"/>
                <w:numId w:val="180"/>
              </w:numPr>
              <w:spacing w:before="80" w:beforeAutospacing="0" w:after="0" w:line="360" w:lineRule="auto"/>
              <w:jc w:val="both"/>
              <w:rPr>
                <w:i/>
                <w:iCs/>
                <w:color w:val="000000"/>
              </w:rPr>
            </w:pPr>
            <w:r>
              <w:rPr>
                <w:i/>
                <w:iCs/>
                <w:color w:val="000000"/>
              </w:rPr>
              <w:t>Quận/ huyện</w:t>
            </w:r>
          </w:p>
          <w:p w14:paraId="4568E247" w14:textId="21BA6621" w:rsidR="006D111D" w:rsidRDefault="006D111D" w:rsidP="0049277F">
            <w:pPr>
              <w:pStyle w:val="NormalWeb"/>
              <w:numPr>
                <w:ilvl w:val="0"/>
                <w:numId w:val="180"/>
              </w:numPr>
              <w:spacing w:before="80" w:beforeAutospacing="0" w:after="0" w:line="360" w:lineRule="auto"/>
              <w:jc w:val="both"/>
            </w:pPr>
            <w:r>
              <w:rPr>
                <w:i/>
                <w:iCs/>
                <w:color w:val="000000"/>
              </w:rPr>
              <w:t>Xã/phường</w:t>
            </w:r>
          </w:p>
          <w:p w14:paraId="63BD8F3D" w14:textId="77777777" w:rsidR="006D111D" w:rsidRDefault="006D111D" w:rsidP="0049277F">
            <w:pPr>
              <w:pStyle w:val="NormalWeb"/>
              <w:spacing w:before="0" w:beforeAutospacing="0" w:after="120" w:line="360" w:lineRule="auto"/>
              <w:jc w:val="both"/>
            </w:pPr>
            <w:r>
              <w:rPr>
                <w:color w:val="000000"/>
              </w:rPr>
              <w:t>Comment: Chiều dài các trường có độ dài bằng nhau. </w:t>
            </w:r>
          </w:p>
          <w:p w14:paraId="7A2D0201" w14:textId="77777777" w:rsidR="006D111D" w:rsidRDefault="006D111D" w:rsidP="0049277F">
            <w:pPr>
              <w:pStyle w:val="NormalWeb"/>
              <w:spacing w:before="80" w:beforeAutospacing="0" w:after="0" w:line="360" w:lineRule="auto"/>
              <w:jc w:val="both"/>
            </w:pPr>
            <w:r>
              <w:rPr>
                <w:b/>
                <w:bCs/>
                <w:color w:val="000000"/>
              </w:rPr>
              <w:t>Danh sách đơn vị (5)</w:t>
            </w:r>
          </w:p>
          <w:p w14:paraId="2BB2E151" w14:textId="77777777" w:rsidR="006D111D" w:rsidRDefault="006D111D" w:rsidP="0049277F">
            <w:pPr>
              <w:pStyle w:val="NormalWeb"/>
              <w:numPr>
                <w:ilvl w:val="0"/>
                <w:numId w:val="181"/>
              </w:numPr>
              <w:spacing w:before="0" w:beforeAutospacing="0" w:after="120" w:line="360" w:lineRule="auto"/>
              <w:ind w:left="706"/>
              <w:jc w:val="both"/>
              <w:textAlignment w:val="baseline"/>
              <w:rPr>
                <w:color w:val="000000"/>
              </w:rPr>
            </w:pPr>
            <w:r>
              <w:rPr>
                <w:color w:val="000000"/>
              </w:rPr>
              <w:t>UI Control: Label</w:t>
            </w:r>
          </w:p>
          <w:p w14:paraId="087AAB22" w14:textId="7EBF6363" w:rsidR="006D111D" w:rsidRDefault="006D111D" w:rsidP="0049277F">
            <w:pPr>
              <w:pStyle w:val="NormalWeb"/>
              <w:numPr>
                <w:ilvl w:val="0"/>
                <w:numId w:val="181"/>
              </w:numPr>
              <w:spacing w:before="0" w:beforeAutospacing="0" w:after="120" w:line="360" w:lineRule="auto"/>
              <w:ind w:left="706"/>
              <w:jc w:val="both"/>
            </w:pPr>
            <w:r>
              <w:rPr>
                <w:color w:val="000000"/>
              </w:rPr>
              <w:t xml:space="preserve">Comments: Tiêu đề bảng số lượng đơn vị hiển thị theo mặc định, hiển thị: Danh sách đơn vị (number), trong đó number = </w:t>
            </w:r>
            <w:r w:rsidR="001752AE">
              <w:rPr>
                <w:color w:val="000000"/>
              </w:rPr>
              <w:t>đơn vị</w:t>
            </w:r>
            <w:r>
              <w:rPr>
                <w:color w:val="000000"/>
              </w:rPr>
              <w:t xml:space="preserve">, lấy từ bảng </w:t>
            </w:r>
            <w:r w:rsidRPr="001752AE">
              <w:rPr>
                <w:b/>
                <w:color w:val="000000"/>
              </w:rPr>
              <w:t>cats_organizations</w:t>
            </w:r>
            <w:r>
              <w:rPr>
                <w:color w:val="000000"/>
              </w:rPr>
              <w:t xml:space="preserve"> với is_delete =</w:t>
            </w:r>
            <w:r w:rsidR="001752AE">
              <w:rPr>
                <w:color w:val="000000"/>
              </w:rPr>
              <w:t xml:space="preserve"> </w:t>
            </w:r>
            <w:r>
              <w:rPr>
                <w:color w:val="000000"/>
              </w:rPr>
              <w:t>0, bao gồm các thông tin sau được hiển thị:</w:t>
            </w:r>
          </w:p>
          <w:p w14:paraId="6503EE7F" w14:textId="77777777" w:rsidR="006D111D" w:rsidRDefault="006D111D" w:rsidP="0049277F">
            <w:pPr>
              <w:pStyle w:val="NormalWeb"/>
              <w:spacing w:before="0" w:beforeAutospacing="0" w:after="120" w:line="360" w:lineRule="auto"/>
              <w:jc w:val="both"/>
            </w:pPr>
            <w:r>
              <w:rPr>
                <w:b/>
                <w:bCs/>
                <w:color w:val="000000"/>
              </w:rPr>
              <w:t>      STT:</w:t>
            </w:r>
          </w:p>
          <w:p w14:paraId="62E17259" w14:textId="77777777" w:rsidR="006D111D" w:rsidRDefault="006D111D" w:rsidP="0049277F">
            <w:pPr>
              <w:pStyle w:val="NormalWeb"/>
              <w:numPr>
                <w:ilvl w:val="0"/>
                <w:numId w:val="182"/>
              </w:numPr>
              <w:spacing w:before="0" w:beforeAutospacing="0" w:after="120" w:line="360" w:lineRule="auto"/>
              <w:jc w:val="both"/>
              <w:textAlignment w:val="baseline"/>
              <w:rPr>
                <w:color w:val="000000"/>
              </w:rPr>
            </w:pPr>
            <w:r>
              <w:rPr>
                <w:color w:val="000000"/>
              </w:rPr>
              <w:t>UI Control: Textview</w:t>
            </w:r>
          </w:p>
          <w:p w14:paraId="7DECB5F7" w14:textId="77777777" w:rsidR="006D111D" w:rsidRDefault="006D111D" w:rsidP="0049277F">
            <w:pPr>
              <w:pStyle w:val="NormalWeb"/>
              <w:numPr>
                <w:ilvl w:val="0"/>
                <w:numId w:val="182"/>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đơn vị cha và theo cấp bậc cha con</w:t>
            </w:r>
          </w:p>
          <w:p w14:paraId="7D0DCBAC" w14:textId="77777777" w:rsidR="006D111D" w:rsidRDefault="006D111D" w:rsidP="0049277F">
            <w:pPr>
              <w:pStyle w:val="NormalWeb"/>
              <w:spacing w:before="0" w:beforeAutospacing="0" w:after="120" w:line="360" w:lineRule="auto"/>
              <w:ind w:left="360"/>
              <w:jc w:val="both"/>
            </w:pPr>
            <w:r>
              <w:rPr>
                <w:b/>
                <w:bCs/>
                <w:color w:val="000000"/>
              </w:rPr>
              <w:t>Tên đơn vị:</w:t>
            </w:r>
          </w:p>
          <w:p w14:paraId="154B8AEF"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UI Control: Textview</w:t>
            </w:r>
          </w:p>
          <w:p w14:paraId="0E1DB9A3"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Table Name: cats_organizations</w:t>
            </w:r>
          </w:p>
          <w:p w14:paraId="25674848"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b/>
                <w:bCs/>
                <w:color w:val="000000"/>
              </w:rPr>
              <w:t> </w:t>
            </w:r>
            <w:r>
              <w:rPr>
                <w:color w:val="000000"/>
              </w:rPr>
              <w:t>Column Name: name_vi</w:t>
            </w:r>
          </w:p>
          <w:p w14:paraId="064CB020"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 xml:space="preserve">Data Types: </w:t>
            </w:r>
            <w:proofErr w:type="gramStart"/>
            <w:r>
              <w:rPr>
                <w:color w:val="000000"/>
              </w:rPr>
              <w:t>String(</w:t>
            </w:r>
            <w:proofErr w:type="gramEnd"/>
            <w:r>
              <w:rPr>
                <w:color w:val="000000"/>
              </w:rPr>
              <w:t>150)</w:t>
            </w:r>
          </w:p>
          <w:p w14:paraId="470D776B" w14:textId="77777777" w:rsidR="006D111D" w:rsidRDefault="006D111D" w:rsidP="0049277F">
            <w:pPr>
              <w:pStyle w:val="NormalWeb"/>
              <w:numPr>
                <w:ilvl w:val="0"/>
                <w:numId w:val="183"/>
              </w:numPr>
              <w:spacing w:before="0" w:beforeAutospacing="0" w:after="120" w:line="360" w:lineRule="auto"/>
              <w:jc w:val="both"/>
              <w:textAlignment w:val="baseline"/>
              <w:rPr>
                <w:color w:val="000000"/>
              </w:rPr>
            </w:pPr>
            <w:r>
              <w:rPr>
                <w:color w:val="000000"/>
              </w:rPr>
              <w:t>Nullable: no</w:t>
            </w:r>
          </w:p>
          <w:p w14:paraId="6AAB1BC2" w14:textId="77777777" w:rsidR="006D111D" w:rsidRDefault="006D111D" w:rsidP="0049277F">
            <w:pPr>
              <w:pStyle w:val="NormalWeb"/>
              <w:numPr>
                <w:ilvl w:val="0"/>
                <w:numId w:val="183"/>
              </w:numPr>
              <w:spacing w:before="0" w:beforeAutospacing="0" w:after="120" w:line="360" w:lineRule="auto"/>
              <w:jc w:val="both"/>
              <w:textAlignment w:val="baseline"/>
              <w:rPr>
                <w:b/>
                <w:bCs/>
                <w:color w:val="000000"/>
              </w:rPr>
            </w:pPr>
            <w:r>
              <w:rPr>
                <w:color w:val="000000"/>
              </w:rPr>
              <w:t>Comments:</w:t>
            </w:r>
          </w:p>
          <w:p w14:paraId="4154E427" w14:textId="77777777" w:rsidR="006D111D" w:rsidRDefault="006D111D" w:rsidP="0049277F">
            <w:pPr>
              <w:pStyle w:val="NormalWeb"/>
              <w:spacing w:before="0" w:beforeAutospacing="0" w:after="120" w:line="360" w:lineRule="auto"/>
              <w:ind w:left="360"/>
              <w:jc w:val="both"/>
            </w:pPr>
            <w:r>
              <w:rPr>
                <w:b/>
                <w:bCs/>
                <w:color w:val="000000"/>
              </w:rPr>
              <w:t>Mã đơn vị</w:t>
            </w:r>
          </w:p>
          <w:p w14:paraId="70C17D9D"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UI Control: Textview</w:t>
            </w:r>
          </w:p>
          <w:p w14:paraId="49FCDAE2"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lastRenderedPageBreak/>
              <w:t>Table Name: cats_organizations</w:t>
            </w:r>
          </w:p>
          <w:p w14:paraId="0465EAD8"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Column Name: code_vi</w:t>
            </w:r>
          </w:p>
          <w:p w14:paraId="54EF12AB" w14:textId="77777777" w:rsidR="006D111D" w:rsidRDefault="006D111D" w:rsidP="0049277F">
            <w:pPr>
              <w:pStyle w:val="NormalWeb"/>
              <w:numPr>
                <w:ilvl w:val="0"/>
                <w:numId w:val="184"/>
              </w:numPr>
              <w:spacing w:before="0" w:beforeAutospacing="0" w:after="120" w:line="360" w:lineRule="auto"/>
              <w:jc w:val="both"/>
              <w:textAlignment w:val="baseline"/>
              <w:rPr>
                <w:color w:val="000000"/>
              </w:rPr>
            </w:pPr>
            <w:r>
              <w:rPr>
                <w:color w:val="000000"/>
              </w:rPr>
              <w:t>Datatype: String (100)</w:t>
            </w:r>
          </w:p>
          <w:p w14:paraId="72AC1EC8" w14:textId="77777777" w:rsidR="006D111D" w:rsidRDefault="006D111D" w:rsidP="0049277F">
            <w:pPr>
              <w:pStyle w:val="NormalWeb"/>
              <w:numPr>
                <w:ilvl w:val="0"/>
                <w:numId w:val="184"/>
              </w:numPr>
              <w:spacing w:before="0" w:beforeAutospacing="0" w:after="120" w:line="360" w:lineRule="auto"/>
              <w:jc w:val="both"/>
              <w:textAlignment w:val="baseline"/>
              <w:rPr>
                <w:b/>
                <w:bCs/>
                <w:color w:val="000000"/>
              </w:rPr>
            </w:pPr>
            <w:r>
              <w:rPr>
                <w:color w:val="000000"/>
              </w:rPr>
              <w:t>Comments: </w:t>
            </w:r>
          </w:p>
          <w:p w14:paraId="5025D7BD" w14:textId="77777777" w:rsidR="006D111D" w:rsidRDefault="006D111D" w:rsidP="0049277F">
            <w:pPr>
              <w:pStyle w:val="NormalWeb"/>
              <w:spacing w:before="0" w:beforeAutospacing="0" w:after="120" w:line="360" w:lineRule="auto"/>
              <w:ind w:left="360"/>
              <w:jc w:val="both"/>
            </w:pPr>
            <w:r>
              <w:rPr>
                <w:b/>
                <w:bCs/>
                <w:color w:val="000000"/>
              </w:rPr>
              <w:t>Đơn vị cấp cha:</w:t>
            </w:r>
          </w:p>
          <w:p w14:paraId="56D25BE1"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UI Control: Textview</w:t>
            </w:r>
          </w:p>
          <w:p w14:paraId="5F1BA7FE"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Table Name: cats_organizations</w:t>
            </w:r>
          </w:p>
          <w:p w14:paraId="4308B2A2"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Column Name: name_vi</w:t>
            </w:r>
          </w:p>
          <w:p w14:paraId="3FB9D841"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Data Types: String (150)</w:t>
            </w:r>
          </w:p>
          <w:p w14:paraId="57AA0290" w14:textId="77777777" w:rsidR="006D111D" w:rsidRDefault="006D111D" w:rsidP="0049277F">
            <w:pPr>
              <w:pStyle w:val="NormalWeb"/>
              <w:numPr>
                <w:ilvl w:val="0"/>
                <w:numId w:val="185"/>
              </w:numPr>
              <w:spacing w:before="0" w:beforeAutospacing="0" w:after="120" w:line="360" w:lineRule="auto"/>
              <w:jc w:val="both"/>
              <w:textAlignment w:val="baseline"/>
              <w:rPr>
                <w:color w:val="000000"/>
              </w:rPr>
            </w:pPr>
            <w:r>
              <w:rPr>
                <w:color w:val="000000"/>
              </w:rPr>
              <w:t>Nullable: no</w:t>
            </w:r>
          </w:p>
          <w:p w14:paraId="30313D0F" w14:textId="77777777" w:rsidR="006D111D" w:rsidRDefault="006D111D" w:rsidP="0049277F">
            <w:pPr>
              <w:pStyle w:val="NormalWeb"/>
              <w:numPr>
                <w:ilvl w:val="0"/>
                <w:numId w:val="185"/>
              </w:numPr>
              <w:spacing w:before="0" w:beforeAutospacing="0" w:after="120" w:line="360" w:lineRule="auto"/>
              <w:jc w:val="both"/>
              <w:textAlignment w:val="baseline"/>
              <w:rPr>
                <w:b/>
                <w:bCs/>
                <w:color w:val="000000"/>
              </w:rPr>
            </w:pPr>
            <w:r>
              <w:rPr>
                <w:color w:val="000000"/>
              </w:rPr>
              <w:t>Comments: </w:t>
            </w:r>
          </w:p>
          <w:p w14:paraId="6C002DC1" w14:textId="77777777" w:rsidR="006D111D" w:rsidRDefault="006D111D" w:rsidP="0049277F">
            <w:pPr>
              <w:pStyle w:val="NormalWeb"/>
              <w:spacing w:before="0" w:beforeAutospacing="0" w:after="120" w:line="360" w:lineRule="auto"/>
              <w:jc w:val="both"/>
            </w:pPr>
            <w:r>
              <w:rPr>
                <w:b/>
                <w:bCs/>
                <w:color w:val="000000"/>
              </w:rPr>
              <w:t>     Địa chỉ:</w:t>
            </w:r>
          </w:p>
          <w:p w14:paraId="5DE845FD" w14:textId="7777777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UI Control: Textview</w:t>
            </w:r>
          </w:p>
          <w:p w14:paraId="32D1E4EF" w14:textId="5155255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 xml:space="preserve">Table Name: </w:t>
            </w:r>
            <w:r w:rsidR="00AA1B32">
              <w:rPr>
                <w:color w:val="000000"/>
              </w:rPr>
              <w:t>patients</w:t>
            </w:r>
          </w:p>
          <w:p w14:paraId="39487F7D" w14:textId="77777777" w:rsidR="006D111D" w:rsidRDefault="006D111D" w:rsidP="0049277F">
            <w:pPr>
              <w:pStyle w:val="NormalWeb"/>
              <w:numPr>
                <w:ilvl w:val="0"/>
                <w:numId w:val="186"/>
              </w:numPr>
              <w:spacing w:before="0" w:beforeAutospacing="0" w:after="120" w:line="360" w:lineRule="auto"/>
              <w:jc w:val="both"/>
              <w:textAlignment w:val="baseline"/>
              <w:rPr>
                <w:color w:val="000000"/>
              </w:rPr>
            </w:pPr>
            <w:r>
              <w:rPr>
                <w:color w:val="000000"/>
              </w:rPr>
              <w:t>Column Name: </w:t>
            </w:r>
          </w:p>
          <w:p w14:paraId="2D4FB002" w14:textId="437F82FE" w:rsidR="006D111D" w:rsidRDefault="00602F62" w:rsidP="0049277F">
            <w:pPr>
              <w:pStyle w:val="NormalWeb"/>
              <w:numPr>
                <w:ilvl w:val="0"/>
                <w:numId w:val="189"/>
              </w:numPr>
              <w:spacing w:before="0" w:beforeAutospacing="0" w:after="120" w:line="360" w:lineRule="auto"/>
              <w:jc w:val="both"/>
            </w:pPr>
            <w:r>
              <w:rPr>
                <w:color w:val="000000"/>
              </w:rPr>
              <w:t>a</w:t>
            </w:r>
            <w:r w:rsidR="006D111D">
              <w:rPr>
                <w:color w:val="000000"/>
              </w:rPr>
              <w:t>ddress: Địa chỉ đơn vị chi tiết</w:t>
            </w:r>
          </w:p>
          <w:p w14:paraId="65200F25" w14:textId="1CE8BFF1" w:rsidR="006D111D" w:rsidRDefault="006D111D" w:rsidP="0049277F">
            <w:pPr>
              <w:pStyle w:val="NormalWeb"/>
              <w:numPr>
                <w:ilvl w:val="0"/>
                <w:numId w:val="189"/>
              </w:numPr>
              <w:spacing w:before="0" w:beforeAutospacing="0" w:after="120" w:line="360" w:lineRule="auto"/>
              <w:jc w:val="both"/>
            </w:pPr>
            <w:r>
              <w:rPr>
                <w:color w:val="000000"/>
              </w:rPr>
              <w:t>current_province_id: Mã tỉnh </w:t>
            </w:r>
          </w:p>
          <w:p w14:paraId="19F1F727" w14:textId="6CFD1B4E" w:rsidR="006D111D" w:rsidRDefault="006D111D" w:rsidP="0049277F">
            <w:pPr>
              <w:pStyle w:val="NormalWeb"/>
              <w:numPr>
                <w:ilvl w:val="0"/>
                <w:numId w:val="187"/>
              </w:numPr>
              <w:spacing w:before="0" w:beforeAutospacing="0" w:after="120" w:line="360" w:lineRule="auto"/>
              <w:ind w:left="1752"/>
              <w:jc w:val="both"/>
            </w:pPr>
            <w:r>
              <w:rPr>
                <w:color w:val="000000"/>
              </w:rPr>
              <w:t>Nullable: no</w:t>
            </w:r>
          </w:p>
          <w:p w14:paraId="72A35E8B" w14:textId="77777777" w:rsidR="006D111D" w:rsidRDefault="006D111D" w:rsidP="0049277F">
            <w:pPr>
              <w:pStyle w:val="NormalWeb"/>
              <w:numPr>
                <w:ilvl w:val="0"/>
                <w:numId w:val="187"/>
              </w:numPr>
              <w:spacing w:before="0" w:beforeAutospacing="0" w:after="120" w:line="360" w:lineRule="auto"/>
              <w:ind w:left="1752"/>
              <w:jc w:val="both"/>
            </w:pPr>
            <w:r>
              <w:rPr>
                <w:color w:val="000000"/>
              </w:rPr>
              <w:t>Comment: Dữ liệu tỉnh/thành phố được lấy từ bảng cats_provinces (code_vi, name_vi) với với cats_provinces. province_id = patients. resident_province_id, is_delete=0, is_active=1 </w:t>
            </w:r>
          </w:p>
          <w:p w14:paraId="006EF05D" w14:textId="07696A89" w:rsidR="006D111D" w:rsidRDefault="006D111D" w:rsidP="0049277F">
            <w:pPr>
              <w:pStyle w:val="NormalWeb"/>
              <w:numPr>
                <w:ilvl w:val="0"/>
                <w:numId w:val="189"/>
              </w:numPr>
              <w:spacing w:before="0" w:beforeAutospacing="0" w:after="120" w:line="360" w:lineRule="auto"/>
              <w:jc w:val="both"/>
            </w:pPr>
            <w:r>
              <w:rPr>
                <w:color w:val="000000"/>
              </w:rPr>
              <w:t>current_district_id: Mã huyện </w:t>
            </w:r>
          </w:p>
          <w:p w14:paraId="3B07C89F" w14:textId="77777777" w:rsidR="006D111D" w:rsidRDefault="006D111D" w:rsidP="0049277F">
            <w:pPr>
              <w:pStyle w:val="NormalWeb"/>
              <w:numPr>
                <w:ilvl w:val="0"/>
                <w:numId w:val="188"/>
              </w:numPr>
              <w:spacing w:before="0" w:beforeAutospacing="0" w:after="120" w:line="360" w:lineRule="auto"/>
              <w:ind w:left="1809"/>
              <w:jc w:val="both"/>
            </w:pPr>
            <w:r>
              <w:rPr>
                <w:color w:val="000000"/>
              </w:rPr>
              <w:t>Nullable: yes</w:t>
            </w:r>
          </w:p>
          <w:p w14:paraId="34A85561" w14:textId="6641BDDB" w:rsidR="006D111D" w:rsidRDefault="00602F62" w:rsidP="0049277F">
            <w:pPr>
              <w:pStyle w:val="NormalWeb"/>
              <w:numPr>
                <w:ilvl w:val="0"/>
                <w:numId w:val="188"/>
              </w:numPr>
              <w:spacing w:before="0" w:beforeAutospacing="0" w:after="120" w:line="360" w:lineRule="auto"/>
              <w:ind w:left="1809"/>
              <w:jc w:val="both"/>
            </w:pPr>
            <w:r>
              <w:rPr>
                <w:color w:val="000000"/>
              </w:rPr>
              <w:t xml:space="preserve">Comment: </w:t>
            </w:r>
            <w:r w:rsidR="006D111D">
              <w:rPr>
                <w:color w:val="000000"/>
              </w:rPr>
              <w:t xml:space="preserve">Dữ liệu quận/huyện được lấy từ bảng cats_districts (code_vi, name_vi) với </w:t>
            </w:r>
            <w:r w:rsidR="006D111D">
              <w:rPr>
                <w:color w:val="000000"/>
              </w:rPr>
              <w:lastRenderedPageBreak/>
              <w:t>cats_districts. district_id = patients. resident_district_id, is_delete=0, is_active=1 </w:t>
            </w:r>
          </w:p>
          <w:p w14:paraId="38E03278" w14:textId="5617630F" w:rsidR="006D111D" w:rsidRDefault="006D111D" w:rsidP="0049277F">
            <w:pPr>
              <w:pStyle w:val="NormalWeb"/>
              <w:numPr>
                <w:ilvl w:val="0"/>
                <w:numId w:val="189"/>
              </w:numPr>
              <w:spacing w:before="0" w:beforeAutospacing="0" w:after="120" w:line="360" w:lineRule="auto"/>
              <w:jc w:val="both"/>
            </w:pPr>
            <w:r>
              <w:rPr>
                <w:color w:val="000000"/>
              </w:rPr>
              <w:t>current_ward_id: Mã xã </w:t>
            </w:r>
          </w:p>
          <w:p w14:paraId="0BFD0355" w14:textId="77777777" w:rsidR="006D111D" w:rsidRDefault="006D111D" w:rsidP="0049277F">
            <w:pPr>
              <w:pStyle w:val="NormalWeb"/>
              <w:numPr>
                <w:ilvl w:val="0"/>
                <w:numId w:val="190"/>
              </w:numPr>
              <w:spacing w:before="0" w:beforeAutospacing="0" w:after="120" w:line="360" w:lineRule="auto"/>
              <w:ind w:left="1810"/>
              <w:jc w:val="both"/>
            </w:pPr>
            <w:r>
              <w:rPr>
                <w:color w:val="000000"/>
              </w:rPr>
              <w:t>Nullable: yes</w:t>
            </w:r>
          </w:p>
          <w:p w14:paraId="2FC36676" w14:textId="77777777" w:rsidR="00602F62" w:rsidRPr="00602F62" w:rsidRDefault="00602F62" w:rsidP="0049277F">
            <w:pPr>
              <w:pStyle w:val="NormalWeb"/>
              <w:numPr>
                <w:ilvl w:val="0"/>
                <w:numId w:val="190"/>
              </w:numPr>
              <w:spacing w:before="0" w:beforeAutospacing="0" w:after="120" w:line="360" w:lineRule="auto"/>
              <w:ind w:left="1810"/>
              <w:jc w:val="both"/>
            </w:pPr>
            <w:r>
              <w:rPr>
                <w:color w:val="000000"/>
              </w:rPr>
              <w:t xml:space="preserve">Comment: </w:t>
            </w:r>
            <w:r w:rsidR="006D111D">
              <w:rPr>
                <w:color w:val="000000"/>
              </w:rPr>
              <w:t>Dữ liệu xã/phường được lấy từ bảng cats_wards (code_vi, name_vi) với cats_wards. ward_id = patients. resident_ward_id, is_delete=0, is_active=1</w:t>
            </w:r>
          </w:p>
          <w:p w14:paraId="2D2C9058" w14:textId="29C96F66" w:rsidR="006D111D" w:rsidRPr="00602F62" w:rsidRDefault="006D111D" w:rsidP="0049277F">
            <w:pPr>
              <w:pStyle w:val="NormalWeb"/>
              <w:numPr>
                <w:ilvl w:val="0"/>
                <w:numId w:val="190"/>
              </w:numPr>
              <w:spacing w:before="0" w:beforeAutospacing="0" w:after="120" w:line="360" w:lineRule="auto"/>
              <w:ind w:left="1810"/>
              <w:jc w:val="both"/>
            </w:pPr>
            <w:r w:rsidRPr="00602F62">
              <w:rPr>
                <w:color w:val="000000"/>
              </w:rPr>
              <w:t>Data Types: INT</w:t>
            </w:r>
          </w:p>
          <w:p w14:paraId="21AA3B50" w14:textId="6F6D126B" w:rsidR="006D111D" w:rsidRDefault="006D111D" w:rsidP="0049277F">
            <w:pPr>
              <w:pStyle w:val="NormalWeb"/>
              <w:spacing w:before="0" w:beforeAutospacing="0" w:after="120" w:line="360" w:lineRule="auto"/>
              <w:jc w:val="both"/>
            </w:pPr>
            <w:r>
              <w:rPr>
                <w:b/>
                <w:bCs/>
                <w:i/>
                <w:iCs/>
                <w:color w:val="000000"/>
              </w:rPr>
              <w:t xml:space="preserve">Hiển thị: Địa chỉ đơn vị chi tiết </w:t>
            </w:r>
            <w:r w:rsidR="00602F62">
              <w:rPr>
                <w:b/>
                <w:bCs/>
                <w:i/>
                <w:iCs/>
                <w:color w:val="000000"/>
              </w:rPr>
              <w:t xml:space="preserve">- </w:t>
            </w:r>
            <w:r>
              <w:rPr>
                <w:b/>
                <w:bCs/>
                <w:i/>
                <w:iCs/>
                <w:color w:val="000000"/>
              </w:rPr>
              <w:t xml:space="preserve">Xã </w:t>
            </w:r>
            <w:r w:rsidR="00602F62">
              <w:rPr>
                <w:b/>
                <w:bCs/>
                <w:i/>
                <w:iCs/>
                <w:color w:val="000000"/>
              </w:rPr>
              <w:t>-</w:t>
            </w:r>
            <w:r>
              <w:rPr>
                <w:b/>
                <w:bCs/>
                <w:i/>
                <w:iCs/>
                <w:color w:val="000000"/>
              </w:rPr>
              <w:t xml:space="preserve"> Huyện </w:t>
            </w:r>
            <w:r w:rsidR="00602F62">
              <w:rPr>
                <w:b/>
                <w:bCs/>
                <w:i/>
                <w:iCs/>
                <w:color w:val="000000"/>
              </w:rPr>
              <w:t>-</w:t>
            </w:r>
            <w:r>
              <w:rPr>
                <w:b/>
                <w:bCs/>
                <w:i/>
                <w:iCs/>
                <w:color w:val="000000"/>
              </w:rPr>
              <w:t xml:space="preserve"> Tỉnh</w:t>
            </w:r>
          </w:p>
          <w:p w14:paraId="1AB24082" w14:textId="77777777" w:rsidR="006D111D" w:rsidRDefault="006D111D" w:rsidP="0049277F">
            <w:pPr>
              <w:pStyle w:val="NormalWeb"/>
              <w:spacing w:before="0" w:beforeAutospacing="0" w:after="120" w:line="360" w:lineRule="auto"/>
              <w:ind w:left="360"/>
              <w:jc w:val="both"/>
            </w:pPr>
            <w:r>
              <w:rPr>
                <w:b/>
                <w:bCs/>
                <w:color w:val="000000"/>
              </w:rPr>
              <w:t>Hoạt động</w:t>
            </w:r>
          </w:p>
          <w:p w14:paraId="436189E7"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UI Control: Textview</w:t>
            </w:r>
          </w:p>
          <w:p w14:paraId="0FF4321F"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Table Name: cats_organizations</w:t>
            </w:r>
          </w:p>
          <w:p w14:paraId="26338284"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Column Name: is_active</w:t>
            </w:r>
          </w:p>
          <w:p w14:paraId="2122BEB9" w14:textId="77777777" w:rsidR="006D111D" w:rsidRDefault="006D111D" w:rsidP="0049277F">
            <w:pPr>
              <w:pStyle w:val="NormalWeb"/>
              <w:numPr>
                <w:ilvl w:val="0"/>
                <w:numId w:val="191"/>
              </w:numPr>
              <w:spacing w:before="0" w:beforeAutospacing="0" w:after="120" w:line="360" w:lineRule="auto"/>
              <w:jc w:val="both"/>
              <w:textAlignment w:val="baseline"/>
              <w:rPr>
                <w:color w:val="000000"/>
              </w:rPr>
            </w:pPr>
            <w:r>
              <w:rPr>
                <w:color w:val="000000"/>
              </w:rPr>
              <w:t>Nullable: no</w:t>
            </w:r>
          </w:p>
          <w:p w14:paraId="4CFB7E99" w14:textId="77777777" w:rsidR="006D111D" w:rsidRDefault="006D111D" w:rsidP="0049277F">
            <w:pPr>
              <w:pStyle w:val="NormalWeb"/>
              <w:numPr>
                <w:ilvl w:val="0"/>
                <w:numId w:val="191"/>
              </w:numPr>
              <w:spacing w:before="0" w:beforeAutospacing="0" w:after="120" w:line="360" w:lineRule="auto"/>
              <w:jc w:val="both"/>
              <w:textAlignment w:val="baseline"/>
              <w:rPr>
                <w:color w:val="000000"/>
                <w:sz w:val="20"/>
                <w:szCs w:val="20"/>
              </w:rPr>
            </w:pPr>
            <w:r>
              <w:rPr>
                <w:color w:val="000000"/>
              </w:rPr>
              <w:t>Comments: Nếu is_active = 1 sẽ hiển thị Hoạt động, is_active = 0 sẽ hiển thị Tạm ngưng</w:t>
            </w:r>
          </w:p>
          <w:p w14:paraId="673480AE" w14:textId="77777777" w:rsidR="006D111D" w:rsidRDefault="006D111D" w:rsidP="0049277F">
            <w:pPr>
              <w:pStyle w:val="NormalWeb"/>
              <w:spacing w:before="0" w:beforeAutospacing="0" w:after="120" w:line="360" w:lineRule="auto"/>
              <w:jc w:val="both"/>
            </w:pPr>
            <w:r>
              <w:rPr>
                <w:b/>
                <w:bCs/>
                <w:color w:val="000000"/>
              </w:rPr>
              <w:t>      Thao tác</w:t>
            </w:r>
            <w:r>
              <w:rPr>
                <w:color w:val="000000"/>
              </w:rPr>
              <w:t> </w:t>
            </w:r>
          </w:p>
          <w:p w14:paraId="64398FE4" w14:textId="77777777" w:rsidR="006D111D" w:rsidRDefault="006D111D" w:rsidP="0049277F">
            <w:pPr>
              <w:pStyle w:val="NormalWeb"/>
              <w:spacing w:before="0" w:beforeAutospacing="0" w:after="120" w:line="360" w:lineRule="auto"/>
              <w:ind w:left="720"/>
              <w:jc w:val="both"/>
              <w:textAlignment w:val="baseline"/>
              <w:rPr>
                <w:b/>
                <w:bCs/>
                <w:color w:val="000000"/>
                <w:sz w:val="20"/>
                <w:szCs w:val="20"/>
              </w:rPr>
            </w:pPr>
            <w:r>
              <w:rPr>
                <w:b/>
                <w:bCs/>
                <w:color w:val="000000"/>
              </w:rPr>
              <w:t>“Sửa thông tin”</w:t>
            </w:r>
            <w:r>
              <w:rPr>
                <w:color w:val="000000"/>
              </w:rPr>
              <w:t> </w:t>
            </w:r>
          </w:p>
          <w:p w14:paraId="0F520143" w14:textId="77777777" w:rsidR="006D111D" w:rsidRDefault="006D111D" w:rsidP="0049277F">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UI Control: button</w:t>
            </w:r>
          </w:p>
          <w:p w14:paraId="58071C3D" w14:textId="0F54D57D" w:rsidR="006D111D" w:rsidRDefault="006D111D" w:rsidP="0049277F">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Comments: Enable nếu người dùng được phân quyền, nếu không được phân quyền thì Disable. Bấm sẽ hiện màn hình sửa thông tin đơn vị.</w:t>
            </w:r>
          </w:p>
          <w:p w14:paraId="23D33324" w14:textId="7E7828F8" w:rsidR="006D111D" w:rsidRDefault="00602F62" w:rsidP="0049277F">
            <w:pPr>
              <w:pStyle w:val="NormalWeb"/>
              <w:spacing w:before="0" w:beforeAutospacing="0" w:after="120" w:line="360" w:lineRule="auto"/>
              <w:jc w:val="both"/>
              <w:textAlignment w:val="baseline"/>
              <w:rPr>
                <w:b/>
                <w:bCs/>
                <w:color w:val="000000"/>
                <w:sz w:val="20"/>
                <w:szCs w:val="20"/>
              </w:rPr>
            </w:pPr>
            <w:r>
              <w:rPr>
                <w:b/>
                <w:bCs/>
                <w:color w:val="000000"/>
              </w:rPr>
              <w:t xml:space="preserve">            </w:t>
            </w:r>
            <w:r w:rsidR="006D111D">
              <w:rPr>
                <w:b/>
                <w:bCs/>
                <w:color w:val="000000"/>
              </w:rPr>
              <w:t>“Xóa thông tin”</w:t>
            </w:r>
          </w:p>
          <w:p w14:paraId="785DC3E4" w14:textId="77777777" w:rsidR="006D111D" w:rsidRDefault="006D111D" w:rsidP="0049277F">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UI Control: Button</w:t>
            </w:r>
          </w:p>
          <w:p w14:paraId="4030FD89" w14:textId="0BBF65C4" w:rsidR="006D111D" w:rsidRDefault="006D111D" w:rsidP="0049277F">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thông tin của </w:t>
            </w:r>
            <w:r>
              <w:rPr>
                <w:color w:val="000000"/>
              </w:rPr>
              <w:lastRenderedPageBreak/>
              <w:t>[tên đơn vị] không?</w:t>
            </w:r>
            <w:r w:rsidR="00382B07">
              <w:rPr>
                <w:color w:val="000000"/>
              </w:rPr>
              <w:t>”.</w:t>
            </w:r>
            <w:r>
              <w:rPr>
                <w:color w:val="000000"/>
              </w:rPr>
              <w:t xml:space="preserve"> Bấm hủy để hủy thao tác, bấm Xác nhận sẽ xóa bản ghi của đơn vị đó.</w:t>
            </w:r>
          </w:p>
          <w:p w14:paraId="3E491B96" w14:textId="24846D15" w:rsidR="006D111D" w:rsidRPr="00382B07" w:rsidRDefault="006D111D" w:rsidP="0049277F">
            <w:pPr>
              <w:pStyle w:val="NormalWeb"/>
              <w:spacing w:before="0" w:beforeAutospacing="0" w:after="120" w:line="360" w:lineRule="auto"/>
              <w:jc w:val="both"/>
            </w:pPr>
            <w:r>
              <w:rPr>
                <w:b/>
                <w:bCs/>
                <w:color w:val="000000"/>
              </w:rPr>
              <w:t>Phân trang</w:t>
            </w:r>
            <w:r>
              <w:rPr>
                <w:color w:val="000000"/>
              </w:rPr>
              <w:t>:  </w:t>
            </w:r>
          </w:p>
          <w:p w14:paraId="15B4237C" w14:textId="77777777" w:rsidR="006D111D" w:rsidRDefault="006D111D" w:rsidP="0049277F">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3AC2054B" w14:textId="77777777" w:rsidR="006D111D" w:rsidRDefault="006D111D" w:rsidP="0049277F">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4051DF65" w14:textId="77777777" w:rsidR="006D111D" w:rsidRDefault="006D111D" w:rsidP="0049277F">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1FF3F4AB" w14:textId="77777777" w:rsidR="006D111D" w:rsidRDefault="006D111D" w:rsidP="0049277F"/>
        </w:tc>
      </w:tr>
      <w:tr w:rsidR="006D111D" w14:paraId="163DA83A" w14:textId="77777777" w:rsidTr="00382B07">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8A59C82" w14:textId="77777777" w:rsidR="006D111D" w:rsidRDefault="006D111D" w:rsidP="0049277F"/>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720BDB" w14:textId="77777777" w:rsidR="006D111D" w:rsidRDefault="006D111D" w:rsidP="0049277F"/>
        </w:tc>
      </w:tr>
    </w:tbl>
    <w:p w14:paraId="566B807A" w14:textId="77777777" w:rsidR="006D111D" w:rsidRDefault="006D111D" w:rsidP="0049277F">
      <w:pPr>
        <w:pStyle w:val="Heading4"/>
        <w:keepNext w:val="0"/>
        <w:widowControl/>
        <w:numPr>
          <w:ilvl w:val="0"/>
          <w:numId w:val="172"/>
        </w:numPr>
        <w:ind w:left="0" w:firstLine="0"/>
        <w:textAlignment w:val="baseline"/>
        <w:rPr>
          <w:color w:val="000000"/>
        </w:rPr>
      </w:pPr>
      <w:r>
        <w:rPr>
          <w:color w:val="000000"/>
        </w:rPr>
        <w:t>Mô tả dòng sự kiện phụ (Alternative Flow)</w:t>
      </w:r>
    </w:p>
    <w:p w14:paraId="752CA621" w14:textId="77777777" w:rsidR="006D111D" w:rsidRDefault="006D111D" w:rsidP="0049277F">
      <w:pPr>
        <w:pStyle w:val="NormalWeb"/>
        <w:spacing w:before="0" w:beforeAutospacing="0" w:after="160" w:line="360" w:lineRule="auto"/>
      </w:pPr>
      <w:r>
        <w:rPr>
          <w:color w:val="000000"/>
        </w:rPr>
        <w:t>N/A</w:t>
      </w:r>
    </w:p>
    <w:p w14:paraId="4CEE29B6" w14:textId="77777777" w:rsidR="006D111D" w:rsidRDefault="006D111D" w:rsidP="0049277F">
      <w:pPr>
        <w:pStyle w:val="Heading4"/>
        <w:keepNext w:val="0"/>
        <w:widowControl/>
        <w:numPr>
          <w:ilvl w:val="0"/>
          <w:numId w:val="173"/>
        </w:numPr>
        <w:ind w:left="360" w:firstLine="0"/>
        <w:textAlignment w:val="baseline"/>
        <w:rPr>
          <w:color w:val="000000"/>
        </w:rPr>
      </w:pPr>
      <w:r>
        <w:rPr>
          <w:color w:val="000000"/>
        </w:rPr>
        <w:t>Ghi chú</w:t>
      </w:r>
    </w:p>
    <w:p w14:paraId="67C31058" w14:textId="22FFA0D4"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95DF08B" wp14:editId="73A1D89B">
            <wp:extent cx="5943600" cy="2725420"/>
            <wp:effectExtent l="0" t="0" r="0" b="0"/>
            <wp:docPr id="94" name="Picture 94" descr="https://lh4.googleusercontent.com/qFtH4NaKFUH1aJNcA5zL8thTguWiGnDyW-B5R9YKVSKajX-sFT-Gc4hoGZAuYWCPoR6Gi_i-vkrloJTyFCNEvt8LsGegNNZj5_-ibOxD95sB5UYJe4pZCXFaPCwDsxWwHvpVuOY62vUx_a824gQp9wUPlnJNm_Y3N0yNcTXwqJL56TmgCBdnuNaE6IQg88nbRP--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qFtH4NaKFUH1aJNcA5zL8thTguWiGnDyW-B5R9YKVSKajX-sFT-Gc4hoGZAuYWCPoR6Gi_i-vkrloJTyFCNEvt8LsGegNNZj5_-ibOxD95sB5UYJe4pZCXFaPCwDsxWwHvpVuOY62vUx_a824gQp9wUPlnJNm_Y3N0yNcTXwqJL56TmgCBdnuNaE6IQg88nbRP--L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4156E905" w14:textId="77777777" w:rsidR="006D111D" w:rsidRDefault="006D111D" w:rsidP="0049277F">
      <w:pPr>
        <w:pStyle w:val="Heading3"/>
      </w:pPr>
      <w:r>
        <w:t xml:space="preserve">Tìm </w:t>
      </w:r>
      <w:r w:rsidRPr="00382B07">
        <w:t>kiếm</w:t>
      </w:r>
      <w:r>
        <w:t xml:space="preserve"> đơn vị</w:t>
      </w:r>
    </w:p>
    <w:p w14:paraId="3E36319E" w14:textId="77777777" w:rsidR="006D111D" w:rsidRDefault="006D111D" w:rsidP="0049277F">
      <w:pPr>
        <w:pStyle w:val="Heading4"/>
        <w:tabs>
          <w:tab w:val="clear" w:pos="2034"/>
          <w:tab w:val="num" w:pos="1170"/>
        </w:tabs>
        <w:ind w:left="810"/>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6D111D" w14:paraId="34C9319A" w14:textId="77777777" w:rsidTr="00382B07">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01A5B35"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E29CDCE" w14:textId="77777777" w:rsidR="006D111D" w:rsidRDefault="006D111D" w:rsidP="0049277F">
            <w:pPr>
              <w:pStyle w:val="NormalWeb"/>
              <w:spacing w:before="0" w:beforeAutospacing="0" w:after="120" w:line="360" w:lineRule="auto"/>
              <w:jc w:val="both"/>
            </w:pPr>
            <w:r>
              <w:rPr>
                <w:color w:val="000000"/>
                <w:sz w:val="20"/>
                <w:szCs w:val="20"/>
              </w:rPr>
              <w:t>Tìm kiếm đơn vị</w:t>
            </w:r>
          </w:p>
        </w:tc>
      </w:tr>
      <w:tr w:rsidR="006D111D" w14:paraId="17350BC7" w14:textId="77777777" w:rsidTr="00382B07">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80ABA7" w14:textId="77777777" w:rsidR="006D111D" w:rsidRDefault="006D111D" w:rsidP="0049277F">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45DCD0" w14:textId="77777777" w:rsidR="006D111D" w:rsidRDefault="006D111D" w:rsidP="0049277F">
            <w:pPr>
              <w:pStyle w:val="NormalWeb"/>
              <w:spacing w:before="0" w:beforeAutospacing="0" w:after="120" w:line="360" w:lineRule="auto"/>
              <w:jc w:val="both"/>
            </w:pPr>
            <w:r>
              <w:rPr>
                <w:color w:val="000000"/>
                <w:sz w:val="20"/>
                <w:szCs w:val="20"/>
              </w:rPr>
              <w:t>Cho phép người dùng thêm mới một đơn vị</w:t>
            </w:r>
          </w:p>
        </w:tc>
      </w:tr>
      <w:tr w:rsidR="006D111D" w14:paraId="7BA1B1FB" w14:textId="77777777" w:rsidTr="00382B07">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11A091"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49BB42" w14:textId="77777777" w:rsidR="006D111D" w:rsidRDefault="006D111D" w:rsidP="0049277F">
            <w:pPr>
              <w:pStyle w:val="NormalWeb"/>
              <w:spacing w:before="0" w:beforeAutospacing="0" w:after="120" w:line="360" w:lineRule="auto"/>
              <w:jc w:val="both"/>
            </w:pPr>
            <w:r>
              <w:rPr>
                <w:color w:val="000000"/>
                <w:sz w:val="20"/>
                <w:szCs w:val="20"/>
              </w:rPr>
              <w:t>User quản lý đơn vị</w:t>
            </w:r>
          </w:p>
        </w:tc>
      </w:tr>
      <w:tr w:rsidR="006D111D" w14:paraId="2F30618C" w14:textId="77777777" w:rsidTr="00382B07">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35F6AE"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451482" w14:textId="77777777" w:rsidR="006D111D" w:rsidRDefault="006D111D" w:rsidP="0049277F">
            <w:pPr>
              <w:pStyle w:val="NormalWeb"/>
              <w:spacing w:before="0" w:beforeAutospacing="0" w:after="120" w:line="360" w:lineRule="auto"/>
              <w:jc w:val="both"/>
            </w:pPr>
            <w:r>
              <w:rPr>
                <w:color w:val="000000"/>
                <w:sz w:val="20"/>
                <w:szCs w:val="20"/>
              </w:rPr>
              <w:t>Người dùng được phân quyền vào chức năng</w:t>
            </w:r>
          </w:p>
        </w:tc>
      </w:tr>
      <w:tr w:rsidR="006D111D" w14:paraId="2646D30E" w14:textId="77777777" w:rsidTr="00382B07">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E1AF2AE"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ADCDE3F" w14:textId="77777777" w:rsidR="006D111D" w:rsidRDefault="006D111D" w:rsidP="0049277F">
            <w:pPr>
              <w:pStyle w:val="NormalWeb"/>
              <w:spacing w:before="0" w:beforeAutospacing="0" w:after="120" w:line="360" w:lineRule="auto"/>
              <w:jc w:val="both"/>
            </w:pPr>
            <w:r>
              <w:rPr>
                <w:color w:val="000000"/>
                <w:sz w:val="20"/>
                <w:szCs w:val="20"/>
              </w:rPr>
              <w:t>Hiển thị danh sách đơn vị chứa dữ liệu tìm kiếm</w:t>
            </w:r>
          </w:p>
        </w:tc>
      </w:tr>
      <w:tr w:rsidR="006D111D" w14:paraId="08E32EF1" w14:textId="77777777" w:rsidTr="00382B07">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1B9476" w14:textId="77777777" w:rsidR="006D111D" w:rsidRDefault="006D111D" w:rsidP="0049277F">
            <w:pPr>
              <w:pStyle w:val="NormalWeb"/>
              <w:spacing w:before="0" w:beforeAutospacing="0" w:after="0" w:line="360" w:lineRule="auto"/>
              <w:ind w:left="142"/>
            </w:pPr>
            <w:r>
              <w:rPr>
                <w:b/>
                <w:bCs/>
                <w:color w:val="000000"/>
                <w:sz w:val="20"/>
                <w:szCs w:val="20"/>
              </w:rPr>
              <w:lastRenderedPageBreak/>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1B1435" w14:textId="77777777" w:rsidR="006D111D" w:rsidRDefault="006D111D" w:rsidP="0049277F">
            <w:pPr>
              <w:pStyle w:val="NormalWeb"/>
              <w:spacing w:before="0" w:beforeAutospacing="0" w:after="120" w:line="360" w:lineRule="auto"/>
              <w:jc w:val="both"/>
            </w:pPr>
            <w:r>
              <w:rPr>
                <w:color w:val="000000"/>
                <w:sz w:val="20"/>
                <w:szCs w:val="20"/>
              </w:rPr>
              <w:t>N/A</w:t>
            </w:r>
          </w:p>
        </w:tc>
      </w:tr>
      <w:tr w:rsidR="006D111D" w14:paraId="70E06D3E" w14:textId="77777777" w:rsidTr="00382B07">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E8C866E"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00DEA40" w14:textId="77777777" w:rsidR="006D111D" w:rsidRDefault="006D111D" w:rsidP="0049277F">
            <w:pPr>
              <w:pStyle w:val="NormalWeb"/>
              <w:spacing w:before="0" w:beforeAutospacing="0" w:after="120" w:line="360" w:lineRule="auto"/>
              <w:jc w:val="both"/>
            </w:pPr>
            <w:r>
              <w:rPr>
                <w:color w:val="000000"/>
                <w:sz w:val="20"/>
                <w:szCs w:val="20"/>
              </w:rPr>
              <w:t>N/A</w:t>
            </w:r>
          </w:p>
        </w:tc>
      </w:tr>
    </w:tbl>
    <w:p w14:paraId="6CCBD51D" w14:textId="77777777" w:rsidR="006D111D" w:rsidRDefault="006D111D" w:rsidP="0049277F">
      <w:pPr>
        <w:pStyle w:val="Heading4"/>
        <w:tabs>
          <w:tab w:val="clear" w:pos="2034"/>
        </w:tabs>
        <w:ind w:left="810"/>
      </w:pPr>
      <w:r>
        <w:t>Biểu đồ luồng xử lý chức năng</w:t>
      </w:r>
    </w:p>
    <w:p w14:paraId="62BBA175" w14:textId="0A9A46B2"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3E1DDBD" wp14:editId="47CC7B12">
            <wp:extent cx="5943600" cy="4726305"/>
            <wp:effectExtent l="0" t="0" r="0" b="0"/>
            <wp:docPr id="93" name="Picture 93" descr="https://lh4.googleusercontent.com/b6sVKGZQ9kF6-_d1m5lTGRQtrHJQPBwsEwJPQ7dMkLhoIh0tCCk0cJWW6-zed72x20SnPP4SF4TGDNzjCn02einEIKFkpVb6B3_2pUYF4EcO2Sx84Iy_tOrMS-F64Ipi8bM7QGv7QZiLc8E-qU2JAZltXXE4a3MkA_0VqQHvr44bYYEkbw2e3p5xUB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b6sVKGZQ9kF6-_d1m5lTGRQtrHJQPBwsEwJPQ7dMkLhoIh0tCCk0cJWW6-zed72x20SnPP4SF4TGDNzjCn02einEIKFkpVb6B3_2pUYF4EcO2Sx84Iy_tOrMS-F64Ipi8bM7QGv7QZiLc8E-qU2JAZltXXE4a3MkA_0VqQHvr44bYYEkbw2e3p5xUBFU"/>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2741C691" w14:textId="0B6C2E0B" w:rsidR="006D111D" w:rsidRDefault="006D111D" w:rsidP="0049277F">
      <w:pPr>
        <w:pStyle w:val="Heading4"/>
        <w:tabs>
          <w:tab w:val="clear" w:pos="2034"/>
          <w:tab w:val="num" w:pos="1440"/>
        </w:tabs>
        <w:ind w:left="900"/>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D111D" w14:paraId="4237DEA9" w14:textId="77777777" w:rsidTr="00382B07">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16B6C7D"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12DB9A6"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4DAA7A04" w14:textId="77777777" w:rsidTr="00382B07">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465CC90" w14:textId="6AB4F57A" w:rsidR="006D111D" w:rsidRDefault="006D111D" w:rsidP="0049277F">
            <w:pPr>
              <w:pStyle w:val="NormalWeb"/>
              <w:spacing w:before="80" w:beforeAutospacing="0" w:after="0" w:line="360" w:lineRule="auto"/>
              <w:ind w:hanging="25"/>
              <w:jc w:val="both"/>
            </w:pPr>
            <w:r>
              <w:rPr>
                <w:color w:val="000000"/>
              </w:rPr>
              <w:t>1. Tại màn hình danh mục đơn vị, người dùng nhập thông tin tìm kiếm</w:t>
            </w:r>
            <w:r w:rsidR="00EF191A">
              <w:rPr>
                <w:color w:val="000000"/>
              </w:rPr>
              <w:t xml:space="preserve"> và bấm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65A1FC" w14:textId="77777777" w:rsidR="006D111D" w:rsidRDefault="006D111D" w:rsidP="0049277F">
            <w:pPr>
              <w:pStyle w:val="NormalWeb"/>
              <w:spacing w:before="80" w:beforeAutospacing="0" w:after="0" w:line="360" w:lineRule="auto"/>
              <w:ind w:hanging="21"/>
              <w:jc w:val="both"/>
            </w:pPr>
            <w:r>
              <w:rPr>
                <w:color w:val="000000"/>
              </w:rPr>
              <w:t>2. Hiển thị danh sách đơn vị chứa thông tin tìm kiếm</w:t>
            </w:r>
          </w:p>
          <w:p w14:paraId="5603E2CA" w14:textId="77777777" w:rsidR="006D111D" w:rsidRDefault="006D111D" w:rsidP="0049277F">
            <w:pPr>
              <w:pStyle w:val="NormalWeb"/>
              <w:spacing w:before="0" w:beforeAutospacing="0" w:after="120" w:line="360" w:lineRule="auto"/>
              <w:ind w:hanging="21"/>
              <w:jc w:val="both"/>
            </w:pPr>
            <w:r>
              <w:rPr>
                <w:b/>
                <w:bCs/>
                <w:color w:val="000000"/>
              </w:rPr>
              <w:t>Thông tin tìm kiếm: Label</w:t>
            </w:r>
          </w:p>
          <w:p w14:paraId="6E203998" w14:textId="77777777" w:rsidR="006D111D" w:rsidRDefault="006D111D" w:rsidP="0049277F">
            <w:pPr>
              <w:pStyle w:val="NormalWeb"/>
              <w:spacing w:before="80" w:beforeAutospacing="0" w:after="0" w:line="360" w:lineRule="auto"/>
              <w:ind w:hanging="21"/>
              <w:jc w:val="both"/>
            </w:pPr>
            <w:r>
              <w:rPr>
                <w:b/>
                <w:bCs/>
                <w:color w:val="000000"/>
              </w:rPr>
              <w:t>Tìm kiếm: Button</w:t>
            </w:r>
          </w:p>
          <w:p w14:paraId="654E7F1E" w14:textId="77777777" w:rsidR="006D111D" w:rsidRDefault="006D111D" w:rsidP="0049277F">
            <w:pPr>
              <w:pStyle w:val="NormalWeb"/>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0F6F8854" w14:textId="77777777" w:rsidR="006D111D" w:rsidRDefault="006D111D" w:rsidP="0049277F">
            <w:pPr>
              <w:pStyle w:val="NormalWeb"/>
              <w:spacing w:before="80" w:beforeAutospacing="0" w:after="0" w:line="360" w:lineRule="auto"/>
              <w:ind w:hanging="21"/>
              <w:jc w:val="both"/>
            </w:pPr>
            <w:r>
              <w:rPr>
                <w:color w:val="000000"/>
                <w:u w:val="single"/>
              </w:rPr>
              <w:t>Các trường thông tin nhập để tìm kiếm </w:t>
            </w:r>
          </w:p>
          <w:p w14:paraId="44CDBD9B" w14:textId="77777777" w:rsidR="006D111D" w:rsidRDefault="006D111D" w:rsidP="0049277F">
            <w:pPr>
              <w:pStyle w:val="NormalWeb"/>
              <w:spacing w:before="80" w:beforeAutospacing="0" w:after="0" w:line="360" w:lineRule="auto"/>
              <w:ind w:hanging="21"/>
              <w:jc w:val="both"/>
            </w:pPr>
            <w:r>
              <w:rPr>
                <w:i/>
                <w:iCs/>
                <w:color w:val="000000"/>
              </w:rPr>
              <w:lastRenderedPageBreak/>
              <w:t xml:space="preserve">Đơn vị cấp cha: </w:t>
            </w:r>
            <w:r>
              <w:rPr>
                <w:color w:val="000000"/>
              </w:rPr>
              <w:t>Searchbox, String (150)</w:t>
            </w:r>
          </w:p>
          <w:p w14:paraId="23EFBAE7" w14:textId="0E561376" w:rsidR="006D111D" w:rsidRDefault="006D111D" w:rsidP="0049277F">
            <w:pPr>
              <w:pStyle w:val="NormalWeb"/>
              <w:numPr>
                <w:ilvl w:val="0"/>
                <w:numId w:val="193"/>
              </w:numPr>
              <w:spacing w:before="80" w:beforeAutospacing="0" w:after="0" w:line="360" w:lineRule="auto"/>
              <w:jc w:val="both"/>
              <w:textAlignment w:val="baseline"/>
              <w:rPr>
                <w:color w:val="000000"/>
              </w:rPr>
            </w:pPr>
            <w:r>
              <w:rPr>
                <w:color w:val="000000"/>
              </w:rPr>
              <w:t xml:space="preserve">Comment: lấy </w:t>
            </w:r>
            <w:r w:rsidR="0007198E" w:rsidRPr="0007198E">
              <w:rPr>
                <w:b/>
                <w:color w:val="000000"/>
              </w:rPr>
              <w:t>cats_organizations.name_vi</w:t>
            </w:r>
            <w:r w:rsidR="0007198E">
              <w:rPr>
                <w:color w:val="000000"/>
              </w:rPr>
              <w:t xml:space="preserve"> </w:t>
            </w:r>
            <w:r>
              <w:rPr>
                <w:color w:val="000000"/>
              </w:rPr>
              <w:t>(</w:t>
            </w:r>
            <w:r w:rsidR="0007198E">
              <w:rPr>
                <w:color w:val="000000"/>
              </w:rPr>
              <w:t>theo</w:t>
            </w:r>
            <w:r>
              <w:rPr>
                <w:color w:val="000000"/>
              </w:rPr>
              <w:t xml:space="preserve"> organization_parent_id) với is_delete=0, is_active=1. Hiển thị mặc định theo User được quản lý.</w:t>
            </w:r>
            <w:r>
              <w:rPr>
                <w:rStyle w:val="apple-tab-span"/>
                <w:color w:val="000000"/>
              </w:rPr>
              <w:tab/>
            </w:r>
          </w:p>
          <w:p w14:paraId="3EE1F05B" w14:textId="77777777" w:rsidR="006D111D" w:rsidRDefault="006D111D" w:rsidP="0049277F">
            <w:pPr>
              <w:pStyle w:val="NormalWeb"/>
              <w:spacing w:before="80" w:beforeAutospacing="0" w:after="0" w:line="360" w:lineRule="auto"/>
              <w:ind w:hanging="21"/>
              <w:jc w:val="both"/>
            </w:pPr>
            <w:r>
              <w:rPr>
                <w:i/>
                <w:iCs/>
                <w:color w:val="000000"/>
              </w:rPr>
              <w:t xml:space="preserve">Tên đơn vị: </w:t>
            </w:r>
            <w:r>
              <w:rPr>
                <w:color w:val="000000"/>
              </w:rPr>
              <w:t>Textbox, String (150)</w:t>
            </w:r>
          </w:p>
          <w:p w14:paraId="7CCEB4FD" w14:textId="17355EED" w:rsidR="006D111D" w:rsidRDefault="006D111D" w:rsidP="0049277F">
            <w:pPr>
              <w:pStyle w:val="NormalWeb"/>
              <w:numPr>
                <w:ilvl w:val="0"/>
                <w:numId w:val="194"/>
              </w:numPr>
              <w:spacing w:before="80" w:beforeAutospacing="0" w:after="0" w:line="360" w:lineRule="auto"/>
              <w:jc w:val="both"/>
              <w:textAlignment w:val="baseline"/>
              <w:rPr>
                <w:color w:val="000000"/>
              </w:rPr>
            </w:pPr>
            <w:r>
              <w:rPr>
                <w:color w:val="000000"/>
              </w:rPr>
              <w:t>Comment: </w:t>
            </w:r>
          </w:p>
          <w:p w14:paraId="21023743" w14:textId="77777777" w:rsidR="006D111D" w:rsidRDefault="006D111D" w:rsidP="0049277F">
            <w:pPr>
              <w:pStyle w:val="NormalWeb"/>
              <w:spacing w:before="0" w:beforeAutospacing="0" w:after="120" w:line="360" w:lineRule="auto"/>
              <w:ind w:hanging="21"/>
              <w:jc w:val="both"/>
            </w:pPr>
            <w:r>
              <w:rPr>
                <w:i/>
                <w:iCs/>
                <w:color w:val="000000"/>
              </w:rPr>
              <w:t xml:space="preserve">Mã đơn vị: </w:t>
            </w:r>
            <w:r>
              <w:rPr>
                <w:color w:val="000000"/>
              </w:rPr>
              <w:t>Textbox, String (100)</w:t>
            </w:r>
          </w:p>
          <w:p w14:paraId="6D0EC7CC" w14:textId="77777777" w:rsidR="006D111D" w:rsidRDefault="006D111D" w:rsidP="0049277F">
            <w:pPr>
              <w:pStyle w:val="NormalWeb"/>
              <w:numPr>
                <w:ilvl w:val="0"/>
                <w:numId w:val="195"/>
              </w:numPr>
              <w:spacing w:before="80" w:beforeAutospacing="0" w:after="0" w:line="360" w:lineRule="auto"/>
              <w:jc w:val="both"/>
              <w:textAlignment w:val="baseline"/>
              <w:rPr>
                <w:color w:val="000000"/>
              </w:rPr>
            </w:pPr>
            <w:r>
              <w:rPr>
                <w:color w:val="000000"/>
              </w:rPr>
              <w:t>Comment: lấy dữ liệu từ bảng cats_organizations (column: code_vi) với is_delete=0, is_active=1 </w:t>
            </w:r>
          </w:p>
          <w:p w14:paraId="6B13E1BB" w14:textId="77777777" w:rsidR="006D111D" w:rsidRDefault="006D111D" w:rsidP="0049277F">
            <w:pPr>
              <w:pStyle w:val="NormalWeb"/>
              <w:spacing w:before="0" w:beforeAutospacing="0" w:after="120" w:line="360" w:lineRule="auto"/>
              <w:ind w:hanging="21"/>
              <w:jc w:val="both"/>
            </w:pPr>
            <w:r>
              <w:rPr>
                <w:b/>
                <w:bCs/>
                <w:color w:val="000000"/>
              </w:rPr>
              <w:t>Địa bàn: Label</w:t>
            </w:r>
          </w:p>
          <w:p w14:paraId="74C7B040" w14:textId="77777777" w:rsidR="006D111D" w:rsidRDefault="006D111D" w:rsidP="0049277F">
            <w:pPr>
              <w:pStyle w:val="NormalWeb"/>
              <w:spacing w:before="0" w:beforeAutospacing="0" w:after="120" w:line="360" w:lineRule="auto"/>
              <w:ind w:hanging="21"/>
              <w:jc w:val="both"/>
            </w:pPr>
            <w:r>
              <w:rPr>
                <w:i/>
                <w:iCs/>
                <w:color w:val="000000"/>
              </w:rPr>
              <w:t xml:space="preserve">Tỉnh/Thành phố: </w:t>
            </w:r>
            <w:r>
              <w:rPr>
                <w:color w:val="000000"/>
              </w:rPr>
              <w:t>Combobox</w:t>
            </w:r>
          </w:p>
          <w:p w14:paraId="2BC1880E" w14:textId="77777777" w:rsidR="006D111D" w:rsidRDefault="006D111D" w:rsidP="0049277F">
            <w:pPr>
              <w:pStyle w:val="NormalWeb"/>
              <w:numPr>
                <w:ilvl w:val="0"/>
                <w:numId w:val="196"/>
              </w:numPr>
              <w:spacing w:before="80" w:beforeAutospacing="0" w:after="0" w:line="360" w:lineRule="auto"/>
              <w:jc w:val="both"/>
              <w:textAlignment w:val="baseline"/>
              <w:rPr>
                <w:color w:val="000000"/>
              </w:rPr>
            </w:pPr>
            <w:r>
              <w:rPr>
                <w:color w:val="000000"/>
              </w:rPr>
              <w:t>Comment: lấy dữ liệu từ bảng cats_provinces (code_vi, name_vi) với is_delete=0, is_active=1 và sắp xếp theo name_vi</w:t>
            </w:r>
          </w:p>
          <w:p w14:paraId="3A8D3DDA" w14:textId="77777777" w:rsidR="006D111D" w:rsidRDefault="006D111D" w:rsidP="0049277F">
            <w:pPr>
              <w:pStyle w:val="NormalWeb"/>
              <w:spacing w:before="0" w:beforeAutospacing="0" w:after="120" w:line="360" w:lineRule="auto"/>
              <w:ind w:hanging="21"/>
              <w:jc w:val="both"/>
            </w:pPr>
            <w:r>
              <w:rPr>
                <w:i/>
                <w:iCs/>
                <w:color w:val="000000"/>
              </w:rPr>
              <w:t xml:space="preserve">Quận/ huyện: </w:t>
            </w:r>
            <w:r>
              <w:rPr>
                <w:color w:val="000000"/>
              </w:rPr>
              <w:t>Combobox</w:t>
            </w:r>
          </w:p>
          <w:p w14:paraId="578AB9F2" w14:textId="6F6F6A3D" w:rsidR="006D111D" w:rsidRDefault="006D111D" w:rsidP="0049277F">
            <w:pPr>
              <w:pStyle w:val="NormalWeb"/>
              <w:numPr>
                <w:ilvl w:val="0"/>
                <w:numId w:val="197"/>
              </w:numPr>
              <w:spacing w:before="0" w:beforeAutospacing="0" w:after="120" w:line="360" w:lineRule="auto"/>
              <w:jc w:val="both"/>
              <w:textAlignment w:val="baseline"/>
              <w:rPr>
                <w:color w:val="000000"/>
              </w:rPr>
            </w:pPr>
            <w:r>
              <w:rPr>
                <w:color w:val="000000"/>
              </w:rPr>
              <w:t>Comment: Hiển thị theo tỉnh đã chọn</w:t>
            </w:r>
            <w:r w:rsidR="00382B07">
              <w:rPr>
                <w:color w:val="000000"/>
              </w:rPr>
              <w:t xml:space="preserve"> </w:t>
            </w:r>
            <w:r>
              <w:rPr>
                <w:color w:val="000000"/>
              </w:rPr>
              <w:t>(với cats_</w:t>
            </w:r>
            <w:proofErr w:type="gramStart"/>
            <w:r>
              <w:rPr>
                <w:color w:val="000000"/>
              </w:rPr>
              <w:t>provinces.province</w:t>
            </w:r>
            <w:proofErr w:type="gramEnd"/>
            <w:r>
              <w:rPr>
                <w:color w:val="000000"/>
              </w:rPr>
              <w:t>_id = cats_districts.province_id, lấy dữ liệu từ bảng cats_districts (code_vi, name_vi) với is_delete=0, is_active=1 và sắp xếp theo name_vi, chỉ enable khi người dùng đã chọn Tỉnh/thành phố.</w:t>
            </w:r>
          </w:p>
          <w:p w14:paraId="000C6C62" w14:textId="77777777" w:rsidR="006D111D" w:rsidRDefault="006D111D" w:rsidP="0049277F">
            <w:pPr>
              <w:pStyle w:val="NormalWeb"/>
              <w:spacing w:before="0" w:beforeAutospacing="0" w:after="120" w:line="360" w:lineRule="auto"/>
              <w:ind w:hanging="21"/>
              <w:jc w:val="both"/>
            </w:pPr>
            <w:r>
              <w:rPr>
                <w:i/>
                <w:iCs/>
                <w:color w:val="000000"/>
              </w:rPr>
              <w:t xml:space="preserve">Xã/phường: </w:t>
            </w:r>
            <w:r>
              <w:rPr>
                <w:color w:val="000000"/>
              </w:rPr>
              <w:t>Combobox</w:t>
            </w:r>
          </w:p>
          <w:p w14:paraId="77A69B8D" w14:textId="10BE4BD2" w:rsidR="006D111D" w:rsidRDefault="006D111D" w:rsidP="0049277F">
            <w:pPr>
              <w:pStyle w:val="NormalWeb"/>
              <w:numPr>
                <w:ilvl w:val="0"/>
                <w:numId w:val="198"/>
              </w:numPr>
              <w:spacing w:before="0" w:beforeAutospacing="0" w:after="120" w:line="360" w:lineRule="auto"/>
              <w:jc w:val="both"/>
              <w:textAlignment w:val="baseline"/>
              <w:rPr>
                <w:color w:val="000000"/>
              </w:rPr>
            </w:pPr>
            <w:r>
              <w:rPr>
                <w:color w:val="000000"/>
              </w:rPr>
              <w:t>Comment: Hiển thị theo tỉnh đã chọn</w:t>
            </w:r>
            <w:r w:rsidR="00382B07">
              <w:rPr>
                <w:color w:val="000000"/>
              </w:rPr>
              <w:t xml:space="preserve"> </w:t>
            </w:r>
            <w:r>
              <w:rPr>
                <w:color w:val="000000"/>
              </w:rPr>
              <w:t>(với cats_districts.districts_id = cats_wards.districts_id, lấy dữ liệu từ bảng cats_wards (code_vi, name_vi) với is_delete=0, is_active=1 và sắp xếp theo name_vi, chỉ enable khi người dùng đã chọn Quận/huyện.</w:t>
            </w:r>
          </w:p>
        </w:tc>
      </w:tr>
    </w:tbl>
    <w:p w14:paraId="2017D46E" w14:textId="77777777" w:rsidR="006D111D" w:rsidRDefault="006D111D" w:rsidP="0049277F">
      <w:pPr>
        <w:pStyle w:val="Heading4"/>
        <w:tabs>
          <w:tab w:val="clear" w:pos="2034"/>
        </w:tabs>
        <w:ind w:left="810"/>
      </w:pPr>
      <w:r>
        <w:lastRenderedPageBreak/>
        <w:t>Mô tả dòng sự kiện phụ (Alternative Flow)</w:t>
      </w:r>
    </w:p>
    <w:p w14:paraId="4D3D45CB" w14:textId="77777777" w:rsidR="006D111D" w:rsidRDefault="006D111D" w:rsidP="0049277F">
      <w:pPr>
        <w:pStyle w:val="NormalWeb"/>
        <w:spacing w:before="0" w:beforeAutospacing="0" w:after="160" w:line="360" w:lineRule="auto"/>
      </w:pPr>
      <w:r>
        <w:rPr>
          <w:color w:val="000000"/>
        </w:rPr>
        <w:t>N/A</w:t>
      </w:r>
    </w:p>
    <w:p w14:paraId="42AB61AD" w14:textId="77777777" w:rsidR="006D111D" w:rsidRDefault="006D111D" w:rsidP="0049277F">
      <w:pPr>
        <w:pStyle w:val="Heading4"/>
        <w:tabs>
          <w:tab w:val="clear" w:pos="2034"/>
        </w:tabs>
        <w:ind w:left="810"/>
      </w:pPr>
      <w:r>
        <w:lastRenderedPageBreak/>
        <w:t>Ghi chú</w:t>
      </w:r>
    </w:p>
    <w:p w14:paraId="43CEF706" w14:textId="60D1BA77"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B045BF2" wp14:editId="051063CF">
            <wp:extent cx="5943600" cy="2838450"/>
            <wp:effectExtent l="0" t="0" r="0" b="0"/>
            <wp:docPr id="92" name="Picture 92" descr="https://lh3.googleusercontent.com/4L1PxCMTJfDFvQtQ0dSezSKvHmX_kOc3maYin5slH_VFsNAvvksjugmK0yw8MoAgOvbD4HTtGkklJ9QwH4feJe3-w9Ijkwfwa8xuyTbqu-LhziuYUEGaOUjEiLtsja-AI0k8Y1pv0FF9Wf_wTNbW1KFAqGkhRMXZDbBgBdWt2SXI_mx8UuRQ1nH4fJwUnTo_V2Gx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4L1PxCMTJfDFvQtQ0dSezSKvHmX_kOc3maYin5slH_VFsNAvvksjugmK0yw8MoAgOvbD4HTtGkklJ9QwH4feJe3-w9Ijkwfwa8xuyTbqu-LhziuYUEGaOUjEiLtsja-AI0k8Y1pv0FF9Wf_wTNbW1KFAqGkhRMXZDbBgBdWt2SXI_mx8UuRQ1nH4fJwUnTo_V2GxSA"/>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75E77E76" w14:textId="77777777" w:rsidR="006D111D" w:rsidRDefault="006D111D" w:rsidP="0049277F">
      <w:pPr>
        <w:pStyle w:val="Heading3"/>
      </w:pPr>
      <w:r>
        <w:t xml:space="preserve">Thêm </w:t>
      </w:r>
      <w:r w:rsidRPr="00382B07">
        <w:t>mới</w:t>
      </w:r>
      <w:r>
        <w:t xml:space="preserve"> đơn vị</w:t>
      </w:r>
    </w:p>
    <w:p w14:paraId="4CEB7A8A" w14:textId="77777777" w:rsidR="006D111D" w:rsidRDefault="006D111D" w:rsidP="0049277F">
      <w:pPr>
        <w:pStyle w:val="Heading4"/>
        <w:tabs>
          <w:tab w:val="clear" w:pos="2034"/>
          <w:tab w:val="num" w:pos="1260"/>
        </w:tabs>
        <w:ind w:left="810"/>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D111D" w14:paraId="10D573C2" w14:textId="77777777" w:rsidTr="00382B0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C8DBC6"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4A3F407" w14:textId="77777777" w:rsidR="006D111D" w:rsidRDefault="006D111D" w:rsidP="0049277F">
            <w:pPr>
              <w:pStyle w:val="NormalWeb"/>
              <w:spacing w:before="0" w:beforeAutospacing="0" w:after="120" w:line="360" w:lineRule="auto"/>
              <w:jc w:val="both"/>
            </w:pPr>
            <w:r>
              <w:rPr>
                <w:color w:val="000000"/>
                <w:sz w:val="20"/>
                <w:szCs w:val="20"/>
              </w:rPr>
              <w:t>Thêm mới một đơn vị</w:t>
            </w:r>
          </w:p>
        </w:tc>
      </w:tr>
      <w:tr w:rsidR="006D111D" w14:paraId="606D6088" w14:textId="77777777" w:rsidTr="00382B0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C695D4" w14:textId="77777777" w:rsidR="006D111D" w:rsidRDefault="006D111D"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86EDEFD" w14:textId="77777777" w:rsidR="006D111D" w:rsidRDefault="006D111D" w:rsidP="0049277F">
            <w:pPr>
              <w:pStyle w:val="NormalWeb"/>
              <w:spacing w:before="0" w:beforeAutospacing="0" w:after="120" w:line="360" w:lineRule="auto"/>
              <w:jc w:val="both"/>
            </w:pPr>
            <w:r>
              <w:rPr>
                <w:color w:val="000000"/>
                <w:sz w:val="20"/>
                <w:szCs w:val="20"/>
              </w:rPr>
              <w:t>Cho phép người dùng thêm mới một đơn vị</w:t>
            </w:r>
          </w:p>
        </w:tc>
      </w:tr>
      <w:tr w:rsidR="006D111D" w14:paraId="4683C369" w14:textId="77777777" w:rsidTr="00382B0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1D2C54"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3A7412" w14:textId="77777777" w:rsidR="006D111D" w:rsidRDefault="006D111D" w:rsidP="0049277F">
            <w:pPr>
              <w:pStyle w:val="NormalWeb"/>
              <w:spacing w:before="0" w:beforeAutospacing="0" w:after="120" w:line="360" w:lineRule="auto"/>
              <w:jc w:val="both"/>
            </w:pPr>
            <w:r>
              <w:rPr>
                <w:color w:val="000000"/>
                <w:sz w:val="20"/>
                <w:szCs w:val="20"/>
              </w:rPr>
              <w:t>User quản lý đơn vị</w:t>
            </w:r>
          </w:p>
        </w:tc>
      </w:tr>
      <w:tr w:rsidR="006D111D" w14:paraId="387C72E4" w14:textId="77777777" w:rsidTr="00382B0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EC6A23"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B09622" w14:textId="77777777" w:rsidR="006D111D" w:rsidRDefault="006D111D" w:rsidP="0049277F">
            <w:pPr>
              <w:pStyle w:val="NormalWeb"/>
              <w:spacing w:before="0" w:beforeAutospacing="0" w:after="120" w:line="360" w:lineRule="auto"/>
              <w:jc w:val="both"/>
            </w:pPr>
            <w:r>
              <w:rPr>
                <w:color w:val="000000"/>
                <w:sz w:val="20"/>
                <w:szCs w:val="20"/>
              </w:rPr>
              <w:t>User được phân quyền</w:t>
            </w:r>
          </w:p>
        </w:tc>
      </w:tr>
      <w:tr w:rsidR="006D111D" w14:paraId="635FFBDB" w14:textId="77777777" w:rsidTr="00382B0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95054D2"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9D2B469" w14:textId="77777777" w:rsidR="006D111D" w:rsidRDefault="006D111D" w:rsidP="0049277F">
            <w:pPr>
              <w:pStyle w:val="NormalWeb"/>
              <w:spacing w:before="0" w:beforeAutospacing="0" w:after="120" w:line="360" w:lineRule="auto"/>
              <w:jc w:val="both"/>
            </w:pPr>
            <w:r>
              <w:rPr>
                <w:color w:val="000000"/>
                <w:sz w:val="20"/>
                <w:szCs w:val="20"/>
              </w:rPr>
              <w:t>Đơn vị được thêm mới hiển thị trong danh sách đơn vị hiển thị</w:t>
            </w:r>
          </w:p>
        </w:tc>
      </w:tr>
      <w:tr w:rsidR="006D111D" w14:paraId="6F81D2BD" w14:textId="77777777" w:rsidTr="00382B0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4DE6FC" w14:textId="77777777" w:rsidR="006D111D" w:rsidRDefault="006D111D"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336FF" w14:textId="77777777" w:rsidR="006D111D" w:rsidRDefault="006D111D" w:rsidP="0049277F">
            <w:pPr>
              <w:pStyle w:val="NormalWeb"/>
              <w:spacing w:before="0" w:beforeAutospacing="0" w:after="120" w:line="360" w:lineRule="auto"/>
              <w:jc w:val="both"/>
            </w:pPr>
            <w:r>
              <w:rPr>
                <w:color w:val="000000"/>
                <w:sz w:val="20"/>
                <w:szCs w:val="20"/>
              </w:rPr>
              <w:t>Khi không điền đầy đủ các trường bắt buộc (trường có dấu *), màn hình báo lỗi “Vui lòng nhập đầy đủ thông tin”.  Báo lỗi khi không nhập đúng định dạng trường thông tin, quá số lượng ký tự đối với các trường giới hạn ký tự.</w:t>
            </w:r>
          </w:p>
        </w:tc>
      </w:tr>
      <w:tr w:rsidR="006D111D" w14:paraId="0523DFE3" w14:textId="77777777" w:rsidTr="00382B0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27E9179"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C9FAFB1" w14:textId="77777777" w:rsidR="006D111D" w:rsidRDefault="006D111D" w:rsidP="0049277F">
            <w:pPr>
              <w:pStyle w:val="NormalWeb"/>
              <w:spacing w:before="0" w:beforeAutospacing="0" w:after="120" w:line="360" w:lineRule="auto"/>
              <w:jc w:val="both"/>
            </w:pPr>
            <w:r>
              <w:rPr>
                <w:color w:val="000000"/>
                <w:sz w:val="20"/>
                <w:szCs w:val="20"/>
              </w:rPr>
              <w:t>Lưu logs khi thêm mới </w:t>
            </w:r>
          </w:p>
        </w:tc>
      </w:tr>
    </w:tbl>
    <w:p w14:paraId="4C50BEFC" w14:textId="77777777" w:rsidR="006D111D" w:rsidRDefault="006D111D" w:rsidP="0049277F">
      <w:pPr>
        <w:pStyle w:val="Heading4"/>
        <w:tabs>
          <w:tab w:val="clear" w:pos="2034"/>
        </w:tabs>
        <w:ind w:left="900"/>
      </w:pPr>
      <w:r>
        <w:lastRenderedPageBreak/>
        <w:t xml:space="preserve">Biểu đồ </w:t>
      </w:r>
      <w:r w:rsidRPr="00382B07">
        <w:t>luồng</w:t>
      </w:r>
      <w:r>
        <w:t xml:space="preserve"> xử lý chức năng</w:t>
      </w:r>
    </w:p>
    <w:p w14:paraId="50BBBA3D" w14:textId="29A4B52F"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1484D45" wp14:editId="04EA3FF8">
            <wp:extent cx="5943600" cy="4726305"/>
            <wp:effectExtent l="0" t="0" r="0" b="0"/>
            <wp:docPr id="91" name="Picture 91" descr="https://lh5.googleusercontent.com/0OtA7Rxaq_zS5sc7lUIQRockJgaJzB_J4SqjxQIHAGsat8q-E6t7yPhWDIkgO8tRSTMpH6MEQuMs-Ym3sE-Q0zgCrQEiTa_vhWviRr5MiroMtFvtHMRBn6kkN3DjMZWHfNcFIeb4GSPlYIWbhMgnEIJS26ECvqLXbEJ2CqlvZYaixZsgBv24SrCCAXaQvIHATa7I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0OtA7Rxaq_zS5sc7lUIQRockJgaJzB_J4SqjxQIHAGsat8q-E6t7yPhWDIkgO8tRSTMpH6MEQuMs-Ym3sE-Q0zgCrQEiTa_vhWviRr5MiroMtFvtHMRBn6kkN3DjMZWHfNcFIeb4GSPlYIWbhMgnEIJS26ECvqLXbEJ2CqlvZYaixZsgBv24SrCCAXaQvIHATa7IoA"/>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4CE49731" w14:textId="77777777" w:rsidR="006D111D" w:rsidRDefault="006D111D" w:rsidP="0049277F">
      <w:pPr>
        <w:pStyle w:val="Heading4"/>
        <w:keepNext w:val="0"/>
        <w:widowControl/>
        <w:numPr>
          <w:ilvl w:val="0"/>
          <w:numId w:val="174"/>
        </w:numPr>
        <w:ind w:left="360"/>
        <w:textAlignment w:val="baseline"/>
        <w:rPr>
          <w:color w:val="000000"/>
        </w:rPr>
      </w:pPr>
      <w:r>
        <w:rPr>
          <w:color w:val="000000"/>
        </w:rP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6D111D" w14:paraId="53C21F24" w14:textId="77777777" w:rsidTr="00382B07">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8891541"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015261"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6A8E00BC" w14:textId="77777777" w:rsidTr="00382B07">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93181FE" w14:textId="77777777" w:rsidR="006D111D" w:rsidRDefault="006D111D" w:rsidP="0049277F">
            <w:pPr>
              <w:pStyle w:val="NormalWeb"/>
              <w:spacing w:before="80" w:beforeAutospacing="0" w:after="0" w:line="360" w:lineRule="auto"/>
              <w:jc w:val="both"/>
            </w:pPr>
            <w:r>
              <w:rPr>
                <w:color w:val="000000"/>
              </w:rPr>
              <w:t>1. Chọn thêm mới tại màn hình danh sách đơn vị</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B54C5EA" w14:textId="77777777" w:rsidR="006D111D" w:rsidRDefault="006D111D" w:rsidP="0049277F">
            <w:pPr>
              <w:pStyle w:val="NormalWeb"/>
              <w:spacing w:before="80" w:beforeAutospacing="0" w:after="0" w:line="360" w:lineRule="auto"/>
              <w:jc w:val="both"/>
            </w:pPr>
            <w:r>
              <w:rPr>
                <w:color w:val="000000"/>
              </w:rPr>
              <w:t>2. Hệ thống hiển thị màn hình thêm mới đơn vị.</w:t>
            </w:r>
          </w:p>
          <w:p w14:paraId="5E397746" w14:textId="77777777" w:rsidR="006D111D" w:rsidRDefault="006D111D" w:rsidP="0049277F">
            <w:pPr>
              <w:pStyle w:val="NormalWeb"/>
              <w:spacing w:before="80" w:beforeAutospacing="0" w:after="0" w:line="360" w:lineRule="auto"/>
              <w:jc w:val="both"/>
            </w:pPr>
            <w:r>
              <w:rPr>
                <w:b/>
                <w:bCs/>
                <w:color w:val="000000"/>
              </w:rPr>
              <w:t>Thông tin đơn vị: Label</w:t>
            </w:r>
          </w:p>
          <w:p w14:paraId="5DA1AD64" w14:textId="77777777" w:rsidR="006D111D" w:rsidRDefault="006D111D" w:rsidP="0049277F">
            <w:pPr>
              <w:pStyle w:val="NormalWeb"/>
              <w:spacing w:before="80" w:beforeAutospacing="0" w:after="0" w:line="360" w:lineRule="auto"/>
              <w:jc w:val="both"/>
            </w:pPr>
            <w:r>
              <w:rPr>
                <w:b/>
                <w:bCs/>
                <w:color w:val="000000"/>
              </w:rPr>
              <w:t>Mã đơn vị</w:t>
            </w:r>
            <w:r>
              <w:rPr>
                <w:b/>
                <w:bCs/>
                <w:color w:val="FF0000"/>
              </w:rPr>
              <w:t>*</w:t>
            </w:r>
          </w:p>
          <w:p w14:paraId="1E85C3ED"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UI Control: Textbox</w:t>
            </w:r>
          </w:p>
          <w:p w14:paraId="0CBA1279"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Table Name: cats_organizations</w:t>
            </w:r>
          </w:p>
          <w:p w14:paraId="59636859"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b/>
                <w:bCs/>
                <w:color w:val="000000"/>
              </w:rPr>
              <w:t> </w:t>
            </w:r>
            <w:r>
              <w:rPr>
                <w:color w:val="000000"/>
              </w:rPr>
              <w:t>Column Name: code_vi</w:t>
            </w:r>
          </w:p>
          <w:p w14:paraId="55A7079B" w14:textId="77777777" w:rsidR="006D111D" w:rsidRDefault="006D111D" w:rsidP="0049277F">
            <w:pPr>
              <w:pStyle w:val="NormalWeb"/>
              <w:numPr>
                <w:ilvl w:val="0"/>
                <w:numId w:val="199"/>
              </w:numPr>
              <w:spacing w:before="0" w:beforeAutospacing="0" w:after="120" w:line="360" w:lineRule="auto"/>
              <w:jc w:val="both"/>
              <w:textAlignment w:val="baseline"/>
              <w:rPr>
                <w:color w:val="000000"/>
              </w:rPr>
            </w:pPr>
            <w:r>
              <w:rPr>
                <w:color w:val="000000"/>
              </w:rPr>
              <w:t>Data Type: String (100)</w:t>
            </w:r>
          </w:p>
          <w:p w14:paraId="03DBA705" w14:textId="77777777" w:rsidR="006D111D" w:rsidRDefault="006D111D" w:rsidP="0049277F">
            <w:pPr>
              <w:pStyle w:val="NormalWeb"/>
              <w:numPr>
                <w:ilvl w:val="0"/>
                <w:numId w:val="199"/>
              </w:numPr>
              <w:spacing w:before="0" w:beforeAutospacing="0" w:after="120" w:line="360" w:lineRule="auto"/>
              <w:jc w:val="both"/>
              <w:textAlignment w:val="baseline"/>
              <w:rPr>
                <w:b/>
                <w:bCs/>
                <w:color w:val="000000"/>
              </w:rPr>
            </w:pPr>
            <w:r>
              <w:rPr>
                <w:color w:val="000000"/>
              </w:rPr>
              <w:t>Comments: Báo lỗi khi bấm vào mà không nhập mà nhập sang trường khác. </w:t>
            </w:r>
          </w:p>
          <w:p w14:paraId="1CA318E6" w14:textId="77777777" w:rsidR="006D111D" w:rsidRDefault="006D111D" w:rsidP="0049277F">
            <w:pPr>
              <w:pStyle w:val="NormalWeb"/>
              <w:spacing w:before="0" w:beforeAutospacing="0" w:after="120" w:line="360" w:lineRule="auto"/>
              <w:jc w:val="both"/>
            </w:pPr>
            <w:r>
              <w:rPr>
                <w:b/>
                <w:bCs/>
                <w:color w:val="000000"/>
              </w:rPr>
              <w:lastRenderedPageBreak/>
              <w:t>Tên đơn vị</w:t>
            </w:r>
            <w:r>
              <w:rPr>
                <w:b/>
                <w:bCs/>
                <w:color w:val="FF0000"/>
              </w:rPr>
              <w:t>*</w:t>
            </w:r>
          </w:p>
          <w:p w14:paraId="37FEFE3B"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UI Control: Textbox</w:t>
            </w:r>
          </w:p>
          <w:p w14:paraId="4C6BECA2" w14:textId="4FCB707E"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Table Name:</w:t>
            </w:r>
            <w:r w:rsidR="00382B07">
              <w:rPr>
                <w:color w:val="000000"/>
              </w:rPr>
              <w:t xml:space="preserve"> </w:t>
            </w:r>
            <w:r>
              <w:rPr>
                <w:color w:val="000000"/>
              </w:rPr>
              <w:t>cats_organizations</w:t>
            </w:r>
          </w:p>
          <w:p w14:paraId="6361DC77"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b/>
                <w:bCs/>
                <w:color w:val="000000"/>
              </w:rPr>
              <w:t> </w:t>
            </w:r>
            <w:r>
              <w:rPr>
                <w:color w:val="000000"/>
              </w:rPr>
              <w:t>Column Name: name_vi</w:t>
            </w:r>
          </w:p>
          <w:p w14:paraId="3C53A45C" w14:textId="77777777" w:rsidR="006D111D" w:rsidRDefault="006D111D" w:rsidP="0049277F">
            <w:pPr>
              <w:pStyle w:val="NormalWeb"/>
              <w:numPr>
                <w:ilvl w:val="0"/>
                <w:numId w:val="200"/>
              </w:numPr>
              <w:spacing w:before="0" w:beforeAutospacing="0" w:after="120" w:line="360" w:lineRule="auto"/>
              <w:jc w:val="both"/>
              <w:textAlignment w:val="baseline"/>
              <w:rPr>
                <w:color w:val="000000"/>
              </w:rPr>
            </w:pPr>
            <w:r>
              <w:rPr>
                <w:color w:val="000000"/>
              </w:rPr>
              <w:t>Data Type: String (100)</w:t>
            </w:r>
          </w:p>
          <w:p w14:paraId="6FD5432C" w14:textId="4AA782EA" w:rsidR="006D111D" w:rsidRDefault="006D111D" w:rsidP="0049277F">
            <w:pPr>
              <w:pStyle w:val="NormalWeb"/>
              <w:numPr>
                <w:ilvl w:val="0"/>
                <w:numId w:val="200"/>
              </w:numPr>
              <w:spacing w:before="0" w:beforeAutospacing="0" w:after="120" w:line="360" w:lineRule="auto"/>
              <w:jc w:val="both"/>
              <w:textAlignment w:val="baseline"/>
              <w:rPr>
                <w:b/>
                <w:bCs/>
                <w:color w:val="000000"/>
              </w:rPr>
            </w:pPr>
            <w:r>
              <w:rPr>
                <w:color w:val="000000"/>
              </w:rPr>
              <w:t>Comments: Báo lỗi khi bấm vào mà không nhập mà nhập sang trường khác. </w:t>
            </w:r>
          </w:p>
          <w:p w14:paraId="637EE272" w14:textId="77777777" w:rsidR="006D111D" w:rsidRDefault="006D111D" w:rsidP="0049277F">
            <w:pPr>
              <w:pStyle w:val="NormalWeb"/>
              <w:spacing w:before="80" w:beforeAutospacing="0" w:after="0" w:line="360" w:lineRule="auto"/>
              <w:jc w:val="both"/>
            </w:pPr>
            <w:r>
              <w:rPr>
                <w:b/>
                <w:bCs/>
                <w:color w:val="000000"/>
              </w:rPr>
              <w:t>Đơn vị cấp cha</w:t>
            </w:r>
          </w:p>
          <w:p w14:paraId="15C22C2C"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UI Control: Combobox</w:t>
            </w:r>
          </w:p>
          <w:p w14:paraId="55255805"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Table Name: cats_organizations</w:t>
            </w:r>
          </w:p>
          <w:p w14:paraId="14AE8EF6"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Column Name: organizations_parent_id</w:t>
            </w:r>
          </w:p>
          <w:p w14:paraId="07AF305D" w14:textId="77777777" w:rsidR="006D111D" w:rsidRDefault="006D111D" w:rsidP="0049277F">
            <w:pPr>
              <w:pStyle w:val="NormalWeb"/>
              <w:numPr>
                <w:ilvl w:val="0"/>
                <w:numId w:val="201"/>
              </w:numPr>
              <w:spacing w:before="0" w:beforeAutospacing="0" w:after="120" w:line="360" w:lineRule="auto"/>
              <w:jc w:val="both"/>
              <w:textAlignment w:val="baseline"/>
              <w:rPr>
                <w:color w:val="000000"/>
              </w:rPr>
            </w:pPr>
            <w:r>
              <w:rPr>
                <w:color w:val="000000"/>
              </w:rPr>
              <w:t>Data Type: String (100)</w:t>
            </w:r>
          </w:p>
          <w:p w14:paraId="66DF0DB7" w14:textId="77777777" w:rsidR="006D111D" w:rsidRDefault="006D111D" w:rsidP="0049277F">
            <w:pPr>
              <w:pStyle w:val="NormalWeb"/>
              <w:numPr>
                <w:ilvl w:val="0"/>
                <w:numId w:val="201"/>
              </w:numPr>
              <w:spacing w:before="0" w:beforeAutospacing="0" w:after="120" w:line="360" w:lineRule="auto"/>
              <w:jc w:val="both"/>
              <w:textAlignment w:val="baseline"/>
              <w:rPr>
                <w:b/>
                <w:bCs/>
                <w:color w:val="000000"/>
              </w:rPr>
            </w:pPr>
            <w:r>
              <w:rPr>
                <w:color w:val="000000"/>
              </w:rPr>
              <w:t xml:space="preserve">Comments: </w:t>
            </w:r>
            <w:r>
              <w:rPr>
                <w:color w:val="000000"/>
                <w:shd w:val="clear" w:color="auto" w:fill="FFFFFF"/>
              </w:rPr>
              <w:t>User xem đươc đơn vị mình quản lý và đơn vị cấp con của nó, hiển thị theo lazyload, tối đa 50 bản ghi 1 lần</w:t>
            </w:r>
          </w:p>
          <w:p w14:paraId="161E0C96" w14:textId="77777777" w:rsidR="006D111D" w:rsidRDefault="006D111D" w:rsidP="0049277F">
            <w:pPr>
              <w:pStyle w:val="NormalWeb"/>
              <w:spacing w:before="80" w:beforeAutospacing="0" w:after="0" w:line="360" w:lineRule="auto"/>
              <w:jc w:val="both"/>
            </w:pPr>
            <w:r>
              <w:rPr>
                <w:b/>
                <w:bCs/>
                <w:color w:val="000000"/>
              </w:rPr>
              <w:t>Số điện thoại </w:t>
            </w:r>
          </w:p>
          <w:p w14:paraId="19D58793"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UI Control: Textbox</w:t>
            </w:r>
          </w:p>
          <w:p w14:paraId="2FBEC4E8"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Table Name: cats_organizations</w:t>
            </w:r>
          </w:p>
          <w:p w14:paraId="4494BC17"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b/>
                <w:bCs/>
                <w:color w:val="000000"/>
              </w:rPr>
              <w:t> </w:t>
            </w:r>
            <w:r>
              <w:rPr>
                <w:color w:val="000000"/>
              </w:rPr>
              <w:t>Column Name: phone_number</w:t>
            </w:r>
          </w:p>
          <w:p w14:paraId="1900A6F5" w14:textId="77777777" w:rsidR="006D111D" w:rsidRDefault="006D111D" w:rsidP="0049277F">
            <w:pPr>
              <w:pStyle w:val="NormalWeb"/>
              <w:numPr>
                <w:ilvl w:val="0"/>
                <w:numId w:val="202"/>
              </w:numPr>
              <w:spacing w:before="0" w:beforeAutospacing="0" w:after="120" w:line="360" w:lineRule="auto"/>
              <w:jc w:val="both"/>
              <w:textAlignment w:val="baseline"/>
              <w:rPr>
                <w:color w:val="000000"/>
              </w:rPr>
            </w:pPr>
            <w:r>
              <w:rPr>
                <w:color w:val="000000"/>
              </w:rPr>
              <w:t>Data Type: String (10)</w:t>
            </w:r>
          </w:p>
          <w:p w14:paraId="4911CE5C" w14:textId="77777777" w:rsidR="006D111D" w:rsidRDefault="006D111D" w:rsidP="0049277F">
            <w:pPr>
              <w:pStyle w:val="NormalWeb"/>
              <w:numPr>
                <w:ilvl w:val="0"/>
                <w:numId w:val="202"/>
              </w:numPr>
              <w:spacing w:before="0" w:beforeAutospacing="0" w:after="120" w:line="360" w:lineRule="auto"/>
              <w:jc w:val="both"/>
              <w:textAlignment w:val="baseline"/>
              <w:rPr>
                <w:b/>
                <w:bCs/>
                <w:color w:val="000000"/>
              </w:rPr>
            </w:pPr>
            <w:r>
              <w:rPr>
                <w:color w:val="000000"/>
              </w:rPr>
              <w:t>Comments: </w:t>
            </w:r>
          </w:p>
          <w:p w14:paraId="4B267298" w14:textId="77777777" w:rsidR="006D111D" w:rsidRDefault="006D111D" w:rsidP="0049277F">
            <w:pPr>
              <w:pStyle w:val="NormalWeb"/>
              <w:spacing w:before="80" w:beforeAutospacing="0" w:after="0" w:line="360" w:lineRule="auto"/>
              <w:jc w:val="both"/>
            </w:pPr>
            <w:r>
              <w:rPr>
                <w:b/>
                <w:bCs/>
                <w:color w:val="000000"/>
              </w:rPr>
              <w:t>Email</w:t>
            </w:r>
          </w:p>
          <w:p w14:paraId="1D06FC86"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UI Control: Textbox</w:t>
            </w:r>
          </w:p>
          <w:p w14:paraId="30126936"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Table Name: cats_organizations</w:t>
            </w:r>
          </w:p>
          <w:p w14:paraId="4D5B0FDD"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Column Name: email</w:t>
            </w:r>
            <w:r>
              <w:rPr>
                <w:rStyle w:val="apple-tab-span"/>
                <w:color w:val="000000"/>
              </w:rPr>
              <w:tab/>
            </w:r>
          </w:p>
          <w:p w14:paraId="397C638F" w14:textId="77777777" w:rsidR="006D111D" w:rsidRDefault="006D111D" w:rsidP="0049277F">
            <w:pPr>
              <w:pStyle w:val="NormalWeb"/>
              <w:numPr>
                <w:ilvl w:val="0"/>
                <w:numId w:val="203"/>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7404295B" w14:textId="77777777" w:rsidR="006D111D" w:rsidRDefault="006D111D" w:rsidP="0049277F">
            <w:pPr>
              <w:pStyle w:val="NormalWeb"/>
              <w:numPr>
                <w:ilvl w:val="0"/>
                <w:numId w:val="203"/>
              </w:numPr>
              <w:spacing w:before="0" w:beforeAutospacing="0" w:after="120" w:line="360" w:lineRule="auto"/>
              <w:jc w:val="both"/>
              <w:textAlignment w:val="baseline"/>
              <w:rPr>
                <w:b/>
                <w:bCs/>
                <w:color w:val="000000"/>
              </w:rPr>
            </w:pPr>
            <w:r>
              <w:rPr>
                <w:color w:val="000000"/>
              </w:rPr>
              <w:t>Comments: </w:t>
            </w:r>
          </w:p>
          <w:p w14:paraId="5EB3820A" w14:textId="77777777" w:rsidR="006D111D" w:rsidRDefault="006D111D" w:rsidP="0049277F">
            <w:pPr>
              <w:pStyle w:val="NormalWeb"/>
              <w:spacing w:before="0" w:beforeAutospacing="0" w:after="120" w:line="360" w:lineRule="auto"/>
              <w:jc w:val="both"/>
            </w:pPr>
            <w:r>
              <w:rPr>
                <w:b/>
                <w:bCs/>
                <w:color w:val="000000"/>
              </w:rPr>
              <w:t>Fax</w:t>
            </w:r>
          </w:p>
          <w:p w14:paraId="2790AEBF"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lastRenderedPageBreak/>
              <w:t>UI Control: Textbox</w:t>
            </w:r>
          </w:p>
          <w:p w14:paraId="748CAB8D"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t>Table Name: cats_organizations</w:t>
            </w:r>
          </w:p>
          <w:p w14:paraId="539E3C14"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b/>
                <w:bCs/>
                <w:color w:val="000000"/>
              </w:rPr>
              <w:t> </w:t>
            </w:r>
            <w:r>
              <w:rPr>
                <w:color w:val="000000"/>
              </w:rPr>
              <w:t>Column Name: fax</w:t>
            </w:r>
          </w:p>
          <w:p w14:paraId="7873AED8" w14:textId="77777777" w:rsidR="006D111D" w:rsidRDefault="006D111D" w:rsidP="0049277F">
            <w:pPr>
              <w:pStyle w:val="NormalWeb"/>
              <w:numPr>
                <w:ilvl w:val="0"/>
                <w:numId w:val="204"/>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w:t>
            </w:r>
          </w:p>
          <w:p w14:paraId="09077DAC" w14:textId="77777777" w:rsidR="006D111D" w:rsidRDefault="006D111D" w:rsidP="0049277F">
            <w:pPr>
              <w:pStyle w:val="NormalWeb"/>
              <w:numPr>
                <w:ilvl w:val="0"/>
                <w:numId w:val="204"/>
              </w:numPr>
              <w:spacing w:before="0" w:beforeAutospacing="0" w:after="120" w:line="360" w:lineRule="auto"/>
              <w:jc w:val="both"/>
              <w:textAlignment w:val="baseline"/>
              <w:rPr>
                <w:b/>
                <w:bCs/>
                <w:color w:val="000000"/>
              </w:rPr>
            </w:pPr>
            <w:r>
              <w:rPr>
                <w:color w:val="000000"/>
              </w:rPr>
              <w:t>Comments: </w:t>
            </w:r>
          </w:p>
          <w:p w14:paraId="7F6CE3DB" w14:textId="77777777" w:rsidR="006D111D" w:rsidRDefault="006D111D" w:rsidP="0049277F">
            <w:pPr>
              <w:pStyle w:val="NormalWeb"/>
              <w:spacing w:before="0" w:beforeAutospacing="0" w:after="120" w:line="360" w:lineRule="auto"/>
              <w:jc w:val="both"/>
            </w:pPr>
            <w:r>
              <w:rPr>
                <w:b/>
                <w:bCs/>
                <w:color w:val="000000"/>
              </w:rPr>
              <w:t>Địa chỉ đơn vị</w:t>
            </w:r>
          </w:p>
          <w:p w14:paraId="0F6E477E"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UI Control: textbox</w:t>
            </w:r>
          </w:p>
          <w:p w14:paraId="14B954DD"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Table Name: cats_organizations</w:t>
            </w:r>
          </w:p>
          <w:p w14:paraId="24F95C95"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Column Name: address</w:t>
            </w:r>
          </w:p>
          <w:p w14:paraId="0D617FBF"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Nullable: No</w:t>
            </w:r>
          </w:p>
          <w:p w14:paraId="706E7E07"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200)</w:t>
            </w:r>
          </w:p>
          <w:p w14:paraId="59E5C2DC" w14:textId="77777777" w:rsidR="006D111D" w:rsidRDefault="006D111D" w:rsidP="0049277F">
            <w:pPr>
              <w:pStyle w:val="NormalWeb"/>
              <w:numPr>
                <w:ilvl w:val="0"/>
                <w:numId w:val="205"/>
              </w:numPr>
              <w:spacing w:before="0" w:beforeAutospacing="0" w:after="120" w:line="360" w:lineRule="auto"/>
              <w:jc w:val="both"/>
              <w:textAlignment w:val="baseline"/>
              <w:rPr>
                <w:color w:val="000000"/>
              </w:rPr>
            </w:pPr>
            <w:r>
              <w:rPr>
                <w:color w:val="000000"/>
              </w:rPr>
              <w:t>Comments:</w:t>
            </w:r>
          </w:p>
          <w:p w14:paraId="5E71568D" w14:textId="77777777" w:rsidR="006D111D" w:rsidRDefault="006D111D" w:rsidP="0049277F">
            <w:pPr>
              <w:pStyle w:val="NormalWeb"/>
              <w:spacing w:before="0" w:beforeAutospacing="0" w:after="120" w:line="360" w:lineRule="auto"/>
              <w:jc w:val="both"/>
            </w:pPr>
            <w:r>
              <w:rPr>
                <w:b/>
                <w:bCs/>
                <w:color w:val="000000"/>
              </w:rPr>
              <w:t>Tỉnh thành</w:t>
            </w:r>
            <w:r>
              <w:rPr>
                <w:b/>
                <w:bCs/>
                <w:color w:val="FF0000"/>
              </w:rPr>
              <w:t>*</w:t>
            </w:r>
          </w:p>
          <w:p w14:paraId="3D1236E4"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UI Control: combobox</w:t>
            </w:r>
          </w:p>
          <w:p w14:paraId="7ED0903B"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Table Name: cats_organizations</w:t>
            </w:r>
          </w:p>
          <w:p w14:paraId="223A2B9C"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Column Name: province_id</w:t>
            </w:r>
          </w:p>
          <w:p w14:paraId="2CA7C309"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Nullable: No</w:t>
            </w:r>
          </w:p>
          <w:p w14:paraId="3AF1EF0F"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6E6CF487" w14:textId="77777777" w:rsidR="006D111D" w:rsidRDefault="006D111D" w:rsidP="0049277F">
            <w:pPr>
              <w:pStyle w:val="NormalWeb"/>
              <w:numPr>
                <w:ilvl w:val="0"/>
                <w:numId w:val="206"/>
              </w:numPr>
              <w:spacing w:before="0" w:beforeAutospacing="0" w:after="120" w:line="360" w:lineRule="auto"/>
              <w:jc w:val="both"/>
              <w:textAlignment w:val="baseline"/>
              <w:rPr>
                <w:color w:val="000000"/>
              </w:rPr>
            </w:pPr>
            <w:r>
              <w:rPr>
                <w:color w:val="000000"/>
              </w:rPr>
              <w:t>Comments: Danh sách sắp xếp theo tên, xem table cats_provinces để lấy tên tương ứng. Báo lỗi khi bấm vào mà không nhập.</w:t>
            </w:r>
          </w:p>
          <w:p w14:paraId="64EDD654" w14:textId="77777777" w:rsidR="006D111D" w:rsidRDefault="006D111D" w:rsidP="0049277F">
            <w:pPr>
              <w:pStyle w:val="NormalWeb"/>
              <w:spacing w:before="80" w:beforeAutospacing="0" w:after="0" w:line="360" w:lineRule="auto"/>
              <w:jc w:val="both"/>
            </w:pPr>
            <w:r>
              <w:rPr>
                <w:b/>
                <w:bCs/>
                <w:color w:val="000000"/>
              </w:rPr>
              <w:t>Quận/Huyện</w:t>
            </w:r>
          </w:p>
          <w:p w14:paraId="134434F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UI Control: combobox</w:t>
            </w:r>
          </w:p>
          <w:p w14:paraId="3AB01F5A"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Table Name: cats_organizations</w:t>
            </w:r>
          </w:p>
          <w:p w14:paraId="11AF87B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Column Name: province_id</w:t>
            </w:r>
          </w:p>
          <w:p w14:paraId="15F5CD39"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Nullable: Yes</w:t>
            </w:r>
          </w:p>
          <w:p w14:paraId="11CECC77"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lastRenderedPageBreak/>
              <w:t xml:space="preserve">Data Type: </w:t>
            </w:r>
            <w:proofErr w:type="gramStart"/>
            <w:r>
              <w:rPr>
                <w:color w:val="000000"/>
              </w:rPr>
              <w:t>String(</w:t>
            </w:r>
            <w:proofErr w:type="gramEnd"/>
            <w:r>
              <w:rPr>
                <w:color w:val="000000"/>
              </w:rPr>
              <w:t>50)</w:t>
            </w:r>
          </w:p>
          <w:p w14:paraId="4586B304" w14:textId="77777777" w:rsidR="006D111D" w:rsidRDefault="006D111D" w:rsidP="0049277F">
            <w:pPr>
              <w:pStyle w:val="NormalWeb"/>
              <w:numPr>
                <w:ilvl w:val="0"/>
                <w:numId w:val="207"/>
              </w:numPr>
              <w:spacing w:before="0" w:beforeAutospacing="0" w:after="120" w:line="360" w:lineRule="auto"/>
              <w:jc w:val="both"/>
              <w:textAlignment w:val="baseline"/>
              <w:rPr>
                <w:color w:val="000000"/>
              </w:rPr>
            </w:pPr>
            <w:r>
              <w:rPr>
                <w:color w:val="000000"/>
              </w:rPr>
              <w:t>Comments: Danh sách sắp xếp theo name_vi, xem table cats_districts để lấy tên tương ứng với tỉnh đã chọn, chỉ enable khi đã chọn trường Tỉnh/Thành phố và hiển thị Quận/huyện thuộc Tỉnh/thành phố đó</w:t>
            </w:r>
          </w:p>
          <w:p w14:paraId="5B8E8CB9" w14:textId="77777777" w:rsidR="006D111D" w:rsidRDefault="006D111D" w:rsidP="0049277F">
            <w:pPr>
              <w:pStyle w:val="NormalWeb"/>
              <w:spacing w:before="80" w:beforeAutospacing="0" w:after="0" w:line="360" w:lineRule="auto"/>
              <w:jc w:val="both"/>
            </w:pPr>
            <w:r>
              <w:rPr>
                <w:b/>
                <w:bCs/>
                <w:color w:val="000000"/>
              </w:rPr>
              <w:t>Xã/Phường</w:t>
            </w:r>
          </w:p>
          <w:p w14:paraId="06B9811C"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UI Control: Combobox</w:t>
            </w:r>
          </w:p>
          <w:p w14:paraId="159AB1DE"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Table Name: cats_organizations</w:t>
            </w:r>
          </w:p>
          <w:p w14:paraId="6AA648F1"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Column Name: fathers_birthday</w:t>
            </w:r>
          </w:p>
          <w:p w14:paraId="084947B4" w14:textId="77777777" w:rsidR="006D111D" w:rsidRDefault="006D111D" w:rsidP="0049277F">
            <w:pPr>
              <w:pStyle w:val="NormalWeb"/>
              <w:numPr>
                <w:ilvl w:val="0"/>
                <w:numId w:val="208"/>
              </w:numPr>
              <w:spacing w:before="0" w:beforeAutospacing="0" w:after="120" w:line="360" w:lineRule="auto"/>
              <w:jc w:val="both"/>
              <w:textAlignment w:val="baseline"/>
              <w:rPr>
                <w:color w:val="000000"/>
              </w:rPr>
            </w:pPr>
            <w:r>
              <w:rPr>
                <w:color w:val="000000"/>
              </w:rPr>
              <w:t>Nullable: Yes</w:t>
            </w:r>
          </w:p>
          <w:p w14:paraId="7E508B6B" w14:textId="77777777" w:rsidR="006D111D" w:rsidRDefault="006D111D" w:rsidP="0049277F">
            <w:pPr>
              <w:pStyle w:val="NormalWeb"/>
              <w:numPr>
                <w:ilvl w:val="0"/>
                <w:numId w:val="208"/>
              </w:numPr>
              <w:spacing w:before="0" w:beforeAutospacing="0" w:after="120" w:line="360" w:lineRule="auto"/>
              <w:jc w:val="both"/>
              <w:textAlignment w:val="baseline"/>
              <w:rPr>
                <w:b/>
                <w:bCs/>
                <w:color w:val="000000"/>
              </w:rPr>
            </w:pPr>
            <w:r>
              <w:rPr>
                <w:color w:val="000000"/>
              </w:rPr>
              <w:t>Comments: Danh sách sắp xếp theo tên, xem table cats_wards để lấy tên tương ứng với huyện đã chọn, chỉ enable khi đã chọn trường Quận/Huyện.</w:t>
            </w:r>
          </w:p>
          <w:p w14:paraId="73018F90" w14:textId="77777777" w:rsidR="006D111D" w:rsidRDefault="006D111D" w:rsidP="0049277F">
            <w:pPr>
              <w:pStyle w:val="NormalWeb"/>
              <w:spacing w:before="80" w:beforeAutospacing="0" w:after="0" w:line="360" w:lineRule="auto"/>
              <w:jc w:val="both"/>
            </w:pPr>
            <w:r>
              <w:rPr>
                <w:b/>
                <w:bCs/>
                <w:color w:val="000000"/>
              </w:rPr>
              <w:t>Thông tin người đại diện</w:t>
            </w:r>
          </w:p>
          <w:p w14:paraId="1DED85B8" w14:textId="77777777" w:rsidR="006D111D" w:rsidRDefault="006D111D" w:rsidP="0049277F">
            <w:pPr>
              <w:pStyle w:val="NormalWeb"/>
              <w:spacing w:before="80" w:beforeAutospacing="0" w:after="0" w:line="360" w:lineRule="auto"/>
              <w:jc w:val="both"/>
            </w:pPr>
            <w:r>
              <w:rPr>
                <w:b/>
                <w:bCs/>
                <w:color w:val="000000"/>
              </w:rPr>
              <w:t>Họ và tên</w:t>
            </w:r>
          </w:p>
          <w:p w14:paraId="3C2FA7CE"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UI Control: Textbox</w:t>
            </w:r>
          </w:p>
          <w:p w14:paraId="0B455A03"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Table Name: cats_organizations</w:t>
            </w:r>
          </w:p>
          <w:p w14:paraId="7E9AE633"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b/>
                <w:bCs/>
                <w:color w:val="000000"/>
              </w:rPr>
              <w:t> </w:t>
            </w:r>
            <w:r>
              <w:rPr>
                <w:color w:val="000000"/>
              </w:rPr>
              <w:t>Column Name: representive_fullname</w:t>
            </w:r>
          </w:p>
          <w:p w14:paraId="177E2CD0"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5E89EBD2" w14:textId="77777777" w:rsidR="006D111D" w:rsidRDefault="006D111D" w:rsidP="0049277F">
            <w:pPr>
              <w:pStyle w:val="NormalWeb"/>
              <w:numPr>
                <w:ilvl w:val="0"/>
                <w:numId w:val="209"/>
              </w:numPr>
              <w:spacing w:before="0" w:beforeAutospacing="0" w:after="120" w:line="360" w:lineRule="auto"/>
              <w:jc w:val="both"/>
              <w:textAlignment w:val="baseline"/>
              <w:rPr>
                <w:color w:val="000000"/>
              </w:rPr>
            </w:pPr>
            <w:r>
              <w:rPr>
                <w:color w:val="000000"/>
              </w:rPr>
              <w:t>Nullable: yes</w:t>
            </w:r>
          </w:p>
          <w:p w14:paraId="6C28C355" w14:textId="77777777" w:rsidR="006D111D" w:rsidRDefault="006D111D" w:rsidP="0049277F">
            <w:pPr>
              <w:pStyle w:val="NormalWeb"/>
              <w:numPr>
                <w:ilvl w:val="0"/>
                <w:numId w:val="209"/>
              </w:numPr>
              <w:spacing w:before="0" w:beforeAutospacing="0" w:after="120" w:line="360" w:lineRule="auto"/>
              <w:jc w:val="both"/>
              <w:textAlignment w:val="baseline"/>
              <w:rPr>
                <w:b/>
                <w:bCs/>
                <w:color w:val="000000"/>
              </w:rPr>
            </w:pPr>
            <w:r>
              <w:rPr>
                <w:color w:val="000000"/>
              </w:rPr>
              <w:t>Comments: </w:t>
            </w:r>
          </w:p>
          <w:p w14:paraId="72DA913B" w14:textId="77777777" w:rsidR="006D111D" w:rsidRDefault="006D111D" w:rsidP="0049277F">
            <w:pPr>
              <w:pStyle w:val="NormalWeb"/>
              <w:spacing w:before="80" w:beforeAutospacing="0" w:after="0" w:line="360" w:lineRule="auto"/>
              <w:ind w:left="360"/>
              <w:jc w:val="both"/>
            </w:pPr>
            <w:r>
              <w:rPr>
                <w:b/>
                <w:bCs/>
                <w:color w:val="000000"/>
              </w:rPr>
              <w:t>Chức vụ:</w:t>
            </w:r>
          </w:p>
          <w:p w14:paraId="4602804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UI Control: Textbox</w:t>
            </w:r>
          </w:p>
          <w:p w14:paraId="69007A76"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5266EA11"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512E68E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7C7BB192"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05822B4" w14:textId="77777777" w:rsidR="006D111D" w:rsidRDefault="006D111D" w:rsidP="0049277F">
            <w:pPr>
              <w:pStyle w:val="NormalWeb"/>
              <w:spacing w:before="80" w:beforeAutospacing="0" w:after="0" w:line="360" w:lineRule="auto"/>
              <w:ind w:left="360"/>
              <w:jc w:val="both"/>
            </w:pPr>
            <w:r>
              <w:rPr>
                <w:b/>
                <w:bCs/>
                <w:color w:val="000000"/>
              </w:rPr>
              <w:t>Số điện thoại </w:t>
            </w:r>
          </w:p>
          <w:p w14:paraId="40382630"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lastRenderedPageBreak/>
              <w:t>UI Control: Textbox</w:t>
            </w:r>
          </w:p>
          <w:p w14:paraId="451DCE43"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237EBD7A"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b/>
                <w:bCs/>
                <w:color w:val="000000"/>
              </w:rPr>
              <w:t> </w:t>
            </w:r>
            <w:r>
              <w:rPr>
                <w:color w:val="000000"/>
              </w:rPr>
              <w:t>Column Name: representative_phone_number</w:t>
            </w:r>
          </w:p>
          <w:p w14:paraId="5037C2B1"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w:t>
            </w:r>
          </w:p>
          <w:p w14:paraId="0634E42F"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622976C" w14:textId="77777777" w:rsidR="006D111D" w:rsidRDefault="006D111D" w:rsidP="0049277F">
            <w:pPr>
              <w:pStyle w:val="NormalWeb"/>
              <w:spacing w:before="80" w:beforeAutospacing="0" w:after="0" w:line="360" w:lineRule="auto"/>
              <w:ind w:left="360"/>
              <w:jc w:val="both"/>
            </w:pPr>
            <w:r>
              <w:rPr>
                <w:b/>
                <w:bCs/>
                <w:color w:val="000000"/>
              </w:rPr>
              <w:t>Email</w:t>
            </w:r>
          </w:p>
          <w:p w14:paraId="6817D47C"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UI Control: Textbox</w:t>
            </w:r>
          </w:p>
          <w:p w14:paraId="753F9979"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Table Name: cats_organizations</w:t>
            </w:r>
          </w:p>
          <w:p w14:paraId="23EF9D89"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3A7B5DDF" w14:textId="77777777" w:rsidR="006D111D" w:rsidRDefault="006D111D" w:rsidP="0049277F">
            <w:pPr>
              <w:pStyle w:val="NormalWeb"/>
              <w:numPr>
                <w:ilvl w:val="0"/>
                <w:numId w:val="210"/>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29CD0A55" w14:textId="77777777" w:rsidR="006D111D" w:rsidRDefault="006D111D" w:rsidP="0049277F">
            <w:pPr>
              <w:pStyle w:val="NormalWeb"/>
              <w:numPr>
                <w:ilvl w:val="0"/>
                <w:numId w:val="210"/>
              </w:numPr>
              <w:spacing w:before="0" w:beforeAutospacing="0" w:after="120" w:line="360" w:lineRule="auto"/>
              <w:jc w:val="both"/>
              <w:textAlignment w:val="baseline"/>
              <w:rPr>
                <w:b/>
                <w:bCs/>
                <w:color w:val="000000"/>
              </w:rPr>
            </w:pPr>
            <w:r>
              <w:rPr>
                <w:color w:val="000000"/>
              </w:rPr>
              <w:t>Comments: </w:t>
            </w:r>
          </w:p>
          <w:p w14:paraId="3A121BF2" w14:textId="77777777" w:rsidR="006D111D" w:rsidRDefault="006D111D" w:rsidP="0049277F">
            <w:pPr>
              <w:pStyle w:val="NormalWeb"/>
              <w:spacing w:before="0" w:beforeAutospacing="0" w:after="120" w:line="360" w:lineRule="auto"/>
              <w:jc w:val="both"/>
            </w:pPr>
            <w:r>
              <w:rPr>
                <w:b/>
                <w:bCs/>
                <w:color w:val="000000"/>
              </w:rPr>
              <w:t>Địa chỉ </w:t>
            </w:r>
          </w:p>
          <w:p w14:paraId="63C6EE2D"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UI Control: Textbox</w:t>
            </w:r>
          </w:p>
          <w:p w14:paraId="61AC1754"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Table Name: cats_organizations</w:t>
            </w:r>
          </w:p>
          <w:p w14:paraId="2207C955"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Column Name: representative_email</w:t>
            </w:r>
            <w:r>
              <w:rPr>
                <w:rStyle w:val="apple-tab-span"/>
                <w:color w:val="000000"/>
              </w:rPr>
              <w:tab/>
            </w:r>
          </w:p>
          <w:p w14:paraId="1FC39739" w14:textId="77777777" w:rsidR="006D111D" w:rsidRDefault="006D111D" w:rsidP="0049277F">
            <w:pPr>
              <w:pStyle w:val="NormalWeb"/>
              <w:numPr>
                <w:ilvl w:val="0"/>
                <w:numId w:val="211"/>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50)</w:t>
            </w:r>
          </w:p>
          <w:p w14:paraId="2D8D3B47" w14:textId="77777777" w:rsidR="006D111D" w:rsidRDefault="006D111D" w:rsidP="0049277F">
            <w:pPr>
              <w:pStyle w:val="NormalWeb"/>
              <w:numPr>
                <w:ilvl w:val="0"/>
                <w:numId w:val="211"/>
              </w:numPr>
              <w:spacing w:before="0" w:beforeAutospacing="0" w:after="120" w:line="360" w:lineRule="auto"/>
              <w:jc w:val="both"/>
              <w:textAlignment w:val="baseline"/>
              <w:rPr>
                <w:b/>
                <w:bCs/>
                <w:color w:val="000000"/>
              </w:rPr>
            </w:pPr>
            <w:r>
              <w:rPr>
                <w:color w:val="000000"/>
              </w:rPr>
              <w:t>Comments: </w:t>
            </w:r>
          </w:p>
          <w:p w14:paraId="1E27D6E8" w14:textId="77777777" w:rsidR="006D111D" w:rsidRDefault="006D111D" w:rsidP="0049277F">
            <w:pPr>
              <w:pStyle w:val="NormalWeb"/>
              <w:spacing w:before="0" w:beforeAutospacing="0" w:after="120" w:line="360" w:lineRule="auto"/>
              <w:jc w:val="both"/>
            </w:pPr>
            <w:r>
              <w:rPr>
                <w:b/>
                <w:bCs/>
                <w:color w:val="000000"/>
              </w:rPr>
              <w:t>Trạng thái hoạt động: Label</w:t>
            </w:r>
          </w:p>
          <w:p w14:paraId="796C3A06" w14:textId="77777777" w:rsidR="006D111D" w:rsidRDefault="006D111D" w:rsidP="0049277F">
            <w:pPr>
              <w:pStyle w:val="NormalWeb"/>
              <w:numPr>
                <w:ilvl w:val="0"/>
                <w:numId w:val="212"/>
              </w:numPr>
              <w:spacing w:before="0" w:beforeAutospacing="0" w:after="0" w:line="360" w:lineRule="auto"/>
              <w:jc w:val="both"/>
              <w:textAlignment w:val="baseline"/>
              <w:rPr>
                <w:color w:val="000000"/>
              </w:rPr>
            </w:pPr>
            <w:r>
              <w:rPr>
                <w:b/>
                <w:bCs/>
                <w:color w:val="000000"/>
              </w:rPr>
              <w:t>Hoạt động:</w:t>
            </w:r>
            <w:r>
              <w:rPr>
                <w:color w:val="000000"/>
              </w:rPr>
              <w:t xml:space="preserve"> Radio button, tick chọn sẽ hiển thị dữ liệu trong bảng cats_organizations với is_active=1</w:t>
            </w:r>
          </w:p>
          <w:p w14:paraId="47FAFDC7" w14:textId="77777777" w:rsidR="006D111D" w:rsidRDefault="006D111D" w:rsidP="0049277F">
            <w:pPr>
              <w:pStyle w:val="NormalWeb"/>
              <w:numPr>
                <w:ilvl w:val="0"/>
                <w:numId w:val="212"/>
              </w:numPr>
              <w:spacing w:before="0" w:beforeAutospacing="0" w:after="120" w:line="360" w:lineRule="auto"/>
              <w:jc w:val="both"/>
              <w:textAlignment w:val="baseline"/>
              <w:rPr>
                <w:color w:val="000000"/>
              </w:rPr>
            </w:pPr>
            <w:r>
              <w:rPr>
                <w:b/>
                <w:bCs/>
                <w:color w:val="000000"/>
              </w:rPr>
              <w:t>Tạm ngưng:</w:t>
            </w:r>
            <w:r>
              <w:rPr>
                <w:color w:val="000000"/>
              </w:rPr>
              <w:t xml:space="preserve"> Radio button, tick chọn sẽ hiển thị dữ liệu trong bảng cat_organizations với is_active=0</w:t>
            </w:r>
          </w:p>
          <w:p w14:paraId="02E6900A" w14:textId="77777777" w:rsidR="006D111D" w:rsidRDefault="006D111D" w:rsidP="0049277F">
            <w:pPr>
              <w:pStyle w:val="NormalWeb"/>
              <w:spacing w:before="0" w:beforeAutospacing="0" w:after="120" w:line="360" w:lineRule="auto"/>
              <w:jc w:val="both"/>
            </w:pPr>
            <w:r>
              <w:rPr>
                <w:b/>
                <w:bCs/>
                <w:color w:val="000000"/>
              </w:rPr>
              <w:t>Thêm tiếp đơn vị:</w:t>
            </w:r>
            <w:r>
              <w:rPr>
                <w:color w:val="000000"/>
              </w:rPr>
              <w:t xml:space="preserve"> checkbox, người dùng sau khi điền đầy đủ thông tin, tick chọn Thêm tiếp đơn vị và bấm lưu, sẽ hiển thị màn hình Thêm mới đơn vị như khi bắt đầu thêm mới</w:t>
            </w:r>
          </w:p>
          <w:p w14:paraId="623093D1" w14:textId="77777777" w:rsidR="006D111D" w:rsidRDefault="006D111D" w:rsidP="0049277F">
            <w:pPr>
              <w:pStyle w:val="NormalWeb"/>
              <w:spacing w:before="0" w:beforeAutospacing="0" w:after="120" w:line="360" w:lineRule="auto"/>
              <w:jc w:val="both"/>
            </w:pPr>
            <w:r>
              <w:rPr>
                <w:b/>
                <w:bCs/>
                <w:color w:val="000000"/>
              </w:rPr>
              <w:t xml:space="preserve">Quay lại: </w:t>
            </w:r>
            <w:r>
              <w:rPr>
                <w:color w:val="000000"/>
              </w:rPr>
              <w:t>button, hủy thao tác thêm mới</w:t>
            </w:r>
          </w:p>
          <w:p w14:paraId="7CA39E01" w14:textId="6F6A9900" w:rsidR="006D111D" w:rsidRDefault="006D111D"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đơn vị thành công</w:t>
            </w:r>
          </w:p>
          <w:p w14:paraId="2BF17E7B" w14:textId="77777777" w:rsidR="006D111D" w:rsidRDefault="006D111D" w:rsidP="0049277F">
            <w:pPr>
              <w:pStyle w:val="NormalWeb"/>
              <w:spacing w:before="0" w:beforeAutospacing="0" w:after="120" w:line="360" w:lineRule="auto"/>
              <w:ind w:left="720"/>
              <w:jc w:val="both"/>
            </w:pPr>
            <w:r>
              <w:rPr>
                <w:b/>
                <w:bCs/>
                <w:color w:val="000000"/>
              </w:rPr>
              <w:lastRenderedPageBreak/>
              <w:t> </w:t>
            </w:r>
          </w:p>
        </w:tc>
      </w:tr>
    </w:tbl>
    <w:p w14:paraId="64BF1425" w14:textId="408A7277" w:rsidR="006D111D" w:rsidRDefault="006D111D" w:rsidP="0049277F">
      <w:pPr>
        <w:pStyle w:val="Heading4"/>
        <w:keepNext w:val="0"/>
        <w:widowControl/>
        <w:numPr>
          <w:ilvl w:val="0"/>
          <w:numId w:val="175"/>
        </w:numPr>
        <w:ind w:firstLine="0"/>
        <w:textAlignment w:val="baseline"/>
        <w:rPr>
          <w:color w:val="000000"/>
        </w:rPr>
      </w:pPr>
      <w:r>
        <w:rPr>
          <w:color w:val="000000"/>
        </w:rPr>
        <w:lastRenderedPageBreak/>
        <w:t xml:space="preserve">Mô tả dòng sự kiện </w:t>
      </w:r>
      <w:r w:rsidR="00BD1BF6">
        <w:rPr>
          <w:color w:val="000000"/>
        </w:rPr>
        <w:t>phụ (</w:t>
      </w:r>
      <w:r>
        <w:rPr>
          <w:color w:val="000000"/>
        </w:rPr>
        <w:t>Alternative Flow)</w:t>
      </w:r>
    </w:p>
    <w:p w14:paraId="1174C635" w14:textId="77777777" w:rsidR="006D111D" w:rsidRDefault="006D111D" w:rsidP="0049277F">
      <w:pPr>
        <w:pStyle w:val="NormalWeb"/>
        <w:spacing w:before="0" w:beforeAutospacing="0" w:after="160" w:line="360" w:lineRule="auto"/>
      </w:pPr>
      <w:r>
        <w:rPr>
          <w:color w:val="000000"/>
        </w:rPr>
        <w:t>N/A</w:t>
      </w:r>
    </w:p>
    <w:p w14:paraId="47E48EE8" w14:textId="77777777" w:rsidR="006D111D" w:rsidRDefault="006D111D" w:rsidP="0049277F">
      <w:pPr>
        <w:pStyle w:val="Heading4"/>
        <w:keepNext w:val="0"/>
        <w:widowControl/>
        <w:numPr>
          <w:ilvl w:val="0"/>
          <w:numId w:val="176"/>
        </w:numPr>
        <w:ind w:left="360" w:firstLine="0"/>
        <w:textAlignment w:val="baseline"/>
        <w:rPr>
          <w:color w:val="000000"/>
        </w:rPr>
      </w:pPr>
      <w:r>
        <w:rPr>
          <w:color w:val="000000"/>
        </w:rPr>
        <w:t>Ghi chú</w:t>
      </w:r>
    </w:p>
    <w:p w14:paraId="264B4834" w14:textId="466668BF"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DC941BB" wp14:editId="6932369F">
            <wp:extent cx="5943600" cy="2897505"/>
            <wp:effectExtent l="0" t="0" r="0" b="0"/>
            <wp:docPr id="90" name="Picture 90" descr="https://lh6.googleusercontent.com/wApURYNsIBlMka9VhunreBCQOkuBhA5rsD4sC6_2rkB7w0YZPh7C7TZb_RSejixhxaKPLr3EV3a4Ye6lo3De96xUo42EhLefxWU9h20Ko-eMxUCbRLKJf65D7uzPrtxe8KLxs2gk6ZJvna6C3iyJ4qoTz_ZF2RyiGffTehnqMEWI_fc2s6XR2WHY5HsNyE_SMBUa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wApURYNsIBlMka9VhunreBCQOkuBhA5rsD4sC6_2rkB7w0YZPh7C7TZb_RSejixhxaKPLr3EV3a4Ye6lo3De96xUo42EhLefxWU9h20Ko-eMxUCbRLKJf65D7uzPrtxe8KLxs2gk6ZJvna6C3iyJ4qoTz_ZF2RyiGffTehnqMEWI_fc2s6XR2WHY5HsNyE_SMBUad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311DB847" w14:textId="7197D742"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CEB91E7" wp14:editId="66F21EE3">
            <wp:extent cx="5943600" cy="2879725"/>
            <wp:effectExtent l="0" t="0" r="0" b="0"/>
            <wp:docPr id="89" name="Picture 89" descr="https://lh4.googleusercontent.com/MMp2s0yJCZZulC661Z5aPNlP-0QhxiI9Sz0i1n4G5r1P7RT9Wj14g_CCjaI7soBjUG7SL1o-JsHdPRriaH_renYrTDVgc22DQiK4MNAh18rYTjyAkjBBSz-kCEqMh5b0l8bnqesC-wkhnbHStay-3ZgwTlJwf-5eLRoAbSmzRymbLTNclnozjtrBzEQ2g_ldJsF3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4.googleusercontent.com/MMp2s0yJCZZulC661Z5aPNlP-0QhxiI9Sz0i1n4G5r1P7RT9Wj14g_CCjaI7soBjUG7SL1o-JsHdPRriaH_renYrTDVgc22DQiK4MNAh18rYTjyAkjBBSz-kCEqMh5b0l8bnqesC-wkhnbHStay-3ZgwTlJwf-5eLRoAbSmzRymbLTNclnozjtrBzEQ2g_ldJsF30w"/>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879725"/>
                    </a:xfrm>
                    <a:prstGeom prst="rect">
                      <a:avLst/>
                    </a:prstGeom>
                    <a:noFill/>
                    <a:ln>
                      <a:noFill/>
                    </a:ln>
                  </pic:spPr>
                </pic:pic>
              </a:graphicData>
            </a:graphic>
          </wp:inline>
        </w:drawing>
      </w:r>
    </w:p>
    <w:p w14:paraId="5C3336E9" w14:textId="77777777" w:rsidR="006D111D" w:rsidRDefault="006D111D" w:rsidP="0049277F">
      <w:pPr>
        <w:pStyle w:val="Heading3"/>
      </w:pPr>
      <w:r>
        <w:t xml:space="preserve">Sửa thông </w:t>
      </w:r>
      <w:r w:rsidRPr="0069273D">
        <w:t>tin</w:t>
      </w:r>
      <w:r>
        <w:t xml:space="preserve"> đơn vị</w:t>
      </w:r>
    </w:p>
    <w:p w14:paraId="33CE6E8C" w14:textId="77777777" w:rsidR="006D111D" w:rsidRDefault="006D111D" w:rsidP="0049277F">
      <w:pPr>
        <w:pStyle w:val="Heading4"/>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6D111D" w14:paraId="255878AB" w14:textId="77777777" w:rsidTr="0069273D">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173CBE7" w14:textId="77777777" w:rsidR="006D111D" w:rsidRDefault="006D111D"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6204A2" w14:textId="77777777" w:rsidR="006D111D" w:rsidRDefault="006D111D" w:rsidP="0049277F">
            <w:pPr>
              <w:pStyle w:val="NormalWeb"/>
              <w:spacing w:before="0" w:beforeAutospacing="0" w:after="120" w:line="360" w:lineRule="auto"/>
              <w:jc w:val="both"/>
            </w:pPr>
            <w:r>
              <w:rPr>
                <w:color w:val="000000"/>
                <w:sz w:val="20"/>
                <w:szCs w:val="20"/>
              </w:rPr>
              <w:t>Sửa thông tin đơn vị</w:t>
            </w:r>
          </w:p>
        </w:tc>
      </w:tr>
      <w:tr w:rsidR="006D111D" w14:paraId="4D783F39" w14:textId="77777777" w:rsidTr="0069273D">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1A0C57" w14:textId="77777777" w:rsidR="006D111D" w:rsidRDefault="006D111D" w:rsidP="0049277F">
            <w:pPr>
              <w:pStyle w:val="NormalWeb"/>
              <w:spacing w:before="0" w:beforeAutospacing="0" w:after="0" w:line="360" w:lineRule="auto"/>
              <w:ind w:left="142"/>
            </w:pPr>
            <w:r>
              <w:rPr>
                <w:b/>
                <w:bCs/>
                <w:color w:val="000000"/>
                <w:sz w:val="20"/>
                <w:szCs w:val="20"/>
              </w:rPr>
              <w:lastRenderedPageBreak/>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85845BD" w14:textId="77777777" w:rsidR="006D111D" w:rsidRDefault="006D111D" w:rsidP="0049277F">
            <w:pPr>
              <w:pStyle w:val="NormalWeb"/>
              <w:spacing w:before="0" w:beforeAutospacing="0" w:after="120" w:line="360" w:lineRule="auto"/>
              <w:jc w:val="both"/>
            </w:pPr>
            <w:r>
              <w:rPr>
                <w:color w:val="000000"/>
                <w:sz w:val="20"/>
                <w:szCs w:val="20"/>
              </w:rPr>
              <w:t>Cho phép người dùng sửa thông tin đơn vị mà mình đang quản lý</w:t>
            </w:r>
          </w:p>
        </w:tc>
      </w:tr>
      <w:tr w:rsidR="006D111D" w14:paraId="45EDA3C4" w14:textId="77777777" w:rsidTr="0069273D">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1E4633" w14:textId="77777777" w:rsidR="006D111D" w:rsidRDefault="006D111D"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977D9DC" w14:textId="77777777" w:rsidR="006D111D" w:rsidRDefault="006D111D" w:rsidP="0049277F">
            <w:pPr>
              <w:pStyle w:val="NormalWeb"/>
              <w:spacing w:before="0" w:beforeAutospacing="0" w:after="120" w:line="360" w:lineRule="auto"/>
              <w:jc w:val="both"/>
            </w:pPr>
            <w:r>
              <w:rPr>
                <w:color w:val="000000"/>
                <w:sz w:val="20"/>
                <w:szCs w:val="20"/>
              </w:rPr>
              <w:t>Admin hệ thống và User có quyền thực hiện chức năng sửa đơn vị</w:t>
            </w:r>
          </w:p>
        </w:tc>
      </w:tr>
      <w:tr w:rsidR="006D111D" w14:paraId="70E64D4C" w14:textId="77777777" w:rsidTr="0069273D">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8B05DAF" w14:textId="77777777" w:rsidR="006D111D" w:rsidRDefault="006D111D"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06E75B" w14:textId="77777777" w:rsidR="006D111D" w:rsidRDefault="006D111D" w:rsidP="0049277F">
            <w:pPr>
              <w:pStyle w:val="NormalWeb"/>
              <w:spacing w:before="0" w:beforeAutospacing="0" w:after="120" w:line="360" w:lineRule="auto"/>
              <w:jc w:val="both"/>
            </w:pPr>
            <w:r>
              <w:rPr>
                <w:color w:val="000000"/>
                <w:sz w:val="20"/>
                <w:szCs w:val="20"/>
              </w:rPr>
              <w:t>User được phân quyền thực hiện Sửa đơn vị</w:t>
            </w:r>
          </w:p>
        </w:tc>
      </w:tr>
      <w:tr w:rsidR="006D111D" w14:paraId="38C8955A" w14:textId="77777777" w:rsidTr="0069273D">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E304223" w14:textId="77777777" w:rsidR="006D111D" w:rsidRDefault="006D111D"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C66175A"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639A9AFB"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thành công, hiển thị thông báo “Sửa thông tin đơn vị thành công, đơn vị (Tên đơn vị) đã được sửa”</w:t>
            </w:r>
          </w:p>
          <w:p w14:paraId="3D386D5E" w14:textId="77777777" w:rsidR="006D111D" w:rsidRDefault="006D111D" w:rsidP="0049277F">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không thành công, hiển thị thông báo “Sửa thông tin đơn vị không thành công” </w:t>
            </w:r>
          </w:p>
        </w:tc>
      </w:tr>
      <w:tr w:rsidR="006D111D" w14:paraId="39EE2B17" w14:textId="77777777" w:rsidTr="0069273D">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166E3F" w14:textId="77777777" w:rsidR="006D111D" w:rsidRDefault="006D111D" w:rsidP="0049277F">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90247B"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Tương tự chức năng Thêm mới đơn vị</w:t>
            </w:r>
          </w:p>
          <w:p w14:paraId="01D44201"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 Khi chọn “Đơn vị cha”, chỉ được phép chọn đơn vị cùng cấp hoặc cấp cao hơn, nếu không sẽ báo lỗi “Không thể đặt làm đơn vị trực thuộc của đơn vị cấp thấp hơn”</w:t>
            </w:r>
          </w:p>
          <w:p w14:paraId="46F4D723" w14:textId="77777777" w:rsidR="006D111D" w:rsidRDefault="006D111D" w:rsidP="0049277F">
            <w:pPr>
              <w:pStyle w:val="NormalWeb"/>
              <w:numPr>
                <w:ilvl w:val="0"/>
                <w:numId w:val="214"/>
              </w:numPr>
              <w:spacing w:before="0" w:beforeAutospacing="0" w:after="120" w:line="360" w:lineRule="auto"/>
              <w:jc w:val="both"/>
              <w:textAlignment w:val="baseline"/>
              <w:rPr>
                <w:color w:val="000000"/>
                <w:sz w:val="20"/>
                <w:szCs w:val="20"/>
              </w:rPr>
            </w:pPr>
            <w:r>
              <w:rPr>
                <w:color w:val="000000"/>
                <w:sz w:val="20"/>
                <w:szCs w:val="20"/>
              </w:rPr>
              <w:t>Khi đơn vị cần sửa không phải đơn vị do cấp trên tạo, bắt buộc phải chọn Đơn vị cấp cha, nếu không sẽ báo lỗi “Bạn phải chọn đơn vị cha cho đơn vị hiện tại”</w:t>
            </w:r>
          </w:p>
        </w:tc>
      </w:tr>
      <w:tr w:rsidR="006D111D" w14:paraId="7FE6C2E4" w14:textId="77777777" w:rsidTr="0069273D">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0F7E5E1" w14:textId="77777777" w:rsidR="006D111D" w:rsidRDefault="006D111D"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13A9805" w14:textId="77777777" w:rsidR="006D111D" w:rsidRDefault="006D111D" w:rsidP="0049277F">
            <w:pPr>
              <w:pStyle w:val="NormalWeb"/>
              <w:spacing w:before="0" w:beforeAutospacing="0" w:after="120" w:line="360" w:lineRule="auto"/>
              <w:jc w:val="both"/>
            </w:pPr>
            <w:r>
              <w:rPr>
                <w:color w:val="000000"/>
                <w:sz w:val="20"/>
                <w:szCs w:val="20"/>
              </w:rPr>
              <w:t>Lưu logs khi sửa thông tin</w:t>
            </w:r>
          </w:p>
        </w:tc>
      </w:tr>
    </w:tbl>
    <w:p w14:paraId="52CFB0A5" w14:textId="77777777" w:rsidR="006D111D" w:rsidRDefault="006D111D" w:rsidP="0049277F">
      <w:pPr>
        <w:pStyle w:val="Heading4"/>
      </w:pPr>
      <w:r>
        <w:lastRenderedPageBreak/>
        <w:t xml:space="preserve">Biểu đồ </w:t>
      </w:r>
      <w:r w:rsidRPr="0069273D">
        <w:t>luồng</w:t>
      </w:r>
      <w:r>
        <w:t xml:space="preserve"> xử lý chức năng</w:t>
      </w:r>
    </w:p>
    <w:p w14:paraId="04B881B0" w14:textId="3781DFA5"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4492534" wp14:editId="612DDCF0">
            <wp:extent cx="5943600" cy="4726305"/>
            <wp:effectExtent l="0" t="0" r="0" b="0"/>
            <wp:docPr id="88" name="Picture 88" descr="https://lh3.googleusercontent.com/kd9TxJUbpFP6OWezQ5kEGNuVuTIoeSPH4HsSSzdLtao_3Tad9YuvW4w-OxG5IPVBeMn0vBwqvWIqSX7pHBLrtLFbE3DtEA5z6flL_zb4dWuO0nU-uegFWqi2xJh_lpH12xmptIGv9lPqYt6hQvYrmIkC2B098PevJXKayyJ3Qq-6jKaeXD1uttHZvfvifrYB92eN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kd9TxJUbpFP6OWezQ5kEGNuVuTIoeSPH4HsSSzdLtao_3Tad9YuvW4w-OxG5IPVBeMn0vBwqvWIqSX7pHBLrtLFbE3DtEA5z6flL_zb4dWuO0nU-uegFWqi2xJh_lpH12xmptIGv9lPqYt6hQvYrmIkC2B098PevJXKayyJ3Qq-6jKaeXD1uttHZvfvifrYB92eN9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3553E4F3" w14:textId="77777777" w:rsidR="006D111D" w:rsidRDefault="006D111D" w:rsidP="0049277F">
      <w:pPr>
        <w:pStyle w:val="Heading4"/>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06"/>
        <w:gridCol w:w="6644"/>
      </w:tblGrid>
      <w:tr w:rsidR="006D111D" w14:paraId="1B65CEA6" w14:textId="77777777" w:rsidTr="006D111D">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E8317F7" w14:textId="77777777" w:rsidR="006D111D" w:rsidRDefault="006D111D"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63B48D4" w14:textId="77777777" w:rsidR="006D111D" w:rsidRDefault="006D111D" w:rsidP="0049277F">
            <w:pPr>
              <w:pStyle w:val="NormalWeb"/>
              <w:spacing w:before="0" w:beforeAutospacing="0" w:after="0" w:line="360" w:lineRule="auto"/>
              <w:jc w:val="center"/>
            </w:pPr>
            <w:r>
              <w:rPr>
                <w:b/>
                <w:bCs/>
                <w:color w:val="000000"/>
                <w:sz w:val="20"/>
                <w:szCs w:val="20"/>
              </w:rPr>
              <w:t>Phản ứng của hệ thống</w:t>
            </w:r>
          </w:p>
        </w:tc>
      </w:tr>
      <w:tr w:rsidR="006D111D" w14:paraId="5E8A73D8" w14:textId="77777777" w:rsidTr="006D111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BB583C8" w14:textId="77777777" w:rsidR="006D111D" w:rsidRDefault="006D111D" w:rsidP="0049277F">
            <w:pPr>
              <w:pStyle w:val="NormalWeb"/>
              <w:spacing w:before="80" w:beforeAutospacing="0" w:after="0" w:line="360" w:lineRule="auto"/>
              <w:ind w:hanging="360"/>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D8D6273" w14:textId="77777777" w:rsidR="006D111D" w:rsidRDefault="006D111D" w:rsidP="0049277F">
            <w:pPr>
              <w:pStyle w:val="NormalWeb"/>
              <w:spacing w:before="80" w:beforeAutospacing="0" w:after="0" w:line="360" w:lineRule="auto"/>
              <w:ind w:hanging="360"/>
              <w:jc w:val="both"/>
            </w:pPr>
            <w:r>
              <w:rPr>
                <w:color w:val="000000"/>
              </w:rPr>
              <w:t>2. Hệ thống hiển thị màn hình sửa thông tin </w:t>
            </w:r>
          </w:p>
          <w:p w14:paraId="6406CAF7" w14:textId="77777777" w:rsidR="006D111D" w:rsidRDefault="006D111D" w:rsidP="0049277F">
            <w:pPr>
              <w:pStyle w:val="NormalWeb"/>
              <w:numPr>
                <w:ilvl w:val="0"/>
                <w:numId w:val="177"/>
              </w:numPr>
              <w:spacing w:before="80" w:beforeAutospacing="0" w:after="0" w:line="360" w:lineRule="auto"/>
              <w:jc w:val="both"/>
              <w:textAlignment w:val="baseline"/>
              <w:rPr>
                <w:color w:val="000000"/>
              </w:rPr>
            </w:pPr>
            <w:r>
              <w:rPr>
                <w:color w:val="000000"/>
              </w:rPr>
              <w:t>Các trường thông tin hiển thị như khi thêm mới, nhưng không hiển thị checkbox “Thêm tiếp đơn vị”</w:t>
            </w:r>
          </w:p>
          <w:p w14:paraId="73A542DD" w14:textId="77777777" w:rsidR="006D111D" w:rsidRDefault="006D111D" w:rsidP="0049277F">
            <w:pPr>
              <w:pStyle w:val="NormalWeb"/>
              <w:numPr>
                <w:ilvl w:val="0"/>
                <w:numId w:val="177"/>
              </w:numPr>
              <w:spacing w:before="0" w:beforeAutospacing="0" w:after="0" w:line="360" w:lineRule="auto"/>
              <w:jc w:val="both"/>
              <w:textAlignment w:val="baseline"/>
              <w:rPr>
                <w:color w:val="000000"/>
              </w:rPr>
            </w:pPr>
            <w:r>
              <w:rPr>
                <w:color w:val="000000"/>
              </w:rPr>
              <w:t>Các trường thông tin hiển thị thông tin đơn vị đã có sẵn để người dùng có thể sửa.</w:t>
            </w:r>
          </w:p>
          <w:p w14:paraId="26031006" w14:textId="77777777" w:rsidR="006D111D" w:rsidRDefault="006D111D" w:rsidP="0049277F"/>
        </w:tc>
      </w:tr>
      <w:tr w:rsidR="006D111D" w14:paraId="6A21CD07" w14:textId="77777777" w:rsidTr="006D111D">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8B121E" w14:textId="77777777" w:rsidR="006D111D" w:rsidRDefault="006D111D" w:rsidP="0049277F">
            <w:pPr>
              <w:pStyle w:val="NormalWeb"/>
              <w:spacing w:before="80" w:beforeAutospacing="0" w:after="0" w:line="360" w:lineRule="auto"/>
              <w:ind w:hanging="360"/>
              <w:jc w:val="both"/>
            </w:pPr>
            <w:r>
              <w:rPr>
                <w:color w:val="000000"/>
              </w:rPr>
              <w:t>3. Người dùng nhập thông tin cần sửa và bấm Lưu</w:t>
            </w:r>
          </w:p>
          <w:p w14:paraId="7242CAE8" w14:textId="77777777" w:rsidR="006D111D" w:rsidRDefault="006D111D" w:rsidP="0049277F"/>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76F2776" w14:textId="77777777" w:rsidR="006D111D" w:rsidRDefault="006D111D" w:rsidP="0049277F">
            <w:pPr>
              <w:pStyle w:val="NormalWeb"/>
              <w:spacing w:before="80" w:beforeAutospacing="0" w:after="0" w:line="360" w:lineRule="auto"/>
              <w:ind w:hanging="360"/>
              <w:jc w:val="both"/>
            </w:pPr>
            <w:r>
              <w:rPr>
                <w:color w:val="000000"/>
              </w:rPr>
              <w:t>4. Hệ thống hiển thị đơn vị đã sửa ngoài màn hình</w:t>
            </w:r>
          </w:p>
          <w:p w14:paraId="4E499E93" w14:textId="77777777" w:rsidR="006D111D" w:rsidRDefault="006D111D" w:rsidP="0049277F">
            <w:pPr>
              <w:pStyle w:val="NormalWeb"/>
              <w:spacing w:before="80" w:beforeAutospacing="0" w:after="0" w:line="360" w:lineRule="auto"/>
              <w:ind w:hanging="360"/>
              <w:jc w:val="both"/>
            </w:pPr>
            <w:r>
              <w:rPr>
                <w:color w:val="000000"/>
              </w:rPr>
              <w:t>Cập nhật các bản ghi của bảng cats_organizations với is_delete=0, is_active=1</w:t>
            </w:r>
          </w:p>
          <w:p w14:paraId="79555CE4" w14:textId="77777777" w:rsidR="006D111D" w:rsidRDefault="006D111D" w:rsidP="0049277F">
            <w:pPr>
              <w:pStyle w:val="NormalWeb"/>
              <w:numPr>
                <w:ilvl w:val="0"/>
                <w:numId w:val="178"/>
              </w:numPr>
              <w:spacing w:before="80" w:beforeAutospacing="0" w:after="0" w:line="360" w:lineRule="auto"/>
              <w:jc w:val="both"/>
              <w:textAlignment w:val="baseline"/>
              <w:rPr>
                <w:color w:val="000000"/>
              </w:rPr>
            </w:pPr>
            <w:r>
              <w:rPr>
                <w:color w:val="000000"/>
              </w:rPr>
              <w:t>Cập nhật lại column: org_path của tất cả các đơn vị cấp con liền kề của đơn vị cần sửa.</w:t>
            </w:r>
          </w:p>
          <w:p w14:paraId="5AD9A1D2" w14:textId="77777777" w:rsidR="006D111D" w:rsidRDefault="006D111D" w:rsidP="0049277F">
            <w:pPr>
              <w:pStyle w:val="NormalWeb"/>
              <w:numPr>
                <w:ilvl w:val="0"/>
                <w:numId w:val="178"/>
              </w:numPr>
              <w:spacing w:before="0" w:beforeAutospacing="0" w:after="0" w:line="360" w:lineRule="auto"/>
              <w:jc w:val="both"/>
              <w:textAlignment w:val="baseline"/>
              <w:rPr>
                <w:color w:val="000000"/>
              </w:rPr>
            </w:pPr>
            <w:r>
              <w:rPr>
                <w:color w:val="000000"/>
              </w:rPr>
              <w:lastRenderedPageBreak/>
              <w:t>Cập nhật lại column: organization_parent_id của đơn vị cần sửa.</w:t>
            </w:r>
          </w:p>
        </w:tc>
      </w:tr>
    </w:tbl>
    <w:p w14:paraId="2DC37A48" w14:textId="73D8DB89" w:rsidR="006D111D" w:rsidRDefault="006D111D" w:rsidP="0049277F">
      <w:pPr>
        <w:pStyle w:val="Heading4"/>
      </w:pPr>
      <w:r>
        <w:lastRenderedPageBreak/>
        <w:t xml:space="preserve">Mô tả </w:t>
      </w:r>
      <w:r w:rsidRPr="0069273D">
        <w:t>dòng</w:t>
      </w:r>
      <w:r>
        <w:t xml:space="preserve"> sự kiện </w:t>
      </w:r>
      <w:r w:rsidR="00BD1BF6">
        <w:t>phụ (</w:t>
      </w:r>
      <w:r>
        <w:t>Alternative Flow)</w:t>
      </w:r>
    </w:p>
    <w:p w14:paraId="3F36F5D9" w14:textId="77777777" w:rsidR="006D111D" w:rsidRDefault="006D111D" w:rsidP="0049277F">
      <w:pPr>
        <w:pStyle w:val="NormalWeb"/>
        <w:spacing w:before="0" w:beforeAutospacing="0" w:after="160" w:line="360" w:lineRule="auto"/>
      </w:pPr>
      <w:r>
        <w:rPr>
          <w:color w:val="000000"/>
        </w:rPr>
        <w:t>N/A</w:t>
      </w:r>
    </w:p>
    <w:p w14:paraId="3A824991" w14:textId="77777777" w:rsidR="006D111D" w:rsidRDefault="006D111D" w:rsidP="0049277F">
      <w:pPr>
        <w:pStyle w:val="Heading4"/>
      </w:pPr>
      <w:r w:rsidRPr="0069273D">
        <w:t>Ghi</w:t>
      </w:r>
      <w:r>
        <w:t xml:space="preserve"> chú</w:t>
      </w:r>
    </w:p>
    <w:p w14:paraId="334D214F" w14:textId="602437C6"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525375F" wp14:editId="5FBC916F">
            <wp:extent cx="5943600" cy="2743200"/>
            <wp:effectExtent l="0" t="0" r="0" b="0"/>
            <wp:docPr id="87" name="Picture 87" descr="https://lh6.googleusercontent.com/D5pGgsYgXvVYBAFaxKEz55RGTt6TWx7ZQRxJmVlGmYL7WkIIrVhNow7dVm8FBCTSvUHjPmrXSxdVT7BydlPZFBfkGagV7gJzLBm8vG238u6MNtaBZO3YFz3kbWiEDy9MQPvTUMDP4oprQV8ClyVxU3Fwe_jKXfIV2jo64QgK_DIWk8T5qMp7Z0J5prgNFTx-k_aN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D5pGgsYgXvVYBAFaxKEz55RGTt6TWx7ZQRxJmVlGmYL7WkIIrVhNow7dVm8FBCTSvUHjPmrXSxdVT7BydlPZFBfkGagV7gJzLBm8vG238u6MNtaBZO3YFz3kbWiEDy9MQPvTUMDP4oprQV8ClyVxU3Fwe_jKXfIV2jo64QgK_DIWk8T5qMp7Z0J5prgNFTx-k_aNXA"/>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103A12D" w14:textId="77777777" w:rsidR="006D111D" w:rsidRDefault="006D111D" w:rsidP="0049277F">
      <w:pPr>
        <w:pStyle w:val="Heading3"/>
      </w:pPr>
      <w:r>
        <w:t>Xóa đơn vị</w:t>
      </w:r>
    </w:p>
    <w:p w14:paraId="734B0E24" w14:textId="77777777" w:rsidR="006D111D" w:rsidRDefault="006D111D" w:rsidP="0049277F">
      <w:pPr>
        <w:pStyle w:val="Heading4"/>
      </w:pPr>
      <w:r>
        <w:t>Thông tin chung về chức năng</w:t>
      </w:r>
    </w:p>
    <w:tbl>
      <w:tblPr>
        <w:tblW w:w="9278" w:type="dxa"/>
        <w:jc w:val="center"/>
        <w:tblLayout w:type="fixed"/>
        <w:tblCellMar>
          <w:top w:w="15" w:type="dxa"/>
          <w:left w:w="15" w:type="dxa"/>
          <w:bottom w:w="15" w:type="dxa"/>
          <w:right w:w="15" w:type="dxa"/>
        </w:tblCellMar>
        <w:tblLook w:val="04A0" w:firstRow="1" w:lastRow="0" w:firstColumn="1" w:lastColumn="0" w:noHBand="0" w:noVBand="1"/>
      </w:tblPr>
      <w:tblGrid>
        <w:gridCol w:w="2497"/>
        <w:gridCol w:w="6781"/>
      </w:tblGrid>
      <w:tr w:rsidR="0069273D" w14:paraId="3FBCB27A" w14:textId="77777777" w:rsidTr="0069273D">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16A7045" w14:textId="77777777" w:rsidR="0069273D" w:rsidRDefault="0069273D" w:rsidP="0049277F">
            <w:pPr>
              <w:pStyle w:val="NormalWeb"/>
              <w:spacing w:before="0" w:beforeAutospacing="0" w:after="0" w:line="360" w:lineRule="auto"/>
              <w:ind w:left="142"/>
            </w:pPr>
            <w:r>
              <w:rPr>
                <w:b/>
                <w:bCs/>
                <w:color w:val="000000"/>
                <w:sz w:val="20"/>
                <w:szCs w:val="20"/>
              </w:rPr>
              <w:t>Tên chức năng</w:t>
            </w:r>
          </w:p>
        </w:tc>
        <w:tc>
          <w:tcPr>
            <w:tcW w:w="6781"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B61BDD8" w14:textId="05099279" w:rsidR="0069273D" w:rsidRDefault="0069273D" w:rsidP="0049277F">
            <w:pPr>
              <w:pStyle w:val="NormalWeb"/>
              <w:spacing w:before="0" w:beforeAutospacing="0" w:after="120" w:line="360" w:lineRule="auto"/>
              <w:jc w:val="both"/>
            </w:pPr>
            <w:r>
              <w:rPr>
                <w:color w:val="000000"/>
                <w:sz w:val="20"/>
                <w:szCs w:val="20"/>
              </w:rPr>
              <w:t>Xóa đơn vị</w:t>
            </w:r>
          </w:p>
        </w:tc>
      </w:tr>
      <w:tr w:rsidR="0069273D" w14:paraId="7FB08B69" w14:textId="77777777" w:rsidTr="0069273D">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517D633" w14:textId="77777777" w:rsidR="0069273D" w:rsidRDefault="0069273D" w:rsidP="0049277F">
            <w:pPr>
              <w:pStyle w:val="NormalWeb"/>
              <w:spacing w:before="0" w:beforeAutospacing="0" w:after="0" w:line="360" w:lineRule="auto"/>
              <w:ind w:left="142"/>
            </w:pPr>
            <w:r>
              <w:rPr>
                <w:b/>
                <w:bCs/>
                <w:color w:val="000000"/>
                <w:sz w:val="20"/>
                <w:szCs w:val="20"/>
              </w:rPr>
              <w:t>Mô tả</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81413D" w14:textId="7EDFF89A" w:rsidR="0069273D" w:rsidRDefault="0069273D" w:rsidP="0049277F">
            <w:pPr>
              <w:pStyle w:val="NormalWeb"/>
              <w:spacing w:before="0" w:beforeAutospacing="0" w:after="120" w:line="360" w:lineRule="auto"/>
              <w:jc w:val="both"/>
            </w:pPr>
            <w:r>
              <w:rPr>
                <w:color w:val="000000"/>
                <w:sz w:val="20"/>
                <w:szCs w:val="20"/>
              </w:rPr>
              <w:t>Cho phép xóa 1 đơn vị</w:t>
            </w:r>
          </w:p>
        </w:tc>
      </w:tr>
      <w:tr w:rsidR="0069273D" w14:paraId="60BCD82A" w14:textId="77777777" w:rsidTr="0069273D">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2E13B93" w14:textId="77777777" w:rsidR="0069273D" w:rsidRDefault="0069273D" w:rsidP="0049277F">
            <w:pPr>
              <w:pStyle w:val="NormalWeb"/>
              <w:spacing w:before="0" w:beforeAutospacing="0" w:after="0" w:line="360" w:lineRule="auto"/>
              <w:ind w:left="142"/>
            </w:pPr>
            <w:r>
              <w:rPr>
                <w:b/>
                <w:bCs/>
                <w:color w:val="000000"/>
                <w:sz w:val="20"/>
                <w:szCs w:val="20"/>
              </w:rPr>
              <w:t>Tác nhân</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B736C5" w14:textId="509EF06B" w:rsidR="0069273D" w:rsidRDefault="0069273D" w:rsidP="0049277F">
            <w:pPr>
              <w:pStyle w:val="NormalWeb"/>
              <w:spacing w:before="0" w:beforeAutospacing="0" w:after="120" w:line="360" w:lineRule="auto"/>
              <w:jc w:val="both"/>
            </w:pPr>
            <w:r>
              <w:rPr>
                <w:color w:val="000000"/>
                <w:sz w:val="20"/>
                <w:szCs w:val="20"/>
              </w:rPr>
              <w:t>Admin</w:t>
            </w:r>
          </w:p>
        </w:tc>
      </w:tr>
      <w:tr w:rsidR="0069273D" w14:paraId="6751EA36" w14:textId="77777777" w:rsidTr="0069273D">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BDB0BA" w14:textId="77777777" w:rsidR="0069273D" w:rsidRDefault="0069273D" w:rsidP="0049277F">
            <w:pPr>
              <w:pStyle w:val="NormalWeb"/>
              <w:spacing w:before="0" w:beforeAutospacing="0" w:after="0" w:line="360" w:lineRule="auto"/>
              <w:ind w:left="142"/>
            </w:pPr>
            <w:r>
              <w:rPr>
                <w:b/>
                <w:bCs/>
                <w:color w:val="000000"/>
                <w:sz w:val="20"/>
                <w:szCs w:val="20"/>
              </w:rPr>
              <w:t>Điều kiện trước </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31B7DF" w14:textId="72889DA6" w:rsidR="0069273D" w:rsidRDefault="0069273D" w:rsidP="0049277F">
            <w:pPr>
              <w:pStyle w:val="NormalWeb"/>
              <w:numPr>
                <w:ilvl w:val="0"/>
                <w:numId w:val="215"/>
              </w:numPr>
              <w:spacing w:before="0" w:beforeAutospacing="0" w:after="0" w:line="360" w:lineRule="auto"/>
              <w:jc w:val="both"/>
            </w:pPr>
            <w:r>
              <w:rPr>
                <w:color w:val="000000"/>
                <w:sz w:val="20"/>
                <w:szCs w:val="20"/>
              </w:rPr>
              <w:t>Người dùng được phân quyền chức năng Xóa</w:t>
            </w:r>
          </w:p>
          <w:p w14:paraId="3567B9DC" w14:textId="77777777" w:rsidR="0069273D" w:rsidRDefault="0069273D" w:rsidP="0049277F">
            <w:pPr>
              <w:pStyle w:val="NormalWeb"/>
              <w:numPr>
                <w:ilvl w:val="0"/>
                <w:numId w:val="215"/>
              </w:numPr>
              <w:spacing w:before="0" w:beforeAutospacing="0" w:after="120" w:line="360" w:lineRule="auto"/>
              <w:jc w:val="both"/>
            </w:pPr>
            <w:r>
              <w:rPr>
                <w:color w:val="000000"/>
                <w:sz w:val="20"/>
                <w:szCs w:val="20"/>
              </w:rPr>
              <w:t>Xóa đơn vị thành công là đơn vị không có đơn vị con, quân nhân, bác sĩ, người dung.</w:t>
            </w:r>
          </w:p>
        </w:tc>
      </w:tr>
      <w:tr w:rsidR="0069273D" w14:paraId="3E355828" w14:textId="77777777" w:rsidTr="0069273D">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C9309C9" w14:textId="77777777" w:rsidR="0069273D" w:rsidRDefault="0069273D" w:rsidP="0049277F">
            <w:pPr>
              <w:pStyle w:val="NormalWeb"/>
              <w:spacing w:before="0" w:beforeAutospacing="0" w:after="0" w:line="360" w:lineRule="auto"/>
              <w:ind w:left="142"/>
            </w:pPr>
            <w:r>
              <w:rPr>
                <w:b/>
                <w:bCs/>
                <w:color w:val="000000"/>
                <w:sz w:val="20"/>
                <w:szCs w:val="20"/>
              </w:rPr>
              <w:t>Điều kiện sau</w:t>
            </w:r>
          </w:p>
        </w:tc>
        <w:tc>
          <w:tcPr>
            <w:tcW w:w="6781"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FEB3AA3" w14:textId="00BF8F77" w:rsidR="0069273D" w:rsidRDefault="0069273D" w:rsidP="0049277F">
            <w:pPr>
              <w:pStyle w:val="NormalWeb"/>
              <w:spacing w:before="0" w:beforeAutospacing="0" w:after="120" w:line="360" w:lineRule="auto"/>
              <w:jc w:val="both"/>
            </w:pPr>
            <w:r>
              <w:rPr>
                <w:color w:val="000000"/>
                <w:sz w:val="20"/>
                <w:szCs w:val="20"/>
              </w:rPr>
              <w:t>Cập nhật lại trạng thái xóa và không xuất hiện bản ghi trong danh sách đơn vị hiển thị. Xóa thành công sẽ báo: Xóa thành công”. Nếu thất bại sẽ báo “Xóa không thành công”.</w:t>
            </w:r>
          </w:p>
        </w:tc>
      </w:tr>
      <w:tr w:rsidR="0069273D" w14:paraId="52DE8C16" w14:textId="77777777" w:rsidTr="0069273D">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F83C150" w14:textId="77777777" w:rsidR="0069273D" w:rsidRDefault="0069273D" w:rsidP="0049277F">
            <w:pPr>
              <w:pStyle w:val="NormalWeb"/>
              <w:spacing w:before="0" w:beforeAutospacing="0" w:after="0" w:line="360" w:lineRule="auto"/>
              <w:ind w:left="142"/>
            </w:pPr>
            <w:r>
              <w:rPr>
                <w:b/>
                <w:bCs/>
                <w:color w:val="000000"/>
                <w:sz w:val="20"/>
                <w:szCs w:val="20"/>
              </w:rPr>
              <w:t>Ngoại lệ</w:t>
            </w:r>
          </w:p>
        </w:tc>
        <w:tc>
          <w:tcPr>
            <w:tcW w:w="6781"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C9BD82E" w14:textId="2F7B36AC" w:rsidR="0069273D" w:rsidRDefault="0069273D" w:rsidP="0049277F">
            <w:pPr>
              <w:pStyle w:val="NormalWeb"/>
              <w:spacing w:before="0" w:beforeAutospacing="0" w:after="120" w:line="360" w:lineRule="auto"/>
              <w:jc w:val="both"/>
            </w:pPr>
            <w:r>
              <w:rPr>
                <w:color w:val="000000"/>
                <w:sz w:val="20"/>
                <w:szCs w:val="20"/>
              </w:rPr>
              <w:t>Nếu đơn vị cần xóa không thỏa mãn điều kiện trước, hiển thị lỗi </w:t>
            </w:r>
          </w:p>
          <w:p w14:paraId="21C12671" w14:textId="77777777" w:rsidR="0069273D" w:rsidRDefault="0069273D" w:rsidP="0049277F">
            <w:pPr>
              <w:pStyle w:val="NormalWeb"/>
              <w:numPr>
                <w:ilvl w:val="0"/>
                <w:numId w:val="179"/>
              </w:numPr>
              <w:spacing w:before="0" w:beforeAutospacing="0" w:after="0" w:line="360" w:lineRule="auto"/>
              <w:jc w:val="both"/>
              <w:textAlignment w:val="baseline"/>
              <w:rPr>
                <w:color w:val="000000"/>
                <w:sz w:val="20"/>
                <w:szCs w:val="20"/>
              </w:rPr>
            </w:pPr>
            <w:r>
              <w:rPr>
                <w:color w:val="000000"/>
                <w:sz w:val="20"/>
                <w:szCs w:val="20"/>
              </w:rPr>
              <w:t>“Không thể xóa đơn vị vẫn còn đơn vị thành viên” (khi đơn vị chứa đơn vị con), </w:t>
            </w:r>
          </w:p>
          <w:p w14:paraId="09EC8CB4" w14:textId="77777777" w:rsidR="0069273D" w:rsidRDefault="0069273D" w:rsidP="0049277F">
            <w:pPr>
              <w:pStyle w:val="NormalWeb"/>
              <w:numPr>
                <w:ilvl w:val="0"/>
                <w:numId w:val="179"/>
              </w:numPr>
              <w:spacing w:before="0" w:beforeAutospacing="0" w:after="120" w:line="360" w:lineRule="auto"/>
              <w:jc w:val="both"/>
              <w:textAlignment w:val="baseline"/>
              <w:rPr>
                <w:color w:val="000000"/>
                <w:sz w:val="20"/>
                <w:szCs w:val="20"/>
              </w:rPr>
            </w:pPr>
            <w:r>
              <w:rPr>
                <w:color w:val="000000"/>
                <w:sz w:val="20"/>
                <w:szCs w:val="20"/>
              </w:rPr>
              <w:lastRenderedPageBreak/>
              <w:t>“Không thể xóa đơn vị vẫn còn người dùng” (khi đơn vị có quân nhân, bác sĩ, người dùng) </w:t>
            </w:r>
          </w:p>
        </w:tc>
      </w:tr>
      <w:tr w:rsidR="0069273D" w14:paraId="143ED0A8" w14:textId="77777777" w:rsidTr="0069273D">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EB118C2" w14:textId="77777777" w:rsidR="0069273D" w:rsidRDefault="0069273D" w:rsidP="0049277F">
            <w:pPr>
              <w:pStyle w:val="NormalWeb"/>
              <w:spacing w:before="0" w:beforeAutospacing="0" w:after="0" w:line="360" w:lineRule="auto"/>
              <w:ind w:left="142"/>
            </w:pPr>
            <w:r>
              <w:rPr>
                <w:b/>
                <w:bCs/>
                <w:color w:val="000000"/>
                <w:sz w:val="20"/>
                <w:szCs w:val="20"/>
              </w:rPr>
              <w:lastRenderedPageBreak/>
              <w:t>Các yêu cầu đặc biệt</w:t>
            </w:r>
          </w:p>
        </w:tc>
        <w:tc>
          <w:tcPr>
            <w:tcW w:w="6781"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B0FB27B" w14:textId="3B20F779" w:rsidR="0069273D" w:rsidRDefault="0069273D" w:rsidP="0049277F">
            <w:pPr>
              <w:pStyle w:val="NormalWeb"/>
              <w:spacing w:before="0" w:beforeAutospacing="0" w:after="120" w:line="360" w:lineRule="auto"/>
              <w:jc w:val="both"/>
            </w:pPr>
            <w:r>
              <w:rPr>
                <w:color w:val="000000"/>
                <w:sz w:val="20"/>
                <w:szCs w:val="20"/>
              </w:rPr>
              <w:t>Lưu logs xóa nhóm </w:t>
            </w:r>
          </w:p>
        </w:tc>
      </w:tr>
    </w:tbl>
    <w:p w14:paraId="48D78ACE" w14:textId="77777777" w:rsidR="006D111D" w:rsidRDefault="006D111D" w:rsidP="0049277F">
      <w:pPr>
        <w:pStyle w:val="Heading4"/>
      </w:pPr>
      <w:r>
        <w:t xml:space="preserve">Biểu đồ luồng </w:t>
      </w:r>
      <w:r w:rsidRPr="0069273D">
        <w:t>xử</w:t>
      </w:r>
      <w:r>
        <w:t xml:space="preserve"> lý chức năng</w:t>
      </w:r>
    </w:p>
    <w:p w14:paraId="0FF4EF82" w14:textId="3306B83E"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5FCA1E89" wp14:editId="5774B313">
            <wp:extent cx="5943600" cy="4726305"/>
            <wp:effectExtent l="0" t="0" r="0" b="0"/>
            <wp:docPr id="86" name="Picture 86" descr="https://lh3.googleusercontent.com/dujHLFSP94sI1gXAs5MhfN-Kxz-oNOSpySaXKCSzAE2n6FZJBgKPUnKHx2JGxb52NNSkuYyrGEDmNwCl5237ZMJ7snR8kyNw96WkEmCeF2Q1hQ3BKeSSEAQG2riE_eRyJfDbBjK45R_fUVfsnjx1Qjl1zYFkuISa9WnZdFc8LULK0ez0Ba5gafLdezKX6GpNBmv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3.googleusercontent.com/dujHLFSP94sI1gXAs5MhfN-Kxz-oNOSpySaXKCSzAE2n6FZJBgKPUnKHx2JGxb52NNSkuYyrGEDmNwCl5237ZMJ7snR8kyNw96WkEmCeF2Q1hQ3BKeSSEAQG2riE_eRyJfDbBjK45R_fUVfsnjx1Qjl1zYFkuISa9WnZdFc8LULK0ez0Ba5gafLdezKX6GpNBmvNLA"/>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726305"/>
                    </a:xfrm>
                    <a:prstGeom prst="rect">
                      <a:avLst/>
                    </a:prstGeom>
                    <a:noFill/>
                    <a:ln>
                      <a:noFill/>
                    </a:ln>
                  </pic:spPr>
                </pic:pic>
              </a:graphicData>
            </a:graphic>
          </wp:inline>
        </w:drawing>
      </w:r>
    </w:p>
    <w:p w14:paraId="42950C91" w14:textId="77777777" w:rsidR="006D111D" w:rsidRDefault="006D111D" w:rsidP="0049277F">
      <w:pPr>
        <w:pStyle w:val="Heading4"/>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6D111D" w14:paraId="420051AB" w14:textId="77777777" w:rsidTr="0069273D">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0FF54F" w14:textId="77777777" w:rsidR="006D111D" w:rsidRDefault="006D111D" w:rsidP="0049277F">
            <w:pPr>
              <w:pStyle w:val="NormalWeb"/>
              <w:spacing w:before="0" w:beforeAutospacing="0" w:after="0" w:line="360" w:lineRule="auto"/>
              <w:ind w:left="335"/>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E42C159" w14:textId="77777777" w:rsidR="006D111D" w:rsidRDefault="006D111D" w:rsidP="0049277F">
            <w:pPr>
              <w:pStyle w:val="NormalWeb"/>
              <w:spacing w:before="0" w:beforeAutospacing="0" w:after="0" w:line="360" w:lineRule="auto"/>
              <w:ind w:left="427"/>
              <w:jc w:val="center"/>
            </w:pPr>
            <w:r>
              <w:rPr>
                <w:b/>
                <w:bCs/>
                <w:color w:val="000000"/>
                <w:sz w:val="20"/>
                <w:szCs w:val="20"/>
              </w:rPr>
              <w:t>Phản ứng của hệ thống</w:t>
            </w:r>
          </w:p>
        </w:tc>
      </w:tr>
      <w:tr w:rsidR="006D111D" w14:paraId="0AD27DC3"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149DAE6" w14:textId="77777777" w:rsidR="006D111D" w:rsidRDefault="006D111D" w:rsidP="0049277F">
            <w:pPr>
              <w:pStyle w:val="NormalWeb"/>
              <w:spacing w:before="80" w:beforeAutospacing="0" w:after="0" w:line="360" w:lineRule="auto"/>
              <w:ind w:left="335" w:hanging="360"/>
              <w:jc w:val="both"/>
            </w:pPr>
            <w:r>
              <w:rPr>
                <w:color w:val="000000"/>
              </w:rPr>
              <w:t>1. Người dùng chọn Xóa đơn vị</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95F71DD" w14:textId="77777777" w:rsidR="006D111D" w:rsidRDefault="006D111D" w:rsidP="0049277F">
            <w:pPr>
              <w:pStyle w:val="NormalWeb"/>
              <w:spacing w:before="80" w:beforeAutospacing="0" w:after="0" w:line="360" w:lineRule="auto"/>
              <w:ind w:left="427" w:hanging="360"/>
              <w:jc w:val="both"/>
            </w:pPr>
            <w:r>
              <w:rPr>
                <w:color w:val="000000"/>
              </w:rPr>
              <w:t>2. Hệ thống hiển thị popup xác nhận “Bạn có chắc chắn muốn xóa thông tin của (Tên đơn vị) không?</w:t>
            </w:r>
          </w:p>
          <w:p w14:paraId="4D9FE9A0" w14:textId="77777777" w:rsidR="006D111D" w:rsidRDefault="006D111D" w:rsidP="0049277F">
            <w:pPr>
              <w:ind w:left="427"/>
            </w:pPr>
          </w:p>
        </w:tc>
      </w:tr>
      <w:tr w:rsidR="006D111D" w14:paraId="7EF38DD1"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82F6520" w14:textId="77777777" w:rsidR="006D111D" w:rsidRDefault="006D111D" w:rsidP="0049277F">
            <w:pPr>
              <w:pStyle w:val="NormalWeb"/>
              <w:spacing w:before="80" w:beforeAutospacing="0" w:after="0" w:line="360" w:lineRule="auto"/>
              <w:ind w:left="335" w:hanging="360"/>
              <w:jc w:val="both"/>
            </w:pPr>
            <w:r>
              <w:rPr>
                <w:color w:val="000000"/>
              </w:rPr>
              <w:t>3.1. Người dùng chọn “Xác nhận”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475ACF" w14:textId="77777777" w:rsidR="006D111D" w:rsidRDefault="006D111D" w:rsidP="0049277F">
            <w:pPr>
              <w:pStyle w:val="NormalWeb"/>
              <w:spacing w:before="80" w:beforeAutospacing="0" w:after="0" w:line="360" w:lineRule="auto"/>
              <w:ind w:left="427" w:hanging="360"/>
              <w:jc w:val="both"/>
            </w:pPr>
            <w:r>
              <w:rPr>
                <w:color w:val="000000"/>
              </w:rPr>
              <w:t>4.1 Hệ thống xóa bản ghi từ bảng cats_organizations với is_delete = 0, is_active=1. Sau khi xóa, bản ghi được update với is_delete = 1</w:t>
            </w:r>
          </w:p>
          <w:p w14:paraId="15739D68" w14:textId="77777777" w:rsidR="006D111D" w:rsidRDefault="006D111D" w:rsidP="0049277F">
            <w:pPr>
              <w:pStyle w:val="NormalWeb"/>
              <w:numPr>
                <w:ilvl w:val="0"/>
                <w:numId w:val="216"/>
              </w:numPr>
              <w:spacing w:before="80" w:beforeAutospacing="0" w:after="0" w:line="360" w:lineRule="auto"/>
              <w:jc w:val="both"/>
              <w:textAlignment w:val="baseline"/>
              <w:rPr>
                <w:color w:val="000000"/>
              </w:rPr>
            </w:pPr>
            <w:r>
              <w:rPr>
                <w:color w:val="000000"/>
              </w:rPr>
              <w:lastRenderedPageBreak/>
              <w:t>Chạy query để check đơn vị đó có đơn vị con hay không: select * from cats_organizations WHERE organization_parent_id = …</w:t>
            </w:r>
          </w:p>
          <w:p w14:paraId="0F6A48F8"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Nếu không có kết quả trả về → Xóa thành công</w:t>
            </w:r>
          </w:p>
          <w:p w14:paraId="7B7E0FAE"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Nếu có kết quả trả về → Báo lỗi như ngoại lệ 1</w:t>
            </w:r>
          </w:p>
          <w:p w14:paraId="2E2C9241" w14:textId="77777777" w:rsidR="006D111D" w:rsidRDefault="006D111D" w:rsidP="0049277F">
            <w:pPr>
              <w:pStyle w:val="NormalWeb"/>
              <w:numPr>
                <w:ilvl w:val="0"/>
                <w:numId w:val="216"/>
              </w:numPr>
              <w:spacing w:before="0" w:beforeAutospacing="0" w:after="0" w:line="360" w:lineRule="auto"/>
              <w:jc w:val="both"/>
              <w:textAlignment w:val="baseline"/>
              <w:rPr>
                <w:color w:val="000000"/>
              </w:rPr>
            </w:pPr>
            <w:r>
              <w:rPr>
                <w:color w:val="000000"/>
              </w:rPr>
              <w:t>Check bảng Doctors, Patients, sys_user, cats_organization (column: organization_id). Nếu xóa đơn vị chứa organization_id xuất hiện trong các bảng này → báo lỗi như ngoại lệ 2</w:t>
            </w:r>
          </w:p>
        </w:tc>
      </w:tr>
      <w:tr w:rsidR="006D111D" w14:paraId="4993EDBE" w14:textId="77777777" w:rsidTr="0069273D">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9492B2" w14:textId="77777777" w:rsidR="006D111D" w:rsidRDefault="006D111D" w:rsidP="0049277F">
            <w:pPr>
              <w:pStyle w:val="NormalWeb"/>
              <w:spacing w:before="80" w:beforeAutospacing="0" w:after="0" w:line="360" w:lineRule="auto"/>
              <w:ind w:left="335" w:hanging="360"/>
              <w:jc w:val="both"/>
            </w:pPr>
            <w:r>
              <w:rPr>
                <w:color w:val="000000"/>
              </w:rPr>
              <w:lastRenderedPageBreak/>
              <w:t>3.2. Người dùng chọn “Hủy”</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CC9599" w14:textId="77777777" w:rsidR="006D111D" w:rsidRDefault="006D111D" w:rsidP="0049277F">
            <w:pPr>
              <w:pStyle w:val="NormalWeb"/>
              <w:spacing w:before="80" w:beforeAutospacing="0" w:after="0" w:line="360" w:lineRule="auto"/>
              <w:ind w:left="427" w:hanging="360"/>
              <w:jc w:val="both"/>
            </w:pPr>
            <w:r>
              <w:rPr>
                <w:color w:val="000000"/>
              </w:rPr>
              <w:t>4.2. Đóng popup xác nhận và giữ nguyên trạng thái bản ghi.</w:t>
            </w:r>
          </w:p>
        </w:tc>
      </w:tr>
    </w:tbl>
    <w:p w14:paraId="4B145FB9" w14:textId="3A668102" w:rsidR="006D111D" w:rsidRDefault="006D111D" w:rsidP="0049277F">
      <w:pPr>
        <w:pStyle w:val="Heading4"/>
      </w:pPr>
      <w:r>
        <w:t xml:space="preserve">Mô tả dòng sự kiện </w:t>
      </w:r>
      <w:r w:rsidRPr="0069273D">
        <w:t>phụ</w:t>
      </w:r>
      <w:r w:rsidR="0069273D">
        <w:t xml:space="preserve"> </w:t>
      </w:r>
      <w:r>
        <w:t>(Alternative Flow)</w:t>
      </w:r>
    </w:p>
    <w:p w14:paraId="67A923E8" w14:textId="77777777" w:rsidR="006D111D" w:rsidRDefault="006D111D" w:rsidP="0049277F">
      <w:pPr>
        <w:pStyle w:val="Heading4"/>
      </w:pPr>
      <w:r>
        <w:t>Ghi chú</w:t>
      </w:r>
    </w:p>
    <w:p w14:paraId="5ED3641B" w14:textId="608C649C" w:rsidR="006D111D" w:rsidRDefault="006D111D"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802649B" wp14:editId="5D09EB15">
            <wp:extent cx="5943600" cy="2838450"/>
            <wp:effectExtent l="0" t="0" r="0" b="0"/>
            <wp:docPr id="85" name="Picture 85" descr="https://lh3.googleusercontent.com/Vxyny7e8LEPrn7NsO0oWeWoKZp7CrPxecFl0zvrXApSWjK2QLF6UxHXsAhSyN6EldkSWnIbxHVzB5hkMSCZTMV1qrEhyiZ2j5F5Hbi1EHp7YIsVZxVcj-u9C8YwiJd1Fk2hFHkAGfOCIubFpWJ4JYxG0jsrVhQW-nJLwyhil31YDMljcUNwwvGeKfC9rVmvIIA3h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Vxyny7e8LEPrn7NsO0oWeWoKZp7CrPxecFl0zvrXApSWjK2QLF6UxHXsAhSyN6EldkSWnIbxHVzB5hkMSCZTMV1qrEhyiZ2j5F5Hbi1EHp7YIsVZxVcj-u9C8YwiJd1Fk2hFHkAGfOCIubFpWJ4JYxG0jsrVhQW-nJLwyhil31YDMljcUNwwvGeKfC9rVmvIIA3hGQ"/>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14:paraId="6EB43E11" w14:textId="77777777" w:rsidR="006D111D" w:rsidRDefault="006D111D" w:rsidP="0049277F">
      <w:pPr>
        <w:widowControl/>
        <w:spacing w:before="100" w:beforeAutospacing="1" w:after="100" w:afterAutospacing="1"/>
        <w:ind w:left="360"/>
        <w:textAlignment w:val="baseline"/>
        <w:rPr>
          <w:b/>
          <w:bCs/>
          <w:color w:val="000000"/>
        </w:rPr>
      </w:pPr>
    </w:p>
    <w:p w14:paraId="13BDFF59" w14:textId="09EAA9F1" w:rsidR="006D111D" w:rsidRDefault="006D111D" w:rsidP="0049277F">
      <w:pPr>
        <w:pStyle w:val="NormalWeb"/>
        <w:spacing w:before="0" w:beforeAutospacing="0" w:after="160" w:line="360" w:lineRule="auto"/>
      </w:pPr>
      <w:r>
        <w:rPr>
          <w:noProof/>
          <w:color w:val="000000"/>
          <w:sz w:val="22"/>
          <w:szCs w:val="22"/>
          <w:bdr w:val="none" w:sz="0" w:space="0" w:color="auto" w:frame="1"/>
        </w:rPr>
        <w:lastRenderedPageBreak/>
        <w:drawing>
          <wp:inline distT="0" distB="0" distL="0" distR="0" wp14:anchorId="3EDA6B4C" wp14:editId="3C3CF75E">
            <wp:extent cx="5943600" cy="2897505"/>
            <wp:effectExtent l="0" t="0" r="0" b="0"/>
            <wp:docPr id="84" name="Picture 84" descr="https://lh4.googleusercontent.com/JYncropHwGrOLttsVTqmWRYZuuso4NQAkMurnPjmMbf80-cZ7e_8prxfYelWOAfHLd-7Pr_uY6tKP4oZS-tc2eee_pP5r5ZkMTNV_dcNHqTeXC3rn8yDEtMp2AAugu9gsaclF3bImBWvo1JlcOEOLmRYrA1KUqBtQTyBwmzWHASfEVC6iQqbJ6JH50bB7ydnMOzB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JYncropHwGrOLttsVTqmWRYZuuso4NQAkMurnPjmMbf80-cZ7e_8prxfYelWOAfHLd-7Pr_uY6tKP4oZS-tc2eee_pP5r5ZkMTNV_dcNHqTeXC3rn8yDEtMp2AAugu9gsaclF3bImBWvo1JlcOEOLmRYrA1KUqBtQTyBwmzWHASfEVC6iQqbJ6JH50bB7ydnMOzBMQ"/>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7B18245C" w14:textId="46BE94BE" w:rsidR="006D111D" w:rsidRDefault="006D111D" w:rsidP="008B7EB4">
      <w:pPr>
        <w:pStyle w:val="NormalIndent"/>
        <w:rPr>
          <w:highlight w:val="yellow"/>
        </w:rPr>
      </w:pPr>
    </w:p>
    <w:p w14:paraId="185D069B" w14:textId="43D32A05" w:rsidR="008E75E3" w:rsidRDefault="008E75E3" w:rsidP="008B7EB4">
      <w:pPr>
        <w:pStyle w:val="NormalIndent"/>
        <w:rPr>
          <w:highlight w:val="yellow"/>
        </w:rPr>
      </w:pPr>
    </w:p>
    <w:p w14:paraId="16FFE71F" w14:textId="10DBB50F" w:rsidR="008E75E3" w:rsidRDefault="008E75E3" w:rsidP="008B7EB4">
      <w:pPr>
        <w:pStyle w:val="NormalIndent"/>
        <w:rPr>
          <w:highlight w:val="yellow"/>
        </w:rPr>
      </w:pPr>
    </w:p>
    <w:p w14:paraId="57BDB20D" w14:textId="5227FC6F" w:rsidR="008E75E3" w:rsidRDefault="008E75E3" w:rsidP="0049277F">
      <w:pPr>
        <w:pStyle w:val="Heading2"/>
        <w:ind w:left="540"/>
        <w:rPr>
          <w:highlight w:val="yellow"/>
        </w:rPr>
      </w:pPr>
      <w:r w:rsidRPr="00B12B91">
        <w:rPr>
          <w:highlight w:val="yellow"/>
        </w:rPr>
        <w:t xml:space="preserve">Danh mục </w:t>
      </w:r>
      <w:r w:rsidR="00F54DCA">
        <w:rPr>
          <w:highlight w:val="yellow"/>
        </w:rPr>
        <w:t>hành chính</w:t>
      </w:r>
    </w:p>
    <w:p w14:paraId="34CFA6BD" w14:textId="624A8838" w:rsidR="0068405B" w:rsidRDefault="0068405B" w:rsidP="0049277F">
      <w:pPr>
        <w:pStyle w:val="Heading3"/>
        <w:rPr>
          <w:highlight w:val="yellow"/>
        </w:rPr>
      </w:pPr>
      <w:r>
        <w:rPr>
          <w:highlight w:val="yellow"/>
        </w:rPr>
        <w:t>Danh mục quốc gia</w:t>
      </w:r>
    </w:p>
    <w:p w14:paraId="69305ABF" w14:textId="77777777" w:rsidR="0068405B" w:rsidRDefault="0068405B" w:rsidP="0049277F">
      <w:pPr>
        <w:pStyle w:val="Heading4"/>
        <w:rPr>
          <w:snapToGrid/>
          <w:sz w:val="27"/>
        </w:rPr>
      </w:pPr>
      <w:r>
        <w:t> Xem màn hình danh mục hành chính, danh mục quốc gia</w:t>
      </w:r>
    </w:p>
    <w:p w14:paraId="7F16503D"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317"/>
        <w:gridCol w:w="6873"/>
      </w:tblGrid>
      <w:tr w:rsidR="0068405B" w14:paraId="597227E6" w14:textId="77777777" w:rsidTr="0068405B">
        <w:trPr>
          <w:trHeight w:val="284"/>
          <w:jc w:val="center"/>
        </w:trPr>
        <w:tc>
          <w:tcPr>
            <w:tcW w:w="231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61121DC"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73"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4CA567" w14:textId="77777777" w:rsidR="0068405B" w:rsidRDefault="0068405B" w:rsidP="0049277F">
            <w:pPr>
              <w:pStyle w:val="NormalWeb"/>
              <w:spacing w:before="0" w:beforeAutospacing="0" w:after="120" w:line="360" w:lineRule="auto"/>
              <w:jc w:val="both"/>
            </w:pPr>
            <w:r>
              <w:rPr>
                <w:color w:val="000000"/>
              </w:rPr>
              <w:t>Xem danh mục hành chính</w:t>
            </w:r>
          </w:p>
        </w:tc>
      </w:tr>
      <w:tr w:rsidR="0068405B" w14:paraId="47492D36" w14:textId="77777777" w:rsidTr="0068405B">
        <w:trPr>
          <w:trHeight w:val="284"/>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718756"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D61AD7C" w14:textId="77777777" w:rsidR="0068405B" w:rsidRDefault="0068405B" w:rsidP="0049277F">
            <w:pPr>
              <w:pStyle w:val="NormalWeb"/>
              <w:spacing w:before="0" w:beforeAutospacing="0" w:after="120" w:line="360" w:lineRule="auto"/>
              <w:jc w:val="both"/>
            </w:pPr>
            <w:r>
              <w:rPr>
                <w:color w:val="000000"/>
              </w:rPr>
              <w:t>Cho phép xem menu hành chính và danh mục quốc gia</w:t>
            </w:r>
          </w:p>
        </w:tc>
      </w:tr>
      <w:tr w:rsidR="0068405B" w14:paraId="48BE72D9" w14:textId="77777777" w:rsidTr="0068405B">
        <w:trPr>
          <w:trHeight w:val="395"/>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584F2D"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FE25408" w14:textId="77777777" w:rsidR="0068405B" w:rsidRDefault="0068405B" w:rsidP="0049277F">
            <w:pPr>
              <w:pStyle w:val="NormalWeb"/>
              <w:spacing w:before="0" w:beforeAutospacing="0" w:after="120" w:line="360" w:lineRule="auto"/>
              <w:jc w:val="both"/>
            </w:pPr>
            <w:r>
              <w:rPr>
                <w:color w:val="000000"/>
              </w:rPr>
              <w:t>User quản lý đơn vị</w:t>
            </w:r>
          </w:p>
        </w:tc>
      </w:tr>
      <w:tr w:rsidR="0068405B" w14:paraId="4077466D" w14:textId="77777777" w:rsidTr="0068405B">
        <w:trPr>
          <w:trHeight w:val="378"/>
          <w:jc w:val="center"/>
        </w:trPr>
        <w:tc>
          <w:tcPr>
            <w:tcW w:w="231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D48D4A9"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73"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132B76" w14:textId="77777777" w:rsidR="0068405B" w:rsidRDefault="0068405B" w:rsidP="0049277F">
            <w:pPr>
              <w:pStyle w:val="NormalWeb"/>
              <w:spacing w:before="0" w:beforeAutospacing="0" w:after="120" w:line="360" w:lineRule="auto"/>
              <w:jc w:val="both"/>
            </w:pPr>
            <w:r>
              <w:rPr>
                <w:color w:val="000000"/>
              </w:rPr>
              <w:t>Người dùng được phân quyền vào chức năng</w:t>
            </w:r>
          </w:p>
        </w:tc>
      </w:tr>
      <w:tr w:rsidR="0068405B" w14:paraId="1C34472A" w14:textId="77777777" w:rsidTr="0068405B">
        <w:trPr>
          <w:trHeight w:val="530"/>
          <w:jc w:val="center"/>
        </w:trPr>
        <w:tc>
          <w:tcPr>
            <w:tcW w:w="231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AD5A77A"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73"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186D208" w14:textId="77777777" w:rsidR="0068405B" w:rsidRDefault="0068405B" w:rsidP="0049277F">
            <w:pPr>
              <w:pStyle w:val="NormalWeb"/>
              <w:spacing w:before="0" w:beforeAutospacing="0" w:after="120" w:line="360" w:lineRule="auto"/>
              <w:jc w:val="both"/>
            </w:pPr>
            <w:r>
              <w:rPr>
                <w:color w:val="000000"/>
              </w:rPr>
              <w:t>Hiển thị màn hình danh sách</w:t>
            </w:r>
          </w:p>
        </w:tc>
      </w:tr>
      <w:tr w:rsidR="0068405B" w14:paraId="0C63FB29" w14:textId="77777777" w:rsidTr="0068405B">
        <w:trPr>
          <w:trHeight w:val="284"/>
          <w:jc w:val="center"/>
        </w:trPr>
        <w:tc>
          <w:tcPr>
            <w:tcW w:w="231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C9AC9F6"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73"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42A294" w14:textId="77777777" w:rsidR="0068405B" w:rsidRDefault="0068405B" w:rsidP="0049277F">
            <w:pPr>
              <w:pStyle w:val="NormalWeb"/>
              <w:spacing w:before="0" w:beforeAutospacing="0" w:after="120" w:line="360" w:lineRule="auto"/>
              <w:jc w:val="both"/>
            </w:pPr>
            <w:r>
              <w:rPr>
                <w:color w:val="000000"/>
              </w:rPr>
              <w:t>N/A</w:t>
            </w:r>
          </w:p>
        </w:tc>
      </w:tr>
      <w:tr w:rsidR="0068405B" w14:paraId="37C990EC" w14:textId="77777777" w:rsidTr="0068405B">
        <w:trPr>
          <w:trHeight w:val="284"/>
          <w:jc w:val="center"/>
        </w:trPr>
        <w:tc>
          <w:tcPr>
            <w:tcW w:w="231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2A6FCE1"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873"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B402B4B" w14:textId="77777777" w:rsidR="0068405B" w:rsidRDefault="0068405B" w:rsidP="0049277F">
            <w:pPr>
              <w:pStyle w:val="NormalWeb"/>
              <w:spacing w:before="0" w:beforeAutospacing="0" w:after="120" w:line="360" w:lineRule="auto"/>
              <w:jc w:val="both"/>
            </w:pPr>
            <w:r>
              <w:rPr>
                <w:color w:val="000000"/>
              </w:rPr>
              <w:t>N/A</w:t>
            </w:r>
          </w:p>
        </w:tc>
      </w:tr>
    </w:tbl>
    <w:p w14:paraId="4AC97BCF" w14:textId="77777777" w:rsidR="0068405B" w:rsidRDefault="0068405B" w:rsidP="0049277F">
      <w:pPr>
        <w:pStyle w:val="Heading5"/>
      </w:pPr>
      <w:r>
        <w:lastRenderedPageBreak/>
        <w:t>Biểu đồ luồng xử lý chức năng</w:t>
      </w:r>
    </w:p>
    <w:p w14:paraId="2E9F9861" w14:textId="5E27643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09667D8" wp14:editId="5B9E2CBE">
            <wp:extent cx="5947410" cy="3898900"/>
            <wp:effectExtent l="0" t="0" r="0" b="6350"/>
            <wp:docPr id="122" name="Picture 122" descr="https://lh5.googleusercontent.com/n5W7PBTHfI45ykZD5olJtI61R90G41A2JdQdjvMBdOGKBWFCgF76zqUE53ZbVr66IZZCgoHOQTHmwd_zFi2dQk0EG6nPcCP13vYhgdCx7O9-TpvVBDsDMP1eFgkLPPqfVGknBf7fuh3ShlhyrdtZS5F3NUEL-i9l7EaHQOl3jrzTYYTPJ0QxYLW4J2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5.googleusercontent.com/n5W7PBTHfI45ykZD5olJtI61R90G41A2JdQdjvMBdOGKBWFCgF76zqUE53ZbVr66IZZCgoHOQTHmwd_zFi2dQk0EG6nPcCP13vYhgdCx7O9-TpvVBDsDMP1eFgkLPPqfVGknBf7fuh3ShlhyrdtZS5F3NUEL-i9l7EaHQOl3jrzTYYTPJ0QxYLW4J2U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7410" cy="3898900"/>
                    </a:xfrm>
                    <a:prstGeom prst="rect">
                      <a:avLst/>
                    </a:prstGeom>
                    <a:noFill/>
                    <a:ln>
                      <a:noFill/>
                    </a:ln>
                  </pic:spPr>
                </pic:pic>
              </a:graphicData>
            </a:graphic>
          </wp:inline>
        </w:drawing>
      </w:r>
    </w:p>
    <w:p w14:paraId="3BA59575"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405B" w14:paraId="2BB163C9" w14:textId="77777777" w:rsidTr="00DF109A">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6389A3"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7A40DC7" w14:textId="77777777" w:rsidR="0068405B" w:rsidRDefault="0068405B" w:rsidP="0049277F">
            <w:pPr>
              <w:pStyle w:val="NormalWeb"/>
              <w:spacing w:before="0" w:beforeAutospacing="0" w:after="0" w:line="360" w:lineRule="auto"/>
              <w:ind w:left="419"/>
              <w:jc w:val="center"/>
            </w:pPr>
            <w:r>
              <w:rPr>
                <w:b/>
                <w:bCs/>
                <w:color w:val="000000"/>
                <w:sz w:val="20"/>
                <w:szCs w:val="20"/>
              </w:rPr>
              <w:t>Phản ứng của hệ thống</w:t>
            </w:r>
          </w:p>
        </w:tc>
      </w:tr>
      <w:tr w:rsidR="0068405B" w14:paraId="3218DD1F" w14:textId="77777777" w:rsidTr="00DF109A">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F4DDD5A" w14:textId="77777777" w:rsidR="0068405B" w:rsidRDefault="0068405B" w:rsidP="0049277F">
            <w:pPr>
              <w:pStyle w:val="NormalWeb"/>
              <w:spacing w:before="80" w:beforeAutospacing="0" w:after="0" w:line="360" w:lineRule="auto"/>
              <w:ind w:hanging="25"/>
              <w:jc w:val="both"/>
            </w:pPr>
            <w:r>
              <w:rPr>
                <w:color w:val="000000"/>
              </w:rPr>
              <w:t>1. Chọn tab Danh mục → chọn Hành chính</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9319C89" w14:textId="77777777" w:rsidR="0068405B" w:rsidRDefault="0068405B" w:rsidP="0049277F">
            <w:pPr>
              <w:pStyle w:val="NormalWeb"/>
              <w:spacing w:before="80" w:beforeAutospacing="0" w:after="0" w:line="360" w:lineRule="auto"/>
              <w:ind w:left="419" w:hanging="360"/>
              <w:jc w:val="both"/>
            </w:pPr>
            <w:r>
              <w:rPr>
                <w:color w:val="000000"/>
              </w:rPr>
              <w:t>2. Hệ thống hiển thị menu danh mục hành chính và màn hình danh mục quốc gia</w:t>
            </w:r>
          </w:p>
          <w:p w14:paraId="7F4F219C" w14:textId="77777777" w:rsidR="0068405B" w:rsidRDefault="0068405B" w:rsidP="0049277F">
            <w:pPr>
              <w:pStyle w:val="NormalWeb"/>
              <w:spacing w:before="0" w:beforeAutospacing="0" w:after="120" w:line="360" w:lineRule="auto"/>
              <w:ind w:left="419"/>
              <w:jc w:val="both"/>
            </w:pPr>
            <w:r>
              <w:rPr>
                <w:b/>
                <w:bCs/>
                <w:color w:val="000000"/>
              </w:rPr>
              <w:t>Thông tin hành chính</w:t>
            </w:r>
          </w:p>
          <w:p w14:paraId="19C968F7" w14:textId="77777777" w:rsidR="0068405B" w:rsidRDefault="0068405B" w:rsidP="0049277F">
            <w:pPr>
              <w:pStyle w:val="NormalWeb"/>
              <w:spacing w:before="0" w:beforeAutospacing="0" w:after="120" w:line="360" w:lineRule="auto"/>
              <w:ind w:left="419"/>
              <w:jc w:val="both"/>
            </w:pPr>
            <w:r>
              <w:rPr>
                <w:color w:val="000000"/>
              </w:rPr>
              <w:t>Các danh mục và các bảng chứa danh mục được sắp xếp lần lượt như sau:</w:t>
            </w:r>
          </w:p>
          <w:p w14:paraId="5ECC98FB"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quốc gia: cats_nations</w:t>
            </w:r>
          </w:p>
          <w:p w14:paraId="6A15B96F"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vùng miền: cats_regions</w:t>
            </w:r>
          </w:p>
          <w:p w14:paraId="5E77D8E0"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tỉnh/thành phố: cats_provinces</w:t>
            </w:r>
          </w:p>
          <w:p w14:paraId="36C7E563"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quận/huyện: cat_districts</w:t>
            </w:r>
          </w:p>
          <w:p w14:paraId="2DB7E2E7"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xã/phường: cat_wards</w:t>
            </w:r>
          </w:p>
          <w:p w14:paraId="02888CE4"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thôn/xóm: cats_villages</w:t>
            </w:r>
          </w:p>
          <w:p w14:paraId="4B91B98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dân tộc: cats_ethnicities</w:t>
            </w:r>
          </w:p>
          <w:p w14:paraId="3088554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tôn giáo: cats_religions</w:t>
            </w:r>
          </w:p>
          <w:p w14:paraId="793D5E36"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lastRenderedPageBreak/>
              <w:t>Trình độ học vấn: cats_academic_levels</w:t>
            </w:r>
          </w:p>
          <w:p w14:paraId="42542565"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Nhóm nghề nghiệp: cats_jobs_groups</w:t>
            </w:r>
          </w:p>
          <w:p w14:paraId="312B5D33"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nghề nghiệp: cats_jobs</w:t>
            </w:r>
          </w:p>
          <w:p w14:paraId="67A32845"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Tình trạng hôn nhân: cats_marrial_status</w:t>
            </w:r>
          </w:p>
          <w:p w14:paraId="794CC87D"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đối tượng: cats_military_objects</w:t>
            </w:r>
          </w:p>
          <w:p w14:paraId="11B4530E" w14:textId="77777777" w:rsidR="0068405B" w:rsidRDefault="0068405B" w:rsidP="0049277F">
            <w:pPr>
              <w:pStyle w:val="NormalWeb"/>
              <w:numPr>
                <w:ilvl w:val="0"/>
                <w:numId w:val="261"/>
              </w:numPr>
              <w:spacing w:before="0" w:beforeAutospacing="0" w:after="0" w:line="360" w:lineRule="auto"/>
              <w:jc w:val="both"/>
              <w:textAlignment w:val="baseline"/>
              <w:rPr>
                <w:i/>
                <w:iCs/>
                <w:color w:val="000000"/>
              </w:rPr>
            </w:pPr>
            <w:r>
              <w:rPr>
                <w:i/>
                <w:iCs/>
                <w:color w:val="000000"/>
              </w:rPr>
              <w:t>Danh mục cấp bậc: cats_military_level</w:t>
            </w:r>
          </w:p>
          <w:p w14:paraId="4DE30C70" w14:textId="77777777" w:rsidR="0068405B" w:rsidRDefault="0068405B" w:rsidP="0049277F">
            <w:pPr>
              <w:pStyle w:val="NormalWeb"/>
              <w:numPr>
                <w:ilvl w:val="0"/>
                <w:numId w:val="261"/>
              </w:numPr>
              <w:spacing w:before="0" w:beforeAutospacing="0" w:after="120" w:line="360" w:lineRule="auto"/>
              <w:jc w:val="both"/>
              <w:textAlignment w:val="baseline"/>
              <w:rPr>
                <w:i/>
                <w:iCs/>
                <w:color w:val="000000"/>
              </w:rPr>
            </w:pPr>
            <w:r>
              <w:rPr>
                <w:i/>
                <w:iCs/>
                <w:color w:val="000000"/>
              </w:rPr>
              <w:t>Danh mục chức vụ: cats_military_position</w:t>
            </w:r>
          </w:p>
          <w:p w14:paraId="1A61020D" w14:textId="77777777" w:rsidR="0068405B" w:rsidRDefault="0068405B" w:rsidP="0049277F">
            <w:pPr>
              <w:pStyle w:val="NormalWeb"/>
              <w:spacing w:before="80" w:beforeAutospacing="0" w:after="0" w:line="360" w:lineRule="auto"/>
              <w:ind w:left="419" w:hanging="360"/>
              <w:jc w:val="both"/>
            </w:pPr>
            <w:r>
              <w:rPr>
                <w:b/>
                <w:bCs/>
                <w:color w:val="000000"/>
              </w:rPr>
              <w:t>Danh mục quốc gia</w:t>
            </w:r>
          </w:p>
          <w:p w14:paraId="16986CA4" w14:textId="77777777" w:rsidR="0068405B" w:rsidRDefault="0068405B" w:rsidP="0049277F">
            <w:pPr>
              <w:pStyle w:val="NormalWeb"/>
              <w:spacing w:before="80" w:beforeAutospacing="0" w:after="0" w:line="360" w:lineRule="auto"/>
              <w:ind w:left="419" w:hanging="360"/>
              <w:jc w:val="both"/>
            </w:pPr>
            <w:r>
              <w:rPr>
                <w:b/>
                <w:bCs/>
                <w:color w:val="000000"/>
              </w:rPr>
              <w:t>Thông tin tìm kiếm</w:t>
            </w:r>
          </w:p>
          <w:p w14:paraId="708C80BA" w14:textId="77777777" w:rsidR="0068405B" w:rsidRDefault="0068405B" w:rsidP="0049277F">
            <w:pPr>
              <w:pStyle w:val="NormalWeb"/>
              <w:numPr>
                <w:ilvl w:val="0"/>
                <w:numId w:val="262"/>
              </w:numPr>
              <w:spacing w:before="80" w:beforeAutospacing="0" w:after="0" w:line="360" w:lineRule="auto"/>
              <w:jc w:val="both"/>
              <w:textAlignment w:val="baseline"/>
              <w:rPr>
                <w:i/>
                <w:iCs/>
                <w:color w:val="000000"/>
              </w:rPr>
            </w:pPr>
            <w:r>
              <w:rPr>
                <w:i/>
                <w:iCs/>
                <w:color w:val="000000"/>
              </w:rPr>
              <w:t>Tên quốc gia</w:t>
            </w:r>
          </w:p>
          <w:p w14:paraId="593365C4" w14:textId="77777777" w:rsidR="0068405B" w:rsidRDefault="0068405B" w:rsidP="0049277F">
            <w:pPr>
              <w:pStyle w:val="NormalWeb"/>
              <w:numPr>
                <w:ilvl w:val="0"/>
                <w:numId w:val="262"/>
              </w:numPr>
              <w:spacing w:before="0" w:beforeAutospacing="0" w:after="0" w:line="360" w:lineRule="auto"/>
              <w:jc w:val="both"/>
              <w:textAlignment w:val="baseline"/>
              <w:rPr>
                <w:i/>
                <w:iCs/>
                <w:color w:val="000000"/>
              </w:rPr>
            </w:pPr>
            <w:r>
              <w:rPr>
                <w:i/>
                <w:iCs/>
                <w:color w:val="000000"/>
              </w:rPr>
              <w:t>Mã quốc gia</w:t>
            </w:r>
          </w:p>
          <w:p w14:paraId="23D3F655" w14:textId="77777777" w:rsidR="0068405B" w:rsidRDefault="0068405B" w:rsidP="0049277F">
            <w:pPr>
              <w:pStyle w:val="NormalWeb"/>
              <w:spacing w:before="80" w:beforeAutospacing="0" w:after="0" w:line="360" w:lineRule="auto"/>
              <w:ind w:left="419"/>
              <w:jc w:val="both"/>
            </w:pPr>
            <w:r>
              <w:rPr>
                <w:b/>
                <w:bCs/>
                <w:color w:val="000000"/>
              </w:rPr>
              <w:t>Tim kiếm: button</w:t>
            </w:r>
          </w:p>
          <w:p w14:paraId="159DE476" w14:textId="77777777" w:rsidR="0068405B" w:rsidRDefault="0068405B" w:rsidP="0049277F">
            <w:pPr>
              <w:pStyle w:val="NormalWeb"/>
              <w:spacing w:before="80" w:beforeAutospacing="0" w:after="0" w:line="360" w:lineRule="auto"/>
              <w:ind w:left="419"/>
              <w:jc w:val="both"/>
            </w:pPr>
            <w:r>
              <w:rPr>
                <w:b/>
                <w:bCs/>
                <w:color w:val="000000"/>
              </w:rPr>
              <w:t>Danh sách quốc gia</w:t>
            </w:r>
          </w:p>
          <w:p w14:paraId="65524494" w14:textId="77777777" w:rsidR="0068405B" w:rsidRDefault="0068405B"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201DC712" w14:textId="77777777" w:rsidR="0068405B" w:rsidRDefault="0068405B" w:rsidP="0049277F">
            <w:pPr>
              <w:pStyle w:val="NormalWeb"/>
              <w:numPr>
                <w:ilvl w:val="0"/>
                <w:numId w:val="263"/>
              </w:numPr>
              <w:spacing w:before="0" w:beforeAutospacing="0" w:after="120" w:line="360" w:lineRule="auto"/>
              <w:jc w:val="both"/>
            </w:pPr>
            <w:r>
              <w:rPr>
                <w:color w:val="000000"/>
              </w:rPr>
              <w:t xml:space="preserve">Comments: Tiêu đề bảng Danh sách quốc gia hiển thị theo mặc định, hiển thị: Danh sách quốc gia (number), trong đó number = tổng số quốc gia, lấy từ bảng </w:t>
            </w:r>
            <w:r>
              <w:rPr>
                <w:b/>
                <w:bCs/>
                <w:color w:val="000000"/>
              </w:rPr>
              <w:t xml:space="preserve">cats_nations </w:t>
            </w:r>
            <w:r>
              <w:rPr>
                <w:color w:val="000000"/>
              </w:rPr>
              <w:t>với is_active = 1, is_delete = 0, bao gồm các thông tin sau được text hiển thị:</w:t>
            </w:r>
          </w:p>
          <w:p w14:paraId="316AC732" w14:textId="77777777" w:rsidR="0068405B" w:rsidRDefault="0068405B" w:rsidP="0049277F">
            <w:pPr>
              <w:pStyle w:val="NormalWeb"/>
              <w:spacing w:before="0" w:beforeAutospacing="0" w:after="120" w:line="360" w:lineRule="auto"/>
              <w:ind w:left="419"/>
              <w:jc w:val="both"/>
            </w:pPr>
            <w:r>
              <w:rPr>
                <w:b/>
                <w:bCs/>
                <w:color w:val="000000"/>
              </w:rPr>
              <w:t>      STT</w:t>
            </w:r>
          </w:p>
          <w:p w14:paraId="686891D8" w14:textId="77777777" w:rsidR="0068405B" w:rsidRDefault="0068405B"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EAFECA7" w14:textId="77777777" w:rsidR="0068405B" w:rsidRDefault="0068405B"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Pr>
                <w:color w:val="000000"/>
              </w:rPr>
              <w:t>nations.create</w:t>
            </w:r>
            <w:proofErr w:type="gramEnd"/>
            <w:r>
              <w:rPr>
                <w:color w:val="000000"/>
              </w:rPr>
              <w:t>_date) mới nhất đến cũ nhất.</w:t>
            </w:r>
          </w:p>
          <w:p w14:paraId="0E168CB3" w14:textId="77777777" w:rsidR="0068405B" w:rsidRDefault="0068405B" w:rsidP="0049277F">
            <w:pPr>
              <w:pStyle w:val="NormalWeb"/>
              <w:spacing w:before="0" w:beforeAutospacing="0" w:after="120" w:line="360" w:lineRule="auto"/>
              <w:ind w:left="419"/>
              <w:jc w:val="both"/>
            </w:pPr>
            <w:r>
              <w:rPr>
                <w:b/>
                <w:bCs/>
                <w:color w:val="000000"/>
              </w:rPr>
              <w:t>Mã quốc gia</w:t>
            </w:r>
          </w:p>
          <w:p w14:paraId="12207430"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02162205"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Table Name: cats_nations</w:t>
            </w:r>
          </w:p>
          <w:p w14:paraId="2623BF5B"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4470DFFA"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t>Data Types: String (50)</w:t>
            </w:r>
          </w:p>
          <w:p w14:paraId="394D431A" w14:textId="77777777" w:rsidR="0068405B" w:rsidRDefault="0068405B"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Nullable: no</w:t>
            </w:r>
          </w:p>
          <w:p w14:paraId="641408A5" w14:textId="77777777" w:rsidR="0068405B" w:rsidRDefault="0068405B"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6F9C97BA" w14:textId="77777777" w:rsidR="0068405B" w:rsidRDefault="0068405B" w:rsidP="0049277F">
            <w:pPr>
              <w:pStyle w:val="NormalWeb"/>
              <w:spacing w:before="0" w:beforeAutospacing="0" w:after="120" w:line="360" w:lineRule="auto"/>
              <w:ind w:left="419"/>
              <w:jc w:val="both"/>
            </w:pPr>
            <w:r>
              <w:rPr>
                <w:b/>
                <w:bCs/>
                <w:color w:val="000000"/>
              </w:rPr>
              <w:t>Tên quốc gia</w:t>
            </w:r>
          </w:p>
          <w:p w14:paraId="6575A916"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6DE4AE32"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Table Name: cats_nations</w:t>
            </w:r>
          </w:p>
          <w:p w14:paraId="78FBA201"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68830BA7"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0662F949" w14:textId="77777777" w:rsidR="0068405B" w:rsidRDefault="0068405B"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1E02236A" w14:textId="77777777" w:rsidR="0068405B" w:rsidRDefault="0068405B"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53154E55" w14:textId="77777777" w:rsidR="0068405B" w:rsidRDefault="0068405B" w:rsidP="0049277F">
            <w:pPr>
              <w:pStyle w:val="NormalWeb"/>
              <w:spacing w:before="0" w:beforeAutospacing="0" w:after="120" w:line="360" w:lineRule="auto"/>
              <w:ind w:left="419"/>
              <w:jc w:val="both"/>
            </w:pPr>
            <w:r>
              <w:rPr>
                <w:b/>
                <w:bCs/>
                <w:color w:val="000000"/>
              </w:rPr>
              <w:t>     Mô tả</w:t>
            </w:r>
          </w:p>
          <w:p w14:paraId="736AEEE3"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85B7CC3"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Table Name: cats_regions</w:t>
            </w:r>
          </w:p>
          <w:p w14:paraId="18CE4040" w14:textId="78B929F6"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 xml:space="preserve">Column Name: </w:t>
            </w:r>
            <w:r w:rsidR="0070584C">
              <w:rPr>
                <w:color w:val="000000"/>
              </w:rPr>
              <w:t>description</w:t>
            </w:r>
          </w:p>
          <w:p w14:paraId="3B8390F2"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415C6882" w14:textId="77777777" w:rsidR="0068405B"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3055D49C" w14:textId="77777777" w:rsidR="00664345" w:rsidRDefault="0068405B"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652C4210" w14:textId="30C5D3A9" w:rsidR="0068405B" w:rsidRPr="00664345" w:rsidRDefault="0068405B"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6DEF3A2C" w14:textId="77777777" w:rsidR="0068405B" w:rsidRDefault="0068405B"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0D97AC70" w14:textId="77777777" w:rsidR="0068405B" w:rsidRDefault="0068405B"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0EBF014F" w14:textId="77777777" w:rsidR="0068405B" w:rsidRDefault="0068405B" w:rsidP="0049277F">
            <w:pPr>
              <w:pStyle w:val="NormalWeb"/>
              <w:numPr>
                <w:ilvl w:val="0"/>
                <w:numId w:val="268"/>
              </w:numPr>
              <w:spacing w:before="0" w:beforeAutospacing="0" w:after="120" w:line="360" w:lineRule="auto"/>
              <w:jc w:val="both"/>
              <w:textAlignment w:val="baseline"/>
              <w:rPr>
                <w:b/>
                <w:bCs/>
                <w:color w:val="000000"/>
              </w:rPr>
            </w:pPr>
            <w:r>
              <w:rPr>
                <w:color w:val="000000"/>
              </w:rPr>
              <w:t>Comments: Enable nếu người dùng được phân quyền, nếu không được phân quyền thì Disable. Bấm sẽ hiện màn hình sửa danh mục quốc gia</w:t>
            </w:r>
          </w:p>
          <w:p w14:paraId="50A1E527" w14:textId="77777777" w:rsidR="0068405B" w:rsidRDefault="0068405B"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6DE0DE82" w14:textId="77777777" w:rsidR="0068405B" w:rsidRDefault="0068405B"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66C51D28" w14:textId="182EA322" w:rsidR="0068405B" w:rsidRDefault="0068405B"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quốc gia [tên </w:t>
            </w:r>
            <w:r>
              <w:rPr>
                <w:color w:val="000000"/>
              </w:rPr>
              <w:lastRenderedPageBreak/>
              <w:t>quốc gia] không?</w:t>
            </w:r>
            <w:r w:rsidR="00DF109A">
              <w:rPr>
                <w:color w:val="000000"/>
              </w:rPr>
              <w:t>”</w:t>
            </w:r>
            <w:r>
              <w:rPr>
                <w:color w:val="000000"/>
              </w:rPr>
              <w:t xml:space="preserve"> Bấm hủy để hủy thao tác, bấm Xác nhận sẽ xóa bản ghi quốc gia đó.</w:t>
            </w:r>
          </w:p>
          <w:p w14:paraId="32FC7228" w14:textId="77777777" w:rsidR="0068405B" w:rsidRDefault="0068405B" w:rsidP="0049277F">
            <w:pPr>
              <w:pStyle w:val="NormalWeb"/>
              <w:spacing w:before="0" w:beforeAutospacing="0" w:after="120" w:line="360" w:lineRule="auto"/>
              <w:jc w:val="both"/>
            </w:pPr>
            <w:r>
              <w:rPr>
                <w:b/>
                <w:bCs/>
                <w:color w:val="000000"/>
              </w:rPr>
              <w:t>Phân trang</w:t>
            </w:r>
            <w:r>
              <w:rPr>
                <w:color w:val="000000"/>
              </w:rPr>
              <w:t>: </w:t>
            </w:r>
          </w:p>
          <w:p w14:paraId="305DCAF9" w14:textId="77777777" w:rsidR="0068405B" w:rsidRDefault="0068405B"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194087E1" w14:textId="77777777" w:rsidR="0068405B" w:rsidRDefault="0068405B"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5BA978E9" w14:textId="77777777" w:rsidR="0068405B" w:rsidRDefault="0068405B"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0F906900" w14:textId="77777777" w:rsidR="0068405B" w:rsidRDefault="0068405B" w:rsidP="0049277F">
            <w:pPr>
              <w:ind w:left="419"/>
            </w:pPr>
          </w:p>
        </w:tc>
      </w:tr>
      <w:tr w:rsidR="0068405B" w14:paraId="2AD232A2" w14:textId="77777777" w:rsidTr="00DF109A">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EE7C9F8" w14:textId="77777777" w:rsidR="0068405B" w:rsidRDefault="0068405B" w:rsidP="0049277F"/>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3C3BE3" w14:textId="77777777" w:rsidR="0068405B" w:rsidRDefault="0068405B" w:rsidP="0049277F"/>
        </w:tc>
      </w:tr>
    </w:tbl>
    <w:p w14:paraId="5CED290C" w14:textId="77777777" w:rsidR="0068405B" w:rsidRDefault="0068405B" w:rsidP="0049277F">
      <w:pPr>
        <w:pStyle w:val="Heading5"/>
      </w:pPr>
      <w:r>
        <w:t>Mô tả dòng sự kiện phụ (Alternative Flow)</w:t>
      </w:r>
    </w:p>
    <w:p w14:paraId="114C940B" w14:textId="77777777" w:rsidR="0068405B" w:rsidRDefault="0068405B" w:rsidP="0049277F">
      <w:pPr>
        <w:pStyle w:val="NormalWeb"/>
        <w:spacing w:before="0" w:beforeAutospacing="0" w:after="160" w:line="360" w:lineRule="auto"/>
      </w:pPr>
      <w:r>
        <w:rPr>
          <w:color w:val="000000"/>
        </w:rPr>
        <w:t>N/A</w:t>
      </w:r>
    </w:p>
    <w:p w14:paraId="41D825F0" w14:textId="77777777" w:rsidR="0068405B" w:rsidRDefault="0068405B" w:rsidP="0049277F">
      <w:pPr>
        <w:pStyle w:val="Heading5"/>
      </w:pPr>
      <w:r>
        <w:t>Ghi chú</w:t>
      </w:r>
    </w:p>
    <w:p w14:paraId="1C344E04" w14:textId="117406A4"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251A795A" wp14:editId="061291E7">
            <wp:extent cx="5947410" cy="2662555"/>
            <wp:effectExtent l="0" t="0" r="0" b="4445"/>
            <wp:docPr id="121" name="Picture 121" descr="https://lh3.googleusercontent.com/tvs4cKQ3nW4eFeLkD4I67RIvBBnzE19_nw4LKxkIp8BoIibvnq3mMjCPu7nH0s40nkMEdD7Lf8oI86ixpUuoztkwvOALCDdy3ILnq0lcGGr3M4aG7zcdMLu4ZFtFVrNqEgs-y1m7NJHO359V-P6w1EPJDxnSaJYEd8Z0cIO_koLAN-LJCS-EsY2Far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3.googleusercontent.com/tvs4cKQ3nW4eFeLkD4I67RIvBBnzE19_nw4LKxkIp8BoIibvnq3mMjCPu7nH0s40nkMEdD7Lf8oI86ixpUuoztkwvOALCDdy3ILnq0lcGGr3M4aG7zcdMLu4ZFtFVrNqEgs-y1m7NJHO359V-P6w1EPJDxnSaJYEd8Z0cIO_koLAN-LJCS-EsY2FarqO"/>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7410" cy="2662555"/>
                    </a:xfrm>
                    <a:prstGeom prst="rect">
                      <a:avLst/>
                    </a:prstGeom>
                    <a:noFill/>
                    <a:ln>
                      <a:noFill/>
                    </a:ln>
                  </pic:spPr>
                </pic:pic>
              </a:graphicData>
            </a:graphic>
          </wp:inline>
        </w:drawing>
      </w:r>
    </w:p>
    <w:p w14:paraId="1DA1C386" w14:textId="77777777" w:rsidR="0068405B" w:rsidRDefault="0068405B" w:rsidP="0049277F">
      <w:pPr>
        <w:pStyle w:val="Heading4"/>
      </w:pPr>
      <w:r>
        <w:t>Tìm kiếm _ DM quốc gia</w:t>
      </w:r>
    </w:p>
    <w:p w14:paraId="61D6BDE0"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8405B" w14:paraId="41E60A84" w14:textId="77777777" w:rsidTr="008000CE">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3F1E2F"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75A274" w14:textId="77777777" w:rsidR="0068405B" w:rsidRDefault="0068405B" w:rsidP="0049277F">
            <w:pPr>
              <w:pStyle w:val="NormalWeb"/>
              <w:spacing w:before="0" w:beforeAutospacing="0" w:after="120" w:line="360" w:lineRule="auto"/>
              <w:jc w:val="both"/>
            </w:pPr>
            <w:r>
              <w:rPr>
                <w:color w:val="000000"/>
                <w:sz w:val="20"/>
                <w:szCs w:val="20"/>
              </w:rPr>
              <w:t>Tìm kiếm quốc gia</w:t>
            </w:r>
          </w:p>
        </w:tc>
      </w:tr>
      <w:tr w:rsidR="0068405B" w14:paraId="4A1CD27B" w14:textId="77777777" w:rsidTr="008000CE">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12E43A5"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6E5D4AD" w14:textId="77777777" w:rsidR="0068405B" w:rsidRDefault="0068405B" w:rsidP="0049277F">
            <w:pPr>
              <w:pStyle w:val="NormalWeb"/>
              <w:spacing w:before="0" w:beforeAutospacing="0" w:after="120" w:line="360" w:lineRule="auto"/>
              <w:jc w:val="both"/>
            </w:pPr>
            <w:r>
              <w:rPr>
                <w:color w:val="000000"/>
                <w:sz w:val="20"/>
                <w:szCs w:val="20"/>
              </w:rPr>
              <w:t>Cho phép người dùng tìm kiếm quốc gia tại DM hành chính - DM quốc gia</w:t>
            </w:r>
          </w:p>
        </w:tc>
      </w:tr>
      <w:tr w:rsidR="0068405B" w14:paraId="6D27461F" w14:textId="77777777" w:rsidTr="008000CE">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C38629"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FEA5B1" w14:textId="77777777" w:rsidR="0068405B" w:rsidRDefault="0068405B" w:rsidP="0049277F">
            <w:pPr>
              <w:pStyle w:val="NormalWeb"/>
              <w:spacing w:before="0" w:beforeAutospacing="0" w:after="120" w:line="360" w:lineRule="auto"/>
              <w:jc w:val="both"/>
            </w:pPr>
            <w:r>
              <w:rPr>
                <w:color w:val="000000"/>
                <w:sz w:val="20"/>
                <w:szCs w:val="20"/>
              </w:rPr>
              <w:t>User quản lý đơn vị</w:t>
            </w:r>
          </w:p>
        </w:tc>
      </w:tr>
      <w:tr w:rsidR="0068405B" w14:paraId="5B32C35E" w14:textId="77777777" w:rsidTr="008000CE">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6BA16C4"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C080849" w14:textId="77777777" w:rsidR="0068405B" w:rsidRDefault="0068405B" w:rsidP="0049277F">
            <w:pPr>
              <w:pStyle w:val="NormalWeb"/>
              <w:spacing w:before="0" w:beforeAutospacing="0" w:after="120" w:line="360" w:lineRule="auto"/>
              <w:jc w:val="both"/>
            </w:pPr>
            <w:r>
              <w:rPr>
                <w:color w:val="000000"/>
                <w:sz w:val="20"/>
                <w:szCs w:val="20"/>
              </w:rPr>
              <w:t>Người dùng được phân quyền vào chức năng</w:t>
            </w:r>
          </w:p>
        </w:tc>
      </w:tr>
      <w:tr w:rsidR="0068405B" w14:paraId="548E8935" w14:textId="77777777" w:rsidTr="008000CE">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57DC7E3"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56A2809" w14:textId="77777777" w:rsidR="0068405B" w:rsidRDefault="0068405B" w:rsidP="0049277F">
            <w:pPr>
              <w:pStyle w:val="NormalWeb"/>
              <w:spacing w:before="0" w:beforeAutospacing="0" w:after="120" w:line="360" w:lineRule="auto"/>
              <w:jc w:val="both"/>
            </w:pPr>
            <w:r>
              <w:rPr>
                <w:color w:val="000000"/>
                <w:sz w:val="20"/>
                <w:szCs w:val="20"/>
              </w:rPr>
              <w:t>Hiển thị danh sách quốc gia chứa điều kiện tìm kiếm</w:t>
            </w:r>
          </w:p>
        </w:tc>
      </w:tr>
      <w:tr w:rsidR="0068405B" w14:paraId="72B01C2D" w14:textId="77777777" w:rsidTr="008000CE">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3288F9"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BDA6AD" w14:textId="77777777" w:rsidR="0068405B" w:rsidRDefault="0068405B" w:rsidP="0049277F">
            <w:pPr>
              <w:pStyle w:val="NormalWeb"/>
              <w:spacing w:before="0" w:beforeAutospacing="0" w:after="120" w:line="360" w:lineRule="auto"/>
              <w:jc w:val="both"/>
            </w:pPr>
            <w:r>
              <w:rPr>
                <w:color w:val="000000"/>
                <w:sz w:val="20"/>
                <w:szCs w:val="20"/>
              </w:rPr>
              <w:t>N/A</w:t>
            </w:r>
          </w:p>
        </w:tc>
      </w:tr>
      <w:tr w:rsidR="0068405B" w14:paraId="3AAC370E" w14:textId="77777777" w:rsidTr="008000CE">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35E8AD" w14:textId="77777777" w:rsidR="0068405B" w:rsidRDefault="0068405B" w:rsidP="0049277F">
            <w:pPr>
              <w:pStyle w:val="NormalWeb"/>
              <w:spacing w:before="0" w:beforeAutospacing="0" w:after="0" w:line="360" w:lineRule="auto"/>
              <w:ind w:left="142"/>
            </w:pPr>
            <w:r>
              <w:rPr>
                <w:b/>
                <w:bCs/>
                <w:color w:val="000000"/>
                <w:sz w:val="20"/>
                <w:szCs w:val="20"/>
              </w:rPr>
              <w:lastRenderedPageBreak/>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42C1847" w14:textId="77777777" w:rsidR="0068405B" w:rsidRDefault="0068405B" w:rsidP="0049277F">
            <w:pPr>
              <w:pStyle w:val="NormalWeb"/>
              <w:spacing w:before="0" w:beforeAutospacing="0" w:after="120" w:line="360" w:lineRule="auto"/>
              <w:jc w:val="both"/>
            </w:pPr>
            <w:r>
              <w:rPr>
                <w:color w:val="000000"/>
                <w:sz w:val="20"/>
                <w:szCs w:val="20"/>
              </w:rPr>
              <w:t>N/A</w:t>
            </w:r>
          </w:p>
        </w:tc>
      </w:tr>
    </w:tbl>
    <w:p w14:paraId="7BC8F710" w14:textId="77777777" w:rsidR="0068405B" w:rsidRDefault="0068405B" w:rsidP="0049277F">
      <w:pPr>
        <w:pStyle w:val="Heading5"/>
      </w:pPr>
      <w:r>
        <w:t>Biểu đồ luồng xử lý chức năng</w:t>
      </w:r>
    </w:p>
    <w:p w14:paraId="67BB1EFD" w14:textId="7E880583"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03AE27CC" wp14:editId="26B4BB74">
            <wp:extent cx="5947410" cy="4725670"/>
            <wp:effectExtent l="0" t="0" r="0" b="0"/>
            <wp:docPr id="120" name="Picture 120" descr="https://lh4.googleusercontent.com/rgAnbztGgdp0evu2Bf0fDbAoEy0QTUsyrOI3GlK8ezK-y-BzRJbG3LuLqr5ytFAcKGt2eps27wZSCNY6ql0XitTu9qwsKrp6jsE5exosP4GZXObAA3UyHjsG88dfblNJlHxqxEFERBlvoB5HNdOxocTBonxjBS5IwYO7Mnw2etJVCcl49FPU8ib9m7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h4.googleusercontent.com/rgAnbztGgdp0evu2Bf0fDbAoEy0QTUsyrOI3GlK8ezK-y-BzRJbG3LuLqr5ytFAcKGt2eps27wZSCNY6ql0XitTu9qwsKrp6jsE5exosP4GZXObAA3UyHjsG88dfblNJlHxqxEFERBlvoB5HNdOxocTBonxjBS5IwYO7Mnw2etJVCcl49FPU8ib9m7y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10A0CB9F" w14:textId="77777777" w:rsidR="0068405B" w:rsidRDefault="0068405B" w:rsidP="0049277F">
      <w:pPr>
        <w:pStyle w:val="Heading5"/>
      </w:pPr>
      <w:r>
        <w:t>Mô tả dòng sự kiện chính (Basic Flow)</w:t>
      </w:r>
    </w:p>
    <w:p w14:paraId="03B041F8" w14:textId="77777777" w:rsidR="0068405B" w:rsidRDefault="0068405B" w:rsidP="0049277F"/>
    <w:tbl>
      <w:tblPr>
        <w:tblW w:w="0" w:type="auto"/>
        <w:tblCellMar>
          <w:top w:w="15" w:type="dxa"/>
          <w:left w:w="15" w:type="dxa"/>
          <w:bottom w:w="15" w:type="dxa"/>
          <w:right w:w="15" w:type="dxa"/>
        </w:tblCellMar>
        <w:tblLook w:val="04A0" w:firstRow="1" w:lastRow="0" w:firstColumn="1" w:lastColumn="0" w:noHBand="0" w:noVBand="1"/>
      </w:tblPr>
      <w:tblGrid>
        <w:gridCol w:w="2942"/>
        <w:gridCol w:w="6408"/>
      </w:tblGrid>
      <w:tr w:rsidR="0068405B" w14:paraId="23C7673C" w14:textId="77777777" w:rsidTr="0068405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DF8B35"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EC2800" w14:textId="77777777" w:rsidR="0068405B" w:rsidRDefault="0068405B" w:rsidP="0049277F">
            <w:pPr>
              <w:pStyle w:val="NormalWeb"/>
              <w:spacing w:before="0" w:beforeAutospacing="0" w:after="0" w:line="360" w:lineRule="auto"/>
              <w:ind w:left="411"/>
              <w:jc w:val="center"/>
            </w:pPr>
            <w:r>
              <w:rPr>
                <w:b/>
                <w:bCs/>
                <w:color w:val="000000"/>
                <w:sz w:val="20"/>
                <w:szCs w:val="20"/>
              </w:rPr>
              <w:t>Phản ứng của hệ thống</w:t>
            </w:r>
          </w:p>
        </w:tc>
      </w:tr>
      <w:tr w:rsidR="0068405B" w14:paraId="4FA16BA0" w14:textId="77777777" w:rsidTr="0068405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3D03D78" w14:textId="77777777" w:rsidR="0068405B" w:rsidRDefault="0068405B" w:rsidP="0049277F">
            <w:pPr>
              <w:pStyle w:val="NormalWeb"/>
              <w:spacing w:before="80" w:beforeAutospacing="0" w:after="0" w:line="360" w:lineRule="auto"/>
              <w:jc w:val="both"/>
            </w:pPr>
            <w:r>
              <w:rPr>
                <w:color w:val="000000"/>
              </w:rPr>
              <w:t>1. Tại màn hình danh mục quốc gia,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6D2E1CF" w14:textId="77777777" w:rsidR="0068405B" w:rsidRDefault="0068405B" w:rsidP="0049277F">
            <w:pPr>
              <w:pStyle w:val="NormalWeb"/>
              <w:spacing w:before="80" w:beforeAutospacing="0" w:after="0" w:line="360" w:lineRule="auto"/>
              <w:ind w:left="411" w:hanging="360"/>
              <w:jc w:val="both"/>
            </w:pPr>
            <w:r>
              <w:rPr>
                <w:color w:val="000000"/>
              </w:rPr>
              <w:t>2. Hiển thị danh sách quốc gia chứa thông tin tìm kiếm</w:t>
            </w:r>
          </w:p>
          <w:p w14:paraId="732DAB65" w14:textId="77777777" w:rsidR="0068405B" w:rsidRDefault="0068405B" w:rsidP="0049277F">
            <w:pPr>
              <w:pStyle w:val="NormalWeb"/>
              <w:spacing w:before="0" w:beforeAutospacing="0" w:after="120" w:line="360" w:lineRule="auto"/>
              <w:ind w:left="411"/>
              <w:jc w:val="both"/>
            </w:pPr>
            <w:r>
              <w:rPr>
                <w:b/>
                <w:bCs/>
                <w:color w:val="000000"/>
              </w:rPr>
              <w:t>Thông tin tìm kiếm: Label</w:t>
            </w:r>
          </w:p>
          <w:p w14:paraId="3A1542CB" w14:textId="77777777" w:rsidR="0068405B" w:rsidRDefault="0068405B" w:rsidP="0049277F">
            <w:pPr>
              <w:pStyle w:val="NormalWeb"/>
              <w:spacing w:before="80" w:beforeAutospacing="0" w:after="0" w:line="360" w:lineRule="auto"/>
              <w:ind w:left="411" w:hanging="360"/>
              <w:jc w:val="both"/>
            </w:pPr>
            <w:r>
              <w:rPr>
                <w:b/>
                <w:bCs/>
                <w:color w:val="000000"/>
              </w:rPr>
              <w:t>Tìm kiếm: Button</w:t>
            </w:r>
          </w:p>
          <w:p w14:paraId="5CB03E63" w14:textId="77777777" w:rsidR="0068405B" w:rsidRDefault="0068405B" w:rsidP="0049277F">
            <w:pPr>
              <w:pStyle w:val="NormalWeb"/>
              <w:numPr>
                <w:ilvl w:val="0"/>
                <w:numId w:val="271"/>
              </w:numPr>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7056313B" w14:textId="77777777" w:rsidR="0068405B" w:rsidRDefault="0068405B" w:rsidP="0049277F">
            <w:pPr>
              <w:pStyle w:val="NormalWeb"/>
              <w:spacing w:before="80" w:beforeAutospacing="0" w:after="0" w:line="360" w:lineRule="auto"/>
              <w:ind w:left="411"/>
              <w:jc w:val="both"/>
            </w:pPr>
            <w:r>
              <w:rPr>
                <w:color w:val="000000"/>
                <w:u w:val="single"/>
              </w:rPr>
              <w:t>Các trường thông tin nhập để tìm kiếm </w:t>
            </w:r>
          </w:p>
          <w:p w14:paraId="35AB9966" w14:textId="77777777" w:rsidR="0068405B" w:rsidRDefault="0068405B" w:rsidP="0049277F">
            <w:pPr>
              <w:pStyle w:val="NormalWeb"/>
              <w:spacing w:before="80" w:beforeAutospacing="0" w:after="0" w:line="360" w:lineRule="auto"/>
              <w:ind w:left="411" w:hanging="360"/>
              <w:jc w:val="both"/>
            </w:pPr>
            <w:r>
              <w:rPr>
                <w:i/>
                <w:iCs/>
                <w:color w:val="000000"/>
              </w:rPr>
              <w:lastRenderedPageBreak/>
              <w:t xml:space="preserve">Tên quốc gia: </w:t>
            </w:r>
            <w:r>
              <w:rPr>
                <w:color w:val="000000"/>
              </w:rPr>
              <w:t>Textbox, String (150)</w:t>
            </w:r>
          </w:p>
          <w:p w14:paraId="1328A65D" w14:textId="77777777" w:rsidR="0068405B" w:rsidRDefault="0068405B"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cats_nations (column: name_vi) với is_delete=0, is_active=1 </w:t>
            </w:r>
          </w:p>
          <w:p w14:paraId="1982FC21" w14:textId="77777777" w:rsidR="0068405B" w:rsidRDefault="0068405B" w:rsidP="0049277F">
            <w:pPr>
              <w:pStyle w:val="NormalWeb"/>
              <w:spacing w:before="0" w:beforeAutospacing="0" w:after="120" w:line="360" w:lineRule="auto"/>
              <w:ind w:left="411"/>
              <w:jc w:val="both"/>
            </w:pPr>
            <w:r>
              <w:rPr>
                <w:i/>
                <w:iCs/>
                <w:color w:val="000000"/>
              </w:rPr>
              <w:t xml:space="preserve">Mã quốc gia: </w:t>
            </w:r>
            <w:r>
              <w:rPr>
                <w:color w:val="000000"/>
              </w:rPr>
              <w:t>Textbox, String (100)</w:t>
            </w:r>
          </w:p>
          <w:p w14:paraId="510F3642" w14:textId="77777777" w:rsidR="0068405B" w:rsidRDefault="0068405B"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cats_nations (column: code_vi) với is_delete=0, is_active=1 </w:t>
            </w:r>
          </w:p>
        </w:tc>
      </w:tr>
    </w:tbl>
    <w:p w14:paraId="7EAAB74E" w14:textId="77777777" w:rsidR="0068405B" w:rsidRDefault="0068405B" w:rsidP="0049277F">
      <w:pPr>
        <w:pStyle w:val="Heading5"/>
      </w:pPr>
      <w:r>
        <w:lastRenderedPageBreak/>
        <w:t>Mô tả dòng sự kiện phụ (Alternative Flow)</w:t>
      </w:r>
    </w:p>
    <w:p w14:paraId="764737E6" w14:textId="77777777" w:rsidR="0068405B" w:rsidRDefault="0068405B" w:rsidP="0049277F">
      <w:pPr>
        <w:pStyle w:val="NormalWeb"/>
        <w:spacing w:before="0" w:beforeAutospacing="0" w:after="160" w:line="360" w:lineRule="auto"/>
      </w:pPr>
      <w:r>
        <w:rPr>
          <w:color w:val="000000"/>
        </w:rPr>
        <w:t>N/A</w:t>
      </w:r>
    </w:p>
    <w:p w14:paraId="25386978" w14:textId="77777777" w:rsidR="0068405B" w:rsidRDefault="0068405B" w:rsidP="0049277F">
      <w:pPr>
        <w:pStyle w:val="Heading5"/>
      </w:pPr>
      <w:r>
        <w:t>Ghi chú</w:t>
      </w:r>
    </w:p>
    <w:p w14:paraId="0032DE44" w14:textId="279DCA0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B3981A2" wp14:editId="0E13C5F4">
            <wp:extent cx="5947410" cy="2443480"/>
            <wp:effectExtent l="0" t="0" r="0" b="0"/>
            <wp:docPr id="119" name="Picture 119" descr="https://lh3.googleusercontent.com/O0gcL1x3uobgjOl_3HwzyDmM3dVXeA-KwAk4ycIQnVo4JbGT3nJvwEiVNgHv8dGo2qpL_jIn0UbHxGJ4aVd92-LdNKSXxqMxieJWq1uFPOR-QUw08vgOo62qa7SNvizt3k1VxGDUg3dvb-HdW43r45LXylqCoPArbtCD-fejDMwR9DKAnf12hg8_og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3.googleusercontent.com/O0gcL1x3uobgjOl_3HwzyDmM3dVXeA-KwAk4ycIQnVo4JbGT3nJvwEiVNgHv8dGo2qpL_jIn0UbHxGJ4aVd92-LdNKSXxqMxieJWq1uFPOR-QUw08vgOo62qa7SNvizt3k1VxGDUg3dvb-HdW43r45LXylqCoPArbtCD-fejDMwR9DKAnf12hg8_ogp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7410" cy="2443480"/>
                    </a:xfrm>
                    <a:prstGeom prst="rect">
                      <a:avLst/>
                    </a:prstGeom>
                    <a:noFill/>
                    <a:ln>
                      <a:noFill/>
                    </a:ln>
                  </pic:spPr>
                </pic:pic>
              </a:graphicData>
            </a:graphic>
          </wp:inline>
        </w:drawing>
      </w:r>
    </w:p>
    <w:p w14:paraId="3A8576A0" w14:textId="77777777" w:rsidR="0068405B" w:rsidRDefault="0068405B" w:rsidP="0049277F">
      <w:pPr>
        <w:pStyle w:val="Heading4"/>
      </w:pPr>
      <w:r w:rsidRPr="008000CE">
        <w:t>Thêm</w:t>
      </w:r>
      <w:r>
        <w:t xml:space="preserve"> mới quốc gia</w:t>
      </w:r>
    </w:p>
    <w:p w14:paraId="2D249A24" w14:textId="77777777" w:rsidR="0068405B" w:rsidRDefault="0068405B"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68405B" w14:paraId="41867807" w14:textId="77777777" w:rsidTr="00A10BD1">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3A19E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0100C0" w14:textId="77777777" w:rsidR="0068405B" w:rsidRDefault="0068405B" w:rsidP="0049277F">
            <w:pPr>
              <w:pStyle w:val="NormalWeb"/>
              <w:spacing w:before="0" w:beforeAutospacing="0" w:after="120" w:line="360" w:lineRule="auto"/>
              <w:jc w:val="both"/>
            </w:pPr>
            <w:r>
              <w:rPr>
                <w:color w:val="000000"/>
                <w:sz w:val="20"/>
                <w:szCs w:val="20"/>
              </w:rPr>
              <w:t>Thêm mới một quốc gia</w:t>
            </w:r>
          </w:p>
        </w:tc>
      </w:tr>
      <w:tr w:rsidR="0068405B" w14:paraId="1C9FAE91" w14:textId="77777777" w:rsidTr="00A10BD1">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EB779D0"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FC8FD06" w14:textId="77777777" w:rsidR="0068405B" w:rsidRDefault="0068405B" w:rsidP="0049277F">
            <w:pPr>
              <w:pStyle w:val="NormalWeb"/>
              <w:spacing w:before="0" w:beforeAutospacing="0" w:after="120" w:line="360" w:lineRule="auto"/>
              <w:jc w:val="both"/>
            </w:pPr>
            <w:r>
              <w:rPr>
                <w:color w:val="000000"/>
                <w:sz w:val="20"/>
                <w:szCs w:val="20"/>
              </w:rPr>
              <w:t>Cho phép người dùng thêm mới một quốc gia</w:t>
            </w:r>
          </w:p>
        </w:tc>
      </w:tr>
      <w:tr w:rsidR="0068405B" w14:paraId="20859FB4" w14:textId="77777777" w:rsidTr="00A10BD1">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4F8ACEB"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30E8EB5"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1057252B" w14:textId="77777777" w:rsidTr="00A10BD1">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14C9016"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4071B6"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75EEEF5F" w14:textId="77777777" w:rsidTr="00A10BD1">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A39921F"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DA7B59D" w14:textId="77777777" w:rsidR="0068405B" w:rsidRDefault="0068405B" w:rsidP="0049277F">
            <w:pPr>
              <w:pStyle w:val="NormalWeb"/>
              <w:spacing w:before="0" w:beforeAutospacing="0" w:after="120" w:line="360" w:lineRule="auto"/>
              <w:jc w:val="both"/>
            </w:pPr>
            <w:r>
              <w:rPr>
                <w:color w:val="000000"/>
                <w:sz w:val="20"/>
                <w:szCs w:val="20"/>
              </w:rPr>
              <w:t>Quốc gia mới tạo được hiển thị trong danh sách</w:t>
            </w:r>
          </w:p>
        </w:tc>
      </w:tr>
      <w:tr w:rsidR="0068405B" w14:paraId="3304BC50" w14:textId="77777777" w:rsidTr="00A10BD1">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A61F736"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B55BB71" w14:textId="77777777" w:rsidR="0068405B" w:rsidRDefault="0068405B"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w:t>
            </w:r>
            <w:r w:rsidRPr="00D9088E">
              <w:rPr>
                <w:color w:val="000000"/>
                <w:sz w:val="20"/>
                <w:szCs w:val="20"/>
              </w:rPr>
              <w:t>lòng nhập thông tin [tên trường]”.  Báo lỗi khi không nhập đúng định dạng trường thông tin “</w:t>
            </w:r>
            <w:r w:rsidRPr="00D9088E">
              <w:rPr>
                <w:color w:val="000000"/>
                <w:sz w:val="20"/>
                <w:szCs w:val="20"/>
                <w:shd w:val="clear" w:color="auto" w:fill="FFFFFF"/>
              </w:rPr>
              <w:t>Mã quốc gia không được nhập ký tự đặc biệt và dấu cách”.</w:t>
            </w:r>
            <w:r>
              <w:rPr>
                <w:color w:val="000000"/>
                <w:sz w:val="21"/>
                <w:szCs w:val="21"/>
                <w:shd w:val="clear" w:color="auto" w:fill="FFFFFF"/>
              </w:rPr>
              <w:t> </w:t>
            </w:r>
          </w:p>
        </w:tc>
      </w:tr>
      <w:tr w:rsidR="0068405B" w14:paraId="08716F05" w14:textId="77777777" w:rsidTr="00A10BD1">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7B90FDE"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1A2AA70" w14:textId="77777777" w:rsidR="0068405B" w:rsidRDefault="0068405B" w:rsidP="0049277F">
            <w:pPr>
              <w:pStyle w:val="NormalWeb"/>
              <w:spacing w:before="0" w:beforeAutospacing="0" w:after="120" w:line="360" w:lineRule="auto"/>
              <w:jc w:val="both"/>
            </w:pPr>
            <w:r>
              <w:rPr>
                <w:color w:val="000000"/>
                <w:sz w:val="20"/>
                <w:szCs w:val="20"/>
              </w:rPr>
              <w:t>Lưu logs khi thêm mới </w:t>
            </w:r>
          </w:p>
        </w:tc>
      </w:tr>
    </w:tbl>
    <w:p w14:paraId="02BCCEB0" w14:textId="77777777" w:rsidR="0068405B" w:rsidRDefault="0068405B" w:rsidP="0049277F">
      <w:pPr>
        <w:pStyle w:val="Heading5"/>
      </w:pPr>
      <w:r>
        <w:lastRenderedPageBreak/>
        <w:t>Biểu đồ luồng xử lý chức năng</w:t>
      </w:r>
    </w:p>
    <w:p w14:paraId="2051EE70" w14:textId="52504327"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782EEEBD" wp14:editId="2C3D9A2C">
            <wp:extent cx="5947410" cy="4725670"/>
            <wp:effectExtent l="0" t="0" r="0" b="0"/>
            <wp:docPr id="118" name="Picture 118" descr="https://lh4.googleusercontent.com/DNPB4xkw19iIqnqypPxme7fjli7vOjWyTsp9hkz334pY_u0iZZsVzrmUxlaVa6QtsDUARkV2w_cCxuhQeGM84-qoMobk6iduPdGS3DRq3bvjal0rg_i0Q6r2PlXSudnHjZ30ERc5I-AHvQvDccPCHyzr3YGzxsMt5KAQtIl95RFqjI5qw_ctZYwpTM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4.googleusercontent.com/DNPB4xkw19iIqnqypPxme7fjli7vOjWyTsp9hkz334pY_u0iZZsVzrmUxlaVa6QtsDUARkV2w_cCxuhQeGM84-qoMobk6iduPdGS3DRq3bvjal0rg_i0Q6r2PlXSudnHjZ30ERc5I-AHvQvDccPCHyzr3YGzxsMt5KAQtIl95RFqjI5qw_ctZYwpTM0O"/>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0234F085"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68405B" w14:paraId="44E6F565" w14:textId="77777777" w:rsidTr="00A10BD1">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3FBE0C7"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0EB108E"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727CE4A6" w14:textId="77777777" w:rsidTr="00A10BD1">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610D6A" w14:textId="77777777" w:rsidR="0068405B" w:rsidRDefault="0068405B" w:rsidP="0049277F">
            <w:pPr>
              <w:pStyle w:val="NormalWeb"/>
              <w:spacing w:before="80" w:beforeAutospacing="0" w:after="0" w:line="360" w:lineRule="auto"/>
              <w:jc w:val="both"/>
            </w:pPr>
            <w:r>
              <w:rPr>
                <w:color w:val="000000"/>
              </w:rPr>
              <w:t>1. Chọn thêm quốc gia tại màn hình danh mục quốc gia</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54C80AA" w14:textId="77777777" w:rsidR="0068405B" w:rsidRDefault="0068405B" w:rsidP="0049277F">
            <w:pPr>
              <w:pStyle w:val="NormalWeb"/>
              <w:spacing w:before="80" w:beforeAutospacing="0" w:after="0" w:line="360" w:lineRule="auto"/>
              <w:jc w:val="both"/>
            </w:pPr>
            <w:r>
              <w:rPr>
                <w:color w:val="000000"/>
              </w:rPr>
              <w:t>2. Hệ thống hiển thị pop up để người dùng nhập thông tin quốc gia.</w:t>
            </w:r>
          </w:p>
          <w:p w14:paraId="62F0B5A0" w14:textId="77777777" w:rsidR="0068405B" w:rsidRDefault="0068405B" w:rsidP="0049277F">
            <w:pPr>
              <w:pStyle w:val="NormalWeb"/>
              <w:spacing w:before="80" w:beforeAutospacing="0" w:after="0" w:line="360" w:lineRule="auto"/>
              <w:jc w:val="both"/>
            </w:pPr>
            <w:r>
              <w:rPr>
                <w:b/>
                <w:bCs/>
                <w:color w:val="000000"/>
              </w:rPr>
              <w:t>Mã quốc gia</w:t>
            </w:r>
            <w:r>
              <w:rPr>
                <w:b/>
                <w:bCs/>
                <w:color w:val="FF0000"/>
              </w:rPr>
              <w:t>*</w:t>
            </w:r>
          </w:p>
          <w:p w14:paraId="477499FC"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5F4430BC"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Table Name: cats_nations</w:t>
            </w:r>
          </w:p>
          <w:p w14:paraId="560E947B" w14:textId="4F609DC8" w:rsidR="0068405B" w:rsidRDefault="0068405B"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08631A03" w14:textId="77777777" w:rsidR="0068405B" w:rsidRDefault="0068405B" w:rsidP="0049277F">
            <w:pPr>
              <w:pStyle w:val="NormalWeb"/>
              <w:numPr>
                <w:ilvl w:val="0"/>
                <w:numId w:val="274"/>
              </w:numPr>
              <w:spacing w:before="0" w:beforeAutospacing="0" w:after="120" w:line="360" w:lineRule="auto"/>
              <w:jc w:val="both"/>
              <w:textAlignment w:val="baseline"/>
              <w:rPr>
                <w:color w:val="000000"/>
              </w:rPr>
            </w:pPr>
            <w:r>
              <w:rPr>
                <w:color w:val="000000"/>
              </w:rPr>
              <w:t>Data Type: String (50)</w:t>
            </w:r>
          </w:p>
          <w:p w14:paraId="45BB99C5" w14:textId="77777777" w:rsidR="00356256" w:rsidRPr="00356256" w:rsidRDefault="0068405B" w:rsidP="0049277F">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0B54C468" w14:textId="7C939B59" w:rsidR="0068405B" w:rsidRDefault="0068405B" w:rsidP="0049277F">
            <w:pPr>
              <w:pStyle w:val="NormalWeb"/>
              <w:spacing w:before="0" w:beforeAutospacing="0" w:after="120" w:line="360" w:lineRule="auto"/>
              <w:jc w:val="both"/>
              <w:textAlignment w:val="baseline"/>
            </w:pPr>
            <w:r w:rsidRPr="00356256">
              <w:rPr>
                <w:b/>
                <w:bCs/>
                <w:color w:val="000000"/>
              </w:rPr>
              <w:t>Tên quốc gia</w:t>
            </w:r>
            <w:r w:rsidRPr="00356256">
              <w:rPr>
                <w:b/>
                <w:bCs/>
                <w:color w:val="FF0000"/>
              </w:rPr>
              <w:t>*</w:t>
            </w:r>
          </w:p>
          <w:p w14:paraId="4DFF8EB7"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6012E084" w14:textId="1EC382A4"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lastRenderedPageBreak/>
              <w:t>Table Name:</w:t>
            </w:r>
            <w:r w:rsidR="00A10BD1">
              <w:rPr>
                <w:color w:val="000000"/>
              </w:rPr>
              <w:t xml:space="preserve"> </w:t>
            </w:r>
            <w:r>
              <w:rPr>
                <w:color w:val="000000"/>
              </w:rPr>
              <w:t>cats_nations</w:t>
            </w:r>
          </w:p>
          <w:p w14:paraId="4F3C0038"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4BE13D22" w14:textId="77777777" w:rsidR="0068405B" w:rsidRDefault="0068405B"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080685B6" w14:textId="77777777" w:rsidR="00356256" w:rsidRPr="00356256" w:rsidRDefault="0068405B" w:rsidP="0049277F">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7CCE484E" w14:textId="0532C6F0" w:rsidR="0068405B" w:rsidRDefault="0068405B" w:rsidP="0049277F">
            <w:pPr>
              <w:pStyle w:val="NormalWeb"/>
              <w:spacing w:before="80" w:beforeAutospacing="0" w:after="0" w:line="360" w:lineRule="auto"/>
              <w:jc w:val="both"/>
              <w:textAlignment w:val="baseline"/>
            </w:pPr>
            <w:r w:rsidRPr="00356256">
              <w:rPr>
                <w:b/>
                <w:bCs/>
                <w:color w:val="000000"/>
              </w:rPr>
              <w:t>Mô tả</w:t>
            </w:r>
          </w:p>
          <w:p w14:paraId="10B8C7AF"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1BD1350E"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Table Name: cats_nations</w:t>
            </w:r>
          </w:p>
          <w:p w14:paraId="43ED2191"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7B2D9C73" w14:textId="77777777" w:rsidR="0068405B" w:rsidRDefault="0068405B"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1FD7F3BF" w14:textId="77777777" w:rsidR="0068405B" w:rsidRDefault="0068405B"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3AAEA58D" w14:textId="77777777" w:rsidR="0068405B" w:rsidRDefault="0068405B"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quốc gia cần thêm, tick chọn Thêm tiếp và bấm lưu, hệ thống sẽ lưu quốc gia được thêm mới và reset các trường dữ liệu về mặc định để người dùng thêm tiếp.</w:t>
            </w:r>
          </w:p>
          <w:p w14:paraId="5911F0C8" w14:textId="77777777" w:rsidR="0068405B" w:rsidRDefault="0068405B"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273334CA" w14:textId="600613F8" w:rsidR="0068405B" w:rsidRDefault="0068405B"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D2C70">
              <w:rPr>
                <w:color w:val="000000"/>
              </w:rPr>
              <w:t>quốc gia</w:t>
            </w:r>
            <w:r>
              <w:rPr>
                <w:color w:val="000000"/>
              </w:rPr>
              <w:t xml:space="preserve"> thành công.</w:t>
            </w:r>
          </w:p>
        </w:tc>
      </w:tr>
    </w:tbl>
    <w:p w14:paraId="3C5CA825" w14:textId="48CD097A" w:rsidR="0068405B" w:rsidRDefault="0068405B" w:rsidP="0049277F">
      <w:pPr>
        <w:pStyle w:val="Heading4"/>
      </w:pPr>
      <w:r>
        <w:lastRenderedPageBreak/>
        <w:t>Mô tả dòng sự kiện phụ</w:t>
      </w:r>
      <w:r w:rsidR="004D2C70">
        <w:t xml:space="preserve"> </w:t>
      </w:r>
      <w:r>
        <w:t>(Alternative Flow)</w:t>
      </w:r>
    </w:p>
    <w:p w14:paraId="49AB6663" w14:textId="77777777" w:rsidR="0068405B" w:rsidRDefault="0068405B" w:rsidP="0049277F">
      <w:pPr>
        <w:pStyle w:val="NormalWeb"/>
        <w:spacing w:before="0" w:beforeAutospacing="0" w:after="160" w:line="360" w:lineRule="auto"/>
      </w:pPr>
      <w:r>
        <w:rPr>
          <w:color w:val="000000"/>
        </w:rPr>
        <w:t>N/A</w:t>
      </w:r>
    </w:p>
    <w:p w14:paraId="4F83C0BA" w14:textId="77777777" w:rsidR="0068405B" w:rsidRDefault="0068405B" w:rsidP="0049277F">
      <w:pPr>
        <w:pStyle w:val="Heading4"/>
      </w:pPr>
      <w:r>
        <w:t>Ghi chú</w:t>
      </w:r>
    </w:p>
    <w:p w14:paraId="0C857478" w14:textId="38F3978A"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B89CABC" wp14:editId="43FF6C89">
            <wp:extent cx="5947410" cy="2406650"/>
            <wp:effectExtent l="0" t="0" r="0" b="0"/>
            <wp:docPr id="117" name="Picture 117" descr="https://lh5.googleusercontent.com/GmMaLkedGkH7JyaBFIMcZ9Hc17rvf_Use7AM7OJaMYKM8pbmCqVQEC_vi6Es2iiZcxhLaaly0AChPjKU5NLEBCgGQ5WGfDzcBwKe5B7w3a1p14u9XLn2FvFfC4XxeO-oVS9u9UXTT2OxUbX3zbyVFODPt-4faPDsfCi_kWGVKNcC3Rw8m8SmEO73v2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5.googleusercontent.com/GmMaLkedGkH7JyaBFIMcZ9Hc17rvf_Use7AM7OJaMYKM8pbmCqVQEC_vi6Es2iiZcxhLaaly0AChPjKU5NLEBCgGQ5WGfDzcBwKe5B7w3a1p14u9XLn2FvFfC4XxeO-oVS9u9UXTT2OxUbX3zbyVFODPt-4faPDsfCi_kWGVKNcC3Rw8m8SmEO73v2Cx"/>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7410" cy="2406650"/>
                    </a:xfrm>
                    <a:prstGeom prst="rect">
                      <a:avLst/>
                    </a:prstGeom>
                    <a:noFill/>
                    <a:ln>
                      <a:noFill/>
                    </a:ln>
                  </pic:spPr>
                </pic:pic>
              </a:graphicData>
            </a:graphic>
          </wp:inline>
        </w:drawing>
      </w:r>
    </w:p>
    <w:p w14:paraId="76D1CB59" w14:textId="77777777" w:rsidR="0068405B" w:rsidRDefault="0068405B" w:rsidP="0049277F">
      <w:pPr>
        <w:pStyle w:val="Heading4"/>
      </w:pPr>
      <w:r>
        <w:lastRenderedPageBreak/>
        <w:t>Cập nhật thông tin quốc gia</w:t>
      </w:r>
    </w:p>
    <w:p w14:paraId="69731887"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68405B" w14:paraId="6C5DA16D" w14:textId="77777777" w:rsidTr="00A10BD1">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F80F557"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5105F1" w14:textId="77777777" w:rsidR="0068405B" w:rsidRDefault="0068405B" w:rsidP="0049277F">
            <w:pPr>
              <w:pStyle w:val="NormalWeb"/>
              <w:spacing w:before="0" w:beforeAutospacing="0" w:after="120" w:line="360" w:lineRule="auto"/>
              <w:jc w:val="both"/>
            </w:pPr>
            <w:r>
              <w:rPr>
                <w:color w:val="000000"/>
                <w:sz w:val="20"/>
                <w:szCs w:val="20"/>
              </w:rPr>
              <w:t>Cập nhật lại thông tin quốc gia</w:t>
            </w:r>
          </w:p>
        </w:tc>
      </w:tr>
      <w:tr w:rsidR="0068405B" w14:paraId="5FFF1BDB" w14:textId="77777777" w:rsidTr="00A10BD1">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06B93F"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FFDA066" w14:textId="77777777" w:rsidR="0068405B" w:rsidRDefault="0068405B" w:rsidP="0049277F">
            <w:pPr>
              <w:pStyle w:val="NormalWeb"/>
              <w:spacing w:before="0" w:beforeAutospacing="0" w:after="120" w:line="360" w:lineRule="auto"/>
              <w:jc w:val="both"/>
            </w:pPr>
            <w:r>
              <w:rPr>
                <w:color w:val="000000"/>
                <w:sz w:val="20"/>
                <w:szCs w:val="20"/>
              </w:rPr>
              <w:t>Cho phép người dùng cập nhật lại thông tin quốc gia</w:t>
            </w:r>
          </w:p>
        </w:tc>
      </w:tr>
      <w:tr w:rsidR="0068405B" w14:paraId="4ADC386E" w14:textId="77777777" w:rsidTr="00A10BD1">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8DC803E"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30A2A4"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31D89036" w14:textId="77777777" w:rsidTr="00A10BD1">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6DBF68"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654E4C0" w14:textId="180D7593"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1D508CE6" w14:textId="77777777" w:rsidTr="00A10BD1">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C214833"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3DBAB8A" w14:textId="31A9A582" w:rsidR="0068405B" w:rsidRDefault="0068405B" w:rsidP="0049277F">
            <w:pPr>
              <w:pStyle w:val="NormalWeb"/>
              <w:spacing w:before="0" w:beforeAutospacing="0" w:after="120" w:line="360" w:lineRule="auto"/>
              <w:jc w:val="both"/>
            </w:pPr>
            <w:r>
              <w:rPr>
                <w:color w:val="000000"/>
                <w:sz w:val="20"/>
                <w:szCs w:val="20"/>
              </w:rPr>
              <w:t>Hiển thị pop up Sửa thông tin quốc gia với các trường hiển thị như pop up thêm mới và chứa thông tin quốc gia đó (Rule validation như chức năng Thêm mới) </w:t>
            </w:r>
          </w:p>
        </w:tc>
      </w:tr>
      <w:tr w:rsidR="0068405B" w14:paraId="3AB0FFE7" w14:textId="77777777" w:rsidTr="00A10BD1">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3A1D23"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7C896D" w14:textId="3E03C502" w:rsidR="0068405B" w:rsidRDefault="0068405B" w:rsidP="0049277F">
            <w:pPr>
              <w:pStyle w:val="NormalWeb"/>
              <w:spacing w:before="0" w:beforeAutospacing="0" w:after="120" w:line="360" w:lineRule="auto"/>
              <w:jc w:val="both"/>
            </w:pPr>
            <w:r>
              <w:rPr>
                <w:color w:val="000000"/>
                <w:sz w:val="20"/>
                <w:szCs w:val="20"/>
              </w:rPr>
              <w:t>Tương tự chức năng Thêm mới</w:t>
            </w:r>
            <w:r w:rsidR="002626A0">
              <w:rPr>
                <w:color w:val="000000"/>
                <w:sz w:val="20"/>
                <w:szCs w:val="20"/>
              </w:rPr>
              <w:t xml:space="preserve"> quốc gia</w:t>
            </w:r>
          </w:p>
        </w:tc>
      </w:tr>
      <w:tr w:rsidR="0068405B" w14:paraId="6B8570CF" w14:textId="77777777" w:rsidTr="00A10BD1">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3560A93"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6E07216" w14:textId="77777777" w:rsidR="0068405B" w:rsidRDefault="0068405B" w:rsidP="0049277F">
            <w:pPr>
              <w:pStyle w:val="NormalWeb"/>
              <w:spacing w:before="0" w:beforeAutospacing="0" w:after="120" w:line="360" w:lineRule="auto"/>
              <w:jc w:val="both"/>
            </w:pPr>
            <w:r>
              <w:rPr>
                <w:color w:val="000000"/>
                <w:sz w:val="20"/>
                <w:szCs w:val="20"/>
              </w:rPr>
              <w:t>Lưu logs khi sửa thông tin</w:t>
            </w:r>
          </w:p>
        </w:tc>
      </w:tr>
    </w:tbl>
    <w:p w14:paraId="7945A597" w14:textId="77777777" w:rsidR="0068405B" w:rsidRDefault="0068405B" w:rsidP="0049277F">
      <w:pPr>
        <w:pStyle w:val="Heading5"/>
      </w:pPr>
      <w:r>
        <w:t>Biểu đồ luồng xử lý chức năng</w:t>
      </w:r>
    </w:p>
    <w:p w14:paraId="7FEE7D60" w14:textId="6D7238EE"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303374BA" wp14:editId="0228AC9A">
            <wp:extent cx="5947410" cy="4725670"/>
            <wp:effectExtent l="0" t="0" r="0" b="0"/>
            <wp:docPr id="116" name="Picture 116" descr="https://lh4.googleusercontent.com/9WCa-fBBAqRansJyPNP1NlLnU2VYrimpuGosHhqgYfOIwQrSukPTLcuZ8O6jiKGVfkErT6d-j91ym5azcKTd2j8bGZd2bfwZyCBUxu7-4UKHaLiNBK7-a5qPyJd78_uAWmpDh6On79PzPhBE1UycUZIi12gVsWaC2f30kgzYQEJejn8UpJYvEEuM-Z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h4.googleusercontent.com/9WCa-fBBAqRansJyPNP1NlLnU2VYrimpuGosHhqgYfOIwQrSukPTLcuZ8O6jiKGVfkErT6d-j91ym5azcKTd2j8bGZd2bfwZyCBUxu7-4UKHaLiNBK7-a5qPyJd78_uAWmpDh6On79PzPhBE1UycUZIi12gVsWaC2f30kgzYQEJejn8UpJYvEEuM-Zdh"/>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7410" cy="4725670"/>
                    </a:xfrm>
                    <a:prstGeom prst="rect">
                      <a:avLst/>
                    </a:prstGeom>
                    <a:noFill/>
                    <a:ln>
                      <a:noFill/>
                    </a:ln>
                  </pic:spPr>
                </pic:pic>
              </a:graphicData>
            </a:graphic>
          </wp:inline>
        </w:drawing>
      </w:r>
    </w:p>
    <w:p w14:paraId="7B4CBEE3" w14:textId="77777777" w:rsidR="0068405B" w:rsidRDefault="0068405B"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506"/>
        <w:gridCol w:w="6844"/>
      </w:tblGrid>
      <w:tr w:rsidR="0068405B" w14:paraId="0C6AFE12" w14:textId="77777777" w:rsidTr="0068405B">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A4403C6" w14:textId="77777777" w:rsidR="0068405B" w:rsidRDefault="0068405B"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E519FC4"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6E3C4361" w14:textId="77777777" w:rsidTr="0068405B">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A1A02C" w14:textId="77777777" w:rsidR="0068405B" w:rsidRDefault="0068405B" w:rsidP="0049277F">
            <w:pPr>
              <w:pStyle w:val="NormalWeb"/>
              <w:spacing w:before="80" w:beforeAutospacing="0" w:after="0" w:line="360" w:lineRule="auto"/>
              <w:ind w:left="335" w:hanging="360"/>
              <w:jc w:val="both"/>
            </w:pPr>
            <w:r>
              <w:rPr>
                <w:color w:val="000000"/>
              </w:rPr>
              <w:t>1. Chọn sửa thông tin quốc gia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8ABB8E" w14:textId="77777777" w:rsidR="0068405B" w:rsidRDefault="0068405B" w:rsidP="0049277F">
            <w:pPr>
              <w:pStyle w:val="NormalWeb"/>
              <w:spacing w:before="80" w:beforeAutospacing="0" w:after="0" w:line="360" w:lineRule="auto"/>
              <w:ind w:hanging="7"/>
              <w:jc w:val="both"/>
            </w:pPr>
            <w:r>
              <w:rPr>
                <w:color w:val="000000"/>
              </w:rPr>
              <w:t>2. Hệ thống hiển thị pop up sửa thông tin </w:t>
            </w:r>
          </w:p>
          <w:p w14:paraId="434A354A" w14:textId="77777777" w:rsidR="0068405B" w:rsidRDefault="0068405B"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10EB37B8" w14:textId="564B973D" w:rsidR="0068405B" w:rsidRPr="00926993"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841836">
              <w:rPr>
                <w:color w:val="000000"/>
              </w:rPr>
              <w:t>quốc gia</w:t>
            </w:r>
            <w:r>
              <w:rPr>
                <w:color w:val="000000"/>
              </w:rPr>
              <w:t xml:space="preserve"> đã có sẵn để người dùng có thể sửa.</w:t>
            </w:r>
            <w:r w:rsidR="00926993">
              <w:rPr>
                <w:color w:val="000000"/>
              </w:rPr>
              <w:t xml:space="preserve"> Vô hiệu hóa ô mã </w:t>
            </w:r>
            <w:r w:rsidR="00B444D7">
              <w:rPr>
                <w:color w:val="000000"/>
              </w:rPr>
              <w:t>quốc</w:t>
            </w:r>
            <w:r w:rsidR="00926993">
              <w:rPr>
                <w:color w:val="000000"/>
              </w:rPr>
              <w:t xml:space="preserve"> </w:t>
            </w:r>
            <w:r w:rsidR="00841836">
              <w:rPr>
                <w:color w:val="000000"/>
              </w:rPr>
              <w:t xml:space="preserve">gia </w:t>
            </w:r>
            <w:r w:rsidR="00926993">
              <w:rPr>
                <w:color w:val="000000"/>
              </w:rPr>
              <w:t xml:space="preserve">và không cho phép sửa </w:t>
            </w:r>
          </w:p>
          <w:p w14:paraId="2AC54D89" w14:textId="77777777" w:rsidR="0068405B" w:rsidRDefault="0068405B"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cats_nations Với update_user_id = tên user thao tác, update_date: Ngày cập nhật</w:t>
            </w:r>
          </w:p>
        </w:tc>
      </w:tr>
    </w:tbl>
    <w:p w14:paraId="18F1CC70" w14:textId="4906FEE5" w:rsidR="0068405B" w:rsidRDefault="0068405B" w:rsidP="0049277F">
      <w:pPr>
        <w:pStyle w:val="Heading5"/>
      </w:pPr>
      <w:r>
        <w:t>Mô tả dòng sự kiện phụ</w:t>
      </w:r>
      <w:r w:rsidR="00356256">
        <w:t xml:space="preserve"> </w:t>
      </w:r>
      <w:r>
        <w:t>(Alternative Flow)</w:t>
      </w:r>
    </w:p>
    <w:p w14:paraId="0F3CA342" w14:textId="77777777" w:rsidR="0068405B" w:rsidRDefault="0068405B" w:rsidP="0049277F">
      <w:pPr>
        <w:pStyle w:val="NormalWeb"/>
        <w:spacing w:before="0" w:beforeAutospacing="0" w:after="160" w:line="360" w:lineRule="auto"/>
      </w:pPr>
      <w:r>
        <w:rPr>
          <w:color w:val="000000"/>
        </w:rPr>
        <w:t>N/A</w:t>
      </w:r>
    </w:p>
    <w:p w14:paraId="244FC1CB" w14:textId="77777777" w:rsidR="0068405B" w:rsidRDefault="0068405B" w:rsidP="0049277F">
      <w:pPr>
        <w:pStyle w:val="Heading5"/>
      </w:pPr>
      <w:r>
        <w:t>Ghi chú</w:t>
      </w:r>
    </w:p>
    <w:p w14:paraId="22CA3FAC" w14:textId="6DFA1710"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4111C2A9" wp14:editId="7E35B8A9">
            <wp:extent cx="5947410" cy="2501900"/>
            <wp:effectExtent l="0" t="0" r="0" b="0"/>
            <wp:docPr id="115" name="Picture 115" descr="https://lh4.googleusercontent.com/uUne2aMWDA_IEeOQ6PPOV70cD3rURW-FlpwB8NR6Y88tp7Ev5ii0MNAx0AOvhOI3m2eaRrb1TDmxCj1uKBkRpVUSSm_LoRoMDuBzuGsrGX7vl47Hb9sgCigeHBPEGRj2LIo3bwtQlfqIStys9mdkZZLF-6Pv7idFIkw1Nd9HlyO3ShLj48iCjKXQWm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4.googleusercontent.com/uUne2aMWDA_IEeOQ6PPOV70cD3rURW-FlpwB8NR6Y88tp7Ev5ii0MNAx0AOvhOI3m2eaRrb1TDmxCj1uKBkRpVUSSm_LoRoMDuBzuGsrGX7vl47Hb9sgCigeHBPEGRj2LIo3bwtQlfqIStys9mdkZZLF-6Pv7idFIkw1Nd9HlyO3ShLj48iCjKXQWm6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7410" cy="2501900"/>
                    </a:xfrm>
                    <a:prstGeom prst="rect">
                      <a:avLst/>
                    </a:prstGeom>
                    <a:noFill/>
                    <a:ln>
                      <a:noFill/>
                    </a:ln>
                  </pic:spPr>
                </pic:pic>
              </a:graphicData>
            </a:graphic>
          </wp:inline>
        </w:drawing>
      </w:r>
    </w:p>
    <w:p w14:paraId="43F9626E" w14:textId="77777777" w:rsidR="0068405B" w:rsidRDefault="0068405B" w:rsidP="0049277F">
      <w:pPr>
        <w:pStyle w:val="Heading4"/>
      </w:pPr>
      <w:r>
        <w:t>Xóa quốc gia</w:t>
      </w:r>
    </w:p>
    <w:p w14:paraId="5141F199"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68405B" w14:paraId="00ED977A" w14:textId="77777777" w:rsidTr="00A10BD1">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DE5A0A"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2311B36" w14:textId="77777777" w:rsidR="0068405B" w:rsidRDefault="0068405B" w:rsidP="0049277F">
            <w:pPr>
              <w:pStyle w:val="NormalWeb"/>
              <w:spacing w:before="0" w:beforeAutospacing="0" w:after="120" w:line="360" w:lineRule="auto"/>
              <w:jc w:val="both"/>
            </w:pPr>
            <w:r>
              <w:rPr>
                <w:color w:val="000000"/>
                <w:sz w:val="20"/>
                <w:szCs w:val="20"/>
              </w:rPr>
              <w:t>Xóa quốc gia</w:t>
            </w:r>
          </w:p>
        </w:tc>
      </w:tr>
      <w:tr w:rsidR="0068405B" w14:paraId="298D1270" w14:textId="77777777" w:rsidTr="00A10BD1">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D8C0EB"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76DC78B" w14:textId="55AF3B35" w:rsidR="0068405B" w:rsidRDefault="0068405B" w:rsidP="0049277F">
            <w:pPr>
              <w:pStyle w:val="NormalWeb"/>
              <w:spacing w:before="0" w:beforeAutospacing="0" w:after="120" w:line="360" w:lineRule="auto"/>
              <w:jc w:val="both"/>
            </w:pPr>
            <w:r>
              <w:rPr>
                <w:color w:val="000000"/>
                <w:sz w:val="20"/>
                <w:szCs w:val="20"/>
              </w:rPr>
              <w:t xml:space="preserve">Cho phép </w:t>
            </w:r>
            <w:r w:rsidR="00926993">
              <w:rPr>
                <w:color w:val="000000"/>
                <w:sz w:val="20"/>
                <w:szCs w:val="20"/>
              </w:rPr>
              <w:t xml:space="preserve">user </w:t>
            </w:r>
            <w:r>
              <w:rPr>
                <w:color w:val="000000"/>
                <w:sz w:val="20"/>
                <w:szCs w:val="20"/>
              </w:rPr>
              <w:t>xóa</w:t>
            </w:r>
            <w:r w:rsidR="00926993">
              <w:rPr>
                <w:color w:val="000000"/>
                <w:sz w:val="20"/>
                <w:szCs w:val="20"/>
              </w:rPr>
              <w:t xml:space="preserve"> quốc gia </w:t>
            </w:r>
          </w:p>
        </w:tc>
      </w:tr>
      <w:tr w:rsidR="0068405B" w14:paraId="23783E35" w14:textId="77777777" w:rsidTr="00A10BD1">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091E98"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CE760C6"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6DF574B3" w14:textId="77777777" w:rsidTr="00A10BD1">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F74C85"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83F7F47" w14:textId="77777777" w:rsidR="0068405B" w:rsidRDefault="0068405B" w:rsidP="0049277F">
            <w:pPr>
              <w:pStyle w:val="NormalWeb"/>
              <w:spacing w:before="0" w:beforeAutospacing="0" w:after="0" w:line="360" w:lineRule="auto"/>
              <w:jc w:val="both"/>
            </w:pPr>
            <w:r>
              <w:rPr>
                <w:color w:val="000000"/>
                <w:sz w:val="20"/>
                <w:szCs w:val="20"/>
              </w:rPr>
              <w:t>Người dùng được phân quyền chức năng Xóa </w:t>
            </w:r>
          </w:p>
          <w:p w14:paraId="6702B563" w14:textId="77777777" w:rsidR="0068405B" w:rsidRDefault="0068405B" w:rsidP="0049277F">
            <w:pPr>
              <w:pStyle w:val="NormalWeb"/>
              <w:spacing w:before="0" w:beforeAutospacing="0" w:after="0" w:line="360" w:lineRule="auto"/>
              <w:jc w:val="both"/>
            </w:pPr>
            <w:r>
              <w:rPr>
                <w:color w:val="000000"/>
                <w:sz w:val="20"/>
                <w:szCs w:val="20"/>
              </w:rPr>
              <w:t>Quốc gia xóa được là quốc gia không chứa quân nhân có tiền sử đi lại ở quốc gia đó</w:t>
            </w:r>
          </w:p>
        </w:tc>
      </w:tr>
      <w:tr w:rsidR="0068405B" w14:paraId="096969FD" w14:textId="77777777" w:rsidTr="00A10BD1">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7C8AD9C8" w14:textId="77777777" w:rsidR="0068405B" w:rsidRDefault="0068405B" w:rsidP="0049277F">
            <w:pPr>
              <w:pStyle w:val="NormalWeb"/>
              <w:spacing w:before="0" w:beforeAutospacing="0" w:after="0" w:line="360" w:lineRule="auto"/>
              <w:ind w:left="142"/>
            </w:pPr>
            <w:r>
              <w:rPr>
                <w:b/>
                <w:bCs/>
                <w:color w:val="000000"/>
                <w:sz w:val="20"/>
                <w:szCs w:val="20"/>
              </w:rPr>
              <w:lastRenderedPageBreak/>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5D1B714" w14:textId="77777777" w:rsidR="0068405B" w:rsidRDefault="0068405B" w:rsidP="0049277F">
            <w:pPr>
              <w:pStyle w:val="NormalWeb"/>
              <w:spacing w:before="0" w:beforeAutospacing="0" w:after="120" w:line="360" w:lineRule="auto"/>
              <w:jc w:val="both"/>
            </w:pPr>
            <w:r>
              <w:rPr>
                <w:color w:val="000000"/>
                <w:sz w:val="20"/>
                <w:szCs w:val="20"/>
              </w:rPr>
              <w:t>Cập nhật lại trạng thái xóa và không xuất hiện bản ghi trong danh sách quốc gia hiển thị. Xóa thành công sẽ báo: Danh mục quốc gia Xóa thành công”. </w:t>
            </w:r>
          </w:p>
        </w:tc>
      </w:tr>
      <w:tr w:rsidR="0068405B" w14:paraId="1683DD3B" w14:textId="77777777" w:rsidTr="00A10BD1">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13BBCB"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C182D05" w14:textId="1966813D" w:rsidR="0068405B" w:rsidRPr="008C1D0F" w:rsidRDefault="0068405B" w:rsidP="0049277F">
            <w:pPr>
              <w:pStyle w:val="NormalWeb"/>
              <w:spacing w:before="0" w:beforeAutospacing="0" w:after="120" w:line="360" w:lineRule="auto"/>
              <w:jc w:val="both"/>
            </w:pPr>
            <w:r w:rsidRPr="008C1D0F">
              <w:rPr>
                <w:sz w:val="20"/>
                <w:szCs w:val="20"/>
              </w:rPr>
              <w:t xml:space="preserve">Nếu </w:t>
            </w:r>
            <w:r w:rsidR="008C1D0F">
              <w:rPr>
                <w:sz w:val="20"/>
                <w:szCs w:val="20"/>
              </w:rPr>
              <w:t>quốc gia</w:t>
            </w:r>
            <w:r w:rsidRPr="008C1D0F">
              <w:rPr>
                <w:sz w:val="20"/>
                <w:szCs w:val="20"/>
              </w:rPr>
              <w:t xml:space="preserve"> cần xóa không thỏa mãn điều kiện trước, hiển thị lỗi [Bạn không thể xóa thông tin quốc gia "</w:t>
            </w:r>
            <w:r w:rsidRPr="008C1D0F">
              <w:rPr>
                <w:b/>
                <w:bCs/>
                <w:sz w:val="20"/>
                <w:szCs w:val="20"/>
              </w:rPr>
              <w:t>Tên quốc gia</w:t>
            </w:r>
            <w:r w:rsidRPr="008C1D0F">
              <w:rPr>
                <w:sz w:val="20"/>
                <w:szCs w:val="20"/>
              </w:rPr>
              <w:t>" vì đang được sử dụng tại “tên bảng”]</w:t>
            </w:r>
          </w:p>
        </w:tc>
      </w:tr>
      <w:tr w:rsidR="0068405B" w14:paraId="0D8A9EE5" w14:textId="77777777" w:rsidTr="00A10BD1">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BCACDB0"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E41CE0E" w14:textId="77777777" w:rsidR="0068405B" w:rsidRDefault="0068405B" w:rsidP="0049277F">
            <w:pPr>
              <w:pStyle w:val="NormalWeb"/>
              <w:spacing w:before="0" w:beforeAutospacing="0" w:after="120" w:line="360" w:lineRule="auto"/>
              <w:jc w:val="both"/>
            </w:pPr>
            <w:r>
              <w:rPr>
                <w:color w:val="000000"/>
                <w:sz w:val="20"/>
                <w:szCs w:val="20"/>
              </w:rPr>
              <w:t>Lưu logs xóa nhóm </w:t>
            </w:r>
          </w:p>
        </w:tc>
      </w:tr>
    </w:tbl>
    <w:p w14:paraId="19FE6653" w14:textId="77777777" w:rsidR="0068405B" w:rsidRDefault="0068405B" w:rsidP="0049277F">
      <w:pPr>
        <w:pStyle w:val="Heading5"/>
      </w:pPr>
      <w:r>
        <w:t>Biểu đồ luồng xử lý chức năng</w:t>
      </w:r>
    </w:p>
    <w:p w14:paraId="4FA83B4B" w14:textId="161D40BE"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165A4FC" wp14:editId="4B6FABC3">
            <wp:extent cx="5947410" cy="6978650"/>
            <wp:effectExtent l="0" t="0" r="0" b="0"/>
            <wp:docPr id="114" name="Picture 114" descr="https://lh3.googleusercontent.com/dWkNrD4cW5PtPCKzPoVnCWkY9QNvi_BWiqTulJFUSpgfy2xqRCZI7hfCdk18tbhUOIcUnzv03mIcdUsvj-zBD-9MkSRnIaTZ1K582MtDTl4IL07TtWTr5UB5iTLShgOZ6XFMm-CYi5bhCiSUtd2WFbEU-lbgWQnaqL4kz9trO1Ty3vWqjqXueQOn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h3.googleusercontent.com/dWkNrD4cW5PtPCKzPoVnCWkY9QNvi_BWiqTulJFUSpgfy2xqRCZI7hfCdk18tbhUOIcUnzv03mIcdUsvj-zBD-9MkSRnIaTZ1K582MtDTl4IL07TtWTr5UB5iTLShgOZ6XFMm-CYi5bhCiSUtd2WFbEU-lbgWQnaqL4kz9trO1Ty3vWqjqXueQOnni-a"/>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7410" cy="6978650"/>
                    </a:xfrm>
                    <a:prstGeom prst="rect">
                      <a:avLst/>
                    </a:prstGeom>
                    <a:noFill/>
                    <a:ln>
                      <a:noFill/>
                    </a:ln>
                  </pic:spPr>
                </pic:pic>
              </a:graphicData>
            </a:graphic>
          </wp:inline>
        </w:drawing>
      </w:r>
    </w:p>
    <w:p w14:paraId="03F78E7B" w14:textId="77777777" w:rsidR="0068405B" w:rsidRDefault="0068405B"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68405B" w14:paraId="484920BD" w14:textId="77777777" w:rsidTr="00A10BD1">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B21BD2E" w14:textId="77777777" w:rsidR="0068405B" w:rsidRDefault="0068405B"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86365E6" w14:textId="77777777" w:rsidR="0068405B" w:rsidRDefault="0068405B" w:rsidP="0049277F">
            <w:pPr>
              <w:pStyle w:val="NormalWeb"/>
              <w:spacing w:before="0" w:beforeAutospacing="0" w:after="0" w:line="360" w:lineRule="auto"/>
              <w:jc w:val="center"/>
            </w:pPr>
            <w:r>
              <w:rPr>
                <w:b/>
                <w:bCs/>
                <w:color w:val="000000"/>
                <w:sz w:val="20"/>
                <w:szCs w:val="20"/>
              </w:rPr>
              <w:t>Phản ứng của hệ thống</w:t>
            </w:r>
          </w:p>
        </w:tc>
      </w:tr>
      <w:tr w:rsidR="0068405B" w14:paraId="777A9E98"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879D9FD" w14:textId="77777777" w:rsidR="0068405B" w:rsidRDefault="0068405B" w:rsidP="0049277F">
            <w:pPr>
              <w:pStyle w:val="NormalWeb"/>
              <w:spacing w:before="80" w:beforeAutospacing="0" w:after="0" w:line="360" w:lineRule="auto"/>
              <w:ind w:left="335" w:hanging="360"/>
              <w:jc w:val="both"/>
            </w:pPr>
            <w:r>
              <w:rPr>
                <w:color w:val="000000"/>
              </w:rPr>
              <w:t>1. Người dùng chọn Xóa quốc gia</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AC84E5" w14:textId="77777777" w:rsidR="0068405B" w:rsidRDefault="0068405B" w:rsidP="0049277F">
            <w:pPr>
              <w:pStyle w:val="NormalWeb"/>
              <w:spacing w:before="80" w:beforeAutospacing="0" w:after="0" w:line="360" w:lineRule="auto"/>
              <w:ind w:hanging="25"/>
              <w:jc w:val="both"/>
            </w:pPr>
            <w:r>
              <w:rPr>
                <w:color w:val="000000"/>
              </w:rPr>
              <w:t>2. Hệ thống hiển thị popup xác nhận “Bạn có chắc chắn muốn xóa quốc gia (Tên quốc gia) không?</w:t>
            </w:r>
          </w:p>
          <w:p w14:paraId="367311B2" w14:textId="77777777" w:rsidR="0068405B" w:rsidRDefault="0068405B" w:rsidP="0049277F">
            <w:pPr>
              <w:ind w:hanging="25"/>
            </w:pPr>
          </w:p>
        </w:tc>
      </w:tr>
      <w:tr w:rsidR="0068405B" w14:paraId="563F7FC5"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623319E" w14:textId="77777777" w:rsidR="0068405B" w:rsidRDefault="0068405B" w:rsidP="0049277F">
            <w:pPr>
              <w:pStyle w:val="NormalWeb"/>
              <w:spacing w:before="80" w:beforeAutospacing="0" w:after="0" w:line="360" w:lineRule="auto"/>
              <w:ind w:left="335" w:hanging="360"/>
              <w:jc w:val="both"/>
            </w:pPr>
            <w:r>
              <w:rPr>
                <w:color w:val="000000"/>
              </w:rPr>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F3352BC" w14:textId="24E8E3D8" w:rsidR="0068405B" w:rsidRDefault="0068405B" w:rsidP="0049277F">
            <w:pPr>
              <w:pStyle w:val="NormalWeb"/>
              <w:spacing w:before="80" w:beforeAutospacing="0" w:after="0" w:line="360" w:lineRule="auto"/>
              <w:ind w:hanging="25"/>
              <w:jc w:val="both"/>
            </w:pPr>
            <w:r>
              <w:rPr>
                <w:color w:val="000000"/>
              </w:rPr>
              <w:t>4.1</w:t>
            </w:r>
            <w:r w:rsidR="00A10BD1">
              <w:rPr>
                <w:color w:val="000000"/>
              </w:rPr>
              <w:t>.</w:t>
            </w:r>
            <w:r>
              <w:rPr>
                <w:color w:val="000000"/>
              </w:rPr>
              <w:t xml:space="preserve"> Hệ thống xóa bản ghi từ bảng cats_nations với is_delete = 0. Sau khi xóa, bản ghi được update với is_delete = 1.</w:t>
            </w:r>
          </w:p>
          <w:p w14:paraId="6EF9FC6A" w14:textId="77777777" w:rsidR="0068405B" w:rsidRDefault="0068405B" w:rsidP="0049277F">
            <w:pPr>
              <w:pStyle w:val="NormalWeb"/>
              <w:spacing w:before="80" w:beforeAutospacing="0" w:after="0" w:line="360" w:lineRule="auto"/>
              <w:ind w:left="720"/>
              <w:jc w:val="both"/>
              <w:textAlignment w:val="baseline"/>
              <w:rPr>
                <w:color w:val="000000"/>
              </w:rPr>
            </w:pPr>
            <w:r>
              <w:rPr>
                <w:color w:val="000000"/>
              </w:rPr>
              <w:t>Chạy query để check quốc gia đó có xuất hiện trong medical_travle_</w:t>
            </w:r>
            <w:proofErr w:type="gramStart"/>
            <w:r>
              <w:rPr>
                <w:color w:val="000000"/>
              </w:rPr>
              <w:t>history.nation</w:t>
            </w:r>
            <w:proofErr w:type="gramEnd"/>
            <w:r>
              <w:rPr>
                <w:color w:val="000000"/>
              </w:rPr>
              <w:t>_id không: &lt;&lt;query&gt;&gt;</w:t>
            </w:r>
          </w:p>
          <w:p w14:paraId="0755741C" w14:textId="77777777" w:rsidR="0068405B" w:rsidRDefault="0068405B"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7454048D" w14:textId="77777777" w:rsidR="0068405B" w:rsidRDefault="0068405B"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68405B" w14:paraId="1A6597EA" w14:textId="77777777" w:rsidTr="00A10BD1">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158DCB" w14:textId="77777777" w:rsidR="0068405B" w:rsidRDefault="0068405B"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EED8DCC" w14:textId="77777777" w:rsidR="0068405B" w:rsidRDefault="0068405B"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4681A674" w14:textId="63EA2560" w:rsidR="0068405B" w:rsidRDefault="0068405B" w:rsidP="0049277F">
      <w:pPr>
        <w:pStyle w:val="Heading5"/>
      </w:pPr>
      <w:r>
        <w:t xml:space="preserve">Mô tả dòng sự kiện </w:t>
      </w:r>
      <w:r w:rsidR="00BD1BF6">
        <w:t>phụ (</w:t>
      </w:r>
      <w:r>
        <w:t>Alternative Flow)</w:t>
      </w:r>
    </w:p>
    <w:p w14:paraId="76DB7DB0" w14:textId="77777777" w:rsidR="0068405B" w:rsidRDefault="0068405B" w:rsidP="0049277F">
      <w:pPr>
        <w:pStyle w:val="Heading5"/>
      </w:pPr>
      <w:r>
        <w:t>Ghi chú</w:t>
      </w:r>
    </w:p>
    <w:p w14:paraId="5D71C910" w14:textId="29A26046"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3773E5A" wp14:editId="0FCC3F3A">
            <wp:extent cx="5947410" cy="2443480"/>
            <wp:effectExtent l="0" t="0" r="0" b="0"/>
            <wp:docPr id="113" name="Picture 113" descr="https://lh5.googleusercontent.com/uIKakROov89PmOPJVwpSPJZ7x5keDVBLFpzq0hATf-lQyMivFnVb1pZP9N8qKVtuRqttBeRPuO3fHsbCZwtzhFN3MllijJhxXctBHzSqrlSjbEsnaayo0nabYqJ40CQsOzaEq9uxiVGfC4R923WHyhhMVtKYQ0NJlDte-IajF_b03mtmYldtyOqpgd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h5.googleusercontent.com/uIKakROov89PmOPJVwpSPJZ7x5keDVBLFpzq0hATf-lQyMivFnVb1pZP9N8qKVtuRqttBeRPuO3fHsbCZwtzhFN3MllijJhxXctBHzSqrlSjbEsnaayo0nabYqJ40CQsOzaEq9uxiVGfC4R923WHyhhMVtKYQ0NJlDte-IajF_b03mtmYldtyOqpgdgs"/>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7410" cy="2443480"/>
                    </a:xfrm>
                    <a:prstGeom prst="rect">
                      <a:avLst/>
                    </a:prstGeom>
                    <a:noFill/>
                    <a:ln>
                      <a:noFill/>
                    </a:ln>
                  </pic:spPr>
                </pic:pic>
              </a:graphicData>
            </a:graphic>
          </wp:inline>
        </w:drawing>
      </w:r>
    </w:p>
    <w:p w14:paraId="713B5C07" w14:textId="6294D64F" w:rsidR="0068405B" w:rsidRDefault="0068405B" w:rsidP="0049277F">
      <w:pPr>
        <w:pStyle w:val="NormalWeb"/>
        <w:spacing w:before="0" w:beforeAutospacing="0" w:after="160" w:line="360" w:lineRule="auto"/>
      </w:pPr>
      <w:r>
        <w:rPr>
          <w:noProof/>
          <w:color w:val="000000"/>
          <w:sz w:val="22"/>
          <w:szCs w:val="22"/>
          <w:bdr w:val="none" w:sz="0" w:space="0" w:color="auto" w:frame="1"/>
        </w:rPr>
        <w:lastRenderedPageBreak/>
        <w:drawing>
          <wp:inline distT="0" distB="0" distL="0" distR="0" wp14:anchorId="609FBE43" wp14:editId="244E1553">
            <wp:extent cx="5947410" cy="2465070"/>
            <wp:effectExtent l="0" t="0" r="0" b="0"/>
            <wp:docPr id="112" name="Picture 112" descr="https://lh3.googleusercontent.com/xlgBAmf3wkWvgs3uABfHBMcBPylAKAy_XuJqNhvPC_3GDyO8KdoVBUgsUxYLwhGvFGtmgqLfPJq73GctIgQs9Ylj4w_QFfsPqCSZ0ryxrWhWBoyLalHNUooT1nTpMhN_p7XTndbpaqAokSRlsxAKH8dUYXAibCzswZNEtQSphyeOuNKXGcCfb1TJmb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3.googleusercontent.com/xlgBAmf3wkWvgs3uABfHBMcBPylAKAy_XuJqNhvPC_3GDyO8KdoVBUgsUxYLwhGvFGtmgqLfPJq73GctIgQs9Ylj4w_QFfsPqCSZ0ryxrWhWBoyLalHNUooT1nTpMhN_p7XTndbpaqAokSRlsxAKH8dUYXAibCzswZNEtQSphyeOuNKXGcCfb1TJmbTY"/>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7410" cy="2465070"/>
                    </a:xfrm>
                    <a:prstGeom prst="rect">
                      <a:avLst/>
                    </a:prstGeom>
                    <a:noFill/>
                    <a:ln>
                      <a:noFill/>
                    </a:ln>
                  </pic:spPr>
                </pic:pic>
              </a:graphicData>
            </a:graphic>
          </wp:inline>
        </w:drawing>
      </w:r>
    </w:p>
    <w:p w14:paraId="0D4663FE" w14:textId="23116F74" w:rsidR="0068405B" w:rsidRDefault="0068405B"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6B52F9B0" wp14:editId="752EE4EE">
            <wp:extent cx="5947410" cy="2406650"/>
            <wp:effectExtent l="0" t="0" r="0" b="0"/>
            <wp:docPr id="111" name="Picture 111" descr="https://lh5.googleusercontent.com/4qN_s1PAR2XEbvi-KLWA_lR_xT-t7hl-hNai3wkT8La021pKN0Ffi-yjeho46CJ-z1lF6da8mbKgB2_nuNQULjpOKMXMB4jgFaFV61OvUKdOPcnHUk6Fjq3UYNCpr1KkIsSVipmEm-NiXNId_i_nMyO1EWjjQs06Yat6IYY1Aw9oSor9I_t8Na4oa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5.googleusercontent.com/4qN_s1PAR2XEbvi-KLWA_lR_xT-t7hl-hNai3wkT8La021pKN0Ffi-yjeho46CJ-z1lF6da8mbKgB2_nuNQULjpOKMXMB4jgFaFV61OvUKdOPcnHUk6Fjq3UYNCpr1KkIsSVipmEm-NiXNId_i_nMyO1EWjjQs06Yat6IYY1Aw9oSor9I_t8Na4oaEJo"/>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7410" cy="2406650"/>
                    </a:xfrm>
                    <a:prstGeom prst="rect">
                      <a:avLst/>
                    </a:prstGeom>
                    <a:noFill/>
                    <a:ln>
                      <a:noFill/>
                    </a:ln>
                  </pic:spPr>
                </pic:pic>
              </a:graphicData>
            </a:graphic>
          </wp:inline>
        </w:drawing>
      </w:r>
    </w:p>
    <w:p w14:paraId="6076CD08" w14:textId="3F14672F" w:rsidR="0068405B" w:rsidRPr="00C86CF4" w:rsidRDefault="00C86CF4" w:rsidP="0049277F">
      <w:pPr>
        <w:pStyle w:val="Heading3"/>
        <w:rPr>
          <w:highlight w:val="yellow"/>
        </w:rPr>
      </w:pPr>
      <w:bookmarkStart w:id="77" w:name="_Hlk114147645"/>
      <w:r>
        <w:rPr>
          <w:highlight w:val="yellow"/>
        </w:rPr>
        <w:t>Danh mục vùng miền</w:t>
      </w:r>
    </w:p>
    <w:p w14:paraId="22D64DAD" w14:textId="1E91CE69" w:rsidR="0068405B" w:rsidRDefault="0068405B" w:rsidP="0049277F">
      <w:pPr>
        <w:pStyle w:val="Heading4"/>
      </w:pPr>
      <w:r>
        <w:t>Tìm kiếm _ DM vùng miền</w:t>
      </w:r>
    </w:p>
    <w:p w14:paraId="126EA2EB"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68405B" w14:paraId="03B02C2E" w14:textId="77777777" w:rsidTr="00DF109A">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6CC645"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FF280D" w14:textId="5BC0AA29" w:rsidR="0068405B" w:rsidRDefault="0068405B" w:rsidP="0049277F">
            <w:pPr>
              <w:pStyle w:val="NormalWeb"/>
              <w:spacing w:before="0" w:beforeAutospacing="0" w:after="120" w:line="360" w:lineRule="auto"/>
              <w:jc w:val="both"/>
            </w:pPr>
            <w:r>
              <w:rPr>
                <w:color w:val="000000"/>
                <w:sz w:val="20"/>
                <w:szCs w:val="20"/>
              </w:rPr>
              <w:t xml:space="preserve">Tìm kiếm </w:t>
            </w:r>
            <w:r w:rsidR="000807C9">
              <w:rPr>
                <w:color w:val="000000"/>
                <w:sz w:val="20"/>
                <w:szCs w:val="20"/>
              </w:rPr>
              <w:t>vùng miền</w:t>
            </w:r>
          </w:p>
        </w:tc>
      </w:tr>
      <w:tr w:rsidR="0068405B" w14:paraId="2BB28520" w14:textId="77777777" w:rsidTr="00DF109A">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9B8FB2"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2E44EDF" w14:textId="14DDF103" w:rsidR="0068405B" w:rsidRDefault="0068405B" w:rsidP="0049277F">
            <w:pPr>
              <w:pStyle w:val="NormalWeb"/>
              <w:spacing w:before="0" w:beforeAutospacing="0" w:after="120" w:line="360" w:lineRule="auto"/>
              <w:jc w:val="both"/>
            </w:pPr>
            <w:r>
              <w:rPr>
                <w:color w:val="000000"/>
                <w:sz w:val="20"/>
                <w:szCs w:val="20"/>
              </w:rPr>
              <w:t xml:space="preserve">Cho phép người dùng tìm kiếm </w:t>
            </w:r>
            <w:r w:rsidR="000807C9">
              <w:rPr>
                <w:color w:val="000000"/>
                <w:sz w:val="20"/>
                <w:szCs w:val="20"/>
              </w:rPr>
              <w:t>vùng miền</w:t>
            </w:r>
            <w:r>
              <w:rPr>
                <w:color w:val="000000"/>
                <w:sz w:val="20"/>
                <w:szCs w:val="20"/>
              </w:rPr>
              <w:t xml:space="preserve"> tại </w:t>
            </w:r>
            <w:r w:rsidR="00356256">
              <w:rPr>
                <w:color w:val="000000"/>
                <w:sz w:val="20"/>
                <w:szCs w:val="20"/>
              </w:rPr>
              <w:t>danh mục vùng miền _DM hành chính</w:t>
            </w:r>
          </w:p>
        </w:tc>
      </w:tr>
      <w:tr w:rsidR="0068405B" w14:paraId="56DFB721" w14:textId="77777777" w:rsidTr="00DF109A">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A9D45E"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0451FBE" w14:textId="77777777" w:rsidR="0068405B" w:rsidRDefault="0068405B" w:rsidP="0049277F">
            <w:pPr>
              <w:pStyle w:val="NormalWeb"/>
              <w:spacing w:before="0" w:beforeAutospacing="0" w:after="120" w:line="360" w:lineRule="auto"/>
              <w:jc w:val="both"/>
            </w:pPr>
            <w:r>
              <w:rPr>
                <w:color w:val="000000"/>
                <w:sz w:val="20"/>
                <w:szCs w:val="20"/>
              </w:rPr>
              <w:t>User quản lý đơn vị</w:t>
            </w:r>
          </w:p>
        </w:tc>
      </w:tr>
      <w:tr w:rsidR="0068405B" w14:paraId="4F21EAF2" w14:textId="77777777" w:rsidTr="00DF109A">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F815789"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00807DA" w14:textId="77777777" w:rsidR="0068405B" w:rsidRDefault="0068405B" w:rsidP="0049277F">
            <w:pPr>
              <w:pStyle w:val="NormalWeb"/>
              <w:spacing w:before="0" w:beforeAutospacing="0" w:after="120" w:line="360" w:lineRule="auto"/>
              <w:jc w:val="both"/>
            </w:pPr>
            <w:r>
              <w:rPr>
                <w:color w:val="000000"/>
                <w:sz w:val="20"/>
                <w:szCs w:val="20"/>
              </w:rPr>
              <w:t>Người dùng được phân quyền vào chức năng</w:t>
            </w:r>
          </w:p>
        </w:tc>
      </w:tr>
      <w:tr w:rsidR="0068405B" w14:paraId="4345A7DF" w14:textId="77777777" w:rsidTr="00DF109A">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33F1AF5"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6FA16B4" w14:textId="3616D498" w:rsidR="0068405B" w:rsidRDefault="0068405B" w:rsidP="0049277F">
            <w:pPr>
              <w:pStyle w:val="NormalWeb"/>
              <w:spacing w:before="0" w:beforeAutospacing="0" w:after="120" w:line="360" w:lineRule="auto"/>
              <w:jc w:val="both"/>
            </w:pPr>
            <w:r>
              <w:rPr>
                <w:color w:val="000000"/>
                <w:sz w:val="20"/>
                <w:szCs w:val="20"/>
              </w:rPr>
              <w:t xml:space="preserve">Hiển thị danh sách </w:t>
            </w:r>
            <w:r w:rsidR="007F289C">
              <w:rPr>
                <w:color w:val="000000"/>
                <w:sz w:val="20"/>
                <w:szCs w:val="20"/>
              </w:rPr>
              <w:t>vùng miền</w:t>
            </w:r>
            <w:r>
              <w:rPr>
                <w:color w:val="000000"/>
                <w:sz w:val="20"/>
                <w:szCs w:val="20"/>
              </w:rPr>
              <w:t xml:space="preserve"> chứa điều kiện tìm kiếm</w:t>
            </w:r>
          </w:p>
        </w:tc>
      </w:tr>
      <w:tr w:rsidR="0068405B" w14:paraId="4D1479D3" w14:textId="77777777" w:rsidTr="00DF109A">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245DD7E"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4F0F8E" w14:textId="77777777" w:rsidR="0068405B" w:rsidRDefault="0068405B" w:rsidP="0049277F">
            <w:pPr>
              <w:pStyle w:val="NormalWeb"/>
              <w:spacing w:before="0" w:beforeAutospacing="0" w:after="120" w:line="360" w:lineRule="auto"/>
              <w:jc w:val="both"/>
            </w:pPr>
            <w:r>
              <w:rPr>
                <w:color w:val="000000"/>
                <w:sz w:val="20"/>
                <w:szCs w:val="20"/>
              </w:rPr>
              <w:t>N/A</w:t>
            </w:r>
          </w:p>
        </w:tc>
      </w:tr>
      <w:tr w:rsidR="0068405B" w14:paraId="4A8D11BF" w14:textId="77777777" w:rsidTr="00DF109A">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592792F"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F3FB844" w14:textId="77777777" w:rsidR="0068405B" w:rsidRDefault="0068405B" w:rsidP="0049277F">
            <w:pPr>
              <w:pStyle w:val="NormalWeb"/>
              <w:spacing w:before="0" w:beforeAutospacing="0" w:after="120" w:line="360" w:lineRule="auto"/>
              <w:jc w:val="both"/>
            </w:pPr>
            <w:r>
              <w:rPr>
                <w:color w:val="000000"/>
                <w:sz w:val="20"/>
                <w:szCs w:val="20"/>
              </w:rPr>
              <w:t>N/A</w:t>
            </w:r>
          </w:p>
        </w:tc>
      </w:tr>
    </w:tbl>
    <w:p w14:paraId="20EEAEC5" w14:textId="77777777" w:rsidR="0068405B" w:rsidRDefault="0068405B" w:rsidP="0049277F">
      <w:pPr>
        <w:pStyle w:val="Heading5"/>
      </w:pPr>
      <w:r>
        <w:lastRenderedPageBreak/>
        <w:t>Biểu đồ luồng xử lý chức năng</w:t>
      </w:r>
    </w:p>
    <w:p w14:paraId="7FB381FF" w14:textId="37B76CD9" w:rsidR="0068405B" w:rsidRDefault="00CF7008" w:rsidP="0049277F">
      <w:pPr>
        <w:pStyle w:val="NormalWeb"/>
        <w:spacing w:before="0" w:beforeAutospacing="0" w:after="160" w:line="360" w:lineRule="auto"/>
      </w:pPr>
      <w:r>
        <w:rPr>
          <w:noProof/>
        </w:rPr>
        <w:drawing>
          <wp:inline distT="0" distB="0" distL="0" distR="0" wp14:anchorId="02FF5340" wp14:editId="13EF071F">
            <wp:extent cx="5943600" cy="3632006"/>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632006"/>
                    </a:xfrm>
                    <a:prstGeom prst="rect">
                      <a:avLst/>
                    </a:prstGeom>
                    <a:noFill/>
                    <a:ln>
                      <a:noFill/>
                    </a:ln>
                  </pic:spPr>
                </pic:pic>
              </a:graphicData>
            </a:graphic>
          </wp:inline>
        </w:drawing>
      </w:r>
    </w:p>
    <w:p w14:paraId="248F09F3" w14:textId="77777777" w:rsidR="0068405B" w:rsidRDefault="0068405B" w:rsidP="0049277F">
      <w:pPr>
        <w:pStyle w:val="Heading5"/>
      </w:pPr>
      <w:r>
        <w:t>Mô tả dòng sự kiện chính (Basic Flow)</w:t>
      </w:r>
    </w:p>
    <w:p w14:paraId="1E7D81ED" w14:textId="77777777" w:rsidR="0068405B" w:rsidRDefault="0068405B" w:rsidP="0049277F"/>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68405B" w14:paraId="30DC45B9" w14:textId="77777777" w:rsidTr="00664345">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FEE21FC"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D9AA5EC" w14:textId="77777777" w:rsidR="0068405B" w:rsidRDefault="0068405B" w:rsidP="0049277F">
            <w:pPr>
              <w:pStyle w:val="NormalWeb"/>
              <w:spacing w:before="0" w:beforeAutospacing="0" w:after="0" w:line="360" w:lineRule="auto"/>
              <w:ind w:left="321"/>
              <w:jc w:val="center"/>
            </w:pPr>
            <w:r>
              <w:rPr>
                <w:b/>
                <w:bCs/>
                <w:color w:val="000000"/>
                <w:sz w:val="20"/>
                <w:szCs w:val="20"/>
              </w:rPr>
              <w:t>Phản ứng của hệ thống</w:t>
            </w:r>
          </w:p>
        </w:tc>
      </w:tr>
      <w:tr w:rsidR="0068405B" w14:paraId="5A52876B" w14:textId="77777777" w:rsidTr="00664345">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6B8EC5" w14:textId="7FA22497" w:rsidR="0068405B" w:rsidRDefault="0068405B" w:rsidP="0049277F">
            <w:pPr>
              <w:pStyle w:val="NormalWeb"/>
              <w:spacing w:before="80" w:beforeAutospacing="0" w:after="0" w:line="360" w:lineRule="auto"/>
              <w:jc w:val="both"/>
            </w:pPr>
            <w:r>
              <w:rPr>
                <w:color w:val="000000"/>
              </w:rPr>
              <w:t xml:space="preserve">1. Tại màn hình danh mục </w:t>
            </w:r>
            <w:r w:rsidR="007F289C">
              <w:rPr>
                <w:color w:val="000000"/>
              </w:rPr>
              <w:t>vùng miền</w:t>
            </w:r>
            <w:r>
              <w:rPr>
                <w:color w:val="000000"/>
              </w:rPr>
              <w:t>, nhập điều kiện tìm kiếm, bấm kìm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50D6C2" w14:textId="076B1B58" w:rsidR="0068405B" w:rsidRDefault="0068405B" w:rsidP="0049277F">
            <w:pPr>
              <w:pStyle w:val="NormalWeb"/>
              <w:spacing w:before="80" w:beforeAutospacing="0" w:after="0" w:line="360" w:lineRule="auto"/>
              <w:ind w:left="321" w:hanging="360"/>
              <w:jc w:val="both"/>
            </w:pPr>
            <w:r>
              <w:rPr>
                <w:color w:val="000000"/>
              </w:rPr>
              <w:t xml:space="preserve">2. Hiển thị danh sách </w:t>
            </w:r>
            <w:r w:rsidR="002626A0">
              <w:rPr>
                <w:color w:val="000000"/>
              </w:rPr>
              <w:t>vùng miền</w:t>
            </w:r>
            <w:r>
              <w:rPr>
                <w:color w:val="000000"/>
              </w:rPr>
              <w:t xml:space="preserve"> chứa thông tin tìm kiếm</w:t>
            </w:r>
          </w:p>
          <w:p w14:paraId="224BBD59" w14:textId="77777777" w:rsidR="0068405B" w:rsidRDefault="0068405B" w:rsidP="0049277F">
            <w:pPr>
              <w:pStyle w:val="NormalWeb"/>
              <w:spacing w:before="0" w:beforeAutospacing="0" w:after="120" w:line="360" w:lineRule="auto"/>
              <w:jc w:val="both"/>
            </w:pPr>
            <w:r>
              <w:rPr>
                <w:b/>
                <w:bCs/>
                <w:color w:val="000000"/>
              </w:rPr>
              <w:t>Thông tin tìm kiếm: Label</w:t>
            </w:r>
          </w:p>
          <w:p w14:paraId="4EABD653" w14:textId="77777777" w:rsidR="0068405B" w:rsidRDefault="0068405B" w:rsidP="0049277F">
            <w:pPr>
              <w:pStyle w:val="NormalWeb"/>
              <w:spacing w:before="80" w:beforeAutospacing="0" w:after="0" w:line="360" w:lineRule="auto"/>
              <w:ind w:left="321" w:hanging="360"/>
              <w:jc w:val="both"/>
            </w:pPr>
            <w:r>
              <w:rPr>
                <w:b/>
                <w:bCs/>
                <w:color w:val="000000"/>
              </w:rPr>
              <w:t>Tìm kiếm: Button</w:t>
            </w:r>
          </w:p>
          <w:p w14:paraId="314A0392" w14:textId="739913B6" w:rsidR="0068405B" w:rsidRDefault="0068405B" w:rsidP="0049277F">
            <w:pPr>
              <w:pStyle w:val="NormalWeb"/>
              <w:numPr>
                <w:ilvl w:val="0"/>
                <w:numId w:val="279"/>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2626A0">
              <w:rPr>
                <w:color w:val="000000"/>
              </w:rPr>
              <w:t>vùng miền</w:t>
            </w:r>
            <w:r w:rsidR="00791626">
              <w:rPr>
                <w:color w:val="000000"/>
              </w:rPr>
              <w:t xml:space="preserve"> </w:t>
            </w:r>
            <w:r>
              <w:rPr>
                <w:color w:val="000000"/>
              </w:rPr>
              <w:t>mặc định. Chỉ tim kiếm mặc định theo đơn vị User quản lý và đơn vị con của nó. </w:t>
            </w:r>
          </w:p>
          <w:p w14:paraId="7F77D492" w14:textId="77777777" w:rsidR="0068405B" w:rsidRDefault="0068405B" w:rsidP="0049277F">
            <w:pPr>
              <w:pStyle w:val="NormalWeb"/>
              <w:spacing w:before="80" w:beforeAutospacing="0" w:after="0" w:line="360" w:lineRule="auto"/>
              <w:ind w:left="321"/>
              <w:jc w:val="both"/>
            </w:pPr>
            <w:r>
              <w:rPr>
                <w:color w:val="000000"/>
                <w:u w:val="single"/>
              </w:rPr>
              <w:t>Các trường thông tin nhập để tìm kiếm </w:t>
            </w:r>
          </w:p>
          <w:p w14:paraId="3322F1C1" w14:textId="48EADB2E" w:rsidR="0068405B" w:rsidRDefault="0068405B" w:rsidP="0049277F">
            <w:pPr>
              <w:pStyle w:val="NormalWeb"/>
              <w:spacing w:before="80" w:beforeAutospacing="0" w:after="0" w:line="360" w:lineRule="auto"/>
              <w:ind w:left="321" w:hanging="360"/>
              <w:jc w:val="both"/>
            </w:pPr>
            <w:r>
              <w:rPr>
                <w:i/>
                <w:iCs/>
                <w:color w:val="000000"/>
              </w:rPr>
              <w:t xml:space="preserve">Tên </w:t>
            </w:r>
            <w:r w:rsidR="00664345">
              <w:rPr>
                <w:i/>
                <w:iCs/>
                <w:color w:val="000000"/>
              </w:rPr>
              <w:t>vùng miền</w:t>
            </w:r>
            <w:r>
              <w:rPr>
                <w:i/>
                <w:iCs/>
                <w:color w:val="000000"/>
              </w:rPr>
              <w:t xml:space="preserve">: </w:t>
            </w:r>
            <w:r>
              <w:rPr>
                <w:color w:val="000000"/>
              </w:rPr>
              <w:t>Textbox, String (150)</w:t>
            </w:r>
          </w:p>
          <w:p w14:paraId="5EA157BF" w14:textId="40E7DD70" w:rsidR="0068405B" w:rsidRDefault="0068405B" w:rsidP="0049277F">
            <w:pPr>
              <w:pStyle w:val="NormalWeb"/>
              <w:numPr>
                <w:ilvl w:val="0"/>
                <w:numId w:val="280"/>
              </w:numPr>
              <w:spacing w:before="80" w:beforeAutospacing="0" w:after="0" w:line="360" w:lineRule="auto"/>
              <w:jc w:val="both"/>
              <w:textAlignment w:val="baseline"/>
              <w:rPr>
                <w:color w:val="000000"/>
              </w:rPr>
            </w:pPr>
            <w:r>
              <w:rPr>
                <w:color w:val="000000"/>
              </w:rPr>
              <w:t>Comment: lấy dữ liệu từ bảng cats_</w:t>
            </w:r>
            <w:r w:rsidR="002626A0">
              <w:rPr>
                <w:color w:val="000000"/>
              </w:rPr>
              <w:t>region</w:t>
            </w:r>
            <w:r>
              <w:rPr>
                <w:color w:val="000000"/>
              </w:rPr>
              <w:t>s (column: name_vi) với is_delete=0, is_active=1 </w:t>
            </w:r>
          </w:p>
          <w:p w14:paraId="6EB02408" w14:textId="104D1434" w:rsidR="0068405B" w:rsidRDefault="0068405B" w:rsidP="0049277F">
            <w:pPr>
              <w:pStyle w:val="NormalWeb"/>
              <w:spacing w:before="0" w:beforeAutospacing="0" w:after="120" w:line="360" w:lineRule="auto"/>
              <w:jc w:val="both"/>
            </w:pPr>
            <w:r>
              <w:rPr>
                <w:i/>
                <w:iCs/>
                <w:color w:val="000000"/>
              </w:rPr>
              <w:t xml:space="preserve">Mã </w:t>
            </w:r>
            <w:r w:rsidR="00664345">
              <w:rPr>
                <w:i/>
                <w:iCs/>
                <w:color w:val="000000"/>
              </w:rPr>
              <w:t>vùng miền</w:t>
            </w:r>
            <w:r>
              <w:rPr>
                <w:i/>
                <w:iCs/>
                <w:color w:val="000000"/>
              </w:rPr>
              <w:t xml:space="preserve">: </w:t>
            </w:r>
            <w:r>
              <w:rPr>
                <w:color w:val="000000"/>
              </w:rPr>
              <w:t>Textbox, String (100)</w:t>
            </w:r>
          </w:p>
          <w:p w14:paraId="70DFB4B5" w14:textId="77777777" w:rsidR="0068405B" w:rsidRDefault="0068405B" w:rsidP="0049277F">
            <w:pPr>
              <w:pStyle w:val="NormalWeb"/>
              <w:numPr>
                <w:ilvl w:val="0"/>
                <w:numId w:val="281"/>
              </w:numPr>
              <w:spacing w:before="80" w:beforeAutospacing="0" w:after="0" w:line="360" w:lineRule="auto"/>
              <w:jc w:val="both"/>
              <w:textAlignment w:val="baseline"/>
              <w:rPr>
                <w:color w:val="000000"/>
              </w:rPr>
            </w:pPr>
            <w:r>
              <w:rPr>
                <w:color w:val="000000"/>
              </w:rPr>
              <w:lastRenderedPageBreak/>
              <w:t>Comment: lấy dữ liệu từ bảng cats_</w:t>
            </w:r>
            <w:r w:rsidR="002626A0">
              <w:rPr>
                <w:color w:val="000000"/>
              </w:rPr>
              <w:t>region</w:t>
            </w:r>
            <w:r>
              <w:rPr>
                <w:color w:val="000000"/>
              </w:rPr>
              <w:t>s (column: code_vi) với is_delete=0, is_active=1 </w:t>
            </w:r>
          </w:p>
          <w:p w14:paraId="512475B8" w14:textId="77777777" w:rsidR="00664345" w:rsidRDefault="00664345" w:rsidP="0049277F">
            <w:pPr>
              <w:pStyle w:val="NormalWeb"/>
              <w:spacing w:before="80" w:beforeAutospacing="0" w:after="0" w:line="360" w:lineRule="auto"/>
              <w:jc w:val="both"/>
            </w:pPr>
            <w:r>
              <w:rPr>
                <w:b/>
                <w:bCs/>
                <w:color w:val="000000"/>
              </w:rPr>
              <w:t>Danh sách vùng miền</w:t>
            </w:r>
          </w:p>
          <w:p w14:paraId="7EC4F852" w14:textId="77777777" w:rsidR="00664345" w:rsidRDefault="00664345"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657751E1" w14:textId="2256E3FD" w:rsidR="00664345" w:rsidRDefault="00664345" w:rsidP="0049277F">
            <w:pPr>
              <w:pStyle w:val="NormalWeb"/>
              <w:numPr>
                <w:ilvl w:val="0"/>
                <w:numId w:val="263"/>
              </w:numPr>
              <w:spacing w:before="0" w:beforeAutospacing="0" w:after="120" w:line="360" w:lineRule="auto"/>
              <w:jc w:val="both"/>
            </w:pPr>
            <w:r>
              <w:rPr>
                <w:color w:val="000000"/>
              </w:rPr>
              <w:t xml:space="preserve">Comments: Tiêu đề bảng Danh sách </w:t>
            </w:r>
            <w:r w:rsidR="000807C9">
              <w:rPr>
                <w:color w:val="000000"/>
              </w:rPr>
              <w:t>vùng miền</w:t>
            </w:r>
            <w:r>
              <w:rPr>
                <w:color w:val="000000"/>
              </w:rPr>
              <w:t xml:space="preserve"> hiển thị theo mặc định, hiển thị: Danh sách vùng miền (number), trong đó number = tổng số </w:t>
            </w:r>
            <w:r w:rsidR="004D2C70">
              <w:rPr>
                <w:color w:val="000000"/>
              </w:rPr>
              <w:t>vùng miền</w:t>
            </w:r>
            <w:r>
              <w:rPr>
                <w:color w:val="000000"/>
              </w:rPr>
              <w:t xml:space="preserve">, lấy từ bảng </w:t>
            </w:r>
            <w:r>
              <w:rPr>
                <w:b/>
                <w:bCs/>
                <w:color w:val="000000"/>
              </w:rPr>
              <w:t xml:space="preserve">cats_regions </w:t>
            </w:r>
            <w:r>
              <w:rPr>
                <w:color w:val="000000"/>
              </w:rPr>
              <w:t>với is_active = 1, is_delete = 0, bao gồm các thông tin sau được text hiển thị:</w:t>
            </w:r>
          </w:p>
          <w:p w14:paraId="2D8D1AC0" w14:textId="77777777" w:rsidR="00664345" w:rsidRDefault="00664345" w:rsidP="0049277F">
            <w:pPr>
              <w:pStyle w:val="NormalWeb"/>
              <w:spacing w:before="0" w:beforeAutospacing="0" w:after="120" w:line="360" w:lineRule="auto"/>
              <w:ind w:left="419"/>
              <w:jc w:val="both"/>
            </w:pPr>
            <w:r>
              <w:rPr>
                <w:b/>
                <w:bCs/>
                <w:color w:val="000000"/>
              </w:rPr>
              <w:t>      STT</w:t>
            </w:r>
          </w:p>
          <w:p w14:paraId="194814D0" w14:textId="77777777" w:rsidR="00664345" w:rsidRDefault="00664345"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7D5339F6" w14:textId="77777777" w:rsidR="00664345" w:rsidRDefault="00664345"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Pr>
                <w:color w:val="000000"/>
              </w:rPr>
              <w:t>regions.create</w:t>
            </w:r>
            <w:proofErr w:type="gramEnd"/>
            <w:r>
              <w:rPr>
                <w:color w:val="000000"/>
              </w:rPr>
              <w:t>_date) mới nhất đến cũ nhất.</w:t>
            </w:r>
          </w:p>
          <w:p w14:paraId="7CE3A0BA" w14:textId="3C0B6BB9" w:rsidR="00664345" w:rsidRDefault="00664345" w:rsidP="0049277F">
            <w:pPr>
              <w:pStyle w:val="NormalWeb"/>
              <w:spacing w:before="0" w:beforeAutospacing="0" w:after="120" w:line="360" w:lineRule="auto"/>
              <w:ind w:left="419"/>
              <w:jc w:val="both"/>
            </w:pPr>
            <w:r>
              <w:rPr>
                <w:b/>
                <w:bCs/>
                <w:color w:val="000000"/>
              </w:rPr>
              <w:t>Mã vùng miền</w:t>
            </w:r>
          </w:p>
          <w:p w14:paraId="439A0445"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06A298EC"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Table Name: cats_regions</w:t>
            </w:r>
          </w:p>
          <w:p w14:paraId="26D13EA6"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445D2086"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Data Types: String (50)</w:t>
            </w:r>
          </w:p>
          <w:p w14:paraId="43B593B0" w14:textId="77777777" w:rsidR="00664345" w:rsidRDefault="00664345"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27EFAD11" w14:textId="77777777" w:rsidR="00664345" w:rsidRDefault="00664345"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30CF2EC2" w14:textId="28CF9721" w:rsidR="00664345" w:rsidRDefault="00664345" w:rsidP="0049277F">
            <w:pPr>
              <w:pStyle w:val="NormalWeb"/>
              <w:spacing w:before="0" w:beforeAutospacing="0" w:after="120" w:line="360" w:lineRule="auto"/>
              <w:ind w:left="419"/>
              <w:jc w:val="both"/>
            </w:pPr>
            <w:r>
              <w:rPr>
                <w:b/>
                <w:bCs/>
                <w:color w:val="000000"/>
              </w:rPr>
              <w:t>Tên vùng miền</w:t>
            </w:r>
          </w:p>
          <w:p w14:paraId="17418A31"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485F38BE"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Table Name: cats_regions</w:t>
            </w:r>
          </w:p>
          <w:p w14:paraId="08109AAF"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000ACDE5"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39898503" w14:textId="77777777" w:rsidR="00664345" w:rsidRDefault="00664345"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6BC08E1E" w14:textId="77777777" w:rsidR="00664345" w:rsidRDefault="00664345" w:rsidP="0049277F">
            <w:pPr>
              <w:pStyle w:val="NormalWeb"/>
              <w:numPr>
                <w:ilvl w:val="0"/>
                <w:numId w:val="266"/>
              </w:numPr>
              <w:spacing w:before="0" w:beforeAutospacing="0" w:after="120" w:line="360" w:lineRule="auto"/>
              <w:jc w:val="both"/>
              <w:textAlignment w:val="baseline"/>
              <w:rPr>
                <w:b/>
                <w:bCs/>
                <w:color w:val="000000"/>
              </w:rPr>
            </w:pPr>
            <w:r>
              <w:rPr>
                <w:color w:val="000000"/>
              </w:rPr>
              <w:lastRenderedPageBreak/>
              <w:t>Comments: </w:t>
            </w:r>
          </w:p>
          <w:p w14:paraId="55190E0E" w14:textId="77777777" w:rsidR="00664345" w:rsidRDefault="00664345" w:rsidP="0049277F">
            <w:pPr>
              <w:pStyle w:val="NormalWeb"/>
              <w:spacing w:before="0" w:beforeAutospacing="0" w:after="120" w:line="360" w:lineRule="auto"/>
              <w:ind w:left="419"/>
              <w:jc w:val="both"/>
            </w:pPr>
            <w:r>
              <w:rPr>
                <w:b/>
                <w:bCs/>
                <w:color w:val="000000"/>
              </w:rPr>
              <w:t>     Mô tả</w:t>
            </w:r>
          </w:p>
          <w:p w14:paraId="3D3D2459"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DA84E6F"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Table Name: cats_regions</w:t>
            </w:r>
          </w:p>
          <w:p w14:paraId="6CD5EBF0"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Column Name: type</w:t>
            </w:r>
          </w:p>
          <w:p w14:paraId="65C93A84"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73D6BC2E"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0FFE35F0" w14:textId="77777777" w:rsidR="00664345" w:rsidRDefault="00664345"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2667EA2B" w14:textId="20911DC8" w:rsidR="00664345" w:rsidRDefault="00664345" w:rsidP="0049277F">
            <w:pPr>
              <w:pStyle w:val="NormalWeb"/>
              <w:spacing w:before="0" w:beforeAutospacing="0" w:after="120" w:line="360" w:lineRule="auto"/>
              <w:jc w:val="both"/>
            </w:pPr>
            <w:r>
              <w:rPr>
                <w:b/>
                <w:bCs/>
                <w:color w:val="000000"/>
              </w:rPr>
              <w:t>Thao tác</w:t>
            </w:r>
            <w:r>
              <w:rPr>
                <w:color w:val="000000"/>
              </w:rPr>
              <w:t> </w:t>
            </w:r>
          </w:p>
          <w:p w14:paraId="7B8F2D03" w14:textId="77777777" w:rsidR="00664345" w:rsidRDefault="00664345"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3EBED18A" w14:textId="77777777" w:rsidR="00664345" w:rsidRDefault="00664345"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397961F1" w14:textId="6FA07891" w:rsidR="00664345" w:rsidRDefault="00664345"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r w:rsidR="00C62C7D">
              <w:rPr>
                <w:color w:val="000000"/>
              </w:rPr>
              <w:t>vùng miền</w:t>
            </w:r>
          </w:p>
          <w:p w14:paraId="00AF26FB" w14:textId="77777777" w:rsidR="00664345" w:rsidRDefault="00664345"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5A772926" w14:textId="77777777" w:rsidR="00664345" w:rsidRDefault="00664345"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287278F7" w14:textId="332EB5AD" w:rsidR="00664345" w:rsidRDefault="00664345"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w:t>
            </w:r>
            <w:r w:rsidR="000807C9">
              <w:rPr>
                <w:color w:val="000000"/>
              </w:rPr>
              <w:t>vùng miền</w:t>
            </w:r>
            <w:r>
              <w:rPr>
                <w:color w:val="000000"/>
              </w:rPr>
              <w:t xml:space="preserve"> [tên </w:t>
            </w:r>
            <w:r w:rsidR="000807C9">
              <w:rPr>
                <w:color w:val="000000"/>
              </w:rPr>
              <w:t>vùng miền</w:t>
            </w:r>
            <w:r>
              <w:rPr>
                <w:color w:val="000000"/>
              </w:rPr>
              <w:t xml:space="preserve">] không?” Bấm hủy để hủy thao tác, bấm Xác nhận sẽ xóa bản ghi </w:t>
            </w:r>
            <w:r w:rsidR="000807C9">
              <w:rPr>
                <w:color w:val="000000"/>
              </w:rPr>
              <w:t>vùng miền</w:t>
            </w:r>
            <w:r>
              <w:rPr>
                <w:color w:val="000000"/>
              </w:rPr>
              <w:t xml:space="preserve"> đó.</w:t>
            </w:r>
          </w:p>
          <w:p w14:paraId="4A9758B9" w14:textId="77777777" w:rsidR="00664345" w:rsidRDefault="00664345" w:rsidP="0049277F">
            <w:pPr>
              <w:pStyle w:val="NormalWeb"/>
              <w:spacing w:before="0" w:beforeAutospacing="0" w:after="120" w:line="360" w:lineRule="auto"/>
              <w:jc w:val="both"/>
            </w:pPr>
            <w:r>
              <w:rPr>
                <w:b/>
                <w:bCs/>
                <w:color w:val="000000"/>
              </w:rPr>
              <w:t>Phân trang</w:t>
            </w:r>
            <w:r>
              <w:rPr>
                <w:color w:val="000000"/>
              </w:rPr>
              <w:t>: </w:t>
            </w:r>
          </w:p>
          <w:p w14:paraId="2B338581" w14:textId="77777777" w:rsidR="00664345" w:rsidRDefault="00664345"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72956699" w14:textId="77777777" w:rsidR="00664345" w:rsidRDefault="00664345"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688DF962" w14:textId="77777777" w:rsidR="00664345" w:rsidRDefault="00664345"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76634B74" w14:textId="3477BECE" w:rsidR="00664345" w:rsidRDefault="00664345" w:rsidP="0049277F">
            <w:pPr>
              <w:pStyle w:val="NormalWeb"/>
              <w:spacing w:before="80" w:beforeAutospacing="0" w:after="0" w:line="360" w:lineRule="auto"/>
              <w:jc w:val="both"/>
              <w:textAlignment w:val="baseline"/>
              <w:rPr>
                <w:color w:val="000000"/>
              </w:rPr>
            </w:pPr>
          </w:p>
        </w:tc>
      </w:tr>
    </w:tbl>
    <w:p w14:paraId="2B21EB77" w14:textId="77777777" w:rsidR="0068405B" w:rsidRDefault="0068405B" w:rsidP="0049277F">
      <w:pPr>
        <w:pStyle w:val="Heading5"/>
      </w:pPr>
      <w:r>
        <w:lastRenderedPageBreak/>
        <w:t>Mô tả dòng sự kiện phụ (Alternative Flow)</w:t>
      </w:r>
    </w:p>
    <w:p w14:paraId="4F52F4AB" w14:textId="77777777" w:rsidR="0068405B" w:rsidRDefault="0068405B" w:rsidP="0049277F">
      <w:pPr>
        <w:pStyle w:val="NormalWeb"/>
        <w:spacing w:before="0" w:beforeAutospacing="0" w:after="160" w:line="360" w:lineRule="auto"/>
      </w:pPr>
      <w:r>
        <w:rPr>
          <w:color w:val="000000"/>
        </w:rPr>
        <w:t>N/A</w:t>
      </w:r>
    </w:p>
    <w:p w14:paraId="3C81260E" w14:textId="77777777" w:rsidR="0068405B" w:rsidRDefault="0068405B" w:rsidP="0049277F">
      <w:pPr>
        <w:pStyle w:val="Heading5"/>
      </w:pPr>
      <w:r>
        <w:t>Ghi chú</w:t>
      </w:r>
    </w:p>
    <w:p w14:paraId="419DAA12" w14:textId="425A8C46" w:rsidR="0068405B" w:rsidRDefault="004C282B" w:rsidP="0049277F">
      <w:pPr>
        <w:pStyle w:val="NormalWeb"/>
        <w:spacing w:before="0" w:beforeAutospacing="0" w:after="160" w:line="360" w:lineRule="auto"/>
      </w:pPr>
      <w:r>
        <w:rPr>
          <w:noProof/>
        </w:rPr>
        <w:drawing>
          <wp:inline distT="0" distB="0" distL="0" distR="0" wp14:anchorId="26C43A04" wp14:editId="0ECEA465">
            <wp:extent cx="5943600" cy="28416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841625"/>
                    </a:xfrm>
                    <a:prstGeom prst="rect">
                      <a:avLst/>
                    </a:prstGeom>
                  </pic:spPr>
                </pic:pic>
              </a:graphicData>
            </a:graphic>
          </wp:inline>
        </w:drawing>
      </w:r>
    </w:p>
    <w:p w14:paraId="58925D36" w14:textId="2C47183C" w:rsidR="0068405B" w:rsidRDefault="0068405B" w:rsidP="0049277F">
      <w:pPr>
        <w:pStyle w:val="Heading4"/>
      </w:pPr>
      <w:r>
        <w:t>Thêm mới vùng miền</w:t>
      </w:r>
    </w:p>
    <w:p w14:paraId="020ED74F"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137"/>
        <w:gridCol w:w="7177"/>
      </w:tblGrid>
      <w:tr w:rsidR="0068405B" w14:paraId="0255FCF5" w14:textId="77777777" w:rsidTr="002626A0">
        <w:trPr>
          <w:trHeight w:val="284"/>
          <w:jc w:val="center"/>
        </w:trPr>
        <w:tc>
          <w:tcPr>
            <w:tcW w:w="213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669A63"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17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3D93A6" w14:textId="0D3DC057" w:rsidR="0068405B" w:rsidRDefault="0068405B" w:rsidP="0049277F">
            <w:pPr>
              <w:pStyle w:val="NormalWeb"/>
              <w:spacing w:before="0" w:beforeAutospacing="0" w:after="120" w:line="360" w:lineRule="auto"/>
              <w:jc w:val="both"/>
            </w:pPr>
            <w:r>
              <w:rPr>
                <w:color w:val="000000"/>
                <w:sz w:val="20"/>
                <w:szCs w:val="20"/>
              </w:rPr>
              <w:t>Thêm mới một</w:t>
            </w:r>
            <w:r w:rsidR="004C282B">
              <w:rPr>
                <w:color w:val="000000"/>
                <w:sz w:val="20"/>
                <w:szCs w:val="20"/>
              </w:rPr>
              <w:t xml:space="preserve"> vùng miền</w:t>
            </w:r>
          </w:p>
        </w:tc>
      </w:tr>
      <w:tr w:rsidR="0068405B" w14:paraId="00448E65" w14:textId="77777777" w:rsidTr="002626A0">
        <w:trPr>
          <w:trHeight w:val="284"/>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D5F894"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AE1ABD" w14:textId="172C9DFA" w:rsidR="0068405B" w:rsidRDefault="0068405B" w:rsidP="0049277F">
            <w:pPr>
              <w:pStyle w:val="NormalWeb"/>
              <w:spacing w:before="0" w:beforeAutospacing="0" w:after="120" w:line="360" w:lineRule="auto"/>
              <w:jc w:val="both"/>
            </w:pPr>
            <w:r>
              <w:rPr>
                <w:color w:val="000000"/>
                <w:sz w:val="20"/>
                <w:szCs w:val="20"/>
              </w:rPr>
              <w:t xml:space="preserve">Cho phép người dùng thêm mới một </w:t>
            </w:r>
            <w:r w:rsidR="004C282B">
              <w:rPr>
                <w:color w:val="000000"/>
                <w:sz w:val="20"/>
                <w:szCs w:val="20"/>
              </w:rPr>
              <w:t xml:space="preserve">vùng miền </w:t>
            </w:r>
          </w:p>
        </w:tc>
      </w:tr>
      <w:tr w:rsidR="0068405B" w14:paraId="51C106E4" w14:textId="77777777" w:rsidTr="002626A0">
        <w:trPr>
          <w:trHeight w:val="395"/>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1761FA"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1690E2"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68405B" w14:paraId="669D488B" w14:textId="77777777" w:rsidTr="002626A0">
        <w:trPr>
          <w:trHeight w:val="378"/>
          <w:jc w:val="center"/>
        </w:trPr>
        <w:tc>
          <w:tcPr>
            <w:tcW w:w="213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323C08"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17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335EBA1"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68405B" w14:paraId="727F6CD1" w14:textId="77777777" w:rsidTr="002626A0">
        <w:trPr>
          <w:trHeight w:val="530"/>
          <w:jc w:val="center"/>
        </w:trPr>
        <w:tc>
          <w:tcPr>
            <w:tcW w:w="213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AF4DA28"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17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E620C51" w14:textId="5A020D96" w:rsidR="0068405B" w:rsidRDefault="004C282B" w:rsidP="0049277F">
            <w:pPr>
              <w:pStyle w:val="NormalWeb"/>
              <w:spacing w:before="0" w:beforeAutospacing="0" w:after="120" w:line="360" w:lineRule="auto"/>
              <w:jc w:val="both"/>
            </w:pPr>
            <w:r>
              <w:rPr>
                <w:color w:val="000000"/>
                <w:sz w:val="20"/>
                <w:szCs w:val="20"/>
              </w:rPr>
              <w:t>Vùng miền</w:t>
            </w:r>
            <w:r w:rsidR="0068405B">
              <w:rPr>
                <w:color w:val="000000"/>
                <w:sz w:val="20"/>
                <w:szCs w:val="20"/>
              </w:rPr>
              <w:t xml:space="preserve"> mới tạo được hiển thị trong danh sách</w:t>
            </w:r>
          </w:p>
        </w:tc>
      </w:tr>
      <w:tr w:rsidR="0068405B" w14:paraId="3043BEB9" w14:textId="77777777" w:rsidTr="002626A0">
        <w:trPr>
          <w:trHeight w:val="284"/>
          <w:jc w:val="center"/>
        </w:trPr>
        <w:tc>
          <w:tcPr>
            <w:tcW w:w="213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D7E95A0"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17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ECCCE" w14:textId="78048AAA" w:rsidR="0068405B" w:rsidRDefault="0068405B"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w:t>
            </w:r>
            <w:r w:rsidRPr="00D9088E">
              <w:rPr>
                <w:color w:val="000000"/>
                <w:sz w:val="20"/>
                <w:szCs w:val="20"/>
              </w:rPr>
              <w:t>lòng nhập thông tin [tên trường]”.  Báo lỗi khi không nhập đúng định dạng trường thông tin “</w:t>
            </w:r>
            <w:r w:rsidRPr="00D9088E">
              <w:rPr>
                <w:color w:val="000000"/>
                <w:sz w:val="20"/>
                <w:szCs w:val="20"/>
                <w:shd w:val="clear" w:color="auto" w:fill="FFFFFF"/>
              </w:rPr>
              <w:t xml:space="preserve">Mã </w:t>
            </w:r>
            <w:r w:rsidR="004C282B" w:rsidRPr="00D9088E">
              <w:rPr>
                <w:color w:val="000000"/>
                <w:sz w:val="20"/>
                <w:szCs w:val="20"/>
                <w:shd w:val="clear" w:color="auto" w:fill="FFFFFF"/>
              </w:rPr>
              <w:t>vùng</w:t>
            </w:r>
            <w:r w:rsidRPr="00D9088E">
              <w:rPr>
                <w:color w:val="000000"/>
                <w:sz w:val="20"/>
                <w:szCs w:val="20"/>
                <w:shd w:val="clear" w:color="auto" w:fill="FFFFFF"/>
              </w:rPr>
              <w:t xml:space="preserve"> </w:t>
            </w:r>
            <w:r w:rsidR="00D9088E">
              <w:rPr>
                <w:color w:val="000000"/>
                <w:sz w:val="20"/>
                <w:szCs w:val="20"/>
                <w:shd w:val="clear" w:color="auto" w:fill="FFFFFF"/>
              </w:rPr>
              <w:t xml:space="preserve">miền </w:t>
            </w:r>
            <w:r w:rsidRPr="00D9088E">
              <w:rPr>
                <w:color w:val="000000"/>
                <w:sz w:val="20"/>
                <w:szCs w:val="20"/>
                <w:shd w:val="clear" w:color="auto" w:fill="FFFFFF"/>
              </w:rPr>
              <w:t>không được nhập ký tự đặc biệt và dấu cách”.</w:t>
            </w:r>
            <w:r>
              <w:rPr>
                <w:color w:val="000000"/>
                <w:sz w:val="21"/>
                <w:szCs w:val="21"/>
                <w:shd w:val="clear" w:color="auto" w:fill="FFFFFF"/>
              </w:rPr>
              <w:t> </w:t>
            </w:r>
          </w:p>
        </w:tc>
      </w:tr>
      <w:tr w:rsidR="0068405B" w14:paraId="65E6BF91" w14:textId="77777777" w:rsidTr="002626A0">
        <w:trPr>
          <w:trHeight w:val="284"/>
          <w:jc w:val="center"/>
        </w:trPr>
        <w:tc>
          <w:tcPr>
            <w:tcW w:w="213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1F8886A"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17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6960FBE" w14:textId="77777777" w:rsidR="0068405B" w:rsidRDefault="0068405B" w:rsidP="0049277F">
            <w:pPr>
              <w:pStyle w:val="NormalWeb"/>
              <w:spacing w:before="0" w:beforeAutospacing="0" w:after="120" w:line="360" w:lineRule="auto"/>
              <w:jc w:val="both"/>
            </w:pPr>
            <w:r>
              <w:rPr>
                <w:color w:val="000000"/>
                <w:sz w:val="20"/>
                <w:szCs w:val="20"/>
              </w:rPr>
              <w:t>Lưu logs khi thêm mới </w:t>
            </w:r>
          </w:p>
        </w:tc>
      </w:tr>
    </w:tbl>
    <w:p w14:paraId="60500BD2" w14:textId="77777777" w:rsidR="0068405B" w:rsidRDefault="0068405B" w:rsidP="0049277F">
      <w:pPr>
        <w:pStyle w:val="Heading5"/>
      </w:pPr>
      <w:r>
        <w:lastRenderedPageBreak/>
        <w:t>Biểu đồ luồng xử lý chức năng</w:t>
      </w:r>
    </w:p>
    <w:p w14:paraId="79E25193" w14:textId="6D93B7AD" w:rsidR="0068405B" w:rsidRDefault="004C282B" w:rsidP="0049277F">
      <w:pPr>
        <w:pStyle w:val="NormalWeb"/>
        <w:spacing w:before="0" w:beforeAutospacing="0" w:after="160" w:line="360" w:lineRule="auto"/>
      </w:pPr>
      <w:r>
        <w:rPr>
          <w:noProof/>
        </w:rPr>
        <w:drawing>
          <wp:inline distT="0" distB="0" distL="0" distR="0" wp14:anchorId="37DE9A53" wp14:editId="52FED1A7">
            <wp:extent cx="5943600" cy="471188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711886"/>
                    </a:xfrm>
                    <a:prstGeom prst="rect">
                      <a:avLst/>
                    </a:prstGeom>
                    <a:noFill/>
                    <a:ln>
                      <a:noFill/>
                    </a:ln>
                  </pic:spPr>
                </pic:pic>
              </a:graphicData>
            </a:graphic>
          </wp:inline>
        </w:drawing>
      </w:r>
    </w:p>
    <w:p w14:paraId="7A606FE2"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68405B" w14:paraId="2524BDBA" w14:textId="77777777" w:rsidTr="004C282B">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0B11820"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4F77A8A" w14:textId="77777777" w:rsidR="0068405B" w:rsidRDefault="0068405B" w:rsidP="0049277F">
            <w:pPr>
              <w:pStyle w:val="NormalWeb"/>
              <w:spacing w:before="0" w:beforeAutospacing="0" w:after="0" w:line="360" w:lineRule="auto"/>
              <w:ind w:left="419"/>
              <w:jc w:val="center"/>
            </w:pPr>
            <w:r>
              <w:rPr>
                <w:b/>
                <w:bCs/>
                <w:color w:val="000000"/>
                <w:sz w:val="20"/>
                <w:szCs w:val="20"/>
              </w:rPr>
              <w:t>Phản ứng của hệ thống</w:t>
            </w:r>
          </w:p>
        </w:tc>
      </w:tr>
      <w:tr w:rsidR="0068405B" w14:paraId="14F5EB41" w14:textId="77777777" w:rsidTr="004C282B">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D8F47E3" w14:textId="6053B76C" w:rsidR="0068405B" w:rsidRDefault="0068405B" w:rsidP="0049277F">
            <w:pPr>
              <w:pStyle w:val="NormalWeb"/>
              <w:spacing w:before="80" w:beforeAutospacing="0" w:after="0" w:line="360" w:lineRule="auto"/>
              <w:jc w:val="both"/>
            </w:pPr>
            <w:r>
              <w:rPr>
                <w:color w:val="000000"/>
              </w:rPr>
              <w:t xml:space="preserve">1. Chọn thêm </w:t>
            </w:r>
            <w:r w:rsidR="00C62C7D">
              <w:rPr>
                <w:color w:val="000000"/>
              </w:rPr>
              <w:t>vùng miền</w:t>
            </w:r>
            <w:r>
              <w:rPr>
                <w:color w:val="000000"/>
              </w:rPr>
              <w:t xml:space="preserve"> tại màn hình danh mục </w:t>
            </w:r>
            <w:r w:rsidR="002626A0">
              <w:rPr>
                <w:color w:val="000000"/>
              </w:rPr>
              <w:t>vùng miền</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A1FDE9" w14:textId="211EC4FC" w:rsidR="002626A0" w:rsidRPr="00664345" w:rsidRDefault="0068405B" w:rsidP="0049277F">
            <w:pPr>
              <w:pStyle w:val="NormalWeb"/>
              <w:spacing w:before="80" w:beforeAutospacing="0" w:after="0" w:line="360" w:lineRule="auto"/>
              <w:ind w:left="419" w:hanging="360"/>
              <w:jc w:val="both"/>
              <w:rPr>
                <w:color w:val="000000"/>
              </w:rPr>
            </w:pPr>
            <w:r>
              <w:rPr>
                <w:color w:val="000000"/>
              </w:rPr>
              <w:t xml:space="preserve">2. Hệ thống hiển thị pop up để người dùng nhập thông tin </w:t>
            </w:r>
            <w:r w:rsidR="002626A0">
              <w:rPr>
                <w:color w:val="000000"/>
              </w:rPr>
              <w:t>vùng miền</w:t>
            </w:r>
            <w:r>
              <w:rPr>
                <w:color w:val="000000"/>
              </w:rPr>
              <w:t>.</w:t>
            </w:r>
          </w:p>
          <w:p w14:paraId="5308E905" w14:textId="51D42843" w:rsidR="0068405B" w:rsidRDefault="0068405B" w:rsidP="0049277F">
            <w:pPr>
              <w:pStyle w:val="NormalWeb"/>
              <w:spacing w:before="80" w:beforeAutospacing="0" w:after="0" w:line="360" w:lineRule="auto"/>
              <w:ind w:left="419" w:hanging="360"/>
              <w:jc w:val="both"/>
            </w:pPr>
            <w:r>
              <w:rPr>
                <w:b/>
                <w:bCs/>
                <w:color w:val="000000"/>
              </w:rPr>
              <w:t xml:space="preserve">Mã </w:t>
            </w:r>
            <w:r w:rsidR="002626A0">
              <w:rPr>
                <w:b/>
                <w:bCs/>
                <w:color w:val="000000"/>
              </w:rPr>
              <w:t>vùng miền</w:t>
            </w:r>
            <w:r>
              <w:rPr>
                <w:b/>
                <w:bCs/>
                <w:color w:val="FF0000"/>
              </w:rPr>
              <w:t>*</w:t>
            </w:r>
          </w:p>
          <w:p w14:paraId="17E047E0" w14:textId="77777777"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UI Control: Textbox</w:t>
            </w:r>
          </w:p>
          <w:p w14:paraId="123214CD" w14:textId="4A00A0A4"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Table Name: cats_</w:t>
            </w:r>
            <w:r w:rsidR="0070584C">
              <w:rPr>
                <w:color w:val="000000"/>
              </w:rPr>
              <w:t>region</w:t>
            </w:r>
            <w:r>
              <w:rPr>
                <w:color w:val="000000"/>
              </w:rPr>
              <w:t>s</w:t>
            </w:r>
          </w:p>
          <w:p w14:paraId="2654A755" w14:textId="158B0954" w:rsidR="0068405B" w:rsidRDefault="0068405B" w:rsidP="0049277F">
            <w:pPr>
              <w:pStyle w:val="NormalWeb"/>
              <w:numPr>
                <w:ilvl w:val="0"/>
                <w:numId w:val="282"/>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18A43DD3" w14:textId="77777777" w:rsidR="0068405B" w:rsidRDefault="0068405B" w:rsidP="0049277F">
            <w:pPr>
              <w:pStyle w:val="NormalWeb"/>
              <w:numPr>
                <w:ilvl w:val="0"/>
                <w:numId w:val="282"/>
              </w:numPr>
              <w:spacing w:before="0" w:beforeAutospacing="0" w:after="120" w:line="360" w:lineRule="auto"/>
              <w:jc w:val="both"/>
              <w:textAlignment w:val="baseline"/>
              <w:rPr>
                <w:color w:val="000000"/>
              </w:rPr>
            </w:pPr>
            <w:r>
              <w:rPr>
                <w:color w:val="000000"/>
              </w:rPr>
              <w:t>Data Type: String (50)</w:t>
            </w:r>
          </w:p>
          <w:p w14:paraId="0C8BADA7" w14:textId="77777777" w:rsidR="004D2C70" w:rsidRPr="004D2C70" w:rsidRDefault="0068405B" w:rsidP="0049277F">
            <w:pPr>
              <w:pStyle w:val="NormalWeb"/>
              <w:numPr>
                <w:ilvl w:val="0"/>
                <w:numId w:val="282"/>
              </w:numPr>
              <w:spacing w:before="0" w:beforeAutospacing="0" w:after="120" w:line="360" w:lineRule="auto"/>
              <w:jc w:val="both"/>
              <w:textAlignment w:val="baseline"/>
            </w:pPr>
            <w:r w:rsidRPr="004D2C70">
              <w:rPr>
                <w:color w:val="000000"/>
              </w:rPr>
              <w:t xml:space="preserve">Comments: Báo lỗi khi để trống </w:t>
            </w:r>
          </w:p>
          <w:p w14:paraId="2D4B7C08" w14:textId="59EDA2CE" w:rsidR="0068405B" w:rsidRDefault="0068405B" w:rsidP="0049277F">
            <w:pPr>
              <w:pStyle w:val="NormalWeb"/>
              <w:spacing w:before="0" w:beforeAutospacing="0" w:after="120" w:line="360" w:lineRule="auto"/>
              <w:ind w:left="360"/>
              <w:jc w:val="both"/>
              <w:textAlignment w:val="baseline"/>
            </w:pPr>
            <w:r w:rsidRPr="004D2C70">
              <w:rPr>
                <w:b/>
                <w:bCs/>
                <w:color w:val="000000"/>
              </w:rPr>
              <w:t xml:space="preserve">Tên </w:t>
            </w:r>
            <w:r w:rsidR="002626A0" w:rsidRPr="004D2C70">
              <w:rPr>
                <w:b/>
                <w:bCs/>
                <w:color w:val="000000"/>
              </w:rPr>
              <w:t>vùng miền</w:t>
            </w:r>
            <w:r w:rsidRPr="004D2C70">
              <w:rPr>
                <w:b/>
                <w:bCs/>
                <w:color w:val="FF0000"/>
              </w:rPr>
              <w:t>*</w:t>
            </w:r>
          </w:p>
          <w:p w14:paraId="43E1F9BA"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lastRenderedPageBreak/>
              <w:t>UI Control: Textbox</w:t>
            </w:r>
          </w:p>
          <w:p w14:paraId="4F361E99" w14:textId="73F0D8E5"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Table Name:</w:t>
            </w:r>
            <w:r w:rsidR="0070584C">
              <w:rPr>
                <w:color w:val="000000"/>
              </w:rPr>
              <w:t xml:space="preserve"> </w:t>
            </w:r>
            <w:r>
              <w:rPr>
                <w:color w:val="000000"/>
              </w:rPr>
              <w:t>cats_</w:t>
            </w:r>
            <w:r w:rsidR="0070584C">
              <w:rPr>
                <w:color w:val="000000"/>
              </w:rPr>
              <w:t>region</w:t>
            </w:r>
            <w:r>
              <w:rPr>
                <w:color w:val="000000"/>
              </w:rPr>
              <w:t>s</w:t>
            </w:r>
          </w:p>
          <w:p w14:paraId="6A40BF1A"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Column Name:  name_vi</w:t>
            </w:r>
          </w:p>
          <w:p w14:paraId="50F03B62" w14:textId="77777777" w:rsidR="0068405B" w:rsidRDefault="0068405B" w:rsidP="0049277F">
            <w:pPr>
              <w:pStyle w:val="NormalWeb"/>
              <w:numPr>
                <w:ilvl w:val="0"/>
                <w:numId w:val="283"/>
              </w:numPr>
              <w:spacing w:before="0" w:beforeAutospacing="0" w:after="120" w:line="360" w:lineRule="auto"/>
              <w:jc w:val="both"/>
              <w:textAlignment w:val="baseline"/>
              <w:rPr>
                <w:color w:val="000000"/>
              </w:rPr>
            </w:pPr>
            <w:r>
              <w:rPr>
                <w:color w:val="000000"/>
              </w:rPr>
              <w:t>Data Type: String (250)</w:t>
            </w:r>
          </w:p>
          <w:p w14:paraId="2B2310DE" w14:textId="659199F6" w:rsidR="0068405B" w:rsidRDefault="0068405B" w:rsidP="0049277F">
            <w:pPr>
              <w:pStyle w:val="NormalWeb"/>
              <w:numPr>
                <w:ilvl w:val="0"/>
                <w:numId w:val="283"/>
              </w:numPr>
              <w:spacing w:before="0" w:beforeAutospacing="0" w:after="120" w:line="360" w:lineRule="auto"/>
              <w:jc w:val="both"/>
              <w:textAlignment w:val="baseline"/>
              <w:rPr>
                <w:b/>
                <w:bCs/>
                <w:color w:val="000000"/>
              </w:rPr>
            </w:pPr>
            <w:r>
              <w:rPr>
                <w:color w:val="000000"/>
              </w:rPr>
              <w:t xml:space="preserve">Comments: Báo lỗi khi để trống </w:t>
            </w:r>
          </w:p>
          <w:p w14:paraId="7B4AEE8F" w14:textId="2C95BAF3" w:rsidR="0068405B" w:rsidRPr="0070584C" w:rsidRDefault="0070584C" w:rsidP="0049277F">
            <w:pPr>
              <w:pStyle w:val="NormalWeb"/>
              <w:spacing w:before="80" w:beforeAutospacing="0" w:after="0" w:line="360" w:lineRule="auto"/>
              <w:ind w:left="419" w:hanging="360"/>
              <w:jc w:val="both"/>
              <w:rPr>
                <w:b/>
              </w:rPr>
            </w:pPr>
            <w:r w:rsidRPr="0070584C">
              <w:rPr>
                <w:b/>
              </w:rPr>
              <w:t>Loại vùng miền</w:t>
            </w:r>
          </w:p>
          <w:p w14:paraId="04AEE2F5" w14:textId="0851954B"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 xml:space="preserve">UI Control: </w:t>
            </w:r>
            <w:r w:rsidR="0070584C">
              <w:rPr>
                <w:color w:val="000000"/>
              </w:rPr>
              <w:t>dropdown list</w:t>
            </w:r>
          </w:p>
          <w:p w14:paraId="44457FFC" w14:textId="15752BA1"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Table Name: cats_</w:t>
            </w:r>
            <w:r w:rsidR="0070584C">
              <w:rPr>
                <w:color w:val="000000"/>
              </w:rPr>
              <w:t>regions</w:t>
            </w:r>
          </w:p>
          <w:p w14:paraId="394BBC1E" w14:textId="150EED7A"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 xml:space="preserve">Column Name: </w:t>
            </w:r>
            <w:r w:rsidR="0070584C">
              <w:rPr>
                <w:color w:val="000000"/>
              </w:rPr>
              <w:t>type</w:t>
            </w:r>
          </w:p>
          <w:p w14:paraId="297C8F03" w14:textId="57EB8D02" w:rsidR="0068405B" w:rsidRDefault="0068405B" w:rsidP="0049277F">
            <w:pPr>
              <w:pStyle w:val="NormalWeb"/>
              <w:numPr>
                <w:ilvl w:val="0"/>
                <w:numId w:val="284"/>
              </w:numPr>
              <w:spacing w:before="0" w:beforeAutospacing="0" w:after="120" w:line="360" w:lineRule="auto"/>
              <w:jc w:val="both"/>
              <w:textAlignment w:val="baseline"/>
              <w:rPr>
                <w:color w:val="000000"/>
              </w:rPr>
            </w:pPr>
            <w:r>
              <w:rPr>
                <w:color w:val="000000"/>
              </w:rPr>
              <w:t>Data Type: String</w:t>
            </w:r>
            <w:r w:rsidR="00FF6148">
              <w:rPr>
                <w:color w:val="000000"/>
              </w:rPr>
              <w:t xml:space="preserve"> </w:t>
            </w:r>
            <w:r>
              <w:rPr>
                <w:color w:val="000000"/>
              </w:rPr>
              <w:t>(100)</w:t>
            </w:r>
          </w:p>
          <w:p w14:paraId="2A871DD7" w14:textId="77777777" w:rsidR="0068405B" w:rsidRDefault="0068405B" w:rsidP="0049277F">
            <w:pPr>
              <w:pStyle w:val="NormalWeb"/>
              <w:numPr>
                <w:ilvl w:val="0"/>
                <w:numId w:val="284"/>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1C9079FB" w14:textId="7657CAFA" w:rsidR="0068405B" w:rsidRDefault="0068405B"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w:t>
            </w:r>
            <w:r w:rsidR="0070584C">
              <w:rPr>
                <w:color w:val="000000"/>
              </w:rPr>
              <w:t>vùng miền</w:t>
            </w:r>
            <w:r>
              <w:rPr>
                <w:color w:val="000000"/>
              </w:rPr>
              <w:t xml:space="preserve"> cần thêm, tick chọn Thêm tiếp và bấm lưu, hệ thống sẽ lưu </w:t>
            </w:r>
            <w:r w:rsidR="0070584C">
              <w:rPr>
                <w:color w:val="000000"/>
              </w:rPr>
              <w:t>vùng miền</w:t>
            </w:r>
            <w:r>
              <w:rPr>
                <w:color w:val="000000"/>
              </w:rPr>
              <w:t xml:space="preserve"> được thêm mới và reset các trường dữ liệu về mặc định để người dùng thêm tiếp.</w:t>
            </w:r>
          </w:p>
          <w:p w14:paraId="6DA4407D" w14:textId="77777777" w:rsidR="0068405B" w:rsidRDefault="0068405B"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76041065" w14:textId="1DCC5859" w:rsidR="0068405B" w:rsidRDefault="0068405B"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đơn vị thành công.</w:t>
            </w:r>
          </w:p>
        </w:tc>
      </w:tr>
    </w:tbl>
    <w:p w14:paraId="394EDA21" w14:textId="7BB671AA" w:rsidR="0068405B" w:rsidRDefault="0068405B" w:rsidP="0049277F">
      <w:pPr>
        <w:pStyle w:val="Heading5"/>
      </w:pPr>
      <w:r>
        <w:lastRenderedPageBreak/>
        <w:t>Mô tả dòng sự kiện phụ</w:t>
      </w:r>
      <w:r w:rsidR="004C282B">
        <w:t xml:space="preserve"> </w:t>
      </w:r>
      <w:r>
        <w:t>(Alternative Flow)</w:t>
      </w:r>
    </w:p>
    <w:p w14:paraId="211302B3" w14:textId="77777777" w:rsidR="0068405B" w:rsidRDefault="0068405B" w:rsidP="0049277F">
      <w:pPr>
        <w:pStyle w:val="NormalWeb"/>
        <w:spacing w:before="0" w:beforeAutospacing="0" w:after="160" w:line="360" w:lineRule="auto"/>
      </w:pPr>
      <w:r>
        <w:rPr>
          <w:color w:val="000000"/>
        </w:rPr>
        <w:t>N/A</w:t>
      </w:r>
    </w:p>
    <w:p w14:paraId="715B5747" w14:textId="77777777" w:rsidR="0068405B" w:rsidRDefault="0068405B" w:rsidP="0049277F">
      <w:pPr>
        <w:pStyle w:val="Heading5"/>
      </w:pPr>
      <w:r>
        <w:lastRenderedPageBreak/>
        <w:t>Ghi chú</w:t>
      </w:r>
    </w:p>
    <w:p w14:paraId="58303F38" w14:textId="2BB2BAD8" w:rsidR="0068405B" w:rsidRDefault="0070584C" w:rsidP="0049277F">
      <w:pPr>
        <w:pStyle w:val="NormalWeb"/>
        <w:spacing w:before="0" w:beforeAutospacing="0" w:after="160" w:line="360" w:lineRule="auto"/>
      </w:pPr>
      <w:r>
        <w:rPr>
          <w:noProof/>
        </w:rPr>
        <w:drawing>
          <wp:inline distT="0" distB="0" distL="0" distR="0" wp14:anchorId="02B6ADFD" wp14:editId="7649B902">
            <wp:extent cx="5943600" cy="26492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649220"/>
                    </a:xfrm>
                    <a:prstGeom prst="rect">
                      <a:avLst/>
                    </a:prstGeom>
                  </pic:spPr>
                </pic:pic>
              </a:graphicData>
            </a:graphic>
          </wp:inline>
        </w:drawing>
      </w:r>
    </w:p>
    <w:p w14:paraId="4DF62E12" w14:textId="2757F25F" w:rsidR="0068405B" w:rsidRDefault="0068405B" w:rsidP="0049277F">
      <w:pPr>
        <w:pStyle w:val="Heading4"/>
      </w:pPr>
      <w:r>
        <w:t>Cập nhật vùng miền</w:t>
      </w:r>
    </w:p>
    <w:p w14:paraId="78524380"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FF6148" w14:paraId="6712E268" w14:textId="77777777" w:rsidTr="00830260">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6F472F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EB7C77" w14:textId="450BA4A2" w:rsidR="0068405B" w:rsidRDefault="0068405B" w:rsidP="0049277F">
            <w:pPr>
              <w:pStyle w:val="NormalWeb"/>
              <w:spacing w:before="0" w:beforeAutospacing="0" w:after="120" w:line="360" w:lineRule="auto"/>
              <w:jc w:val="both"/>
            </w:pPr>
            <w:r>
              <w:rPr>
                <w:color w:val="000000"/>
                <w:sz w:val="20"/>
                <w:szCs w:val="20"/>
              </w:rPr>
              <w:t xml:space="preserve">Cập nhật lại thông tin </w:t>
            </w:r>
            <w:r w:rsidR="00FF6148">
              <w:rPr>
                <w:color w:val="000000"/>
                <w:sz w:val="20"/>
                <w:szCs w:val="20"/>
              </w:rPr>
              <w:t>vùng miền</w:t>
            </w:r>
          </w:p>
        </w:tc>
      </w:tr>
      <w:tr w:rsidR="00FF6148" w14:paraId="47076D67" w14:textId="77777777" w:rsidTr="00830260">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848F50"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A7AE09B" w14:textId="73F7DA75" w:rsidR="0068405B" w:rsidRDefault="0068405B" w:rsidP="0049277F">
            <w:pPr>
              <w:pStyle w:val="NormalWeb"/>
              <w:spacing w:before="0" w:beforeAutospacing="0" w:after="120" w:line="360" w:lineRule="auto"/>
              <w:jc w:val="both"/>
            </w:pPr>
            <w:r>
              <w:rPr>
                <w:color w:val="000000"/>
                <w:sz w:val="20"/>
                <w:szCs w:val="20"/>
              </w:rPr>
              <w:t xml:space="preserve">Cho phép người dùng cập nhật lại thông tin </w:t>
            </w:r>
            <w:r w:rsidR="00FF6148">
              <w:rPr>
                <w:color w:val="000000"/>
                <w:sz w:val="20"/>
                <w:szCs w:val="20"/>
              </w:rPr>
              <w:t>vùng miền đang hiển thị</w:t>
            </w:r>
          </w:p>
        </w:tc>
      </w:tr>
      <w:tr w:rsidR="00FF6148" w14:paraId="668DFE18" w14:textId="77777777" w:rsidTr="00830260">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2FCF31F"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D07928D" w14:textId="77777777" w:rsidR="0068405B" w:rsidRDefault="0068405B" w:rsidP="0049277F">
            <w:pPr>
              <w:pStyle w:val="NormalWeb"/>
              <w:spacing w:before="0" w:beforeAutospacing="0" w:after="120" w:line="360" w:lineRule="auto"/>
              <w:jc w:val="both"/>
            </w:pPr>
            <w:r>
              <w:rPr>
                <w:color w:val="000000"/>
                <w:sz w:val="20"/>
                <w:szCs w:val="20"/>
              </w:rPr>
              <w:t>User quản lý QK5</w:t>
            </w:r>
          </w:p>
        </w:tc>
      </w:tr>
      <w:tr w:rsidR="00FF6148" w14:paraId="42CFAE90" w14:textId="77777777" w:rsidTr="00830260">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059CB83"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FE156E7" w14:textId="77777777" w:rsidR="0068405B" w:rsidRDefault="0068405B"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FF6148" w14:paraId="148344ED" w14:textId="77777777" w:rsidTr="00830260">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468B191"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F70C6B1" w14:textId="466DD39D" w:rsidR="0068405B" w:rsidRDefault="0068405B" w:rsidP="0049277F">
            <w:pPr>
              <w:pStyle w:val="NormalWeb"/>
              <w:spacing w:before="0" w:beforeAutospacing="0" w:after="120" w:line="360" w:lineRule="auto"/>
              <w:jc w:val="both"/>
            </w:pPr>
            <w:r>
              <w:rPr>
                <w:color w:val="000000"/>
                <w:sz w:val="20"/>
                <w:szCs w:val="20"/>
              </w:rPr>
              <w:t xml:space="preserve">Hiển thị pop up Sửa thông tin </w:t>
            </w:r>
            <w:r w:rsidR="00FF6148">
              <w:rPr>
                <w:color w:val="000000"/>
                <w:sz w:val="20"/>
                <w:szCs w:val="20"/>
              </w:rPr>
              <w:t>vùng miền</w:t>
            </w:r>
            <w:r>
              <w:rPr>
                <w:color w:val="000000"/>
                <w:sz w:val="20"/>
                <w:szCs w:val="20"/>
              </w:rPr>
              <w:t xml:space="preserve"> với các trường hiển thị như pop up thêm mới và chứa thông tin </w:t>
            </w:r>
            <w:r w:rsidR="00FF6148">
              <w:rPr>
                <w:color w:val="000000"/>
                <w:sz w:val="20"/>
                <w:szCs w:val="20"/>
              </w:rPr>
              <w:t>vùn</w:t>
            </w:r>
            <w:r w:rsidR="00830260">
              <w:rPr>
                <w:color w:val="000000"/>
                <w:sz w:val="20"/>
                <w:szCs w:val="20"/>
              </w:rPr>
              <w:t>g</w:t>
            </w:r>
            <w:r w:rsidR="00FF6148">
              <w:rPr>
                <w:color w:val="000000"/>
                <w:sz w:val="20"/>
                <w:szCs w:val="20"/>
              </w:rPr>
              <w:t xml:space="preserve"> miền</w:t>
            </w:r>
            <w:r>
              <w:rPr>
                <w:color w:val="000000"/>
                <w:sz w:val="20"/>
                <w:szCs w:val="20"/>
              </w:rPr>
              <w:t xml:space="preserve"> đó (Rule validation như chức năng Thêm mới) </w:t>
            </w:r>
          </w:p>
        </w:tc>
      </w:tr>
      <w:tr w:rsidR="00FF6148" w14:paraId="53CB595D" w14:textId="77777777" w:rsidTr="00830260">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F7FCA9"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A49A96" w14:textId="4408020F" w:rsidR="0068405B" w:rsidRDefault="0068405B" w:rsidP="0049277F">
            <w:pPr>
              <w:pStyle w:val="NormalWeb"/>
              <w:spacing w:before="0" w:beforeAutospacing="0" w:after="120" w:line="360" w:lineRule="auto"/>
              <w:jc w:val="both"/>
            </w:pPr>
            <w:r>
              <w:rPr>
                <w:color w:val="000000"/>
                <w:sz w:val="20"/>
                <w:szCs w:val="20"/>
              </w:rPr>
              <w:t xml:space="preserve">Tương tự chức năng Thêm mới </w:t>
            </w:r>
            <w:r w:rsidR="002626A0">
              <w:rPr>
                <w:color w:val="000000"/>
                <w:sz w:val="20"/>
                <w:szCs w:val="20"/>
              </w:rPr>
              <w:t>vùng miền</w:t>
            </w:r>
          </w:p>
        </w:tc>
      </w:tr>
      <w:tr w:rsidR="00FF6148" w14:paraId="01DE96C4" w14:textId="77777777" w:rsidTr="00830260">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B301BB4"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FA396D7" w14:textId="77777777" w:rsidR="0068405B" w:rsidRDefault="0068405B" w:rsidP="0049277F">
            <w:pPr>
              <w:pStyle w:val="NormalWeb"/>
              <w:spacing w:before="0" w:beforeAutospacing="0" w:after="120" w:line="360" w:lineRule="auto"/>
              <w:jc w:val="both"/>
            </w:pPr>
            <w:r>
              <w:rPr>
                <w:color w:val="000000"/>
                <w:sz w:val="20"/>
                <w:szCs w:val="20"/>
              </w:rPr>
              <w:t>Lưu logs khi sửa thông tin</w:t>
            </w:r>
          </w:p>
        </w:tc>
      </w:tr>
    </w:tbl>
    <w:p w14:paraId="534A9CD1" w14:textId="77777777" w:rsidR="0068405B" w:rsidRDefault="0068405B" w:rsidP="0049277F">
      <w:pPr>
        <w:pStyle w:val="Heading5"/>
      </w:pPr>
      <w:r>
        <w:lastRenderedPageBreak/>
        <w:t>Biểu đồ luồng xử lý chức năng</w:t>
      </w:r>
    </w:p>
    <w:p w14:paraId="706EDFEF" w14:textId="435D1397" w:rsidR="0068405B" w:rsidRDefault="0070584C" w:rsidP="0049277F">
      <w:pPr>
        <w:pStyle w:val="NormalWeb"/>
        <w:spacing w:before="0" w:beforeAutospacing="0" w:after="160" w:line="360" w:lineRule="auto"/>
      </w:pPr>
      <w:r>
        <w:rPr>
          <w:noProof/>
        </w:rPr>
        <w:drawing>
          <wp:inline distT="0" distB="0" distL="0" distR="0" wp14:anchorId="66CDC088" wp14:editId="4C1C1A32">
            <wp:extent cx="5943600" cy="4717420"/>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6891B4C7"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926993" w14:paraId="61AF06F6" w14:textId="77777777" w:rsidTr="00926993">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8D1384B"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D6974B4" w14:textId="77777777" w:rsidR="0068405B" w:rsidRDefault="0068405B" w:rsidP="0049277F">
            <w:pPr>
              <w:pStyle w:val="NormalWeb"/>
              <w:spacing w:before="0" w:beforeAutospacing="0" w:after="0" w:line="360" w:lineRule="auto"/>
              <w:ind w:left="357"/>
              <w:jc w:val="center"/>
            </w:pPr>
            <w:r>
              <w:rPr>
                <w:b/>
                <w:bCs/>
                <w:color w:val="000000"/>
                <w:sz w:val="20"/>
                <w:szCs w:val="20"/>
              </w:rPr>
              <w:t>Phản ứng của hệ thống</w:t>
            </w:r>
          </w:p>
        </w:tc>
      </w:tr>
      <w:tr w:rsidR="00926993" w14:paraId="4B75BD71" w14:textId="77777777" w:rsidTr="00926993">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2AB08F3" w14:textId="75701F4D" w:rsidR="0068405B" w:rsidRDefault="0068405B" w:rsidP="0049277F">
            <w:pPr>
              <w:pStyle w:val="NormalWeb"/>
              <w:spacing w:before="80" w:beforeAutospacing="0" w:after="0" w:line="360" w:lineRule="auto"/>
              <w:jc w:val="both"/>
            </w:pPr>
            <w:r>
              <w:rPr>
                <w:color w:val="000000"/>
              </w:rPr>
              <w:t xml:space="preserve">1. Chọn sửa thông tin </w:t>
            </w:r>
            <w:r w:rsidR="00830260">
              <w:rPr>
                <w:color w:val="000000"/>
              </w:rPr>
              <w:t>vùng miền</w:t>
            </w:r>
            <w:r>
              <w:rPr>
                <w:color w:val="000000"/>
              </w:rPr>
              <w:t xml:space="preserve"> tại cột thao tác</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683163D" w14:textId="77777777" w:rsidR="0068405B" w:rsidRDefault="0068405B" w:rsidP="0049277F">
            <w:pPr>
              <w:pStyle w:val="NormalWeb"/>
              <w:spacing w:before="80" w:beforeAutospacing="0" w:after="0" w:line="360" w:lineRule="auto"/>
              <w:ind w:left="357" w:hanging="360"/>
              <w:jc w:val="both"/>
            </w:pPr>
            <w:r>
              <w:rPr>
                <w:color w:val="000000"/>
              </w:rPr>
              <w:t>2. Hệ thống hiển thị pop up sửa thông tin </w:t>
            </w:r>
          </w:p>
          <w:p w14:paraId="2DF8F256" w14:textId="77777777" w:rsidR="0068405B" w:rsidRDefault="0068405B" w:rsidP="0049277F">
            <w:pPr>
              <w:pStyle w:val="NormalWeb"/>
              <w:numPr>
                <w:ilvl w:val="0"/>
                <w:numId w:val="285"/>
              </w:numPr>
              <w:spacing w:before="80" w:beforeAutospacing="0" w:after="0" w:line="360" w:lineRule="auto"/>
              <w:jc w:val="both"/>
              <w:textAlignment w:val="baseline"/>
              <w:rPr>
                <w:color w:val="000000"/>
              </w:rPr>
            </w:pPr>
            <w:r>
              <w:rPr>
                <w:color w:val="000000"/>
              </w:rPr>
              <w:t>Các trường thông tin hiển thị như khi thêm mới.</w:t>
            </w:r>
          </w:p>
          <w:p w14:paraId="7F396473" w14:textId="57CF9A3E" w:rsidR="00B444D7"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830260">
              <w:rPr>
                <w:color w:val="000000"/>
              </w:rPr>
              <w:t>vùng miền</w:t>
            </w:r>
            <w:r>
              <w:rPr>
                <w:color w:val="000000"/>
              </w:rPr>
              <w:t xml:space="preserve"> đã có sẵn để người dùng có thể sửa.</w:t>
            </w:r>
            <w:r w:rsidR="00926993">
              <w:rPr>
                <w:color w:val="000000"/>
              </w:rPr>
              <w:t xml:space="preserve"> Vô hiệu hóa ô mã vùng miền và không cho phép sửa</w:t>
            </w:r>
            <w:r w:rsidR="00B444D7">
              <w:rPr>
                <w:color w:val="000000"/>
              </w:rPr>
              <w:t>.</w:t>
            </w:r>
            <w:r w:rsidR="00926993">
              <w:rPr>
                <w:color w:val="000000"/>
              </w:rPr>
              <w:t xml:space="preserve"> </w:t>
            </w:r>
          </w:p>
          <w:p w14:paraId="32E30CFB" w14:textId="5794B6E5" w:rsidR="0068405B" w:rsidRDefault="0068405B" w:rsidP="0049277F">
            <w:pPr>
              <w:pStyle w:val="NormalWeb"/>
              <w:numPr>
                <w:ilvl w:val="0"/>
                <w:numId w:val="285"/>
              </w:numPr>
              <w:spacing w:before="0" w:beforeAutospacing="0" w:after="0" w:line="360" w:lineRule="auto"/>
              <w:jc w:val="both"/>
              <w:textAlignment w:val="baseline"/>
              <w:rPr>
                <w:color w:val="000000"/>
              </w:rPr>
            </w:pPr>
            <w:r>
              <w:rPr>
                <w:color w:val="000000"/>
              </w:rPr>
              <w:t>Khi click lưu, dữ liệu được cập nhật vào bảng cats_</w:t>
            </w:r>
            <w:r w:rsidR="00830260">
              <w:rPr>
                <w:color w:val="000000"/>
              </w:rPr>
              <w:t>region</w:t>
            </w:r>
            <w:r>
              <w:rPr>
                <w:color w:val="000000"/>
              </w:rPr>
              <w:t>s Với update_user_id = tên user thao tác, update_date: Ngày cập nhật</w:t>
            </w:r>
          </w:p>
        </w:tc>
      </w:tr>
    </w:tbl>
    <w:p w14:paraId="7EF18418" w14:textId="314A67FE" w:rsidR="0068405B" w:rsidRDefault="0068405B" w:rsidP="0049277F">
      <w:pPr>
        <w:pStyle w:val="Heading5"/>
      </w:pPr>
      <w:r>
        <w:t>Mô tả dòng sự kiện phụ</w:t>
      </w:r>
      <w:r w:rsidR="00830260">
        <w:t xml:space="preserve"> </w:t>
      </w:r>
      <w:r>
        <w:t>(Alternative Flow)</w:t>
      </w:r>
    </w:p>
    <w:p w14:paraId="12658A14" w14:textId="77777777" w:rsidR="0068405B" w:rsidRDefault="0068405B" w:rsidP="0049277F">
      <w:pPr>
        <w:pStyle w:val="NormalWeb"/>
        <w:spacing w:before="0" w:beforeAutospacing="0" w:after="160" w:line="360" w:lineRule="auto"/>
      </w:pPr>
      <w:r>
        <w:rPr>
          <w:color w:val="000000"/>
        </w:rPr>
        <w:t>N/A</w:t>
      </w:r>
    </w:p>
    <w:p w14:paraId="5C6ED065" w14:textId="77777777" w:rsidR="0068405B" w:rsidRDefault="0068405B" w:rsidP="0049277F">
      <w:pPr>
        <w:pStyle w:val="Heading5"/>
      </w:pPr>
      <w:r>
        <w:lastRenderedPageBreak/>
        <w:t>Ghi chú</w:t>
      </w:r>
    </w:p>
    <w:p w14:paraId="223D9633" w14:textId="29B9F2D1" w:rsidR="0068405B" w:rsidRDefault="00926993" w:rsidP="0049277F">
      <w:pPr>
        <w:pStyle w:val="NormalWeb"/>
        <w:spacing w:before="0" w:beforeAutospacing="0" w:after="160" w:line="360" w:lineRule="auto"/>
      </w:pPr>
      <w:r>
        <w:rPr>
          <w:noProof/>
        </w:rPr>
        <w:drawing>
          <wp:inline distT="0" distB="0" distL="0" distR="0" wp14:anchorId="5DA50DAC" wp14:editId="2E8213DD">
            <wp:extent cx="5943600" cy="26009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600960"/>
                    </a:xfrm>
                    <a:prstGeom prst="rect">
                      <a:avLst/>
                    </a:prstGeom>
                  </pic:spPr>
                </pic:pic>
              </a:graphicData>
            </a:graphic>
          </wp:inline>
        </w:drawing>
      </w:r>
    </w:p>
    <w:p w14:paraId="2FB7DE65" w14:textId="185DDB46" w:rsidR="0068405B" w:rsidRDefault="0068405B" w:rsidP="0049277F">
      <w:pPr>
        <w:pStyle w:val="Heading4"/>
      </w:pPr>
      <w:r>
        <w:t>Xóa vùng miền</w:t>
      </w:r>
    </w:p>
    <w:p w14:paraId="3BDBA78D" w14:textId="77777777" w:rsidR="0068405B" w:rsidRDefault="0068405B"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68405B" w14:paraId="4B82A5D7" w14:textId="77777777" w:rsidTr="00B444D7">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B7A469" w14:textId="77777777" w:rsidR="0068405B" w:rsidRDefault="0068405B"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42B4854" w14:textId="1D67790A" w:rsidR="0068405B" w:rsidRDefault="0068405B" w:rsidP="0049277F">
            <w:pPr>
              <w:pStyle w:val="NormalWeb"/>
              <w:spacing w:before="0" w:beforeAutospacing="0" w:after="120" w:line="360" w:lineRule="auto"/>
              <w:jc w:val="both"/>
            </w:pPr>
            <w:r>
              <w:rPr>
                <w:color w:val="000000"/>
                <w:sz w:val="20"/>
                <w:szCs w:val="20"/>
              </w:rPr>
              <w:t xml:space="preserve">Xóa </w:t>
            </w:r>
            <w:r w:rsidR="00926993">
              <w:rPr>
                <w:color w:val="000000"/>
                <w:sz w:val="20"/>
                <w:szCs w:val="20"/>
              </w:rPr>
              <w:t>vùng miền</w:t>
            </w:r>
          </w:p>
        </w:tc>
      </w:tr>
      <w:tr w:rsidR="0068405B" w14:paraId="7F6AB1F2" w14:textId="77777777" w:rsidTr="00B444D7">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E211573" w14:textId="77777777" w:rsidR="0068405B" w:rsidRDefault="0068405B"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640CFA5" w14:textId="77777777" w:rsidR="0068405B" w:rsidRDefault="0068405B" w:rsidP="0049277F">
            <w:pPr>
              <w:pStyle w:val="NormalWeb"/>
              <w:spacing w:before="0" w:beforeAutospacing="0" w:after="120" w:line="360" w:lineRule="auto"/>
              <w:jc w:val="both"/>
            </w:pPr>
            <w:r>
              <w:rPr>
                <w:color w:val="000000"/>
                <w:sz w:val="20"/>
                <w:szCs w:val="20"/>
              </w:rPr>
              <w:t>Cho phép xóa </w:t>
            </w:r>
          </w:p>
        </w:tc>
      </w:tr>
      <w:tr w:rsidR="0068405B" w14:paraId="60884523" w14:textId="77777777" w:rsidTr="00B444D7">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399C48" w14:textId="77777777" w:rsidR="0068405B" w:rsidRDefault="0068405B"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C2D4A4D" w14:textId="77777777" w:rsidR="0068405B" w:rsidRPr="00B444D7" w:rsidRDefault="0068405B" w:rsidP="0049277F">
            <w:pPr>
              <w:pStyle w:val="NormalWeb"/>
              <w:spacing w:before="0" w:beforeAutospacing="0" w:after="120" w:line="360" w:lineRule="auto"/>
              <w:jc w:val="both"/>
            </w:pPr>
            <w:r w:rsidRPr="00B444D7">
              <w:rPr>
                <w:sz w:val="20"/>
                <w:szCs w:val="20"/>
              </w:rPr>
              <w:t>User quản lý QK5</w:t>
            </w:r>
          </w:p>
        </w:tc>
      </w:tr>
      <w:tr w:rsidR="0068405B" w14:paraId="2A046B32" w14:textId="77777777" w:rsidTr="00B444D7">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D12F65" w14:textId="77777777" w:rsidR="0068405B" w:rsidRDefault="0068405B"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214342D" w14:textId="77777777" w:rsidR="0068405B" w:rsidRPr="00B444D7" w:rsidRDefault="0068405B" w:rsidP="0049277F">
            <w:pPr>
              <w:pStyle w:val="NormalWeb"/>
              <w:spacing w:before="0" w:beforeAutospacing="0" w:after="0" w:line="360" w:lineRule="auto"/>
              <w:jc w:val="both"/>
            </w:pPr>
            <w:r w:rsidRPr="00B444D7">
              <w:rPr>
                <w:sz w:val="20"/>
                <w:szCs w:val="20"/>
              </w:rPr>
              <w:t>Người dùng được phân quyền chức năng Xóa </w:t>
            </w:r>
          </w:p>
          <w:p w14:paraId="5C2246D6" w14:textId="437943F1" w:rsidR="0068405B" w:rsidRPr="00B444D7" w:rsidRDefault="00B444D7" w:rsidP="0049277F">
            <w:pPr>
              <w:pStyle w:val="NormalWeb"/>
              <w:spacing w:before="0" w:beforeAutospacing="0" w:after="0" w:line="360" w:lineRule="auto"/>
              <w:jc w:val="both"/>
            </w:pPr>
            <w:r w:rsidRPr="00B444D7">
              <w:rPr>
                <w:sz w:val="20"/>
                <w:szCs w:val="20"/>
              </w:rPr>
              <w:t>Vùng miền muốn</w:t>
            </w:r>
            <w:r w:rsidR="0068405B" w:rsidRPr="00B444D7">
              <w:rPr>
                <w:sz w:val="20"/>
                <w:szCs w:val="20"/>
              </w:rPr>
              <w:t xml:space="preserve"> xóa được là </w:t>
            </w:r>
            <w:r w:rsidRPr="00B444D7">
              <w:rPr>
                <w:sz w:val="20"/>
                <w:szCs w:val="20"/>
              </w:rPr>
              <w:t>vùng miền</w:t>
            </w:r>
            <w:r w:rsidR="0068405B" w:rsidRPr="00B444D7">
              <w:rPr>
                <w:sz w:val="20"/>
                <w:szCs w:val="20"/>
              </w:rPr>
              <w:t xml:space="preserve"> không chứa </w:t>
            </w:r>
            <w:r>
              <w:rPr>
                <w:sz w:val="20"/>
                <w:szCs w:val="20"/>
              </w:rPr>
              <w:t>dữ liệu đang xuất hiện tại các bảng khác</w:t>
            </w:r>
          </w:p>
        </w:tc>
      </w:tr>
      <w:tr w:rsidR="0068405B" w14:paraId="258CFF99" w14:textId="77777777" w:rsidTr="00B444D7">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691136A" w14:textId="77777777" w:rsidR="0068405B" w:rsidRDefault="0068405B"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06A29078" w14:textId="7E724D96" w:rsidR="0068405B" w:rsidRPr="00B444D7" w:rsidRDefault="0068405B" w:rsidP="0049277F">
            <w:pPr>
              <w:pStyle w:val="NormalWeb"/>
              <w:spacing w:before="0" w:beforeAutospacing="0" w:after="120" w:line="360" w:lineRule="auto"/>
              <w:jc w:val="both"/>
            </w:pPr>
            <w:r w:rsidRPr="00B444D7">
              <w:rPr>
                <w:sz w:val="20"/>
                <w:szCs w:val="20"/>
              </w:rPr>
              <w:t xml:space="preserve">Cập nhật lại trạng thái xóa và không xuất hiện bản ghi trong danh sách </w:t>
            </w:r>
            <w:r w:rsidR="008C1D0F">
              <w:rPr>
                <w:sz w:val="20"/>
                <w:szCs w:val="20"/>
              </w:rPr>
              <w:t>vùng miền</w:t>
            </w:r>
            <w:r w:rsidRPr="00B444D7">
              <w:rPr>
                <w:sz w:val="20"/>
                <w:szCs w:val="20"/>
              </w:rPr>
              <w:t xml:space="preserve"> hiển thị. Xóa thành công sẽ báo: Danh mục </w:t>
            </w:r>
            <w:r w:rsidR="008C1D0F">
              <w:rPr>
                <w:sz w:val="20"/>
                <w:szCs w:val="20"/>
              </w:rPr>
              <w:t>vùng miền</w:t>
            </w:r>
            <w:r w:rsidRPr="00B444D7">
              <w:rPr>
                <w:sz w:val="20"/>
                <w:szCs w:val="20"/>
              </w:rPr>
              <w:t xml:space="preserve"> Xóa thành công”. </w:t>
            </w:r>
          </w:p>
        </w:tc>
      </w:tr>
      <w:tr w:rsidR="0068405B" w14:paraId="6420785F" w14:textId="77777777" w:rsidTr="00B444D7">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D36464F" w14:textId="77777777" w:rsidR="0068405B" w:rsidRDefault="0068405B"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634013F" w14:textId="1165FD42" w:rsidR="0068405B" w:rsidRPr="00B444D7" w:rsidRDefault="0068405B" w:rsidP="0049277F">
            <w:pPr>
              <w:pStyle w:val="NormalWeb"/>
              <w:spacing w:before="0" w:beforeAutospacing="0" w:after="120" w:line="360" w:lineRule="auto"/>
              <w:jc w:val="both"/>
            </w:pPr>
            <w:r w:rsidRPr="00B444D7">
              <w:rPr>
                <w:sz w:val="20"/>
                <w:szCs w:val="20"/>
              </w:rPr>
              <w:t xml:space="preserve">Nếu </w:t>
            </w:r>
            <w:r w:rsidR="008C1D0F">
              <w:rPr>
                <w:sz w:val="20"/>
                <w:szCs w:val="20"/>
              </w:rPr>
              <w:t xml:space="preserve">vùng miền </w:t>
            </w:r>
            <w:r w:rsidRPr="00B444D7">
              <w:rPr>
                <w:sz w:val="20"/>
                <w:szCs w:val="20"/>
              </w:rPr>
              <w:t xml:space="preserve">cần xóa không thỏa mãn điều kiện trước, hiển thị lỗi [Bạn không thể xóa thông tin </w:t>
            </w:r>
            <w:r w:rsidR="004D2C70">
              <w:rPr>
                <w:sz w:val="20"/>
                <w:szCs w:val="20"/>
              </w:rPr>
              <w:t>vùng miền</w:t>
            </w:r>
            <w:r w:rsidRPr="00B444D7">
              <w:rPr>
                <w:sz w:val="20"/>
                <w:szCs w:val="20"/>
              </w:rPr>
              <w:t xml:space="preserve"> "</w:t>
            </w:r>
            <w:r w:rsidRPr="00B444D7">
              <w:rPr>
                <w:b/>
                <w:bCs/>
                <w:sz w:val="20"/>
                <w:szCs w:val="20"/>
              </w:rPr>
              <w:t xml:space="preserve">Tên </w:t>
            </w:r>
            <w:r w:rsidR="008C1D0F">
              <w:rPr>
                <w:b/>
                <w:bCs/>
                <w:sz w:val="20"/>
                <w:szCs w:val="20"/>
              </w:rPr>
              <w:t>vùng miền</w:t>
            </w:r>
            <w:r w:rsidRPr="00B444D7">
              <w:rPr>
                <w:sz w:val="20"/>
                <w:szCs w:val="20"/>
              </w:rPr>
              <w:t>" vì đang được sử dụng tại “tên bảng”]</w:t>
            </w:r>
          </w:p>
        </w:tc>
      </w:tr>
      <w:tr w:rsidR="0068405B" w14:paraId="1FC1D216" w14:textId="77777777" w:rsidTr="00B444D7">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CB6ADFA" w14:textId="77777777" w:rsidR="0068405B" w:rsidRDefault="0068405B"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73D2504" w14:textId="77777777" w:rsidR="0068405B" w:rsidRPr="00B444D7" w:rsidRDefault="0068405B" w:rsidP="0049277F">
            <w:pPr>
              <w:pStyle w:val="NormalWeb"/>
              <w:spacing w:before="0" w:beforeAutospacing="0" w:after="120" w:line="360" w:lineRule="auto"/>
              <w:jc w:val="both"/>
            </w:pPr>
            <w:r w:rsidRPr="00B444D7">
              <w:rPr>
                <w:sz w:val="20"/>
                <w:szCs w:val="20"/>
              </w:rPr>
              <w:t>Lưu logs xóa nhóm </w:t>
            </w:r>
          </w:p>
        </w:tc>
      </w:tr>
    </w:tbl>
    <w:p w14:paraId="69A56258" w14:textId="77777777" w:rsidR="0068405B" w:rsidRDefault="0068405B" w:rsidP="0049277F">
      <w:pPr>
        <w:pStyle w:val="Heading5"/>
      </w:pPr>
      <w:r>
        <w:lastRenderedPageBreak/>
        <w:t>Biểu đồ luồng xử lý chức năng</w:t>
      </w:r>
    </w:p>
    <w:p w14:paraId="08BAA755" w14:textId="3E56D503" w:rsidR="0068405B" w:rsidRDefault="008C1D0F" w:rsidP="0049277F">
      <w:pPr>
        <w:pStyle w:val="NormalWeb"/>
        <w:spacing w:before="0" w:beforeAutospacing="0" w:after="160" w:line="360" w:lineRule="auto"/>
      </w:pPr>
      <w:r>
        <w:rPr>
          <w:noProof/>
        </w:rPr>
        <w:drawing>
          <wp:inline distT="0" distB="0" distL="0" distR="0" wp14:anchorId="2E6329FF" wp14:editId="09814520">
            <wp:extent cx="5943600" cy="6988878"/>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7BB227CA" w14:textId="77777777" w:rsidR="0068405B" w:rsidRDefault="0068405B"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965"/>
        <w:gridCol w:w="6385"/>
      </w:tblGrid>
      <w:tr w:rsidR="0068405B" w14:paraId="5983DE1C" w14:textId="77777777" w:rsidTr="00E64F78">
        <w:trPr>
          <w:trHeight w:val="530"/>
        </w:trPr>
        <w:tc>
          <w:tcPr>
            <w:tcW w:w="29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CAD6E42" w14:textId="77777777" w:rsidR="0068405B" w:rsidRDefault="0068405B" w:rsidP="0049277F">
            <w:pPr>
              <w:pStyle w:val="NormalWeb"/>
              <w:spacing w:before="0" w:beforeAutospacing="0" w:after="0" w:line="360" w:lineRule="auto"/>
              <w:jc w:val="center"/>
            </w:pPr>
            <w:r>
              <w:rPr>
                <w:b/>
                <w:bCs/>
                <w:color w:val="000000"/>
                <w:sz w:val="20"/>
                <w:szCs w:val="20"/>
              </w:rPr>
              <w:t>Hành động của tác nhân</w:t>
            </w:r>
          </w:p>
        </w:tc>
        <w:tc>
          <w:tcPr>
            <w:tcW w:w="63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46BE02D" w14:textId="77777777" w:rsidR="0068405B" w:rsidRDefault="0068405B" w:rsidP="0049277F">
            <w:pPr>
              <w:pStyle w:val="NormalWeb"/>
              <w:spacing w:before="0" w:beforeAutospacing="0" w:after="0" w:line="360" w:lineRule="auto"/>
              <w:ind w:left="332"/>
              <w:jc w:val="center"/>
            </w:pPr>
            <w:r>
              <w:rPr>
                <w:b/>
                <w:bCs/>
                <w:color w:val="000000"/>
                <w:sz w:val="20"/>
                <w:szCs w:val="20"/>
              </w:rPr>
              <w:t>Phản ứng của hệ thống</w:t>
            </w:r>
          </w:p>
        </w:tc>
      </w:tr>
      <w:tr w:rsidR="0068405B" w14:paraId="69487979"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2ECC81E" w14:textId="38A9278E" w:rsidR="0068405B" w:rsidRDefault="0068405B" w:rsidP="0049277F">
            <w:pPr>
              <w:pStyle w:val="NormalWeb"/>
              <w:spacing w:before="80" w:beforeAutospacing="0" w:after="0" w:line="360" w:lineRule="auto"/>
              <w:jc w:val="both"/>
            </w:pPr>
            <w:r>
              <w:rPr>
                <w:color w:val="000000"/>
              </w:rPr>
              <w:t xml:space="preserve">1. Người dùng chọn Xóa </w:t>
            </w:r>
            <w:r w:rsidR="00E64F78">
              <w:rPr>
                <w:color w:val="000000"/>
              </w:rPr>
              <w:t>vùng miền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0C5E89C" w14:textId="4B0382E8" w:rsidR="0068405B" w:rsidRDefault="0068405B" w:rsidP="0049277F">
            <w:pPr>
              <w:pStyle w:val="NormalWeb"/>
              <w:spacing w:before="80" w:beforeAutospacing="0" w:after="0" w:line="360" w:lineRule="auto"/>
              <w:ind w:left="332" w:hanging="360"/>
              <w:jc w:val="both"/>
            </w:pPr>
            <w:r>
              <w:rPr>
                <w:color w:val="000000"/>
              </w:rPr>
              <w:t xml:space="preserve">2. Hệ thống hiển thị popup xác nhận “Bạn có chắc chắn muốn xóa </w:t>
            </w:r>
            <w:r w:rsidR="004D2C70">
              <w:rPr>
                <w:color w:val="000000"/>
              </w:rPr>
              <w:t>vùng miền</w:t>
            </w:r>
            <w:r>
              <w:rPr>
                <w:color w:val="000000"/>
              </w:rPr>
              <w:t xml:space="preserve"> </w:t>
            </w:r>
            <w:r w:rsidR="004D2C70">
              <w:rPr>
                <w:color w:val="000000"/>
              </w:rPr>
              <w:t>[</w:t>
            </w:r>
            <w:r>
              <w:rPr>
                <w:color w:val="000000"/>
              </w:rPr>
              <w:t xml:space="preserve">Tên </w:t>
            </w:r>
            <w:r w:rsidR="00E64F78">
              <w:rPr>
                <w:color w:val="000000"/>
              </w:rPr>
              <w:t>vùng miền</w:t>
            </w:r>
            <w:r w:rsidR="004D2C70">
              <w:rPr>
                <w:color w:val="000000"/>
              </w:rPr>
              <w:t>]</w:t>
            </w:r>
            <w:r>
              <w:rPr>
                <w:color w:val="000000"/>
              </w:rPr>
              <w:t xml:space="preserve"> không?</w:t>
            </w:r>
          </w:p>
          <w:p w14:paraId="03798DFB" w14:textId="77777777" w:rsidR="0068405B" w:rsidRDefault="0068405B" w:rsidP="0049277F">
            <w:pPr>
              <w:ind w:left="332"/>
            </w:pPr>
          </w:p>
        </w:tc>
      </w:tr>
      <w:tr w:rsidR="0068405B" w14:paraId="3B0CA863"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C690601" w14:textId="77777777" w:rsidR="0068405B" w:rsidRDefault="0068405B" w:rsidP="0049277F">
            <w:pPr>
              <w:pStyle w:val="NormalWeb"/>
              <w:spacing w:before="80" w:beforeAutospacing="0" w:after="0" w:line="360" w:lineRule="auto"/>
              <w:jc w:val="both"/>
            </w:pPr>
            <w:r>
              <w:rPr>
                <w:color w:val="000000"/>
              </w:rPr>
              <w:lastRenderedPageBreak/>
              <w:t>3.1. Người dùng chọn “Xác nhận”</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4180F30" w14:textId="7822B338" w:rsidR="0068405B" w:rsidRDefault="0068405B" w:rsidP="0049277F">
            <w:pPr>
              <w:pStyle w:val="NormalWeb"/>
              <w:spacing w:before="80" w:beforeAutospacing="0" w:after="0" w:line="360" w:lineRule="auto"/>
              <w:ind w:left="332" w:hanging="360"/>
              <w:jc w:val="both"/>
            </w:pPr>
            <w:r>
              <w:rPr>
                <w:color w:val="000000"/>
              </w:rPr>
              <w:t>4.1 Hệ thống xóa bản ghi từ bảng cats_</w:t>
            </w:r>
            <w:r w:rsidR="004D2C70">
              <w:rPr>
                <w:color w:val="000000"/>
              </w:rPr>
              <w:t>region</w:t>
            </w:r>
            <w:r>
              <w:rPr>
                <w:color w:val="000000"/>
              </w:rPr>
              <w:t>s với is_delete = 0. Sau khi xóa, bản ghi được update với is_delete = 1.</w:t>
            </w:r>
          </w:p>
          <w:p w14:paraId="2A0B481B" w14:textId="69155BC9" w:rsidR="0068405B" w:rsidRDefault="0068405B" w:rsidP="0049277F">
            <w:pPr>
              <w:pStyle w:val="NormalWeb"/>
              <w:numPr>
                <w:ilvl w:val="0"/>
                <w:numId w:val="286"/>
              </w:numPr>
              <w:spacing w:before="80" w:beforeAutospacing="0" w:after="0" w:line="360" w:lineRule="auto"/>
              <w:jc w:val="both"/>
              <w:textAlignment w:val="baseline"/>
              <w:rPr>
                <w:color w:val="000000"/>
              </w:rPr>
            </w:pPr>
            <w:r>
              <w:rPr>
                <w:color w:val="000000"/>
              </w:rPr>
              <w:t xml:space="preserve">Chạy query để check </w:t>
            </w:r>
            <w:r w:rsidR="00E64F78">
              <w:rPr>
                <w:color w:val="000000"/>
              </w:rPr>
              <w:t>vùng miền</w:t>
            </w:r>
            <w:r>
              <w:rPr>
                <w:color w:val="000000"/>
              </w:rPr>
              <w:t xml:space="preserve"> đó có xuất hiện trong </w:t>
            </w:r>
            <w:r w:rsidR="00E64F78">
              <w:rPr>
                <w:color w:val="000000"/>
              </w:rPr>
              <w:t>bảng nào khác hay</w:t>
            </w:r>
            <w:r>
              <w:rPr>
                <w:color w:val="000000"/>
              </w:rPr>
              <w:t xml:space="preserve"> không: &lt;&lt;query&gt;&gt;</w:t>
            </w:r>
          </w:p>
          <w:p w14:paraId="0DD9F8F9" w14:textId="77777777" w:rsidR="0068405B" w:rsidRDefault="0068405B" w:rsidP="0049277F">
            <w:pPr>
              <w:pStyle w:val="NormalWeb"/>
              <w:numPr>
                <w:ilvl w:val="0"/>
                <w:numId w:val="286"/>
              </w:numPr>
              <w:spacing w:before="0" w:beforeAutospacing="0" w:after="0" w:line="360" w:lineRule="auto"/>
              <w:jc w:val="both"/>
              <w:textAlignment w:val="baseline"/>
              <w:rPr>
                <w:color w:val="000000"/>
              </w:rPr>
            </w:pPr>
            <w:r>
              <w:rPr>
                <w:color w:val="000000"/>
              </w:rPr>
              <w:t>Nếu không có kết quả trả về → Xóa thành công</w:t>
            </w:r>
          </w:p>
          <w:p w14:paraId="7E310EAB" w14:textId="77777777" w:rsidR="0068405B" w:rsidRDefault="0068405B" w:rsidP="0049277F">
            <w:pPr>
              <w:pStyle w:val="NormalWeb"/>
              <w:numPr>
                <w:ilvl w:val="0"/>
                <w:numId w:val="287"/>
              </w:numPr>
              <w:spacing w:before="0" w:beforeAutospacing="0" w:after="0" w:line="360" w:lineRule="auto"/>
              <w:jc w:val="both"/>
              <w:textAlignment w:val="baseline"/>
              <w:rPr>
                <w:color w:val="000000"/>
              </w:rPr>
            </w:pPr>
            <w:r>
              <w:rPr>
                <w:color w:val="000000"/>
              </w:rPr>
              <w:t>Nếu có kết quả trả về → Báo lỗi như ngoại lệ.</w:t>
            </w:r>
          </w:p>
        </w:tc>
      </w:tr>
      <w:tr w:rsidR="0068405B" w14:paraId="1F1AC766" w14:textId="77777777" w:rsidTr="00E64F78">
        <w:tc>
          <w:tcPr>
            <w:tcW w:w="29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FA4B7F3" w14:textId="77777777" w:rsidR="0068405B" w:rsidRDefault="0068405B" w:rsidP="0049277F">
            <w:pPr>
              <w:pStyle w:val="NormalWeb"/>
              <w:spacing w:before="80" w:beforeAutospacing="0" w:after="0" w:line="360" w:lineRule="auto"/>
              <w:ind w:hanging="25"/>
              <w:jc w:val="both"/>
            </w:pPr>
            <w:r>
              <w:rPr>
                <w:color w:val="000000"/>
              </w:rPr>
              <w:t>3.2. Người dùng chọn “Hủy”</w:t>
            </w:r>
          </w:p>
        </w:tc>
        <w:tc>
          <w:tcPr>
            <w:tcW w:w="63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31EB40" w14:textId="77777777" w:rsidR="0068405B" w:rsidRDefault="0068405B" w:rsidP="0049277F">
            <w:pPr>
              <w:pStyle w:val="NormalWeb"/>
              <w:spacing w:before="80" w:beforeAutospacing="0" w:after="0" w:line="360" w:lineRule="auto"/>
              <w:ind w:left="332" w:hanging="360"/>
              <w:jc w:val="both"/>
            </w:pPr>
            <w:r>
              <w:rPr>
                <w:color w:val="000000"/>
              </w:rPr>
              <w:t>4.2. Đóng popup xác nhận và giữ nguyên trạng thái bản ghi.</w:t>
            </w:r>
          </w:p>
        </w:tc>
      </w:tr>
    </w:tbl>
    <w:p w14:paraId="61606307" w14:textId="27B147A8" w:rsidR="0068405B" w:rsidRDefault="0068405B" w:rsidP="0049277F">
      <w:pPr>
        <w:pStyle w:val="Heading5"/>
      </w:pPr>
      <w:r>
        <w:t>Mô tả dòng sự kiện phụ</w:t>
      </w:r>
      <w:r w:rsidR="00DF109A">
        <w:t xml:space="preserve"> </w:t>
      </w:r>
      <w:r>
        <w:t>(Alternative Flow)</w:t>
      </w:r>
    </w:p>
    <w:p w14:paraId="49C3EE9D" w14:textId="77777777" w:rsidR="0068405B" w:rsidRDefault="0068405B" w:rsidP="0049277F">
      <w:pPr>
        <w:pStyle w:val="Heading5"/>
      </w:pPr>
      <w:r>
        <w:t>Ghi chú</w:t>
      </w:r>
    </w:p>
    <w:p w14:paraId="7CA5EC86" w14:textId="52936CBA" w:rsidR="0068405B" w:rsidRDefault="00E64F78" w:rsidP="0049277F">
      <w:pPr>
        <w:pStyle w:val="NormalWeb"/>
        <w:spacing w:before="0" w:beforeAutospacing="0" w:after="160" w:line="360" w:lineRule="auto"/>
      </w:pPr>
      <w:r>
        <w:rPr>
          <w:noProof/>
        </w:rPr>
        <w:drawing>
          <wp:inline distT="0" distB="0" distL="0" distR="0" wp14:anchorId="7CBF02AB" wp14:editId="0A133AA1">
            <wp:extent cx="5943600" cy="26168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616835"/>
                    </a:xfrm>
                    <a:prstGeom prst="rect">
                      <a:avLst/>
                    </a:prstGeom>
                  </pic:spPr>
                </pic:pic>
              </a:graphicData>
            </a:graphic>
          </wp:inline>
        </w:drawing>
      </w:r>
    </w:p>
    <w:p w14:paraId="046FDBAD" w14:textId="36637208" w:rsidR="0068405B" w:rsidRDefault="0068405B" w:rsidP="0049277F">
      <w:pPr>
        <w:pStyle w:val="NormalWeb"/>
        <w:spacing w:before="0" w:beforeAutospacing="0" w:after="160" w:line="360" w:lineRule="auto"/>
      </w:pPr>
    </w:p>
    <w:p w14:paraId="524B2D3A" w14:textId="2316B408" w:rsidR="0068405B" w:rsidRDefault="00E64F78" w:rsidP="0049277F">
      <w:pPr>
        <w:pStyle w:val="NormalWeb"/>
        <w:spacing w:before="0" w:beforeAutospacing="0" w:after="160" w:line="360" w:lineRule="auto"/>
      </w:pPr>
      <w:r>
        <w:rPr>
          <w:noProof/>
        </w:rPr>
        <w:drawing>
          <wp:inline distT="0" distB="0" distL="0" distR="0" wp14:anchorId="3905589E" wp14:editId="67334ED0">
            <wp:extent cx="5943600" cy="25761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76195"/>
                    </a:xfrm>
                    <a:prstGeom prst="rect">
                      <a:avLst/>
                    </a:prstGeom>
                  </pic:spPr>
                </pic:pic>
              </a:graphicData>
            </a:graphic>
          </wp:inline>
        </w:drawing>
      </w:r>
    </w:p>
    <w:p w14:paraId="6058C43A" w14:textId="0CC749B3" w:rsidR="0068405B" w:rsidRDefault="0068405B" w:rsidP="0049277F">
      <w:pPr>
        <w:rPr>
          <w:highlight w:val="yellow"/>
        </w:rPr>
      </w:pPr>
    </w:p>
    <w:p w14:paraId="16A0EBF3" w14:textId="28AEED0A" w:rsidR="00C86CF4" w:rsidRDefault="00C86CF4" w:rsidP="0049277F">
      <w:pPr>
        <w:pStyle w:val="Heading3"/>
        <w:rPr>
          <w:highlight w:val="yellow"/>
        </w:rPr>
      </w:pPr>
      <w:bookmarkStart w:id="78" w:name="_Hlk114147303"/>
      <w:bookmarkEnd w:id="77"/>
      <w:r>
        <w:rPr>
          <w:highlight w:val="yellow"/>
        </w:rPr>
        <w:lastRenderedPageBreak/>
        <w:t>Danh mục đối tượng</w:t>
      </w:r>
    </w:p>
    <w:p w14:paraId="283D6DC2" w14:textId="07A314B6" w:rsidR="00C86CF4" w:rsidRDefault="00C86CF4" w:rsidP="0049277F">
      <w:pPr>
        <w:pStyle w:val="Heading4"/>
      </w:pPr>
      <w:r>
        <w:t>Tìm kiếm đối tượng</w:t>
      </w:r>
    </w:p>
    <w:p w14:paraId="57A87CD9"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C86CF4" w14:paraId="6DB2B744" w14:textId="77777777" w:rsidTr="00C86CF4">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CA74B5"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EC48D3" w14:textId="684EC626" w:rsidR="00C86CF4" w:rsidRDefault="00C86CF4" w:rsidP="0049277F">
            <w:pPr>
              <w:pStyle w:val="NormalWeb"/>
              <w:spacing w:before="0" w:beforeAutospacing="0" w:after="120" w:line="360" w:lineRule="auto"/>
              <w:jc w:val="both"/>
            </w:pPr>
            <w:r>
              <w:rPr>
                <w:color w:val="000000"/>
                <w:sz w:val="20"/>
                <w:szCs w:val="20"/>
              </w:rPr>
              <w:t xml:space="preserve">Tìm kiếm </w:t>
            </w:r>
            <w:r w:rsidR="00736B65">
              <w:rPr>
                <w:color w:val="000000"/>
                <w:sz w:val="20"/>
                <w:szCs w:val="20"/>
              </w:rPr>
              <w:t>đối tượng quân nhân</w:t>
            </w:r>
          </w:p>
        </w:tc>
      </w:tr>
      <w:tr w:rsidR="00C86CF4" w14:paraId="10CF558B" w14:textId="77777777" w:rsidTr="00C86CF4">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C2DAC34"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343482" w14:textId="76B5708E" w:rsidR="00C86CF4" w:rsidRDefault="00C86CF4" w:rsidP="0049277F">
            <w:pPr>
              <w:pStyle w:val="NormalWeb"/>
              <w:spacing w:before="0" w:beforeAutospacing="0" w:after="120" w:line="360" w:lineRule="auto"/>
              <w:jc w:val="both"/>
            </w:pPr>
            <w:r>
              <w:rPr>
                <w:color w:val="000000"/>
                <w:sz w:val="20"/>
                <w:szCs w:val="20"/>
              </w:rPr>
              <w:t xml:space="preserve">Cho phép người dùng </w:t>
            </w:r>
            <w:r w:rsidR="00736B65">
              <w:rPr>
                <w:color w:val="000000"/>
                <w:sz w:val="20"/>
                <w:szCs w:val="20"/>
              </w:rPr>
              <w:t xml:space="preserve">thao tác tìm kiếm đối </w:t>
            </w:r>
            <w:r w:rsidR="005F0C83">
              <w:rPr>
                <w:color w:val="000000"/>
                <w:sz w:val="20"/>
                <w:szCs w:val="20"/>
              </w:rPr>
              <w:t xml:space="preserve">tượng </w:t>
            </w:r>
            <w:r w:rsidR="00736B65">
              <w:rPr>
                <w:color w:val="000000"/>
                <w:sz w:val="20"/>
                <w:szCs w:val="20"/>
              </w:rPr>
              <w:t>quân nhân trong màn hình danh mục đối tượng</w:t>
            </w:r>
          </w:p>
        </w:tc>
      </w:tr>
      <w:tr w:rsidR="00C86CF4" w14:paraId="375F1806" w14:textId="77777777" w:rsidTr="00C86CF4">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D1161C6"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EE0F68C" w14:textId="77777777" w:rsidR="00C86CF4" w:rsidRDefault="00C86CF4" w:rsidP="0049277F">
            <w:pPr>
              <w:pStyle w:val="NormalWeb"/>
              <w:spacing w:before="0" w:beforeAutospacing="0" w:after="120" w:line="360" w:lineRule="auto"/>
              <w:jc w:val="both"/>
            </w:pPr>
            <w:r>
              <w:rPr>
                <w:color w:val="000000"/>
                <w:sz w:val="20"/>
                <w:szCs w:val="20"/>
              </w:rPr>
              <w:t>User quản lý đơn vị</w:t>
            </w:r>
          </w:p>
        </w:tc>
      </w:tr>
      <w:tr w:rsidR="00C86CF4" w14:paraId="620E88E9" w14:textId="77777777" w:rsidTr="00C86CF4">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6297CBD"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0A34158" w14:textId="77777777" w:rsidR="00C86CF4" w:rsidRDefault="00C86CF4" w:rsidP="0049277F">
            <w:pPr>
              <w:pStyle w:val="NormalWeb"/>
              <w:spacing w:before="0" w:beforeAutospacing="0" w:after="120" w:line="360" w:lineRule="auto"/>
              <w:jc w:val="both"/>
            </w:pPr>
            <w:r>
              <w:rPr>
                <w:color w:val="000000"/>
                <w:sz w:val="20"/>
                <w:szCs w:val="20"/>
              </w:rPr>
              <w:t>Người dùng được phân quyền vào chức năng</w:t>
            </w:r>
          </w:p>
        </w:tc>
      </w:tr>
      <w:tr w:rsidR="00C86CF4" w14:paraId="3F7434BD" w14:textId="77777777" w:rsidTr="00C86CF4">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2A73878"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42E4E07" w14:textId="1924669B" w:rsidR="00C86CF4" w:rsidRDefault="00C86CF4" w:rsidP="0049277F">
            <w:pPr>
              <w:pStyle w:val="NormalWeb"/>
              <w:spacing w:before="0" w:beforeAutospacing="0" w:after="120" w:line="360" w:lineRule="auto"/>
              <w:jc w:val="both"/>
            </w:pPr>
            <w:r>
              <w:rPr>
                <w:color w:val="000000"/>
                <w:sz w:val="20"/>
                <w:szCs w:val="20"/>
              </w:rPr>
              <w:t xml:space="preserve">Hiển thị </w:t>
            </w:r>
            <w:r w:rsidR="00736B65">
              <w:rPr>
                <w:color w:val="000000"/>
                <w:sz w:val="20"/>
                <w:szCs w:val="20"/>
              </w:rPr>
              <w:t>đối tượng</w:t>
            </w:r>
            <w:r>
              <w:rPr>
                <w:color w:val="000000"/>
                <w:sz w:val="20"/>
                <w:szCs w:val="20"/>
              </w:rPr>
              <w:t xml:space="preserve"> chứa điều kiện tìm kiếm</w:t>
            </w:r>
          </w:p>
        </w:tc>
      </w:tr>
      <w:tr w:rsidR="00C86CF4" w14:paraId="6EFD04D4" w14:textId="77777777" w:rsidTr="00C86CF4">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8181A76"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FBC1EF8" w14:textId="77777777" w:rsidR="00C86CF4" w:rsidRDefault="00C86CF4" w:rsidP="0049277F">
            <w:pPr>
              <w:pStyle w:val="NormalWeb"/>
              <w:spacing w:before="0" w:beforeAutospacing="0" w:after="120" w:line="360" w:lineRule="auto"/>
              <w:jc w:val="both"/>
            </w:pPr>
            <w:r>
              <w:rPr>
                <w:color w:val="000000"/>
                <w:sz w:val="20"/>
                <w:szCs w:val="20"/>
              </w:rPr>
              <w:t>N/A</w:t>
            </w:r>
          </w:p>
        </w:tc>
      </w:tr>
      <w:tr w:rsidR="00C86CF4" w14:paraId="1871B1CA" w14:textId="77777777" w:rsidTr="00C86CF4">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BAF3937"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C32EB18" w14:textId="77777777" w:rsidR="00C86CF4" w:rsidRDefault="00C86CF4" w:rsidP="0049277F">
            <w:pPr>
              <w:pStyle w:val="NormalWeb"/>
              <w:spacing w:before="0" w:beforeAutospacing="0" w:after="120" w:line="360" w:lineRule="auto"/>
              <w:jc w:val="both"/>
            </w:pPr>
            <w:r>
              <w:rPr>
                <w:color w:val="000000"/>
                <w:sz w:val="20"/>
                <w:szCs w:val="20"/>
              </w:rPr>
              <w:t>N/A</w:t>
            </w:r>
          </w:p>
        </w:tc>
      </w:tr>
    </w:tbl>
    <w:p w14:paraId="5CBE6374" w14:textId="77777777" w:rsidR="00C86CF4" w:rsidRDefault="00C86CF4" w:rsidP="0049277F">
      <w:pPr>
        <w:pStyle w:val="Heading5"/>
      </w:pPr>
      <w:r>
        <w:t>Biểu đồ luồng xử lý chức năng</w:t>
      </w:r>
    </w:p>
    <w:p w14:paraId="0EFA4783" w14:textId="2CD1318B" w:rsidR="00C86CF4" w:rsidRDefault="003B2FDC" w:rsidP="0049277F">
      <w:pPr>
        <w:pStyle w:val="NormalWeb"/>
        <w:spacing w:before="0" w:beforeAutospacing="0" w:after="160" w:line="360" w:lineRule="auto"/>
      </w:pPr>
      <w:r>
        <w:rPr>
          <w:noProof/>
        </w:rPr>
        <w:drawing>
          <wp:inline distT="0" distB="0" distL="0" distR="0" wp14:anchorId="331368B8" wp14:editId="79490F27">
            <wp:extent cx="5943600" cy="330142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3301422"/>
                    </a:xfrm>
                    <a:prstGeom prst="rect">
                      <a:avLst/>
                    </a:prstGeom>
                    <a:noFill/>
                    <a:ln>
                      <a:noFill/>
                    </a:ln>
                  </pic:spPr>
                </pic:pic>
              </a:graphicData>
            </a:graphic>
          </wp:inline>
        </w:drawing>
      </w:r>
    </w:p>
    <w:p w14:paraId="3296356C" w14:textId="77777777" w:rsidR="00C86CF4" w:rsidRDefault="00C86CF4" w:rsidP="0049277F">
      <w:pPr>
        <w:pStyle w:val="Heading5"/>
      </w:pPr>
      <w:r>
        <w:t>Mô tả dòng sự kiện chính (Basic Flow)</w:t>
      </w:r>
    </w:p>
    <w:p w14:paraId="478C38FD" w14:textId="77777777" w:rsidR="00C86CF4" w:rsidRDefault="00C86CF4" w:rsidP="0049277F"/>
    <w:tbl>
      <w:tblPr>
        <w:tblW w:w="0" w:type="auto"/>
        <w:tblCellMar>
          <w:top w:w="15" w:type="dxa"/>
          <w:left w:w="15" w:type="dxa"/>
          <w:bottom w:w="15" w:type="dxa"/>
          <w:right w:w="15" w:type="dxa"/>
        </w:tblCellMar>
        <w:tblLook w:val="04A0" w:firstRow="1" w:lastRow="0" w:firstColumn="1" w:lastColumn="0" w:noHBand="0" w:noVBand="1"/>
      </w:tblPr>
      <w:tblGrid>
        <w:gridCol w:w="2017"/>
        <w:gridCol w:w="7333"/>
      </w:tblGrid>
      <w:tr w:rsidR="00791626" w14:paraId="577B17BD" w14:textId="77777777" w:rsidTr="00C86CF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9732A0F" w14:textId="77777777" w:rsidR="00C86CF4" w:rsidRDefault="00C86CF4"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2216DBA" w14:textId="77777777" w:rsidR="00C86CF4" w:rsidRDefault="00C86CF4" w:rsidP="0049277F">
            <w:pPr>
              <w:pStyle w:val="NormalWeb"/>
              <w:spacing w:before="0" w:beforeAutospacing="0" w:after="0" w:line="360" w:lineRule="auto"/>
              <w:ind w:left="411"/>
              <w:jc w:val="center"/>
            </w:pPr>
            <w:r>
              <w:rPr>
                <w:b/>
                <w:bCs/>
                <w:color w:val="000000"/>
                <w:sz w:val="20"/>
                <w:szCs w:val="20"/>
              </w:rPr>
              <w:t>Phản ứng của hệ thống</w:t>
            </w:r>
          </w:p>
        </w:tc>
      </w:tr>
      <w:tr w:rsidR="00791626" w14:paraId="40FA3BDF" w14:textId="77777777" w:rsidTr="00C86CF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84A9D15" w14:textId="3310CB48" w:rsidR="00C86CF4" w:rsidRDefault="00C86CF4" w:rsidP="0049277F">
            <w:pPr>
              <w:pStyle w:val="NormalWeb"/>
              <w:spacing w:before="80" w:beforeAutospacing="0" w:after="0" w:line="360" w:lineRule="auto"/>
              <w:jc w:val="both"/>
            </w:pPr>
            <w:r>
              <w:rPr>
                <w:color w:val="000000"/>
              </w:rPr>
              <w:lastRenderedPageBreak/>
              <w:t xml:space="preserve">1. Tại màn hình danh mục </w:t>
            </w:r>
            <w:r w:rsidR="00736B65">
              <w:rPr>
                <w:color w:val="000000"/>
              </w:rPr>
              <w:t>đối tượng</w:t>
            </w:r>
            <w:r>
              <w:rPr>
                <w:color w:val="000000"/>
              </w:rPr>
              <w:t>,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178FCEE" w14:textId="3DD3F8CA" w:rsidR="00C86CF4" w:rsidRDefault="00C86CF4" w:rsidP="0049277F">
            <w:pPr>
              <w:pStyle w:val="NormalWeb"/>
              <w:spacing w:before="80" w:beforeAutospacing="0" w:after="0" w:line="360" w:lineRule="auto"/>
              <w:ind w:left="411" w:hanging="360"/>
              <w:jc w:val="both"/>
            </w:pPr>
            <w:r>
              <w:rPr>
                <w:color w:val="000000"/>
              </w:rPr>
              <w:t>2. Hiển thị danh sách chứa thông tin tìm kiếm</w:t>
            </w:r>
          </w:p>
          <w:p w14:paraId="298C092F" w14:textId="77777777" w:rsidR="00C86CF4" w:rsidRDefault="00C86CF4" w:rsidP="0049277F">
            <w:pPr>
              <w:pStyle w:val="NormalWeb"/>
              <w:spacing w:before="0" w:beforeAutospacing="0" w:after="120" w:line="360" w:lineRule="auto"/>
              <w:ind w:left="411"/>
              <w:jc w:val="both"/>
            </w:pPr>
            <w:r>
              <w:rPr>
                <w:b/>
                <w:bCs/>
                <w:color w:val="000000"/>
              </w:rPr>
              <w:t>Thông tin tìm kiếm: Label</w:t>
            </w:r>
          </w:p>
          <w:p w14:paraId="7C4917ED" w14:textId="77777777" w:rsidR="00C86CF4" w:rsidRDefault="00C86CF4" w:rsidP="0049277F">
            <w:pPr>
              <w:pStyle w:val="NormalWeb"/>
              <w:spacing w:before="80" w:beforeAutospacing="0" w:after="0" w:line="360" w:lineRule="auto"/>
              <w:ind w:left="411" w:hanging="360"/>
              <w:jc w:val="both"/>
            </w:pPr>
            <w:r>
              <w:rPr>
                <w:b/>
                <w:bCs/>
                <w:color w:val="000000"/>
              </w:rPr>
              <w:t>Tìm kiếm: Button</w:t>
            </w:r>
          </w:p>
          <w:p w14:paraId="1B27E6B8" w14:textId="6727D0F9" w:rsidR="00C86CF4" w:rsidRDefault="00C86CF4" w:rsidP="0049277F">
            <w:pPr>
              <w:pStyle w:val="NormalWeb"/>
              <w:numPr>
                <w:ilvl w:val="0"/>
                <w:numId w:val="271"/>
              </w:numPr>
              <w:spacing w:before="80" w:beforeAutospacing="0" w:after="0" w:line="360" w:lineRule="auto"/>
              <w:jc w:val="both"/>
              <w:textAlignment w:val="baseline"/>
              <w:rPr>
                <w:color w:val="000000"/>
              </w:rPr>
            </w:pPr>
            <w:r>
              <w:rPr>
                <w:color w:val="000000"/>
              </w:rPr>
              <w:t xml:space="preserve">Comment: Danh sách kết quả tìm kiếm hiển thị theo danh sách </w:t>
            </w:r>
            <w:r w:rsidR="00A53E13">
              <w:rPr>
                <w:color w:val="000000"/>
              </w:rPr>
              <w:t>đối tượng</w:t>
            </w:r>
            <w:r>
              <w:rPr>
                <w:color w:val="000000"/>
              </w:rPr>
              <w:t xml:space="preserve"> mặc định. Chỉ tim kiếm mặc định theo đơn vị User quản lý và đơn vị con của nó. </w:t>
            </w:r>
          </w:p>
          <w:p w14:paraId="64CAF1FD" w14:textId="77777777" w:rsidR="00C86CF4" w:rsidRDefault="00C86CF4" w:rsidP="0049277F">
            <w:pPr>
              <w:pStyle w:val="NormalWeb"/>
              <w:spacing w:before="80" w:beforeAutospacing="0" w:after="0" w:line="360" w:lineRule="auto"/>
              <w:ind w:left="411"/>
              <w:jc w:val="both"/>
            </w:pPr>
            <w:r>
              <w:rPr>
                <w:color w:val="000000"/>
                <w:u w:val="single"/>
              </w:rPr>
              <w:t>Các trường thông tin nhập để tìm kiếm </w:t>
            </w:r>
          </w:p>
          <w:p w14:paraId="58B26C3F" w14:textId="7CB99CF9" w:rsidR="00C86CF4" w:rsidRDefault="00C86CF4" w:rsidP="0049277F">
            <w:pPr>
              <w:pStyle w:val="NormalWeb"/>
              <w:spacing w:before="80" w:beforeAutospacing="0" w:after="0" w:line="360" w:lineRule="auto"/>
              <w:ind w:left="411" w:hanging="360"/>
              <w:jc w:val="both"/>
            </w:pPr>
            <w:r>
              <w:rPr>
                <w:i/>
                <w:iCs/>
                <w:color w:val="000000"/>
              </w:rPr>
              <w:t xml:space="preserve">Tên </w:t>
            </w:r>
            <w:r w:rsidR="003B2FDC">
              <w:rPr>
                <w:i/>
                <w:iCs/>
                <w:color w:val="000000"/>
              </w:rPr>
              <w:t>đối tượng</w:t>
            </w:r>
            <w:r>
              <w:rPr>
                <w:i/>
                <w:iCs/>
                <w:color w:val="000000"/>
              </w:rPr>
              <w:t xml:space="preserve">: </w:t>
            </w:r>
            <w:r>
              <w:rPr>
                <w:color w:val="000000"/>
              </w:rPr>
              <w:t>Textbox, String (150)</w:t>
            </w:r>
          </w:p>
          <w:p w14:paraId="4FEF97F5" w14:textId="692F5319" w:rsidR="00C86CF4" w:rsidRDefault="00C86CF4"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w:t>
            </w:r>
            <w:r w:rsidR="003B2FDC">
              <w:rPr>
                <w:color w:val="000000"/>
              </w:rPr>
              <w:t>o</w:t>
            </w:r>
            <w:r w:rsidR="009B7710">
              <w:rPr>
                <w:color w:val="000000"/>
              </w:rPr>
              <w:t>bject</w:t>
            </w:r>
            <w:r>
              <w:rPr>
                <w:color w:val="000000"/>
              </w:rPr>
              <w:t>s (column: name_vi) với is_delete=0, is_active=1 </w:t>
            </w:r>
          </w:p>
          <w:p w14:paraId="35A58180" w14:textId="47E6BD6A" w:rsidR="00C86CF4" w:rsidRDefault="00C86CF4" w:rsidP="0049277F">
            <w:pPr>
              <w:pStyle w:val="NormalWeb"/>
              <w:spacing w:before="0" w:beforeAutospacing="0" w:after="120" w:line="360" w:lineRule="auto"/>
              <w:jc w:val="both"/>
            </w:pPr>
            <w:r>
              <w:rPr>
                <w:i/>
                <w:iCs/>
                <w:color w:val="000000"/>
              </w:rPr>
              <w:t xml:space="preserve">Mã </w:t>
            </w:r>
            <w:r w:rsidR="009B7710">
              <w:rPr>
                <w:i/>
                <w:iCs/>
                <w:color w:val="000000"/>
              </w:rPr>
              <w:t>đối tượng</w:t>
            </w:r>
            <w:r>
              <w:rPr>
                <w:i/>
                <w:iCs/>
                <w:color w:val="000000"/>
              </w:rPr>
              <w:t xml:space="preserve">: </w:t>
            </w:r>
            <w:r>
              <w:rPr>
                <w:color w:val="000000"/>
              </w:rPr>
              <w:t>Textbox, String (100)</w:t>
            </w:r>
          </w:p>
          <w:p w14:paraId="64DF26A2" w14:textId="7088A88F" w:rsidR="00473162" w:rsidRDefault="00C86CF4"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w:t>
            </w:r>
            <w:r w:rsidR="003B2FDC">
              <w:rPr>
                <w:color w:val="000000"/>
              </w:rPr>
              <w:t>o</w:t>
            </w:r>
            <w:r w:rsidR="009B7710">
              <w:rPr>
                <w:color w:val="000000"/>
              </w:rPr>
              <w:t>bject</w:t>
            </w:r>
            <w:r w:rsidR="003B2FDC">
              <w:rPr>
                <w:color w:val="000000"/>
              </w:rPr>
              <w:t xml:space="preserve">s </w:t>
            </w:r>
            <w:r>
              <w:rPr>
                <w:color w:val="000000"/>
              </w:rPr>
              <w:t>(column: code_vi) với is_delete=0, is_active=1</w:t>
            </w:r>
          </w:p>
          <w:p w14:paraId="46FFE9F7" w14:textId="602CCAA8" w:rsidR="00473162" w:rsidRDefault="00473162" w:rsidP="0049277F">
            <w:pPr>
              <w:pStyle w:val="NormalWeb"/>
              <w:spacing w:before="80" w:beforeAutospacing="0" w:after="0" w:line="360" w:lineRule="auto"/>
              <w:jc w:val="both"/>
            </w:pPr>
            <w:r>
              <w:rPr>
                <w:b/>
                <w:bCs/>
                <w:color w:val="000000"/>
              </w:rPr>
              <w:t>Danh sách đối tượng (7)</w:t>
            </w:r>
          </w:p>
          <w:p w14:paraId="62BF7575" w14:textId="77777777" w:rsidR="00473162" w:rsidRDefault="00473162"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5267EF7E" w14:textId="77777777" w:rsidR="00791626" w:rsidRPr="00791626" w:rsidRDefault="00473162" w:rsidP="0049277F">
            <w:pPr>
              <w:pStyle w:val="NormalWeb"/>
              <w:numPr>
                <w:ilvl w:val="0"/>
                <w:numId w:val="263"/>
              </w:numPr>
              <w:spacing w:before="0" w:beforeAutospacing="0" w:after="120" w:line="360" w:lineRule="auto"/>
              <w:jc w:val="both"/>
            </w:pPr>
            <w:r>
              <w:rPr>
                <w:color w:val="000000"/>
              </w:rPr>
              <w:t xml:space="preserve">Comments: Tiêu đề bảng Danh sách đối tượng hiển thị theo mặc định, hiển thị: Danh sách đối tượng (number), trong đó number = tổng số </w:t>
            </w:r>
            <w:r w:rsidR="00791626">
              <w:rPr>
                <w:color w:val="000000"/>
              </w:rPr>
              <w:t>đối tượng</w:t>
            </w:r>
            <w:r>
              <w:rPr>
                <w:color w:val="000000"/>
              </w:rPr>
              <w:t xml:space="preserve">, lấy từ bảng </w:t>
            </w:r>
            <w:r>
              <w:rPr>
                <w:b/>
                <w:bCs/>
                <w:color w:val="000000"/>
              </w:rPr>
              <w:t xml:space="preserve">cats_objects </w:t>
            </w:r>
            <w:r>
              <w:rPr>
                <w:color w:val="000000"/>
              </w:rPr>
              <w:t>với is_active = 1, is_delete = 0, bao gồm các thông tin sau được text hiển thị:</w:t>
            </w:r>
          </w:p>
          <w:p w14:paraId="246378A5" w14:textId="095D1128" w:rsidR="00473162" w:rsidRDefault="00473162" w:rsidP="0049277F">
            <w:pPr>
              <w:pStyle w:val="NormalWeb"/>
              <w:spacing w:before="0" w:beforeAutospacing="0" w:after="120" w:line="360" w:lineRule="auto"/>
              <w:ind w:left="360"/>
              <w:jc w:val="both"/>
            </w:pPr>
            <w:r w:rsidRPr="00791626">
              <w:rPr>
                <w:b/>
                <w:bCs/>
                <w:color w:val="000000"/>
              </w:rPr>
              <w:t>STT</w:t>
            </w:r>
          </w:p>
          <w:p w14:paraId="171804F8" w14:textId="77777777" w:rsidR="00473162" w:rsidRDefault="00473162"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F836C52" w14:textId="07D30CD5" w:rsidR="00473162" w:rsidRDefault="00473162"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sidR="000807C9">
              <w:rPr>
                <w:color w:val="000000"/>
              </w:rPr>
              <w:t>objects</w:t>
            </w:r>
            <w:r>
              <w:rPr>
                <w:color w:val="000000"/>
              </w:rPr>
              <w:t>.create</w:t>
            </w:r>
            <w:proofErr w:type="gramEnd"/>
            <w:r>
              <w:rPr>
                <w:color w:val="000000"/>
              </w:rPr>
              <w:t>_date) mới nhất đến cũ nhất.</w:t>
            </w:r>
          </w:p>
          <w:p w14:paraId="7AE7D6C7" w14:textId="1E0437B7" w:rsidR="00473162" w:rsidRDefault="00473162" w:rsidP="0049277F">
            <w:pPr>
              <w:pStyle w:val="NormalWeb"/>
              <w:spacing w:before="0" w:beforeAutospacing="0" w:after="120" w:line="360" w:lineRule="auto"/>
              <w:ind w:left="419"/>
              <w:jc w:val="both"/>
            </w:pPr>
            <w:r>
              <w:rPr>
                <w:b/>
                <w:bCs/>
                <w:color w:val="000000"/>
              </w:rPr>
              <w:t>Mã đối tượng</w:t>
            </w:r>
          </w:p>
          <w:p w14:paraId="2B278BA0"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2724525E" w14:textId="661399D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3778A070"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29AFBCAF"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Data Types: String (50)</w:t>
            </w:r>
          </w:p>
          <w:p w14:paraId="55E650CD" w14:textId="77777777" w:rsidR="00473162" w:rsidRDefault="00473162"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7FB6B065" w14:textId="77777777" w:rsidR="00473162" w:rsidRDefault="00473162"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1E9A106C" w14:textId="206210B1" w:rsidR="00473162" w:rsidRDefault="00473162" w:rsidP="0049277F">
            <w:pPr>
              <w:pStyle w:val="NormalWeb"/>
              <w:spacing w:before="0" w:beforeAutospacing="0" w:after="120" w:line="360" w:lineRule="auto"/>
              <w:ind w:left="419"/>
              <w:jc w:val="both"/>
            </w:pPr>
            <w:r>
              <w:rPr>
                <w:b/>
                <w:bCs/>
                <w:color w:val="000000"/>
              </w:rPr>
              <w:t>Tên đối tượng</w:t>
            </w:r>
          </w:p>
          <w:p w14:paraId="1774D149"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778D8D05" w14:textId="297F63BF"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0C67FF2B"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0CB4BBF6"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0C9B8DB5" w14:textId="77777777" w:rsidR="00473162" w:rsidRDefault="00473162"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46981B37" w14:textId="77777777" w:rsidR="00473162" w:rsidRDefault="00473162"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5458EB3D" w14:textId="0E0D1E7E" w:rsidR="00473162" w:rsidRDefault="00473162" w:rsidP="0049277F">
            <w:pPr>
              <w:pStyle w:val="NormalWeb"/>
              <w:spacing w:before="0" w:beforeAutospacing="0" w:after="120" w:line="360" w:lineRule="auto"/>
              <w:ind w:left="419"/>
              <w:jc w:val="both"/>
            </w:pPr>
            <w:r>
              <w:rPr>
                <w:b/>
                <w:bCs/>
                <w:color w:val="000000"/>
              </w:rPr>
              <w:t>Mô tả</w:t>
            </w:r>
          </w:p>
          <w:p w14:paraId="72457054"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6CF3394E" w14:textId="4E3B294B"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Table Name: cats_</w:t>
            </w:r>
            <w:r w:rsidR="009B7710">
              <w:rPr>
                <w:color w:val="000000"/>
              </w:rPr>
              <w:t>object</w:t>
            </w:r>
            <w:r>
              <w:rPr>
                <w:color w:val="000000"/>
              </w:rPr>
              <w:t>s</w:t>
            </w:r>
          </w:p>
          <w:p w14:paraId="49EA49AA"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Column Name: description</w:t>
            </w:r>
          </w:p>
          <w:p w14:paraId="3C18E0FD"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217C28C6"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3334E5C2" w14:textId="77777777" w:rsidR="00473162" w:rsidRDefault="00473162"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0F5F154D" w14:textId="77777777" w:rsidR="00473162" w:rsidRPr="00664345" w:rsidRDefault="00473162"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4DC0EBEF" w14:textId="77777777" w:rsidR="00473162" w:rsidRDefault="00473162"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7D281C2B" w14:textId="77777777" w:rsidR="00473162" w:rsidRDefault="00473162"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06CD907D" w14:textId="14842374" w:rsidR="00473162" w:rsidRDefault="00473162"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p>
          <w:p w14:paraId="172CD06C" w14:textId="77777777" w:rsidR="00473162" w:rsidRDefault="00473162"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2D447DE0" w14:textId="77777777" w:rsidR="00473162" w:rsidRDefault="00473162"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379DCE85" w14:textId="63A01E34" w:rsidR="00473162" w:rsidRDefault="00473162"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w:t>
            </w:r>
            <w:r>
              <w:rPr>
                <w:color w:val="000000"/>
              </w:rPr>
              <w:lastRenderedPageBreak/>
              <w:t xml:space="preserve">xóa “Bạn có chắc chắn muốn xóa </w:t>
            </w:r>
            <w:r w:rsidR="00791626">
              <w:rPr>
                <w:color w:val="000000"/>
              </w:rPr>
              <w:t>đối tuọng</w:t>
            </w:r>
            <w:r>
              <w:rPr>
                <w:color w:val="000000"/>
              </w:rPr>
              <w:t xml:space="preserve"> [tên </w:t>
            </w:r>
            <w:r w:rsidR="00791626">
              <w:rPr>
                <w:color w:val="000000"/>
              </w:rPr>
              <w:t>đối tượng</w:t>
            </w:r>
            <w:r>
              <w:rPr>
                <w:color w:val="000000"/>
              </w:rPr>
              <w:t xml:space="preserve">] không?” Bấm hủy để hủy thao tác, bấm Xác nhận sẽ xóa bản ghi </w:t>
            </w:r>
            <w:r w:rsidR="00791626">
              <w:rPr>
                <w:color w:val="000000"/>
              </w:rPr>
              <w:t>đối tượng</w:t>
            </w:r>
            <w:r>
              <w:rPr>
                <w:color w:val="000000"/>
              </w:rPr>
              <w:t xml:space="preserve"> đó.</w:t>
            </w:r>
          </w:p>
          <w:p w14:paraId="3C089D7B" w14:textId="77777777" w:rsidR="00473162" w:rsidRDefault="00473162" w:rsidP="0049277F">
            <w:pPr>
              <w:pStyle w:val="NormalWeb"/>
              <w:spacing w:before="0" w:beforeAutospacing="0" w:after="120" w:line="360" w:lineRule="auto"/>
              <w:jc w:val="both"/>
            </w:pPr>
            <w:r>
              <w:rPr>
                <w:b/>
                <w:bCs/>
                <w:color w:val="000000"/>
              </w:rPr>
              <w:t>Phân trang</w:t>
            </w:r>
            <w:r>
              <w:rPr>
                <w:color w:val="000000"/>
              </w:rPr>
              <w:t>: </w:t>
            </w:r>
          </w:p>
          <w:p w14:paraId="318E575E" w14:textId="77777777" w:rsidR="00473162" w:rsidRDefault="00473162"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3CBA8944" w14:textId="77777777" w:rsidR="00473162" w:rsidRDefault="00473162"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5B30C08E" w14:textId="77777777" w:rsidR="00473162" w:rsidRDefault="00473162"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2965C9C4" w14:textId="3CE97FF8" w:rsidR="00C86CF4" w:rsidRDefault="00C86CF4" w:rsidP="0049277F">
            <w:pPr>
              <w:pStyle w:val="NormalWeb"/>
              <w:spacing w:before="80" w:beforeAutospacing="0" w:after="0" w:line="360" w:lineRule="auto"/>
              <w:jc w:val="both"/>
              <w:textAlignment w:val="baseline"/>
              <w:rPr>
                <w:color w:val="000000"/>
              </w:rPr>
            </w:pPr>
            <w:r>
              <w:rPr>
                <w:color w:val="000000"/>
              </w:rPr>
              <w:t> </w:t>
            </w:r>
          </w:p>
        </w:tc>
      </w:tr>
    </w:tbl>
    <w:p w14:paraId="5AD7A16B" w14:textId="77777777" w:rsidR="00C86CF4" w:rsidRDefault="00C86CF4" w:rsidP="0049277F">
      <w:pPr>
        <w:pStyle w:val="Heading5"/>
      </w:pPr>
      <w:r>
        <w:lastRenderedPageBreak/>
        <w:t>Mô tả dòng sự kiện phụ (Alternative Flow)</w:t>
      </w:r>
    </w:p>
    <w:p w14:paraId="1D5863AF" w14:textId="77777777" w:rsidR="00C86CF4" w:rsidRDefault="00C86CF4" w:rsidP="0049277F">
      <w:pPr>
        <w:pStyle w:val="NormalWeb"/>
        <w:spacing w:before="0" w:beforeAutospacing="0" w:after="160" w:line="360" w:lineRule="auto"/>
      </w:pPr>
      <w:r>
        <w:rPr>
          <w:color w:val="000000"/>
        </w:rPr>
        <w:t>N/A</w:t>
      </w:r>
    </w:p>
    <w:p w14:paraId="62F4F3EF" w14:textId="77777777" w:rsidR="00C86CF4" w:rsidRDefault="00C86CF4" w:rsidP="0049277F">
      <w:pPr>
        <w:pStyle w:val="Heading5"/>
      </w:pPr>
      <w:r>
        <w:t>Ghi chú</w:t>
      </w:r>
    </w:p>
    <w:p w14:paraId="6A3EFCFA" w14:textId="0CE93341" w:rsidR="00C86CF4" w:rsidRDefault="00791626" w:rsidP="0049277F">
      <w:pPr>
        <w:pStyle w:val="NormalWeb"/>
        <w:spacing w:before="0" w:beforeAutospacing="0" w:after="160" w:line="360" w:lineRule="auto"/>
      </w:pPr>
      <w:r>
        <w:rPr>
          <w:noProof/>
        </w:rPr>
        <w:drawing>
          <wp:inline distT="0" distB="0" distL="0" distR="0" wp14:anchorId="696008DF" wp14:editId="479B8D21">
            <wp:extent cx="5943600" cy="25603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560320"/>
                    </a:xfrm>
                    <a:prstGeom prst="rect">
                      <a:avLst/>
                    </a:prstGeom>
                  </pic:spPr>
                </pic:pic>
              </a:graphicData>
            </a:graphic>
          </wp:inline>
        </w:drawing>
      </w:r>
    </w:p>
    <w:p w14:paraId="0D7BE4E8" w14:textId="2841F748" w:rsidR="00C86CF4" w:rsidRDefault="00C86CF4" w:rsidP="0049277F">
      <w:pPr>
        <w:pStyle w:val="Heading4"/>
      </w:pPr>
      <w:r w:rsidRPr="008000CE">
        <w:t>Thêm</w:t>
      </w:r>
      <w:r>
        <w:t xml:space="preserve"> mới </w:t>
      </w:r>
      <w:r w:rsidR="00791626">
        <w:t>đối tượng</w:t>
      </w:r>
    </w:p>
    <w:p w14:paraId="650942D7" w14:textId="77777777" w:rsidR="00C86CF4" w:rsidRDefault="00C86CF4"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C86CF4" w14:paraId="12F7FE43" w14:textId="77777777" w:rsidTr="00C86CF4">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F56128A"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4120935" w14:textId="65D22EC3" w:rsidR="00C86CF4" w:rsidRDefault="00C86CF4" w:rsidP="0049277F">
            <w:pPr>
              <w:pStyle w:val="NormalWeb"/>
              <w:spacing w:before="0" w:beforeAutospacing="0" w:after="120" w:line="360" w:lineRule="auto"/>
              <w:jc w:val="both"/>
            </w:pPr>
            <w:r>
              <w:rPr>
                <w:color w:val="000000"/>
                <w:sz w:val="20"/>
                <w:szCs w:val="20"/>
              </w:rPr>
              <w:t xml:space="preserve">Thêm mới </w:t>
            </w:r>
            <w:r w:rsidR="00791626">
              <w:rPr>
                <w:color w:val="000000"/>
                <w:sz w:val="20"/>
                <w:szCs w:val="20"/>
              </w:rPr>
              <w:t>đối tượng</w:t>
            </w:r>
          </w:p>
        </w:tc>
      </w:tr>
      <w:tr w:rsidR="00C86CF4" w14:paraId="546DBBCF" w14:textId="77777777" w:rsidTr="00C86CF4">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E2192B"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EC75BD" w14:textId="7FC87B74" w:rsidR="00C86CF4" w:rsidRDefault="00C86CF4" w:rsidP="0049277F">
            <w:pPr>
              <w:pStyle w:val="NormalWeb"/>
              <w:spacing w:before="0" w:beforeAutospacing="0" w:after="120" w:line="360" w:lineRule="auto"/>
              <w:jc w:val="both"/>
            </w:pPr>
            <w:r>
              <w:rPr>
                <w:color w:val="000000"/>
                <w:sz w:val="20"/>
                <w:szCs w:val="20"/>
              </w:rPr>
              <w:t xml:space="preserve">Cho phép người dùng thêm mới một </w:t>
            </w:r>
            <w:r w:rsidR="00791626">
              <w:rPr>
                <w:color w:val="000000"/>
                <w:sz w:val="20"/>
                <w:szCs w:val="20"/>
              </w:rPr>
              <w:t>đối tượng</w:t>
            </w:r>
          </w:p>
        </w:tc>
      </w:tr>
      <w:tr w:rsidR="00C86CF4" w14:paraId="224D75D5" w14:textId="77777777" w:rsidTr="00C86CF4">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0CAE079"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12477D"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7F7C573E" w14:textId="77777777" w:rsidTr="00C86CF4">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0AE23AE"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39B7FA4" w14:textId="77777777" w:rsidR="00C86CF4" w:rsidRDefault="00C86CF4"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C86CF4" w14:paraId="5C307AD9" w14:textId="77777777" w:rsidTr="00C86CF4">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02BED38"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10385563" w14:textId="33CE99C4" w:rsidR="00C86CF4" w:rsidRDefault="000807C9" w:rsidP="0049277F">
            <w:pPr>
              <w:pStyle w:val="NormalWeb"/>
              <w:spacing w:before="0" w:beforeAutospacing="0" w:after="120" w:line="360" w:lineRule="auto"/>
              <w:jc w:val="both"/>
            </w:pPr>
            <w:r>
              <w:rPr>
                <w:color w:val="000000"/>
                <w:sz w:val="20"/>
                <w:szCs w:val="20"/>
              </w:rPr>
              <w:t>Đối tượng</w:t>
            </w:r>
            <w:r w:rsidR="00C86CF4">
              <w:rPr>
                <w:color w:val="000000"/>
                <w:sz w:val="20"/>
                <w:szCs w:val="20"/>
              </w:rPr>
              <w:t xml:space="preserve"> mới tạo được hiển thị trong danh sách</w:t>
            </w:r>
          </w:p>
        </w:tc>
      </w:tr>
      <w:tr w:rsidR="00C86CF4" w14:paraId="4FB33436" w14:textId="77777777" w:rsidTr="00C86CF4">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E5C666" w14:textId="77777777" w:rsidR="00C86CF4" w:rsidRDefault="00C86CF4" w:rsidP="0049277F">
            <w:pPr>
              <w:pStyle w:val="NormalWeb"/>
              <w:spacing w:before="0" w:beforeAutospacing="0" w:after="0" w:line="360" w:lineRule="auto"/>
              <w:ind w:left="142"/>
            </w:pPr>
            <w:r>
              <w:rPr>
                <w:b/>
                <w:bCs/>
                <w:color w:val="000000"/>
                <w:sz w:val="20"/>
                <w:szCs w:val="20"/>
              </w:rPr>
              <w:lastRenderedPageBreak/>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F922A6" w14:textId="04FDD0AE" w:rsidR="00C86CF4" w:rsidRDefault="00C86CF4"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lòng </w:t>
            </w:r>
            <w:r w:rsidRPr="00D9088E">
              <w:rPr>
                <w:color w:val="000000"/>
                <w:sz w:val="20"/>
                <w:szCs w:val="20"/>
              </w:rPr>
              <w:t>nhập thông tin [tên trường]”.  Báo lỗi khi không nhập đúng định dạng trường thông tin “</w:t>
            </w:r>
            <w:r w:rsidRPr="00D9088E">
              <w:rPr>
                <w:color w:val="000000"/>
                <w:sz w:val="20"/>
                <w:szCs w:val="20"/>
                <w:shd w:val="clear" w:color="auto" w:fill="FFFFFF"/>
              </w:rPr>
              <w:t xml:space="preserve">Mã </w:t>
            </w:r>
            <w:r w:rsidR="00791626" w:rsidRPr="00D9088E">
              <w:rPr>
                <w:color w:val="000000"/>
                <w:sz w:val="20"/>
                <w:szCs w:val="20"/>
                <w:shd w:val="clear" w:color="auto" w:fill="FFFFFF"/>
              </w:rPr>
              <w:t>đối tượng</w:t>
            </w:r>
            <w:r w:rsidRPr="00D9088E">
              <w:rPr>
                <w:color w:val="000000"/>
                <w:sz w:val="20"/>
                <w:szCs w:val="20"/>
                <w:shd w:val="clear" w:color="auto" w:fill="FFFFFF"/>
              </w:rPr>
              <w:t xml:space="preserve"> không được nhập ký tự đặc biệt và dấu cách”.</w:t>
            </w:r>
            <w:r>
              <w:rPr>
                <w:color w:val="000000"/>
                <w:sz w:val="21"/>
                <w:szCs w:val="21"/>
                <w:shd w:val="clear" w:color="auto" w:fill="FFFFFF"/>
              </w:rPr>
              <w:t> </w:t>
            </w:r>
          </w:p>
        </w:tc>
      </w:tr>
      <w:tr w:rsidR="00C86CF4" w14:paraId="14C50900" w14:textId="77777777" w:rsidTr="00C86CF4">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8E6E9D7"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DA59800" w14:textId="77777777" w:rsidR="00C86CF4" w:rsidRDefault="00C86CF4" w:rsidP="0049277F">
            <w:pPr>
              <w:pStyle w:val="NormalWeb"/>
              <w:spacing w:before="0" w:beforeAutospacing="0" w:after="120" w:line="360" w:lineRule="auto"/>
              <w:jc w:val="both"/>
            </w:pPr>
            <w:r>
              <w:rPr>
                <w:color w:val="000000"/>
                <w:sz w:val="20"/>
                <w:szCs w:val="20"/>
              </w:rPr>
              <w:t>Lưu logs khi thêm mới </w:t>
            </w:r>
          </w:p>
        </w:tc>
      </w:tr>
    </w:tbl>
    <w:p w14:paraId="65F70609" w14:textId="77777777" w:rsidR="00C86CF4" w:rsidRDefault="00C86CF4" w:rsidP="0049277F">
      <w:pPr>
        <w:pStyle w:val="Heading5"/>
      </w:pPr>
      <w:r>
        <w:t>Biểu đồ luồng xử lý chức năng</w:t>
      </w:r>
    </w:p>
    <w:p w14:paraId="50AF7A95" w14:textId="69AE7AFF" w:rsidR="00C86CF4" w:rsidRDefault="00A53E13" w:rsidP="0049277F">
      <w:pPr>
        <w:pStyle w:val="NormalWeb"/>
        <w:spacing w:before="0" w:beforeAutospacing="0" w:after="160" w:line="360" w:lineRule="auto"/>
      </w:pPr>
      <w:r>
        <w:rPr>
          <w:noProof/>
        </w:rPr>
        <w:drawing>
          <wp:inline distT="0" distB="0" distL="0" distR="0" wp14:anchorId="40C0B609" wp14:editId="38820512">
            <wp:extent cx="5943600" cy="4722312"/>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76FE94DF"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C86CF4" w14:paraId="2EB5C3E3" w14:textId="77777777" w:rsidTr="00C86CF4">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FA21AB0" w14:textId="77777777" w:rsidR="00C86CF4" w:rsidRDefault="00C86CF4"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8E6862A"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C86CF4" w14:paraId="29AC5384" w14:textId="77777777" w:rsidTr="00C86CF4">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E28B203" w14:textId="46FF5FC3" w:rsidR="00C86CF4" w:rsidRDefault="00C86CF4" w:rsidP="0049277F">
            <w:pPr>
              <w:pStyle w:val="NormalWeb"/>
              <w:spacing w:before="80" w:beforeAutospacing="0" w:after="0" w:line="360" w:lineRule="auto"/>
              <w:jc w:val="both"/>
            </w:pPr>
            <w:r>
              <w:rPr>
                <w:color w:val="000000"/>
              </w:rPr>
              <w:t xml:space="preserve">1. Chọn thêm </w:t>
            </w:r>
            <w:r w:rsidR="000807C9">
              <w:rPr>
                <w:color w:val="000000"/>
              </w:rPr>
              <w:t>đối tượng</w:t>
            </w:r>
            <w:r>
              <w:rPr>
                <w:color w:val="000000"/>
              </w:rPr>
              <w:t xml:space="preserve"> tại màn hình danh mục </w:t>
            </w:r>
            <w:r w:rsidR="009E6621">
              <w:rPr>
                <w:color w:val="000000"/>
              </w:rPr>
              <w:t>đối tượng</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A41C8B3" w14:textId="7B85E1B4" w:rsidR="00C86CF4" w:rsidRDefault="00C86CF4" w:rsidP="0049277F">
            <w:pPr>
              <w:pStyle w:val="NormalWeb"/>
              <w:spacing w:before="80" w:beforeAutospacing="0" w:after="0" w:line="360" w:lineRule="auto"/>
              <w:jc w:val="both"/>
            </w:pPr>
            <w:r>
              <w:rPr>
                <w:color w:val="000000"/>
              </w:rPr>
              <w:t>2. Hệ thống hiển thị pop up để người dùng nhập thông tin</w:t>
            </w:r>
            <w:r w:rsidR="009E6621">
              <w:rPr>
                <w:color w:val="000000"/>
              </w:rPr>
              <w:t xml:space="preserve"> đối tượng</w:t>
            </w:r>
            <w:r>
              <w:rPr>
                <w:color w:val="000000"/>
              </w:rPr>
              <w:t>.</w:t>
            </w:r>
          </w:p>
          <w:p w14:paraId="58BD49ED" w14:textId="7E45B468" w:rsidR="00C86CF4" w:rsidRDefault="00C86CF4" w:rsidP="0049277F">
            <w:pPr>
              <w:pStyle w:val="NormalWeb"/>
              <w:spacing w:before="80" w:beforeAutospacing="0" w:after="0" w:line="360" w:lineRule="auto"/>
              <w:jc w:val="both"/>
            </w:pPr>
            <w:r>
              <w:rPr>
                <w:b/>
                <w:bCs/>
                <w:color w:val="000000"/>
              </w:rPr>
              <w:t xml:space="preserve">Mã </w:t>
            </w:r>
            <w:r w:rsidR="009E6621">
              <w:rPr>
                <w:b/>
                <w:bCs/>
                <w:color w:val="000000"/>
              </w:rPr>
              <w:t>đối tượng</w:t>
            </w:r>
            <w:r>
              <w:rPr>
                <w:b/>
                <w:bCs/>
                <w:color w:val="FF0000"/>
              </w:rPr>
              <w:t>*</w:t>
            </w:r>
          </w:p>
          <w:p w14:paraId="70C9ED33" w14:textId="7777777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0D9DB125" w14:textId="11BC62A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t>Table Name: cats_</w:t>
            </w:r>
            <w:r w:rsidR="009E6621">
              <w:rPr>
                <w:color w:val="000000"/>
              </w:rPr>
              <w:t xml:space="preserve"> </w:t>
            </w:r>
            <w:r w:rsidR="009B7710">
              <w:rPr>
                <w:color w:val="000000"/>
              </w:rPr>
              <w:t>object</w:t>
            </w:r>
            <w:r w:rsidR="009E6621">
              <w:rPr>
                <w:color w:val="000000"/>
              </w:rPr>
              <w:t>s</w:t>
            </w:r>
          </w:p>
          <w:p w14:paraId="75A19667" w14:textId="54EF5CC0" w:rsidR="00C86CF4" w:rsidRDefault="00C86CF4"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9E6621">
              <w:rPr>
                <w:color w:val="000000"/>
              </w:rPr>
              <w:t>code_vi</w:t>
            </w:r>
          </w:p>
          <w:p w14:paraId="5313F5F0" w14:textId="77777777" w:rsidR="00C86CF4" w:rsidRDefault="00C86CF4" w:rsidP="0049277F">
            <w:pPr>
              <w:pStyle w:val="NormalWeb"/>
              <w:numPr>
                <w:ilvl w:val="0"/>
                <w:numId w:val="274"/>
              </w:numPr>
              <w:spacing w:before="0" w:beforeAutospacing="0" w:after="120" w:line="360" w:lineRule="auto"/>
              <w:jc w:val="both"/>
              <w:textAlignment w:val="baseline"/>
              <w:rPr>
                <w:color w:val="000000"/>
              </w:rPr>
            </w:pPr>
            <w:r>
              <w:rPr>
                <w:color w:val="000000"/>
              </w:rPr>
              <w:lastRenderedPageBreak/>
              <w:t>Data Type: String (50)</w:t>
            </w:r>
          </w:p>
          <w:p w14:paraId="28913186" w14:textId="77777777" w:rsidR="004D2C70" w:rsidRPr="004D2C70" w:rsidRDefault="00C86CF4" w:rsidP="0049277F">
            <w:pPr>
              <w:pStyle w:val="NormalWeb"/>
              <w:numPr>
                <w:ilvl w:val="0"/>
                <w:numId w:val="274"/>
              </w:numPr>
              <w:spacing w:before="0" w:beforeAutospacing="0" w:after="120" w:line="360" w:lineRule="auto"/>
              <w:jc w:val="both"/>
              <w:textAlignment w:val="baseline"/>
            </w:pPr>
            <w:r w:rsidRPr="004D2C70">
              <w:rPr>
                <w:color w:val="000000"/>
              </w:rPr>
              <w:t xml:space="preserve">Comments: Báo lỗi khi để trống </w:t>
            </w:r>
          </w:p>
          <w:p w14:paraId="7C172B51" w14:textId="357A1C01" w:rsidR="00C86CF4" w:rsidRDefault="00C86CF4" w:rsidP="0049277F">
            <w:pPr>
              <w:pStyle w:val="NormalWeb"/>
              <w:spacing w:before="0" w:beforeAutospacing="0" w:after="120" w:line="360" w:lineRule="auto"/>
              <w:ind w:left="360"/>
              <w:jc w:val="both"/>
              <w:textAlignment w:val="baseline"/>
            </w:pPr>
            <w:r w:rsidRPr="004D2C70">
              <w:rPr>
                <w:b/>
                <w:bCs/>
                <w:color w:val="000000"/>
              </w:rPr>
              <w:t xml:space="preserve">Tên </w:t>
            </w:r>
            <w:r w:rsidR="009E6621" w:rsidRPr="004D2C70">
              <w:rPr>
                <w:b/>
                <w:bCs/>
                <w:color w:val="000000"/>
              </w:rPr>
              <w:t>đối tượng</w:t>
            </w:r>
            <w:r w:rsidRPr="004D2C70">
              <w:rPr>
                <w:b/>
                <w:bCs/>
                <w:color w:val="FF0000"/>
              </w:rPr>
              <w:t>*</w:t>
            </w:r>
          </w:p>
          <w:p w14:paraId="1FE5B1FF"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49EA48F2" w14:textId="06CE1B26"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r w:rsidR="009E6621">
              <w:rPr>
                <w:color w:val="000000"/>
              </w:rPr>
              <w:t xml:space="preserve">cats_ </w:t>
            </w:r>
            <w:r w:rsidR="009B7710">
              <w:rPr>
                <w:color w:val="000000"/>
              </w:rPr>
              <w:t>objects</w:t>
            </w:r>
          </w:p>
          <w:p w14:paraId="3BFD466E"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7E83AD9E" w14:textId="77777777" w:rsidR="00C86CF4" w:rsidRDefault="00C86CF4"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1CA8876D" w14:textId="6525AF61" w:rsidR="00C86CF4" w:rsidRDefault="00C86CF4" w:rsidP="0049277F">
            <w:pPr>
              <w:pStyle w:val="NormalWeb"/>
              <w:numPr>
                <w:ilvl w:val="0"/>
                <w:numId w:val="275"/>
              </w:numPr>
              <w:spacing w:before="0" w:beforeAutospacing="0" w:after="120" w:line="360" w:lineRule="auto"/>
              <w:jc w:val="both"/>
              <w:textAlignment w:val="baseline"/>
              <w:rPr>
                <w:b/>
                <w:bCs/>
                <w:color w:val="000000"/>
              </w:rPr>
            </w:pPr>
            <w:r>
              <w:rPr>
                <w:color w:val="000000"/>
              </w:rPr>
              <w:t xml:space="preserve">Comments: Báo lỗi khi để trống </w:t>
            </w:r>
          </w:p>
          <w:p w14:paraId="08603259" w14:textId="77777777" w:rsidR="00C86CF4" w:rsidRDefault="00C86CF4" w:rsidP="0049277F">
            <w:pPr>
              <w:pStyle w:val="NormalWeb"/>
              <w:spacing w:before="80" w:beforeAutospacing="0" w:after="0" w:line="360" w:lineRule="auto"/>
              <w:jc w:val="both"/>
            </w:pPr>
            <w:r>
              <w:rPr>
                <w:b/>
                <w:bCs/>
                <w:color w:val="000000"/>
              </w:rPr>
              <w:t>Mô tả</w:t>
            </w:r>
          </w:p>
          <w:p w14:paraId="6D783A53"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3862729F" w14:textId="555DBF1C"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 xml:space="preserve">Table Name: </w:t>
            </w:r>
            <w:r w:rsidR="009E6621">
              <w:rPr>
                <w:color w:val="000000"/>
              </w:rPr>
              <w:t xml:space="preserve">cats_ </w:t>
            </w:r>
            <w:r w:rsidR="009B7710">
              <w:rPr>
                <w:color w:val="000000"/>
              </w:rPr>
              <w:t>objects</w:t>
            </w:r>
          </w:p>
          <w:p w14:paraId="33D409F7"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688F1827" w14:textId="77777777" w:rsidR="00C86CF4" w:rsidRDefault="00C86CF4"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549E7EB0" w14:textId="77777777" w:rsidR="00C86CF4" w:rsidRDefault="00C86CF4"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5F6EFCB4" w14:textId="4398EE2D" w:rsidR="00C86CF4" w:rsidRDefault="00C86CF4"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tin </w:t>
            </w:r>
            <w:r w:rsidR="004D2C70">
              <w:rPr>
                <w:color w:val="000000"/>
              </w:rPr>
              <w:t>đối tượng</w:t>
            </w:r>
            <w:r>
              <w:rPr>
                <w:color w:val="000000"/>
              </w:rPr>
              <w:t xml:space="preserve"> cần thêm, tick chọn Thêm tiếp và bấm lưu, hệ thống sẽ lưu </w:t>
            </w:r>
            <w:r w:rsidR="004D2C70">
              <w:rPr>
                <w:color w:val="000000"/>
              </w:rPr>
              <w:t>đối tượng</w:t>
            </w:r>
            <w:r>
              <w:rPr>
                <w:color w:val="000000"/>
              </w:rPr>
              <w:t xml:space="preserve"> được thêm mới và reset các trường dữ liệu về mặc định để người dùng thêm tiếp.</w:t>
            </w:r>
          </w:p>
          <w:p w14:paraId="3FE16C44" w14:textId="77777777" w:rsidR="00C86CF4" w:rsidRDefault="00C86CF4"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4EEB085A" w14:textId="55E5FBDC" w:rsidR="00C86CF4" w:rsidRDefault="00C86CF4"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D2C70">
              <w:rPr>
                <w:color w:val="000000"/>
              </w:rPr>
              <w:t>đối tượng</w:t>
            </w:r>
            <w:r>
              <w:rPr>
                <w:color w:val="000000"/>
              </w:rPr>
              <w:t xml:space="preserve"> thành công.</w:t>
            </w:r>
          </w:p>
        </w:tc>
      </w:tr>
    </w:tbl>
    <w:p w14:paraId="530CBB3B" w14:textId="6CCC183E" w:rsidR="00C86CF4" w:rsidRDefault="00C86CF4" w:rsidP="0049277F">
      <w:pPr>
        <w:pStyle w:val="Heading5"/>
      </w:pPr>
      <w:r>
        <w:lastRenderedPageBreak/>
        <w:t xml:space="preserve">Mô tả dòng sự kiện </w:t>
      </w:r>
      <w:r w:rsidR="00BD1BF6">
        <w:t>phụ (</w:t>
      </w:r>
      <w:r>
        <w:t>Alternative Flow)</w:t>
      </w:r>
    </w:p>
    <w:p w14:paraId="2A779CD4" w14:textId="77777777" w:rsidR="00C86CF4" w:rsidRDefault="00C86CF4" w:rsidP="0049277F">
      <w:pPr>
        <w:pStyle w:val="NormalWeb"/>
        <w:spacing w:before="0" w:beforeAutospacing="0" w:after="160" w:line="360" w:lineRule="auto"/>
      </w:pPr>
      <w:r>
        <w:rPr>
          <w:color w:val="000000"/>
        </w:rPr>
        <w:t>N/A</w:t>
      </w:r>
    </w:p>
    <w:p w14:paraId="49C8350D" w14:textId="1FECCA7D" w:rsidR="00C86CF4" w:rsidRDefault="00C86CF4" w:rsidP="0049277F">
      <w:pPr>
        <w:pStyle w:val="Heading5"/>
      </w:pPr>
      <w:r>
        <w:lastRenderedPageBreak/>
        <w:t>Ghi chú</w:t>
      </w:r>
    </w:p>
    <w:p w14:paraId="5A20E02C" w14:textId="46DD1763" w:rsidR="00DA05FE" w:rsidRPr="00DA05FE" w:rsidRDefault="00A53E13" w:rsidP="0049277F">
      <w:pPr>
        <w:ind w:left="0"/>
      </w:pPr>
      <w:r>
        <w:rPr>
          <w:noProof/>
          <w:snapToGrid/>
        </w:rPr>
        <w:drawing>
          <wp:inline distT="0" distB="0" distL="0" distR="0" wp14:anchorId="2AD71479" wp14:editId="0709897B">
            <wp:extent cx="5943600" cy="25571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557145"/>
                    </a:xfrm>
                    <a:prstGeom prst="rect">
                      <a:avLst/>
                    </a:prstGeom>
                  </pic:spPr>
                </pic:pic>
              </a:graphicData>
            </a:graphic>
          </wp:inline>
        </w:drawing>
      </w:r>
    </w:p>
    <w:p w14:paraId="20A80ADE" w14:textId="760730B0" w:rsidR="00C86CF4" w:rsidRDefault="00A53E13" w:rsidP="0049277F">
      <w:pPr>
        <w:pStyle w:val="NormalWeb"/>
        <w:spacing w:before="0" w:beforeAutospacing="0" w:after="160" w:line="360" w:lineRule="auto"/>
      </w:pPr>
      <w:r>
        <w:rPr>
          <w:noProof/>
        </w:rPr>
        <w:drawing>
          <wp:inline distT="0" distB="0" distL="0" distR="0" wp14:anchorId="0CE3BB2A" wp14:editId="08F078FA">
            <wp:extent cx="5943600" cy="275590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755900"/>
                    </a:xfrm>
                    <a:prstGeom prst="rect">
                      <a:avLst/>
                    </a:prstGeom>
                  </pic:spPr>
                </pic:pic>
              </a:graphicData>
            </a:graphic>
          </wp:inline>
        </w:drawing>
      </w:r>
    </w:p>
    <w:p w14:paraId="69B5A3A3" w14:textId="1DFCC934" w:rsidR="00C86CF4" w:rsidRDefault="00C86CF4" w:rsidP="0049277F">
      <w:pPr>
        <w:pStyle w:val="Heading4"/>
      </w:pPr>
      <w:r>
        <w:t xml:space="preserve">Cập nhật thông tin </w:t>
      </w:r>
      <w:r w:rsidR="006D6D45">
        <w:t>đối tượng</w:t>
      </w:r>
    </w:p>
    <w:p w14:paraId="78539EDF"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C86CF4" w14:paraId="1C64DAB0" w14:textId="77777777" w:rsidTr="00C86CF4">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02B81D"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25E07F9" w14:textId="535F5DBF" w:rsidR="00C86CF4" w:rsidRDefault="00C86CF4" w:rsidP="0049277F">
            <w:pPr>
              <w:pStyle w:val="NormalWeb"/>
              <w:spacing w:before="0" w:beforeAutospacing="0" w:after="120" w:line="360" w:lineRule="auto"/>
              <w:jc w:val="both"/>
            </w:pPr>
            <w:r>
              <w:rPr>
                <w:color w:val="000000"/>
                <w:sz w:val="20"/>
                <w:szCs w:val="20"/>
              </w:rPr>
              <w:t xml:space="preserve">Cập nhật lại thông tin </w:t>
            </w:r>
            <w:r w:rsidR="000807C9">
              <w:rPr>
                <w:color w:val="000000"/>
                <w:sz w:val="20"/>
                <w:szCs w:val="20"/>
              </w:rPr>
              <w:t>đối tượng</w:t>
            </w:r>
          </w:p>
        </w:tc>
      </w:tr>
      <w:tr w:rsidR="00C86CF4" w14:paraId="59B94F0C" w14:textId="77777777" w:rsidTr="00C86CF4">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42655E5"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BA28BB" w14:textId="61C483A2" w:rsidR="00C86CF4" w:rsidRDefault="00C86CF4" w:rsidP="0049277F">
            <w:pPr>
              <w:pStyle w:val="NormalWeb"/>
              <w:spacing w:before="0" w:beforeAutospacing="0" w:after="120" w:line="360" w:lineRule="auto"/>
              <w:jc w:val="both"/>
            </w:pPr>
            <w:r>
              <w:rPr>
                <w:color w:val="000000"/>
                <w:sz w:val="20"/>
                <w:szCs w:val="20"/>
              </w:rPr>
              <w:t xml:space="preserve">Cho phép người dùng cập nhật lại thông tin </w:t>
            </w:r>
            <w:r w:rsidR="00A53E13">
              <w:rPr>
                <w:color w:val="000000"/>
                <w:sz w:val="20"/>
                <w:szCs w:val="20"/>
              </w:rPr>
              <w:t>đối tượng</w:t>
            </w:r>
          </w:p>
        </w:tc>
      </w:tr>
      <w:tr w:rsidR="00C86CF4" w14:paraId="7FB18F8D" w14:textId="77777777" w:rsidTr="00C86CF4">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51A5348"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F9B56A"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1C60377C" w14:textId="77777777" w:rsidTr="00C86CF4">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9DD1194"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0F83043" w14:textId="77777777" w:rsidR="00C86CF4" w:rsidRDefault="00C86CF4"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C86CF4" w14:paraId="4090D2D7" w14:textId="77777777" w:rsidTr="00C86CF4">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23D4BEA"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4962EDD" w14:textId="506A7CFA" w:rsidR="00C86CF4" w:rsidRDefault="00C86CF4" w:rsidP="0049277F">
            <w:pPr>
              <w:pStyle w:val="NormalWeb"/>
              <w:spacing w:before="0" w:beforeAutospacing="0" w:after="120" w:line="360" w:lineRule="auto"/>
              <w:jc w:val="both"/>
            </w:pPr>
            <w:r>
              <w:rPr>
                <w:color w:val="000000"/>
                <w:sz w:val="20"/>
                <w:szCs w:val="20"/>
              </w:rPr>
              <w:t xml:space="preserve">Hiển thị pop up Sửa thông tin </w:t>
            </w:r>
            <w:r w:rsidR="000807C9">
              <w:rPr>
                <w:color w:val="000000"/>
                <w:sz w:val="20"/>
                <w:szCs w:val="20"/>
              </w:rPr>
              <w:t>đối tượng</w:t>
            </w:r>
            <w:r>
              <w:rPr>
                <w:color w:val="000000"/>
                <w:sz w:val="20"/>
                <w:szCs w:val="20"/>
              </w:rPr>
              <w:t xml:space="preserve"> với các trường hiển thị như pop up thêm mới và chứa thông tin </w:t>
            </w:r>
            <w:r w:rsidR="000807C9">
              <w:rPr>
                <w:color w:val="000000"/>
                <w:sz w:val="20"/>
                <w:szCs w:val="20"/>
              </w:rPr>
              <w:t>đối tượng</w:t>
            </w:r>
            <w:r>
              <w:rPr>
                <w:color w:val="000000"/>
                <w:sz w:val="20"/>
                <w:szCs w:val="20"/>
              </w:rPr>
              <w:t xml:space="preserve"> đó (Rule validation như chức năng Thêm mới) </w:t>
            </w:r>
          </w:p>
        </w:tc>
      </w:tr>
      <w:tr w:rsidR="00C86CF4" w14:paraId="63C18F78" w14:textId="77777777" w:rsidTr="00C86CF4">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F55401"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4A4724B" w14:textId="7446E3A4" w:rsidR="00C86CF4" w:rsidRDefault="00C86CF4" w:rsidP="0049277F">
            <w:pPr>
              <w:pStyle w:val="NormalWeb"/>
              <w:spacing w:before="0" w:beforeAutospacing="0" w:after="120" w:line="360" w:lineRule="auto"/>
              <w:jc w:val="both"/>
            </w:pPr>
            <w:r>
              <w:rPr>
                <w:color w:val="000000"/>
                <w:sz w:val="20"/>
                <w:szCs w:val="20"/>
              </w:rPr>
              <w:t xml:space="preserve">Tương tự chức năng Thêm mới </w:t>
            </w:r>
            <w:r w:rsidR="000807C9">
              <w:rPr>
                <w:color w:val="000000"/>
                <w:sz w:val="20"/>
                <w:szCs w:val="20"/>
              </w:rPr>
              <w:t>đối tượng</w:t>
            </w:r>
          </w:p>
        </w:tc>
      </w:tr>
      <w:tr w:rsidR="00C86CF4" w14:paraId="4A7281DA" w14:textId="77777777" w:rsidTr="00C86CF4">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3A9E1E9" w14:textId="77777777" w:rsidR="00C86CF4" w:rsidRDefault="00C86CF4" w:rsidP="0049277F">
            <w:pPr>
              <w:pStyle w:val="NormalWeb"/>
              <w:spacing w:before="0" w:beforeAutospacing="0" w:after="0" w:line="360" w:lineRule="auto"/>
              <w:ind w:left="142"/>
            </w:pPr>
            <w:r>
              <w:rPr>
                <w:b/>
                <w:bCs/>
                <w:color w:val="000000"/>
                <w:sz w:val="20"/>
                <w:szCs w:val="20"/>
              </w:rPr>
              <w:lastRenderedPageBreak/>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774C7006" w14:textId="77777777" w:rsidR="00C86CF4" w:rsidRDefault="00C86CF4" w:rsidP="0049277F">
            <w:pPr>
              <w:pStyle w:val="NormalWeb"/>
              <w:spacing w:before="0" w:beforeAutospacing="0" w:after="120" w:line="360" w:lineRule="auto"/>
              <w:jc w:val="both"/>
            </w:pPr>
            <w:r>
              <w:rPr>
                <w:color w:val="000000"/>
                <w:sz w:val="20"/>
                <w:szCs w:val="20"/>
              </w:rPr>
              <w:t>Lưu logs khi sửa thông tin</w:t>
            </w:r>
          </w:p>
        </w:tc>
      </w:tr>
    </w:tbl>
    <w:p w14:paraId="25EC62C9" w14:textId="77777777" w:rsidR="00C86CF4" w:rsidRDefault="00C86CF4" w:rsidP="0049277F">
      <w:pPr>
        <w:pStyle w:val="Heading5"/>
      </w:pPr>
      <w:r>
        <w:t>Biểu đồ luồng xử lý chức năng</w:t>
      </w:r>
    </w:p>
    <w:p w14:paraId="789683A5" w14:textId="1978CAC0" w:rsidR="00C86CF4" w:rsidRDefault="006D6D45" w:rsidP="0049277F">
      <w:pPr>
        <w:pStyle w:val="NormalWeb"/>
        <w:spacing w:before="0" w:beforeAutospacing="0" w:after="160" w:line="360" w:lineRule="auto"/>
      </w:pPr>
      <w:r>
        <w:rPr>
          <w:noProof/>
        </w:rPr>
        <w:drawing>
          <wp:inline distT="0" distB="0" distL="0" distR="0" wp14:anchorId="22A8493F" wp14:editId="5DDFFF91">
            <wp:extent cx="5943600" cy="4717420"/>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41454DD9"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22"/>
        <w:gridCol w:w="7228"/>
      </w:tblGrid>
      <w:tr w:rsidR="00415130" w14:paraId="3E945A4B" w14:textId="77777777" w:rsidTr="00C86CF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C84FE2" w14:textId="77777777" w:rsidR="00C86CF4" w:rsidRDefault="00C86CF4"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1AD409C"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415130" w14:paraId="3911AC9F" w14:textId="77777777" w:rsidTr="00C86CF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C58BCDF" w14:textId="57BD9B9A" w:rsidR="00C86CF4" w:rsidRDefault="00C86CF4" w:rsidP="0049277F">
            <w:pPr>
              <w:pStyle w:val="NormalWeb"/>
              <w:spacing w:before="80" w:beforeAutospacing="0" w:after="0" w:line="360" w:lineRule="auto"/>
              <w:jc w:val="both"/>
            </w:pPr>
            <w:r>
              <w:rPr>
                <w:color w:val="000000"/>
              </w:rPr>
              <w:t>1. Chọn sửa thông</w:t>
            </w:r>
            <w:r w:rsidR="00D9193B">
              <w:rPr>
                <w:color w:val="000000"/>
              </w:rPr>
              <w:t xml:space="preserve"> </w:t>
            </w:r>
            <w:r>
              <w:rPr>
                <w:color w:val="000000"/>
              </w:rPr>
              <w:t xml:space="preserve">tin </w:t>
            </w:r>
            <w:r w:rsidR="003102A1">
              <w:rPr>
                <w:color w:val="000000"/>
              </w:rPr>
              <w:t>đối tượng</w:t>
            </w:r>
            <w:r>
              <w:rPr>
                <w:color w:val="000000"/>
              </w:rPr>
              <w:t xml:space="preserve">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35297BE" w14:textId="77777777" w:rsidR="00C86CF4" w:rsidRDefault="00C86CF4" w:rsidP="0049277F">
            <w:pPr>
              <w:pStyle w:val="NormalWeb"/>
              <w:spacing w:before="80" w:beforeAutospacing="0" w:after="0" w:line="360" w:lineRule="auto"/>
              <w:ind w:hanging="7"/>
              <w:jc w:val="both"/>
            </w:pPr>
            <w:r>
              <w:rPr>
                <w:color w:val="000000"/>
              </w:rPr>
              <w:t>2. Hệ thống hiển thị pop up sửa thông tin </w:t>
            </w:r>
          </w:p>
          <w:p w14:paraId="229440F9" w14:textId="77777777" w:rsidR="00C86CF4" w:rsidRDefault="00C86CF4"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C8D47FB" w14:textId="7A961C6B" w:rsidR="00C86CF4" w:rsidRPr="00926993" w:rsidRDefault="00C86CF4"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w:t>
            </w:r>
            <w:r w:rsidR="000807C9">
              <w:rPr>
                <w:color w:val="000000"/>
              </w:rPr>
              <w:t>đối tượng</w:t>
            </w:r>
            <w:r>
              <w:rPr>
                <w:color w:val="000000"/>
              </w:rPr>
              <w:t xml:space="preserve"> đã có sẵn để người dùng có thể sửa. Vô hiệu hóa ô mã </w:t>
            </w:r>
            <w:r w:rsidR="00415130">
              <w:rPr>
                <w:color w:val="000000"/>
              </w:rPr>
              <w:t>đối tượng</w:t>
            </w:r>
            <w:r>
              <w:rPr>
                <w:color w:val="000000"/>
              </w:rPr>
              <w:t xml:space="preserve"> và không cho phép sửa </w:t>
            </w:r>
            <w:r w:rsidR="00415130">
              <w:rPr>
                <w:color w:val="000000"/>
              </w:rPr>
              <w:t>nếu đối tượng đó đang chứa dữ liệu tại bảng khác</w:t>
            </w:r>
          </w:p>
          <w:p w14:paraId="430F3283" w14:textId="131A2B8F" w:rsidR="00C86CF4" w:rsidRDefault="00C86CF4"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w:t>
            </w:r>
            <w:r w:rsidR="00415130">
              <w:rPr>
                <w:color w:val="000000"/>
              </w:rPr>
              <w:t>object</w:t>
            </w:r>
            <w:r>
              <w:rPr>
                <w:color w:val="000000"/>
              </w:rPr>
              <w:t>s Với update_user_id = tên user thao tác, update_date: Ngày cập nhật</w:t>
            </w:r>
          </w:p>
        </w:tc>
      </w:tr>
    </w:tbl>
    <w:p w14:paraId="76183237" w14:textId="7A07A94C" w:rsidR="00C86CF4" w:rsidRDefault="00C86CF4" w:rsidP="0049277F">
      <w:pPr>
        <w:pStyle w:val="Heading5"/>
      </w:pPr>
      <w:r>
        <w:t>Mô tả dòng sự kiện phụ</w:t>
      </w:r>
      <w:r w:rsidR="00415130">
        <w:t xml:space="preserve"> </w:t>
      </w:r>
      <w:r>
        <w:t>(Alternative Flow)</w:t>
      </w:r>
    </w:p>
    <w:p w14:paraId="194B5BBF" w14:textId="77777777" w:rsidR="00C86CF4" w:rsidRDefault="00C86CF4" w:rsidP="0049277F">
      <w:pPr>
        <w:pStyle w:val="NormalWeb"/>
        <w:spacing w:before="0" w:beforeAutospacing="0" w:after="160" w:line="360" w:lineRule="auto"/>
      </w:pPr>
      <w:r>
        <w:rPr>
          <w:color w:val="000000"/>
        </w:rPr>
        <w:t>N/A</w:t>
      </w:r>
    </w:p>
    <w:p w14:paraId="7B0B7A49" w14:textId="77777777" w:rsidR="00C86CF4" w:rsidRDefault="00C86CF4" w:rsidP="0049277F">
      <w:pPr>
        <w:pStyle w:val="Heading5"/>
      </w:pPr>
      <w:r>
        <w:lastRenderedPageBreak/>
        <w:t>Ghi chú</w:t>
      </w:r>
    </w:p>
    <w:p w14:paraId="025F42CD" w14:textId="77777777" w:rsidR="00C86CF4" w:rsidRDefault="00C86CF4" w:rsidP="0049277F">
      <w:pPr>
        <w:pStyle w:val="NormalWeb"/>
        <w:spacing w:before="0" w:beforeAutospacing="0" w:after="160" w:line="360" w:lineRule="auto"/>
      </w:pPr>
      <w:r>
        <w:rPr>
          <w:noProof/>
          <w:color w:val="000000"/>
          <w:sz w:val="22"/>
          <w:szCs w:val="22"/>
          <w:bdr w:val="none" w:sz="0" w:space="0" w:color="auto" w:frame="1"/>
        </w:rPr>
        <w:drawing>
          <wp:inline distT="0" distB="0" distL="0" distR="0" wp14:anchorId="15BF9AA4" wp14:editId="729C5034">
            <wp:extent cx="5947410" cy="2501900"/>
            <wp:effectExtent l="0" t="0" r="0" b="0"/>
            <wp:docPr id="140" name="Picture 140" descr="https://lh4.googleusercontent.com/uUne2aMWDA_IEeOQ6PPOV70cD3rURW-FlpwB8NR6Y88tp7Ev5ii0MNAx0AOvhOI3m2eaRrb1TDmxCj1uKBkRpVUSSm_LoRoMDuBzuGsrGX7vl47Hb9sgCigeHBPEGRj2LIo3bwtQlfqIStys9mdkZZLF-6Pv7idFIkw1Nd9HlyO3ShLj48iCjKXQWm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h4.googleusercontent.com/uUne2aMWDA_IEeOQ6PPOV70cD3rURW-FlpwB8NR6Y88tp7Ev5ii0MNAx0AOvhOI3m2eaRrb1TDmxCj1uKBkRpVUSSm_LoRoMDuBzuGsrGX7vl47Hb9sgCigeHBPEGRj2LIo3bwtQlfqIStys9mdkZZLF-6Pv7idFIkw1Nd9HlyO3ShLj48iCjKXQWm6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7410" cy="2501900"/>
                    </a:xfrm>
                    <a:prstGeom prst="rect">
                      <a:avLst/>
                    </a:prstGeom>
                    <a:noFill/>
                    <a:ln>
                      <a:noFill/>
                    </a:ln>
                  </pic:spPr>
                </pic:pic>
              </a:graphicData>
            </a:graphic>
          </wp:inline>
        </w:drawing>
      </w:r>
    </w:p>
    <w:p w14:paraId="1B9264C1" w14:textId="037DAF3B" w:rsidR="00C86CF4" w:rsidRDefault="00C86CF4" w:rsidP="0049277F">
      <w:pPr>
        <w:pStyle w:val="Heading4"/>
      </w:pPr>
      <w:r>
        <w:t xml:space="preserve">Xóa </w:t>
      </w:r>
      <w:r w:rsidR="00415130">
        <w:t>đối tượng</w:t>
      </w:r>
    </w:p>
    <w:p w14:paraId="5A2FEF05" w14:textId="77777777" w:rsidR="00C86CF4" w:rsidRDefault="00C86CF4"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C86CF4" w14:paraId="5E21D5B0" w14:textId="77777777" w:rsidTr="00C86CF4">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F1786A" w14:textId="77777777" w:rsidR="00C86CF4" w:rsidRDefault="00C86CF4"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9A58665" w14:textId="550AB534" w:rsidR="00C86CF4" w:rsidRDefault="00C86CF4" w:rsidP="0049277F">
            <w:pPr>
              <w:pStyle w:val="NormalWeb"/>
              <w:spacing w:before="0" w:beforeAutospacing="0" w:after="120" w:line="360" w:lineRule="auto"/>
              <w:jc w:val="both"/>
            </w:pPr>
            <w:r>
              <w:rPr>
                <w:color w:val="000000"/>
                <w:sz w:val="20"/>
                <w:szCs w:val="20"/>
              </w:rPr>
              <w:t xml:space="preserve">Xóa </w:t>
            </w:r>
            <w:r w:rsidR="000807C9">
              <w:rPr>
                <w:color w:val="000000"/>
                <w:sz w:val="20"/>
                <w:szCs w:val="20"/>
              </w:rPr>
              <w:t>đối tượng</w:t>
            </w:r>
          </w:p>
        </w:tc>
      </w:tr>
      <w:tr w:rsidR="00C86CF4" w14:paraId="4222AEF1" w14:textId="77777777" w:rsidTr="00C86CF4">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30FAAA9" w14:textId="77777777" w:rsidR="00C86CF4" w:rsidRDefault="00C86CF4"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B12FA8D" w14:textId="25E725A7" w:rsidR="00C86CF4" w:rsidRDefault="00C86CF4" w:rsidP="0049277F">
            <w:pPr>
              <w:pStyle w:val="NormalWeb"/>
              <w:spacing w:before="0" w:beforeAutospacing="0" w:after="120" w:line="360" w:lineRule="auto"/>
              <w:jc w:val="both"/>
            </w:pPr>
            <w:r>
              <w:rPr>
                <w:color w:val="000000"/>
                <w:sz w:val="20"/>
                <w:szCs w:val="20"/>
              </w:rPr>
              <w:t xml:space="preserve">Cho phép user xóa </w:t>
            </w:r>
            <w:r w:rsidR="000807C9">
              <w:rPr>
                <w:color w:val="000000"/>
                <w:sz w:val="20"/>
                <w:szCs w:val="20"/>
              </w:rPr>
              <w:t>đối tượng</w:t>
            </w:r>
            <w:r>
              <w:rPr>
                <w:color w:val="000000"/>
                <w:sz w:val="20"/>
                <w:szCs w:val="20"/>
              </w:rPr>
              <w:t xml:space="preserve"> </w:t>
            </w:r>
          </w:p>
        </w:tc>
      </w:tr>
      <w:tr w:rsidR="00C86CF4" w14:paraId="6769CB66" w14:textId="77777777" w:rsidTr="00C86CF4">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79E2479" w14:textId="77777777" w:rsidR="00C86CF4" w:rsidRDefault="00C86CF4"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8EA1664" w14:textId="77777777" w:rsidR="00C86CF4" w:rsidRDefault="00C86CF4" w:rsidP="0049277F">
            <w:pPr>
              <w:pStyle w:val="NormalWeb"/>
              <w:spacing w:before="0" w:beforeAutospacing="0" w:after="120" w:line="360" w:lineRule="auto"/>
              <w:jc w:val="both"/>
            </w:pPr>
            <w:r>
              <w:rPr>
                <w:color w:val="000000"/>
                <w:sz w:val="20"/>
                <w:szCs w:val="20"/>
              </w:rPr>
              <w:t>User quản lý QK5</w:t>
            </w:r>
          </w:p>
        </w:tc>
      </w:tr>
      <w:tr w:rsidR="00C86CF4" w14:paraId="3D7564A2" w14:textId="77777777" w:rsidTr="00C86CF4">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ACF66C" w14:textId="77777777" w:rsidR="00C86CF4" w:rsidRDefault="00C86CF4"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6767C6D" w14:textId="77777777" w:rsidR="00C86CF4" w:rsidRDefault="00C86CF4" w:rsidP="0049277F">
            <w:pPr>
              <w:pStyle w:val="NormalWeb"/>
              <w:spacing w:before="0" w:beforeAutospacing="0" w:after="0" w:line="360" w:lineRule="auto"/>
              <w:jc w:val="both"/>
            </w:pPr>
            <w:r>
              <w:rPr>
                <w:color w:val="000000"/>
                <w:sz w:val="20"/>
                <w:szCs w:val="20"/>
              </w:rPr>
              <w:t>Người dùng được phân quyền chức năng Xóa </w:t>
            </w:r>
          </w:p>
          <w:p w14:paraId="6A9050B7" w14:textId="47FB2549" w:rsidR="00C86CF4" w:rsidRDefault="00415130" w:rsidP="0049277F">
            <w:pPr>
              <w:pStyle w:val="NormalWeb"/>
              <w:spacing w:before="0" w:beforeAutospacing="0" w:after="0" w:line="360" w:lineRule="auto"/>
              <w:jc w:val="both"/>
            </w:pPr>
            <w:r>
              <w:rPr>
                <w:color w:val="000000"/>
                <w:sz w:val="20"/>
                <w:szCs w:val="20"/>
              </w:rPr>
              <w:t>Đối tượng</w:t>
            </w:r>
            <w:r w:rsidR="00C86CF4">
              <w:rPr>
                <w:color w:val="000000"/>
                <w:sz w:val="20"/>
                <w:szCs w:val="20"/>
              </w:rPr>
              <w:t xml:space="preserve"> xóa được là </w:t>
            </w:r>
            <w:r>
              <w:rPr>
                <w:color w:val="000000"/>
                <w:sz w:val="20"/>
                <w:szCs w:val="20"/>
              </w:rPr>
              <w:t>đối tượng</w:t>
            </w:r>
            <w:r w:rsidR="00C86CF4">
              <w:rPr>
                <w:color w:val="000000"/>
                <w:sz w:val="20"/>
                <w:szCs w:val="20"/>
              </w:rPr>
              <w:t xml:space="preserve"> không chứa </w:t>
            </w:r>
            <w:r>
              <w:rPr>
                <w:color w:val="000000"/>
                <w:sz w:val="20"/>
                <w:szCs w:val="20"/>
              </w:rPr>
              <w:t>dữ liệu tại các bảng khác</w:t>
            </w:r>
          </w:p>
        </w:tc>
      </w:tr>
      <w:tr w:rsidR="00C86CF4" w14:paraId="286DD1EF" w14:textId="77777777" w:rsidTr="00C86CF4">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BA260C2" w14:textId="77777777" w:rsidR="00C86CF4" w:rsidRDefault="00C86CF4" w:rsidP="0049277F">
            <w:pPr>
              <w:pStyle w:val="NormalWeb"/>
              <w:spacing w:before="0" w:beforeAutospacing="0" w:after="0" w:line="360" w:lineRule="auto"/>
              <w:ind w:left="142"/>
            </w:pPr>
            <w:r>
              <w:rPr>
                <w:b/>
                <w:bCs/>
                <w:color w:val="000000"/>
                <w:sz w:val="20"/>
                <w:szCs w:val="20"/>
              </w:rPr>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F66DE5F" w14:textId="6CE3D47E" w:rsidR="00C86CF4" w:rsidRDefault="00C86CF4" w:rsidP="0049277F">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0807C9">
              <w:rPr>
                <w:color w:val="000000"/>
                <w:sz w:val="20"/>
                <w:szCs w:val="20"/>
              </w:rPr>
              <w:t>đối tượng</w:t>
            </w:r>
            <w:r>
              <w:rPr>
                <w:color w:val="000000"/>
                <w:sz w:val="20"/>
                <w:szCs w:val="20"/>
              </w:rPr>
              <w:t xml:space="preserve"> hiển thị. Xóa thành công sẽ báo: Danh mục </w:t>
            </w:r>
            <w:r w:rsidR="00415130">
              <w:rPr>
                <w:color w:val="000000"/>
                <w:sz w:val="20"/>
                <w:szCs w:val="20"/>
              </w:rPr>
              <w:t>đối tượng</w:t>
            </w:r>
            <w:r>
              <w:rPr>
                <w:color w:val="000000"/>
                <w:sz w:val="20"/>
                <w:szCs w:val="20"/>
              </w:rPr>
              <w:t xml:space="preserve"> Xóa thành công”. </w:t>
            </w:r>
          </w:p>
        </w:tc>
      </w:tr>
      <w:tr w:rsidR="00C86CF4" w14:paraId="75C6DDA4" w14:textId="77777777" w:rsidTr="00C86CF4">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81B7533" w14:textId="77777777" w:rsidR="00C86CF4" w:rsidRDefault="00C86CF4"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06BE1EB" w14:textId="26185165" w:rsidR="00C86CF4" w:rsidRPr="008C1D0F" w:rsidRDefault="00C86CF4" w:rsidP="0049277F">
            <w:pPr>
              <w:pStyle w:val="NormalWeb"/>
              <w:spacing w:before="0" w:beforeAutospacing="0" w:after="120" w:line="360" w:lineRule="auto"/>
              <w:jc w:val="both"/>
            </w:pPr>
            <w:r w:rsidRPr="008C1D0F">
              <w:rPr>
                <w:sz w:val="20"/>
                <w:szCs w:val="20"/>
              </w:rPr>
              <w:t xml:space="preserve">Nếu </w:t>
            </w:r>
            <w:r w:rsidR="00415130">
              <w:rPr>
                <w:sz w:val="20"/>
                <w:szCs w:val="20"/>
              </w:rPr>
              <w:t>đối tượng</w:t>
            </w:r>
            <w:r w:rsidRPr="008C1D0F">
              <w:rPr>
                <w:sz w:val="20"/>
                <w:szCs w:val="20"/>
              </w:rPr>
              <w:t xml:space="preserve"> cần xóa không thỏa mãn điều kiện trước, hiển thị lỗi [Bạn không thể xóa thông tin </w:t>
            </w:r>
            <w:r w:rsidR="00415130">
              <w:rPr>
                <w:sz w:val="20"/>
                <w:szCs w:val="20"/>
              </w:rPr>
              <w:t>đối tượng</w:t>
            </w:r>
            <w:r w:rsidRPr="008C1D0F">
              <w:rPr>
                <w:sz w:val="20"/>
                <w:szCs w:val="20"/>
              </w:rPr>
              <w:t xml:space="preserve"> "</w:t>
            </w:r>
            <w:r w:rsidRPr="008C1D0F">
              <w:rPr>
                <w:b/>
                <w:bCs/>
                <w:sz w:val="20"/>
                <w:szCs w:val="20"/>
              </w:rPr>
              <w:t xml:space="preserve">Tên </w:t>
            </w:r>
            <w:r w:rsidR="00415130">
              <w:rPr>
                <w:b/>
                <w:bCs/>
                <w:sz w:val="20"/>
                <w:szCs w:val="20"/>
              </w:rPr>
              <w:t>đối tượng</w:t>
            </w:r>
            <w:r w:rsidRPr="008C1D0F">
              <w:rPr>
                <w:sz w:val="20"/>
                <w:szCs w:val="20"/>
              </w:rPr>
              <w:t>" vì đang được sử dụng tại “tên bảng”]</w:t>
            </w:r>
          </w:p>
        </w:tc>
      </w:tr>
      <w:tr w:rsidR="00C86CF4" w14:paraId="085D4631" w14:textId="77777777" w:rsidTr="00C86CF4">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931E4B8" w14:textId="77777777" w:rsidR="00C86CF4" w:rsidRDefault="00C86CF4"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A2068B2" w14:textId="5FD54AF4" w:rsidR="00C86CF4" w:rsidRDefault="00C86CF4" w:rsidP="0049277F">
            <w:pPr>
              <w:pStyle w:val="NormalWeb"/>
              <w:spacing w:before="0" w:beforeAutospacing="0" w:after="120" w:line="360" w:lineRule="auto"/>
              <w:jc w:val="both"/>
            </w:pPr>
            <w:r>
              <w:rPr>
                <w:color w:val="000000"/>
                <w:sz w:val="20"/>
                <w:szCs w:val="20"/>
              </w:rPr>
              <w:t xml:space="preserve">Lưu logs xóa </w:t>
            </w:r>
            <w:r w:rsidR="00415130">
              <w:rPr>
                <w:color w:val="000000"/>
                <w:sz w:val="20"/>
                <w:szCs w:val="20"/>
              </w:rPr>
              <w:t>đối tượng</w:t>
            </w:r>
            <w:r>
              <w:rPr>
                <w:color w:val="000000"/>
                <w:sz w:val="20"/>
                <w:szCs w:val="20"/>
              </w:rPr>
              <w:t> </w:t>
            </w:r>
          </w:p>
        </w:tc>
      </w:tr>
    </w:tbl>
    <w:p w14:paraId="7D5A6AE3" w14:textId="77777777" w:rsidR="00C86CF4" w:rsidRDefault="00C86CF4" w:rsidP="0049277F">
      <w:pPr>
        <w:pStyle w:val="Heading5"/>
      </w:pPr>
      <w:r>
        <w:lastRenderedPageBreak/>
        <w:t>Biểu đồ luồng xử lý chức năng</w:t>
      </w:r>
    </w:p>
    <w:p w14:paraId="10C3834C" w14:textId="7F85C320" w:rsidR="00C86CF4" w:rsidRDefault="00BD58A9" w:rsidP="0049277F">
      <w:pPr>
        <w:pStyle w:val="NormalWeb"/>
        <w:spacing w:before="0" w:beforeAutospacing="0" w:after="160" w:line="360" w:lineRule="auto"/>
      </w:pPr>
      <w:r>
        <w:rPr>
          <w:noProof/>
        </w:rPr>
        <w:drawing>
          <wp:inline distT="0" distB="0" distL="0" distR="0" wp14:anchorId="43B31D5A" wp14:editId="33D16051">
            <wp:extent cx="5943600" cy="6988878"/>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3790C5C3" w14:textId="77777777" w:rsidR="00C86CF4" w:rsidRDefault="00C86CF4"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C86CF4" w14:paraId="0A56D21C" w14:textId="77777777" w:rsidTr="00C86CF4">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7FFAACC" w14:textId="77777777" w:rsidR="00C86CF4" w:rsidRDefault="00C86CF4"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6482F99" w14:textId="77777777" w:rsidR="00C86CF4" w:rsidRDefault="00C86CF4" w:rsidP="0049277F">
            <w:pPr>
              <w:pStyle w:val="NormalWeb"/>
              <w:spacing w:before="0" w:beforeAutospacing="0" w:after="0" w:line="360" w:lineRule="auto"/>
              <w:jc w:val="center"/>
            </w:pPr>
            <w:r>
              <w:rPr>
                <w:b/>
                <w:bCs/>
                <w:color w:val="000000"/>
                <w:sz w:val="20"/>
                <w:szCs w:val="20"/>
              </w:rPr>
              <w:t>Phản ứng của hệ thống</w:t>
            </w:r>
          </w:p>
        </w:tc>
      </w:tr>
      <w:tr w:rsidR="00C86CF4" w14:paraId="46E0B2E9"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FC72143" w14:textId="72A6D56F" w:rsidR="00C86CF4" w:rsidRDefault="00C86CF4" w:rsidP="0049277F">
            <w:pPr>
              <w:pStyle w:val="NormalWeb"/>
              <w:spacing w:before="80" w:beforeAutospacing="0" w:after="0" w:line="360" w:lineRule="auto"/>
              <w:ind w:left="335" w:hanging="360"/>
              <w:jc w:val="both"/>
            </w:pPr>
            <w:r>
              <w:rPr>
                <w:color w:val="000000"/>
              </w:rPr>
              <w:t xml:space="preserve">1. Người dùng chọn Xóa </w:t>
            </w:r>
            <w:r w:rsidR="00DA05FE">
              <w:rPr>
                <w:color w:val="000000"/>
              </w:rPr>
              <w:t>đối tượng</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553DDCE" w14:textId="266BD5EA" w:rsidR="00C86CF4" w:rsidRDefault="00C86CF4" w:rsidP="0049277F">
            <w:pPr>
              <w:pStyle w:val="NormalWeb"/>
              <w:spacing w:before="80" w:beforeAutospacing="0" w:after="0" w:line="360" w:lineRule="auto"/>
              <w:ind w:hanging="25"/>
              <w:jc w:val="both"/>
            </w:pPr>
            <w:r>
              <w:rPr>
                <w:color w:val="000000"/>
              </w:rPr>
              <w:t xml:space="preserve">2. Hệ thống hiển thị popup xác nhận “Bạn có chắc chắn muốn xóa </w:t>
            </w:r>
            <w:r w:rsidR="000807C9">
              <w:rPr>
                <w:color w:val="000000"/>
              </w:rPr>
              <w:t>đối tượng</w:t>
            </w:r>
            <w:r>
              <w:rPr>
                <w:color w:val="000000"/>
              </w:rPr>
              <w:t xml:space="preserve"> (Tên </w:t>
            </w:r>
            <w:r w:rsidR="00DA05FE">
              <w:rPr>
                <w:color w:val="000000"/>
              </w:rPr>
              <w:t>đối tượng</w:t>
            </w:r>
            <w:r>
              <w:rPr>
                <w:color w:val="000000"/>
              </w:rPr>
              <w:t>) không?</w:t>
            </w:r>
          </w:p>
          <w:p w14:paraId="0D711935" w14:textId="77777777" w:rsidR="00C86CF4" w:rsidRDefault="00C86CF4" w:rsidP="0049277F">
            <w:pPr>
              <w:ind w:hanging="25"/>
            </w:pPr>
          </w:p>
        </w:tc>
      </w:tr>
      <w:tr w:rsidR="00C86CF4" w14:paraId="5EBD1736"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3C7860" w14:textId="77777777" w:rsidR="00C86CF4" w:rsidRDefault="00C86CF4" w:rsidP="0049277F">
            <w:pPr>
              <w:pStyle w:val="NormalWeb"/>
              <w:spacing w:before="80" w:beforeAutospacing="0" w:after="0" w:line="360" w:lineRule="auto"/>
              <w:ind w:left="335" w:hanging="360"/>
              <w:jc w:val="both"/>
            </w:pPr>
            <w:r>
              <w:rPr>
                <w:color w:val="000000"/>
              </w:rPr>
              <w:lastRenderedPageBreak/>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BE2CBA5" w14:textId="35CF3572" w:rsidR="00C86CF4" w:rsidRDefault="00C86CF4" w:rsidP="0049277F">
            <w:pPr>
              <w:pStyle w:val="NormalWeb"/>
              <w:spacing w:before="80" w:beforeAutospacing="0" w:after="0" w:line="360" w:lineRule="auto"/>
              <w:ind w:hanging="25"/>
              <w:jc w:val="both"/>
            </w:pPr>
            <w:r>
              <w:rPr>
                <w:color w:val="000000"/>
              </w:rPr>
              <w:t>4.1. Hệ thống xóa bản ghi từ bảng cats_</w:t>
            </w:r>
            <w:r w:rsidR="004D2C70">
              <w:rPr>
                <w:color w:val="000000"/>
              </w:rPr>
              <w:t>object</w:t>
            </w:r>
            <w:r>
              <w:rPr>
                <w:color w:val="000000"/>
              </w:rPr>
              <w:t>s với is_delete = 0. Sau khi xóa, bản ghi được update với is_delete = 1.</w:t>
            </w:r>
          </w:p>
          <w:p w14:paraId="76AB71CC" w14:textId="5A65C718" w:rsidR="00C86CF4" w:rsidRDefault="00C86CF4" w:rsidP="0049277F">
            <w:pPr>
              <w:pStyle w:val="NormalWeb"/>
              <w:spacing w:before="80" w:beforeAutospacing="0" w:after="0" w:line="360" w:lineRule="auto"/>
              <w:ind w:left="720"/>
              <w:jc w:val="both"/>
              <w:textAlignment w:val="baseline"/>
              <w:rPr>
                <w:color w:val="000000"/>
              </w:rPr>
            </w:pPr>
            <w:r>
              <w:rPr>
                <w:color w:val="000000"/>
              </w:rPr>
              <w:t xml:space="preserve">Chạy query để check </w:t>
            </w:r>
            <w:r w:rsidR="004D2C70">
              <w:rPr>
                <w:color w:val="000000"/>
              </w:rPr>
              <w:t>đối tượng</w:t>
            </w:r>
            <w:r>
              <w:rPr>
                <w:color w:val="000000"/>
              </w:rPr>
              <w:t xml:space="preserve"> đó có xuất hiện trong </w:t>
            </w:r>
            <w:r w:rsidR="00DA05FE">
              <w:rPr>
                <w:color w:val="000000"/>
              </w:rPr>
              <w:t>bảng khác hay không</w:t>
            </w:r>
          </w:p>
          <w:p w14:paraId="2A399EDD" w14:textId="77777777" w:rsidR="00C86CF4" w:rsidRDefault="00C86CF4"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7F905295" w14:textId="77777777" w:rsidR="00C86CF4" w:rsidRDefault="00C86CF4"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C86CF4" w14:paraId="324E7800" w14:textId="77777777" w:rsidTr="00C86CF4">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73060D7" w14:textId="77777777" w:rsidR="00C86CF4" w:rsidRDefault="00C86CF4"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FFD300" w14:textId="77777777" w:rsidR="00C86CF4" w:rsidRDefault="00C86CF4"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075E590B" w14:textId="6E4EFDD4" w:rsidR="00C86CF4" w:rsidRDefault="00C86CF4" w:rsidP="0049277F">
      <w:pPr>
        <w:pStyle w:val="Heading5"/>
      </w:pPr>
      <w:r>
        <w:t>Mô tả dòng sự kiện phụ</w:t>
      </w:r>
      <w:r w:rsidR="00BD58A9">
        <w:t xml:space="preserve"> </w:t>
      </w:r>
      <w:r>
        <w:t>(Alternative Flow)</w:t>
      </w:r>
    </w:p>
    <w:p w14:paraId="498AA195" w14:textId="77777777" w:rsidR="00C86CF4" w:rsidRDefault="00C86CF4" w:rsidP="0049277F">
      <w:pPr>
        <w:pStyle w:val="Heading5"/>
      </w:pPr>
      <w:r>
        <w:t>Ghi chú</w:t>
      </w:r>
    </w:p>
    <w:p w14:paraId="60A64916" w14:textId="7F5A32AD" w:rsidR="00C86CF4" w:rsidRDefault="00DA05FE" w:rsidP="0049277F">
      <w:pPr>
        <w:pStyle w:val="NormalWeb"/>
        <w:spacing w:before="0" w:beforeAutospacing="0" w:after="160" w:line="360" w:lineRule="auto"/>
      </w:pPr>
      <w:r>
        <w:rPr>
          <w:noProof/>
        </w:rPr>
        <w:drawing>
          <wp:inline distT="0" distB="0" distL="0" distR="0" wp14:anchorId="4257218A" wp14:editId="17167340">
            <wp:extent cx="5943600" cy="25831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583180"/>
                    </a:xfrm>
                    <a:prstGeom prst="rect">
                      <a:avLst/>
                    </a:prstGeom>
                  </pic:spPr>
                </pic:pic>
              </a:graphicData>
            </a:graphic>
          </wp:inline>
        </w:drawing>
      </w:r>
    </w:p>
    <w:p w14:paraId="5463006A" w14:textId="124CBCFE" w:rsidR="00C86CF4" w:rsidRDefault="00DA05FE" w:rsidP="0049277F">
      <w:pPr>
        <w:ind w:left="0"/>
        <w:rPr>
          <w:highlight w:val="yellow"/>
        </w:rPr>
      </w:pPr>
      <w:r>
        <w:rPr>
          <w:noProof/>
          <w:snapToGrid/>
        </w:rPr>
        <w:drawing>
          <wp:inline distT="0" distB="0" distL="0" distR="0" wp14:anchorId="1114B920" wp14:editId="0807721F">
            <wp:extent cx="5943600" cy="2598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598420"/>
                    </a:xfrm>
                    <a:prstGeom prst="rect">
                      <a:avLst/>
                    </a:prstGeom>
                  </pic:spPr>
                </pic:pic>
              </a:graphicData>
            </a:graphic>
          </wp:inline>
        </w:drawing>
      </w:r>
    </w:p>
    <w:p w14:paraId="727B54A8" w14:textId="6D8FB509" w:rsidR="00DA05FE" w:rsidRDefault="00DA05FE" w:rsidP="0049277F">
      <w:pPr>
        <w:pStyle w:val="Heading3"/>
        <w:rPr>
          <w:highlight w:val="yellow"/>
        </w:rPr>
      </w:pPr>
      <w:bookmarkStart w:id="79" w:name="_Hlk114147613"/>
      <w:bookmarkEnd w:id="78"/>
      <w:r>
        <w:rPr>
          <w:highlight w:val="yellow"/>
        </w:rPr>
        <w:lastRenderedPageBreak/>
        <w:t xml:space="preserve">Danh mục </w:t>
      </w:r>
      <w:r w:rsidR="005F0C83">
        <w:rPr>
          <w:highlight w:val="yellow"/>
        </w:rPr>
        <w:t>cấp bậc</w:t>
      </w:r>
    </w:p>
    <w:p w14:paraId="006B9417" w14:textId="0C51133C" w:rsidR="00DA05FE" w:rsidRDefault="00DA05FE" w:rsidP="0049277F">
      <w:pPr>
        <w:pStyle w:val="Heading4"/>
      </w:pPr>
      <w:r>
        <w:t xml:space="preserve">Tìm kiếm </w:t>
      </w:r>
      <w:r w:rsidR="005F0C83">
        <w:t>cấp bậc</w:t>
      </w:r>
    </w:p>
    <w:p w14:paraId="3A1CEEED"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DA05FE" w14:paraId="27F84EC4" w14:textId="77777777" w:rsidTr="00FC3D58">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306D943"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8C99224" w14:textId="0C3AFBC2" w:rsidR="00DA05FE" w:rsidRDefault="00DA05FE" w:rsidP="0049277F">
            <w:pPr>
              <w:pStyle w:val="NormalWeb"/>
              <w:spacing w:before="0" w:beforeAutospacing="0" w:after="120" w:line="360" w:lineRule="auto"/>
              <w:jc w:val="both"/>
            </w:pPr>
            <w:r>
              <w:rPr>
                <w:color w:val="000000"/>
                <w:sz w:val="20"/>
                <w:szCs w:val="20"/>
              </w:rPr>
              <w:t xml:space="preserve">Tìm kiếm </w:t>
            </w:r>
            <w:r w:rsidR="005F0C83">
              <w:rPr>
                <w:color w:val="000000"/>
                <w:sz w:val="20"/>
                <w:szCs w:val="20"/>
              </w:rPr>
              <w:t>cấp bậc</w:t>
            </w:r>
            <w:r>
              <w:rPr>
                <w:color w:val="000000"/>
                <w:sz w:val="20"/>
                <w:szCs w:val="20"/>
              </w:rPr>
              <w:t xml:space="preserve"> quân nhân</w:t>
            </w:r>
          </w:p>
        </w:tc>
      </w:tr>
      <w:tr w:rsidR="00DA05FE" w14:paraId="7460AC96" w14:textId="77777777" w:rsidTr="00FC3D58">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BF27DF5"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0D70828" w14:textId="3F20AA08" w:rsidR="00DA05FE" w:rsidRDefault="00DA05FE" w:rsidP="0049277F">
            <w:pPr>
              <w:pStyle w:val="NormalWeb"/>
              <w:spacing w:before="0" w:beforeAutospacing="0" w:after="120" w:line="360" w:lineRule="auto"/>
              <w:jc w:val="both"/>
            </w:pPr>
            <w:r>
              <w:rPr>
                <w:color w:val="000000"/>
                <w:sz w:val="20"/>
                <w:szCs w:val="20"/>
              </w:rPr>
              <w:t xml:space="preserve">Cho phép người dùng thao tác tìm kiếm </w:t>
            </w:r>
            <w:r w:rsidR="005F0C83">
              <w:rPr>
                <w:color w:val="000000"/>
                <w:sz w:val="20"/>
                <w:szCs w:val="20"/>
              </w:rPr>
              <w:t>cấp bậc</w:t>
            </w:r>
            <w:r>
              <w:rPr>
                <w:color w:val="000000"/>
                <w:sz w:val="20"/>
                <w:szCs w:val="20"/>
              </w:rPr>
              <w:t xml:space="preserve"> quân nhân trong màn hình danh mục </w:t>
            </w:r>
            <w:r w:rsidR="005F0C83">
              <w:rPr>
                <w:color w:val="000000"/>
                <w:sz w:val="20"/>
                <w:szCs w:val="20"/>
              </w:rPr>
              <w:t>cấp bậc</w:t>
            </w:r>
          </w:p>
        </w:tc>
      </w:tr>
      <w:tr w:rsidR="00DA05FE" w14:paraId="4DFB3FAB" w14:textId="77777777" w:rsidTr="00FC3D58">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BC9F054"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15877A" w14:textId="77777777" w:rsidR="00DA05FE" w:rsidRDefault="00DA05FE" w:rsidP="0049277F">
            <w:pPr>
              <w:pStyle w:val="NormalWeb"/>
              <w:spacing w:before="0" w:beforeAutospacing="0" w:after="120" w:line="360" w:lineRule="auto"/>
              <w:jc w:val="both"/>
            </w:pPr>
            <w:r>
              <w:rPr>
                <w:color w:val="000000"/>
                <w:sz w:val="20"/>
                <w:szCs w:val="20"/>
              </w:rPr>
              <w:t>User quản lý đơn vị</w:t>
            </w:r>
          </w:p>
        </w:tc>
      </w:tr>
      <w:tr w:rsidR="00DA05FE" w14:paraId="6AC9877B" w14:textId="77777777" w:rsidTr="00FC3D58">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AC64FA0"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E9720F" w14:textId="77777777" w:rsidR="00DA05FE" w:rsidRDefault="00DA05FE" w:rsidP="0049277F">
            <w:pPr>
              <w:pStyle w:val="NormalWeb"/>
              <w:spacing w:before="0" w:beforeAutospacing="0" w:after="120" w:line="360" w:lineRule="auto"/>
              <w:jc w:val="both"/>
            </w:pPr>
            <w:r>
              <w:rPr>
                <w:color w:val="000000"/>
                <w:sz w:val="20"/>
                <w:szCs w:val="20"/>
              </w:rPr>
              <w:t>Người dùng được phân quyền vào chức năng</w:t>
            </w:r>
          </w:p>
        </w:tc>
      </w:tr>
      <w:tr w:rsidR="00DA05FE" w14:paraId="4163E724" w14:textId="77777777" w:rsidTr="00FC3D58">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05F7850"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79976E00" w14:textId="3B284C20" w:rsidR="00DA05FE" w:rsidRDefault="00DA05FE" w:rsidP="0049277F">
            <w:pPr>
              <w:pStyle w:val="NormalWeb"/>
              <w:spacing w:before="0" w:beforeAutospacing="0" w:after="120" w:line="360" w:lineRule="auto"/>
              <w:jc w:val="both"/>
            </w:pPr>
            <w:r>
              <w:rPr>
                <w:color w:val="000000"/>
                <w:sz w:val="20"/>
                <w:szCs w:val="20"/>
              </w:rPr>
              <w:t xml:space="preserve">Hiển thị </w:t>
            </w:r>
            <w:r w:rsidR="00082841">
              <w:rPr>
                <w:color w:val="000000"/>
                <w:sz w:val="20"/>
                <w:szCs w:val="20"/>
              </w:rPr>
              <w:t xml:space="preserve">cấp </w:t>
            </w:r>
            <w:r w:rsidR="004A2462">
              <w:rPr>
                <w:color w:val="000000"/>
                <w:sz w:val="20"/>
                <w:szCs w:val="20"/>
              </w:rPr>
              <w:t>bậc</w:t>
            </w:r>
            <w:r>
              <w:rPr>
                <w:color w:val="000000"/>
                <w:sz w:val="20"/>
                <w:szCs w:val="20"/>
              </w:rPr>
              <w:t xml:space="preserve"> chứa điều kiện tìm kiếm</w:t>
            </w:r>
          </w:p>
        </w:tc>
      </w:tr>
      <w:tr w:rsidR="00DA05FE" w14:paraId="57F785A4" w14:textId="77777777" w:rsidTr="00FC3D58">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A734B5"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99DDB6C" w14:textId="77777777" w:rsidR="00DA05FE" w:rsidRDefault="00DA05FE" w:rsidP="0049277F">
            <w:pPr>
              <w:pStyle w:val="NormalWeb"/>
              <w:spacing w:before="0" w:beforeAutospacing="0" w:after="120" w:line="360" w:lineRule="auto"/>
              <w:jc w:val="both"/>
            </w:pPr>
            <w:r>
              <w:rPr>
                <w:color w:val="000000"/>
                <w:sz w:val="20"/>
                <w:szCs w:val="20"/>
              </w:rPr>
              <w:t>N/A</w:t>
            </w:r>
          </w:p>
        </w:tc>
      </w:tr>
      <w:tr w:rsidR="00DA05FE" w14:paraId="0D25FA18" w14:textId="77777777" w:rsidTr="00FC3D58">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4DCEC263"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100439B1" w14:textId="77777777" w:rsidR="00DA05FE" w:rsidRDefault="00DA05FE" w:rsidP="0049277F">
            <w:pPr>
              <w:pStyle w:val="NormalWeb"/>
              <w:spacing w:before="0" w:beforeAutospacing="0" w:after="120" w:line="360" w:lineRule="auto"/>
              <w:jc w:val="both"/>
            </w:pPr>
            <w:r>
              <w:rPr>
                <w:color w:val="000000"/>
                <w:sz w:val="20"/>
                <w:szCs w:val="20"/>
              </w:rPr>
              <w:t>N/A</w:t>
            </w:r>
          </w:p>
        </w:tc>
      </w:tr>
    </w:tbl>
    <w:p w14:paraId="04F82671" w14:textId="77777777" w:rsidR="00DA05FE" w:rsidRDefault="00DA05FE" w:rsidP="0049277F">
      <w:pPr>
        <w:pStyle w:val="Heading5"/>
      </w:pPr>
      <w:r>
        <w:t>Biểu đồ luồng xử lý chức năng</w:t>
      </w:r>
    </w:p>
    <w:p w14:paraId="3EE7679C" w14:textId="00376B02" w:rsidR="00DA05FE" w:rsidRDefault="009B7710" w:rsidP="0049277F">
      <w:pPr>
        <w:pStyle w:val="NormalWeb"/>
        <w:spacing w:before="0" w:beforeAutospacing="0" w:after="160" w:line="360" w:lineRule="auto"/>
      </w:pPr>
      <w:r>
        <w:rPr>
          <w:noProof/>
        </w:rPr>
        <w:drawing>
          <wp:inline distT="0" distB="0" distL="0" distR="0" wp14:anchorId="63685340" wp14:editId="72CC9EBF">
            <wp:extent cx="5943600" cy="33237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323716"/>
                    </a:xfrm>
                    <a:prstGeom prst="rect">
                      <a:avLst/>
                    </a:prstGeom>
                    <a:noFill/>
                    <a:ln>
                      <a:noFill/>
                    </a:ln>
                  </pic:spPr>
                </pic:pic>
              </a:graphicData>
            </a:graphic>
          </wp:inline>
        </w:drawing>
      </w:r>
    </w:p>
    <w:p w14:paraId="4E7EAC1B" w14:textId="77777777" w:rsidR="00DA05FE" w:rsidRDefault="00DA05FE" w:rsidP="0049277F">
      <w:pPr>
        <w:pStyle w:val="Heading5"/>
      </w:pPr>
      <w:r>
        <w:t>Mô tả dòng sự kiện chính (Basic Flow)</w:t>
      </w:r>
    </w:p>
    <w:p w14:paraId="6C9D58E1" w14:textId="77777777" w:rsidR="00DA05FE" w:rsidRDefault="00DA05FE" w:rsidP="0049277F"/>
    <w:tbl>
      <w:tblPr>
        <w:tblW w:w="0" w:type="auto"/>
        <w:tblCellMar>
          <w:top w:w="15" w:type="dxa"/>
          <w:left w:w="15" w:type="dxa"/>
          <w:bottom w:w="15" w:type="dxa"/>
          <w:right w:w="15" w:type="dxa"/>
        </w:tblCellMar>
        <w:tblLook w:val="04A0" w:firstRow="1" w:lastRow="0" w:firstColumn="1" w:lastColumn="0" w:noHBand="0" w:noVBand="1"/>
      </w:tblPr>
      <w:tblGrid>
        <w:gridCol w:w="1982"/>
        <w:gridCol w:w="7368"/>
      </w:tblGrid>
      <w:tr w:rsidR="00D9193B" w14:paraId="2B7E0C11" w14:textId="77777777" w:rsidTr="00FC3D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679E1B" w14:textId="77777777" w:rsidR="00DA05FE" w:rsidRDefault="00DA05FE" w:rsidP="0049277F">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1296115" w14:textId="77777777" w:rsidR="00DA05FE" w:rsidRDefault="00DA05FE" w:rsidP="0049277F">
            <w:pPr>
              <w:pStyle w:val="NormalWeb"/>
              <w:spacing w:before="0" w:beforeAutospacing="0" w:after="0" w:line="360" w:lineRule="auto"/>
              <w:ind w:left="411"/>
              <w:jc w:val="center"/>
            </w:pPr>
            <w:r>
              <w:rPr>
                <w:b/>
                <w:bCs/>
                <w:color w:val="000000"/>
                <w:sz w:val="20"/>
                <w:szCs w:val="20"/>
              </w:rPr>
              <w:t>Phản ứng của hệ thống</w:t>
            </w:r>
          </w:p>
        </w:tc>
      </w:tr>
      <w:tr w:rsidR="00D9193B" w14:paraId="7E3872AC" w14:textId="77777777" w:rsidTr="00FC3D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A1ACD0" w14:textId="4DC09405" w:rsidR="00DA05FE" w:rsidRDefault="00DA05FE" w:rsidP="0049277F">
            <w:pPr>
              <w:pStyle w:val="NormalWeb"/>
              <w:spacing w:before="80" w:beforeAutospacing="0" w:after="0" w:line="360" w:lineRule="auto"/>
              <w:jc w:val="both"/>
            </w:pPr>
            <w:r>
              <w:rPr>
                <w:color w:val="000000"/>
              </w:rPr>
              <w:lastRenderedPageBreak/>
              <w:t>1. Tại màn hình danh mục</w:t>
            </w:r>
            <w:r w:rsidR="00C1498C">
              <w:rPr>
                <w:color w:val="000000"/>
              </w:rPr>
              <w:t xml:space="preserve"> cấp bậc</w:t>
            </w:r>
            <w:r>
              <w:rPr>
                <w:color w:val="000000"/>
              </w:rPr>
              <w:t>, nhập điều kiện tìm kiếm, bấm kìm kiếm</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6F7539" w14:textId="77777777" w:rsidR="00DA05FE" w:rsidRDefault="00DA05FE" w:rsidP="0049277F">
            <w:pPr>
              <w:pStyle w:val="NormalWeb"/>
              <w:spacing w:before="80" w:beforeAutospacing="0" w:after="0" w:line="360" w:lineRule="auto"/>
              <w:ind w:left="411" w:hanging="360"/>
              <w:jc w:val="both"/>
            </w:pPr>
            <w:r>
              <w:rPr>
                <w:color w:val="000000"/>
              </w:rPr>
              <w:t>2. Hiển thị danh sách chứa thông tin tìm kiếm</w:t>
            </w:r>
          </w:p>
          <w:p w14:paraId="74F1031A" w14:textId="77777777" w:rsidR="00DA05FE" w:rsidRDefault="00DA05FE" w:rsidP="0049277F">
            <w:pPr>
              <w:pStyle w:val="NormalWeb"/>
              <w:spacing w:before="0" w:beforeAutospacing="0" w:after="120" w:line="360" w:lineRule="auto"/>
              <w:ind w:left="411"/>
              <w:jc w:val="both"/>
            </w:pPr>
            <w:r>
              <w:rPr>
                <w:b/>
                <w:bCs/>
                <w:color w:val="000000"/>
              </w:rPr>
              <w:t>Thông tin tìm kiếm: Label</w:t>
            </w:r>
          </w:p>
          <w:p w14:paraId="5D10FA79" w14:textId="77777777" w:rsidR="00DA05FE" w:rsidRDefault="00DA05FE" w:rsidP="0049277F">
            <w:pPr>
              <w:pStyle w:val="NormalWeb"/>
              <w:spacing w:before="80" w:beforeAutospacing="0" w:after="0" w:line="360" w:lineRule="auto"/>
              <w:ind w:left="411" w:hanging="360"/>
              <w:jc w:val="both"/>
            </w:pPr>
            <w:r>
              <w:rPr>
                <w:b/>
                <w:bCs/>
                <w:color w:val="000000"/>
              </w:rPr>
              <w:t>Tìm kiếm: Button</w:t>
            </w:r>
          </w:p>
          <w:p w14:paraId="6F65E1E0" w14:textId="77777777" w:rsidR="00DA05FE" w:rsidRDefault="00DA05FE" w:rsidP="0049277F">
            <w:pPr>
              <w:pStyle w:val="NormalWeb"/>
              <w:numPr>
                <w:ilvl w:val="0"/>
                <w:numId w:val="271"/>
              </w:numPr>
              <w:spacing w:before="80" w:beforeAutospacing="0" w:after="0" w:line="360" w:lineRule="auto"/>
              <w:jc w:val="both"/>
              <w:textAlignment w:val="baseline"/>
              <w:rPr>
                <w:color w:val="000000"/>
              </w:rPr>
            </w:pPr>
            <w:r>
              <w:rPr>
                <w:color w:val="000000"/>
              </w:rPr>
              <w:t>Comment: Danh sách kết quả tìm kiếm hiển thị theo danh sách đơn vị mặc định. Chỉ tim kiếm mặc định theo đơn vị User quản lý và đơn vị con của nó. </w:t>
            </w:r>
          </w:p>
          <w:p w14:paraId="32973A1F" w14:textId="77777777" w:rsidR="00DA05FE" w:rsidRDefault="00DA05FE" w:rsidP="0049277F">
            <w:pPr>
              <w:pStyle w:val="NormalWeb"/>
              <w:spacing w:before="80" w:beforeAutospacing="0" w:after="0" w:line="360" w:lineRule="auto"/>
              <w:ind w:left="411"/>
              <w:jc w:val="both"/>
            </w:pPr>
            <w:r>
              <w:rPr>
                <w:color w:val="000000"/>
                <w:u w:val="single"/>
              </w:rPr>
              <w:t>Các trường thông tin nhập để tìm kiếm </w:t>
            </w:r>
          </w:p>
          <w:p w14:paraId="6E9D98E4" w14:textId="704221D0" w:rsidR="00DA05FE" w:rsidRDefault="00DA05FE" w:rsidP="0049277F">
            <w:pPr>
              <w:pStyle w:val="NormalWeb"/>
              <w:spacing w:before="80" w:beforeAutospacing="0" w:after="0" w:line="360" w:lineRule="auto"/>
              <w:ind w:left="411" w:hanging="360"/>
              <w:jc w:val="both"/>
            </w:pPr>
            <w:r>
              <w:rPr>
                <w:i/>
                <w:iCs/>
                <w:color w:val="000000"/>
              </w:rPr>
              <w:t xml:space="preserve">Tên </w:t>
            </w:r>
            <w:r w:rsidR="00C1498C">
              <w:rPr>
                <w:i/>
                <w:iCs/>
                <w:color w:val="000000"/>
              </w:rPr>
              <w:t>cấp bậc</w:t>
            </w:r>
            <w:r>
              <w:rPr>
                <w:i/>
                <w:iCs/>
                <w:color w:val="000000"/>
              </w:rPr>
              <w:t xml:space="preserve">: </w:t>
            </w:r>
            <w:r>
              <w:rPr>
                <w:color w:val="000000"/>
              </w:rPr>
              <w:t>Textbox, String (150)</w:t>
            </w:r>
          </w:p>
          <w:p w14:paraId="2EFF56AB" w14:textId="65F62370" w:rsidR="00DA05FE" w:rsidRDefault="00DA05FE" w:rsidP="0049277F">
            <w:pPr>
              <w:pStyle w:val="NormalWeb"/>
              <w:numPr>
                <w:ilvl w:val="0"/>
                <w:numId w:val="272"/>
              </w:numPr>
              <w:spacing w:before="80" w:beforeAutospacing="0" w:after="0" w:line="360" w:lineRule="auto"/>
              <w:jc w:val="both"/>
              <w:textAlignment w:val="baseline"/>
              <w:rPr>
                <w:color w:val="000000"/>
              </w:rPr>
            </w:pPr>
            <w:r>
              <w:rPr>
                <w:color w:val="000000"/>
              </w:rPr>
              <w:t>Comment: lấy dữ liệu từ bảng cats_</w:t>
            </w:r>
            <w:r w:rsidR="009B7710">
              <w:rPr>
                <w:color w:val="000000"/>
              </w:rPr>
              <w:t xml:space="preserve"> </w:t>
            </w:r>
            <w:r w:rsidR="00C1498C">
              <w:rPr>
                <w:color w:val="000000"/>
              </w:rPr>
              <w:t>level</w:t>
            </w:r>
            <w:r w:rsidR="009B7710">
              <w:rPr>
                <w:color w:val="000000"/>
              </w:rPr>
              <w:t xml:space="preserve">s </w:t>
            </w:r>
            <w:r>
              <w:rPr>
                <w:color w:val="000000"/>
              </w:rPr>
              <w:t>(column: name_vi) với is_delete=0, is_active=1 </w:t>
            </w:r>
          </w:p>
          <w:p w14:paraId="14ACB112" w14:textId="3A980453" w:rsidR="00DA05FE" w:rsidRDefault="00DA05FE" w:rsidP="0049277F">
            <w:pPr>
              <w:pStyle w:val="NormalWeb"/>
              <w:spacing w:before="0" w:beforeAutospacing="0" w:after="120" w:line="360" w:lineRule="auto"/>
              <w:jc w:val="both"/>
            </w:pPr>
            <w:r>
              <w:rPr>
                <w:i/>
                <w:iCs/>
                <w:color w:val="000000"/>
              </w:rPr>
              <w:t xml:space="preserve">Mã </w:t>
            </w:r>
            <w:r w:rsidR="00C1498C">
              <w:rPr>
                <w:i/>
                <w:iCs/>
                <w:color w:val="000000"/>
              </w:rPr>
              <w:t>cấp bậc</w:t>
            </w:r>
            <w:r>
              <w:rPr>
                <w:i/>
                <w:iCs/>
                <w:color w:val="000000"/>
              </w:rPr>
              <w:t xml:space="preserve">: </w:t>
            </w:r>
            <w:r>
              <w:rPr>
                <w:color w:val="000000"/>
              </w:rPr>
              <w:t>Textbox, String (100)</w:t>
            </w:r>
          </w:p>
          <w:p w14:paraId="4011B5F0" w14:textId="3145BE9D" w:rsidR="00DA05FE" w:rsidRDefault="00DA05FE" w:rsidP="0049277F">
            <w:pPr>
              <w:pStyle w:val="NormalWeb"/>
              <w:numPr>
                <w:ilvl w:val="0"/>
                <w:numId w:val="273"/>
              </w:numPr>
              <w:spacing w:before="80" w:beforeAutospacing="0" w:after="0" w:line="360" w:lineRule="auto"/>
              <w:jc w:val="both"/>
              <w:textAlignment w:val="baseline"/>
              <w:rPr>
                <w:color w:val="000000"/>
              </w:rPr>
            </w:pPr>
            <w:r>
              <w:rPr>
                <w:color w:val="000000"/>
              </w:rPr>
              <w:t>Comment: lấy dữ liệu từ bảng cats_</w:t>
            </w:r>
            <w:r w:rsidR="009B7710">
              <w:rPr>
                <w:color w:val="000000"/>
              </w:rPr>
              <w:t xml:space="preserve"> </w:t>
            </w:r>
            <w:r w:rsidR="00C1498C">
              <w:rPr>
                <w:color w:val="000000"/>
              </w:rPr>
              <w:t xml:space="preserve">levels </w:t>
            </w:r>
            <w:r>
              <w:rPr>
                <w:color w:val="000000"/>
              </w:rPr>
              <w:t>(column: code_vi) với is_delete=0, is_active=1</w:t>
            </w:r>
          </w:p>
          <w:p w14:paraId="027D8D16" w14:textId="53AC5479" w:rsidR="00DA05FE" w:rsidRDefault="00DA05FE" w:rsidP="0049277F">
            <w:pPr>
              <w:pStyle w:val="NormalWeb"/>
              <w:spacing w:before="80" w:beforeAutospacing="0" w:after="0" w:line="360" w:lineRule="auto"/>
              <w:jc w:val="both"/>
            </w:pPr>
            <w:r>
              <w:rPr>
                <w:b/>
                <w:bCs/>
                <w:color w:val="000000"/>
              </w:rPr>
              <w:t xml:space="preserve">Danh sách </w:t>
            </w:r>
            <w:r w:rsidR="00C1498C">
              <w:rPr>
                <w:b/>
                <w:bCs/>
                <w:color w:val="000000"/>
              </w:rPr>
              <w:t>cấp bậc</w:t>
            </w:r>
            <w:r>
              <w:rPr>
                <w:b/>
                <w:bCs/>
                <w:color w:val="000000"/>
              </w:rPr>
              <w:t xml:space="preserve"> (</w:t>
            </w:r>
            <w:r w:rsidR="009B7710">
              <w:rPr>
                <w:b/>
                <w:bCs/>
                <w:color w:val="000000"/>
              </w:rPr>
              <w:t>28</w:t>
            </w:r>
            <w:r>
              <w:rPr>
                <w:b/>
                <w:bCs/>
                <w:color w:val="000000"/>
              </w:rPr>
              <w:t>)</w:t>
            </w:r>
          </w:p>
          <w:p w14:paraId="259A30C1" w14:textId="77777777" w:rsidR="00DA05FE" w:rsidRDefault="00DA05FE" w:rsidP="0049277F">
            <w:pPr>
              <w:pStyle w:val="NormalWeb"/>
              <w:numPr>
                <w:ilvl w:val="0"/>
                <w:numId w:val="263"/>
              </w:numPr>
              <w:spacing w:before="0" w:beforeAutospacing="0" w:after="120" w:line="360" w:lineRule="auto"/>
              <w:jc w:val="both"/>
              <w:textAlignment w:val="baseline"/>
              <w:rPr>
                <w:color w:val="000000"/>
              </w:rPr>
            </w:pPr>
            <w:r>
              <w:rPr>
                <w:color w:val="000000"/>
              </w:rPr>
              <w:t>UI Control: Label</w:t>
            </w:r>
          </w:p>
          <w:p w14:paraId="6BB82AA9" w14:textId="77777777" w:rsidR="00D9193B" w:rsidRPr="00D9193B" w:rsidRDefault="00DA05FE" w:rsidP="0049277F">
            <w:pPr>
              <w:pStyle w:val="NormalWeb"/>
              <w:numPr>
                <w:ilvl w:val="0"/>
                <w:numId w:val="263"/>
              </w:numPr>
              <w:spacing w:before="0" w:beforeAutospacing="0" w:after="120" w:line="360" w:lineRule="auto"/>
              <w:jc w:val="both"/>
            </w:pPr>
            <w:r>
              <w:rPr>
                <w:color w:val="000000"/>
              </w:rPr>
              <w:t xml:space="preserve">Comments: Tiêu đề bảng Danh sách </w:t>
            </w:r>
            <w:r w:rsidR="002F3B9B">
              <w:rPr>
                <w:color w:val="000000"/>
              </w:rPr>
              <w:t>cấp bậc</w:t>
            </w:r>
            <w:r>
              <w:rPr>
                <w:color w:val="000000"/>
              </w:rPr>
              <w:t xml:space="preserve"> hiển thị theo mặc định, hiển thị: Danh sách </w:t>
            </w:r>
            <w:r w:rsidR="00D9193B">
              <w:rPr>
                <w:color w:val="000000"/>
              </w:rPr>
              <w:t>cấp bậc</w:t>
            </w:r>
            <w:r>
              <w:rPr>
                <w:color w:val="000000"/>
              </w:rPr>
              <w:t xml:space="preserve"> (number), trong đó number = tổng số </w:t>
            </w:r>
            <w:r w:rsidR="00D9193B">
              <w:rPr>
                <w:color w:val="000000"/>
              </w:rPr>
              <w:t>cấp bậc</w:t>
            </w:r>
            <w:r>
              <w:rPr>
                <w:color w:val="000000"/>
              </w:rPr>
              <w:t xml:space="preserve">, lấy từ bảng </w:t>
            </w:r>
            <w:r>
              <w:rPr>
                <w:b/>
                <w:bCs/>
                <w:color w:val="000000"/>
              </w:rPr>
              <w:t>cats_</w:t>
            </w:r>
            <w:r w:rsidR="00C1498C">
              <w:rPr>
                <w:color w:val="000000"/>
              </w:rPr>
              <w:t xml:space="preserve"> </w:t>
            </w:r>
            <w:r w:rsidR="00C1498C" w:rsidRPr="00C1498C">
              <w:rPr>
                <w:b/>
                <w:color w:val="000000"/>
              </w:rPr>
              <w:t>levels</w:t>
            </w:r>
            <w:r w:rsidR="00C1498C">
              <w:rPr>
                <w:color w:val="000000"/>
              </w:rPr>
              <w:t xml:space="preserve"> </w:t>
            </w:r>
            <w:r>
              <w:rPr>
                <w:color w:val="000000"/>
              </w:rPr>
              <w:t>với is_active = 1, is_delete = 0, bao gồm các thông tin sau được text hiển thị:</w:t>
            </w:r>
          </w:p>
          <w:p w14:paraId="52CEF75B" w14:textId="74AB53BB" w:rsidR="00DA05FE" w:rsidRDefault="00DA05FE" w:rsidP="0049277F">
            <w:pPr>
              <w:pStyle w:val="NormalWeb"/>
              <w:spacing w:before="0" w:beforeAutospacing="0" w:after="120" w:line="360" w:lineRule="auto"/>
              <w:jc w:val="both"/>
            </w:pPr>
            <w:r w:rsidRPr="00D9193B">
              <w:rPr>
                <w:b/>
                <w:bCs/>
                <w:color w:val="000000"/>
              </w:rPr>
              <w:t>STT</w:t>
            </w:r>
          </w:p>
          <w:p w14:paraId="68F4495B" w14:textId="77777777" w:rsidR="00DA05FE" w:rsidRDefault="00DA05FE" w:rsidP="0049277F">
            <w:pPr>
              <w:pStyle w:val="NormalWeb"/>
              <w:numPr>
                <w:ilvl w:val="0"/>
                <w:numId w:val="264"/>
              </w:numPr>
              <w:spacing w:before="0" w:beforeAutospacing="0" w:after="120" w:line="360" w:lineRule="auto"/>
              <w:jc w:val="both"/>
              <w:textAlignment w:val="baseline"/>
              <w:rPr>
                <w:color w:val="000000"/>
              </w:rPr>
            </w:pPr>
            <w:r>
              <w:rPr>
                <w:color w:val="000000"/>
              </w:rPr>
              <w:t>UI Control: Textview</w:t>
            </w:r>
          </w:p>
          <w:p w14:paraId="00502676" w14:textId="77777777" w:rsidR="00D9193B" w:rsidRPr="00D9193B" w:rsidRDefault="00DA05FE" w:rsidP="0049277F">
            <w:pPr>
              <w:pStyle w:val="NormalWeb"/>
              <w:numPr>
                <w:ilvl w:val="0"/>
                <w:numId w:val="264"/>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(xét theo trường cats_</w:t>
            </w:r>
            <w:proofErr w:type="gramStart"/>
            <w:r w:rsidR="00D9193B">
              <w:rPr>
                <w:color w:val="000000"/>
              </w:rPr>
              <w:t>levels</w:t>
            </w:r>
            <w:r>
              <w:rPr>
                <w:color w:val="000000"/>
              </w:rPr>
              <w:t>.create</w:t>
            </w:r>
            <w:proofErr w:type="gramEnd"/>
            <w:r>
              <w:rPr>
                <w:color w:val="000000"/>
              </w:rPr>
              <w:t>_date) mới nhất đến cũ nhất.</w:t>
            </w:r>
          </w:p>
          <w:p w14:paraId="1B899EFD" w14:textId="430DB7C7" w:rsidR="00DA05FE" w:rsidRPr="00D9193B" w:rsidRDefault="00DA05FE" w:rsidP="0049277F">
            <w:pPr>
              <w:pStyle w:val="NormalWeb"/>
              <w:spacing w:before="0" w:beforeAutospacing="0" w:after="120" w:line="360" w:lineRule="auto"/>
              <w:jc w:val="both"/>
              <w:textAlignment w:val="baseline"/>
              <w:rPr>
                <w:b/>
                <w:bCs/>
                <w:color w:val="000000"/>
              </w:rPr>
            </w:pPr>
            <w:r w:rsidRPr="00D9193B">
              <w:rPr>
                <w:b/>
                <w:bCs/>
                <w:color w:val="000000"/>
              </w:rPr>
              <w:t>Mã đối tượng</w:t>
            </w:r>
          </w:p>
          <w:p w14:paraId="09A5027E"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UI Control: Textview</w:t>
            </w:r>
          </w:p>
          <w:p w14:paraId="1A5D4031" w14:textId="14BF0093"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067455EC"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b/>
                <w:bCs/>
                <w:color w:val="000000"/>
              </w:rPr>
              <w:t> </w:t>
            </w:r>
            <w:r>
              <w:rPr>
                <w:color w:val="000000"/>
              </w:rPr>
              <w:t>Column Name: code_vi</w:t>
            </w:r>
          </w:p>
          <w:p w14:paraId="3810E21A"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lastRenderedPageBreak/>
              <w:t>Data Types: String (50)</w:t>
            </w:r>
          </w:p>
          <w:p w14:paraId="7ABECF17" w14:textId="77777777" w:rsidR="00DA05FE" w:rsidRDefault="00DA05FE" w:rsidP="0049277F">
            <w:pPr>
              <w:pStyle w:val="NormalWeb"/>
              <w:numPr>
                <w:ilvl w:val="0"/>
                <w:numId w:val="265"/>
              </w:numPr>
              <w:spacing w:before="0" w:beforeAutospacing="0" w:after="120" w:line="360" w:lineRule="auto"/>
              <w:jc w:val="both"/>
              <w:textAlignment w:val="baseline"/>
              <w:rPr>
                <w:color w:val="000000"/>
              </w:rPr>
            </w:pPr>
            <w:r>
              <w:rPr>
                <w:color w:val="000000"/>
              </w:rPr>
              <w:t>Nullable: no</w:t>
            </w:r>
          </w:p>
          <w:p w14:paraId="160DE4BA" w14:textId="77777777" w:rsidR="00D9193B" w:rsidRPr="00D9193B" w:rsidRDefault="00DA05FE" w:rsidP="0049277F">
            <w:pPr>
              <w:pStyle w:val="NormalWeb"/>
              <w:numPr>
                <w:ilvl w:val="0"/>
                <w:numId w:val="265"/>
              </w:numPr>
              <w:spacing w:before="0" w:beforeAutospacing="0" w:after="120" w:line="360" w:lineRule="auto"/>
              <w:jc w:val="both"/>
              <w:textAlignment w:val="baseline"/>
              <w:rPr>
                <w:b/>
                <w:bCs/>
                <w:color w:val="000000"/>
              </w:rPr>
            </w:pPr>
            <w:r>
              <w:rPr>
                <w:color w:val="000000"/>
              </w:rPr>
              <w:t>Comments:</w:t>
            </w:r>
          </w:p>
          <w:p w14:paraId="1126CB37" w14:textId="75068449" w:rsidR="00DA05FE" w:rsidRPr="00D9193B" w:rsidRDefault="00DA05FE" w:rsidP="0049277F">
            <w:pPr>
              <w:pStyle w:val="NormalWeb"/>
              <w:spacing w:before="0" w:beforeAutospacing="0" w:after="120" w:line="360" w:lineRule="auto"/>
              <w:jc w:val="both"/>
              <w:textAlignment w:val="baseline"/>
              <w:rPr>
                <w:b/>
                <w:bCs/>
                <w:color w:val="000000"/>
              </w:rPr>
            </w:pPr>
            <w:r w:rsidRPr="00D9193B">
              <w:rPr>
                <w:b/>
                <w:bCs/>
                <w:color w:val="000000"/>
              </w:rPr>
              <w:t>Tên đối tượng</w:t>
            </w:r>
          </w:p>
          <w:p w14:paraId="184EA632"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UI Control: Textview</w:t>
            </w:r>
          </w:p>
          <w:p w14:paraId="1C4A7BE5" w14:textId="48E3A68F"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707FCEB7"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Column Name: name_vi</w:t>
            </w:r>
          </w:p>
          <w:p w14:paraId="722A2A1B"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Data Types: String (250)</w:t>
            </w:r>
          </w:p>
          <w:p w14:paraId="569E2FBD" w14:textId="77777777" w:rsidR="00DA05FE" w:rsidRDefault="00DA05FE" w:rsidP="0049277F">
            <w:pPr>
              <w:pStyle w:val="NormalWeb"/>
              <w:numPr>
                <w:ilvl w:val="0"/>
                <w:numId w:val="266"/>
              </w:numPr>
              <w:spacing w:before="0" w:beforeAutospacing="0" w:after="120" w:line="360" w:lineRule="auto"/>
              <w:jc w:val="both"/>
              <w:textAlignment w:val="baseline"/>
              <w:rPr>
                <w:color w:val="000000"/>
              </w:rPr>
            </w:pPr>
            <w:r>
              <w:rPr>
                <w:color w:val="000000"/>
              </w:rPr>
              <w:t>Nullable: no</w:t>
            </w:r>
          </w:p>
          <w:p w14:paraId="0D9A4F16" w14:textId="77777777" w:rsidR="00DA05FE" w:rsidRDefault="00DA05FE" w:rsidP="0049277F">
            <w:pPr>
              <w:pStyle w:val="NormalWeb"/>
              <w:numPr>
                <w:ilvl w:val="0"/>
                <w:numId w:val="266"/>
              </w:numPr>
              <w:spacing w:before="0" w:beforeAutospacing="0" w:after="120" w:line="360" w:lineRule="auto"/>
              <w:jc w:val="both"/>
              <w:textAlignment w:val="baseline"/>
              <w:rPr>
                <w:b/>
                <w:bCs/>
                <w:color w:val="000000"/>
              </w:rPr>
            </w:pPr>
            <w:r>
              <w:rPr>
                <w:color w:val="000000"/>
              </w:rPr>
              <w:t>Comments: </w:t>
            </w:r>
          </w:p>
          <w:p w14:paraId="73D8C845" w14:textId="77777777" w:rsidR="00DA05FE" w:rsidRDefault="00DA05FE" w:rsidP="0049277F">
            <w:pPr>
              <w:pStyle w:val="NormalWeb"/>
              <w:spacing w:before="0" w:beforeAutospacing="0" w:after="120" w:line="360" w:lineRule="auto"/>
              <w:jc w:val="both"/>
            </w:pPr>
            <w:r>
              <w:rPr>
                <w:b/>
                <w:bCs/>
                <w:color w:val="000000"/>
              </w:rPr>
              <w:t>Mô tả</w:t>
            </w:r>
          </w:p>
          <w:p w14:paraId="5E87F1A1"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UI Control: Textview</w:t>
            </w:r>
          </w:p>
          <w:p w14:paraId="204DA35A" w14:textId="667B4B22"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Table Name: cats_</w:t>
            </w:r>
            <w:r w:rsidR="00D9193B">
              <w:rPr>
                <w:color w:val="000000"/>
              </w:rPr>
              <w:t>levels</w:t>
            </w:r>
          </w:p>
          <w:p w14:paraId="5D8082D1"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Column Name: description</w:t>
            </w:r>
          </w:p>
          <w:p w14:paraId="262784F0"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Data Types: String (100)</w:t>
            </w:r>
          </w:p>
          <w:p w14:paraId="5523AC13"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Nullable: yes</w:t>
            </w:r>
          </w:p>
          <w:p w14:paraId="548D3A48" w14:textId="77777777" w:rsidR="00DA05FE" w:rsidRDefault="00DA05FE" w:rsidP="0049277F">
            <w:pPr>
              <w:pStyle w:val="NormalWeb"/>
              <w:numPr>
                <w:ilvl w:val="0"/>
                <w:numId w:val="267"/>
              </w:numPr>
              <w:spacing w:before="0" w:beforeAutospacing="0" w:after="120" w:line="360" w:lineRule="auto"/>
              <w:jc w:val="both"/>
              <w:textAlignment w:val="baseline"/>
              <w:rPr>
                <w:color w:val="000000"/>
              </w:rPr>
            </w:pPr>
            <w:r>
              <w:rPr>
                <w:color w:val="000000"/>
              </w:rPr>
              <w:t>Comment:</w:t>
            </w:r>
          </w:p>
          <w:p w14:paraId="4901ACC7" w14:textId="21290770" w:rsidR="00DA05FE" w:rsidRPr="00664345" w:rsidRDefault="00DA05FE" w:rsidP="0049277F">
            <w:pPr>
              <w:pStyle w:val="NormalWeb"/>
              <w:spacing w:before="0" w:beforeAutospacing="0" w:after="120" w:line="360" w:lineRule="auto"/>
              <w:jc w:val="both"/>
              <w:textAlignment w:val="baseline"/>
              <w:rPr>
                <w:color w:val="000000"/>
              </w:rPr>
            </w:pPr>
            <w:r w:rsidRPr="00664345">
              <w:rPr>
                <w:b/>
                <w:bCs/>
                <w:color w:val="000000"/>
              </w:rPr>
              <w:t>Thao tác</w:t>
            </w:r>
            <w:r w:rsidRPr="00664345">
              <w:rPr>
                <w:color w:val="000000"/>
              </w:rPr>
              <w:t> </w:t>
            </w:r>
          </w:p>
          <w:p w14:paraId="604E3937" w14:textId="77777777" w:rsidR="00DA05FE" w:rsidRDefault="00DA05FE" w:rsidP="0049277F">
            <w:pPr>
              <w:pStyle w:val="NormalWeb"/>
              <w:spacing w:before="0" w:beforeAutospacing="0" w:after="120" w:line="360" w:lineRule="auto"/>
              <w:ind w:left="419"/>
              <w:jc w:val="both"/>
              <w:textAlignment w:val="baseline"/>
              <w:rPr>
                <w:b/>
                <w:bCs/>
                <w:color w:val="000000"/>
                <w:sz w:val="20"/>
                <w:szCs w:val="20"/>
              </w:rPr>
            </w:pPr>
            <w:r>
              <w:rPr>
                <w:b/>
                <w:bCs/>
                <w:color w:val="000000"/>
              </w:rPr>
              <w:t>“Cập nhật”</w:t>
            </w:r>
            <w:r>
              <w:rPr>
                <w:color w:val="000000"/>
              </w:rPr>
              <w:t> </w:t>
            </w:r>
          </w:p>
          <w:p w14:paraId="33F5D48A" w14:textId="77777777" w:rsidR="00DA05FE" w:rsidRDefault="00DA05FE" w:rsidP="0049277F">
            <w:pPr>
              <w:pStyle w:val="NormalWeb"/>
              <w:numPr>
                <w:ilvl w:val="0"/>
                <w:numId w:val="268"/>
              </w:numPr>
              <w:spacing w:before="0" w:beforeAutospacing="0" w:after="120" w:line="360" w:lineRule="auto"/>
              <w:jc w:val="both"/>
              <w:textAlignment w:val="baseline"/>
              <w:rPr>
                <w:b/>
                <w:bCs/>
                <w:color w:val="000000"/>
              </w:rPr>
            </w:pPr>
            <w:r>
              <w:rPr>
                <w:color w:val="000000"/>
              </w:rPr>
              <w:t>UI Control: button</w:t>
            </w:r>
          </w:p>
          <w:p w14:paraId="78E778A3" w14:textId="77777777" w:rsidR="00DA05FE" w:rsidRDefault="00DA05FE" w:rsidP="0049277F">
            <w:pPr>
              <w:pStyle w:val="NormalWeb"/>
              <w:numPr>
                <w:ilvl w:val="0"/>
                <w:numId w:val="268"/>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sẽ hiện màn hình sửa danh mục </w:t>
            </w:r>
          </w:p>
          <w:p w14:paraId="630C027E" w14:textId="77777777" w:rsidR="00DA05FE" w:rsidRDefault="00DA05FE" w:rsidP="0049277F">
            <w:pPr>
              <w:pStyle w:val="NormalWeb"/>
              <w:spacing w:before="0" w:beforeAutospacing="0" w:after="120" w:line="360" w:lineRule="auto"/>
              <w:ind w:left="419"/>
              <w:jc w:val="both"/>
              <w:textAlignment w:val="baseline"/>
              <w:rPr>
                <w:b/>
                <w:bCs/>
                <w:color w:val="000000"/>
                <w:sz w:val="20"/>
                <w:szCs w:val="20"/>
              </w:rPr>
            </w:pPr>
            <w:r>
              <w:rPr>
                <w:b/>
                <w:bCs/>
                <w:color w:val="000000"/>
              </w:rPr>
              <w:t>“Xóa thông tin”</w:t>
            </w:r>
          </w:p>
          <w:p w14:paraId="5EC89096" w14:textId="77777777" w:rsidR="00DA05FE" w:rsidRDefault="00DA05FE" w:rsidP="0049277F">
            <w:pPr>
              <w:pStyle w:val="NormalWeb"/>
              <w:numPr>
                <w:ilvl w:val="0"/>
                <w:numId w:val="269"/>
              </w:numPr>
              <w:spacing w:before="0" w:beforeAutospacing="0" w:after="120" w:line="360" w:lineRule="auto"/>
              <w:jc w:val="both"/>
              <w:textAlignment w:val="baseline"/>
              <w:rPr>
                <w:b/>
                <w:bCs/>
                <w:color w:val="000000"/>
              </w:rPr>
            </w:pPr>
            <w:r>
              <w:rPr>
                <w:color w:val="000000"/>
              </w:rPr>
              <w:t>UI Control: Button</w:t>
            </w:r>
          </w:p>
          <w:p w14:paraId="4F5FAB26" w14:textId="039871DD" w:rsidR="00DA05FE" w:rsidRDefault="00DA05FE" w:rsidP="0049277F">
            <w:pPr>
              <w:pStyle w:val="NormalWeb"/>
              <w:numPr>
                <w:ilvl w:val="0"/>
                <w:numId w:val="269"/>
              </w:numPr>
              <w:spacing w:before="0" w:beforeAutospacing="0" w:after="120" w:line="360" w:lineRule="auto"/>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w:t>
            </w:r>
            <w:r>
              <w:rPr>
                <w:color w:val="000000"/>
              </w:rPr>
              <w:lastRenderedPageBreak/>
              <w:t xml:space="preserve">“Bạn có chắc chắn muốn xóa </w:t>
            </w:r>
            <w:r w:rsidR="00D9193B">
              <w:rPr>
                <w:color w:val="000000"/>
              </w:rPr>
              <w:t>cấp bậc</w:t>
            </w:r>
            <w:r>
              <w:rPr>
                <w:color w:val="000000"/>
              </w:rPr>
              <w:t xml:space="preserve"> [tên </w:t>
            </w:r>
            <w:r w:rsidR="00D9193B">
              <w:rPr>
                <w:color w:val="000000"/>
              </w:rPr>
              <w:t>cấp bậc</w:t>
            </w:r>
            <w:r>
              <w:rPr>
                <w:color w:val="000000"/>
              </w:rPr>
              <w:t xml:space="preserve">] không?” Bấm hủy để hủy thao tác, bấm Xác nhận sẽ xóa bản ghi </w:t>
            </w:r>
            <w:r w:rsidR="00D9193B">
              <w:rPr>
                <w:color w:val="000000"/>
              </w:rPr>
              <w:t>cấp bậc</w:t>
            </w:r>
            <w:r>
              <w:rPr>
                <w:color w:val="000000"/>
              </w:rPr>
              <w:t xml:space="preserve"> đó.</w:t>
            </w:r>
          </w:p>
          <w:p w14:paraId="2435B6C9" w14:textId="77777777" w:rsidR="00DA05FE" w:rsidRDefault="00DA05FE" w:rsidP="0049277F">
            <w:pPr>
              <w:pStyle w:val="NormalWeb"/>
              <w:spacing w:before="0" w:beforeAutospacing="0" w:after="120" w:line="360" w:lineRule="auto"/>
              <w:jc w:val="both"/>
            </w:pPr>
            <w:r>
              <w:rPr>
                <w:b/>
                <w:bCs/>
                <w:color w:val="000000"/>
              </w:rPr>
              <w:t>Phân trang</w:t>
            </w:r>
            <w:r>
              <w:rPr>
                <w:color w:val="000000"/>
              </w:rPr>
              <w:t>: </w:t>
            </w:r>
          </w:p>
          <w:p w14:paraId="3BB1F8AA" w14:textId="77777777" w:rsidR="00DA05FE" w:rsidRDefault="00DA05FE" w:rsidP="0049277F">
            <w:pPr>
              <w:pStyle w:val="NormalWeb"/>
              <w:numPr>
                <w:ilvl w:val="0"/>
                <w:numId w:val="270"/>
              </w:numPr>
              <w:spacing w:before="0" w:beforeAutospacing="0" w:after="0" w:line="360" w:lineRule="auto"/>
              <w:jc w:val="both"/>
              <w:textAlignment w:val="baseline"/>
              <w:rPr>
                <w:color w:val="000000"/>
              </w:rPr>
            </w:pPr>
            <w:r>
              <w:rPr>
                <w:color w:val="000000"/>
              </w:rPr>
              <w:t>Phân trang 10 bản ghi/1 trang.  </w:t>
            </w:r>
          </w:p>
          <w:p w14:paraId="359D5BB7" w14:textId="77777777" w:rsidR="00DA05FE" w:rsidRDefault="00DA05FE" w:rsidP="0049277F">
            <w:pPr>
              <w:pStyle w:val="NormalWeb"/>
              <w:numPr>
                <w:ilvl w:val="0"/>
                <w:numId w:val="270"/>
              </w:numPr>
              <w:spacing w:before="0" w:beforeAutospacing="0" w:after="0" w:line="360" w:lineRule="auto"/>
              <w:jc w:val="both"/>
              <w:textAlignment w:val="baseline"/>
              <w:rPr>
                <w:color w:val="000000"/>
              </w:rPr>
            </w:pPr>
            <w:r>
              <w:rPr>
                <w:color w:val="000000"/>
              </w:rPr>
              <w:t>Hiển thị Label tại mỗi trang khi xem theo mẫu mặc định “Tìm thấy (number), hiển thị từ 1-20”</w:t>
            </w:r>
          </w:p>
          <w:p w14:paraId="70D439AB" w14:textId="77777777" w:rsidR="00DA05FE" w:rsidRDefault="00DA05FE" w:rsidP="0049277F">
            <w:pPr>
              <w:pStyle w:val="NormalWeb"/>
              <w:numPr>
                <w:ilvl w:val="0"/>
                <w:numId w:val="270"/>
              </w:numPr>
              <w:spacing w:before="0" w:beforeAutospacing="0" w:after="120" w:line="360" w:lineRule="auto"/>
              <w:jc w:val="both"/>
              <w:textAlignment w:val="baseline"/>
              <w:rPr>
                <w:color w:val="000000"/>
              </w:rPr>
            </w:pPr>
            <w:r>
              <w:rPr>
                <w:color w:val="000000"/>
              </w:rPr>
              <w:t>Có thể next, quay lại trang, chọn trang để xem, hiển thị cho phép chọn 5 trang liên tiếp nhau.</w:t>
            </w:r>
          </w:p>
          <w:p w14:paraId="18B54C2F" w14:textId="77777777" w:rsidR="00DA05FE" w:rsidRDefault="00DA05FE" w:rsidP="0049277F">
            <w:pPr>
              <w:pStyle w:val="NormalWeb"/>
              <w:spacing w:before="80" w:beforeAutospacing="0" w:after="0" w:line="360" w:lineRule="auto"/>
              <w:jc w:val="both"/>
              <w:textAlignment w:val="baseline"/>
              <w:rPr>
                <w:color w:val="000000"/>
              </w:rPr>
            </w:pPr>
            <w:r>
              <w:rPr>
                <w:color w:val="000000"/>
              </w:rPr>
              <w:t> </w:t>
            </w:r>
          </w:p>
        </w:tc>
      </w:tr>
    </w:tbl>
    <w:p w14:paraId="56943B40" w14:textId="77777777" w:rsidR="00DA05FE" w:rsidRDefault="00DA05FE" w:rsidP="0049277F">
      <w:pPr>
        <w:pStyle w:val="Heading5"/>
      </w:pPr>
      <w:r>
        <w:lastRenderedPageBreak/>
        <w:t>Mô tả dòng sự kiện phụ (Alternative Flow)</w:t>
      </w:r>
    </w:p>
    <w:p w14:paraId="0FB1EF61" w14:textId="77777777" w:rsidR="00DA05FE" w:rsidRDefault="00DA05FE" w:rsidP="0049277F">
      <w:pPr>
        <w:pStyle w:val="NormalWeb"/>
        <w:spacing w:before="0" w:beforeAutospacing="0" w:after="160" w:line="360" w:lineRule="auto"/>
      </w:pPr>
      <w:r>
        <w:rPr>
          <w:color w:val="000000"/>
        </w:rPr>
        <w:t>N/A</w:t>
      </w:r>
    </w:p>
    <w:p w14:paraId="383909A5" w14:textId="77777777" w:rsidR="00DA05FE" w:rsidRDefault="00DA05FE" w:rsidP="0049277F">
      <w:pPr>
        <w:pStyle w:val="Heading5"/>
      </w:pPr>
      <w:r>
        <w:t>Ghi chú</w:t>
      </w:r>
    </w:p>
    <w:p w14:paraId="7F33DBA0" w14:textId="7126BCD7" w:rsidR="00DA05FE" w:rsidRDefault="00D9088E" w:rsidP="0049277F">
      <w:pPr>
        <w:pStyle w:val="NormalWeb"/>
        <w:spacing w:before="0" w:beforeAutospacing="0" w:after="160" w:line="360" w:lineRule="auto"/>
      </w:pPr>
      <w:r>
        <w:rPr>
          <w:noProof/>
        </w:rPr>
        <w:drawing>
          <wp:inline distT="0" distB="0" distL="0" distR="0" wp14:anchorId="76276CED" wp14:editId="73BF5B28">
            <wp:extent cx="5943600" cy="26638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663825"/>
                    </a:xfrm>
                    <a:prstGeom prst="rect">
                      <a:avLst/>
                    </a:prstGeom>
                  </pic:spPr>
                </pic:pic>
              </a:graphicData>
            </a:graphic>
          </wp:inline>
        </w:drawing>
      </w:r>
    </w:p>
    <w:p w14:paraId="037D7D6B" w14:textId="4E3EDAD5" w:rsidR="00DA05FE" w:rsidRDefault="00DA05FE" w:rsidP="0049277F">
      <w:pPr>
        <w:pStyle w:val="Heading4"/>
      </w:pPr>
      <w:r w:rsidRPr="008000CE">
        <w:t>Thêm</w:t>
      </w:r>
      <w:r>
        <w:t xml:space="preserve"> mới </w:t>
      </w:r>
      <w:r w:rsidR="004A2462">
        <w:t>cấp bậc</w:t>
      </w:r>
    </w:p>
    <w:p w14:paraId="004121C1" w14:textId="77777777" w:rsidR="00DA05FE" w:rsidRDefault="00DA05FE" w:rsidP="0049277F">
      <w:pPr>
        <w:pStyle w:val="Heading5"/>
      </w:pPr>
      <w:r>
        <w:t xml:space="preserve">Thông tin </w:t>
      </w:r>
      <w:r w:rsidRPr="008000CE">
        <w:t>chung</w:t>
      </w:r>
      <w:r>
        <w:t xml:space="preserve">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DA05FE" w14:paraId="12AC82FF" w14:textId="77777777" w:rsidTr="00FC3D58">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DB89F36"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C0BA01" w14:textId="7772D27B" w:rsidR="00DA05FE" w:rsidRDefault="00DA05FE" w:rsidP="0049277F">
            <w:pPr>
              <w:pStyle w:val="NormalWeb"/>
              <w:spacing w:before="0" w:beforeAutospacing="0" w:after="120" w:line="360" w:lineRule="auto"/>
              <w:jc w:val="both"/>
            </w:pPr>
            <w:r>
              <w:rPr>
                <w:color w:val="000000"/>
                <w:sz w:val="20"/>
                <w:szCs w:val="20"/>
              </w:rPr>
              <w:t xml:space="preserve">Thêm mới </w:t>
            </w:r>
            <w:r w:rsidR="00D9193B">
              <w:rPr>
                <w:color w:val="000000"/>
                <w:sz w:val="20"/>
                <w:szCs w:val="20"/>
              </w:rPr>
              <w:t>cấp bậc</w:t>
            </w:r>
          </w:p>
        </w:tc>
      </w:tr>
      <w:tr w:rsidR="00DA05FE" w14:paraId="591D1D9A" w14:textId="77777777" w:rsidTr="00FC3D58">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F2A20D0"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9C3E7" w14:textId="2BEEED73" w:rsidR="00DA05FE" w:rsidRDefault="00DA05FE" w:rsidP="0049277F">
            <w:pPr>
              <w:pStyle w:val="NormalWeb"/>
              <w:spacing w:before="0" w:beforeAutospacing="0" w:after="120" w:line="360" w:lineRule="auto"/>
              <w:jc w:val="both"/>
            </w:pPr>
            <w:r>
              <w:rPr>
                <w:color w:val="000000"/>
                <w:sz w:val="20"/>
                <w:szCs w:val="20"/>
              </w:rPr>
              <w:t xml:space="preserve">Cho phép người dùng thêm mới một </w:t>
            </w:r>
            <w:r w:rsidR="00D9193B">
              <w:rPr>
                <w:color w:val="000000"/>
                <w:sz w:val="20"/>
                <w:szCs w:val="20"/>
              </w:rPr>
              <w:t>cấp bậc</w:t>
            </w:r>
          </w:p>
        </w:tc>
      </w:tr>
      <w:tr w:rsidR="00DA05FE" w14:paraId="079FD061" w14:textId="77777777" w:rsidTr="00FC3D58">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D058EFC"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94B44EB"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4D4AF3DE" w14:textId="77777777" w:rsidTr="00FC3D58">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909C706"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724E3FC" w14:textId="77777777" w:rsidR="00DA05FE" w:rsidRDefault="00DA05FE"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DA05FE" w14:paraId="5ACB0188" w14:textId="77777777" w:rsidTr="00FC3D58">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F7A63C3"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552210F" w14:textId="221DCE40" w:rsidR="00DA05FE" w:rsidRDefault="00D9088E" w:rsidP="0049277F">
            <w:pPr>
              <w:pStyle w:val="NormalWeb"/>
              <w:spacing w:before="0" w:beforeAutospacing="0" w:after="120" w:line="360" w:lineRule="auto"/>
              <w:jc w:val="both"/>
            </w:pPr>
            <w:r>
              <w:rPr>
                <w:color w:val="000000"/>
                <w:sz w:val="20"/>
                <w:szCs w:val="20"/>
              </w:rPr>
              <w:t>Cấp bậc</w:t>
            </w:r>
            <w:r w:rsidR="00DA05FE">
              <w:rPr>
                <w:color w:val="000000"/>
                <w:sz w:val="20"/>
                <w:szCs w:val="20"/>
              </w:rPr>
              <w:t xml:space="preserve"> mới tạo được hiển thị trong danh sách</w:t>
            </w:r>
          </w:p>
        </w:tc>
      </w:tr>
      <w:tr w:rsidR="00DA05FE" w14:paraId="0AF9B2E2" w14:textId="77777777" w:rsidTr="00FC3D58">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906AA61" w14:textId="77777777" w:rsidR="00DA05FE" w:rsidRDefault="00DA05FE" w:rsidP="0049277F">
            <w:pPr>
              <w:pStyle w:val="NormalWeb"/>
              <w:spacing w:before="0" w:beforeAutospacing="0" w:after="0" w:line="360" w:lineRule="auto"/>
              <w:ind w:left="142"/>
            </w:pPr>
            <w:r>
              <w:rPr>
                <w:b/>
                <w:bCs/>
                <w:color w:val="000000"/>
                <w:sz w:val="20"/>
                <w:szCs w:val="20"/>
              </w:rPr>
              <w:lastRenderedPageBreak/>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C31B43" w14:textId="6C760EEA" w:rsidR="00DA05FE" w:rsidRDefault="00DA05FE" w:rsidP="0049277F">
            <w:pPr>
              <w:pStyle w:val="NormalWeb"/>
              <w:spacing w:before="0" w:beforeAutospacing="0" w:after="120" w:line="360" w:lineRule="auto"/>
              <w:jc w:val="both"/>
            </w:pPr>
            <w:r>
              <w:rPr>
                <w:color w:val="000000"/>
                <w:sz w:val="20"/>
                <w:szCs w:val="20"/>
              </w:rPr>
              <w:t xml:space="preserve">Khi không điền đầy đủ các trường bắt buộc (trường có dấu *), màn hình báo lỗi “Vui lòng </w:t>
            </w:r>
            <w:r w:rsidRPr="00D9088E">
              <w:rPr>
                <w:color w:val="000000"/>
                <w:sz w:val="20"/>
                <w:szCs w:val="20"/>
              </w:rPr>
              <w:t>nhập thông tin [tên trường]”.  Báo lỗi khi không nhập đúng định dạng trường thông tin “</w:t>
            </w:r>
            <w:r w:rsidRPr="00D9088E">
              <w:rPr>
                <w:color w:val="000000"/>
                <w:sz w:val="20"/>
                <w:szCs w:val="20"/>
                <w:shd w:val="clear" w:color="auto" w:fill="FFFFFF"/>
              </w:rPr>
              <w:t xml:space="preserve">Mã </w:t>
            </w:r>
            <w:r w:rsidR="00482067" w:rsidRPr="00D9088E">
              <w:rPr>
                <w:color w:val="000000"/>
                <w:sz w:val="20"/>
                <w:szCs w:val="20"/>
                <w:shd w:val="clear" w:color="auto" w:fill="FFFFFF"/>
              </w:rPr>
              <w:t>cấp bậc</w:t>
            </w:r>
            <w:r w:rsidRPr="00D9088E">
              <w:rPr>
                <w:color w:val="000000"/>
                <w:sz w:val="20"/>
                <w:szCs w:val="20"/>
                <w:shd w:val="clear" w:color="auto" w:fill="FFFFFF"/>
              </w:rPr>
              <w:t xml:space="preserve"> không được nhập ký tự đặc biệt và dấu cách”.</w:t>
            </w:r>
            <w:r>
              <w:rPr>
                <w:color w:val="000000"/>
                <w:sz w:val="21"/>
                <w:szCs w:val="21"/>
                <w:shd w:val="clear" w:color="auto" w:fill="FFFFFF"/>
              </w:rPr>
              <w:t> </w:t>
            </w:r>
          </w:p>
        </w:tc>
      </w:tr>
      <w:tr w:rsidR="00DA05FE" w14:paraId="6AC26AAF" w14:textId="77777777" w:rsidTr="00FC3D58">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8503DE7"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9638A6E" w14:textId="77777777" w:rsidR="00DA05FE" w:rsidRDefault="00DA05FE" w:rsidP="0049277F">
            <w:pPr>
              <w:pStyle w:val="NormalWeb"/>
              <w:spacing w:before="0" w:beforeAutospacing="0" w:after="120" w:line="360" w:lineRule="auto"/>
              <w:jc w:val="both"/>
            </w:pPr>
            <w:r>
              <w:rPr>
                <w:color w:val="000000"/>
                <w:sz w:val="20"/>
                <w:szCs w:val="20"/>
              </w:rPr>
              <w:t>Lưu logs khi thêm mới </w:t>
            </w:r>
          </w:p>
        </w:tc>
      </w:tr>
    </w:tbl>
    <w:p w14:paraId="3F83BBC7" w14:textId="77777777" w:rsidR="00DA05FE" w:rsidRDefault="00DA05FE" w:rsidP="0049277F">
      <w:pPr>
        <w:pStyle w:val="Heading5"/>
      </w:pPr>
      <w:r>
        <w:t>Biểu đồ luồng xử lý chức năng</w:t>
      </w:r>
    </w:p>
    <w:p w14:paraId="3BC792F7" w14:textId="309CCFA6" w:rsidR="00DA05FE" w:rsidRDefault="004A2462" w:rsidP="0049277F">
      <w:pPr>
        <w:pStyle w:val="NormalWeb"/>
        <w:spacing w:before="0" w:beforeAutospacing="0" w:after="160" w:line="360" w:lineRule="auto"/>
      </w:pPr>
      <w:r>
        <w:rPr>
          <w:noProof/>
        </w:rPr>
        <w:drawing>
          <wp:inline distT="0" distB="0" distL="0" distR="0" wp14:anchorId="64FE369B" wp14:editId="5967E902">
            <wp:extent cx="5943600" cy="4722312"/>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725DE71E" w14:textId="77777777" w:rsidR="00DA05FE" w:rsidRDefault="00DA05FE" w:rsidP="0049277F">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425"/>
        <w:gridCol w:w="6925"/>
      </w:tblGrid>
      <w:tr w:rsidR="00DA05FE" w14:paraId="1078F03D" w14:textId="77777777" w:rsidTr="00FC3D58">
        <w:trPr>
          <w:trHeight w:val="530"/>
        </w:trPr>
        <w:tc>
          <w:tcPr>
            <w:tcW w:w="24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785E7D" w14:textId="77777777" w:rsidR="00DA05FE" w:rsidRDefault="00DA05FE" w:rsidP="0049277F">
            <w:pPr>
              <w:pStyle w:val="NormalWeb"/>
              <w:spacing w:before="0" w:beforeAutospacing="0" w:after="0" w:line="360" w:lineRule="auto"/>
              <w:jc w:val="center"/>
            </w:pPr>
            <w:r>
              <w:rPr>
                <w:b/>
                <w:bCs/>
                <w:color w:val="000000"/>
                <w:sz w:val="20"/>
                <w:szCs w:val="20"/>
              </w:rPr>
              <w:t>Hành động của tác nhân</w:t>
            </w:r>
          </w:p>
        </w:tc>
        <w:tc>
          <w:tcPr>
            <w:tcW w:w="692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FCDAD29"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DA05FE" w14:paraId="31E0D3B6" w14:textId="77777777" w:rsidTr="00FC3D58">
        <w:tc>
          <w:tcPr>
            <w:tcW w:w="24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AA50ED5" w14:textId="78F45609" w:rsidR="00DA05FE" w:rsidRDefault="00DA05FE" w:rsidP="0049277F">
            <w:pPr>
              <w:pStyle w:val="NormalWeb"/>
              <w:spacing w:before="80" w:beforeAutospacing="0" w:after="0" w:line="360" w:lineRule="auto"/>
              <w:jc w:val="both"/>
            </w:pPr>
            <w:r>
              <w:rPr>
                <w:color w:val="000000"/>
              </w:rPr>
              <w:t xml:space="preserve">1. Chọn </w:t>
            </w:r>
            <w:r w:rsidR="004A2462">
              <w:rPr>
                <w:color w:val="000000"/>
              </w:rPr>
              <w:t>T</w:t>
            </w:r>
            <w:r>
              <w:rPr>
                <w:color w:val="000000"/>
              </w:rPr>
              <w:t xml:space="preserve">hêm </w:t>
            </w:r>
            <w:r w:rsidR="004A2462">
              <w:rPr>
                <w:color w:val="000000"/>
              </w:rPr>
              <w:t>cấp bậc</w:t>
            </w:r>
            <w:r>
              <w:rPr>
                <w:color w:val="000000"/>
              </w:rPr>
              <w:t xml:space="preserve"> tại màn hình danh mục </w:t>
            </w:r>
            <w:r w:rsidR="004A2462">
              <w:rPr>
                <w:color w:val="000000"/>
              </w:rPr>
              <w:t>cấp bậc</w:t>
            </w:r>
          </w:p>
        </w:tc>
        <w:tc>
          <w:tcPr>
            <w:tcW w:w="692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77D904A" w14:textId="73A685D5" w:rsidR="00D9088E" w:rsidRDefault="00D9088E" w:rsidP="0049277F">
            <w:pPr>
              <w:pStyle w:val="NormalWeb"/>
              <w:spacing w:before="80" w:beforeAutospacing="0" w:after="0" w:line="360" w:lineRule="auto"/>
              <w:jc w:val="both"/>
            </w:pPr>
            <w:r>
              <w:rPr>
                <w:color w:val="000000"/>
              </w:rPr>
              <w:t xml:space="preserve">2. Hệ thống hiển thị pop up để người dùng nhập thông tin </w:t>
            </w:r>
            <w:r w:rsidRPr="00D9088E">
              <w:rPr>
                <w:color w:val="000000"/>
                <w:sz w:val="20"/>
                <w:szCs w:val="20"/>
                <w:shd w:val="clear" w:color="auto" w:fill="FFFFFF"/>
              </w:rPr>
              <w:t>cấp bậc</w:t>
            </w:r>
            <w:r>
              <w:rPr>
                <w:color w:val="000000"/>
              </w:rPr>
              <w:t>.</w:t>
            </w:r>
          </w:p>
          <w:p w14:paraId="77151FFA" w14:textId="77777777" w:rsidR="00D9088E" w:rsidRDefault="00D9088E" w:rsidP="0049277F">
            <w:pPr>
              <w:pStyle w:val="NormalWeb"/>
              <w:spacing w:before="80" w:beforeAutospacing="0" w:after="0" w:line="360" w:lineRule="auto"/>
              <w:jc w:val="both"/>
            </w:pPr>
            <w:r>
              <w:rPr>
                <w:b/>
                <w:bCs/>
                <w:color w:val="000000"/>
              </w:rPr>
              <w:t>Mã đối tượng</w:t>
            </w:r>
            <w:r>
              <w:rPr>
                <w:b/>
                <w:bCs/>
                <w:color w:val="FF0000"/>
              </w:rPr>
              <w:t>*</w:t>
            </w:r>
          </w:p>
          <w:p w14:paraId="0078A366"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2F2130FC" w14:textId="55161BB1"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t>Table Name: cats_ levels</w:t>
            </w:r>
          </w:p>
          <w:p w14:paraId="2760FE7A"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Column Name: code_vi</w:t>
            </w:r>
          </w:p>
          <w:p w14:paraId="4F0F65E0" w14:textId="77777777" w:rsidR="00D9088E" w:rsidRDefault="00D9088E" w:rsidP="0049277F">
            <w:pPr>
              <w:pStyle w:val="NormalWeb"/>
              <w:numPr>
                <w:ilvl w:val="0"/>
                <w:numId w:val="274"/>
              </w:numPr>
              <w:spacing w:before="0" w:beforeAutospacing="0" w:after="120" w:line="360" w:lineRule="auto"/>
              <w:jc w:val="both"/>
              <w:textAlignment w:val="baseline"/>
              <w:rPr>
                <w:color w:val="000000"/>
              </w:rPr>
            </w:pPr>
            <w:r>
              <w:rPr>
                <w:color w:val="000000"/>
              </w:rPr>
              <w:lastRenderedPageBreak/>
              <w:t>Data Type: String (50)</w:t>
            </w:r>
          </w:p>
          <w:p w14:paraId="1CC41283" w14:textId="77777777" w:rsidR="00D9088E" w:rsidRPr="004D2C70" w:rsidRDefault="00D9088E" w:rsidP="0049277F">
            <w:pPr>
              <w:pStyle w:val="NormalWeb"/>
              <w:numPr>
                <w:ilvl w:val="0"/>
                <w:numId w:val="274"/>
              </w:numPr>
              <w:spacing w:before="0" w:beforeAutospacing="0" w:after="120" w:line="360" w:lineRule="auto"/>
              <w:jc w:val="both"/>
              <w:textAlignment w:val="baseline"/>
            </w:pPr>
            <w:r w:rsidRPr="004D2C70">
              <w:rPr>
                <w:color w:val="000000"/>
              </w:rPr>
              <w:t xml:space="preserve">Comments: Báo lỗi khi để trống </w:t>
            </w:r>
          </w:p>
          <w:p w14:paraId="2906FC5D" w14:textId="77777777" w:rsidR="00D9088E" w:rsidRDefault="00D9088E" w:rsidP="0049277F">
            <w:pPr>
              <w:pStyle w:val="NormalWeb"/>
              <w:spacing w:before="0" w:beforeAutospacing="0" w:after="120" w:line="360" w:lineRule="auto"/>
              <w:ind w:left="360"/>
              <w:jc w:val="both"/>
              <w:textAlignment w:val="baseline"/>
            </w:pPr>
            <w:r w:rsidRPr="004D2C70">
              <w:rPr>
                <w:b/>
                <w:bCs/>
                <w:color w:val="000000"/>
              </w:rPr>
              <w:t>Tên đối tượng</w:t>
            </w:r>
            <w:r w:rsidRPr="004D2C70">
              <w:rPr>
                <w:b/>
                <w:bCs/>
                <w:color w:val="FF0000"/>
              </w:rPr>
              <w:t>*</w:t>
            </w:r>
          </w:p>
          <w:p w14:paraId="0C0C4E49"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4F23F978" w14:textId="2C6B4F4D"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Table Name: cats_ levels</w:t>
            </w:r>
          </w:p>
          <w:p w14:paraId="32265E37"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Column Name:  name_vi</w:t>
            </w:r>
          </w:p>
          <w:p w14:paraId="04F933DC" w14:textId="77777777" w:rsidR="00D9088E" w:rsidRDefault="00D9088E" w:rsidP="0049277F">
            <w:pPr>
              <w:pStyle w:val="NormalWeb"/>
              <w:numPr>
                <w:ilvl w:val="0"/>
                <w:numId w:val="275"/>
              </w:numPr>
              <w:spacing w:before="0" w:beforeAutospacing="0" w:after="120" w:line="360" w:lineRule="auto"/>
              <w:jc w:val="both"/>
              <w:textAlignment w:val="baseline"/>
              <w:rPr>
                <w:color w:val="000000"/>
              </w:rPr>
            </w:pPr>
            <w:r>
              <w:rPr>
                <w:color w:val="000000"/>
              </w:rPr>
              <w:t>Data Type: String (250)</w:t>
            </w:r>
          </w:p>
          <w:p w14:paraId="67472429" w14:textId="77777777" w:rsidR="00D9088E" w:rsidRDefault="00D9088E" w:rsidP="0049277F">
            <w:pPr>
              <w:pStyle w:val="NormalWeb"/>
              <w:numPr>
                <w:ilvl w:val="0"/>
                <w:numId w:val="275"/>
              </w:numPr>
              <w:spacing w:before="0" w:beforeAutospacing="0" w:after="120" w:line="360" w:lineRule="auto"/>
              <w:jc w:val="both"/>
              <w:textAlignment w:val="baseline"/>
              <w:rPr>
                <w:b/>
                <w:bCs/>
                <w:color w:val="000000"/>
              </w:rPr>
            </w:pPr>
            <w:r>
              <w:rPr>
                <w:color w:val="000000"/>
              </w:rPr>
              <w:t xml:space="preserve">Comments: Báo lỗi khi để trống </w:t>
            </w:r>
          </w:p>
          <w:p w14:paraId="2F431D4D" w14:textId="77777777" w:rsidR="00D9088E" w:rsidRDefault="00D9088E" w:rsidP="0049277F">
            <w:pPr>
              <w:pStyle w:val="NormalWeb"/>
              <w:spacing w:before="80" w:beforeAutospacing="0" w:after="0" w:line="360" w:lineRule="auto"/>
              <w:jc w:val="both"/>
            </w:pPr>
            <w:r>
              <w:rPr>
                <w:b/>
                <w:bCs/>
                <w:color w:val="000000"/>
              </w:rPr>
              <w:t>Mô tả</w:t>
            </w:r>
          </w:p>
          <w:p w14:paraId="3CC7D5BC"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UI Control: Textbox</w:t>
            </w:r>
          </w:p>
          <w:p w14:paraId="595F6111" w14:textId="03D26A50"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Table Name: cats_ levels</w:t>
            </w:r>
          </w:p>
          <w:p w14:paraId="3B1BA5DD"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Column Name: description</w:t>
            </w:r>
          </w:p>
          <w:p w14:paraId="2EB6DD36" w14:textId="77777777" w:rsidR="00D9088E" w:rsidRDefault="00D9088E" w:rsidP="0049277F">
            <w:pPr>
              <w:pStyle w:val="NormalWeb"/>
              <w:numPr>
                <w:ilvl w:val="0"/>
                <w:numId w:val="276"/>
              </w:numPr>
              <w:spacing w:before="0" w:beforeAutospacing="0" w:after="120" w:line="360" w:lineRule="auto"/>
              <w:jc w:val="both"/>
              <w:textAlignment w:val="baseline"/>
              <w:rPr>
                <w:color w:val="000000"/>
              </w:rPr>
            </w:pPr>
            <w:r>
              <w:rPr>
                <w:color w:val="000000"/>
              </w:rPr>
              <w:t xml:space="preserve">Data Type: </w:t>
            </w:r>
            <w:proofErr w:type="gramStart"/>
            <w:r>
              <w:rPr>
                <w:color w:val="000000"/>
              </w:rPr>
              <w:t>String(</w:t>
            </w:r>
            <w:proofErr w:type="gramEnd"/>
            <w:r>
              <w:rPr>
                <w:color w:val="000000"/>
              </w:rPr>
              <w:t>100)</w:t>
            </w:r>
          </w:p>
          <w:p w14:paraId="385136DC" w14:textId="77777777" w:rsidR="00D9088E" w:rsidRDefault="00D9088E" w:rsidP="0049277F">
            <w:pPr>
              <w:pStyle w:val="NormalWeb"/>
              <w:numPr>
                <w:ilvl w:val="0"/>
                <w:numId w:val="276"/>
              </w:numPr>
              <w:spacing w:before="0" w:beforeAutospacing="0" w:after="120" w:line="360" w:lineRule="auto"/>
              <w:jc w:val="both"/>
              <w:textAlignment w:val="baseline"/>
              <w:rPr>
                <w:b/>
                <w:bCs/>
                <w:color w:val="000000"/>
              </w:rPr>
            </w:pPr>
            <w:r>
              <w:rPr>
                <w:color w:val="000000"/>
              </w:rPr>
              <w:t xml:space="preserve">Comments: </w:t>
            </w:r>
            <w:r>
              <w:rPr>
                <w:b/>
                <w:bCs/>
                <w:color w:val="000000"/>
              </w:rPr>
              <w:t> </w:t>
            </w:r>
          </w:p>
          <w:p w14:paraId="1EB27263" w14:textId="1E10A71E" w:rsidR="00D9088E" w:rsidRPr="00D9088E" w:rsidRDefault="00D9088E" w:rsidP="0049277F">
            <w:pPr>
              <w:pStyle w:val="NormalWeb"/>
              <w:spacing w:before="0" w:beforeAutospacing="0" w:after="120" w:line="360" w:lineRule="auto"/>
              <w:jc w:val="both"/>
            </w:pPr>
            <w:r>
              <w:rPr>
                <w:b/>
                <w:bCs/>
                <w:color w:val="000000"/>
              </w:rPr>
              <w:t>Thêm tiếp:</w:t>
            </w:r>
            <w:r>
              <w:rPr>
                <w:color w:val="000000"/>
              </w:rPr>
              <w:t xml:space="preserve"> checkbox, người dùng sau khi điền đầy </w:t>
            </w:r>
            <w:r w:rsidRPr="00D9088E">
              <w:rPr>
                <w:color w:val="000000"/>
              </w:rPr>
              <w:t xml:space="preserve">đủ thông tin </w:t>
            </w:r>
            <w:r w:rsidRPr="00D9088E">
              <w:rPr>
                <w:color w:val="000000"/>
                <w:shd w:val="clear" w:color="auto" w:fill="FFFFFF"/>
              </w:rPr>
              <w:t>cấp bậc</w:t>
            </w:r>
            <w:r w:rsidRPr="00D9088E">
              <w:rPr>
                <w:color w:val="000000"/>
              </w:rPr>
              <w:t xml:space="preserve"> cần thêm, tick chọn Thêm tiếp và bấm lưu, hệ thống sẽ lưu </w:t>
            </w:r>
            <w:r w:rsidRPr="00D9088E">
              <w:rPr>
                <w:color w:val="000000"/>
                <w:shd w:val="clear" w:color="auto" w:fill="FFFFFF"/>
              </w:rPr>
              <w:t xml:space="preserve">cấp bậc </w:t>
            </w:r>
            <w:r w:rsidRPr="00D9088E">
              <w:rPr>
                <w:color w:val="000000"/>
              </w:rPr>
              <w:t>được thêm mới và reset các trường dữ liệu về mặc định để người dùng thêm tiếp.</w:t>
            </w:r>
          </w:p>
          <w:p w14:paraId="3EDAF8FC" w14:textId="77777777" w:rsidR="00D9088E" w:rsidRDefault="00D9088E" w:rsidP="0049277F">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585AE3C5" w14:textId="0C21B982" w:rsidR="00DA05FE" w:rsidRDefault="00D9088E" w:rsidP="0049277F">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đối tượng thành công.</w:t>
            </w:r>
          </w:p>
        </w:tc>
      </w:tr>
    </w:tbl>
    <w:p w14:paraId="1926AA1D" w14:textId="614895AA" w:rsidR="00DA05FE" w:rsidRDefault="00DA05FE" w:rsidP="0049277F">
      <w:pPr>
        <w:pStyle w:val="Heading5"/>
      </w:pPr>
      <w:r>
        <w:lastRenderedPageBreak/>
        <w:t>Mô tả dòng sự kiện phụ</w:t>
      </w:r>
      <w:r w:rsidR="00D9088E">
        <w:t xml:space="preserve"> </w:t>
      </w:r>
      <w:r>
        <w:t>(Alternative Flow)</w:t>
      </w:r>
    </w:p>
    <w:p w14:paraId="7B58C877" w14:textId="77777777" w:rsidR="00DA05FE" w:rsidRDefault="00DA05FE" w:rsidP="0049277F">
      <w:pPr>
        <w:pStyle w:val="NormalWeb"/>
        <w:spacing w:before="0" w:beforeAutospacing="0" w:after="160" w:line="360" w:lineRule="auto"/>
      </w:pPr>
      <w:r>
        <w:rPr>
          <w:color w:val="000000"/>
        </w:rPr>
        <w:t>N/A</w:t>
      </w:r>
    </w:p>
    <w:p w14:paraId="180F6456" w14:textId="77777777" w:rsidR="00DA05FE" w:rsidRDefault="00DA05FE" w:rsidP="0049277F">
      <w:pPr>
        <w:pStyle w:val="Heading5"/>
      </w:pPr>
      <w:r>
        <w:lastRenderedPageBreak/>
        <w:t>Ghi chú</w:t>
      </w:r>
    </w:p>
    <w:p w14:paraId="2188E853" w14:textId="57D3C646" w:rsidR="00DA05FE" w:rsidRPr="00DA05FE" w:rsidRDefault="00D9088E" w:rsidP="0049277F">
      <w:pPr>
        <w:ind w:left="0"/>
      </w:pPr>
      <w:r>
        <w:rPr>
          <w:noProof/>
          <w:snapToGrid/>
        </w:rPr>
        <w:drawing>
          <wp:inline distT="0" distB="0" distL="0" distR="0" wp14:anchorId="726A5E5E" wp14:editId="28D8BD7B">
            <wp:extent cx="5943600" cy="25463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46350"/>
                    </a:xfrm>
                    <a:prstGeom prst="rect">
                      <a:avLst/>
                    </a:prstGeom>
                  </pic:spPr>
                </pic:pic>
              </a:graphicData>
            </a:graphic>
          </wp:inline>
        </w:drawing>
      </w:r>
    </w:p>
    <w:p w14:paraId="1C456AA8" w14:textId="24AD2F1F" w:rsidR="00DA05FE" w:rsidRDefault="00D9088E" w:rsidP="0049277F">
      <w:pPr>
        <w:pStyle w:val="NormalWeb"/>
        <w:spacing w:before="0" w:beforeAutospacing="0" w:after="160" w:line="360" w:lineRule="auto"/>
      </w:pPr>
      <w:r>
        <w:rPr>
          <w:noProof/>
        </w:rPr>
        <w:drawing>
          <wp:inline distT="0" distB="0" distL="0" distR="0" wp14:anchorId="6421044A" wp14:editId="51DCF4EE">
            <wp:extent cx="5943600" cy="25825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582545"/>
                    </a:xfrm>
                    <a:prstGeom prst="rect">
                      <a:avLst/>
                    </a:prstGeom>
                  </pic:spPr>
                </pic:pic>
              </a:graphicData>
            </a:graphic>
          </wp:inline>
        </w:drawing>
      </w:r>
    </w:p>
    <w:p w14:paraId="22F577E1" w14:textId="3F7BA76A" w:rsidR="00D9088E" w:rsidRDefault="00D9088E" w:rsidP="0049277F">
      <w:pPr>
        <w:pStyle w:val="NormalWeb"/>
        <w:spacing w:before="0" w:beforeAutospacing="0" w:after="160" w:line="360" w:lineRule="auto"/>
      </w:pPr>
      <w:r>
        <w:rPr>
          <w:noProof/>
        </w:rPr>
        <w:drawing>
          <wp:inline distT="0" distB="0" distL="0" distR="0" wp14:anchorId="05D269C0" wp14:editId="4C6D4909">
            <wp:extent cx="5943600" cy="256984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69845"/>
                    </a:xfrm>
                    <a:prstGeom prst="rect">
                      <a:avLst/>
                    </a:prstGeom>
                  </pic:spPr>
                </pic:pic>
              </a:graphicData>
            </a:graphic>
          </wp:inline>
        </w:drawing>
      </w:r>
    </w:p>
    <w:p w14:paraId="2E1972D8" w14:textId="502C5277" w:rsidR="00DA05FE" w:rsidRDefault="00DA05FE" w:rsidP="0049277F">
      <w:pPr>
        <w:pStyle w:val="Heading4"/>
      </w:pPr>
      <w:r>
        <w:lastRenderedPageBreak/>
        <w:t>Cập nhật thông tin</w:t>
      </w:r>
      <w:r w:rsidR="00D9088E">
        <w:t xml:space="preserve"> cấp bậc</w:t>
      </w:r>
    </w:p>
    <w:p w14:paraId="21578AB5"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227"/>
        <w:gridCol w:w="7087"/>
      </w:tblGrid>
      <w:tr w:rsidR="00DA05FE" w14:paraId="5FE76F45" w14:textId="77777777" w:rsidTr="00FC3D58">
        <w:trPr>
          <w:trHeight w:val="284"/>
          <w:jc w:val="center"/>
        </w:trPr>
        <w:tc>
          <w:tcPr>
            <w:tcW w:w="222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6710B1C"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708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9C40458" w14:textId="0173B636" w:rsidR="00DA05FE" w:rsidRDefault="00DA05FE" w:rsidP="0049277F">
            <w:pPr>
              <w:pStyle w:val="NormalWeb"/>
              <w:spacing w:before="0" w:beforeAutospacing="0" w:after="120" w:line="360" w:lineRule="auto"/>
              <w:jc w:val="both"/>
            </w:pPr>
            <w:r>
              <w:rPr>
                <w:color w:val="000000"/>
                <w:sz w:val="20"/>
                <w:szCs w:val="20"/>
              </w:rPr>
              <w:t xml:space="preserve">Cập nhật lại thông tin </w:t>
            </w:r>
            <w:r w:rsidR="00D9088E">
              <w:rPr>
                <w:color w:val="000000"/>
                <w:sz w:val="20"/>
                <w:szCs w:val="20"/>
              </w:rPr>
              <w:t>cấp bậc</w:t>
            </w:r>
          </w:p>
        </w:tc>
      </w:tr>
      <w:tr w:rsidR="00DA05FE" w14:paraId="75C4A14E" w14:textId="77777777" w:rsidTr="00FC3D58">
        <w:trPr>
          <w:trHeight w:val="284"/>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CA498F6"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8CE89C" w14:textId="1093FC2E" w:rsidR="00DA05FE" w:rsidRDefault="00DA05FE" w:rsidP="0049277F">
            <w:pPr>
              <w:pStyle w:val="NormalWeb"/>
              <w:spacing w:before="0" w:beforeAutospacing="0" w:after="120" w:line="360" w:lineRule="auto"/>
              <w:jc w:val="both"/>
            </w:pPr>
            <w:r>
              <w:rPr>
                <w:color w:val="000000"/>
                <w:sz w:val="20"/>
                <w:szCs w:val="20"/>
              </w:rPr>
              <w:t xml:space="preserve">Cho phép người dùng cập nhật lại thông tin </w:t>
            </w:r>
            <w:r w:rsidR="00D9088E">
              <w:rPr>
                <w:color w:val="000000"/>
                <w:sz w:val="20"/>
                <w:szCs w:val="20"/>
              </w:rPr>
              <w:t>cấp bậc</w:t>
            </w:r>
          </w:p>
        </w:tc>
      </w:tr>
      <w:tr w:rsidR="00DA05FE" w14:paraId="2A7AC35E" w14:textId="77777777" w:rsidTr="00FC3D58">
        <w:trPr>
          <w:trHeight w:val="395"/>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6D181D"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B42BDDE"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290E8DE4" w14:textId="77777777" w:rsidTr="00FC3D58">
        <w:trPr>
          <w:trHeight w:val="378"/>
          <w:jc w:val="center"/>
        </w:trPr>
        <w:tc>
          <w:tcPr>
            <w:tcW w:w="222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2A5BF32"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708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BA4B708" w14:textId="77777777" w:rsidR="00DA05FE" w:rsidRDefault="00DA05FE" w:rsidP="0049277F">
            <w:pPr>
              <w:pStyle w:val="NormalWeb"/>
              <w:spacing w:before="0" w:beforeAutospacing="0" w:after="120" w:line="360" w:lineRule="auto"/>
              <w:jc w:val="both"/>
            </w:pPr>
            <w:r>
              <w:rPr>
                <w:color w:val="000000"/>
                <w:sz w:val="20"/>
                <w:szCs w:val="20"/>
              </w:rPr>
              <w:t>User được phân quyền thao tác tại danh mục hành chính</w:t>
            </w:r>
          </w:p>
        </w:tc>
      </w:tr>
      <w:tr w:rsidR="00DA05FE" w14:paraId="50A834D9" w14:textId="77777777" w:rsidTr="00FC3D58">
        <w:trPr>
          <w:trHeight w:val="530"/>
          <w:jc w:val="center"/>
        </w:trPr>
        <w:tc>
          <w:tcPr>
            <w:tcW w:w="222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E663188" w14:textId="77777777" w:rsidR="00DA05FE" w:rsidRDefault="00DA05FE" w:rsidP="0049277F">
            <w:pPr>
              <w:pStyle w:val="NormalWeb"/>
              <w:spacing w:before="0" w:beforeAutospacing="0" w:after="0" w:line="360" w:lineRule="auto"/>
              <w:ind w:left="142"/>
            </w:pPr>
            <w:r>
              <w:rPr>
                <w:b/>
                <w:bCs/>
                <w:color w:val="000000"/>
                <w:sz w:val="20"/>
                <w:szCs w:val="20"/>
              </w:rPr>
              <w:t>Điều kiện sau</w:t>
            </w:r>
          </w:p>
        </w:tc>
        <w:tc>
          <w:tcPr>
            <w:tcW w:w="708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186EFBF" w14:textId="41ADC6BD" w:rsidR="00DA05FE" w:rsidRDefault="00DA05FE" w:rsidP="0049277F">
            <w:pPr>
              <w:pStyle w:val="NormalWeb"/>
              <w:spacing w:before="0" w:beforeAutospacing="0" w:after="120" w:line="360" w:lineRule="auto"/>
              <w:jc w:val="both"/>
            </w:pPr>
            <w:r>
              <w:rPr>
                <w:color w:val="000000"/>
                <w:sz w:val="20"/>
                <w:szCs w:val="20"/>
              </w:rPr>
              <w:t xml:space="preserve">Hiển thị pop up Sửa thông tin </w:t>
            </w:r>
            <w:r w:rsidR="00D9088E">
              <w:rPr>
                <w:color w:val="000000"/>
                <w:sz w:val="20"/>
                <w:szCs w:val="20"/>
              </w:rPr>
              <w:t xml:space="preserve">cấp bậc </w:t>
            </w:r>
            <w:r>
              <w:rPr>
                <w:color w:val="000000"/>
                <w:sz w:val="20"/>
                <w:szCs w:val="20"/>
              </w:rPr>
              <w:t xml:space="preserve">với các trường hiển thị như pop up thêm mới và chứa thông tin </w:t>
            </w:r>
            <w:r w:rsidR="00D9088E">
              <w:rPr>
                <w:color w:val="000000"/>
                <w:sz w:val="20"/>
                <w:szCs w:val="20"/>
              </w:rPr>
              <w:t xml:space="preserve">cấp bậc </w:t>
            </w:r>
            <w:r>
              <w:rPr>
                <w:color w:val="000000"/>
                <w:sz w:val="20"/>
                <w:szCs w:val="20"/>
              </w:rPr>
              <w:t>đó (Rule validation như chức năng Thêm mới) </w:t>
            </w:r>
          </w:p>
        </w:tc>
      </w:tr>
      <w:tr w:rsidR="00DA05FE" w14:paraId="6BD04978" w14:textId="77777777" w:rsidTr="00FC3D58">
        <w:trPr>
          <w:trHeight w:val="284"/>
          <w:jc w:val="center"/>
        </w:trPr>
        <w:tc>
          <w:tcPr>
            <w:tcW w:w="222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0004717"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708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5B42A88" w14:textId="2D2A0770" w:rsidR="00DA05FE" w:rsidRDefault="00DA05FE" w:rsidP="0049277F">
            <w:pPr>
              <w:pStyle w:val="NormalWeb"/>
              <w:spacing w:before="0" w:beforeAutospacing="0" w:after="120" w:line="360" w:lineRule="auto"/>
              <w:jc w:val="both"/>
            </w:pPr>
            <w:r>
              <w:rPr>
                <w:color w:val="000000"/>
                <w:sz w:val="20"/>
                <w:szCs w:val="20"/>
              </w:rPr>
              <w:t xml:space="preserve">Tương tự chức năng Thêm mới </w:t>
            </w:r>
            <w:r w:rsidR="00D9088E">
              <w:rPr>
                <w:color w:val="000000"/>
                <w:sz w:val="20"/>
                <w:szCs w:val="20"/>
              </w:rPr>
              <w:t>cấp bậc</w:t>
            </w:r>
          </w:p>
        </w:tc>
      </w:tr>
      <w:tr w:rsidR="00DA05FE" w14:paraId="1B0C4998" w14:textId="77777777" w:rsidTr="00FC3D58">
        <w:trPr>
          <w:trHeight w:val="284"/>
          <w:jc w:val="center"/>
        </w:trPr>
        <w:tc>
          <w:tcPr>
            <w:tcW w:w="222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09F64ED"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708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DEF93F6" w14:textId="77777777" w:rsidR="00DA05FE" w:rsidRDefault="00DA05FE" w:rsidP="0049277F">
            <w:pPr>
              <w:pStyle w:val="NormalWeb"/>
              <w:spacing w:before="0" w:beforeAutospacing="0" w:after="120" w:line="360" w:lineRule="auto"/>
              <w:jc w:val="both"/>
            </w:pPr>
            <w:r>
              <w:rPr>
                <w:color w:val="000000"/>
                <w:sz w:val="20"/>
                <w:szCs w:val="20"/>
              </w:rPr>
              <w:t>Lưu logs khi sửa thông tin</w:t>
            </w:r>
          </w:p>
        </w:tc>
      </w:tr>
    </w:tbl>
    <w:p w14:paraId="416FFE32" w14:textId="77777777" w:rsidR="00DA05FE" w:rsidRDefault="00DA05FE" w:rsidP="0049277F">
      <w:pPr>
        <w:pStyle w:val="Heading5"/>
      </w:pPr>
      <w:r>
        <w:t>Biểu đồ luồng xử lý chức năng</w:t>
      </w:r>
    </w:p>
    <w:p w14:paraId="0077A3ED" w14:textId="65D0A5CB" w:rsidR="00DA05FE" w:rsidRDefault="00D9088E" w:rsidP="0049277F">
      <w:pPr>
        <w:pStyle w:val="NormalWeb"/>
        <w:spacing w:before="0" w:beforeAutospacing="0" w:after="160" w:line="360" w:lineRule="auto"/>
      </w:pPr>
      <w:r>
        <w:rPr>
          <w:noProof/>
        </w:rPr>
        <w:drawing>
          <wp:inline distT="0" distB="0" distL="0" distR="0" wp14:anchorId="55C7941F" wp14:editId="3C7B832B">
            <wp:extent cx="5943600" cy="4722312"/>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722312"/>
                    </a:xfrm>
                    <a:prstGeom prst="rect">
                      <a:avLst/>
                    </a:prstGeom>
                    <a:noFill/>
                    <a:ln>
                      <a:noFill/>
                    </a:ln>
                  </pic:spPr>
                </pic:pic>
              </a:graphicData>
            </a:graphic>
          </wp:inline>
        </w:drawing>
      </w:r>
    </w:p>
    <w:p w14:paraId="08D873D2" w14:textId="77777777" w:rsidR="00DA05FE" w:rsidRDefault="00DA05FE"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53"/>
        <w:gridCol w:w="7197"/>
      </w:tblGrid>
      <w:tr w:rsidR="00AB79B4" w14:paraId="088A66EE" w14:textId="77777777" w:rsidTr="00FC3D58">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2E00605" w14:textId="77777777" w:rsidR="00DA05FE" w:rsidRDefault="00DA05FE" w:rsidP="0049277F">
            <w:pPr>
              <w:pStyle w:val="NormalWeb"/>
              <w:spacing w:before="0" w:beforeAutospacing="0" w:after="0" w:line="360" w:lineRule="auto"/>
              <w:ind w:left="335"/>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753E524"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AB79B4" w14:paraId="33A3D3A9" w14:textId="77777777" w:rsidTr="00FC3D58">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09B6B90" w14:textId="3F0B7F52" w:rsidR="00DA05FE" w:rsidRDefault="00DA05FE" w:rsidP="0049277F">
            <w:pPr>
              <w:pStyle w:val="NormalWeb"/>
              <w:spacing w:before="80" w:beforeAutospacing="0" w:after="0" w:line="360" w:lineRule="auto"/>
              <w:ind w:left="335" w:hanging="360"/>
              <w:jc w:val="both"/>
            </w:pPr>
            <w:r>
              <w:rPr>
                <w:color w:val="000000"/>
              </w:rPr>
              <w:t xml:space="preserve">1. Chọn sửa thông tin </w:t>
            </w:r>
            <w:r w:rsidR="00D9088E">
              <w:rPr>
                <w:color w:val="000000"/>
              </w:rPr>
              <w:t>cấp bậc</w:t>
            </w:r>
            <w:r>
              <w:rPr>
                <w:color w:val="000000"/>
              </w:rPr>
              <w:t xml:space="preserve">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57A4882" w14:textId="77777777" w:rsidR="00DA05FE" w:rsidRDefault="00DA05FE" w:rsidP="0049277F">
            <w:pPr>
              <w:pStyle w:val="NormalWeb"/>
              <w:spacing w:before="80" w:beforeAutospacing="0" w:after="0" w:line="360" w:lineRule="auto"/>
              <w:ind w:hanging="7"/>
              <w:jc w:val="both"/>
            </w:pPr>
            <w:r>
              <w:rPr>
                <w:color w:val="000000"/>
              </w:rPr>
              <w:t>2. Hệ thống hiển thị pop up sửa thông tin </w:t>
            </w:r>
          </w:p>
          <w:p w14:paraId="5F3C6ADB" w14:textId="77777777" w:rsidR="00DA05FE" w:rsidRDefault="00DA05FE" w:rsidP="0049277F">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BDC4646" w14:textId="0C8F428A" w:rsidR="00DA05FE" w:rsidRPr="00926993" w:rsidRDefault="00DA05FE" w:rsidP="0049277F">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vùng miền đã có sẵn để người dùng có thể sửa. Vô hiệu hóa ô mã </w:t>
            </w:r>
            <w:r w:rsidR="00AB79B4">
              <w:rPr>
                <w:color w:val="000000"/>
              </w:rPr>
              <w:t>cấp bậc</w:t>
            </w:r>
            <w:r>
              <w:rPr>
                <w:color w:val="000000"/>
              </w:rPr>
              <w:t xml:space="preserve"> và không cho phép sửa nếu </w:t>
            </w:r>
            <w:r w:rsidR="00AB79B4">
              <w:rPr>
                <w:color w:val="000000"/>
              </w:rPr>
              <w:t>cấp bậc</w:t>
            </w:r>
            <w:r>
              <w:rPr>
                <w:color w:val="000000"/>
              </w:rPr>
              <w:t xml:space="preserve"> đó đang chứa dữ liệu tại bảng khác</w:t>
            </w:r>
          </w:p>
          <w:p w14:paraId="3C80C8CA" w14:textId="18842438" w:rsidR="00DA05FE" w:rsidRDefault="00DA05FE" w:rsidP="0049277F">
            <w:pPr>
              <w:pStyle w:val="NormalWeb"/>
              <w:numPr>
                <w:ilvl w:val="0"/>
                <w:numId w:val="277"/>
              </w:numPr>
              <w:spacing w:before="0" w:beforeAutospacing="0" w:after="0" w:line="360" w:lineRule="auto"/>
              <w:jc w:val="both"/>
              <w:textAlignment w:val="baseline"/>
              <w:rPr>
                <w:color w:val="000000"/>
              </w:rPr>
            </w:pPr>
            <w:r>
              <w:rPr>
                <w:color w:val="000000"/>
              </w:rPr>
              <w:t>Khi click lưu, dữ liệu được cập nhật vào bảng cats_</w:t>
            </w:r>
            <w:r w:rsidR="00AB79B4">
              <w:rPr>
                <w:color w:val="000000"/>
              </w:rPr>
              <w:t>level</w:t>
            </w:r>
            <w:r>
              <w:rPr>
                <w:color w:val="000000"/>
              </w:rPr>
              <w:t>s Với update_user_id = tên user thao tác, update_date: Ngày cập nhật</w:t>
            </w:r>
          </w:p>
        </w:tc>
      </w:tr>
    </w:tbl>
    <w:p w14:paraId="2EFBD1EA" w14:textId="77777777" w:rsidR="00DA05FE" w:rsidRDefault="00DA05FE" w:rsidP="0049277F">
      <w:pPr>
        <w:pStyle w:val="Heading5"/>
      </w:pPr>
      <w:r>
        <w:t>Mô tả dòng sự kiện phụ (Alternative Flow)</w:t>
      </w:r>
    </w:p>
    <w:p w14:paraId="0DB0B77B" w14:textId="77777777" w:rsidR="00DA05FE" w:rsidRDefault="00DA05FE" w:rsidP="0049277F">
      <w:pPr>
        <w:pStyle w:val="NormalWeb"/>
        <w:spacing w:before="0" w:beforeAutospacing="0" w:after="160" w:line="360" w:lineRule="auto"/>
      </w:pPr>
      <w:r>
        <w:rPr>
          <w:color w:val="000000"/>
        </w:rPr>
        <w:t>N/A</w:t>
      </w:r>
    </w:p>
    <w:p w14:paraId="4F7BA95F" w14:textId="77777777" w:rsidR="00DA05FE" w:rsidRDefault="00DA05FE" w:rsidP="0049277F">
      <w:pPr>
        <w:pStyle w:val="Heading5"/>
      </w:pPr>
      <w:r>
        <w:t>Ghi chú</w:t>
      </w:r>
    </w:p>
    <w:p w14:paraId="561D8A7C" w14:textId="00BF7BA9" w:rsidR="00DA05FE" w:rsidRDefault="00AB79B4" w:rsidP="0049277F">
      <w:pPr>
        <w:pStyle w:val="NormalWeb"/>
        <w:spacing w:before="0" w:beforeAutospacing="0" w:after="160" w:line="360" w:lineRule="auto"/>
      </w:pPr>
      <w:r>
        <w:rPr>
          <w:noProof/>
        </w:rPr>
        <w:drawing>
          <wp:inline distT="0" distB="0" distL="0" distR="0" wp14:anchorId="4CF7C29C" wp14:editId="0300D0D6">
            <wp:extent cx="5943600" cy="258572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585720"/>
                    </a:xfrm>
                    <a:prstGeom prst="rect">
                      <a:avLst/>
                    </a:prstGeom>
                  </pic:spPr>
                </pic:pic>
              </a:graphicData>
            </a:graphic>
          </wp:inline>
        </w:drawing>
      </w:r>
    </w:p>
    <w:p w14:paraId="4656A33E" w14:textId="2192E7B5" w:rsidR="00DA05FE" w:rsidRDefault="00DA05FE" w:rsidP="0049277F">
      <w:pPr>
        <w:pStyle w:val="Heading4"/>
      </w:pPr>
      <w:bookmarkStart w:id="80" w:name="_Hlk114147155"/>
      <w:r>
        <w:t>Xóa</w:t>
      </w:r>
      <w:r w:rsidR="00AB79B4">
        <w:t xml:space="preserve"> cấp bậc</w:t>
      </w:r>
    </w:p>
    <w:p w14:paraId="04C16675" w14:textId="77777777" w:rsidR="00DA05FE" w:rsidRDefault="00DA05FE" w:rsidP="0049277F">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07"/>
        <w:gridCol w:w="6907"/>
      </w:tblGrid>
      <w:tr w:rsidR="00DA05FE" w14:paraId="0F1A0A6E" w14:textId="77777777" w:rsidTr="00FC3D58">
        <w:trPr>
          <w:trHeight w:val="284"/>
          <w:jc w:val="center"/>
        </w:trPr>
        <w:tc>
          <w:tcPr>
            <w:tcW w:w="240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A843D52" w14:textId="77777777" w:rsidR="00DA05FE" w:rsidRDefault="00DA05FE" w:rsidP="0049277F">
            <w:pPr>
              <w:pStyle w:val="NormalWeb"/>
              <w:spacing w:before="0" w:beforeAutospacing="0" w:after="0" w:line="360" w:lineRule="auto"/>
              <w:ind w:left="142"/>
            </w:pPr>
            <w:r>
              <w:rPr>
                <w:b/>
                <w:bCs/>
                <w:color w:val="000000"/>
                <w:sz w:val="20"/>
                <w:szCs w:val="20"/>
              </w:rPr>
              <w:t>Tên chức năng</w:t>
            </w:r>
          </w:p>
        </w:tc>
        <w:tc>
          <w:tcPr>
            <w:tcW w:w="690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129B7" w14:textId="1EA5A37C" w:rsidR="00DA05FE" w:rsidRDefault="00DA05FE" w:rsidP="0049277F">
            <w:pPr>
              <w:pStyle w:val="NormalWeb"/>
              <w:spacing w:before="0" w:beforeAutospacing="0" w:after="120" w:line="360" w:lineRule="auto"/>
              <w:jc w:val="both"/>
            </w:pPr>
            <w:r>
              <w:rPr>
                <w:color w:val="000000"/>
                <w:sz w:val="20"/>
                <w:szCs w:val="20"/>
              </w:rPr>
              <w:t xml:space="preserve">Xóa </w:t>
            </w:r>
            <w:r w:rsidR="00AB79B4">
              <w:rPr>
                <w:color w:val="000000"/>
                <w:sz w:val="20"/>
                <w:szCs w:val="20"/>
              </w:rPr>
              <w:t>cấp bậc</w:t>
            </w:r>
          </w:p>
        </w:tc>
      </w:tr>
      <w:tr w:rsidR="00DA05FE" w14:paraId="78409B56" w14:textId="77777777" w:rsidTr="00FC3D58">
        <w:trPr>
          <w:trHeight w:val="284"/>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0ED33B" w14:textId="77777777" w:rsidR="00DA05FE" w:rsidRDefault="00DA05FE" w:rsidP="0049277F">
            <w:pPr>
              <w:pStyle w:val="NormalWeb"/>
              <w:spacing w:before="0" w:beforeAutospacing="0" w:after="0" w:line="360" w:lineRule="auto"/>
              <w:ind w:left="142"/>
            </w:pPr>
            <w:r>
              <w:rPr>
                <w:b/>
                <w:bCs/>
                <w:color w:val="000000"/>
                <w:sz w:val="20"/>
                <w:szCs w:val="20"/>
              </w:rPr>
              <w:t>Mô tả</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4CA8441" w14:textId="762529FC" w:rsidR="00DA05FE" w:rsidRDefault="00DA05FE" w:rsidP="0049277F">
            <w:pPr>
              <w:pStyle w:val="NormalWeb"/>
              <w:spacing w:before="0" w:beforeAutospacing="0" w:after="120" w:line="360" w:lineRule="auto"/>
              <w:jc w:val="both"/>
            </w:pPr>
            <w:r>
              <w:rPr>
                <w:color w:val="000000"/>
                <w:sz w:val="20"/>
                <w:szCs w:val="20"/>
              </w:rPr>
              <w:t xml:space="preserve">Cho phép user xóa </w:t>
            </w:r>
            <w:r w:rsidR="00AB79B4">
              <w:rPr>
                <w:color w:val="000000"/>
                <w:sz w:val="20"/>
                <w:szCs w:val="20"/>
              </w:rPr>
              <w:t>cấp bậc</w:t>
            </w:r>
            <w:r>
              <w:rPr>
                <w:color w:val="000000"/>
                <w:sz w:val="20"/>
                <w:szCs w:val="20"/>
              </w:rPr>
              <w:t xml:space="preserve"> </w:t>
            </w:r>
          </w:p>
        </w:tc>
      </w:tr>
      <w:tr w:rsidR="00DA05FE" w14:paraId="3836BF98" w14:textId="77777777" w:rsidTr="00FC3D58">
        <w:trPr>
          <w:trHeight w:val="395"/>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1941765" w14:textId="77777777" w:rsidR="00DA05FE" w:rsidRDefault="00DA05FE" w:rsidP="0049277F">
            <w:pPr>
              <w:pStyle w:val="NormalWeb"/>
              <w:spacing w:before="0" w:beforeAutospacing="0" w:after="0" w:line="360" w:lineRule="auto"/>
              <w:ind w:left="142"/>
            </w:pPr>
            <w:r>
              <w:rPr>
                <w:b/>
                <w:bCs/>
                <w:color w:val="000000"/>
                <w:sz w:val="20"/>
                <w:szCs w:val="20"/>
              </w:rPr>
              <w:t>Tác nhân</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9525FED" w14:textId="77777777" w:rsidR="00DA05FE" w:rsidRDefault="00DA05FE" w:rsidP="0049277F">
            <w:pPr>
              <w:pStyle w:val="NormalWeb"/>
              <w:spacing w:before="0" w:beforeAutospacing="0" w:after="120" w:line="360" w:lineRule="auto"/>
              <w:jc w:val="both"/>
            </w:pPr>
            <w:r>
              <w:rPr>
                <w:color w:val="000000"/>
                <w:sz w:val="20"/>
                <w:szCs w:val="20"/>
              </w:rPr>
              <w:t>User quản lý QK5</w:t>
            </w:r>
          </w:p>
        </w:tc>
      </w:tr>
      <w:tr w:rsidR="00DA05FE" w14:paraId="2A0C236F" w14:textId="77777777" w:rsidTr="00FC3D58">
        <w:trPr>
          <w:trHeight w:val="378"/>
          <w:jc w:val="center"/>
        </w:trPr>
        <w:tc>
          <w:tcPr>
            <w:tcW w:w="240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7610269" w14:textId="77777777" w:rsidR="00DA05FE" w:rsidRDefault="00DA05FE" w:rsidP="0049277F">
            <w:pPr>
              <w:pStyle w:val="NormalWeb"/>
              <w:spacing w:before="0" w:beforeAutospacing="0" w:after="0" w:line="360" w:lineRule="auto"/>
              <w:ind w:left="142"/>
            </w:pPr>
            <w:r>
              <w:rPr>
                <w:b/>
                <w:bCs/>
                <w:color w:val="000000"/>
                <w:sz w:val="20"/>
                <w:szCs w:val="20"/>
              </w:rPr>
              <w:t>Điều kiện trước </w:t>
            </w:r>
          </w:p>
        </w:tc>
        <w:tc>
          <w:tcPr>
            <w:tcW w:w="690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A647F7" w14:textId="77777777" w:rsidR="00DA05FE" w:rsidRDefault="00DA05FE" w:rsidP="0049277F">
            <w:pPr>
              <w:pStyle w:val="NormalWeb"/>
              <w:spacing w:before="0" w:beforeAutospacing="0" w:after="0" w:line="360" w:lineRule="auto"/>
              <w:jc w:val="both"/>
            </w:pPr>
            <w:r>
              <w:rPr>
                <w:color w:val="000000"/>
                <w:sz w:val="20"/>
                <w:szCs w:val="20"/>
              </w:rPr>
              <w:t>Người dùng được phân quyền chức năng Xóa </w:t>
            </w:r>
          </w:p>
          <w:p w14:paraId="3923B60F" w14:textId="39023114" w:rsidR="00DA05FE" w:rsidRDefault="000807C9" w:rsidP="0049277F">
            <w:pPr>
              <w:pStyle w:val="NormalWeb"/>
              <w:spacing w:before="0" w:beforeAutospacing="0" w:after="0" w:line="360" w:lineRule="auto"/>
              <w:jc w:val="both"/>
            </w:pPr>
            <w:r>
              <w:rPr>
                <w:color w:val="000000"/>
                <w:sz w:val="20"/>
                <w:szCs w:val="20"/>
              </w:rPr>
              <w:t>Cấp bậc</w:t>
            </w:r>
            <w:r w:rsidR="00DA05FE">
              <w:rPr>
                <w:color w:val="000000"/>
                <w:sz w:val="20"/>
                <w:szCs w:val="20"/>
              </w:rPr>
              <w:t xml:space="preserve"> xóa được là đối</w:t>
            </w:r>
            <w:r>
              <w:rPr>
                <w:color w:val="000000"/>
                <w:sz w:val="20"/>
                <w:szCs w:val="20"/>
              </w:rPr>
              <w:t xml:space="preserve"> cấp bậc</w:t>
            </w:r>
            <w:r w:rsidR="00DA05FE">
              <w:rPr>
                <w:color w:val="000000"/>
                <w:sz w:val="20"/>
                <w:szCs w:val="20"/>
              </w:rPr>
              <w:t xml:space="preserve"> không chứa dữ liệu tại các bảng khác</w:t>
            </w:r>
          </w:p>
        </w:tc>
      </w:tr>
      <w:tr w:rsidR="00DA05FE" w14:paraId="539B1A50" w14:textId="77777777" w:rsidTr="00FC3D58">
        <w:trPr>
          <w:trHeight w:val="530"/>
          <w:jc w:val="center"/>
        </w:trPr>
        <w:tc>
          <w:tcPr>
            <w:tcW w:w="240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2EB825D4" w14:textId="77777777" w:rsidR="00DA05FE" w:rsidRDefault="00DA05FE" w:rsidP="0049277F">
            <w:pPr>
              <w:pStyle w:val="NormalWeb"/>
              <w:spacing w:before="0" w:beforeAutospacing="0" w:after="0" w:line="360" w:lineRule="auto"/>
              <w:ind w:left="142"/>
            </w:pPr>
            <w:r>
              <w:rPr>
                <w:b/>
                <w:bCs/>
                <w:color w:val="000000"/>
                <w:sz w:val="20"/>
                <w:szCs w:val="20"/>
              </w:rPr>
              <w:lastRenderedPageBreak/>
              <w:t>Điều kiện sau</w:t>
            </w:r>
          </w:p>
        </w:tc>
        <w:tc>
          <w:tcPr>
            <w:tcW w:w="690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98FFAF3" w14:textId="1B29CBD4" w:rsidR="00DA05FE" w:rsidRDefault="00DA05FE" w:rsidP="0049277F">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AB79B4">
              <w:rPr>
                <w:color w:val="000000"/>
                <w:sz w:val="20"/>
                <w:szCs w:val="20"/>
              </w:rPr>
              <w:t>cấp bậc</w:t>
            </w:r>
            <w:r>
              <w:rPr>
                <w:color w:val="000000"/>
                <w:sz w:val="20"/>
                <w:szCs w:val="20"/>
              </w:rPr>
              <w:t xml:space="preserve"> hiển thị. Xóa thành công sẽ báo: Danh mục </w:t>
            </w:r>
            <w:r w:rsidR="00AB79B4">
              <w:rPr>
                <w:color w:val="000000"/>
                <w:sz w:val="20"/>
                <w:szCs w:val="20"/>
              </w:rPr>
              <w:t>cấp bậc</w:t>
            </w:r>
            <w:r>
              <w:rPr>
                <w:color w:val="000000"/>
                <w:sz w:val="20"/>
                <w:szCs w:val="20"/>
              </w:rPr>
              <w:t xml:space="preserve"> Xóa thành công”. </w:t>
            </w:r>
          </w:p>
        </w:tc>
      </w:tr>
      <w:tr w:rsidR="00DA05FE" w14:paraId="7CE7A58A" w14:textId="77777777" w:rsidTr="00FC3D58">
        <w:trPr>
          <w:trHeight w:val="284"/>
          <w:jc w:val="center"/>
        </w:trPr>
        <w:tc>
          <w:tcPr>
            <w:tcW w:w="240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04D4755" w14:textId="77777777" w:rsidR="00DA05FE" w:rsidRDefault="00DA05FE" w:rsidP="0049277F">
            <w:pPr>
              <w:pStyle w:val="NormalWeb"/>
              <w:spacing w:before="0" w:beforeAutospacing="0" w:after="0" w:line="360" w:lineRule="auto"/>
              <w:ind w:left="142"/>
            </w:pPr>
            <w:r>
              <w:rPr>
                <w:b/>
                <w:bCs/>
                <w:color w:val="000000"/>
                <w:sz w:val="20"/>
                <w:szCs w:val="20"/>
              </w:rPr>
              <w:t>Ngoại lệ</w:t>
            </w:r>
          </w:p>
        </w:tc>
        <w:tc>
          <w:tcPr>
            <w:tcW w:w="6907"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FB63A4F" w14:textId="7BD6DFB0" w:rsidR="00DA05FE" w:rsidRPr="008C1D0F" w:rsidRDefault="00DA05FE" w:rsidP="0049277F">
            <w:pPr>
              <w:pStyle w:val="NormalWeb"/>
              <w:spacing w:before="0" w:beforeAutospacing="0" w:after="120" w:line="360" w:lineRule="auto"/>
              <w:jc w:val="both"/>
            </w:pPr>
            <w:r w:rsidRPr="008C1D0F">
              <w:rPr>
                <w:sz w:val="20"/>
                <w:szCs w:val="20"/>
              </w:rPr>
              <w:t xml:space="preserve">Nếu </w:t>
            </w:r>
            <w:r w:rsidR="000807C9">
              <w:rPr>
                <w:sz w:val="20"/>
                <w:szCs w:val="20"/>
              </w:rPr>
              <w:t>cấp bậc</w:t>
            </w:r>
            <w:r w:rsidRPr="008C1D0F">
              <w:rPr>
                <w:sz w:val="20"/>
                <w:szCs w:val="20"/>
              </w:rPr>
              <w:t xml:space="preserve"> cần xóa không thỏa mãn điều kiện trước, hiển thị lỗi [Bạn không thể xóa thông tin </w:t>
            </w:r>
            <w:r w:rsidR="00AB79B4">
              <w:rPr>
                <w:sz w:val="20"/>
                <w:szCs w:val="20"/>
              </w:rPr>
              <w:t>cấp bậc</w:t>
            </w:r>
            <w:r w:rsidRPr="008C1D0F">
              <w:rPr>
                <w:sz w:val="20"/>
                <w:szCs w:val="20"/>
              </w:rPr>
              <w:t xml:space="preserve"> "</w:t>
            </w:r>
            <w:r w:rsidRPr="008C1D0F">
              <w:rPr>
                <w:b/>
                <w:bCs/>
                <w:sz w:val="20"/>
                <w:szCs w:val="20"/>
              </w:rPr>
              <w:t xml:space="preserve">Tên </w:t>
            </w:r>
            <w:r w:rsidR="00AB79B4">
              <w:rPr>
                <w:b/>
                <w:bCs/>
                <w:sz w:val="20"/>
                <w:szCs w:val="20"/>
              </w:rPr>
              <w:t>cấp bậc</w:t>
            </w:r>
            <w:r w:rsidRPr="008C1D0F">
              <w:rPr>
                <w:sz w:val="20"/>
                <w:szCs w:val="20"/>
              </w:rPr>
              <w:t>" vì đang được sử dụng tại “tên bảng”]</w:t>
            </w:r>
          </w:p>
        </w:tc>
      </w:tr>
      <w:tr w:rsidR="00DA05FE" w14:paraId="5EE2E4B4" w14:textId="77777777" w:rsidTr="00FC3D58">
        <w:trPr>
          <w:trHeight w:val="284"/>
          <w:jc w:val="center"/>
        </w:trPr>
        <w:tc>
          <w:tcPr>
            <w:tcW w:w="240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5DC69A3D" w14:textId="77777777" w:rsidR="00DA05FE" w:rsidRDefault="00DA05FE" w:rsidP="0049277F">
            <w:pPr>
              <w:pStyle w:val="NormalWeb"/>
              <w:spacing w:before="0" w:beforeAutospacing="0" w:after="0" w:line="360" w:lineRule="auto"/>
              <w:ind w:left="142"/>
            </w:pPr>
            <w:r>
              <w:rPr>
                <w:b/>
                <w:bCs/>
                <w:color w:val="000000"/>
                <w:sz w:val="20"/>
                <w:szCs w:val="20"/>
              </w:rPr>
              <w:t>Các yêu cầu đặc biệt</w:t>
            </w:r>
          </w:p>
        </w:tc>
        <w:tc>
          <w:tcPr>
            <w:tcW w:w="6907"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71800C9" w14:textId="2F8A637F" w:rsidR="00DA05FE" w:rsidRDefault="00DA05FE" w:rsidP="0049277F">
            <w:pPr>
              <w:pStyle w:val="NormalWeb"/>
              <w:spacing w:before="0" w:beforeAutospacing="0" w:after="120" w:line="360" w:lineRule="auto"/>
              <w:jc w:val="both"/>
            </w:pPr>
            <w:r>
              <w:rPr>
                <w:color w:val="000000"/>
                <w:sz w:val="20"/>
                <w:szCs w:val="20"/>
              </w:rPr>
              <w:t xml:space="preserve">Lưu logs xóa </w:t>
            </w:r>
            <w:r w:rsidR="00AB79B4">
              <w:rPr>
                <w:color w:val="000000"/>
                <w:sz w:val="20"/>
                <w:szCs w:val="20"/>
              </w:rPr>
              <w:t>cấp bậc</w:t>
            </w:r>
            <w:r>
              <w:rPr>
                <w:color w:val="000000"/>
                <w:sz w:val="20"/>
                <w:szCs w:val="20"/>
              </w:rPr>
              <w:t> </w:t>
            </w:r>
          </w:p>
        </w:tc>
      </w:tr>
    </w:tbl>
    <w:p w14:paraId="416CA462" w14:textId="77777777" w:rsidR="00DA05FE" w:rsidRDefault="00DA05FE" w:rsidP="0049277F">
      <w:pPr>
        <w:pStyle w:val="Heading5"/>
      </w:pPr>
      <w:r>
        <w:t>Biểu đồ luồng xử lý chức năng</w:t>
      </w:r>
    </w:p>
    <w:p w14:paraId="7FEB1904" w14:textId="77777777" w:rsidR="00DA05FE" w:rsidRDefault="00DA05FE" w:rsidP="0049277F">
      <w:pPr>
        <w:pStyle w:val="NormalWeb"/>
        <w:spacing w:before="0" w:beforeAutospacing="0" w:after="160" w:line="360" w:lineRule="auto"/>
      </w:pPr>
      <w:r>
        <w:rPr>
          <w:noProof/>
        </w:rPr>
        <w:drawing>
          <wp:inline distT="0" distB="0" distL="0" distR="0" wp14:anchorId="38333956" wp14:editId="202B784E">
            <wp:extent cx="5943600" cy="6988878"/>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6988878"/>
                    </a:xfrm>
                    <a:prstGeom prst="rect">
                      <a:avLst/>
                    </a:prstGeom>
                    <a:noFill/>
                    <a:ln>
                      <a:noFill/>
                    </a:ln>
                  </pic:spPr>
                </pic:pic>
              </a:graphicData>
            </a:graphic>
          </wp:inline>
        </w:drawing>
      </w:r>
    </w:p>
    <w:p w14:paraId="792BB15A" w14:textId="77777777" w:rsidR="00DA05FE" w:rsidRDefault="00DA05FE" w:rsidP="0049277F">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875"/>
        <w:gridCol w:w="6475"/>
      </w:tblGrid>
      <w:tr w:rsidR="00DA05FE" w14:paraId="0DF775F2" w14:textId="77777777" w:rsidTr="00FC3D58">
        <w:trPr>
          <w:trHeight w:val="530"/>
        </w:trPr>
        <w:tc>
          <w:tcPr>
            <w:tcW w:w="28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C3FB020" w14:textId="77777777" w:rsidR="00DA05FE" w:rsidRDefault="00DA05FE" w:rsidP="0049277F">
            <w:pPr>
              <w:pStyle w:val="NormalWeb"/>
              <w:spacing w:before="0" w:beforeAutospacing="0" w:after="0" w:line="360" w:lineRule="auto"/>
              <w:ind w:left="335"/>
              <w:jc w:val="center"/>
            </w:pPr>
            <w:r>
              <w:rPr>
                <w:b/>
                <w:bCs/>
                <w:color w:val="000000"/>
                <w:sz w:val="20"/>
                <w:szCs w:val="20"/>
              </w:rPr>
              <w:t>Hành động của tác nhân</w:t>
            </w:r>
          </w:p>
        </w:tc>
        <w:tc>
          <w:tcPr>
            <w:tcW w:w="647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2547ACA" w14:textId="77777777" w:rsidR="00DA05FE" w:rsidRDefault="00DA05FE" w:rsidP="0049277F">
            <w:pPr>
              <w:pStyle w:val="NormalWeb"/>
              <w:spacing w:before="0" w:beforeAutospacing="0" w:after="0" w:line="360" w:lineRule="auto"/>
              <w:jc w:val="center"/>
            </w:pPr>
            <w:r>
              <w:rPr>
                <w:b/>
                <w:bCs/>
                <w:color w:val="000000"/>
                <w:sz w:val="20"/>
                <w:szCs w:val="20"/>
              </w:rPr>
              <w:t>Phản ứng của hệ thống</w:t>
            </w:r>
          </w:p>
        </w:tc>
      </w:tr>
      <w:tr w:rsidR="00DA05FE" w14:paraId="531AAD7B"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974813B" w14:textId="4186B681" w:rsidR="00DA05FE" w:rsidRDefault="00DA05FE" w:rsidP="0049277F">
            <w:pPr>
              <w:pStyle w:val="NormalWeb"/>
              <w:spacing w:before="80" w:beforeAutospacing="0" w:after="0" w:line="360" w:lineRule="auto"/>
              <w:ind w:left="335" w:hanging="360"/>
              <w:jc w:val="both"/>
            </w:pPr>
            <w:r>
              <w:rPr>
                <w:color w:val="000000"/>
              </w:rPr>
              <w:t xml:space="preserve">1. Người dùng chọn Xóa </w:t>
            </w:r>
            <w:r w:rsidR="000807C9">
              <w:rPr>
                <w:color w:val="000000"/>
              </w:rPr>
              <w:t>cấp bậc</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58E96BE" w14:textId="5FB0ED92" w:rsidR="00DA05FE" w:rsidRDefault="00DA05FE" w:rsidP="0049277F">
            <w:pPr>
              <w:pStyle w:val="NormalWeb"/>
              <w:spacing w:before="80" w:beforeAutospacing="0" w:after="0" w:line="360" w:lineRule="auto"/>
              <w:ind w:hanging="25"/>
              <w:jc w:val="both"/>
            </w:pPr>
            <w:r>
              <w:rPr>
                <w:color w:val="000000"/>
              </w:rPr>
              <w:t xml:space="preserve">2. Hệ thống hiển thị popup xác nhận “Bạn có chắc chắn muốn xóa </w:t>
            </w:r>
            <w:r w:rsidR="000807C9">
              <w:rPr>
                <w:color w:val="000000"/>
              </w:rPr>
              <w:t>cấp bậc</w:t>
            </w:r>
            <w:r>
              <w:rPr>
                <w:color w:val="000000"/>
              </w:rPr>
              <w:t xml:space="preserve"> (Tên </w:t>
            </w:r>
            <w:r w:rsidR="000807C9">
              <w:rPr>
                <w:color w:val="000000"/>
              </w:rPr>
              <w:t>cấp bậc</w:t>
            </w:r>
            <w:r>
              <w:rPr>
                <w:color w:val="000000"/>
              </w:rPr>
              <w:t>) không?</w:t>
            </w:r>
          </w:p>
          <w:p w14:paraId="3A39B67D" w14:textId="77777777" w:rsidR="00DA05FE" w:rsidRDefault="00DA05FE" w:rsidP="0049277F">
            <w:pPr>
              <w:ind w:hanging="25"/>
            </w:pPr>
          </w:p>
        </w:tc>
      </w:tr>
      <w:tr w:rsidR="00DA05FE" w14:paraId="1614BD9B"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7E19E1" w14:textId="77777777" w:rsidR="00DA05FE" w:rsidRDefault="00DA05FE" w:rsidP="0049277F">
            <w:pPr>
              <w:pStyle w:val="NormalWeb"/>
              <w:spacing w:before="80" w:beforeAutospacing="0" w:after="0" w:line="360" w:lineRule="auto"/>
              <w:ind w:left="335" w:hanging="360"/>
              <w:jc w:val="both"/>
            </w:pPr>
            <w:r>
              <w:rPr>
                <w:color w:val="000000"/>
              </w:rPr>
              <w:t>3.1. Người dùng chọn “Xác nhận”</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DB3B08C" w14:textId="168CD293" w:rsidR="00DA05FE" w:rsidRDefault="00DA05FE" w:rsidP="0049277F">
            <w:pPr>
              <w:pStyle w:val="NormalWeb"/>
              <w:spacing w:before="80" w:beforeAutospacing="0" w:after="0" w:line="360" w:lineRule="auto"/>
              <w:ind w:hanging="25"/>
              <w:jc w:val="both"/>
            </w:pPr>
            <w:r>
              <w:rPr>
                <w:color w:val="000000"/>
              </w:rPr>
              <w:t>4.1. Hệ thống xóa bản ghi từ bảng cats_</w:t>
            </w:r>
            <w:r w:rsidR="000807C9">
              <w:rPr>
                <w:color w:val="000000"/>
              </w:rPr>
              <w:t>level</w:t>
            </w:r>
            <w:r>
              <w:rPr>
                <w:color w:val="000000"/>
              </w:rPr>
              <w:t>s với is_delete = 0. Sau khi xóa, bản ghi được update với is_delete = 1.</w:t>
            </w:r>
          </w:p>
          <w:p w14:paraId="11889C3E" w14:textId="6B25A09D" w:rsidR="00DA05FE" w:rsidRDefault="00DA05FE" w:rsidP="0049277F">
            <w:pPr>
              <w:pStyle w:val="NormalWeb"/>
              <w:spacing w:before="80" w:beforeAutospacing="0" w:after="0" w:line="360" w:lineRule="auto"/>
              <w:ind w:left="720"/>
              <w:jc w:val="both"/>
              <w:textAlignment w:val="baseline"/>
              <w:rPr>
                <w:color w:val="000000"/>
              </w:rPr>
            </w:pPr>
            <w:r>
              <w:rPr>
                <w:color w:val="000000"/>
              </w:rPr>
              <w:t xml:space="preserve">Chạy query để check </w:t>
            </w:r>
            <w:r w:rsidR="000807C9">
              <w:rPr>
                <w:color w:val="000000"/>
              </w:rPr>
              <w:t>cấp bậc</w:t>
            </w:r>
            <w:r>
              <w:rPr>
                <w:color w:val="000000"/>
              </w:rPr>
              <w:t xml:space="preserve"> đó có xuất hiện trong bảng khác hay không</w:t>
            </w:r>
          </w:p>
          <w:p w14:paraId="40DE9E89" w14:textId="77777777" w:rsidR="00DA05FE" w:rsidRDefault="00DA05FE" w:rsidP="0049277F">
            <w:pPr>
              <w:pStyle w:val="NormalWeb"/>
              <w:numPr>
                <w:ilvl w:val="0"/>
                <w:numId w:val="278"/>
              </w:numPr>
              <w:spacing w:before="0" w:beforeAutospacing="0" w:after="0" w:line="360" w:lineRule="auto"/>
              <w:jc w:val="both"/>
              <w:textAlignment w:val="baseline"/>
              <w:rPr>
                <w:color w:val="000000"/>
              </w:rPr>
            </w:pPr>
            <w:r>
              <w:rPr>
                <w:color w:val="000000"/>
              </w:rPr>
              <w:t>Nếu không có kết quả trả về → Xóa thành công</w:t>
            </w:r>
          </w:p>
          <w:p w14:paraId="3774C776" w14:textId="77777777" w:rsidR="00DA05FE" w:rsidRDefault="00DA05FE" w:rsidP="0049277F">
            <w:pPr>
              <w:pStyle w:val="NormalWeb"/>
              <w:numPr>
                <w:ilvl w:val="0"/>
                <w:numId w:val="278"/>
              </w:numPr>
              <w:spacing w:before="0" w:beforeAutospacing="0" w:after="0" w:line="360" w:lineRule="auto"/>
              <w:jc w:val="both"/>
              <w:textAlignment w:val="baseline"/>
              <w:rPr>
                <w:color w:val="000000"/>
              </w:rPr>
            </w:pPr>
            <w:r>
              <w:rPr>
                <w:color w:val="000000"/>
              </w:rPr>
              <w:t>Nếu có kết quả trả về → Báo lỗi như ngoại lệ.</w:t>
            </w:r>
          </w:p>
        </w:tc>
      </w:tr>
      <w:tr w:rsidR="00DA05FE" w14:paraId="37395A52" w14:textId="77777777" w:rsidTr="00FC3D58">
        <w:tc>
          <w:tcPr>
            <w:tcW w:w="28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4BA9E94" w14:textId="77777777" w:rsidR="00DA05FE" w:rsidRDefault="00DA05FE" w:rsidP="0049277F">
            <w:pPr>
              <w:pStyle w:val="NormalWeb"/>
              <w:spacing w:before="80" w:beforeAutospacing="0" w:after="0" w:line="360" w:lineRule="auto"/>
              <w:jc w:val="both"/>
            </w:pPr>
            <w:r>
              <w:rPr>
                <w:color w:val="000000"/>
              </w:rPr>
              <w:t>3.2. Người dùng chọn “Hủy”</w:t>
            </w:r>
          </w:p>
        </w:tc>
        <w:tc>
          <w:tcPr>
            <w:tcW w:w="647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662613D" w14:textId="77777777" w:rsidR="00DA05FE" w:rsidRDefault="00DA05FE" w:rsidP="0049277F">
            <w:pPr>
              <w:pStyle w:val="NormalWeb"/>
              <w:spacing w:before="80" w:beforeAutospacing="0" w:after="0" w:line="360" w:lineRule="auto"/>
              <w:ind w:hanging="25"/>
              <w:jc w:val="both"/>
            </w:pPr>
            <w:r>
              <w:rPr>
                <w:color w:val="000000"/>
              </w:rPr>
              <w:t>4.2. Đóng popup xác nhận và giữ nguyên trạng thái bản ghi.</w:t>
            </w:r>
          </w:p>
        </w:tc>
      </w:tr>
    </w:tbl>
    <w:p w14:paraId="2E4ACAB1" w14:textId="77777777" w:rsidR="00DA05FE" w:rsidRDefault="00DA05FE" w:rsidP="0049277F">
      <w:pPr>
        <w:pStyle w:val="Heading5"/>
      </w:pPr>
      <w:r>
        <w:t>Mô tả dòng sự kiện phụ (Alternative Flow)</w:t>
      </w:r>
    </w:p>
    <w:p w14:paraId="064EA60C" w14:textId="77777777" w:rsidR="00DA05FE" w:rsidRDefault="00DA05FE" w:rsidP="0049277F">
      <w:pPr>
        <w:pStyle w:val="Heading5"/>
      </w:pPr>
      <w:r>
        <w:t>Ghi chú</w:t>
      </w:r>
    </w:p>
    <w:p w14:paraId="72B67223" w14:textId="1AB8F8FA" w:rsidR="00DA05FE" w:rsidRPr="0068405B" w:rsidRDefault="00AB79B4" w:rsidP="0049277F">
      <w:pPr>
        <w:ind w:left="0"/>
        <w:rPr>
          <w:highlight w:val="yellow"/>
        </w:rPr>
      </w:pPr>
      <w:r>
        <w:rPr>
          <w:noProof/>
          <w:snapToGrid/>
        </w:rPr>
        <w:drawing>
          <wp:inline distT="0" distB="0" distL="0" distR="0" wp14:anchorId="453458C6" wp14:editId="7AA76571">
            <wp:extent cx="5943600" cy="262445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624455"/>
                    </a:xfrm>
                    <a:prstGeom prst="rect">
                      <a:avLst/>
                    </a:prstGeom>
                  </pic:spPr>
                </pic:pic>
              </a:graphicData>
            </a:graphic>
          </wp:inline>
        </w:drawing>
      </w:r>
    </w:p>
    <w:p w14:paraId="24FB1AC4" w14:textId="11C642C9" w:rsidR="00DA05FE" w:rsidRPr="0068405B" w:rsidRDefault="00AB79B4" w:rsidP="0049277F">
      <w:pPr>
        <w:ind w:left="0"/>
        <w:rPr>
          <w:highlight w:val="yellow"/>
        </w:rPr>
      </w:pPr>
      <w:r>
        <w:rPr>
          <w:noProof/>
          <w:snapToGrid/>
        </w:rPr>
        <w:lastRenderedPageBreak/>
        <w:drawing>
          <wp:inline distT="0" distB="0" distL="0" distR="0" wp14:anchorId="7DFCE093" wp14:editId="364CA60E">
            <wp:extent cx="5943600" cy="26123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612390"/>
                    </a:xfrm>
                    <a:prstGeom prst="rect">
                      <a:avLst/>
                    </a:prstGeom>
                  </pic:spPr>
                </pic:pic>
              </a:graphicData>
            </a:graphic>
          </wp:inline>
        </w:drawing>
      </w:r>
    </w:p>
    <w:p w14:paraId="64F723FB" w14:textId="67B80AD2" w:rsidR="008E3940" w:rsidRPr="00B12B91" w:rsidRDefault="003F34B9" w:rsidP="0049277F">
      <w:pPr>
        <w:pStyle w:val="Heading2"/>
        <w:ind w:left="540"/>
      </w:pPr>
      <w:bookmarkStart w:id="81" w:name="_Toc109901600"/>
      <w:bookmarkEnd w:id="79"/>
      <w:bookmarkEnd w:id="80"/>
      <w:r w:rsidRPr="00B12B91">
        <w:rPr>
          <w:bCs/>
          <w:highlight w:val="yellow"/>
        </w:rPr>
        <w:t>Quản trị hệ thống</w:t>
      </w:r>
      <w:bookmarkEnd w:id="81"/>
    </w:p>
    <w:p w14:paraId="338DC9F1" w14:textId="77777777" w:rsidR="008E3940" w:rsidRPr="00EF1727" w:rsidRDefault="008E3940" w:rsidP="0049277F">
      <w:pPr>
        <w:pStyle w:val="Heading3"/>
      </w:pPr>
      <w:bookmarkStart w:id="82" w:name="_Toc109901601"/>
      <w:r w:rsidRPr="00EF1727">
        <w:t>Đăng nhập</w:t>
      </w:r>
      <w:bookmarkEnd w:id="82"/>
    </w:p>
    <w:p w14:paraId="618900A9" w14:textId="77777777" w:rsidR="008E3940" w:rsidRPr="00EF1727" w:rsidRDefault="008E3940" w:rsidP="0049277F">
      <w:pPr>
        <w:pStyle w:val="Heading4"/>
      </w:pPr>
      <w:r w:rsidRPr="00EF1727">
        <w:t>Thông tin chung</w:t>
      </w:r>
    </w:p>
    <w:p w14:paraId="5FEB32A0" w14:textId="77777777" w:rsidR="008E3940" w:rsidRPr="00EF1727" w:rsidRDefault="008E3940" w:rsidP="0049277F">
      <w:pPr>
        <w:numPr>
          <w:ilvl w:val="0"/>
          <w:numId w:val="17"/>
        </w:numPr>
        <w:rPr>
          <w:szCs w:val="24"/>
        </w:rPr>
      </w:pPr>
      <w:r w:rsidRPr="00EF1727">
        <w:rPr>
          <w:szCs w:val="24"/>
        </w:rPr>
        <w:t>Đăng nhập vào ứng dụng người dân của bệnh nhân</w:t>
      </w:r>
    </w:p>
    <w:p w14:paraId="5D021F28" w14:textId="77777777" w:rsidR="008E3940" w:rsidRPr="00EF1727" w:rsidRDefault="008E3940" w:rsidP="0049277F">
      <w:pPr>
        <w:pStyle w:val="Heading4"/>
      </w:pPr>
      <w:r w:rsidRPr="00EF1727">
        <w:t>Luồng quy trình</w:t>
      </w:r>
    </w:p>
    <w:p w14:paraId="3572251D" w14:textId="77777777" w:rsidR="008E3940" w:rsidRPr="00EF1727" w:rsidRDefault="008E3940" w:rsidP="0049277F">
      <w:pPr>
        <w:rPr>
          <w:noProof/>
          <w:snapToGrid/>
        </w:rPr>
      </w:pPr>
      <w:r w:rsidRPr="00EF1727">
        <w:rPr>
          <w:noProof/>
          <w:snapToGrid/>
        </w:rPr>
        <w:t>N/A</w:t>
      </w:r>
    </w:p>
    <w:p w14:paraId="77068C5E" w14:textId="77777777" w:rsidR="008E3940" w:rsidRPr="00EF1727" w:rsidRDefault="008E3940" w:rsidP="0049277F">
      <w:pPr>
        <w:pStyle w:val="Heading5"/>
      </w:pPr>
      <w:r w:rsidRPr="00EF1727">
        <w:t>Mô tả các bước trong quy trình</w:t>
      </w:r>
    </w:p>
    <w:p w14:paraId="5143F340" w14:textId="77777777" w:rsidR="008E3940" w:rsidRPr="00EF1727" w:rsidRDefault="008E3940" w:rsidP="0049277F">
      <w:pPr>
        <w:rPr>
          <w:noProof/>
          <w:snapToGrid/>
        </w:rPr>
      </w:pPr>
      <w:r w:rsidRPr="00EF1727">
        <w:rPr>
          <w:noProof/>
          <w:snapToGrid/>
        </w:rPr>
        <w:t>N/A</w:t>
      </w:r>
    </w:p>
    <w:p w14:paraId="36D7B6E4" w14:textId="77777777" w:rsidR="008E3940" w:rsidRPr="00EF1727" w:rsidRDefault="008E3940" w:rsidP="0049277F">
      <w:pPr>
        <w:pStyle w:val="Heading4"/>
      </w:pPr>
      <w:r w:rsidRPr="00EF1727">
        <w:t xml:space="preserve">Yêu cầu chi tiết chức năng </w:t>
      </w:r>
    </w:p>
    <w:p w14:paraId="0C901E1A" w14:textId="77777777" w:rsidR="008E3940" w:rsidRPr="00EF1727" w:rsidRDefault="008E3940" w:rsidP="0049277F">
      <w:pPr>
        <w:pStyle w:val="Heading5"/>
      </w:pPr>
      <w:r w:rsidRPr="00EF1727">
        <w:t>Thông tin đăng nhập</w:t>
      </w:r>
    </w:p>
    <w:p w14:paraId="0FDF73AF" w14:textId="77777777" w:rsidR="008E3940" w:rsidRPr="00EF1727" w:rsidRDefault="008E3940" w:rsidP="0049277F">
      <w:pPr>
        <w:pStyle w:val="Heading6"/>
        <w:rPr>
          <w:lang w:eastAsia="ar-SA"/>
        </w:rPr>
      </w:pPr>
      <w:r w:rsidRPr="00EF1727">
        <w:rPr>
          <w:lang w:eastAsia="ar-SA"/>
        </w:rPr>
        <w:t>Thông tin chung chức năng</w:t>
      </w:r>
    </w:p>
    <w:tbl>
      <w:tblPr>
        <w:tblW w:w="4855"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876"/>
        <w:gridCol w:w="6168"/>
      </w:tblGrid>
      <w:tr w:rsidR="008E3940" w:rsidRPr="00EF1727" w14:paraId="7E8017CB" w14:textId="77777777" w:rsidTr="008E3940">
        <w:trPr>
          <w:trHeight w:val="284"/>
          <w:jc w:val="center"/>
        </w:trPr>
        <w:tc>
          <w:tcPr>
            <w:tcW w:w="1590" w:type="pct"/>
            <w:tcBorders>
              <w:top w:val="single" w:sz="18" w:space="0" w:color="808080"/>
              <w:left w:val="single" w:sz="18" w:space="0" w:color="808080"/>
            </w:tcBorders>
            <w:shd w:val="clear" w:color="auto" w:fill="F3F3F3"/>
            <w:vAlign w:val="center"/>
          </w:tcPr>
          <w:p w14:paraId="0A65C8CF" w14:textId="77777777" w:rsidR="008E3940" w:rsidRPr="00EF1727" w:rsidRDefault="008E3940" w:rsidP="0049277F">
            <w:pPr>
              <w:ind w:left="142"/>
              <w:rPr>
                <w:szCs w:val="24"/>
              </w:rPr>
            </w:pPr>
            <w:r w:rsidRPr="00EF1727">
              <w:rPr>
                <w:b/>
                <w:szCs w:val="24"/>
              </w:rPr>
              <w:t>Tên chức năng</w:t>
            </w:r>
          </w:p>
        </w:tc>
        <w:tc>
          <w:tcPr>
            <w:tcW w:w="3410" w:type="pct"/>
            <w:tcBorders>
              <w:top w:val="single" w:sz="18" w:space="0" w:color="808080"/>
              <w:right w:val="single" w:sz="18" w:space="0" w:color="808080"/>
            </w:tcBorders>
            <w:vAlign w:val="center"/>
          </w:tcPr>
          <w:p w14:paraId="7DD56491" w14:textId="77777777" w:rsidR="008E3940" w:rsidRPr="00EF1727" w:rsidRDefault="008E3940" w:rsidP="0049277F">
            <w:pPr>
              <w:pStyle w:val="BodyText"/>
              <w:spacing w:line="360" w:lineRule="auto"/>
              <w:ind w:left="0"/>
              <w:rPr>
                <w:lang w:eastAsia="ar-SA"/>
              </w:rPr>
            </w:pPr>
            <w:r w:rsidRPr="00EF1727">
              <w:t>Đăng nhập</w:t>
            </w:r>
          </w:p>
        </w:tc>
      </w:tr>
      <w:tr w:rsidR="008E3940" w:rsidRPr="00EF1727" w14:paraId="0EC949C7" w14:textId="77777777" w:rsidTr="008E3940">
        <w:trPr>
          <w:trHeight w:val="284"/>
          <w:jc w:val="center"/>
        </w:trPr>
        <w:tc>
          <w:tcPr>
            <w:tcW w:w="1590" w:type="pct"/>
            <w:tcBorders>
              <w:left w:val="single" w:sz="18" w:space="0" w:color="808080"/>
            </w:tcBorders>
            <w:shd w:val="clear" w:color="auto" w:fill="F3F3F3"/>
            <w:vAlign w:val="center"/>
          </w:tcPr>
          <w:p w14:paraId="131DB02C" w14:textId="77777777" w:rsidR="008E3940" w:rsidRPr="00EF1727" w:rsidRDefault="008E3940" w:rsidP="0049277F">
            <w:pPr>
              <w:ind w:left="142"/>
              <w:rPr>
                <w:b/>
                <w:szCs w:val="24"/>
              </w:rPr>
            </w:pPr>
            <w:r w:rsidRPr="00EF1727">
              <w:rPr>
                <w:b/>
                <w:szCs w:val="24"/>
              </w:rPr>
              <w:t>Mô tả</w:t>
            </w:r>
          </w:p>
        </w:tc>
        <w:tc>
          <w:tcPr>
            <w:tcW w:w="3410" w:type="pct"/>
            <w:tcBorders>
              <w:right w:val="single" w:sz="18" w:space="0" w:color="808080"/>
            </w:tcBorders>
            <w:vAlign w:val="center"/>
          </w:tcPr>
          <w:p w14:paraId="74FC5156" w14:textId="77777777" w:rsidR="008E3940" w:rsidRPr="00EF1727" w:rsidRDefault="008E3940" w:rsidP="0049277F">
            <w:pPr>
              <w:pStyle w:val="BodyText"/>
              <w:spacing w:line="360" w:lineRule="auto"/>
              <w:ind w:left="0"/>
              <w:rPr>
                <w:b/>
                <w:lang w:eastAsia="ar-SA"/>
              </w:rPr>
            </w:pPr>
            <w:r w:rsidRPr="00EF1727">
              <w:t>Đăng nhập vào ứng dụng người dân của bệnh nhân</w:t>
            </w:r>
          </w:p>
        </w:tc>
      </w:tr>
      <w:tr w:rsidR="008E3940" w:rsidRPr="00EF1727" w14:paraId="43EFCF90" w14:textId="77777777" w:rsidTr="008E3940">
        <w:trPr>
          <w:trHeight w:val="395"/>
          <w:jc w:val="center"/>
        </w:trPr>
        <w:tc>
          <w:tcPr>
            <w:tcW w:w="1590" w:type="pct"/>
            <w:tcBorders>
              <w:left w:val="single" w:sz="18" w:space="0" w:color="808080"/>
            </w:tcBorders>
            <w:shd w:val="clear" w:color="auto" w:fill="F3F3F3"/>
            <w:vAlign w:val="center"/>
          </w:tcPr>
          <w:p w14:paraId="5B2022BF" w14:textId="77777777" w:rsidR="008E3940" w:rsidRPr="00EF1727" w:rsidRDefault="008E3940" w:rsidP="0049277F">
            <w:pPr>
              <w:ind w:left="0"/>
              <w:rPr>
                <w:b/>
                <w:szCs w:val="24"/>
              </w:rPr>
            </w:pPr>
            <w:r w:rsidRPr="00EF1727">
              <w:rPr>
                <w:b/>
                <w:szCs w:val="24"/>
              </w:rPr>
              <w:t xml:space="preserve"> Tác nhân</w:t>
            </w:r>
          </w:p>
        </w:tc>
        <w:tc>
          <w:tcPr>
            <w:tcW w:w="3410" w:type="pct"/>
            <w:tcBorders>
              <w:right w:val="single" w:sz="18" w:space="0" w:color="808080"/>
            </w:tcBorders>
            <w:vAlign w:val="center"/>
          </w:tcPr>
          <w:p w14:paraId="7AE1CFDA" w14:textId="77777777" w:rsidR="008E3940" w:rsidRPr="00EF1727" w:rsidRDefault="008E3940" w:rsidP="0049277F">
            <w:pPr>
              <w:pStyle w:val="BodyText"/>
              <w:spacing w:line="360" w:lineRule="auto"/>
              <w:ind w:left="0"/>
            </w:pPr>
            <w:r w:rsidRPr="00EF1727">
              <w:rPr>
                <w:lang w:eastAsia="ar-SA"/>
              </w:rPr>
              <w:t>Người bệnh</w:t>
            </w:r>
          </w:p>
        </w:tc>
      </w:tr>
      <w:tr w:rsidR="008E3940" w:rsidRPr="00EF1727" w14:paraId="06EEA557" w14:textId="77777777" w:rsidTr="008E3940">
        <w:trPr>
          <w:trHeight w:val="378"/>
          <w:jc w:val="center"/>
        </w:trPr>
        <w:tc>
          <w:tcPr>
            <w:tcW w:w="1590" w:type="pct"/>
            <w:tcBorders>
              <w:left w:val="single" w:sz="18" w:space="0" w:color="808080"/>
            </w:tcBorders>
            <w:shd w:val="clear" w:color="auto" w:fill="F3F3F3"/>
            <w:vAlign w:val="center"/>
          </w:tcPr>
          <w:p w14:paraId="61FA9A68" w14:textId="77777777" w:rsidR="008E3940" w:rsidRPr="00EF1727" w:rsidRDefault="008E3940" w:rsidP="0049277F">
            <w:pPr>
              <w:ind w:left="142"/>
              <w:rPr>
                <w:b/>
                <w:szCs w:val="24"/>
              </w:rPr>
            </w:pPr>
            <w:r w:rsidRPr="00EF1727">
              <w:rPr>
                <w:b/>
                <w:szCs w:val="24"/>
              </w:rPr>
              <w:t xml:space="preserve">Điều kiện trước </w:t>
            </w:r>
          </w:p>
        </w:tc>
        <w:tc>
          <w:tcPr>
            <w:tcW w:w="3410" w:type="pct"/>
            <w:tcBorders>
              <w:right w:val="single" w:sz="18" w:space="0" w:color="808080"/>
            </w:tcBorders>
            <w:vAlign w:val="center"/>
          </w:tcPr>
          <w:p w14:paraId="6602727A" w14:textId="77777777" w:rsidR="008E3940" w:rsidRPr="00EF1727" w:rsidRDefault="008E3940" w:rsidP="0049277F">
            <w:pPr>
              <w:pStyle w:val="BodyText"/>
              <w:spacing w:line="360" w:lineRule="auto"/>
              <w:ind w:left="0"/>
              <w:rPr>
                <w:lang w:eastAsia="ar-SA"/>
              </w:rPr>
            </w:pPr>
            <w:r w:rsidRPr="00EF1727">
              <w:rPr>
                <w:lang w:eastAsia="ar-SA"/>
              </w:rPr>
              <w:t>N/A</w:t>
            </w:r>
          </w:p>
        </w:tc>
      </w:tr>
      <w:tr w:rsidR="008E3940" w:rsidRPr="00EF1727" w14:paraId="1C4A4488" w14:textId="77777777" w:rsidTr="008E3940">
        <w:trPr>
          <w:trHeight w:val="530"/>
          <w:jc w:val="center"/>
        </w:trPr>
        <w:tc>
          <w:tcPr>
            <w:tcW w:w="1590" w:type="pct"/>
            <w:tcBorders>
              <w:left w:val="single" w:sz="18" w:space="0" w:color="808080"/>
              <w:bottom w:val="single" w:sz="8" w:space="0" w:color="808080"/>
            </w:tcBorders>
            <w:shd w:val="clear" w:color="auto" w:fill="F3F3F3"/>
            <w:vAlign w:val="center"/>
          </w:tcPr>
          <w:p w14:paraId="0C49A71E" w14:textId="77777777" w:rsidR="008E3940" w:rsidRPr="00EF1727" w:rsidRDefault="008E3940" w:rsidP="0049277F">
            <w:pPr>
              <w:ind w:left="142"/>
              <w:rPr>
                <w:b/>
                <w:szCs w:val="24"/>
              </w:rPr>
            </w:pPr>
            <w:r w:rsidRPr="00EF1727">
              <w:rPr>
                <w:b/>
                <w:szCs w:val="24"/>
              </w:rPr>
              <w:t>Điều kiện sau</w:t>
            </w:r>
          </w:p>
        </w:tc>
        <w:tc>
          <w:tcPr>
            <w:tcW w:w="3410" w:type="pct"/>
            <w:tcBorders>
              <w:bottom w:val="single" w:sz="8" w:space="0" w:color="808080"/>
              <w:right w:val="single" w:sz="18" w:space="0" w:color="808080"/>
            </w:tcBorders>
            <w:vAlign w:val="center"/>
          </w:tcPr>
          <w:p w14:paraId="009CD955" w14:textId="77777777" w:rsidR="008E3940" w:rsidRPr="00EF1727" w:rsidRDefault="008E3940" w:rsidP="0049277F">
            <w:pPr>
              <w:pStyle w:val="BodyText"/>
              <w:spacing w:line="360" w:lineRule="auto"/>
              <w:ind w:left="0"/>
              <w:rPr>
                <w:color w:val="984806"/>
                <w:lang w:eastAsia="ar-SA"/>
              </w:rPr>
            </w:pPr>
            <w:r w:rsidRPr="00EF1727">
              <w:rPr>
                <w:lang w:eastAsia="ar-SA"/>
              </w:rPr>
              <w:t>Đăng nhập vào ứng dụng người dân</w:t>
            </w:r>
          </w:p>
        </w:tc>
      </w:tr>
      <w:tr w:rsidR="008E3940" w:rsidRPr="00EF1727" w14:paraId="35427842" w14:textId="77777777" w:rsidTr="008E3940">
        <w:trPr>
          <w:trHeight w:val="284"/>
          <w:jc w:val="center"/>
        </w:trPr>
        <w:tc>
          <w:tcPr>
            <w:tcW w:w="1590" w:type="pct"/>
            <w:tcBorders>
              <w:left w:val="single" w:sz="18" w:space="0" w:color="808080"/>
              <w:bottom w:val="single" w:sz="4" w:space="0" w:color="808080"/>
            </w:tcBorders>
            <w:shd w:val="clear" w:color="auto" w:fill="F3F3F3"/>
            <w:vAlign w:val="center"/>
          </w:tcPr>
          <w:p w14:paraId="6833E727" w14:textId="77777777" w:rsidR="008E3940" w:rsidRPr="00EF1727" w:rsidRDefault="008E3940" w:rsidP="0049277F">
            <w:pPr>
              <w:ind w:left="142"/>
              <w:rPr>
                <w:b/>
                <w:szCs w:val="24"/>
              </w:rPr>
            </w:pPr>
            <w:r w:rsidRPr="00EF1727">
              <w:rPr>
                <w:b/>
                <w:szCs w:val="24"/>
              </w:rPr>
              <w:lastRenderedPageBreak/>
              <w:t>Ngoại lệ</w:t>
            </w:r>
          </w:p>
        </w:tc>
        <w:tc>
          <w:tcPr>
            <w:tcW w:w="3410" w:type="pct"/>
            <w:tcBorders>
              <w:bottom w:val="single" w:sz="4" w:space="0" w:color="808080"/>
              <w:right w:val="single" w:sz="18" w:space="0" w:color="808080"/>
            </w:tcBorders>
            <w:vAlign w:val="center"/>
          </w:tcPr>
          <w:p w14:paraId="2A37AF07" w14:textId="77777777" w:rsidR="008E3940" w:rsidRPr="00EF1727" w:rsidRDefault="008E3940" w:rsidP="0049277F">
            <w:pPr>
              <w:pStyle w:val="Sothutu-1so"/>
              <w:numPr>
                <w:ilvl w:val="0"/>
                <w:numId w:val="0"/>
              </w:numPr>
              <w:spacing w:line="360" w:lineRule="auto"/>
              <w:ind w:left="360" w:hanging="360"/>
              <w:rPr>
                <w:szCs w:val="24"/>
              </w:rPr>
            </w:pPr>
            <w:r w:rsidRPr="00EF1727">
              <w:t>N/A</w:t>
            </w:r>
          </w:p>
        </w:tc>
      </w:tr>
      <w:tr w:rsidR="008E3940" w:rsidRPr="00EF1727" w14:paraId="419B7779" w14:textId="77777777" w:rsidTr="008E3940">
        <w:trPr>
          <w:trHeight w:val="284"/>
          <w:jc w:val="center"/>
        </w:trPr>
        <w:tc>
          <w:tcPr>
            <w:tcW w:w="1590" w:type="pct"/>
            <w:tcBorders>
              <w:left w:val="single" w:sz="18" w:space="0" w:color="808080"/>
              <w:bottom w:val="single" w:sz="18" w:space="0" w:color="808080"/>
            </w:tcBorders>
            <w:shd w:val="clear" w:color="auto" w:fill="F3F3F3"/>
            <w:vAlign w:val="center"/>
          </w:tcPr>
          <w:p w14:paraId="520C5836" w14:textId="77777777" w:rsidR="008E3940" w:rsidRPr="00EF1727" w:rsidRDefault="008E3940" w:rsidP="0049277F">
            <w:pPr>
              <w:ind w:left="142"/>
              <w:rPr>
                <w:b/>
                <w:szCs w:val="24"/>
              </w:rPr>
            </w:pPr>
            <w:r w:rsidRPr="00EF1727">
              <w:rPr>
                <w:b/>
                <w:szCs w:val="24"/>
              </w:rPr>
              <w:t>Các yêu cầu đặc biệt</w:t>
            </w:r>
          </w:p>
        </w:tc>
        <w:tc>
          <w:tcPr>
            <w:tcW w:w="3410" w:type="pct"/>
            <w:tcBorders>
              <w:bottom w:val="single" w:sz="18" w:space="0" w:color="808080"/>
              <w:right w:val="single" w:sz="18" w:space="0" w:color="808080"/>
            </w:tcBorders>
            <w:vAlign w:val="center"/>
          </w:tcPr>
          <w:p w14:paraId="3EA10076" w14:textId="77777777" w:rsidR="008E3940" w:rsidRPr="00EF1727" w:rsidRDefault="008E3940" w:rsidP="0049277F">
            <w:pPr>
              <w:pStyle w:val="BodyText"/>
              <w:spacing w:line="360" w:lineRule="auto"/>
              <w:ind w:left="0"/>
            </w:pPr>
            <w:r w:rsidRPr="00EF1727">
              <w:t>N/A</w:t>
            </w:r>
          </w:p>
        </w:tc>
      </w:tr>
    </w:tbl>
    <w:p w14:paraId="0443372D" w14:textId="77777777" w:rsidR="008E3940" w:rsidRPr="00EF1727" w:rsidRDefault="008E3940" w:rsidP="0049277F">
      <w:pPr>
        <w:ind w:left="0"/>
        <w:rPr>
          <w:lang w:eastAsia="ar-SA"/>
        </w:rPr>
      </w:pPr>
    </w:p>
    <w:p w14:paraId="21A86123" w14:textId="77777777" w:rsidR="008E3940" w:rsidRPr="00EF1727" w:rsidRDefault="008E3940" w:rsidP="0049277F">
      <w:pPr>
        <w:pStyle w:val="Heading6"/>
        <w:rPr>
          <w:lang w:eastAsia="ar-SA"/>
        </w:rPr>
      </w:pPr>
      <w:r w:rsidRPr="00EF1727">
        <w:rPr>
          <w:lang w:eastAsia="ar-SA"/>
        </w:rPr>
        <w:t>Biểu đồ luồng xử lý chức năng</w:t>
      </w:r>
    </w:p>
    <w:p w14:paraId="53A34080" w14:textId="77777777" w:rsidR="008E3940" w:rsidRPr="00EF1727" w:rsidRDefault="008E3940" w:rsidP="0049277F">
      <w:pPr>
        <w:rPr>
          <w:lang w:eastAsia="ar-SA"/>
        </w:rPr>
      </w:pPr>
      <w:r w:rsidRPr="00EF1727">
        <w:object w:dxaOrig="12652" w:dyaOrig="6588" w14:anchorId="667A4C1F">
          <v:shape id="_x0000_i1070" type="#_x0000_t75" style="width:463.15pt;height:225.15pt" o:ole="">
            <v:imagedata r:id="rId249" o:title=""/>
          </v:shape>
          <o:OLEObject Type="Embed" ProgID="Visio.Drawing.11" ShapeID="_x0000_i1070" DrawAspect="Content" ObjectID="_1734617847" r:id="rId250"/>
        </w:object>
      </w:r>
    </w:p>
    <w:p w14:paraId="38EE3E99" w14:textId="77777777" w:rsidR="008E3940" w:rsidRPr="00EF1727" w:rsidRDefault="008E3940" w:rsidP="0049277F">
      <w:pPr>
        <w:pStyle w:val="Heading6"/>
        <w:rPr>
          <w:lang w:eastAsia="ar-SA"/>
        </w:rPr>
      </w:pPr>
      <w:r w:rsidRPr="00EF1727">
        <w:rPr>
          <w:lang w:eastAsia="ar-SA"/>
        </w:rPr>
        <w:t>Mô tả dòng sự kiện chính (Basic Flow)</w:t>
      </w: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150"/>
        <w:gridCol w:w="6210"/>
      </w:tblGrid>
      <w:tr w:rsidR="008E3940" w:rsidRPr="00EF1727" w14:paraId="224CE2F1" w14:textId="77777777" w:rsidTr="008E3940">
        <w:trPr>
          <w:trHeight w:val="647"/>
        </w:trPr>
        <w:tc>
          <w:tcPr>
            <w:tcW w:w="3150" w:type="dxa"/>
            <w:shd w:val="pct5" w:color="auto" w:fill="auto"/>
          </w:tcPr>
          <w:p w14:paraId="26E45417" w14:textId="77777777" w:rsidR="008E3940" w:rsidRPr="00EF1727" w:rsidRDefault="008E3940" w:rsidP="0049277F">
            <w:pPr>
              <w:ind w:left="0"/>
              <w:jc w:val="center"/>
              <w:rPr>
                <w:b/>
                <w:szCs w:val="24"/>
              </w:rPr>
            </w:pPr>
            <w:r w:rsidRPr="00EF1727">
              <w:rPr>
                <w:b/>
                <w:szCs w:val="24"/>
              </w:rPr>
              <w:t>Hành động của tác nhân</w:t>
            </w:r>
          </w:p>
        </w:tc>
        <w:tc>
          <w:tcPr>
            <w:tcW w:w="6210" w:type="dxa"/>
            <w:shd w:val="pct5" w:color="auto" w:fill="auto"/>
          </w:tcPr>
          <w:p w14:paraId="207ACE66" w14:textId="77777777" w:rsidR="008E3940" w:rsidRPr="00EF1727" w:rsidRDefault="008E3940" w:rsidP="0049277F">
            <w:pPr>
              <w:ind w:left="0"/>
              <w:jc w:val="center"/>
              <w:rPr>
                <w:b/>
                <w:szCs w:val="24"/>
              </w:rPr>
            </w:pPr>
            <w:r w:rsidRPr="00EF1727">
              <w:rPr>
                <w:b/>
                <w:szCs w:val="24"/>
              </w:rPr>
              <w:t>Phản ứng của hệ thống</w:t>
            </w:r>
          </w:p>
        </w:tc>
      </w:tr>
      <w:tr w:rsidR="008E3940" w:rsidRPr="00EF1727" w14:paraId="4408928B" w14:textId="77777777" w:rsidTr="008E3940">
        <w:tc>
          <w:tcPr>
            <w:tcW w:w="3150" w:type="dxa"/>
          </w:tcPr>
          <w:p w14:paraId="7AAB00C1" w14:textId="77777777" w:rsidR="008E3940" w:rsidRPr="00EF1727" w:rsidRDefault="008E3940" w:rsidP="0049277F">
            <w:pPr>
              <w:pStyle w:val="Sothutu-1so"/>
              <w:numPr>
                <w:ilvl w:val="0"/>
                <w:numId w:val="0"/>
              </w:numPr>
              <w:spacing w:line="360" w:lineRule="auto"/>
              <w:ind w:left="360" w:hanging="360"/>
              <w:rPr>
                <w:szCs w:val="24"/>
              </w:rPr>
            </w:pPr>
            <w:r w:rsidRPr="00EF1727">
              <w:rPr>
                <w:szCs w:val="24"/>
              </w:rPr>
              <w:t>1. Người dùng mở app người dân</w:t>
            </w:r>
          </w:p>
        </w:tc>
        <w:tc>
          <w:tcPr>
            <w:tcW w:w="6210" w:type="dxa"/>
          </w:tcPr>
          <w:p w14:paraId="0D48D7B7" w14:textId="77777777" w:rsidR="008E3940" w:rsidRPr="00EF1727" w:rsidRDefault="008E3940" w:rsidP="0049277F">
            <w:pPr>
              <w:pStyle w:val="BodyText"/>
              <w:spacing w:line="360" w:lineRule="auto"/>
              <w:ind w:left="0"/>
              <w:rPr>
                <w:lang w:eastAsia="ar-SA"/>
              </w:rPr>
            </w:pPr>
            <w:r w:rsidRPr="00EF1727">
              <w:t>2. Hệ thống hiển thị màn hình đăng nhập</w:t>
            </w:r>
          </w:p>
          <w:p w14:paraId="3E8834AA" w14:textId="77777777" w:rsidR="008E3940" w:rsidRPr="00EF1727" w:rsidRDefault="008E3940" w:rsidP="0049277F">
            <w:pPr>
              <w:pStyle w:val="BodyText"/>
              <w:numPr>
                <w:ilvl w:val="0"/>
                <w:numId w:val="25"/>
              </w:numPr>
              <w:spacing w:line="360" w:lineRule="auto"/>
              <w:ind w:hanging="468"/>
              <w:rPr>
                <w:b/>
                <w:lang w:eastAsia="ar-SA"/>
              </w:rPr>
            </w:pPr>
            <w:r w:rsidRPr="00EF1727">
              <w:rPr>
                <w:b/>
                <w:lang w:eastAsia="ar-SA"/>
              </w:rPr>
              <w:t>Thông tin chung hiển thị dữ liệu</w:t>
            </w:r>
          </w:p>
          <w:p w14:paraId="0A59258B" w14:textId="77777777" w:rsidR="008E3940" w:rsidRPr="00EF1727" w:rsidRDefault="008E3940" w:rsidP="0049277F">
            <w:pPr>
              <w:pStyle w:val="BodyText"/>
              <w:spacing w:line="360" w:lineRule="auto"/>
              <w:ind w:left="0"/>
              <w:rPr>
                <w:b/>
                <w:lang w:eastAsia="ar-SA"/>
              </w:rPr>
            </w:pPr>
            <w:r w:rsidRPr="00EF1727">
              <w:rPr>
                <w:b/>
                <w:lang w:eastAsia="ar-SA"/>
              </w:rPr>
              <w:t>Số điện thoại:</w:t>
            </w:r>
          </w:p>
          <w:p w14:paraId="1901F96D"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Textbox</w:t>
            </w:r>
          </w:p>
          <w:p w14:paraId="7BCA7959"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Nhập số điên thoại đã đăng ký</w:t>
            </w:r>
          </w:p>
          <w:p w14:paraId="219E58B9" w14:textId="77777777" w:rsidR="008E3940" w:rsidRPr="00EF1727" w:rsidRDefault="008E3940" w:rsidP="0049277F">
            <w:pPr>
              <w:pStyle w:val="BodyText"/>
              <w:spacing w:line="360" w:lineRule="auto"/>
              <w:ind w:left="0"/>
              <w:rPr>
                <w:b/>
                <w:lang w:eastAsia="ar-SA"/>
              </w:rPr>
            </w:pPr>
            <w:r w:rsidRPr="00EF1727">
              <w:rPr>
                <w:b/>
                <w:lang w:eastAsia="ar-SA"/>
              </w:rPr>
              <w:t>Button Đăng nhập</w:t>
            </w:r>
          </w:p>
          <w:p w14:paraId="52BE81C1"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7184AD11"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màn hình trang chủ app người dân</w:t>
            </w:r>
          </w:p>
          <w:p w14:paraId="09F04ADB" w14:textId="77777777" w:rsidR="008E3940" w:rsidRPr="00EF1727" w:rsidRDefault="008E3940" w:rsidP="0049277F">
            <w:pPr>
              <w:pStyle w:val="BodyText"/>
              <w:spacing w:line="360" w:lineRule="auto"/>
              <w:ind w:left="0"/>
              <w:rPr>
                <w:b/>
                <w:lang w:eastAsia="ar-SA"/>
              </w:rPr>
            </w:pPr>
            <w:r w:rsidRPr="00EF1727">
              <w:rPr>
                <w:b/>
                <w:lang w:eastAsia="ar-SA"/>
              </w:rPr>
              <w:t>Button Gọi hỗ trợ</w:t>
            </w:r>
          </w:p>
          <w:p w14:paraId="627479C4" w14:textId="77777777" w:rsidR="008E3940" w:rsidRPr="00EF1727" w:rsidRDefault="008E3940" w:rsidP="0049277F">
            <w:pPr>
              <w:pStyle w:val="BodyText"/>
              <w:numPr>
                <w:ilvl w:val="0"/>
                <w:numId w:val="18"/>
              </w:numPr>
              <w:spacing w:line="360" w:lineRule="auto"/>
              <w:rPr>
                <w:lang w:eastAsia="ar-SA"/>
              </w:rPr>
            </w:pPr>
            <w:r w:rsidRPr="00EF1727">
              <w:rPr>
                <w:lang w:eastAsia="ar-SA"/>
              </w:rPr>
              <w:lastRenderedPageBreak/>
              <w:t>UI Control: Button</w:t>
            </w:r>
          </w:p>
          <w:p w14:paraId="2970359D"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hiển thị số điện thoại hỗ trợ</w:t>
            </w:r>
          </w:p>
          <w:p w14:paraId="50C5809B" w14:textId="77777777" w:rsidR="008E3940" w:rsidRPr="00EF1727" w:rsidRDefault="008E3940" w:rsidP="0049277F">
            <w:pPr>
              <w:pStyle w:val="BodyText"/>
              <w:spacing w:line="360" w:lineRule="auto"/>
              <w:ind w:left="0"/>
              <w:rPr>
                <w:b/>
                <w:lang w:eastAsia="ar-SA"/>
              </w:rPr>
            </w:pPr>
            <w:r w:rsidRPr="00EF1727">
              <w:rPr>
                <w:b/>
                <w:lang w:eastAsia="ar-SA"/>
              </w:rPr>
              <w:t>Button Quên mật khẩu</w:t>
            </w:r>
          </w:p>
          <w:p w14:paraId="43E39978"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0D835E4C"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mở màn hình nhập số điện thoại</w:t>
            </w:r>
          </w:p>
          <w:p w14:paraId="03C54AF3" w14:textId="77777777" w:rsidR="008E3940" w:rsidRPr="00EF1727" w:rsidRDefault="008E3940" w:rsidP="0049277F">
            <w:pPr>
              <w:pStyle w:val="BodyText"/>
              <w:spacing w:line="360" w:lineRule="auto"/>
              <w:ind w:left="0"/>
              <w:rPr>
                <w:b/>
                <w:lang w:eastAsia="ar-SA"/>
              </w:rPr>
            </w:pPr>
            <w:r w:rsidRPr="00EF1727">
              <w:rPr>
                <w:b/>
                <w:lang w:eastAsia="ar-SA"/>
              </w:rPr>
              <w:t>Button Đăng ký ngay</w:t>
            </w:r>
          </w:p>
          <w:p w14:paraId="42D90EBD" w14:textId="77777777" w:rsidR="008E3940" w:rsidRPr="00EF1727" w:rsidRDefault="008E3940" w:rsidP="0049277F">
            <w:pPr>
              <w:pStyle w:val="BodyText"/>
              <w:numPr>
                <w:ilvl w:val="0"/>
                <w:numId w:val="18"/>
              </w:numPr>
              <w:spacing w:line="360" w:lineRule="auto"/>
              <w:rPr>
                <w:lang w:eastAsia="ar-SA"/>
              </w:rPr>
            </w:pPr>
            <w:r w:rsidRPr="00EF1727">
              <w:rPr>
                <w:lang w:eastAsia="ar-SA"/>
              </w:rPr>
              <w:t>UI Control: Button</w:t>
            </w:r>
          </w:p>
          <w:p w14:paraId="1C1746EC" w14:textId="77777777" w:rsidR="008E3940" w:rsidRPr="00EF1727" w:rsidRDefault="008E3940" w:rsidP="0049277F">
            <w:pPr>
              <w:pStyle w:val="BodyText"/>
              <w:numPr>
                <w:ilvl w:val="0"/>
                <w:numId w:val="18"/>
              </w:numPr>
              <w:spacing w:line="360" w:lineRule="auto"/>
              <w:rPr>
                <w:lang w:eastAsia="ar-SA"/>
              </w:rPr>
            </w:pPr>
            <w:r w:rsidRPr="00EF1727">
              <w:rPr>
                <w:lang w:eastAsia="ar-SA"/>
              </w:rPr>
              <w:t>Comments: Xử lý sự kiện mở màn hình Đăng ký tài khoản</w:t>
            </w:r>
          </w:p>
        </w:tc>
      </w:tr>
    </w:tbl>
    <w:p w14:paraId="17EAAAED" w14:textId="77777777" w:rsidR="008E3940" w:rsidRPr="00EF1727" w:rsidRDefault="008E3940" w:rsidP="0049277F">
      <w:pPr>
        <w:pStyle w:val="Heading6"/>
        <w:rPr>
          <w:lang w:eastAsia="ar-SA"/>
        </w:rPr>
      </w:pPr>
      <w:r w:rsidRPr="00EF1727">
        <w:rPr>
          <w:lang w:eastAsia="ar-SA"/>
        </w:rPr>
        <w:lastRenderedPageBreak/>
        <w:t>Ghi chú</w:t>
      </w:r>
    </w:p>
    <w:p w14:paraId="20AC0411" w14:textId="394DE3AA" w:rsidR="008E3940" w:rsidRPr="00EF1727" w:rsidRDefault="00B705EF" w:rsidP="0049277F">
      <w:pPr>
        <w:rPr>
          <w:lang w:eastAsia="ar-SA"/>
        </w:rPr>
      </w:pPr>
      <w:r w:rsidRPr="00EF1727">
        <w:rPr>
          <w:noProof/>
          <w:snapToGrid/>
        </w:rPr>
        <w:drawing>
          <wp:inline distT="0" distB="0" distL="0" distR="0" wp14:anchorId="7CC73CE4" wp14:editId="3EF0DCA8">
            <wp:extent cx="3614420" cy="7134225"/>
            <wp:effectExtent l="19050" t="19050" r="5080" b="9525"/>
            <wp:docPr id="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614420" cy="7134225"/>
                    </a:xfrm>
                    <a:prstGeom prst="rect">
                      <a:avLst/>
                    </a:prstGeom>
                    <a:noFill/>
                    <a:ln w="9525" cmpd="sng">
                      <a:solidFill>
                        <a:srgbClr val="4F81BD"/>
                      </a:solidFill>
                      <a:miter lim="800000"/>
                      <a:headEnd/>
                      <a:tailEnd/>
                    </a:ln>
                    <a:effectLst/>
                  </pic:spPr>
                </pic:pic>
              </a:graphicData>
            </a:graphic>
          </wp:inline>
        </w:drawing>
      </w:r>
      <w:r w:rsidR="008E3940" w:rsidRPr="00EF1727">
        <w:rPr>
          <w:lang w:eastAsia="ar-SA"/>
        </w:rPr>
        <w:t xml:space="preserve"> </w:t>
      </w:r>
    </w:p>
    <w:p w14:paraId="0224BBF9" w14:textId="54604C7D" w:rsidR="008E3940" w:rsidRDefault="003F34B9" w:rsidP="0049277F">
      <w:pPr>
        <w:pStyle w:val="Heading3"/>
      </w:pPr>
      <w:bookmarkStart w:id="83" w:name="_Toc109901602"/>
      <w:r>
        <w:lastRenderedPageBreak/>
        <w:t>Đăng xuất</w:t>
      </w:r>
      <w:bookmarkEnd w:id="83"/>
    </w:p>
    <w:p w14:paraId="3BD42370" w14:textId="278E8144" w:rsidR="003F34B9" w:rsidRPr="00633270" w:rsidRDefault="00633270" w:rsidP="0049277F">
      <w:pPr>
        <w:pStyle w:val="Heading3"/>
      </w:pPr>
      <w:bookmarkStart w:id="84" w:name="_Toc109901603"/>
      <w:r w:rsidRPr="00633270">
        <w:t>Thông tin tài khoản</w:t>
      </w:r>
      <w:bookmarkEnd w:id="84"/>
    </w:p>
    <w:p w14:paraId="33F7C981" w14:textId="3C80C447" w:rsidR="00633270" w:rsidRDefault="00633270" w:rsidP="0049277F">
      <w:pPr>
        <w:pStyle w:val="Heading3"/>
      </w:pPr>
      <w:bookmarkStart w:id="85" w:name="_Toc109901604"/>
      <w:r w:rsidRPr="00633270">
        <w:t>Quản lý nhóm quyền</w:t>
      </w:r>
      <w:bookmarkEnd w:id="85"/>
    </w:p>
    <w:p w14:paraId="773CBFA2" w14:textId="36178B8C" w:rsidR="00B7467E" w:rsidRDefault="00B7467E" w:rsidP="008A51AC">
      <w:pPr>
        <w:pStyle w:val="Heading4"/>
        <w:rPr>
          <w:snapToGrid/>
          <w:sz w:val="27"/>
        </w:rPr>
      </w:pPr>
      <w:r>
        <w:t xml:space="preserve"> Xem </w:t>
      </w:r>
      <w:r w:rsidRPr="008A51AC">
        <w:t>nhóm</w:t>
      </w:r>
      <w:r>
        <w:t xml:space="preserve"> quyền </w:t>
      </w:r>
    </w:p>
    <w:p w14:paraId="7090918D" w14:textId="77777777" w:rsidR="00B7467E" w:rsidRDefault="00B7467E" w:rsidP="008A51AC">
      <w:pPr>
        <w:pStyle w:val="Heading5"/>
      </w:pPr>
      <w:r>
        <w:t xml:space="preserve">Thông tin </w:t>
      </w:r>
      <w:r w:rsidRPr="00D35B85">
        <w:t>chung</w:t>
      </w:r>
      <w:r>
        <w:t xml:space="preserve"> về chức năng</w:t>
      </w:r>
    </w:p>
    <w:tbl>
      <w:tblPr>
        <w:tblW w:w="0" w:type="auto"/>
        <w:tblInd w:w="-23" w:type="dxa"/>
        <w:tblCellMar>
          <w:top w:w="15" w:type="dxa"/>
          <w:left w:w="15" w:type="dxa"/>
          <w:bottom w:w="15" w:type="dxa"/>
          <w:right w:w="15" w:type="dxa"/>
        </w:tblCellMar>
        <w:tblLook w:val="04A0" w:firstRow="1" w:lastRow="0" w:firstColumn="1" w:lastColumn="0" w:noHBand="0" w:noVBand="1"/>
      </w:tblPr>
      <w:tblGrid>
        <w:gridCol w:w="2143"/>
        <w:gridCol w:w="7037"/>
      </w:tblGrid>
      <w:tr w:rsidR="00B7467E" w14:paraId="28EDEB84" w14:textId="77777777" w:rsidTr="00B43E89">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52CB70B" w14:textId="77777777" w:rsidR="00B7467E" w:rsidRDefault="00B7467E" w:rsidP="00B43E89">
            <w:pPr>
              <w:pStyle w:val="NormalWeb"/>
              <w:spacing w:before="0" w:beforeAutospacing="0" w:after="0" w:line="360" w:lineRule="auto"/>
              <w:ind w:left="157"/>
            </w:pPr>
            <w:r>
              <w:rPr>
                <w:b/>
                <w:bCs/>
                <w:color w:val="000000"/>
                <w:sz w:val="20"/>
                <w:szCs w:val="20"/>
              </w:rPr>
              <w:t>Tên chức năng</w:t>
            </w:r>
          </w:p>
        </w:tc>
        <w:tc>
          <w:tcPr>
            <w:tcW w:w="70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F7725B2" w14:textId="551BF430" w:rsidR="00B7467E" w:rsidRDefault="00B7467E" w:rsidP="00B43E89">
            <w:pPr>
              <w:pStyle w:val="NormalWeb"/>
              <w:spacing w:before="0" w:beforeAutospacing="0" w:after="120" w:line="360" w:lineRule="auto"/>
              <w:ind w:left="154"/>
              <w:jc w:val="both"/>
            </w:pPr>
            <w:r>
              <w:rPr>
                <w:color w:val="000000"/>
                <w:sz w:val="20"/>
                <w:szCs w:val="20"/>
              </w:rPr>
              <w:t>Xem nhóm quyền</w:t>
            </w:r>
          </w:p>
        </w:tc>
      </w:tr>
      <w:tr w:rsidR="00B7467E" w14:paraId="07D0B8AE" w14:textId="77777777" w:rsidTr="00B43E89">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A70F63A" w14:textId="77777777" w:rsidR="00B7467E" w:rsidRDefault="00B7467E" w:rsidP="00B43E89">
            <w:pPr>
              <w:pStyle w:val="NormalWeb"/>
              <w:spacing w:before="0" w:beforeAutospacing="0" w:after="0" w:line="360" w:lineRule="auto"/>
              <w:ind w:left="157"/>
            </w:pPr>
            <w:r>
              <w:rPr>
                <w:b/>
                <w:bCs/>
                <w:color w:val="000000"/>
                <w:sz w:val="20"/>
                <w:szCs w:val="20"/>
              </w:rPr>
              <w:t>Mô tả</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AA2EFA7" w14:textId="20E962F3" w:rsidR="00B7467E" w:rsidRDefault="00B7467E" w:rsidP="00B43E89">
            <w:pPr>
              <w:pStyle w:val="NormalWeb"/>
              <w:spacing w:before="0" w:beforeAutospacing="0" w:after="120" w:line="360" w:lineRule="auto"/>
              <w:ind w:left="154"/>
              <w:jc w:val="both"/>
            </w:pPr>
            <w:r>
              <w:rPr>
                <w:color w:val="000000"/>
                <w:sz w:val="20"/>
                <w:szCs w:val="20"/>
              </w:rPr>
              <w:t>Cho phép người dung x</w:t>
            </w:r>
            <w:r w:rsidR="004A3309">
              <w:rPr>
                <w:color w:val="000000"/>
                <w:sz w:val="20"/>
                <w:szCs w:val="20"/>
              </w:rPr>
              <w:t>e</w:t>
            </w:r>
            <w:r>
              <w:rPr>
                <w:color w:val="000000"/>
                <w:sz w:val="20"/>
                <w:szCs w:val="20"/>
              </w:rPr>
              <w:t>m danh sách nhóm</w:t>
            </w:r>
          </w:p>
        </w:tc>
      </w:tr>
      <w:tr w:rsidR="00B7467E" w14:paraId="7935EB47" w14:textId="77777777" w:rsidTr="00B43E89">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49AAF9" w14:textId="77777777" w:rsidR="00B7467E" w:rsidRDefault="00B7467E" w:rsidP="00B43E89">
            <w:pPr>
              <w:pStyle w:val="NormalWeb"/>
              <w:spacing w:before="0" w:beforeAutospacing="0" w:after="0" w:line="360" w:lineRule="auto"/>
              <w:ind w:left="157"/>
            </w:pPr>
            <w:r>
              <w:rPr>
                <w:b/>
                <w:bCs/>
                <w:color w:val="000000"/>
                <w:sz w:val="20"/>
                <w:szCs w:val="20"/>
              </w:rPr>
              <w:t>Tác nhân</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310266" w14:textId="77777777" w:rsidR="00B7467E" w:rsidRDefault="00B7467E" w:rsidP="00B43E89">
            <w:pPr>
              <w:pStyle w:val="NormalWeb"/>
              <w:spacing w:before="0" w:beforeAutospacing="0" w:after="120" w:line="360" w:lineRule="auto"/>
              <w:ind w:left="154"/>
              <w:jc w:val="both"/>
            </w:pPr>
            <w:r>
              <w:rPr>
                <w:color w:val="000000"/>
                <w:sz w:val="20"/>
                <w:szCs w:val="20"/>
              </w:rPr>
              <w:t>User quản lý đơn vị</w:t>
            </w:r>
          </w:p>
        </w:tc>
      </w:tr>
      <w:tr w:rsidR="00B7467E" w14:paraId="0ECE5AC0" w14:textId="77777777" w:rsidTr="00B43E89">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8FF609" w14:textId="77777777" w:rsidR="00B7467E" w:rsidRDefault="00B7467E" w:rsidP="00B43E89">
            <w:pPr>
              <w:pStyle w:val="NormalWeb"/>
              <w:spacing w:before="0" w:beforeAutospacing="0" w:after="0" w:line="360" w:lineRule="auto"/>
              <w:ind w:left="157"/>
            </w:pPr>
            <w:r>
              <w:rPr>
                <w:b/>
                <w:bCs/>
                <w:color w:val="000000"/>
                <w:sz w:val="20"/>
                <w:szCs w:val="20"/>
              </w:rPr>
              <w:t>Điều kiện trước </w:t>
            </w:r>
          </w:p>
        </w:tc>
        <w:tc>
          <w:tcPr>
            <w:tcW w:w="70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1DE78D5" w14:textId="77777777" w:rsidR="00B7467E" w:rsidRDefault="00B7467E" w:rsidP="00B43E89">
            <w:pPr>
              <w:pStyle w:val="NormalWeb"/>
              <w:spacing w:before="0" w:beforeAutospacing="0" w:after="120" w:line="360" w:lineRule="auto"/>
              <w:ind w:left="154"/>
              <w:jc w:val="both"/>
            </w:pPr>
            <w:r>
              <w:rPr>
                <w:color w:val="000000"/>
                <w:sz w:val="20"/>
                <w:szCs w:val="20"/>
              </w:rPr>
              <w:t>Người dùng được phân quyền vào chức năng</w:t>
            </w:r>
          </w:p>
        </w:tc>
      </w:tr>
      <w:tr w:rsidR="00B7467E" w14:paraId="615A7700" w14:textId="77777777" w:rsidTr="00B43E89">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1D7C2349" w14:textId="77777777" w:rsidR="00B7467E" w:rsidRDefault="00B7467E" w:rsidP="00B43E89">
            <w:pPr>
              <w:pStyle w:val="NormalWeb"/>
              <w:spacing w:before="0" w:beforeAutospacing="0" w:after="0" w:line="360" w:lineRule="auto"/>
              <w:ind w:left="157"/>
            </w:pPr>
            <w:r>
              <w:rPr>
                <w:b/>
                <w:bCs/>
                <w:color w:val="000000"/>
                <w:sz w:val="20"/>
                <w:szCs w:val="20"/>
              </w:rPr>
              <w:t>Điều kiện sau</w:t>
            </w:r>
          </w:p>
        </w:tc>
        <w:tc>
          <w:tcPr>
            <w:tcW w:w="70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3E626F73" w14:textId="77777777" w:rsidR="00B7467E" w:rsidRDefault="00B7467E" w:rsidP="00B43E89">
            <w:pPr>
              <w:pStyle w:val="NormalWeb"/>
              <w:spacing w:before="0" w:beforeAutospacing="0" w:after="120" w:line="360" w:lineRule="auto"/>
              <w:ind w:left="154"/>
              <w:jc w:val="both"/>
            </w:pPr>
            <w:r>
              <w:rPr>
                <w:color w:val="000000"/>
                <w:sz w:val="20"/>
                <w:szCs w:val="20"/>
              </w:rPr>
              <w:t>Hiển thị màn hình danh sách đơn vị</w:t>
            </w:r>
          </w:p>
        </w:tc>
      </w:tr>
      <w:tr w:rsidR="00B7467E" w14:paraId="7A22DD9D" w14:textId="77777777" w:rsidTr="00B43E89">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942E3D" w14:textId="77777777" w:rsidR="00B7467E" w:rsidRDefault="00B7467E" w:rsidP="00B43E89">
            <w:pPr>
              <w:pStyle w:val="NormalWeb"/>
              <w:spacing w:before="0" w:beforeAutospacing="0" w:after="0" w:line="360" w:lineRule="auto"/>
              <w:ind w:left="157"/>
            </w:pPr>
            <w:r>
              <w:rPr>
                <w:b/>
                <w:bCs/>
                <w:color w:val="000000"/>
                <w:sz w:val="20"/>
                <w:szCs w:val="20"/>
              </w:rPr>
              <w:t>Ngoại lệ</w:t>
            </w:r>
          </w:p>
        </w:tc>
        <w:tc>
          <w:tcPr>
            <w:tcW w:w="70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DBEC1EF" w14:textId="77777777" w:rsidR="00B7467E" w:rsidRDefault="00B7467E" w:rsidP="00B43E89">
            <w:pPr>
              <w:pStyle w:val="NormalWeb"/>
              <w:spacing w:before="0" w:beforeAutospacing="0" w:after="120" w:line="360" w:lineRule="auto"/>
              <w:ind w:left="154"/>
              <w:jc w:val="both"/>
            </w:pPr>
            <w:r>
              <w:rPr>
                <w:color w:val="000000"/>
                <w:sz w:val="20"/>
                <w:szCs w:val="20"/>
              </w:rPr>
              <w:t>N/A</w:t>
            </w:r>
          </w:p>
        </w:tc>
      </w:tr>
      <w:tr w:rsidR="00B7467E" w14:paraId="34509D34" w14:textId="77777777" w:rsidTr="00B43E89">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69CD08A" w14:textId="77777777" w:rsidR="00B7467E" w:rsidRDefault="00B7467E" w:rsidP="00B43E89">
            <w:pPr>
              <w:pStyle w:val="NormalWeb"/>
              <w:spacing w:before="0" w:beforeAutospacing="0" w:after="0" w:line="360" w:lineRule="auto"/>
              <w:ind w:left="157"/>
            </w:pPr>
            <w:r>
              <w:rPr>
                <w:b/>
                <w:bCs/>
                <w:color w:val="000000"/>
                <w:sz w:val="20"/>
                <w:szCs w:val="20"/>
              </w:rPr>
              <w:t>Các yêu cầu đặc biệt</w:t>
            </w:r>
          </w:p>
        </w:tc>
        <w:tc>
          <w:tcPr>
            <w:tcW w:w="70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8F90563" w14:textId="77777777" w:rsidR="00B7467E" w:rsidRDefault="00B7467E" w:rsidP="00B43E89">
            <w:pPr>
              <w:pStyle w:val="NormalWeb"/>
              <w:spacing w:before="0" w:beforeAutospacing="0" w:after="120" w:line="360" w:lineRule="auto"/>
              <w:ind w:left="154"/>
              <w:jc w:val="both"/>
            </w:pPr>
            <w:r>
              <w:rPr>
                <w:color w:val="000000"/>
                <w:sz w:val="20"/>
                <w:szCs w:val="20"/>
              </w:rPr>
              <w:t>N/A</w:t>
            </w:r>
          </w:p>
        </w:tc>
      </w:tr>
    </w:tbl>
    <w:p w14:paraId="13AB9F7F" w14:textId="77777777" w:rsidR="00B7467E" w:rsidRDefault="00B7467E" w:rsidP="008A51AC">
      <w:pPr>
        <w:pStyle w:val="Heading5"/>
      </w:pPr>
      <w:r>
        <w:t xml:space="preserve">Biểu đồ luồng </w:t>
      </w:r>
      <w:r w:rsidRPr="00D35B85">
        <w:t>xử</w:t>
      </w:r>
      <w:r>
        <w:t xml:space="preserve"> lý chức năng</w:t>
      </w:r>
    </w:p>
    <w:p w14:paraId="3A12892E" w14:textId="4BC8BBD6" w:rsidR="00B7467E" w:rsidRDefault="00D35B85" w:rsidP="00B7467E">
      <w:pPr>
        <w:pStyle w:val="NormalWeb"/>
        <w:spacing w:before="0" w:beforeAutospacing="0" w:after="160" w:line="360" w:lineRule="auto"/>
      </w:pPr>
      <w:r>
        <w:rPr>
          <w:noProof/>
        </w:rPr>
        <w:drawing>
          <wp:inline distT="0" distB="0" distL="0" distR="0" wp14:anchorId="66595CA7" wp14:editId="21B90294">
            <wp:extent cx="5943600" cy="3632006"/>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632006"/>
                    </a:xfrm>
                    <a:prstGeom prst="rect">
                      <a:avLst/>
                    </a:prstGeom>
                    <a:noFill/>
                    <a:ln>
                      <a:noFill/>
                    </a:ln>
                  </pic:spPr>
                </pic:pic>
              </a:graphicData>
            </a:graphic>
          </wp:inline>
        </w:drawing>
      </w:r>
    </w:p>
    <w:p w14:paraId="74256C78" w14:textId="77777777" w:rsidR="00B7467E" w:rsidRDefault="00B7467E" w:rsidP="008A51AC">
      <w:pPr>
        <w:pStyle w:val="Heading5"/>
      </w:pPr>
      <w:r>
        <w:lastRenderedPageBreak/>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05"/>
        <w:gridCol w:w="6745"/>
      </w:tblGrid>
      <w:tr w:rsidR="00B7467E" w14:paraId="7B1B36A4" w14:textId="77777777" w:rsidTr="00B43E89">
        <w:trPr>
          <w:trHeight w:val="530"/>
        </w:trPr>
        <w:tc>
          <w:tcPr>
            <w:tcW w:w="260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ABF31BA"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674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3E38967"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2CB7BFBF" w14:textId="77777777" w:rsidTr="00B43E89">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0C2617" w14:textId="1875A3F5" w:rsidR="00B7467E" w:rsidRDefault="00B7467E" w:rsidP="00B43E89">
            <w:pPr>
              <w:pStyle w:val="NormalWeb"/>
              <w:spacing w:before="80" w:beforeAutospacing="0" w:after="0" w:line="360" w:lineRule="auto"/>
              <w:ind w:hanging="31"/>
              <w:jc w:val="both"/>
            </w:pPr>
            <w:r>
              <w:rPr>
                <w:color w:val="000000"/>
              </w:rPr>
              <w:t xml:space="preserve">1. </w:t>
            </w:r>
            <w:r w:rsidR="00B0017E">
              <w:rPr>
                <w:color w:val="000000"/>
              </w:rPr>
              <w:t>Quản trị -&gt; Quản trị hệ thống -&gt; Quản lý nhóm quyền</w:t>
            </w:r>
            <w:r>
              <w:rPr>
                <w:color w:val="000000"/>
              </w:rPr>
              <w:t xml:space="preserve"> </w:t>
            </w:r>
          </w:p>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31E2B95" w14:textId="0AC5CB62" w:rsidR="00B7467E" w:rsidRDefault="00B7467E" w:rsidP="00B43E89">
            <w:pPr>
              <w:pStyle w:val="NormalWeb"/>
              <w:spacing w:before="80" w:beforeAutospacing="0" w:after="0" w:line="360" w:lineRule="auto"/>
              <w:jc w:val="both"/>
            </w:pPr>
            <w:r>
              <w:rPr>
                <w:color w:val="000000"/>
              </w:rPr>
              <w:t xml:space="preserve">2. Hệ thống hiển thị màn hình danh sách </w:t>
            </w:r>
            <w:r w:rsidR="005A52FC">
              <w:rPr>
                <w:color w:val="000000"/>
              </w:rPr>
              <w:t>nhóm quyền</w:t>
            </w:r>
          </w:p>
          <w:p w14:paraId="077AA3D6" w14:textId="77777777" w:rsidR="00B7467E" w:rsidRDefault="00B7467E" w:rsidP="00B43E89">
            <w:pPr>
              <w:pStyle w:val="NormalWeb"/>
              <w:spacing w:before="0" w:beforeAutospacing="0" w:after="120" w:line="360" w:lineRule="auto"/>
              <w:jc w:val="both"/>
            </w:pPr>
            <w:r>
              <w:rPr>
                <w:b/>
                <w:bCs/>
                <w:color w:val="000000"/>
              </w:rPr>
              <w:t>Thông tin tìm kiếm: Label</w:t>
            </w:r>
          </w:p>
          <w:p w14:paraId="06EBFEC5" w14:textId="77777777" w:rsidR="00B7467E" w:rsidRDefault="00B7467E" w:rsidP="00B43E89">
            <w:pPr>
              <w:pStyle w:val="NormalWeb"/>
              <w:spacing w:before="80" w:beforeAutospacing="0" w:after="0" w:line="360" w:lineRule="auto"/>
              <w:jc w:val="both"/>
            </w:pPr>
            <w:r>
              <w:rPr>
                <w:b/>
                <w:bCs/>
                <w:color w:val="000000"/>
              </w:rPr>
              <w:t>Tìm kiếm: button</w:t>
            </w:r>
          </w:p>
          <w:p w14:paraId="26997D9F" w14:textId="77777777" w:rsidR="00B7467E" w:rsidRDefault="00B7467E" w:rsidP="00B43E89">
            <w:pPr>
              <w:pStyle w:val="NormalWeb"/>
              <w:spacing w:before="80" w:beforeAutospacing="0" w:after="0" w:line="360" w:lineRule="auto"/>
              <w:jc w:val="both"/>
            </w:pPr>
            <w:r>
              <w:rPr>
                <w:color w:val="000000"/>
              </w:rPr>
              <w:t>Các trường thông tin tìm kiếm:</w:t>
            </w:r>
          </w:p>
          <w:p w14:paraId="4A361D63" w14:textId="2D577B6D" w:rsidR="00B7467E" w:rsidRPr="00B0017E" w:rsidRDefault="00B0017E" w:rsidP="00B7467E">
            <w:pPr>
              <w:pStyle w:val="NormalWeb"/>
              <w:numPr>
                <w:ilvl w:val="0"/>
                <w:numId w:val="180"/>
              </w:numPr>
              <w:spacing w:before="80" w:beforeAutospacing="0" w:after="0" w:line="360" w:lineRule="auto"/>
              <w:jc w:val="both"/>
              <w:rPr>
                <w:i/>
              </w:rPr>
            </w:pPr>
            <w:r w:rsidRPr="00B0017E">
              <w:rPr>
                <w:i/>
              </w:rPr>
              <w:t>Mã nhóm quyền</w:t>
            </w:r>
          </w:p>
          <w:p w14:paraId="1026D4B3" w14:textId="0039BA21" w:rsidR="00B0017E" w:rsidRPr="00B0017E" w:rsidRDefault="00B0017E" w:rsidP="00B7467E">
            <w:pPr>
              <w:pStyle w:val="NormalWeb"/>
              <w:numPr>
                <w:ilvl w:val="0"/>
                <w:numId w:val="180"/>
              </w:numPr>
              <w:spacing w:before="80" w:beforeAutospacing="0" w:after="0" w:line="360" w:lineRule="auto"/>
              <w:jc w:val="both"/>
              <w:rPr>
                <w:i/>
              </w:rPr>
            </w:pPr>
            <w:r w:rsidRPr="00B0017E">
              <w:rPr>
                <w:i/>
              </w:rPr>
              <w:t>Tên nhóm quyền</w:t>
            </w:r>
          </w:p>
          <w:p w14:paraId="68B2E42E" w14:textId="5C8897CA" w:rsidR="00B7467E" w:rsidRDefault="00B7467E" w:rsidP="00B43E89">
            <w:pPr>
              <w:pStyle w:val="NormalWeb"/>
              <w:spacing w:before="80" w:beforeAutospacing="0" w:after="0" w:line="360" w:lineRule="auto"/>
              <w:jc w:val="both"/>
            </w:pPr>
            <w:r>
              <w:rPr>
                <w:b/>
                <w:bCs/>
                <w:color w:val="000000"/>
              </w:rPr>
              <w:t>Danh sách</w:t>
            </w:r>
            <w:r w:rsidR="00B0017E">
              <w:rPr>
                <w:b/>
                <w:bCs/>
                <w:color w:val="000000"/>
              </w:rPr>
              <w:t xml:space="preserve"> nhóm quyền</w:t>
            </w:r>
            <w:r>
              <w:rPr>
                <w:b/>
                <w:bCs/>
                <w:color w:val="000000"/>
              </w:rPr>
              <w:t xml:space="preserve"> (</w:t>
            </w:r>
            <w:r w:rsidR="00B0017E">
              <w:rPr>
                <w:b/>
                <w:bCs/>
                <w:color w:val="000000"/>
              </w:rPr>
              <w:t>11</w:t>
            </w:r>
            <w:r>
              <w:rPr>
                <w:b/>
                <w:bCs/>
                <w:color w:val="000000"/>
              </w:rPr>
              <w:t>)</w:t>
            </w:r>
          </w:p>
          <w:p w14:paraId="31E8B804" w14:textId="77777777" w:rsidR="00B7467E" w:rsidRDefault="00B7467E" w:rsidP="00B7467E">
            <w:pPr>
              <w:pStyle w:val="NormalWeb"/>
              <w:numPr>
                <w:ilvl w:val="0"/>
                <w:numId w:val="181"/>
              </w:numPr>
              <w:spacing w:before="0" w:beforeAutospacing="0" w:after="120" w:line="360" w:lineRule="auto"/>
              <w:ind w:left="706"/>
              <w:jc w:val="both"/>
              <w:textAlignment w:val="baseline"/>
              <w:rPr>
                <w:color w:val="000000"/>
              </w:rPr>
            </w:pPr>
            <w:r>
              <w:rPr>
                <w:color w:val="000000"/>
              </w:rPr>
              <w:t>UI Control: Label</w:t>
            </w:r>
          </w:p>
          <w:p w14:paraId="47E83C3B" w14:textId="176A014C" w:rsidR="00B7467E" w:rsidRDefault="00B7467E" w:rsidP="00B7467E">
            <w:pPr>
              <w:pStyle w:val="NormalWeb"/>
              <w:numPr>
                <w:ilvl w:val="0"/>
                <w:numId w:val="181"/>
              </w:numPr>
              <w:spacing w:before="0" w:beforeAutospacing="0" w:after="120" w:line="360" w:lineRule="auto"/>
              <w:ind w:left="706"/>
              <w:jc w:val="both"/>
            </w:pPr>
            <w:r>
              <w:rPr>
                <w:color w:val="000000"/>
              </w:rPr>
              <w:t xml:space="preserve">Comments: Tiêu đề hiển thị theo mặc định, hiển thị: Danh sách </w:t>
            </w:r>
            <w:r w:rsidR="00B0017E">
              <w:rPr>
                <w:color w:val="000000"/>
              </w:rPr>
              <w:t xml:space="preserve">nhóm quyền </w:t>
            </w:r>
            <w:r>
              <w:rPr>
                <w:color w:val="000000"/>
              </w:rPr>
              <w:t xml:space="preserve">(number), trong đó number = tổng số </w:t>
            </w:r>
            <w:r w:rsidR="00B0017E">
              <w:rPr>
                <w:color w:val="000000"/>
              </w:rPr>
              <w:t>nhóm quyền</w:t>
            </w:r>
            <w:r>
              <w:rPr>
                <w:color w:val="000000"/>
              </w:rPr>
              <w:t>, lấy từ bảng cats_organizations với is_delete =</w:t>
            </w:r>
            <w:r w:rsidR="00B0017E">
              <w:rPr>
                <w:color w:val="000000"/>
              </w:rPr>
              <w:t xml:space="preserve"> </w:t>
            </w:r>
            <w:r>
              <w:rPr>
                <w:color w:val="000000"/>
              </w:rPr>
              <w:t>0, bao gồm các thông tin sau được</w:t>
            </w:r>
            <w:r w:rsidR="001365F0">
              <w:rPr>
                <w:color w:val="000000"/>
              </w:rPr>
              <w:t xml:space="preserve"> </w:t>
            </w:r>
            <w:r>
              <w:rPr>
                <w:color w:val="000000"/>
              </w:rPr>
              <w:t>hiển thị:</w:t>
            </w:r>
          </w:p>
          <w:p w14:paraId="335B87EA" w14:textId="77777777" w:rsidR="00B7467E" w:rsidRDefault="00B7467E" w:rsidP="00B43E89">
            <w:pPr>
              <w:pStyle w:val="NormalWeb"/>
              <w:spacing w:before="0" w:beforeAutospacing="0" w:after="120" w:line="360" w:lineRule="auto"/>
              <w:jc w:val="both"/>
            </w:pPr>
            <w:r>
              <w:rPr>
                <w:b/>
                <w:bCs/>
                <w:color w:val="000000"/>
              </w:rPr>
              <w:t>      STT:</w:t>
            </w:r>
          </w:p>
          <w:p w14:paraId="5979E5BC" w14:textId="77777777" w:rsidR="00B7467E" w:rsidRDefault="00B7467E" w:rsidP="00B7467E">
            <w:pPr>
              <w:pStyle w:val="NormalWeb"/>
              <w:numPr>
                <w:ilvl w:val="0"/>
                <w:numId w:val="182"/>
              </w:numPr>
              <w:spacing w:before="0" w:beforeAutospacing="0" w:after="120" w:line="360" w:lineRule="auto"/>
              <w:jc w:val="both"/>
              <w:textAlignment w:val="baseline"/>
              <w:rPr>
                <w:color w:val="000000"/>
              </w:rPr>
            </w:pPr>
            <w:r>
              <w:rPr>
                <w:color w:val="000000"/>
              </w:rPr>
              <w:t>UI Control: Textview</w:t>
            </w:r>
          </w:p>
          <w:p w14:paraId="346F534F" w14:textId="77777777" w:rsidR="00B7467E" w:rsidRDefault="00B7467E" w:rsidP="00B7467E">
            <w:pPr>
              <w:pStyle w:val="NormalWeb"/>
              <w:numPr>
                <w:ilvl w:val="0"/>
                <w:numId w:val="182"/>
              </w:numPr>
              <w:spacing w:before="0" w:beforeAutospacing="0" w:after="120" w:line="360" w:lineRule="auto"/>
              <w:jc w:val="both"/>
              <w:textAlignment w:val="baseline"/>
              <w:rPr>
                <w:b/>
                <w:bCs/>
                <w:color w:val="000000"/>
              </w:rPr>
            </w:pPr>
            <w:r>
              <w:rPr>
                <w:color w:val="000000"/>
              </w:rPr>
              <w:t>Comments: STT tăng dần từ trên xuống theo danh sách, sắp xếp theo ngày tạo của đơn vị cha và theo cấp bậc cha con</w:t>
            </w:r>
          </w:p>
          <w:p w14:paraId="2DDBDAC3" w14:textId="77777777" w:rsidR="00B7467E" w:rsidRDefault="00B7467E" w:rsidP="00B43E89">
            <w:pPr>
              <w:pStyle w:val="NormalWeb"/>
              <w:spacing w:before="0" w:beforeAutospacing="0" w:after="120" w:line="360" w:lineRule="auto"/>
              <w:ind w:left="360"/>
              <w:jc w:val="both"/>
            </w:pPr>
            <w:r>
              <w:rPr>
                <w:b/>
                <w:bCs/>
                <w:color w:val="000000"/>
              </w:rPr>
              <w:t>Tên đơn vị:</w:t>
            </w:r>
          </w:p>
          <w:p w14:paraId="6664353E"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UI Control: Textview</w:t>
            </w:r>
          </w:p>
          <w:p w14:paraId="2D5B7386"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Table Name: cats_organizations</w:t>
            </w:r>
          </w:p>
          <w:p w14:paraId="286BBA04"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b/>
                <w:bCs/>
                <w:color w:val="000000"/>
              </w:rPr>
              <w:t> </w:t>
            </w:r>
            <w:r>
              <w:rPr>
                <w:color w:val="000000"/>
              </w:rPr>
              <w:t>Column Name: name_vi</w:t>
            </w:r>
          </w:p>
          <w:p w14:paraId="47CBF93B"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 xml:space="preserve">Data Types: </w:t>
            </w:r>
            <w:proofErr w:type="gramStart"/>
            <w:r>
              <w:rPr>
                <w:color w:val="000000"/>
              </w:rPr>
              <w:t>String(</w:t>
            </w:r>
            <w:proofErr w:type="gramEnd"/>
            <w:r>
              <w:rPr>
                <w:color w:val="000000"/>
              </w:rPr>
              <w:t>150)</w:t>
            </w:r>
          </w:p>
          <w:p w14:paraId="772514BD" w14:textId="77777777" w:rsidR="00B7467E" w:rsidRDefault="00B7467E" w:rsidP="00B7467E">
            <w:pPr>
              <w:pStyle w:val="NormalWeb"/>
              <w:numPr>
                <w:ilvl w:val="0"/>
                <w:numId w:val="183"/>
              </w:numPr>
              <w:spacing w:before="0" w:beforeAutospacing="0" w:after="120" w:line="360" w:lineRule="auto"/>
              <w:jc w:val="both"/>
              <w:textAlignment w:val="baseline"/>
              <w:rPr>
                <w:color w:val="000000"/>
              </w:rPr>
            </w:pPr>
            <w:r>
              <w:rPr>
                <w:color w:val="000000"/>
              </w:rPr>
              <w:t>Nullable: no</w:t>
            </w:r>
          </w:p>
          <w:p w14:paraId="64997B5D" w14:textId="77777777" w:rsidR="00B7467E" w:rsidRDefault="00B7467E" w:rsidP="00B7467E">
            <w:pPr>
              <w:pStyle w:val="NormalWeb"/>
              <w:numPr>
                <w:ilvl w:val="0"/>
                <w:numId w:val="183"/>
              </w:numPr>
              <w:spacing w:before="0" w:beforeAutospacing="0" w:after="120" w:line="360" w:lineRule="auto"/>
              <w:jc w:val="both"/>
              <w:textAlignment w:val="baseline"/>
              <w:rPr>
                <w:b/>
                <w:bCs/>
                <w:color w:val="000000"/>
              </w:rPr>
            </w:pPr>
            <w:r>
              <w:rPr>
                <w:color w:val="000000"/>
              </w:rPr>
              <w:t>Comments:</w:t>
            </w:r>
          </w:p>
          <w:p w14:paraId="6F1E7D6B" w14:textId="77777777" w:rsidR="00B7467E" w:rsidRDefault="00B7467E" w:rsidP="00B43E89">
            <w:pPr>
              <w:pStyle w:val="NormalWeb"/>
              <w:spacing w:before="0" w:beforeAutospacing="0" w:after="120" w:line="360" w:lineRule="auto"/>
              <w:ind w:left="360"/>
              <w:jc w:val="both"/>
            </w:pPr>
            <w:r>
              <w:rPr>
                <w:b/>
                <w:bCs/>
                <w:color w:val="000000"/>
              </w:rPr>
              <w:t>Mã đơn vị</w:t>
            </w:r>
          </w:p>
          <w:p w14:paraId="7FBE5B84"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UI Control: Textview</w:t>
            </w:r>
          </w:p>
          <w:p w14:paraId="44C9DBA7"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lastRenderedPageBreak/>
              <w:t>Table Name: cats_organizations</w:t>
            </w:r>
          </w:p>
          <w:p w14:paraId="0EFC6386"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Column Name: code_vi</w:t>
            </w:r>
          </w:p>
          <w:p w14:paraId="0382B498" w14:textId="77777777" w:rsidR="00B7467E" w:rsidRDefault="00B7467E" w:rsidP="00B7467E">
            <w:pPr>
              <w:pStyle w:val="NormalWeb"/>
              <w:numPr>
                <w:ilvl w:val="0"/>
                <w:numId w:val="184"/>
              </w:numPr>
              <w:spacing w:before="0" w:beforeAutospacing="0" w:after="120" w:line="360" w:lineRule="auto"/>
              <w:jc w:val="both"/>
              <w:textAlignment w:val="baseline"/>
              <w:rPr>
                <w:color w:val="000000"/>
              </w:rPr>
            </w:pPr>
            <w:r>
              <w:rPr>
                <w:color w:val="000000"/>
              </w:rPr>
              <w:t>Datatype: String (100)</w:t>
            </w:r>
          </w:p>
          <w:p w14:paraId="4856E570" w14:textId="77777777" w:rsidR="00B7467E" w:rsidRDefault="00B7467E" w:rsidP="00B7467E">
            <w:pPr>
              <w:pStyle w:val="NormalWeb"/>
              <w:numPr>
                <w:ilvl w:val="0"/>
                <w:numId w:val="184"/>
              </w:numPr>
              <w:spacing w:before="0" w:beforeAutospacing="0" w:after="120" w:line="360" w:lineRule="auto"/>
              <w:jc w:val="both"/>
              <w:textAlignment w:val="baseline"/>
              <w:rPr>
                <w:b/>
                <w:bCs/>
                <w:color w:val="000000"/>
              </w:rPr>
            </w:pPr>
            <w:r>
              <w:rPr>
                <w:color w:val="000000"/>
              </w:rPr>
              <w:t>Comments: </w:t>
            </w:r>
          </w:p>
          <w:p w14:paraId="48ACD8B2" w14:textId="77777777" w:rsidR="00B7467E" w:rsidRDefault="00B7467E" w:rsidP="00B43E89">
            <w:pPr>
              <w:pStyle w:val="NormalWeb"/>
              <w:spacing w:before="0" w:beforeAutospacing="0" w:after="120" w:line="360" w:lineRule="auto"/>
              <w:ind w:left="360"/>
              <w:jc w:val="both"/>
            </w:pPr>
            <w:r>
              <w:rPr>
                <w:b/>
                <w:bCs/>
                <w:color w:val="000000"/>
              </w:rPr>
              <w:t>Đơn vị cấp cha:</w:t>
            </w:r>
          </w:p>
          <w:p w14:paraId="2A020ACB"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UI Control: Textview</w:t>
            </w:r>
          </w:p>
          <w:p w14:paraId="2B64D754"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Table Name: cats_organizations</w:t>
            </w:r>
          </w:p>
          <w:p w14:paraId="56A5733A"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Column Name: name_vi</w:t>
            </w:r>
          </w:p>
          <w:p w14:paraId="24425D60"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Data Types: String (150)</w:t>
            </w:r>
          </w:p>
          <w:p w14:paraId="2104F588" w14:textId="77777777" w:rsidR="00B7467E" w:rsidRDefault="00B7467E" w:rsidP="00B7467E">
            <w:pPr>
              <w:pStyle w:val="NormalWeb"/>
              <w:numPr>
                <w:ilvl w:val="0"/>
                <w:numId w:val="185"/>
              </w:numPr>
              <w:spacing w:before="0" w:beforeAutospacing="0" w:after="120" w:line="360" w:lineRule="auto"/>
              <w:jc w:val="both"/>
              <w:textAlignment w:val="baseline"/>
              <w:rPr>
                <w:color w:val="000000"/>
              </w:rPr>
            </w:pPr>
            <w:r>
              <w:rPr>
                <w:color w:val="000000"/>
              </w:rPr>
              <w:t>Nullable: no</w:t>
            </w:r>
          </w:p>
          <w:p w14:paraId="564C2B16" w14:textId="77777777" w:rsidR="00B7467E" w:rsidRDefault="00B7467E" w:rsidP="00B7467E">
            <w:pPr>
              <w:pStyle w:val="NormalWeb"/>
              <w:numPr>
                <w:ilvl w:val="0"/>
                <w:numId w:val="185"/>
              </w:numPr>
              <w:spacing w:before="0" w:beforeAutospacing="0" w:after="120" w:line="360" w:lineRule="auto"/>
              <w:jc w:val="both"/>
              <w:textAlignment w:val="baseline"/>
              <w:rPr>
                <w:b/>
                <w:bCs/>
                <w:color w:val="000000"/>
              </w:rPr>
            </w:pPr>
            <w:r>
              <w:rPr>
                <w:color w:val="000000"/>
              </w:rPr>
              <w:t>Comments: </w:t>
            </w:r>
          </w:p>
          <w:p w14:paraId="431DCC2D" w14:textId="77777777" w:rsidR="00B7467E" w:rsidRDefault="00B7467E" w:rsidP="00B43E89">
            <w:pPr>
              <w:pStyle w:val="NormalWeb"/>
              <w:spacing w:before="0" w:beforeAutospacing="0" w:after="120" w:line="360" w:lineRule="auto"/>
              <w:jc w:val="both"/>
            </w:pPr>
            <w:r>
              <w:rPr>
                <w:b/>
                <w:bCs/>
                <w:color w:val="000000"/>
              </w:rPr>
              <w:t>     Địa chỉ:</w:t>
            </w:r>
          </w:p>
          <w:p w14:paraId="692EA460"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UI Control: Textview</w:t>
            </w:r>
          </w:p>
          <w:p w14:paraId="3D64E266"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Table Name: patients</w:t>
            </w:r>
          </w:p>
          <w:p w14:paraId="624E2FA1" w14:textId="77777777" w:rsidR="00B7467E" w:rsidRDefault="00B7467E" w:rsidP="00B7467E">
            <w:pPr>
              <w:pStyle w:val="NormalWeb"/>
              <w:numPr>
                <w:ilvl w:val="0"/>
                <w:numId w:val="186"/>
              </w:numPr>
              <w:spacing w:before="0" w:beforeAutospacing="0" w:after="120" w:line="360" w:lineRule="auto"/>
              <w:jc w:val="both"/>
              <w:textAlignment w:val="baseline"/>
              <w:rPr>
                <w:color w:val="000000"/>
              </w:rPr>
            </w:pPr>
            <w:r>
              <w:rPr>
                <w:color w:val="000000"/>
              </w:rPr>
              <w:t>Column Name: </w:t>
            </w:r>
          </w:p>
          <w:p w14:paraId="6C8625C0" w14:textId="77777777" w:rsidR="00B7467E" w:rsidRDefault="00B7467E" w:rsidP="00B7467E">
            <w:pPr>
              <w:pStyle w:val="NormalWeb"/>
              <w:numPr>
                <w:ilvl w:val="0"/>
                <w:numId w:val="189"/>
              </w:numPr>
              <w:spacing w:before="0" w:beforeAutospacing="0" w:after="120" w:line="360" w:lineRule="auto"/>
              <w:jc w:val="both"/>
            </w:pPr>
            <w:r>
              <w:rPr>
                <w:color w:val="000000"/>
              </w:rPr>
              <w:t>address: Địa chỉ đơn vị chi tiết</w:t>
            </w:r>
          </w:p>
          <w:p w14:paraId="71633706" w14:textId="77777777" w:rsidR="00B7467E" w:rsidRDefault="00B7467E" w:rsidP="00B7467E">
            <w:pPr>
              <w:pStyle w:val="NormalWeb"/>
              <w:numPr>
                <w:ilvl w:val="0"/>
                <w:numId w:val="189"/>
              </w:numPr>
              <w:spacing w:before="0" w:beforeAutospacing="0" w:after="120" w:line="360" w:lineRule="auto"/>
              <w:jc w:val="both"/>
            </w:pPr>
            <w:r>
              <w:rPr>
                <w:color w:val="000000"/>
              </w:rPr>
              <w:t>current_province_id: Mã tỉnh </w:t>
            </w:r>
          </w:p>
          <w:p w14:paraId="0642E030" w14:textId="77777777" w:rsidR="00B7467E" w:rsidRDefault="00B7467E" w:rsidP="00B7467E">
            <w:pPr>
              <w:pStyle w:val="NormalWeb"/>
              <w:numPr>
                <w:ilvl w:val="0"/>
                <w:numId w:val="187"/>
              </w:numPr>
              <w:spacing w:before="0" w:beforeAutospacing="0" w:after="120" w:line="360" w:lineRule="auto"/>
              <w:ind w:left="1752"/>
              <w:jc w:val="both"/>
            </w:pPr>
            <w:r>
              <w:rPr>
                <w:color w:val="000000"/>
              </w:rPr>
              <w:t>Nullable: no</w:t>
            </w:r>
          </w:p>
          <w:p w14:paraId="4E9F406B" w14:textId="77777777" w:rsidR="00B7467E" w:rsidRDefault="00B7467E" w:rsidP="00B7467E">
            <w:pPr>
              <w:pStyle w:val="NormalWeb"/>
              <w:numPr>
                <w:ilvl w:val="0"/>
                <w:numId w:val="187"/>
              </w:numPr>
              <w:spacing w:before="0" w:beforeAutospacing="0" w:after="120" w:line="360" w:lineRule="auto"/>
              <w:ind w:left="1752"/>
              <w:jc w:val="both"/>
            </w:pPr>
            <w:r>
              <w:rPr>
                <w:color w:val="000000"/>
              </w:rPr>
              <w:t>Comment: Dữ liệu tỉnh/thành phố được lấy từ bảng cats_provinces (code_vi, name_vi) với với cats_provinces. province_id = patients. resident_province_id, is_delete=0, is_active=1 </w:t>
            </w:r>
          </w:p>
          <w:p w14:paraId="4E771E70" w14:textId="77777777" w:rsidR="00B7467E" w:rsidRDefault="00B7467E" w:rsidP="00B7467E">
            <w:pPr>
              <w:pStyle w:val="NormalWeb"/>
              <w:numPr>
                <w:ilvl w:val="0"/>
                <w:numId w:val="189"/>
              </w:numPr>
              <w:spacing w:before="0" w:beforeAutospacing="0" w:after="120" w:line="360" w:lineRule="auto"/>
              <w:jc w:val="both"/>
            </w:pPr>
            <w:r>
              <w:rPr>
                <w:color w:val="000000"/>
              </w:rPr>
              <w:t>current_district_id: Mã huyện </w:t>
            </w:r>
          </w:p>
          <w:p w14:paraId="4AD79929" w14:textId="77777777" w:rsidR="00B7467E" w:rsidRDefault="00B7467E" w:rsidP="00B7467E">
            <w:pPr>
              <w:pStyle w:val="NormalWeb"/>
              <w:numPr>
                <w:ilvl w:val="0"/>
                <w:numId w:val="188"/>
              </w:numPr>
              <w:spacing w:before="0" w:beforeAutospacing="0" w:after="120" w:line="360" w:lineRule="auto"/>
              <w:ind w:left="1809"/>
              <w:jc w:val="both"/>
            </w:pPr>
            <w:r>
              <w:rPr>
                <w:color w:val="000000"/>
              </w:rPr>
              <w:t>Nullable: yes</w:t>
            </w:r>
          </w:p>
          <w:p w14:paraId="4C1B9801" w14:textId="77777777" w:rsidR="00B7467E" w:rsidRDefault="00B7467E" w:rsidP="00B7467E">
            <w:pPr>
              <w:pStyle w:val="NormalWeb"/>
              <w:numPr>
                <w:ilvl w:val="0"/>
                <w:numId w:val="188"/>
              </w:numPr>
              <w:spacing w:before="0" w:beforeAutospacing="0" w:after="120" w:line="360" w:lineRule="auto"/>
              <w:ind w:left="1809"/>
              <w:jc w:val="both"/>
            </w:pPr>
            <w:r>
              <w:rPr>
                <w:color w:val="000000"/>
              </w:rPr>
              <w:t xml:space="preserve">Comment: Dữ liệu quận/huyện được lấy từ bảng cats_districts (code_vi, name_vi) với </w:t>
            </w:r>
            <w:r>
              <w:rPr>
                <w:color w:val="000000"/>
              </w:rPr>
              <w:lastRenderedPageBreak/>
              <w:t>cats_districts. district_id = patients. resident_district_id, is_delete=0, is_active=1 </w:t>
            </w:r>
          </w:p>
          <w:p w14:paraId="59A33D99" w14:textId="77777777" w:rsidR="00B7467E" w:rsidRDefault="00B7467E" w:rsidP="00B7467E">
            <w:pPr>
              <w:pStyle w:val="NormalWeb"/>
              <w:numPr>
                <w:ilvl w:val="0"/>
                <w:numId w:val="189"/>
              </w:numPr>
              <w:spacing w:before="0" w:beforeAutospacing="0" w:after="120" w:line="360" w:lineRule="auto"/>
              <w:jc w:val="both"/>
            </w:pPr>
            <w:r>
              <w:rPr>
                <w:color w:val="000000"/>
              </w:rPr>
              <w:t>current_ward_id: Mã xã </w:t>
            </w:r>
          </w:p>
          <w:p w14:paraId="667EEB40" w14:textId="77777777" w:rsidR="00B7467E" w:rsidRDefault="00B7467E" w:rsidP="00B7467E">
            <w:pPr>
              <w:pStyle w:val="NormalWeb"/>
              <w:numPr>
                <w:ilvl w:val="0"/>
                <w:numId w:val="190"/>
              </w:numPr>
              <w:spacing w:before="0" w:beforeAutospacing="0" w:after="120" w:line="360" w:lineRule="auto"/>
              <w:ind w:left="1810"/>
              <w:jc w:val="both"/>
            </w:pPr>
            <w:r>
              <w:rPr>
                <w:color w:val="000000"/>
              </w:rPr>
              <w:t>Nullable: yes</w:t>
            </w:r>
          </w:p>
          <w:p w14:paraId="2E13D9D5" w14:textId="77777777" w:rsidR="00B7467E" w:rsidRPr="00602F62" w:rsidRDefault="00B7467E" w:rsidP="00B7467E">
            <w:pPr>
              <w:pStyle w:val="NormalWeb"/>
              <w:numPr>
                <w:ilvl w:val="0"/>
                <w:numId w:val="190"/>
              </w:numPr>
              <w:spacing w:before="0" w:beforeAutospacing="0" w:after="120" w:line="360" w:lineRule="auto"/>
              <w:ind w:left="1810"/>
              <w:jc w:val="both"/>
            </w:pPr>
            <w:r>
              <w:rPr>
                <w:color w:val="000000"/>
              </w:rPr>
              <w:t>Comment: Dữ liệu xã/phường được lấy từ bảng cats_wards (code_vi, name_vi) với cats_wards. ward_id = patients. resident_ward_id, is_delete=0, is_active=1</w:t>
            </w:r>
          </w:p>
          <w:p w14:paraId="4A988337" w14:textId="77777777" w:rsidR="00B7467E" w:rsidRPr="00602F62" w:rsidRDefault="00B7467E" w:rsidP="00B7467E">
            <w:pPr>
              <w:pStyle w:val="NormalWeb"/>
              <w:numPr>
                <w:ilvl w:val="0"/>
                <w:numId w:val="190"/>
              </w:numPr>
              <w:spacing w:before="0" w:beforeAutospacing="0" w:after="120" w:line="360" w:lineRule="auto"/>
              <w:ind w:left="1810"/>
              <w:jc w:val="both"/>
            </w:pPr>
            <w:r w:rsidRPr="00602F62">
              <w:rPr>
                <w:color w:val="000000"/>
              </w:rPr>
              <w:t>Data Types: INT</w:t>
            </w:r>
          </w:p>
          <w:p w14:paraId="57EEAFB8" w14:textId="77777777" w:rsidR="00B7467E" w:rsidRDefault="00B7467E" w:rsidP="00B43E89">
            <w:pPr>
              <w:pStyle w:val="NormalWeb"/>
              <w:spacing w:before="0" w:beforeAutospacing="0" w:after="120" w:line="360" w:lineRule="auto"/>
              <w:jc w:val="both"/>
            </w:pPr>
            <w:r>
              <w:rPr>
                <w:b/>
                <w:bCs/>
                <w:i/>
                <w:iCs/>
                <w:color w:val="000000"/>
              </w:rPr>
              <w:t>Hiển thị: Địa chỉ đơn vị chi tiết - Xã - Huyện - Tỉnh</w:t>
            </w:r>
          </w:p>
          <w:p w14:paraId="7AD7FE68" w14:textId="77777777" w:rsidR="00B7467E" w:rsidRDefault="00B7467E" w:rsidP="00B43E89">
            <w:pPr>
              <w:pStyle w:val="NormalWeb"/>
              <w:spacing w:before="0" w:beforeAutospacing="0" w:after="120" w:line="360" w:lineRule="auto"/>
              <w:ind w:left="360"/>
              <w:jc w:val="both"/>
            </w:pPr>
            <w:r>
              <w:rPr>
                <w:b/>
                <w:bCs/>
                <w:color w:val="000000"/>
              </w:rPr>
              <w:t>Hoạt động</w:t>
            </w:r>
          </w:p>
          <w:p w14:paraId="4B47D072"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UI Control: Textview</w:t>
            </w:r>
          </w:p>
          <w:p w14:paraId="1D147836"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Table Name: cats_organizations</w:t>
            </w:r>
          </w:p>
          <w:p w14:paraId="35547E71"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Column Name: is_active</w:t>
            </w:r>
          </w:p>
          <w:p w14:paraId="05839231" w14:textId="77777777" w:rsidR="00B7467E" w:rsidRDefault="00B7467E" w:rsidP="00B7467E">
            <w:pPr>
              <w:pStyle w:val="NormalWeb"/>
              <w:numPr>
                <w:ilvl w:val="0"/>
                <w:numId w:val="191"/>
              </w:numPr>
              <w:spacing w:before="0" w:beforeAutospacing="0" w:after="120" w:line="360" w:lineRule="auto"/>
              <w:jc w:val="both"/>
              <w:textAlignment w:val="baseline"/>
              <w:rPr>
                <w:color w:val="000000"/>
              </w:rPr>
            </w:pPr>
            <w:r>
              <w:rPr>
                <w:color w:val="000000"/>
              </w:rPr>
              <w:t>Nullable: no</w:t>
            </w:r>
          </w:p>
          <w:p w14:paraId="238C0CD0" w14:textId="77777777" w:rsidR="00B7467E" w:rsidRDefault="00B7467E" w:rsidP="00B7467E">
            <w:pPr>
              <w:pStyle w:val="NormalWeb"/>
              <w:numPr>
                <w:ilvl w:val="0"/>
                <w:numId w:val="191"/>
              </w:numPr>
              <w:spacing w:before="0" w:beforeAutospacing="0" w:after="120" w:line="360" w:lineRule="auto"/>
              <w:jc w:val="both"/>
              <w:textAlignment w:val="baseline"/>
              <w:rPr>
                <w:color w:val="000000"/>
                <w:sz w:val="20"/>
                <w:szCs w:val="20"/>
              </w:rPr>
            </w:pPr>
            <w:r>
              <w:rPr>
                <w:color w:val="000000"/>
              </w:rPr>
              <w:t>Comments: Nếu is_active = 1 sẽ hiển thị Hoạt động, is_active = 0 sẽ hiển thị Tạm ngưng</w:t>
            </w:r>
          </w:p>
          <w:p w14:paraId="4ED44514" w14:textId="77777777" w:rsidR="00B7467E" w:rsidRDefault="00B7467E" w:rsidP="00B43E89">
            <w:pPr>
              <w:pStyle w:val="NormalWeb"/>
              <w:spacing w:before="0" w:beforeAutospacing="0" w:after="120" w:line="360" w:lineRule="auto"/>
              <w:jc w:val="both"/>
            </w:pPr>
            <w:r>
              <w:rPr>
                <w:b/>
                <w:bCs/>
                <w:color w:val="000000"/>
              </w:rPr>
              <w:t>      Thao tác</w:t>
            </w:r>
            <w:r>
              <w:rPr>
                <w:color w:val="000000"/>
              </w:rPr>
              <w:t> </w:t>
            </w:r>
          </w:p>
          <w:p w14:paraId="406AEEFA" w14:textId="77777777" w:rsidR="00B7467E" w:rsidRDefault="00B7467E" w:rsidP="00B43E89">
            <w:pPr>
              <w:pStyle w:val="NormalWeb"/>
              <w:spacing w:before="0" w:beforeAutospacing="0" w:after="120" w:line="360" w:lineRule="auto"/>
              <w:ind w:left="720"/>
              <w:jc w:val="both"/>
              <w:textAlignment w:val="baseline"/>
              <w:rPr>
                <w:b/>
                <w:bCs/>
                <w:color w:val="000000"/>
                <w:sz w:val="20"/>
                <w:szCs w:val="20"/>
              </w:rPr>
            </w:pPr>
            <w:r>
              <w:rPr>
                <w:b/>
                <w:bCs/>
                <w:color w:val="000000"/>
              </w:rPr>
              <w:t>“Sửa thông tin”</w:t>
            </w:r>
            <w:r>
              <w:rPr>
                <w:color w:val="000000"/>
              </w:rPr>
              <w:t> </w:t>
            </w:r>
          </w:p>
          <w:p w14:paraId="615EB713" w14:textId="77777777" w:rsidR="00B7467E" w:rsidRDefault="00B7467E" w:rsidP="00B7467E">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UI Control: button</w:t>
            </w:r>
          </w:p>
          <w:p w14:paraId="09A22DF8" w14:textId="3B09CA29" w:rsidR="00B7467E" w:rsidRDefault="00B7467E" w:rsidP="00B7467E">
            <w:pPr>
              <w:pStyle w:val="NormalWeb"/>
              <w:numPr>
                <w:ilvl w:val="0"/>
                <w:numId w:val="170"/>
              </w:numPr>
              <w:tabs>
                <w:tab w:val="left" w:pos="980"/>
              </w:tabs>
              <w:spacing w:before="0" w:beforeAutospacing="0" w:after="120" w:line="360" w:lineRule="auto"/>
              <w:ind w:firstLine="0"/>
              <w:jc w:val="both"/>
              <w:textAlignment w:val="baseline"/>
              <w:rPr>
                <w:b/>
                <w:bCs/>
                <w:color w:val="000000"/>
              </w:rPr>
            </w:pPr>
            <w:r>
              <w:rPr>
                <w:color w:val="000000"/>
              </w:rPr>
              <w:t>Comments: Enable nếu người dùng được phân quyền, nếu không được phân quyền thì Disable. Bấm sẽ hiện màn hình sửa thông tin đơn vị.</w:t>
            </w:r>
          </w:p>
          <w:p w14:paraId="2DCA434F" w14:textId="77777777" w:rsidR="00B7467E" w:rsidRDefault="00B7467E" w:rsidP="00B43E89">
            <w:pPr>
              <w:pStyle w:val="NormalWeb"/>
              <w:spacing w:before="0" w:beforeAutospacing="0" w:after="120" w:line="360" w:lineRule="auto"/>
              <w:jc w:val="both"/>
              <w:textAlignment w:val="baseline"/>
              <w:rPr>
                <w:b/>
                <w:bCs/>
                <w:color w:val="000000"/>
                <w:sz w:val="20"/>
                <w:szCs w:val="20"/>
              </w:rPr>
            </w:pPr>
            <w:r>
              <w:rPr>
                <w:b/>
                <w:bCs/>
                <w:color w:val="000000"/>
              </w:rPr>
              <w:t xml:space="preserve">            “Xóa thông tin”</w:t>
            </w:r>
          </w:p>
          <w:p w14:paraId="4384FABA" w14:textId="77777777" w:rsidR="00B7467E" w:rsidRDefault="00B7467E" w:rsidP="00B7467E">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UI Control: Button</w:t>
            </w:r>
          </w:p>
          <w:p w14:paraId="5F9380EB" w14:textId="77777777" w:rsidR="00B7467E" w:rsidRDefault="00B7467E" w:rsidP="00B7467E">
            <w:pPr>
              <w:pStyle w:val="NormalWeb"/>
              <w:numPr>
                <w:ilvl w:val="0"/>
                <w:numId w:val="171"/>
              </w:numPr>
              <w:tabs>
                <w:tab w:val="clear" w:pos="720"/>
                <w:tab w:val="left" w:pos="957"/>
              </w:tabs>
              <w:spacing w:before="0" w:beforeAutospacing="0" w:after="120" w:line="360" w:lineRule="auto"/>
              <w:ind w:firstLine="0"/>
              <w:jc w:val="both"/>
              <w:textAlignment w:val="baseline"/>
              <w:rPr>
                <w:b/>
                <w:bCs/>
                <w:color w:val="000000"/>
              </w:rPr>
            </w:pPr>
            <w:r>
              <w:rPr>
                <w:color w:val="000000"/>
              </w:rPr>
              <w:t xml:space="preserve">Comments: Enable nếu người dùng được phân quyền, nếu không được phân quyền thì Disable. Bấm vào sẽ hiện pop-up xác nhận xóa “Bạn có chắc chắn muốn xóa thông tin của </w:t>
            </w:r>
            <w:r>
              <w:rPr>
                <w:color w:val="000000"/>
              </w:rPr>
              <w:lastRenderedPageBreak/>
              <w:t>[tên đơn vị] không?”. Bấm hủy để hủy thao tác, bấm Xác nhận sẽ xóa bản ghi của đơn vị đó.</w:t>
            </w:r>
          </w:p>
          <w:p w14:paraId="38C59EEC" w14:textId="77777777" w:rsidR="00B7467E" w:rsidRPr="00382B07" w:rsidRDefault="00B7467E" w:rsidP="00B43E89">
            <w:pPr>
              <w:pStyle w:val="NormalWeb"/>
              <w:spacing w:before="0" w:beforeAutospacing="0" w:after="120" w:line="360" w:lineRule="auto"/>
              <w:jc w:val="both"/>
            </w:pPr>
            <w:r>
              <w:rPr>
                <w:b/>
                <w:bCs/>
                <w:color w:val="000000"/>
              </w:rPr>
              <w:t>Phân trang</w:t>
            </w:r>
            <w:r>
              <w:rPr>
                <w:color w:val="000000"/>
              </w:rPr>
              <w:t>:  </w:t>
            </w:r>
          </w:p>
          <w:p w14:paraId="106E9EA0" w14:textId="77777777" w:rsidR="00B7467E" w:rsidRDefault="00B7467E" w:rsidP="00B7467E">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7EC82043" w14:textId="77777777" w:rsidR="00B7467E" w:rsidRDefault="00B7467E" w:rsidP="00B7467E">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5E8A96C2" w14:textId="77777777" w:rsidR="00B7467E" w:rsidRDefault="00B7467E" w:rsidP="00B7467E">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05C68A64" w14:textId="77777777" w:rsidR="00B7467E" w:rsidRDefault="00B7467E" w:rsidP="00B43E89"/>
        </w:tc>
      </w:tr>
      <w:tr w:rsidR="00B7467E" w14:paraId="4B9FC3C2" w14:textId="77777777" w:rsidTr="00B43E89">
        <w:tc>
          <w:tcPr>
            <w:tcW w:w="260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043DCAD" w14:textId="77777777" w:rsidR="00B7467E" w:rsidRDefault="00B7467E" w:rsidP="00B43E89"/>
        </w:tc>
        <w:tc>
          <w:tcPr>
            <w:tcW w:w="674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675ADF7" w14:textId="77777777" w:rsidR="00B7467E" w:rsidRDefault="00B7467E" w:rsidP="00B43E89"/>
        </w:tc>
      </w:tr>
    </w:tbl>
    <w:p w14:paraId="4B25B9F3" w14:textId="77777777" w:rsidR="00B7467E" w:rsidRDefault="00B7467E" w:rsidP="008A51AC">
      <w:pPr>
        <w:pStyle w:val="Heading5"/>
      </w:pPr>
      <w:r>
        <w:t>Mô tả dòng sự kiện phụ (Alternative Flow)</w:t>
      </w:r>
    </w:p>
    <w:p w14:paraId="015B7C44" w14:textId="77777777" w:rsidR="00B7467E" w:rsidRDefault="00B7467E" w:rsidP="00B7467E">
      <w:pPr>
        <w:pStyle w:val="NormalWeb"/>
        <w:spacing w:before="0" w:beforeAutospacing="0" w:after="160" w:line="360" w:lineRule="auto"/>
      </w:pPr>
      <w:r>
        <w:rPr>
          <w:color w:val="000000"/>
        </w:rPr>
        <w:t>N/A</w:t>
      </w:r>
    </w:p>
    <w:p w14:paraId="2DBB0024" w14:textId="77777777" w:rsidR="00B7467E" w:rsidRDefault="00B7467E" w:rsidP="008A51AC">
      <w:pPr>
        <w:pStyle w:val="Heading5"/>
      </w:pPr>
      <w:r>
        <w:t>Ghi chú</w:t>
      </w:r>
    </w:p>
    <w:p w14:paraId="7A012AD6" w14:textId="77777777" w:rsidR="00B7467E" w:rsidRDefault="00B7467E" w:rsidP="00B7467E">
      <w:pPr>
        <w:pStyle w:val="NormalWeb"/>
        <w:spacing w:before="0" w:beforeAutospacing="0" w:after="160" w:line="360" w:lineRule="auto"/>
      </w:pPr>
      <w:r>
        <w:rPr>
          <w:noProof/>
          <w:color w:val="000000"/>
          <w:sz w:val="22"/>
          <w:szCs w:val="22"/>
          <w:bdr w:val="none" w:sz="0" w:space="0" w:color="auto" w:frame="1"/>
        </w:rPr>
        <w:drawing>
          <wp:inline distT="0" distB="0" distL="0" distR="0" wp14:anchorId="30ED9513" wp14:editId="257CCDD3">
            <wp:extent cx="5943600" cy="2725420"/>
            <wp:effectExtent l="0" t="0" r="0" b="0"/>
            <wp:docPr id="82" name="Picture 82" descr="https://lh4.googleusercontent.com/qFtH4NaKFUH1aJNcA5zL8thTguWiGnDyW-B5R9YKVSKajX-sFT-Gc4hoGZAuYWCPoR6Gi_i-vkrloJTyFCNEvt8LsGegNNZj5_-ibOxD95sB5UYJe4pZCXFaPCwDsxWwHvpVuOY62vUx_a824gQp9wUPlnJNm_Y3N0yNcTXwqJL56TmgCBdnuNaE6IQg88nbRP--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qFtH4NaKFUH1aJNcA5zL8thTguWiGnDyW-B5R9YKVSKajX-sFT-Gc4hoGZAuYWCPoR6Gi_i-vkrloJTyFCNEvt8LsGegNNZj5_-ibOxD95sB5UYJe4pZCXFaPCwDsxWwHvpVuOY62vUx_a824gQp9wUPlnJNm_Y3N0yNcTXwqJL56TmgCBdnuNaE6IQg88nbRP--L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25420"/>
                    </a:xfrm>
                    <a:prstGeom prst="rect">
                      <a:avLst/>
                    </a:prstGeom>
                    <a:noFill/>
                    <a:ln>
                      <a:noFill/>
                    </a:ln>
                  </pic:spPr>
                </pic:pic>
              </a:graphicData>
            </a:graphic>
          </wp:inline>
        </w:drawing>
      </w:r>
    </w:p>
    <w:p w14:paraId="19D53D35" w14:textId="269D18ED" w:rsidR="00B7467E" w:rsidRDefault="00B7467E" w:rsidP="008A51AC">
      <w:pPr>
        <w:pStyle w:val="Heading4"/>
      </w:pPr>
      <w:r>
        <w:t xml:space="preserve">Tìm </w:t>
      </w:r>
      <w:r w:rsidRPr="00382B07">
        <w:t>kiếm</w:t>
      </w:r>
      <w:r>
        <w:t xml:space="preserve"> </w:t>
      </w:r>
      <w:r w:rsidR="008A51AC">
        <w:t>nhóm quyền</w:t>
      </w:r>
    </w:p>
    <w:p w14:paraId="2499D3E0" w14:textId="77777777" w:rsidR="00B7467E" w:rsidRDefault="00B7467E" w:rsidP="008A51AC">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B7467E" w14:paraId="197B08E2" w14:textId="77777777" w:rsidTr="00B43E89">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C620600"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78D0EBC" w14:textId="42E511B6" w:rsidR="00B7467E" w:rsidRDefault="00B7467E" w:rsidP="00B43E89">
            <w:pPr>
              <w:pStyle w:val="NormalWeb"/>
              <w:spacing w:before="0" w:beforeAutospacing="0" w:after="120" w:line="360" w:lineRule="auto"/>
              <w:jc w:val="both"/>
            </w:pPr>
            <w:r>
              <w:rPr>
                <w:color w:val="000000"/>
                <w:sz w:val="20"/>
                <w:szCs w:val="20"/>
              </w:rPr>
              <w:t xml:space="preserve">Tìm kiếm </w:t>
            </w:r>
            <w:r w:rsidR="001528B8">
              <w:rPr>
                <w:color w:val="000000"/>
                <w:sz w:val="20"/>
                <w:szCs w:val="20"/>
              </w:rPr>
              <w:t>nhóm quyền tại danh mục nhóm quyền</w:t>
            </w:r>
          </w:p>
        </w:tc>
      </w:tr>
      <w:tr w:rsidR="00B7467E" w14:paraId="08CC9C2D" w14:textId="77777777" w:rsidTr="00B43E89">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0107DA0"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3B02D74" w14:textId="613803CE" w:rsidR="00B7467E" w:rsidRDefault="00B7467E" w:rsidP="00B43E89">
            <w:pPr>
              <w:pStyle w:val="NormalWeb"/>
              <w:spacing w:before="0" w:beforeAutospacing="0" w:after="120" w:line="360" w:lineRule="auto"/>
              <w:jc w:val="both"/>
            </w:pPr>
            <w:r>
              <w:rPr>
                <w:color w:val="000000"/>
                <w:sz w:val="20"/>
                <w:szCs w:val="20"/>
              </w:rPr>
              <w:t xml:space="preserve">Cho phép người </w:t>
            </w:r>
            <w:r w:rsidR="00EF191A">
              <w:rPr>
                <w:color w:val="000000"/>
                <w:sz w:val="20"/>
                <w:szCs w:val="20"/>
              </w:rPr>
              <w:t xml:space="preserve">dùng tìm kiếm </w:t>
            </w:r>
            <w:r w:rsidR="001528B8">
              <w:rPr>
                <w:color w:val="000000"/>
                <w:sz w:val="20"/>
                <w:szCs w:val="20"/>
              </w:rPr>
              <w:t>nhóm quyền tại danh mục nhóm quyền</w:t>
            </w:r>
          </w:p>
        </w:tc>
      </w:tr>
      <w:tr w:rsidR="00B7467E" w14:paraId="220F4FF8" w14:textId="77777777" w:rsidTr="00B43E89">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C902671"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11F8A74" w14:textId="77777777" w:rsidR="00B7467E" w:rsidRDefault="00B7467E" w:rsidP="00B43E89">
            <w:pPr>
              <w:pStyle w:val="NormalWeb"/>
              <w:spacing w:before="0" w:beforeAutospacing="0" w:after="120" w:line="360" w:lineRule="auto"/>
              <w:jc w:val="both"/>
            </w:pPr>
            <w:r>
              <w:rPr>
                <w:color w:val="000000"/>
                <w:sz w:val="20"/>
                <w:szCs w:val="20"/>
              </w:rPr>
              <w:t>User quản lý đơn vị</w:t>
            </w:r>
          </w:p>
        </w:tc>
      </w:tr>
      <w:tr w:rsidR="00B7467E" w14:paraId="53089396" w14:textId="77777777" w:rsidTr="00B43E89">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07BB00A"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41D4C64" w14:textId="77777777" w:rsidR="00B7467E" w:rsidRDefault="00B7467E" w:rsidP="00B43E89">
            <w:pPr>
              <w:pStyle w:val="NormalWeb"/>
              <w:spacing w:before="0" w:beforeAutospacing="0" w:after="120" w:line="360" w:lineRule="auto"/>
              <w:jc w:val="both"/>
            </w:pPr>
            <w:r>
              <w:rPr>
                <w:color w:val="000000"/>
                <w:sz w:val="20"/>
                <w:szCs w:val="20"/>
              </w:rPr>
              <w:t>Người dùng được phân quyền vào chức năng</w:t>
            </w:r>
          </w:p>
        </w:tc>
      </w:tr>
      <w:tr w:rsidR="00B7467E" w14:paraId="6AEDC8DF" w14:textId="77777777" w:rsidTr="00B43E89">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B12B39E"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7816ADF" w14:textId="77777777" w:rsidR="00B7467E" w:rsidRDefault="00B7467E" w:rsidP="00B43E89">
            <w:pPr>
              <w:pStyle w:val="NormalWeb"/>
              <w:spacing w:before="0" w:beforeAutospacing="0" w:after="120" w:line="360" w:lineRule="auto"/>
              <w:jc w:val="both"/>
            </w:pPr>
            <w:r>
              <w:rPr>
                <w:color w:val="000000"/>
                <w:sz w:val="20"/>
                <w:szCs w:val="20"/>
              </w:rPr>
              <w:t>Hiển thị danh sách đơn vị chứa dữ liệu tìm kiếm</w:t>
            </w:r>
          </w:p>
        </w:tc>
      </w:tr>
      <w:tr w:rsidR="00B7467E" w14:paraId="26E9C335" w14:textId="77777777" w:rsidTr="00B43E89">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F400760"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667CB2A" w14:textId="77777777" w:rsidR="00B7467E" w:rsidRDefault="00B7467E" w:rsidP="00B43E89">
            <w:pPr>
              <w:pStyle w:val="NormalWeb"/>
              <w:spacing w:before="0" w:beforeAutospacing="0" w:after="120" w:line="360" w:lineRule="auto"/>
              <w:jc w:val="both"/>
            </w:pPr>
            <w:r>
              <w:rPr>
                <w:color w:val="000000"/>
                <w:sz w:val="20"/>
                <w:szCs w:val="20"/>
              </w:rPr>
              <w:t>N/A</w:t>
            </w:r>
          </w:p>
        </w:tc>
      </w:tr>
      <w:tr w:rsidR="00B7467E" w14:paraId="57AFAF39" w14:textId="77777777" w:rsidTr="00B43E89">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70F27D86" w14:textId="77777777" w:rsidR="00B7467E" w:rsidRDefault="00B7467E" w:rsidP="00B43E89">
            <w:pPr>
              <w:pStyle w:val="NormalWeb"/>
              <w:spacing w:before="0" w:beforeAutospacing="0" w:after="0" w:line="360" w:lineRule="auto"/>
              <w:ind w:left="142"/>
            </w:pPr>
            <w:r>
              <w:rPr>
                <w:b/>
                <w:bCs/>
                <w:color w:val="000000"/>
                <w:sz w:val="20"/>
                <w:szCs w:val="20"/>
              </w:rPr>
              <w:lastRenderedPageBreak/>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21C68381" w14:textId="77777777" w:rsidR="00B7467E" w:rsidRDefault="00B7467E" w:rsidP="00B43E89">
            <w:pPr>
              <w:pStyle w:val="NormalWeb"/>
              <w:spacing w:before="0" w:beforeAutospacing="0" w:after="120" w:line="360" w:lineRule="auto"/>
              <w:jc w:val="both"/>
            </w:pPr>
            <w:r>
              <w:rPr>
                <w:color w:val="000000"/>
                <w:sz w:val="20"/>
                <w:szCs w:val="20"/>
              </w:rPr>
              <w:t>N/A</w:t>
            </w:r>
          </w:p>
        </w:tc>
      </w:tr>
    </w:tbl>
    <w:p w14:paraId="09E202DD" w14:textId="77777777" w:rsidR="00B7467E" w:rsidRDefault="00B7467E" w:rsidP="008A51AC">
      <w:pPr>
        <w:pStyle w:val="Heading5"/>
      </w:pPr>
      <w:r>
        <w:t>Biểu đồ luồng xử lý chức năng</w:t>
      </w:r>
    </w:p>
    <w:p w14:paraId="3E949401" w14:textId="4FFFF7A9" w:rsidR="00B7467E" w:rsidRDefault="00FD79DF" w:rsidP="00B7467E">
      <w:pPr>
        <w:pStyle w:val="NormalWeb"/>
        <w:spacing w:before="0" w:beforeAutospacing="0" w:after="160" w:line="360" w:lineRule="auto"/>
      </w:pPr>
      <w:r>
        <w:rPr>
          <w:noProof/>
        </w:rPr>
        <w:drawing>
          <wp:inline distT="0" distB="0" distL="0" distR="0" wp14:anchorId="52CF1993" wp14:editId="3E62E7D4">
            <wp:extent cx="5943600" cy="36277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627746"/>
                    </a:xfrm>
                    <a:prstGeom prst="rect">
                      <a:avLst/>
                    </a:prstGeom>
                    <a:noFill/>
                    <a:ln>
                      <a:noFill/>
                    </a:ln>
                  </pic:spPr>
                </pic:pic>
              </a:graphicData>
            </a:graphic>
          </wp:inline>
        </w:drawing>
      </w:r>
    </w:p>
    <w:p w14:paraId="64FEBB49"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B7467E" w14:paraId="76D2687C" w14:textId="77777777" w:rsidTr="00B43E89">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B63BFF4"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CC7C4B6"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4B14C520" w14:textId="77777777" w:rsidTr="00B43E89">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0FF4C3F" w14:textId="1778114F" w:rsidR="00B7467E" w:rsidRDefault="00B7467E" w:rsidP="00B43E89">
            <w:pPr>
              <w:pStyle w:val="NormalWeb"/>
              <w:spacing w:before="80" w:beforeAutospacing="0" w:after="0" w:line="360" w:lineRule="auto"/>
              <w:ind w:hanging="25"/>
              <w:jc w:val="both"/>
            </w:pPr>
            <w:r>
              <w:rPr>
                <w:color w:val="000000"/>
              </w:rPr>
              <w:t xml:space="preserve">1. Tại màn hình danh mục </w:t>
            </w:r>
            <w:r w:rsidR="00FD79DF">
              <w:rPr>
                <w:color w:val="000000"/>
              </w:rPr>
              <w:t>nhóm quyền</w:t>
            </w:r>
            <w:r>
              <w:rPr>
                <w:color w:val="000000"/>
              </w:rPr>
              <w:t>, người dùng nhập thông tin tìm kiếm</w:t>
            </w:r>
            <w:r w:rsidR="00EF191A">
              <w:rPr>
                <w:color w:val="000000"/>
              </w:rPr>
              <w:t xml:space="preserve"> và bấm Tìm kiếm</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1CAF47" w14:textId="033AF0CA" w:rsidR="00B7467E" w:rsidRDefault="00B7467E" w:rsidP="00B43E89">
            <w:pPr>
              <w:pStyle w:val="NormalWeb"/>
              <w:spacing w:before="80" w:beforeAutospacing="0" w:after="0" w:line="360" w:lineRule="auto"/>
              <w:ind w:hanging="21"/>
              <w:jc w:val="both"/>
            </w:pPr>
            <w:r>
              <w:rPr>
                <w:color w:val="000000"/>
              </w:rPr>
              <w:t xml:space="preserve">2. Hiển thị danh sách </w:t>
            </w:r>
            <w:r w:rsidR="00FD79DF">
              <w:rPr>
                <w:color w:val="000000"/>
              </w:rPr>
              <w:t>nhóm quyền</w:t>
            </w:r>
            <w:r>
              <w:rPr>
                <w:color w:val="000000"/>
              </w:rPr>
              <w:t xml:space="preserve"> chứa thông tin tìm kiếm</w:t>
            </w:r>
          </w:p>
          <w:p w14:paraId="307D1EF2" w14:textId="77777777" w:rsidR="00B7467E" w:rsidRDefault="00B7467E" w:rsidP="00B43E89">
            <w:pPr>
              <w:pStyle w:val="NormalWeb"/>
              <w:spacing w:before="0" w:beforeAutospacing="0" w:after="120" w:line="360" w:lineRule="auto"/>
              <w:ind w:hanging="21"/>
              <w:jc w:val="both"/>
            </w:pPr>
            <w:r>
              <w:rPr>
                <w:b/>
                <w:bCs/>
                <w:color w:val="000000"/>
              </w:rPr>
              <w:t>Thông tin tìm kiếm: Label</w:t>
            </w:r>
          </w:p>
          <w:p w14:paraId="4B18FB49" w14:textId="77777777" w:rsidR="00B7467E" w:rsidRDefault="00B7467E" w:rsidP="00B43E89">
            <w:pPr>
              <w:pStyle w:val="NormalWeb"/>
              <w:spacing w:before="80" w:beforeAutospacing="0" w:after="0" w:line="360" w:lineRule="auto"/>
              <w:ind w:hanging="21"/>
              <w:jc w:val="both"/>
            </w:pPr>
            <w:r>
              <w:rPr>
                <w:b/>
                <w:bCs/>
                <w:color w:val="000000"/>
              </w:rPr>
              <w:t>Tìm kiếm: Button</w:t>
            </w:r>
          </w:p>
          <w:p w14:paraId="29283EC4" w14:textId="45512541" w:rsidR="00B7467E" w:rsidRDefault="00B7467E" w:rsidP="00B43E89">
            <w:pPr>
              <w:pStyle w:val="NormalWeb"/>
              <w:spacing w:before="80" w:beforeAutospacing="0" w:after="0" w:line="360" w:lineRule="auto"/>
              <w:ind w:hanging="21"/>
              <w:jc w:val="both"/>
              <w:rPr>
                <w:color w:val="000000"/>
                <w:u w:val="single"/>
              </w:rPr>
            </w:pPr>
            <w:r>
              <w:rPr>
                <w:color w:val="000000"/>
                <w:u w:val="single"/>
              </w:rPr>
              <w:t>Các trường thông tin nhập để tìm kiếm </w:t>
            </w:r>
          </w:p>
          <w:p w14:paraId="550F011C" w14:textId="566749C8" w:rsidR="00326836" w:rsidRPr="00C2275E" w:rsidRDefault="00326836" w:rsidP="00B43E89">
            <w:pPr>
              <w:pStyle w:val="NormalWeb"/>
              <w:spacing w:before="80" w:beforeAutospacing="0" w:after="0" w:line="360" w:lineRule="auto"/>
              <w:ind w:hanging="21"/>
              <w:jc w:val="both"/>
            </w:pPr>
            <w:r>
              <w:t xml:space="preserve">Dữ liệu tìm kiếm từ </w:t>
            </w:r>
            <w:r w:rsidRPr="00326836">
              <w:rPr>
                <w:b/>
              </w:rPr>
              <w:t>keycloak_hsskv2</w:t>
            </w:r>
            <w:r>
              <w:t xml:space="preserve">, bảng </w:t>
            </w:r>
            <w:r w:rsidR="00C2275E" w:rsidRPr="00C2275E">
              <w:rPr>
                <w:b/>
              </w:rPr>
              <w:t>resource_server_resource</w:t>
            </w:r>
            <w:r w:rsidR="00C2275E">
              <w:t xml:space="preserve">, dữ liệu theo điều kiện </w:t>
            </w:r>
            <w:r w:rsidR="00C2275E" w:rsidRPr="00C2275E">
              <w:rPr>
                <w:b/>
              </w:rPr>
              <w:t>RESOURCE_SERVER_ID = 'fc20dd59-3a88-4e51-99a4-80d1ac3162d3'</w:t>
            </w:r>
          </w:p>
          <w:p w14:paraId="64EF9069" w14:textId="3919BE9B" w:rsidR="00326836" w:rsidRPr="00326836" w:rsidRDefault="00326836" w:rsidP="00326836">
            <w:pPr>
              <w:pStyle w:val="NormalWeb"/>
              <w:spacing w:before="0" w:beforeAutospacing="0" w:after="120" w:line="360" w:lineRule="auto"/>
              <w:jc w:val="both"/>
            </w:pPr>
            <w:r>
              <w:rPr>
                <w:i/>
                <w:iCs/>
                <w:color w:val="000000"/>
              </w:rPr>
              <w:t xml:space="preserve">Mã nhóm quyền: </w:t>
            </w:r>
            <w:r>
              <w:rPr>
                <w:color w:val="000000"/>
              </w:rPr>
              <w:t>Textbox, String (255)</w:t>
            </w:r>
          </w:p>
          <w:p w14:paraId="736EE29C" w14:textId="6E4417C7" w:rsidR="00326836" w:rsidRDefault="00326836" w:rsidP="00326836">
            <w:pPr>
              <w:pStyle w:val="NormalWeb"/>
              <w:spacing w:before="80" w:beforeAutospacing="0" w:after="0" w:line="360" w:lineRule="auto"/>
              <w:jc w:val="both"/>
            </w:pPr>
            <w:r>
              <w:rPr>
                <w:i/>
                <w:iCs/>
                <w:color w:val="000000"/>
              </w:rPr>
              <w:t xml:space="preserve">Tên nhóm quyền: </w:t>
            </w:r>
            <w:r>
              <w:rPr>
                <w:color w:val="000000"/>
              </w:rPr>
              <w:t>Textbox, String (255)</w:t>
            </w:r>
          </w:p>
          <w:p w14:paraId="7918E4F7" w14:textId="7D65ED8A" w:rsidR="00B7467E" w:rsidRDefault="00B7467E" w:rsidP="00326836">
            <w:pPr>
              <w:pStyle w:val="NormalWeb"/>
              <w:spacing w:before="0" w:beforeAutospacing="0" w:after="120" w:line="360" w:lineRule="auto"/>
              <w:jc w:val="both"/>
              <w:rPr>
                <w:color w:val="000000"/>
              </w:rPr>
            </w:pPr>
          </w:p>
        </w:tc>
      </w:tr>
    </w:tbl>
    <w:p w14:paraId="76DB3DF4" w14:textId="77777777" w:rsidR="00B7467E" w:rsidRDefault="00B7467E" w:rsidP="008A51AC">
      <w:pPr>
        <w:pStyle w:val="Heading5"/>
      </w:pPr>
      <w:r>
        <w:t>Mô tả dòng sự kiện phụ (Alternative Flow)</w:t>
      </w:r>
    </w:p>
    <w:p w14:paraId="53E4B7F8" w14:textId="77777777" w:rsidR="00B7467E" w:rsidRDefault="00B7467E" w:rsidP="00B7467E">
      <w:pPr>
        <w:pStyle w:val="NormalWeb"/>
        <w:spacing w:before="0" w:beforeAutospacing="0" w:after="160" w:line="360" w:lineRule="auto"/>
      </w:pPr>
      <w:r>
        <w:rPr>
          <w:color w:val="000000"/>
        </w:rPr>
        <w:t>N/A</w:t>
      </w:r>
    </w:p>
    <w:p w14:paraId="08728887" w14:textId="77777777" w:rsidR="00B7467E" w:rsidRDefault="00B7467E" w:rsidP="008A51AC">
      <w:pPr>
        <w:pStyle w:val="Heading5"/>
      </w:pPr>
      <w:r>
        <w:lastRenderedPageBreak/>
        <w:t>Ghi chú</w:t>
      </w:r>
    </w:p>
    <w:p w14:paraId="2CEC57F2" w14:textId="211C3D5F" w:rsidR="00B7467E" w:rsidRDefault="00C2275E" w:rsidP="00B7467E">
      <w:pPr>
        <w:pStyle w:val="NormalWeb"/>
        <w:spacing w:before="0" w:beforeAutospacing="0" w:after="160" w:line="360" w:lineRule="auto"/>
      </w:pPr>
      <w:r>
        <w:rPr>
          <w:noProof/>
        </w:rPr>
        <w:drawing>
          <wp:inline distT="0" distB="0" distL="0" distR="0" wp14:anchorId="536B2AE5" wp14:editId="581A9183">
            <wp:extent cx="5943600" cy="26219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621915"/>
                    </a:xfrm>
                    <a:prstGeom prst="rect">
                      <a:avLst/>
                    </a:prstGeom>
                  </pic:spPr>
                </pic:pic>
              </a:graphicData>
            </a:graphic>
          </wp:inline>
        </w:drawing>
      </w:r>
    </w:p>
    <w:p w14:paraId="01F69B89" w14:textId="28D372CF" w:rsidR="00B7467E" w:rsidRDefault="00B7467E" w:rsidP="008A51AC">
      <w:pPr>
        <w:pStyle w:val="Heading4"/>
      </w:pPr>
      <w:r>
        <w:t xml:space="preserve">Thêm </w:t>
      </w:r>
      <w:r w:rsidRPr="00382B07">
        <w:t>mới</w:t>
      </w:r>
      <w:r>
        <w:t xml:space="preserve"> </w:t>
      </w:r>
      <w:r w:rsidR="008A51AC">
        <w:t>nhóm quyền</w:t>
      </w:r>
    </w:p>
    <w:p w14:paraId="6CB98838" w14:textId="77777777" w:rsidR="00B7467E" w:rsidRDefault="00B7467E" w:rsidP="008A51A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B7467E" w14:paraId="7A2129A6" w14:textId="77777777" w:rsidTr="00B43E89">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4ABC80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D26874B" w14:textId="2797B969" w:rsidR="00B7467E" w:rsidRDefault="00B7467E" w:rsidP="00B43E89">
            <w:pPr>
              <w:pStyle w:val="NormalWeb"/>
              <w:spacing w:before="0" w:beforeAutospacing="0" w:after="120" w:line="360" w:lineRule="auto"/>
              <w:jc w:val="both"/>
            </w:pPr>
            <w:r>
              <w:rPr>
                <w:color w:val="000000"/>
                <w:sz w:val="20"/>
                <w:szCs w:val="20"/>
              </w:rPr>
              <w:t xml:space="preserve">Thêm mới một </w:t>
            </w:r>
            <w:r w:rsidR="00C2275E">
              <w:rPr>
                <w:color w:val="000000"/>
                <w:sz w:val="20"/>
                <w:szCs w:val="20"/>
              </w:rPr>
              <w:t>nhóm quyền</w:t>
            </w:r>
          </w:p>
        </w:tc>
      </w:tr>
      <w:tr w:rsidR="00B7467E" w14:paraId="08B49A62" w14:textId="77777777" w:rsidTr="00B43E89">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47CA9A"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34552F" w14:textId="38D6EBAD" w:rsidR="00B7467E" w:rsidRDefault="00B7467E" w:rsidP="00B43E89">
            <w:pPr>
              <w:pStyle w:val="NormalWeb"/>
              <w:spacing w:before="0" w:beforeAutospacing="0" w:after="120" w:line="360" w:lineRule="auto"/>
              <w:jc w:val="both"/>
            </w:pPr>
            <w:r>
              <w:rPr>
                <w:color w:val="000000"/>
                <w:sz w:val="20"/>
                <w:szCs w:val="20"/>
              </w:rPr>
              <w:t xml:space="preserve">Cho phép người dùng thêm mới một </w:t>
            </w:r>
            <w:r w:rsidR="00C2275E">
              <w:rPr>
                <w:color w:val="000000"/>
                <w:sz w:val="20"/>
                <w:szCs w:val="20"/>
              </w:rPr>
              <w:t>nhóm quyền</w:t>
            </w:r>
          </w:p>
        </w:tc>
      </w:tr>
      <w:tr w:rsidR="00B7467E" w14:paraId="57FFE35D" w14:textId="77777777" w:rsidTr="00B43E89">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3935ED2"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7A96121" w14:textId="77777777" w:rsidR="00B7467E" w:rsidRDefault="00B7467E" w:rsidP="00B43E89">
            <w:pPr>
              <w:pStyle w:val="NormalWeb"/>
              <w:spacing w:before="0" w:beforeAutospacing="0" w:after="120" w:line="360" w:lineRule="auto"/>
              <w:jc w:val="both"/>
            </w:pPr>
            <w:r>
              <w:rPr>
                <w:color w:val="000000"/>
                <w:sz w:val="20"/>
                <w:szCs w:val="20"/>
              </w:rPr>
              <w:t>User quản lý đơn vị</w:t>
            </w:r>
          </w:p>
        </w:tc>
      </w:tr>
      <w:tr w:rsidR="00B7467E" w14:paraId="5AC2625B" w14:textId="77777777" w:rsidTr="00B43E89">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EC23F5B"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052DFF" w14:textId="77777777" w:rsidR="00B7467E" w:rsidRDefault="00B7467E" w:rsidP="00B43E89">
            <w:pPr>
              <w:pStyle w:val="NormalWeb"/>
              <w:spacing w:before="0" w:beforeAutospacing="0" w:after="120" w:line="360" w:lineRule="auto"/>
              <w:jc w:val="both"/>
            </w:pPr>
            <w:r>
              <w:rPr>
                <w:color w:val="000000"/>
                <w:sz w:val="20"/>
                <w:szCs w:val="20"/>
              </w:rPr>
              <w:t>User được phân quyền</w:t>
            </w:r>
          </w:p>
        </w:tc>
      </w:tr>
      <w:tr w:rsidR="00B7467E" w14:paraId="6C9CD7DE" w14:textId="77777777" w:rsidTr="00B43E89">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E442B47"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3D240D" w14:textId="171BA819" w:rsidR="00B7467E" w:rsidRDefault="00B7467E" w:rsidP="00B43E89">
            <w:pPr>
              <w:pStyle w:val="NormalWeb"/>
              <w:spacing w:before="0" w:beforeAutospacing="0" w:after="120" w:line="360" w:lineRule="auto"/>
              <w:jc w:val="both"/>
            </w:pPr>
            <w:r>
              <w:rPr>
                <w:color w:val="000000"/>
                <w:sz w:val="20"/>
                <w:szCs w:val="20"/>
              </w:rPr>
              <w:t>Đơn vị được thêm mới hiển thị trong danh sách đơn vị hiển thị</w:t>
            </w:r>
            <w:r w:rsidR="006941AC">
              <w:rPr>
                <w:color w:val="000000"/>
                <w:sz w:val="20"/>
                <w:szCs w:val="20"/>
              </w:rPr>
              <w:t>, Thông báo “Thêm mới Nhóm quyền thành công”</w:t>
            </w:r>
          </w:p>
        </w:tc>
      </w:tr>
      <w:tr w:rsidR="00B7467E" w14:paraId="5CCF86A2" w14:textId="77777777" w:rsidTr="00B43E89">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81254FC"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25332C5" w14:textId="2F876FDF" w:rsidR="00B7467E" w:rsidRPr="004A6402" w:rsidRDefault="004A6402" w:rsidP="00B43E89">
            <w:pPr>
              <w:pStyle w:val="NormalWeb"/>
              <w:spacing w:before="0" w:beforeAutospacing="0" w:after="120" w:line="360" w:lineRule="auto"/>
              <w:jc w:val="both"/>
              <w:rPr>
                <w:sz w:val="20"/>
                <w:szCs w:val="20"/>
              </w:rPr>
            </w:pPr>
            <w:r w:rsidRPr="004A6402">
              <w:rPr>
                <w:sz w:val="20"/>
                <w:szCs w:val="20"/>
              </w:rPr>
              <w:t>Báo lỗi “Vui lòng nhập thông tin [tên trường]” khi chưa điền mà bấm Lưu nhóm quyền</w:t>
            </w:r>
          </w:p>
        </w:tc>
      </w:tr>
      <w:tr w:rsidR="00B7467E" w14:paraId="70449320" w14:textId="77777777" w:rsidTr="00B43E89">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06CD13E" w14:textId="77777777" w:rsidR="00B7467E" w:rsidRDefault="00B7467E" w:rsidP="00B43E89">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09A3E994" w14:textId="77777777" w:rsidR="00B7467E" w:rsidRDefault="00B7467E" w:rsidP="00B43E89">
            <w:pPr>
              <w:pStyle w:val="NormalWeb"/>
              <w:spacing w:before="0" w:beforeAutospacing="0" w:after="120" w:line="360" w:lineRule="auto"/>
              <w:jc w:val="both"/>
            </w:pPr>
            <w:r>
              <w:rPr>
                <w:color w:val="000000"/>
                <w:sz w:val="20"/>
                <w:szCs w:val="20"/>
              </w:rPr>
              <w:t>Lưu logs khi thêm mới </w:t>
            </w:r>
          </w:p>
        </w:tc>
      </w:tr>
    </w:tbl>
    <w:p w14:paraId="11CD33F4" w14:textId="77777777" w:rsidR="00B7467E" w:rsidRDefault="00B7467E" w:rsidP="008A51AC">
      <w:pPr>
        <w:pStyle w:val="Heading5"/>
      </w:pPr>
      <w:r>
        <w:lastRenderedPageBreak/>
        <w:t xml:space="preserve">Biểu đồ </w:t>
      </w:r>
      <w:r w:rsidRPr="00382B07">
        <w:t>luồng</w:t>
      </w:r>
      <w:r>
        <w:t xml:space="preserve"> xử lý chức năng</w:t>
      </w:r>
    </w:p>
    <w:p w14:paraId="084EDEE7" w14:textId="1AE7073A" w:rsidR="00B7467E" w:rsidRDefault="006941AC" w:rsidP="00B7467E">
      <w:pPr>
        <w:pStyle w:val="NormalWeb"/>
        <w:spacing w:before="0" w:beforeAutospacing="0" w:after="160" w:line="360" w:lineRule="auto"/>
      </w:pPr>
      <w:r>
        <w:rPr>
          <w:noProof/>
        </w:rPr>
        <w:drawing>
          <wp:inline distT="0" distB="0" distL="0" distR="0" wp14:anchorId="1D846235" wp14:editId="5464B113">
            <wp:extent cx="5943600" cy="4717420"/>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54C9ED6D"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67E" w14:paraId="34FF4D9B" w14:textId="77777777" w:rsidTr="00B43E89">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1A66090"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6D358B7"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5194288A" w14:textId="77777777" w:rsidTr="00B43E89">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1510714" w14:textId="3429F29B" w:rsidR="00B7467E" w:rsidRDefault="00B7467E" w:rsidP="00B43E89">
            <w:pPr>
              <w:pStyle w:val="NormalWeb"/>
              <w:spacing w:before="80" w:beforeAutospacing="0" w:after="0" w:line="360" w:lineRule="auto"/>
              <w:jc w:val="both"/>
            </w:pPr>
            <w:r>
              <w:rPr>
                <w:color w:val="000000"/>
              </w:rPr>
              <w:t xml:space="preserve">1. Chọn thêm mới tại màn hình danh sách </w:t>
            </w:r>
            <w:r w:rsidR="004A6402">
              <w:rPr>
                <w:color w:val="000000"/>
              </w:rPr>
              <w:t>nhóm quyền</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C8966F3" w14:textId="4CF971AB" w:rsidR="00B7467E" w:rsidRDefault="00B7467E" w:rsidP="00B43E89">
            <w:pPr>
              <w:pStyle w:val="NormalWeb"/>
              <w:spacing w:before="80" w:beforeAutospacing="0" w:after="0" w:line="360" w:lineRule="auto"/>
              <w:jc w:val="both"/>
              <w:rPr>
                <w:color w:val="000000"/>
              </w:rPr>
            </w:pPr>
            <w:r>
              <w:rPr>
                <w:color w:val="000000"/>
              </w:rPr>
              <w:t xml:space="preserve">2. Hệ thống hiển thị màn hình thêm mới </w:t>
            </w:r>
            <w:r w:rsidR="004A6402">
              <w:rPr>
                <w:color w:val="000000"/>
              </w:rPr>
              <w:t>nhóm quyền</w:t>
            </w:r>
          </w:p>
          <w:p w14:paraId="10630798" w14:textId="19C74A94" w:rsidR="00C2275E" w:rsidRPr="0072496C" w:rsidRDefault="0072496C" w:rsidP="00B43E89">
            <w:pPr>
              <w:pStyle w:val="NormalWeb"/>
              <w:spacing w:before="80" w:beforeAutospacing="0" w:after="0" w:line="360" w:lineRule="auto"/>
              <w:jc w:val="both"/>
              <w:rPr>
                <w:b/>
              </w:rPr>
            </w:pPr>
            <w:r w:rsidRPr="0072496C">
              <w:t>Lưu vào</w:t>
            </w:r>
            <w:r>
              <w:rPr>
                <w:b/>
              </w:rPr>
              <w:t xml:space="preserve"> </w:t>
            </w:r>
            <w:r w:rsidR="00C2275E" w:rsidRPr="0072496C">
              <w:rPr>
                <w:b/>
              </w:rPr>
              <w:t>Key_cloak_hsskv2</w:t>
            </w:r>
          </w:p>
          <w:p w14:paraId="72FC8974" w14:textId="00D5835C" w:rsidR="00C2275E" w:rsidRDefault="00C2275E" w:rsidP="00C2275E">
            <w:pPr>
              <w:pStyle w:val="NormalWeb"/>
              <w:spacing w:before="80" w:beforeAutospacing="0" w:after="0" w:line="360" w:lineRule="auto"/>
              <w:jc w:val="both"/>
            </w:pPr>
            <w:r>
              <w:rPr>
                <w:b/>
                <w:bCs/>
                <w:color w:val="000000"/>
              </w:rPr>
              <w:t>Mã nhóm quyền</w:t>
            </w:r>
            <w:r>
              <w:rPr>
                <w:b/>
                <w:bCs/>
                <w:color w:val="FF0000"/>
              </w:rPr>
              <w:t>*</w:t>
            </w:r>
          </w:p>
          <w:p w14:paraId="4A7D912B" w14:textId="2E387436" w:rsidR="00C2275E" w:rsidRP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UI Control: Textbox</w:t>
            </w:r>
          </w:p>
          <w:p w14:paraId="64C952FE" w14:textId="733BA2F6" w:rsid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 xml:space="preserve">Table Name: </w:t>
            </w:r>
            <w:r w:rsidR="0072496C" w:rsidRPr="004A6402">
              <w:rPr>
                <w:b/>
                <w:color w:val="000000"/>
              </w:rPr>
              <w:t>resource_server_resource</w:t>
            </w:r>
          </w:p>
          <w:p w14:paraId="1A81D934" w14:textId="07EDB603" w:rsidR="00C2275E" w:rsidRDefault="00C2275E" w:rsidP="00C2275E">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r w:rsidR="0072496C">
              <w:rPr>
                <w:color w:val="000000"/>
              </w:rPr>
              <w:t>NAME</w:t>
            </w:r>
          </w:p>
          <w:p w14:paraId="02766E32" w14:textId="2858D199" w:rsidR="00C2275E" w:rsidRDefault="00C2275E" w:rsidP="00C2275E">
            <w:pPr>
              <w:pStyle w:val="NormalWeb"/>
              <w:numPr>
                <w:ilvl w:val="0"/>
                <w:numId w:val="274"/>
              </w:numPr>
              <w:spacing w:before="0" w:beforeAutospacing="0" w:after="120" w:line="360" w:lineRule="auto"/>
              <w:jc w:val="both"/>
              <w:textAlignment w:val="baseline"/>
              <w:rPr>
                <w:color w:val="000000"/>
              </w:rPr>
            </w:pPr>
            <w:r>
              <w:rPr>
                <w:color w:val="000000"/>
              </w:rPr>
              <w:t>Data Type: String (</w:t>
            </w:r>
            <w:r w:rsidR="004A6402">
              <w:rPr>
                <w:color w:val="000000"/>
              </w:rPr>
              <w:t>255</w:t>
            </w:r>
            <w:r>
              <w:rPr>
                <w:color w:val="000000"/>
              </w:rPr>
              <w:t>)</w:t>
            </w:r>
          </w:p>
          <w:p w14:paraId="146E2086" w14:textId="77777777" w:rsidR="00C2275E" w:rsidRPr="00356256" w:rsidRDefault="00C2275E" w:rsidP="00C2275E">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5FE27C89" w14:textId="2A12B95C" w:rsidR="00C2275E" w:rsidRDefault="00C2275E" w:rsidP="00C2275E">
            <w:pPr>
              <w:pStyle w:val="NormalWeb"/>
              <w:spacing w:before="0" w:beforeAutospacing="0" w:after="120" w:line="360" w:lineRule="auto"/>
              <w:jc w:val="both"/>
              <w:textAlignment w:val="baseline"/>
            </w:pPr>
            <w:r w:rsidRPr="00356256">
              <w:rPr>
                <w:b/>
                <w:bCs/>
                <w:color w:val="000000"/>
              </w:rPr>
              <w:t xml:space="preserve">Tên </w:t>
            </w:r>
            <w:r>
              <w:rPr>
                <w:b/>
                <w:bCs/>
                <w:color w:val="000000"/>
              </w:rPr>
              <w:t>nhóm quyền</w:t>
            </w:r>
            <w:r w:rsidRPr="00356256">
              <w:rPr>
                <w:b/>
                <w:bCs/>
                <w:color w:val="FF0000"/>
              </w:rPr>
              <w:t>*</w:t>
            </w:r>
          </w:p>
          <w:p w14:paraId="0ED08C08" w14:textId="77777777"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lastRenderedPageBreak/>
              <w:t>UI Control: Textbox</w:t>
            </w:r>
          </w:p>
          <w:p w14:paraId="7198D6D6" w14:textId="3D4804E6"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r w:rsidR="0072496C" w:rsidRPr="004A6402">
              <w:rPr>
                <w:b/>
                <w:color w:val="000000"/>
              </w:rPr>
              <w:t>resource_server_resource</w:t>
            </w:r>
          </w:p>
          <w:p w14:paraId="0F76B7F9" w14:textId="4CD4B3DE"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r w:rsidR="0072496C">
              <w:rPr>
                <w:color w:val="000000"/>
              </w:rPr>
              <w:t>DISPLAY_NAME</w:t>
            </w:r>
          </w:p>
          <w:p w14:paraId="587C720B" w14:textId="719BF3D9" w:rsidR="00C2275E" w:rsidRDefault="00C2275E" w:rsidP="00C2275E">
            <w:pPr>
              <w:pStyle w:val="NormalWeb"/>
              <w:numPr>
                <w:ilvl w:val="0"/>
                <w:numId w:val="275"/>
              </w:numPr>
              <w:spacing w:before="0" w:beforeAutospacing="0" w:after="120" w:line="360" w:lineRule="auto"/>
              <w:jc w:val="both"/>
              <w:textAlignment w:val="baseline"/>
              <w:rPr>
                <w:color w:val="000000"/>
              </w:rPr>
            </w:pPr>
            <w:r>
              <w:rPr>
                <w:color w:val="000000"/>
              </w:rPr>
              <w:t>Data Type: String (25</w:t>
            </w:r>
            <w:r w:rsidR="004A6402">
              <w:rPr>
                <w:color w:val="000000"/>
              </w:rPr>
              <w:t>5</w:t>
            </w:r>
            <w:r>
              <w:rPr>
                <w:color w:val="000000"/>
              </w:rPr>
              <w:t>)</w:t>
            </w:r>
          </w:p>
          <w:p w14:paraId="392FFEBE" w14:textId="77777777" w:rsidR="00C2275E" w:rsidRPr="00356256" w:rsidRDefault="00C2275E" w:rsidP="00C2275E">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52516AEF" w14:textId="2B555BC8" w:rsidR="00C2275E" w:rsidRDefault="00C2275E" w:rsidP="00C2275E">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 </w:t>
            </w:r>
            <w:r w:rsidR="003A3BED">
              <w:rPr>
                <w:color w:val="000000"/>
              </w:rPr>
              <w:t xml:space="preserve">tin </w:t>
            </w:r>
            <w:r w:rsidR="004A6402">
              <w:rPr>
                <w:color w:val="000000"/>
              </w:rPr>
              <w:t>nhóm quyền</w:t>
            </w:r>
            <w:r>
              <w:rPr>
                <w:color w:val="000000"/>
              </w:rPr>
              <w:t xml:space="preserve">, tick chọn Thêm tiếp và bấm lưu, hệ thống sẽ lưu </w:t>
            </w:r>
            <w:r w:rsidR="004A6402">
              <w:rPr>
                <w:color w:val="000000"/>
              </w:rPr>
              <w:t>nhóm quyền</w:t>
            </w:r>
            <w:r>
              <w:rPr>
                <w:color w:val="000000"/>
              </w:rPr>
              <w:t xml:space="preserve"> được thêm mới và reset các trường dữ liệu về mặc định để người dùng thêm tiếp.</w:t>
            </w:r>
          </w:p>
          <w:p w14:paraId="18803BCD" w14:textId="77777777" w:rsidR="00C2275E" w:rsidRDefault="00C2275E" w:rsidP="00C2275E">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407E8A80" w14:textId="1F682EE9" w:rsidR="00B7467E" w:rsidRDefault="00C2275E" w:rsidP="004A6402">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 xml:space="preserve">Bấm vào sẽ thêm mới </w:t>
            </w:r>
            <w:r w:rsidR="004A6402">
              <w:rPr>
                <w:color w:val="000000"/>
              </w:rPr>
              <w:t>nhóm quyền</w:t>
            </w:r>
            <w:r>
              <w:rPr>
                <w:color w:val="000000"/>
              </w:rPr>
              <w:t xml:space="preserve"> thành công.</w:t>
            </w:r>
            <w:r w:rsidR="00B7467E">
              <w:rPr>
                <w:b/>
                <w:bCs/>
                <w:color w:val="000000"/>
              </w:rPr>
              <w:t> </w:t>
            </w:r>
          </w:p>
        </w:tc>
      </w:tr>
    </w:tbl>
    <w:p w14:paraId="3BE42062" w14:textId="292E7FBC" w:rsidR="00B7467E" w:rsidRDefault="00B7467E" w:rsidP="008A51AC">
      <w:pPr>
        <w:pStyle w:val="Heading5"/>
      </w:pPr>
      <w:r>
        <w:lastRenderedPageBreak/>
        <w:t>Mô tả dòng sự kiện phụ</w:t>
      </w:r>
      <w:r w:rsidR="006941AC">
        <w:t xml:space="preserve"> </w:t>
      </w:r>
      <w:r>
        <w:t>(Alternative Flow)</w:t>
      </w:r>
    </w:p>
    <w:p w14:paraId="39BB18CF" w14:textId="77777777" w:rsidR="00B7467E" w:rsidRDefault="00B7467E" w:rsidP="00B7467E">
      <w:pPr>
        <w:pStyle w:val="NormalWeb"/>
        <w:spacing w:before="0" w:beforeAutospacing="0" w:after="160" w:line="360" w:lineRule="auto"/>
      </w:pPr>
      <w:r>
        <w:rPr>
          <w:color w:val="000000"/>
        </w:rPr>
        <w:t>N/A</w:t>
      </w:r>
    </w:p>
    <w:p w14:paraId="59B3826F" w14:textId="77777777" w:rsidR="00B7467E" w:rsidRDefault="00B7467E" w:rsidP="008A51AC">
      <w:pPr>
        <w:pStyle w:val="Heading5"/>
      </w:pPr>
      <w:r>
        <w:t>Ghi chú</w:t>
      </w:r>
    </w:p>
    <w:p w14:paraId="569FAFDE" w14:textId="7AE210D0" w:rsidR="00B7467E" w:rsidRDefault="006941AC" w:rsidP="00B7467E">
      <w:pPr>
        <w:pStyle w:val="NormalWeb"/>
        <w:spacing w:before="0" w:beforeAutospacing="0" w:after="160" w:line="360" w:lineRule="auto"/>
      </w:pPr>
      <w:r>
        <w:rPr>
          <w:noProof/>
        </w:rPr>
        <w:drawing>
          <wp:inline distT="0" distB="0" distL="0" distR="0" wp14:anchorId="4DABF7F1" wp14:editId="247DCDF9">
            <wp:extent cx="5943600" cy="2606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606675"/>
                    </a:xfrm>
                    <a:prstGeom prst="rect">
                      <a:avLst/>
                    </a:prstGeom>
                  </pic:spPr>
                </pic:pic>
              </a:graphicData>
            </a:graphic>
          </wp:inline>
        </w:drawing>
      </w:r>
    </w:p>
    <w:p w14:paraId="4EF2D709" w14:textId="096C50B1" w:rsidR="00B7467E" w:rsidRDefault="008A51AC" w:rsidP="008A51AC">
      <w:pPr>
        <w:pStyle w:val="Heading4"/>
      </w:pPr>
      <w:r>
        <w:t>S</w:t>
      </w:r>
      <w:r w:rsidR="00B7467E">
        <w:t xml:space="preserve">ửa thông </w:t>
      </w:r>
      <w:r w:rsidR="00B7467E" w:rsidRPr="0069273D">
        <w:t>tin</w:t>
      </w:r>
      <w:r w:rsidR="00B7467E">
        <w:t xml:space="preserve"> </w:t>
      </w:r>
      <w:r>
        <w:t>nhóm quyền</w:t>
      </w:r>
    </w:p>
    <w:p w14:paraId="55304963" w14:textId="77777777" w:rsidR="00B7467E" w:rsidRDefault="00B7467E" w:rsidP="008A51A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B7467E" w14:paraId="1E70E560" w14:textId="77777777" w:rsidTr="00B43E89">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87C41F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1FC7DC0" w14:textId="1935B817" w:rsidR="00B7467E" w:rsidRDefault="00B7467E" w:rsidP="00B43E89">
            <w:pPr>
              <w:pStyle w:val="NormalWeb"/>
              <w:spacing w:before="0" w:beforeAutospacing="0" w:after="120" w:line="360" w:lineRule="auto"/>
              <w:jc w:val="both"/>
            </w:pPr>
            <w:r>
              <w:rPr>
                <w:color w:val="000000"/>
                <w:sz w:val="20"/>
                <w:szCs w:val="20"/>
              </w:rPr>
              <w:t xml:space="preserve">Sửa thông tin </w:t>
            </w:r>
            <w:r w:rsidR="006941AC">
              <w:rPr>
                <w:color w:val="000000"/>
                <w:sz w:val="20"/>
                <w:szCs w:val="20"/>
              </w:rPr>
              <w:t>nhóm quyền</w:t>
            </w:r>
          </w:p>
        </w:tc>
      </w:tr>
      <w:tr w:rsidR="00B7467E" w14:paraId="57721F53" w14:textId="77777777" w:rsidTr="00B43E89">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C1C574F"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64E5DD3" w14:textId="1BDFC46F" w:rsidR="00B7467E" w:rsidRDefault="00B7467E" w:rsidP="00B43E89">
            <w:pPr>
              <w:pStyle w:val="NormalWeb"/>
              <w:spacing w:before="0" w:beforeAutospacing="0" w:after="120" w:line="360" w:lineRule="auto"/>
              <w:jc w:val="both"/>
            </w:pPr>
            <w:r>
              <w:rPr>
                <w:color w:val="000000"/>
                <w:sz w:val="20"/>
                <w:szCs w:val="20"/>
              </w:rPr>
              <w:t xml:space="preserve">Cho phép người dùng sửa thông tin </w:t>
            </w:r>
            <w:r w:rsidR="006941AC">
              <w:rPr>
                <w:color w:val="000000"/>
                <w:sz w:val="20"/>
                <w:szCs w:val="20"/>
              </w:rPr>
              <w:t>nhóm quyền</w:t>
            </w:r>
          </w:p>
        </w:tc>
      </w:tr>
      <w:tr w:rsidR="00B7467E" w14:paraId="517E1699" w14:textId="77777777" w:rsidTr="00B43E89">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0288B6B" w14:textId="77777777" w:rsidR="00B7467E" w:rsidRPr="006941AC" w:rsidRDefault="00B7467E" w:rsidP="00B43E89">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E7960A9" w14:textId="0AE55581" w:rsidR="00B7467E" w:rsidRPr="006941AC" w:rsidRDefault="006941AC" w:rsidP="00B43E89">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B7467E" w14:paraId="3CB18745" w14:textId="77777777" w:rsidTr="00B43E89">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D35D84D" w14:textId="77777777" w:rsidR="00B7467E" w:rsidRDefault="00B7467E" w:rsidP="00B43E89">
            <w:pPr>
              <w:pStyle w:val="NormalWeb"/>
              <w:spacing w:before="0" w:beforeAutospacing="0" w:after="0" w:line="360" w:lineRule="auto"/>
              <w:ind w:left="142"/>
            </w:pPr>
            <w:r>
              <w:rPr>
                <w:b/>
                <w:bCs/>
                <w:color w:val="000000"/>
                <w:sz w:val="20"/>
                <w:szCs w:val="20"/>
              </w:rPr>
              <w:lastRenderedPageBreak/>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5B7F151" w14:textId="77777777" w:rsidR="00B7467E" w:rsidRDefault="00B7467E" w:rsidP="00B43E89">
            <w:pPr>
              <w:pStyle w:val="NormalWeb"/>
              <w:spacing w:before="0" w:beforeAutospacing="0" w:after="120" w:line="360" w:lineRule="auto"/>
              <w:jc w:val="both"/>
            </w:pPr>
            <w:r>
              <w:rPr>
                <w:color w:val="000000"/>
                <w:sz w:val="20"/>
                <w:szCs w:val="20"/>
              </w:rPr>
              <w:t>User được phân quyền thực hiện Sửa đơn vị</w:t>
            </w:r>
          </w:p>
        </w:tc>
      </w:tr>
      <w:tr w:rsidR="00B7467E" w14:paraId="5F383DE9" w14:textId="77777777" w:rsidTr="00B43E89">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019F298D"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09C4A3" w14:textId="77777777" w:rsidR="00B7467E" w:rsidRDefault="00B7467E" w:rsidP="00B7467E">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5D45F0EB" w14:textId="4AF572A1" w:rsidR="00B7467E" w:rsidRPr="006941AC" w:rsidRDefault="00B7467E" w:rsidP="006941AC">
            <w:pPr>
              <w:pStyle w:val="NormalWeb"/>
              <w:numPr>
                <w:ilvl w:val="0"/>
                <w:numId w:val="213"/>
              </w:numPr>
              <w:spacing w:before="0" w:beforeAutospacing="0" w:after="120" w:line="360" w:lineRule="auto"/>
              <w:jc w:val="both"/>
              <w:textAlignment w:val="baseline"/>
              <w:rPr>
                <w:color w:val="000000"/>
                <w:sz w:val="20"/>
                <w:szCs w:val="20"/>
              </w:rPr>
            </w:pPr>
            <w:r>
              <w:rPr>
                <w:color w:val="000000"/>
                <w:sz w:val="20"/>
                <w:szCs w:val="20"/>
              </w:rPr>
              <w:t>Sửa thành công, hiển thị thông báo “</w:t>
            </w:r>
            <w:r w:rsidR="006941AC">
              <w:rPr>
                <w:color w:val="000000"/>
                <w:sz w:val="20"/>
                <w:szCs w:val="20"/>
              </w:rPr>
              <w:t>Quản lý nhóm quyền Cập nhật thành công</w:t>
            </w:r>
            <w:r>
              <w:rPr>
                <w:color w:val="000000"/>
                <w:sz w:val="20"/>
                <w:szCs w:val="20"/>
              </w:rPr>
              <w:t>”</w:t>
            </w:r>
          </w:p>
        </w:tc>
      </w:tr>
      <w:tr w:rsidR="00B7467E" w14:paraId="6B747C1C" w14:textId="77777777" w:rsidTr="00B43E89">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AC0BFC"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D99418D" w14:textId="6A2F56EE" w:rsidR="00B7467E" w:rsidRPr="006941AC" w:rsidRDefault="00B7467E" w:rsidP="006941AC">
            <w:pPr>
              <w:pStyle w:val="NormalWeb"/>
              <w:spacing w:before="0" w:beforeAutospacing="0" w:after="120" w:line="360" w:lineRule="auto"/>
              <w:jc w:val="both"/>
              <w:textAlignment w:val="baseline"/>
              <w:rPr>
                <w:color w:val="000000"/>
                <w:sz w:val="20"/>
                <w:szCs w:val="20"/>
              </w:rPr>
            </w:pPr>
            <w:r>
              <w:rPr>
                <w:color w:val="000000"/>
                <w:sz w:val="20"/>
                <w:szCs w:val="20"/>
              </w:rPr>
              <w:t xml:space="preserve">Tương tự chức năng Thêm mới </w:t>
            </w:r>
            <w:r w:rsidR="006941AC">
              <w:rPr>
                <w:color w:val="000000"/>
                <w:sz w:val="20"/>
                <w:szCs w:val="20"/>
              </w:rPr>
              <w:t>nhóm quyền</w:t>
            </w:r>
          </w:p>
        </w:tc>
      </w:tr>
      <w:tr w:rsidR="00B7467E" w14:paraId="4D42B83A" w14:textId="77777777" w:rsidTr="00B43E89">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6ECA3FB8" w14:textId="77777777" w:rsidR="00B7467E" w:rsidRDefault="00B7467E" w:rsidP="00B43E89">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FFB784B" w14:textId="77777777" w:rsidR="00B7467E" w:rsidRDefault="00B7467E" w:rsidP="00B43E89">
            <w:pPr>
              <w:pStyle w:val="NormalWeb"/>
              <w:spacing w:before="0" w:beforeAutospacing="0" w:after="120" w:line="360" w:lineRule="auto"/>
              <w:jc w:val="both"/>
            </w:pPr>
            <w:r>
              <w:rPr>
                <w:color w:val="000000"/>
                <w:sz w:val="20"/>
                <w:szCs w:val="20"/>
              </w:rPr>
              <w:t>Lưu logs khi sửa thông tin</w:t>
            </w:r>
          </w:p>
        </w:tc>
      </w:tr>
    </w:tbl>
    <w:p w14:paraId="13A260E4" w14:textId="77777777" w:rsidR="00B7467E" w:rsidRDefault="00B7467E" w:rsidP="008A51AC">
      <w:pPr>
        <w:pStyle w:val="Heading5"/>
      </w:pPr>
      <w:r>
        <w:t xml:space="preserve">Biểu đồ </w:t>
      </w:r>
      <w:r w:rsidRPr="0069273D">
        <w:t>luồng</w:t>
      </w:r>
      <w:r>
        <w:t xml:space="preserve"> xử lý chức năng</w:t>
      </w:r>
    </w:p>
    <w:p w14:paraId="576BB9CF" w14:textId="666C61BA" w:rsidR="00B7467E" w:rsidRDefault="00841836" w:rsidP="00B7467E">
      <w:pPr>
        <w:pStyle w:val="NormalWeb"/>
        <w:spacing w:before="0" w:beforeAutospacing="0" w:after="160" w:line="360" w:lineRule="auto"/>
      </w:pPr>
      <w:r>
        <w:rPr>
          <w:noProof/>
        </w:rPr>
        <w:drawing>
          <wp:inline distT="0" distB="0" distL="0" distR="0" wp14:anchorId="17C298D9" wp14:editId="6A638DB4">
            <wp:extent cx="5943600" cy="4717420"/>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5AC40FC4" w14:textId="77777777" w:rsidR="00B7467E" w:rsidRDefault="00B7467E" w:rsidP="008A51AC">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B7467E" w14:paraId="0BE9943E" w14:textId="77777777" w:rsidTr="00B43E89">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2E9DBCAD" w14:textId="77777777" w:rsidR="00B7467E" w:rsidRDefault="00B7467E" w:rsidP="00B43E89">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45C16F4" w14:textId="77777777" w:rsidR="00B7467E" w:rsidRDefault="00B7467E" w:rsidP="00B43E89">
            <w:pPr>
              <w:pStyle w:val="NormalWeb"/>
              <w:spacing w:before="0" w:beforeAutospacing="0" w:after="0" w:line="360" w:lineRule="auto"/>
              <w:jc w:val="center"/>
            </w:pPr>
            <w:r>
              <w:rPr>
                <w:b/>
                <w:bCs/>
                <w:color w:val="000000"/>
                <w:sz w:val="20"/>
                <w:szCs w:val="20"/>
              </w:rPr>
              <w:t>Phản ứng của hệ thống</w:t>
            </w:r>
          </w:p>
        </w:tc>
      </w:tr>
      <w:tr w:rsidR="00B7467E" w14:paraId="446C3342" w14:textId="77777777" w:rsidTr="00B43E8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E8BCE8" w14:textId="77777777" w:rsidR="00B7467E" w:rsidRDefault="00B7467E" w:rsidP="006941AC">
            <w:pPr>
              <w:pStyle w:val="NormalWeb"/>
              <w:spacing w:before="80" w:beforeAutospacing="0" w:after="0" w:line="360" w:lineRule="auto"/>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F114FDB" w14:textId="2BB8D0E0" w:rsidR="006941AC" w:rsidRDefault="00B7467E" w:rsidP="006941AC">
            <w:pPr>
              <w:pStyle w:val="NormalWeb"/>
              <w:spacing w:before="80" w:beforeAutospacing="0" w:after="0" w:line="360" w:lineRule="auto"/>
              <w:ind w:hanging="7"/>
              <w:jc w:val="both"/>
            </w:pPr>
            <w:r>
              <w:rPr>
                <w:color w:val="000000"/>
              </w:rPr>
              <w:t>2.</w:t>
            </w:r>
            <w:r w:rsidR="006941AC">
              <w:rPr>
                <w:color w:val="000000"/>
              </w:rPr>
              <w:t xml:space="preserve"> Hệ thống hiển thị pop up sửa thông tin </w:t>
            </w:r>
          </w:p>
          <w:p w14:paraId="06316BD0" w14:textId="77777777" w:rsidR="006941AC" w:rsidRDefault="006941AC" w:rsidP="006941AC">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3101C9BA" w14:textId="49F98AEE" w:rsidR="006941AC" w:rsidRPr="00841836" w:rsidRDefault="006941AC" w:rsidP="006941AC">
            <w:pPr>
              <w:pStyle w:val="NormalWeb"/>
              <w:numPr>
                <w:ilvl w:val="0"/>
                <w:numId w:val="285"/>
              </w:numPr>
              <w:spacing w:before="0" w:beforeAutospacing="0" w:after="0" w:line="360" w:lineRule="auto"/>
              <w:jc w:val="both"/>
              <w:textAlignment w:val="baseline"/>
              <w:rPr>
                <w:color w:val="000000"/>
              </w:rPr>
            </w:pPr>
            <w:r>
              <w:rPr>
                <w:color w:val="000000"/>
              </w:rPr>
              <w:lastRenderedPageBreak/>
              <w:t xml:space="preserve">Các trường thông tin hiển thị thông tin </w:t>
            </w:r>
            <w:r w:rsidR="00841836">
              <w:rPr>
                <w:color w:val="000000"/>
              </w:rPr>
              <w:t>nhóm quyền</w:t>
            </w:r>
            <w:r>
              <w:rPr>
                <w:color w:val="000000"/>
              </w:rPr>
              <w:t xml:space="preserve"> đã có sẵn để người dùng có thể sửa. Vô hiệu hóa ô mã </w:t>
            </w:r>
            <w:r w:rsidR="00841836">
              <w:rPr>
                <w:color w:val="000000"/>
              </w:rPr>
              <w:t>nhóm quyền</w:t>
            </w:r>
            <w:r>
              <w:rPr>
                <w:color w:val="000000"/>
              </w:rPr>
              <w:t xml:space="preserve"> và không </w:t>
            </w:r>
            <w:r w:rsidRPr="00841836">
              <w:rPr>
                <w:color w:val="000000"/>
              </w:rPr>
              <w:t xml:space="preserve">cho phép sửa </w:t>
            </w:r>
          </w:p>
          <w:p w14:paraId="3BB25B7A" w14:textId="60651A07" w:rsidR="00B7467E" w:rsidRDefault="006941AC" w:rsidP="00841836">
            <w:pPr>
              <w:pStyle w:val="ListParagraph"/>
              <w:numPr>
                <w:ilvl w:val="0"/>
                <w:numId w:val="285"/>
              </w:numPr>
            </w:pPr>
            <w:r w:rsidRPr="00841836">
              <w:rPr>
                <w:rFonts w:ascii="Times New Roman" w:hAnsi="Times New Roman"/>
                <w:color w:val="000000"/>
                <w:sz w:val="24"/>
                <w:szCs w:val="24"/>
              </w:rPr>
              <w:t xml:space="preserve">Khi click lưu, dữ liệu được cập nhật </w:t>
            </w:r>
            <w:r w:rsidR="00841836" w:rsidRPr="00841836">
              <w:rPr>
                <w:rFonts w:ascii="Times New Roman" w:hAnsi="Times New Roman"/>
                <w:color w:val="000000"/>
                <w:sz w:val="24"/>
                <w:szCs w:val="24"/>
              </w:rPr>
              <w:t xml:space="preserve">vào </w:t>
            </w:r>
            <w:r w:rsidR="00841836" w:rsidRPr="00841836">
              <w:rPr>
                <w:rFonts w:ascii="Times New Roman" w:hAnsi="Times New Roman"/>
                <w:b/>
                <w:sz w:val="24"/>
                <w:szCs w:val="24"/>
              </w:rPr>
              <w:t>Key_cloak_hsskv2</w:t>
            </w:r>
          </w:p>
        </w:tc>
      </w:tr>
      <w:tr w:rsidR="00B7467E" w14:paraId="23793082" w14:textId="77777777" w:rsidTr="00B43E89">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5F73FF3" w14:textId="77777777" w:rsidR="00B7467E" w:rsidRDefault="00B7467E" w:rsidP="00C32920">
            <w:pPr>
              <w:pStyle w:val="NormalWeb"/>
              <w:spacing w:before="80" w:beforeAutospacing="0" w:after="0" w:line="360" w:lineRule="auto"/>
              <w:jc w:val="both"/>
            </w:pPr>
            <w:r>
              <w:rPr>
                <w:color w:val="000000"/>
              </w:rPr>
              <w:lastRenderedPageBreak/>
              <w:t>3. Người dùng nhập thông tin cần sửa và bấm Lưu</w:t>
            </w:r>
          </w:p>
          <w:p w14:paraId="795D0000" w14:textId="77777777" w:rsidR="00B7467E" w:rsidRDefault="00B7467E" w:rsidP="00C32920"/>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EEA0971" w14:textId="2FAD6D6D" w:rsidR="00B7467E" w:rsidRPr="00E35E98" w:rsidRDefault="00B7467E" w:rsidP="00E35E98">
            <w:pPr>
              <w:pStyle w:val="NormalWeb"/>
              <w:spacing w:before="80" w:beforeAutospacing="0" w:after="0" w:line="360" w:lineRule="auto"/>
              <w:jc w:val="both"/>
            </w:pPr>
            <w:r>
              <w:rPr>
                <w:color w:val="000000"/>
              </w:rPr>
              <w:t xml:space="preserve">4. Hệ thống hiển thị </w:t>
            </w:r>
            <w:r w:rsidR="00841836">
              <w:rPr>
                <w:color w:val="000000"/>
              </w:rPr>
              <w:t>nhóm quyền</w:t>
            </w:r>
            <w:r>
              <w:rPr>
                <w:color w:val="000000"/>
              </w:rPr>
              <w:t xml:space="preserve"> đã sửa ngoài màn hình</w:t>
            </w:r>
          </w:p>
        </w:tc>
      </w:tr>
    </w:tbl>
    <w:p w14:paraId="7B46B9D3" w14:textId="084031B3" w:rsidR="00B7467E" w:rsidRDefault="00B7467E" w:rsidP="008A51AC">
      <w:pPr>
        <w:pStyle w:val="Heading5"/>
      </w:pPr>
      <w:r>
        <w:t xml:space="preserve">Mô tả </w:t>
      </w:r>
      <w:r w:rsidRPr="0069273D">
        <w:t>dòng</w:t>
      </w:r>
      <w:r>
        <w:t xml:space="preserve"> sự kiện phụ</w:t>
      </w:r>
      <w:r w:rsidR="00841836">
        <w:t xml:space="preserve"> </w:t>
      </w:r>
      <w:r>
        <w:t>(Alternative Flow)</w:t>
      </w:r>
    </w:p>
    <w:p w14:paraId="6353C23F" w14:textId="77777777" w:rsidR="00B7467E" w:rsidRDefault="00B7467E" w:rsidP="00B7467E">
      <w:pPr>
        <w:pStyle w:val="NormalWeb"/>
        <w:spacing w:before="0" w:beforeAutospacing="0" w:after="160" w:line="360" w:lineRule="auto"/>
      </w:pPr>
      <w:r>
        <w:rPr>
          <w:color w:val="000000"/>
        </w:rPr>
        <w:t>N/A</w:t>
      </w:r>
    </w:p>
    <w:p w14:paraId="1F4FC8A0" w14:textId="77777777" w:rsidR="00B7467E" w:rsidRDefault="00B7467E" w:rsidP="008A51AC">
      <w:pPr>
        <w:pStyle w:val="Heading5"/>
      </w:pPr>
      <w:r w:rsidRPr="0069273D">
        <w:t>Ghi</w:t>
      </w:r>
      <w:r>
        <w:t xml:space="preserve"> chú</w:t>
      </w:r>
    </w:p>
    <w:p w14:paraId="52D05E84" w14:textId="77777777" w:rsidR="00B7467E" w:rsidRDefault="00B7467E" w:rsidP="00B7467E">
      <w:pPr>
        <w:pStyle w:val="NormalWeb"/>
        <w:spacing w:before="0" w:beforeAutospacing="0" w:after="160" w:line="360" w:lineRule="auto"/>
      </w:pPr>
      <w:r>
        <w:rPr>
          <w:noProof/>
          <w:color w:val="000000"/>
          <w:sz w:val="22"/>
          <w:szCs w:val="22"/>
          <w:bdr w:val="none" w:sz="0" w:space="0" w:color="auto" w:frame="1"/>
        </w:rPr>
        <w:drawing>
          <wp:inline distT="0" distB="0" distL="0" distR="0" wp14:anchorId="643AE314" wp14:editId="4226677C">
            <wp:extent cx="5943600" cy="2743200"/>
            <wp:effectExtent l="0" t="0" r="0" b="0"/>
            <wp:docPr id="146" name="Picture 146" descr="https://lh6.googleusercontent.com/D5pGgsYgXvVYBAFaxKEz55RGTt6TWx7ZQRxJmVlGmYL7WkIIrVhNow7dVm8FBCTSvUHjPmrXSxdVT7BydlPZFBfkGagV7gJzLBm8vG238u6MNtaBZO3YFz3kbWiEDy9MQPvTUMDP4oprQV8ClyVxU3Fwe_jKXfIV2jo64QgK_DIWk8T5qMp7Z0J5prgNFTx-k_aN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D5pGgsYgXvVYBAFaxKEz55RGTt6TWx7ZQRxJmVlGmYL7WkIIrVhNow7dVm8FBCTSvUHjPmrXSxdVT7BydlPZFBfkGagV7gJzLBm8vG238u6MNtaBZO3YFz3kbWiEDy9MQPvTUMDP4oprQV8ClyVxU3Fwe_jKXfIV2jo64QgK_DIWk8T5qMp7Z0J5prgNFTx-k_aNXA"/>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EC6D73B" w14:textId="4FBE2E00" w:rsidR="00B7467E" w:rsidRDefault="00B7467E" w:rsidP="008A51AC">
      <w:pPr>
        <w:pStyle w:val="Heading4"/>
      </w:pPr>
      <w:r>
        <w:t xml:space="preserve">Xóa </w:t>
      </w:r>
      <w:r w:rsidR="008A51AC">
        <w:t>nhóm quyền</w:t>
      </w:r>
    </w:p>
    <w:p w14:paraId="4D3BADC7" w14:textId="77777777" w:rsidR="00B7467E" w:rsidRDefault="00B7467E" w:rsidP="008A51AC">
      <w:pPr>
        <w:pStyle w:val="Heading5"/>
      </w:pPr>
      <w:r>
        <w:t>Thông tin chung về chức năng</w:t>
      </w:r>
    </w:p>
    <w:tbl>
      <w:tblPr>
        <w:tblW w:w="9278" w:type="dxa"/>
        <w:jc w:val="center"/>
        <w:tblLayout w:type="fixed"/>
        <w:tblCellMar>
          <w:top w:w="15" w:type="dxa"/>
          <w:left w:w="15" w:type="dxa"/>
          <w:bottom w:w="15" w:type="dxa"/>
          <w:right w:w="15" w:type="dxa"/>
        </w:tblCellMar>
        <w:tblLook w:val="04A0" w:firstRow="1" w:lastRow="0" w:firstColumn="1" w:lastColumn="0" w:noHBand="0" w:noVBand="1"/>
      </w:tblPr>
      <w:tblGrid>
        <w:gridCol w:w="2497"/>
        <w:gridCol w:w="6781"/>
      </w:tblGrid>
      <w:tr w:rsidR="00B7467E" w14:paraId="774D6670" w14:textId="77777777" w:rsidTr="00B43E89">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5867FBE" w14:textId="77777777" w:rsidR="00B7467E" w:rsidRDefault="00B7467E" w:rsidP="00B43E89">
            <w:pPr>
              <w:pStyle w:val="NormalWeb"/>
              <w:spacing w:before="0" w:beforeAutospacing="0" w:after="0" w:line="360" w:lineRule="auto"/>
              <w:ind w:left="142"/>
            </w:pPr>
            <w:r>
              <w:rPr>
                <w:b/>
                <w:bCs/>
                <w:color w:val="000000"/>
                <w:sz w:val="20"/>
                <w:szCs w:val="20"/>
              </w:rPr>
              <w:t>Tên chức năng</w:t>
            </w:r>
          </w:p>
        </w:tc>
        <w:tc>
          <w:tcPr>
            <w:tcW w:w="6781"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3DF4456" w14:textId="582E21AC" w:rsidR="00B7467E" w:rsidRDefault="00B7467E" w:rsidP="00B43E89">
            <w:pPr>
              <w:pStyle w:val="NormalWeb"/>
              <w:spacing w:before="0" w:beforeAutospacing="0" w:after="120" w:line="360" w:lineRule="auto"/>
              <w:jc w:val="both"/>
            </w:pPr>
            <w:r>
              <w:rPr>
                <w:color w:val="000000"/>
                <w:sz w:val="20"/>
                <w:szCs w:val="20"/>
              </w:rPr>
              <w:t xml:space="preserve">Xóa </w:t>
            </w:r>
            <w:r w:rsidR="00106DB1">
              <w:rPr>
                <w:color w:val="000000"/>
                <w:sz w:val="20"/>
                <w:szCs w:val="20"/>
              </w:rPr>
              <w:t xml:space="preserve">nhóm quyền người </w:t>
            </w:r>
            <w:r w:rsidR="004C0F4A">
              <w:rPr>
                <w:color w:val="000000"/>
                <w:sz w:val="20"/>
                <w:szCs w:val="20"/>
              </w:rPr>
              <w:t>dùng</w:t>
            </w:r>
          </w:p>
        </w:tc>
      </w:tr>
      <w:tr w:rsidR="00B7467E" w14:paraId="07035C4C" w14:textId="77777777" w:rsidTr="00B43E89">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F5FD6AA" w14:textId="77777777" w:rsidR="00B7467E" w:rsidRDefault="00B7467E" w:rsidP="00B43E89">
            <w:pPr>
              <w:pStyle w:val="NormalWeb"/>
              <w:spacing w:before="0" w:beforeAutospacing="0" w:after="0" w:line="360" w:lineRule="auto"/>
              <w:ind w:left="142"/>
            </w:pPr>
            <w:r>
              <w:rPr>
                <w:b/>
                <w:bCs/>
                <w:color w:val="000000"/>
                <w:sz w:val="20"/>
                <w:szCs w:val="20"/>
              </w:rPr>
              <w:t>Mô tả</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ABB1AE3" w14:textId="37D5B469" w:rsidR="00B7467E" w:rsidRDefault="004C0F4A" w:rsidP="00B43E89">
            <w:pPr>
              <w:pStyle w:val="NormalWeb"/>
              <w:spacing w:before="0" w:beforeAutospacing="0" w:after="120" w:line="360" w:lineRule="auto"/>
              <w:jc w:val="both"/>
            </w:pPr>
            <w:r>
              <w:rPr>
                <w:color w:val="000000"/>
                <w:sz w:val="20"/>
                <w:szCs w:val="20"/>
              </w:rPr>
              <w:t xml:space="preserve">Cho phép người dùng xóa nhóm quyền </w:t>
            </w:r>
          </w:p>
        </w:tc>
      </w:tr>
      <w:tr w:rsidR="00B7467E" w14:paraId="77F6DD90" w14:textId="77777777" w:rsidTr="00B43E89">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6F87D51" w14:textId="77777777" w:rsidR="00B7467E" w:rsidRDefault="00B7467E" w:rsidP="00B43E89">
            <w:pPr>
              <w:pStyle w:val="NormalWeb"/>
              <w:spacing w:before="0" w:beforeAutospacing="0" w:after="0" w:line="360" w:lineRule="auto"/>
              <w:ind w:left="142"/>
            </w:pPr>
            <w:r>
              <w:rPr>
                <w:b/>
                <w:bCs/>
                <w:color w:val="000000"/>
                <w:sz w:val="20"/>
                <w:szCs w:val="20"/>
              </w:rPr>
              <w:t>Tác nhân</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5EC5EA0" w14:textId="77777777" w:rsidR="00B7467E" w:rsidRDefault="00B7467E" w:rsidP="00B43E89">
            <w:pPr>
              <w:pStyle w:val="NormalWeb"/>
              <w:spacing w:before="0" w:beforeAutospacing="0" w:after="120" w:line="360" w:lineRule="auto"/>
              <w:jc w:val="both"/>
            </w:pPr>
            <w:r>
              <w:rPr>
                <w:color w:val="000000"/>
                <w:sz w:val="20"/>
                <w:szCs w:val="20"/>
              </w:rPr>
              <w:t>Admin</w:t>
            </w:r>
          </w:p>
        </w:tc>
      </w:tr>
      <w:tr w:rsidR="00B7467E" w14:paraId="7010538A" w14:textId="77777777" w:rsidTr="00B43E89">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49EDB6A" w14:textId="77777777" w:rsidR="00B7467E" w:rsidRDefault="00B7467E" w:rsidP="00B43E89">
            <w:pPr>
              <w:pStyle w:val="NormalWeb"/>
              <w:spacing w:before="0" w:beforeAutospacing="0" w:after="0" w:line="360" w:lineRule="auto"/>
              <w:ind w:left="142"/>
            </w:pPr>
            <w:r>
              <w:rPr>
                <w:b/>
                <w:bCs/>
                <w:color w:val="000000"/>
                <w:sz w:val="20"/>
                <w:szCs w:val="20"/>
              </w:rPr>
              <w:t>Điều kiện trước </w:t>
            </w:r>
          </w:p>
        </w:tc>
        <w:tc>
          <w:tcPr>
            <w:tcW w:w="6781"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E63872" w14:textId="500BB303" w:rsidR="00B7467E" w:rsidRDefault="00106DB1" w:rsidP="00106DB1">
            <w:pPr>
              <w:pStyle w:val="NormalWeb"/>
              <w:spacing w:before="0" w:beforeAutospacing="0" w:after="0" w:line="360" w:lineRule="auto"/>
              <w:jc w:val="both"/>
            </w:pPr>
            <w:r>
              <w:rPr>
                <w:color w:val="000000"/>
                <w:sz w:val="20"/>
                <w:szCs w:val="20"/>
              </w:rPr>
              <w:t>User được phân quyền chức năng</w:t>
            </w:r>
          </w:p>
        </w:tc>
      </w:tr>
      <w:tr w:rsidR="00B7467E" w14:paraId="21A588DE" w14:textId="77777777" w:rsidTr="00B43E89">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D61C514" w14:textId="77777777" w:rsidR="00B7467E" w:rsidRDefault="00B7467E" w:rsidP="00B43E89">
            <w:pPr>
              <w:pStyle w:val="NormalWeb"/>
              <w:spacing w:before="0" w:beforeAutospacing="0" w:after="0" w:line="360" w:lineRule="auto"/>
              <w:ind w:left="142"/>
            </w:pPr>
            <w:r>
              <w:rPr>
                <w:b/>
                <w:bCs/>
                <w:color w:val="000000"/>
                <w:sz w:val="20"/>
                <w:szCs w:val="20"/>
              </w:rPr>
              <w:t>Điều kiện sau</w:t>
            </w:r>
          </w:p>
        </w:tc>
        <w:tc>
          <w:tcPr>
            <w:tcW w:w="6781"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6AD25220" w14:textId="1D897FC1" w:rsidR="00B7467E" w:rsidRDefault="00B7467E" w:rsidP="00B43E89">
            <w:pPr>
              <w:pStyle w:val="NormalWeb"/>
              <w:spacing w:before="0" w:beforeAutospacing="0" w:after="120" w:line="360" w:lineRule="auto"/>
              <w:jc w:val="both"/>
            </w:pPr>
            <w:r>
              <w:rPr>
                <w:color w:val="000000"/>
                <w:sz w:val="20"/>
                <w:szCs w:val="20"/>
              </w:rPr>
              <w:t xml:space="preserve">Cập nhật lại trạng thái xóa và không xuất hiện bản ghi trong danh sách </w:t>
            </w:r>
            <w:r w:rsidR="00106DB1">
              <w:rPr>
                <w:color w:val="000000"/>
                <w:sz w:val="20"/>
                <w:szCs w:val="20"/>
              </w:rPr>
              <w:t>nhóm quyền</w:t>
            </w:r>
            <w:r>
              <w:rPr>
                <w:color w:val="000000"/>
                <w:sz w:val="20"/>
                <w:szCs w:val="20"/>
              </w:rPr>
              <w:t xml:space="preserve"> hiển thị. Xóa thành công sẽ báo: Xóa thành công”. Nếu thất bại sẽ báo “Xóa không thành công”.</w:t>
            </w:r>
          </w:p>
        </w:tc>
      </w:tr>
      <w:tr w:rsidR="00B7467E" w14:paraId="67EDD231" w14:textId="77777777" w:rsidTr="00B43E89">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806E35" w14:textId="77777777" w:rsidR="00B7467E" w:rsidRDefault="00B7467E" w:rsidP="00B43E89">
            <w:pPr>
              <w:pStyle w:val="NormalWeb"/>
              <w:spacing w:before="0" w:beforeAutospacing="0" w:after="0" w:line="360" w:lineRule="auto"/>
              <w:ind w:left="142"/>
            </w:pPr>
            <w:r>
              <w:rPr>
                <w:b/>
                <w:bCs/>
                <w:color w:val="000000"/>
                <w:sz w:val="20"/>
                <w:szCs w:val="20"/>
              </w:rPr>
              <w:t>Ngoại lệ</w:t>
            </w:r>
          </w:p>
        </w:tc>
        <w:tc>
          <w:tcPr>
            <w:tcW w:w="6781" w:type="dxa"/>
            <w:tcBorders>
              <w:top w:val="single" w:sz="8"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8330258" w14:textId="27B0D38D" w:rsidR="00B7467E" w:rsidRDefault="004C0F4A" w:rsidP="004C0F4A">
            <w:pPr>
              <w:pStyle w:val="NormalWeb"/>
              <w:spacing w:before="0" w:beforeAutospacing="0" w:after="120" w:line="360" w:lineRule="auto"/>
              <w:jc w:val="both"/>
              <w:textAlignment w:val="baseline"/>
              <w:rPr>
                <w:color w:val="000000"/>
                <w:sz w:val="20"/>
                <w:szCs w:val="20"/>
              </w:rPr>
            </w:pPr>
            <w:r>
              <w:rPr>
                <w:color w:val="000000"/>
                <w:sz w:val="20"/>
                <w:szCs w:val="20"/>
              </w:rPr>
              <w:t>N/A</w:t>
            </w:r>
          </w:p>
        </w:tc>
      </w:tr>
      <w:tr w:rsidR="00B7467E" w14:paraId="2FA4ED93" w14:textId="77777777" w:rsidTr="00B43E89">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29A5950B" w14:textId="77777777" w:rsidR="00B7467E" w:rsidRDefault="00B7467E" w:rsidP="00B43E89">
            <w:pPr>
              <w:pStyle w:val="NormalWeb"/>
              <w:spacing w:before="0" w:beforeAutospacing="0" w:after="0" w:line="360" w:lineRule="auto"/>
              <w:ind w:left="142"/>
            </w:pPr>
            <w:r>
              <w:rPr>
                <w:b/>
                <w:bCs/>
                <w:color w:val="000000"/>
                <w:sz w:val="20"/>
                <w:szCs w:val="20"/>
              </w:rPr>
              <w:lastRenderedPageBreak/>
              <w:t>Các yêu cầu đặc biệt</w:t>
            </w:r>
          </w:p>
        </w:tc>
        <w:tc>
          <w:tcPr>
            <w:tcW w:w="6781" w:type="dxa"/>
            <w:tcBorders>
              <w:top w:val="single" w:sz="8"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0538868" w14:textId="77777777" w:rsidR="00B7467E" w:rsidRDefault="00B7467E" w:rsidP="00B43E89">
            <w:pPr>
              <w:pStyle w:val="NormalWeb"/>
              <w:spacing w:before="0" w:beforeAutospacing="0" w:after="120" w:line="360" w:lineRule="auto"/>
              <w:jc w:val="both"/>
            </w:pPr>
            <w:r>
              <w:rPr>
                <w:color w:val="000000"/>
                <w:sz w:val="20"/>
                <w:szCs w:val="20"/>
              </w:rPr>
              <w:t>Lưu logs xóa nhóm </w:t>
            </w:r>
          </w:p>
        </w:tc>
      </w:tr>
    </w:tbl>
    <w:p w14:paraId="653AFA8A" w14:textId="77777777" w:rsidR="00B7467E" w:rsidRDefault="00B7467E" w:rsidP="008A51AC">
      <w:pPr>
        <w:pStyle w:val="Heading5"/>
      </w:pPr>
      <w:r>
        <w:t xml:space="preserve">Biểu đồ luồng </w:t>
      </w:r>
      <w:r w:rsidRPr="0069273D">
        <w:t>xử</w:t>
      </w:r>
      <w:r>
        <w:t xml:space="preserve"> lý chức năng</w:t>
      </w:r>
    </w:p>
    <w:p w14:paraId="22AA6DAE" w14:textId="7C1CB50A" w:rsidR="00B7467E" w:rsidRDefault="00BA1E3E" w:rsidP="00B7467E">
      <w:pPr>
        <w:pStyle w:val="NormalWeb"/>
        <w:spacing w:before="0" w:beforeAutospacing="0" w:after="160" w:line="360" w:lineRule="auto"/>
      </w:pPr>
      <w:r>
        <w:rPr>
          <w:noProof/>
        </w:rPr>
        <w:drawing>
          <wp:inline distT="0" distB="0" distL="0" distR="0" wp14:anchorId="4C7F5C3F" wp14:editId="45CD951E">
            <wp:extent cx="5943600" cy="4717420"/>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7F3E751D" w14:textId="77777777" w:rsidR="00B7467E" w:rsidRDefault="00B7467E" w:rsidP="008A51A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785"/>
        <w:gridCol w:w="6565"/>
      </w:tblGrid>
      <w:tr w:rsidR="00B7467E" w14:paraId="5A783407" w14:textId="77777777" w:rsidTr="00B43E89">
        <w:trPr>
          <w:trHeight w:val="530"/>
        </w:trPr>
        <w:tc>
          <w:tcPr>
            <w:tcW w:w="278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1FCFA0" w14:textId="77777777" w:rsidR="00B7467E" w:rsidRDefault="00B7467E" w:rsidP="00B43E89">
            <w:pPr>
              <w:pStyle w:val="NormalWeb"/>
              <w:spacing w:before="0" w:beforeAutospacing="0" w:after="0" w:line="360" w:lineRule="auto"/>
              <w:ind w:left="335"/>
              <w:jc w:val="center"/>
            </w:pPr>
            <w:r>
              <w:rPr>
                <w:b/>
                <w:bCs/>
                <w:color w:val="000000"/>
                <w:sz w:val="20"/>
                <w:szCs w:val="20"/>
              </w:rPr>
              <w:t>Hành động của tác nhân</w:t>
            </w:r>
          </w:p>
        </w:tc>
        <w:tc>
          <w:tcPr>
            <w:tcW w:w="656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16CEACA" w14:textId="77777777" w:rsidR="00B7467E" w:rsidRDefault="00B7467E" w:rsidP="00B43E89">
            <w:pPr>
              <w:pStyle w:val="NormalWeb"/>
              <w:spacing w:before="0" w:beforeAutospacing="0" w:after="0" w:line="360" w:lineRule="auto"/>
              <w:ind w:left="427"/>
              <w:jc w:val="center"/>
            </w:pPr>
            <w:r>
              <w:rPr>
                <w:b/>
                <w:bCs/>
                <w:color w:val="000000"/>
                <w:sz w:val="20"/>
                <w:szCs w:val="20"/>
              </w:rPr>
              <w:t>Phản ứng của hệ thống</w:t>
            </w:r>
          </w:p>
        </w:tc>
      </w:tr>
      <w:tr w:rsidR="00B7467E" w14:paraId="6D1886D9" w14:textId="77777777" w:rsidTr="00B43E89">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070D8EB" w14:textId="5B22B4FA" w:rsidR="00B7467E" w:rsidRDefault="00B7467E" w:rsidP="00B43E89">
            <w:pPr>
              <w:pStyle w:val="NormalWeb"/>
              <w:spacing w:before="80" w:beforeAutospacing="0" w:after="0" w:line="360" w:lineRule="auto"/>
              <w:ind w:left="335" w:hanging="360"/>
              <w:jc w:val="both"/>
            </w:pPr>
            <w:r>
              <w:rPr>
                <w:color w:val="000000"/>
              </w:rPr>
              <w:t xml:space="preserve">1. Người dùng chọn Xóa </w:t>
            </w:r>
            <w:r w:rsidR="00BA1E3E">
              <w:rPr>
                <w:color w:val="000000"/>
              </w:rPr>
              <w:t>nhóm quyền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43E8A30" w14:textId="5E6A85D4" w:rsidR="00B7467E" w:rsidRDefault="00B7467E" w:rsidP="00B43E89">
            <w:pPr>
              <w:pStyle w:val="NormalWeb"/>
              <w:spacing w:before="80" w:beforeAutospacing="0" w:after="0" w:line="360" w:lineRule="auto"/>
              <w:ind w:left="427" w:hanging="360"/>
              <w:jc w:val="both"/>
            </w:pPr>
            <w:r>
              <w:rPr>
                <w:color w:val="000000"/>
              </w:rPr>
              <w:t>2. Hệ thống hiển thị popup xác nhận “Bạn có chắc chắn muốn xóa thông tin của (</w:t>
            </w:r>
            <w:r w:rsidR="00106DB1">
              <w:rPr>
                <w:color w:val="000000"/>
              </w:rPr>
              <w:t>Tên nhóm quyền</w:t>
            </w:r>
            <w:r>
              <w:rPr>
                <w:color w:val="000000"/>
              </w:rPr>
              <w:t>) không?</w:t>
            </w:r>
          </w:p>
          <w:p w14:paraId="3E480C9C" w14:textId="77777777" w:rsidR="00B7467E" w:rsidRDefault="00B7467E" w:rsidP="00B43E89">
            <w:pPr>
              <w:ind w:left="427"/>
            </w:pPr>
          </w:p>
        </w:tc>
      </w:tr>
      <w:tr w:rsidR="00B7467E" w14:paraId="2086C8E0" w14:textId="77777777" w:rsidTr="00B43E89">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0FA2C4A" w14:textId="77777777" w:rsidR="00B7467E" w:rsidRDefault="00B7467E" w:rsidP="00B43E89">
            <w:pPr>
              <w:pStyle w:val="NormalWeb"/>
              <w:spacing w:before="80" w:beforeAutospacing="0" w:after="0" w:line="360" w:lineRule="auto"/>
              <w:ind w:left="335" w:hanging="360"/>
              <w:jc w:val="both"/>
            </w:pPr>
            <w:r>
              <w:rPr>
                <w:color w:val="000000"/>
              </w:rPr>
              <w:t>3.1. Người dùng chọn “Xác nhận”</w:t>
            </w: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813109" w14:textId="37D5CBE5" w:rsidR="006328E3" w:rsidRDefault="00B7467E" w:rsidP="006328E3">
            <w:pPr>
              <w:pStyle w:val="NormalWeb"/>
              <w:spacing w:before="80" w:beforeAutospacing="0" w:after="0" w:line="360" w:lineRule="auto"/>
              <w:ind w:left="427" w:hanging="360"/>
              <w:jc w:val="both"/>
              <w:rPr>
                <w:color w:val="000000"/>
              </w:rPr>
            </w:pPr>
            <w:r>
              <w:rPr>
                <w:color w:val="000000"/>
              </w:rPr>
              <w:t xml:space="preserve">4.1 Hệ thống xóa bản ghi </w:t>
            </w:r>
            <w:r w:rsidR="006328E3">
              <w:rPr>
                <w:color w:val="000000"/>
              </w:rPr>
              <w:t>nhóm quyền trên màn hình</w:t>
            </w:r>
          </w:p>
          <w:p w14:paraId="1FFBD2E1" w14:textId="5787A400" w:rsidR="006328E3" w:rsidRDefault="006328E3" w:rsidP="006328E3">
            <w:pPr>
              <w:pStyle w:val="NormalWeb"/>
              <w:spacing w:before="80" w:beforeAutospacing="0" w:after="0" w:line="360" w:lineRule="auto"/>
              <w:ind w:left="427" w:hanging="360"/>
              <w:jc w:val="both"/>
              <w:rPr>
                <w:color w:val="000000"/>
              </w:rPr>
            </w:pPr>
            <w:r>
              <w:rPr>
                <w:color w:val="000000"/>
              </w:rPr>
              <w:t xml:space="preserve">Xóa quyền của người dùng được gán nhóm quyền vừa xóa trong hệ thống </w:t>
            </w:r>
          </w:p>
          <w:p w14:paraId="6E432246" w14:textId="71B4E25B" w:rsidR="00B7467E" w:rsidRDefault="00B7467E" w:rsidP="006328E3">
            <w:pPr>
              <w:pStyle w:val="NormalWeb"/>
              <w:spacing w:before="0" w:beforeAutospacing="0" w:after="0" w:line="360" w:lineRule="auto"/>
              <w:ind w:left="787"/>
              <w:jc w:val="both"/>
              <w:textAlignment w:val="baseline"/>
              <w:rPr>
                <w:color w:val="000000"/>
              </w:rPr>
            </w:pPr>
          </w:p>
        </w:tc>
      </w:tr>
      <w:tr w:rsidR="00B7467E" w14:paraId="769F1DBF" w14:textId="77777777" w:rsidTr="006328E3">
        <w:tc>
          <w:tcPr>
            <w:tcW w:w="278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6DD4ED26" w14:textId="176164F1" w:rsidR="00B7467E" w:rsidRDefault="00B7467E" w:rsidP="00B43E89">
            <w:pPr>
              <w:pStyle w:val="NormalWeb"/>
              <w:spacing w:before="80" w:beforeAutospacing="0" w:after="0" w:line="360" w:lineRule="auto"/>
              <w:ind w:left="335" w:hanging="360"/>
              <w:jc w:val="both"/>
            </w:pPr>
          </w:p>
        </w:tc>
        <w:tc>
          <w:tcPr>
            <w:tcW w:w="656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1C9AB85A" w14:textId="1AD5CE8B" w:rsidR="00B7467E" w:rsidRDefault="00B7467E" w:rsidP="00B43E89">
            <w:pPr>
              <w:pStyle w:val="NormalWeb"/>
              <w:spacing w:before="80" w:beforeAutospacing="0" w:after="0" w:line="360" w:lineRule="auto"/>
              <w:ind w:left="427" w:hanging="360"/>
              <w:jc w:val="both"/>
            </w:pPr>
          </w:p>
        </w:tc>
      </w:tr>
    </w:tbl>
    <w:p w14:paraId="51452C69" w14:textId="77777777" w:rsidR="00B7467E" w:rsidRDefault="00B7467E" w:rsidP="008A51AC">
      <w:pPr>
        <w:pStyle w:val="Heading5"/>
      </w:pPr>
      <w:r>
        <w:lastRenderedPageBreak/>
        <w:t xml:space="preserve">Mô tả dòng sự kiện </w:t>
      </w:r>
      <w:r w:rsidRPr="0069273D">
        <w:t>phụ</w:t>
      </w:r>
      <w:r>
        <w:t xml:space="preserve"> (Alternative Flow)</w:t>
      </w:r>
    </w:p>
    <w:p w14:paraId="65C59414" w14:textId="77777777" w:rsidR="00B7467E" w:rsidRDefault="00B7467E" w:rsidP="008A51AC">
      <w:pPr>
        <w:pStyle w:val="Heading5"/>
      </w:pPr>
      <w:r>
        <w:t>Ghi chú</w:t>
      </w:r>
    </w:p>
    <w:p w14:paraId="67CEBE98" w14:textId="68D1EC1D" w:rsidR="00B7467E" w:rsidRDefault="00E35E98" w:rsidP="00B7467E">
      <w:pPr>
        <w:pStyle w:val="NormalWeb"/>
        <w:spacing w:before="0" w:beforeAutospacing="0" w:after="160" w:line="360" w:lineRule="auto"/>
      </w:pPr>
      <w:r>
        <w:rPr>
          <w:noProof/>
        </w:rPr>
        <w:drawing>
          <wp:inline distT="0" distB="0" distL="0" distR="0" wp14:anchorId="585C1184" wp14:editId="60F51B21">
            <wp:extent cx="5943600" cy="258635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586355"/>
                    </a:xfrm>
                    <a:prstGeom prst="rect">
                      <a:avLst/>
                    </a:prstGeom>
                  </pic:spPr>
                </pic:pic>
              </a:graphicData>
            </a:graphic>
          </wp:inline>
        </w:drawing>
      </w:r>
    </w:p>
    <w:p w14:paraId="0172CCAD" w14:textId="2021397E" w:rsidR="00B7467E" w:rsidRDefault="00575CDA" w:rsidP="00575CDA">
      <w:pPr>
        <w:widowControl/>
        <w:spacing w:before="100" w:beforeAutospacing="1" w:after="100" w:afterAutospacing="1"/>
        <w:ind w:left="0"/>
        <w:textAlignment w:val="baseline"/>
        <w:rPr>
          <w:b/>
          <w:bCs/>
          <w:color w:val="000000"/>
        </w:rPr>
      </w:pPr>
      <w:r>
        <w:rPr>
          <w:noProof/>
          <w:snapToGrid/>
        </w:rPr>
        <w:drawing>
          <wp:inline distT="0" distB="0" distL="0" distR="0" wp14:anchorId="35A751D1" wp14:editId="424264F5">
            <wp:extent cx="5943600" cy="262064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620645"/>
                    </a:xfrm>
                    <a:prstGeom prst="rect">
                      <a:avLst/>
                    </a:prstGeom>
                  </pic:spPr>
                </pic:pic>
              </a:graphicData>
            </a:graphic>
          </wp:inline>
        </w:drawing>
      </w:r>
    </w:p>
    <w:p w14:paraId="35DA1DA2" w14:textId="77777777" w:rsidR="00BC306F" w:rsidRPr="00B7467E" w:rsidRDefault="00BC306F" w:rsidP="00BC306F">
      <w:pPr>
        <w:ind w:left="0"/>
      </w:pPr>
    </w:p>
    <w:p w14:paraId="2059A995" w14:textId="6169502B" w:rsidR="00633270" w:rsidRDefault="00633270" w:rsidP="0049277F">
      <w:pPr>
        <w:pStyle w:val="Heading4"/>
      </w:pPr>
      <w:r>
        <w:t>Gán người dùng vào nhóm quyền</w:t>
      </w:r>
    </w:p>
    <w:p w14:paraId="30CB8C55" w14:textId="77777777" w:rsidR="00E35E98" w:rsidRDefault="00E35E98" w:rsidP="00E35E98">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E35E98" w14:paraId="3C9F9C97" w14:textId="77777777" w:rsidTr="006328E3">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BD36F20" w14:textId="77777777" w:rsidR="00E35E98" w:rsidRDefault="00E35E98" w:rsidP="006328E3">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95AD4B9" w14:textId="75F2CBC2" w:rsidR="00E35E98" w:rsidRDefault="00E35E98" w:rsidP="006328E3">
            <w:pPr>
              <w:pStyle w:val="NormalWeb"/>
              <w:spacing w:before="0" w:beforeAutospacing="0" w:after="120" w:line="360" w:lineRule="auto"/>
              <w:jc w:val="both"/>
            </w:pPr>
            <w:r>
              <w:rPr>
                <w:color w:val="000000"/>
                <w:sz w:val="20"/>
                <w:szCs w:val="20"/>
              </w:rPr>
              <w:t>Gán người dung vào nhóm quyền</w:t>
            </w:r>
          </w:p>
        </w:tc>
      </w:tr>
      <w:tr w:rsidR="00E35E98" w14:paraId="363FBDD7" w14:textId="77777777" w:rsidTr="006328E3">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2472F76" w14:textId="77777777" w:rsidR="00E35E98" w:rsidRDefault="00E35E98" w:rsidP="006328E3">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FF49D35" w14:textId="7783521A" w:rsidR="00E35E98" w:rsidRDefault="00E35E98" w:rsidP="006328E3">
            <w:pPr>
              <w:pStyle w:val="NormalWeb"/>
              <w:spacing w:before="0" w:beforeAutospacing="0" w:after="120" w:line="360" w:lineRule="auto"/>
              <w:jc w:val="both"/>
            </w:pPr>
            <w:r>
              <w:rPr>
                <w:color w:val="000000"/>
                <w:sz w:val="20"/>
                <w:szCs w:val="20"/>
              </w:rPr>
              <w:t>Cho phép người dùng gán người dung vào nhóm quyền đã chọn</w:t>
            </w:r>
          </w:p>
        </w:tc>
      </w:tr>
      <w:tr w:rsidR="00E35E98" w14:paraId="5F5E13D8" w14:textId="77777777" w:rsidTr="006328E3">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662B4CD" w14:textId="77777777" w:rsidR="00E35E98" w:rsidRDefault="00E35E98" w:rsidP="006328E3">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BEF231" w14:textId="77777777" w:rsidR="00E35E98" w:rsidRDefault="00E35E98" w:rsidP="006328E3">
            <w:pPr>
              <w:pStyle w:val="NormalWeb"/>
              <w:spacing w:before="0" w:beforeAutospacing="0" w:after="120" w:line="360" w:lineRule="auto"/>
              <w:jc w:val="both"/>
            </w:pPr>
            <w:r>
              <w:rPr>
                <w:color w:val="000000"/>
                <w:sz w:val="20"/>
                <w:szCs w:val="20"/>
              </w:rPr>
              <w:t>User quản lý đơn vị</w:t>
            </w:r>
          </w:p>
        </w:tc>
      </w:tr>
      <w:tr w:rsidR="00E35E98" w14:paraId="59C750B7" w14:textId="77777777" w:rsidTr="006328E3">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72C41B3" w14:textId="77777777" w:rsidR="00E35E98" w:rsidRDefault="00E35E98" w:rsidP="006328E3">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7E15003" w14:textId="77777777" w:rsidR="00E35E98" w:rsidRDefault="00E35E98" w:rsidP="006328E3">
            <w:pPr>
              <w:pStyle w:val="NormalWeb"/>
              <w:spacing w:before="0" w:beforeAutospacing="0" w:after="120" w:line="360" w:lineRule="auto"/>
              <w:jc w:val="both"/>
            </w:pPr>
            <w:r>
              <w:rPr>
                <w:color w:val="000000"/>
                <w:sz w:val="20"/>
                <w:szCs w:val="20"/>
              </w:rPr>
              <w:t>Người dùng được phân quyền vào chức năng</w:t>
            </w:r>
          </w:p>
        </w:tc>
      </w:tr>
      <w:tr w:rsidR="00E35E98" w14:paraId="7E3EEB32" w14:textId="77777777" w:rsidTr="006328E3">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4E705D36" w14:textId="77777777" w:rsidR="00E35E98" w:rsidRDefault="00E35E98" w:rsidP="006328E3">
            <w:pPr>
              <w:pStyle w:val="NormalWeb"/>
              <w:spacing w:before="0" w:beforeAutospacing="0" w:after="0" w:line="360" w:lineRule="auto"/>
              <w:ind w:left="142"/>
            </w:pPr>
            <w:r>
              <w:rPr>
                <w:b/>
                <w:bCs/>
                <w:color w:val="000000"/>
                <w:sz w:val="20"/>
                <w:szCs w:val="20"/>
              </w:rPr>
              <w:lastRenderedPageBreak/>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7B4CD90" w14:textId="3EE49707" w:rsidR="00E35E98" w:rsidRDefault="00E65C08" w:rsidP="006328E3">
            <w:pPr>
              <w:pStyle w:val="NormalWeb"/>
              <w:spacing w:before="0" w:beforeAutospacing="0" w:after="120" w:line="360" w:lineRule="auto"/>
              <w:jc w:val="both"/>
            </w:pPr>
            <w:r>
              <w:rPr>
                <w:color w:val="000000"/>
                <w:sz w:val="20"/>
                <w:szCs w:val="20"/>
              </w:rPr>
              <w:t xml:space="preserve">Hiển thị màn hình gán quyền cho người dung </w:t>
            </w:r>
          </w:p>
        </w:tc>
      </w:tr>
      <w:tr w:rsidR="00E35E98" w14:paraId="7D3C224F" w14:textId="77777777" w:rsidTr="006328E3">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D1CDDB" w14:textId="77777777" w:rsidR="00E35E98" w:rsidRDefault="00E35E98" w:rsidP="006328E3">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1D32B97" w14:textId="77777777" w:rsidR="00E35E98" w:rsidRDefault="00E35E98" w:rsidP="006328E3">
            <w:pPr>
              <w:pStyle w:val="NormalWeb"/>
              <w:spacing w:before="0" w:beforeAutospacing="0" w:after="120" w:line="360" w:lineRule="auto"/>
              <w:jc w:val="both"/>
            </w:pPr>
            <w:r>
              <w:rPr>
                <w:color w:val="000000"/>
                <w:sz w:val="20"/>
                <w:szCs w:val="20"/>
              </w:rPr>
              <w:t>N/A</w:t>
            </w:r>
          </w:p>
        </w:tc>
      </w:tr>
      <w:tr w:rsidR="00E35E98" w14:paraId="3D6DB344" w14:textId="77777777" w:rsidTr="006328E3">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6FD2478" w14:textId="77777777" w:rsidR="00E35E98" w:rsidRDefault="00E35E98" w:rsidP="006328E3">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86CB522" w14:textId="77777777" w:rsidR="00E35E98" w:rsidRDefault="00E35E98" w:rsidP="006328E3">
            <w:pPr>
              <w:pStyle w:val="NormalWeb"/>
              <w:spacing w:before="0" w:beforeAutospacing="0" w:after="120" w:line="360" w:lineRule="auto"/>
              <w:jc w:val="both"/>
            </w:pPr>
            <w:r>
              <w:rPr>
                <w:color w:val="000000"/>
                <w:sz w:val="20"/>
                <w:szCs w:val="20"/>
              </w:rPr>
              <w:t>N/A</w:t>
            </w:r>
          </w:p>
        </w:tc>
      </w:tr>
    </w:tbl>
    <w:p w14:paraId="34831058" w14:textId="77777777" w:rsidR="00E35E98" w:rsidRDefault="00E35E98" w:rsidP="00E35E98">
      <w:pPr>
        <w:pStyle w:val="Heading5"/>
      </w:pPr>
      <w:r>
        <w:t>Biểu đồ luồng xử lý chức năng</w:t>
      </w:r>
    </w:p>
    <w:p w14:paraId="2316D53D" w14:textId="15148A2E" w:rsidR="00E35E98" w:rsidRDefault="001B7B39" w:rsidP="00E35E98">
      <w:pPr>
        <w:pStyle w:val="NormalWeb"/>
        <w:spacing w:before="0" w:beforeAutospacing="0" w:after="160" w:line="360" w:lineRule="auto"/>
      </w:pPr>
      <w:r>
        <w:rPr>
          <w:noProof/>
        </w:rPr>
        <w:drawing>
          <wp:inline distT="0" distB="0" distL="0" distR="0" wp14:anchorId="3549ABAD" wp14:editId="24614713">
            <wp:extent cx="5943600" cy="4717420"/>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3DFF53C3" w14:textId="77777777" w:rsidR="00E35E98" w:rsidRDefault="00E35E98" w:rsidP="00E35E98">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E35E98" w14:paraId="6CAB182F" w14:textId="77777777" w:rsidTr="006328E3">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73D2813" w14:textId="77777777" w:rsidR="00E35E98" w:rsidRDefault="00E35E98" w:rsidP="006328E3">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50371846" w14:textId="77777777" w:rsidR="00E35E98" w:rsidRDefault="00E35E98" w:rsidP="006328E3">
            <w:pPr>
              <w:pStyle w:val="NormalWeb"/>
              <w:spacing w:before="0" w:beforeAutospacing="0" w:after="0" w:line="360" w:lineRule="auto"/>
              <w:jc w:val="center"/>
            </w:pPr>
            <w:r>
              <w:rPr>
                <w:b/>
                <w:bCs/>
                <w:color w:val="000000"/>
                <w:sz w:val="20"/>
                <w:szCs w:val="20"/>
              </w:rPr>
              <w:t>Phản ứng của hệ thống</w:t>
            </w:r>
          </w:p>
        </w:tc>
      </w:tr>
      <w:tr w:rsidR="00E35E98" w14:paraId="120902A7" w14:textId="77777777" w:rsidTr="006328E3">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ACBAC58" w14:textId="7753615D" w:rsidR="00E35E98" w:rsidRDefault="00E35E98" w:rsidP="006328E3">
            <w:pPr>
              <w:pStyle w:val="NormalWeb"/>
              <w:spacing w:before="80" w:beforeAutospacing="0" w:after="0" w:line="360" w:lineRule="auto"/>
              <w:ind w:hanging="25"/>
              <w:jc w:val="both"/>
            </w:pPr>
            <w:r>
              <w:rPr>
                <w:color w:val="000000"/>
              </w:rPr>
              <w:t>1. Tại màn hình danh mục nhóm quyền,</w:t>
            </w:r>
            <w:r w:rsidR="00E65C08">
              <w:rPr>
                <w:color w:val="000000"/>
              </w:rPr>
              <w:t xml:space="preserve"> cột Thao tác </w:t>
            </w:r>
            <w:r w:rsidR="00E65C08" w:rsidRPr="00E65C08">
              <w:rPr>
                <w:color w:val="000000"/>
              </w:rPr>
              <w:sym w:font="Wingdings" w:char="F0E0"/>
            </w:r>
            <w:r w:rsidR="00E65C08">
              <w:rPr>
                <w:color w:val="000000"/>
              </w:rPr>
              <w:t xml:space="preserve"> Gán người dùng vào nhóm quyền</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729FB41C" w14:textId="65B2C24E" w:rsidR="00E35E98" w:rsidRDefault="00E35E98" w:rsidP="006328E3">
            <w:pPr>
              <w:pStyle w:val="NormalWeb"/>
              <w:spacing w:before="80" w:beforeAutospacing="0" w:after="0" w:line="360" w:lineRule="auto"/>
              <w:ind w:hanging="21"/>
              <w:jc w:val="both"/>
            </w:pPr>
            <w:r>
              <w:rPr>
                <w:color w:val="000000"/>
              </w:rPr>
              <w:t xml:space="preserve">2. Hiển thị </w:t>
            </w:r>
            <w:r w:rsidR="00992860">
              <w:rPr>
                <w:color w:val="000000"/>
              </w:rPr>
              <w:t>màn hình cho người dùng gán User vào nhóm quyền</w:t>
            </w:r>
          </w:p>
          <w:p w14:paraId="76B4297F" w14:textId="77777777" w:rsidR="00CB3F3F" w:rsidRDefault="00CB3F3F" w:rsidP="00575CDA">
            <w:pPr>
              <w:pStyle w:val="NormalWeb"/>
              <w:spacing w:before="80" w:beforeAutospacing="0" w:after="0" w:line="360" w:lineRule="auto"/>
              <w:jc w:val="both"/>
              <w:rPr>
                <w:bCs/>
                <w:color w:val="000000"/>
              </w:rPr>
            </w:pPr>
            <w:r>
              <w:rPr>
                <w:b/>
                <w:bCs/>
                <w:color w:val="000000"/>
              </w:rPr>
              <w:t xml:space="preserve">     </w:t>
            </w:r>
            <w:r w:rsidR="00A936B1">
              <w:rPr>
                <w:b/>
                <w:bCs/>
                <w:color w:val="000000"/>
              </w:rPr>
              <w:t xml:space="preserve">Tên nhóm: </w:t>
            </w:r>
            <w:r w:rsidR="00A936B1" w:rsidRPr="00CB3F3F">
              <w:rPr>
                <w:bCs/>
                <w:color w:val="000000"/>
              </w:rPr>
              <w:t>[Tên nhóm quyền]</w:t>
            </w:r>
          </w:p>
          <w:p w14:paraId="6FD5D7EB" w14:textId="00D5D937" w:rsidR="00A936B1" w:rsidRDefault="00CB3F3F" w:rsidP="00575CDA">
            <w:pPr>
              <w:pStyle w:val="NormalWeb"/>
              <w:spacing w:before="80" w:beforeAutospacing="0" w:after="0" w:line="360" w:lineRule="auto"/>
              <w:jc w:val="both"/>
              <w:rPr>
                <w:bCs/>
                <w:color w:val="000000"/>
              </w:rPr>
            </w:pPr>
            <w:r>
              <w:rPr>
                <w:b/>
                <w:bCs/>
                <w:color w:val="000000"/>
              </w:rPr>
              <w:t xml:space="preserve">     </w:t>
            </w:r>
            <w:r w:rsidR="00A936B1">
              <w:rPr>
                <w:b/>
                <w:bCs/>
                <w:color w:val="000000"/>
              </w:rPr>
              <w:t xml:space="preserve">Tìm kiếm người dùng </w:t>
            </w:r>
            <w:r>
              <w:rPr>
                <w:b/>
                <w:bCs/>
                <w:color w:val="000000"/>
              </w:rPr>
              <w:t xml:space="preserve">chưa </w:t>
            </w:r>
            <w:r w:rsidR="00A936B1">
              <w:rPr>
                <w:b/>
                <w:bCs/>
                <w:color w:val="000000"/>
              </w:rPr>
              <w:t xml:space="preserve">đưa vào nhóm: </w:t>
            </w:r>
            <w:r w:rsidRPr="00CB3F3F">
              <w:rPr>
                <w:bCs/>
                <w:color w:val="000000"/>
              </w:rPr>
              <w:t>Label</w:t>
            </w:r>
          </w:p>
          <w:p w14:paraId="26FAB18E" w14:textId="5C1B8E7D" w:rsidR="00CB3F3F" w:rsidRPr="00CB3F3F" w:rsidRDefault="00CB3F3F" w:rsidP="00CB3F3F">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chưa được gán nhóm quyền này </w:t>
            </w:r>
          </w:p>
          <w:p w14:paraId="6B46B562" w14:textId="5096AB56" w:rsidR="00CB3F3F" w:rsidRDefault="00CB3F3F" w:rsidP="00575CDA">
            <w:pPr>
              <w:pStyle w:val="NormalWeb"/>
              <w:spacing w:before="80" w:beforeAutospacing="0" w:after="0" w:line="360" w:lineRule="auto"/>
              <w:jc w:val="both"/>
              <w:rPr>
                <w:b/>
                <w:bCs/>
                <w:color w:val="000000"/>
              </w:rPr>
            </w:pPr>
            <w:r>
              <w:rPr>
                <w:b/>
                <w:bCs/>
                <w:color w:val="000000"/>
              </w:rPr>
              <w:t xml:space="preserve">     Tìm</w:t>
            </w:r>
          </w:p>
          <w:p w14:paraId="3EF72818" w14:textId="77777777" w:rsidR="00A936B1" w:rsidRPr="00A936B1" w:rsidRDefault="00A936B1" w:rsidP="00A936B1">
            <w:pPr>
              <w:pStyle w:val="NormalWeb"/>
              <w:numPr>
                <w:ilvl w:val="0"/>
                <w:numId w:val="285"/>
              </w:numPr>
              <w:spacing w:before="80" w:beforeAutospacing="0" w:after="0" w:line="360" w:lineRule="auto"/>
              <w:jc w:val="both"/>
              <w:rPr>
                <w:bCs/>
                <w:color w:val="000000"/>
              </w:rPr>
            </w:pPr>
            <w:r w:rsidRPr="00A936B1">
              <w:rPr>
                <w:bCs/>
                <w:color w:val="000000"/>
              </w:rPr>
              <w:lastRenderedPageBreak/>
              <w:t>UI control: searchbox</w:t>
            </w:r>
          </w:p>
          <w:p w14:paraId="15D2B927" w14:textId="0D285328" w:rsidR="00A936B1" w:rsidRPr="00A936B1" w:rsidRDefault="00A936B1" w:rsidP="00A936B1">
            <w:pPr>
              <w:pStyle w:val="NormalWeb"/>
              <w:numPr>
                <w:ilvl w:val="0"/>
                <w:numId w:val="285"/>
              </w:numPr>
              <w:spacing w:before="80" w:beforeAutospacing="0" w:after="0" w:line="360" w:lineRule="auto"/>
              <w:jc w:val="both"/>
              <w:rPr>
                <w:bCs/>
                <w:color w:val="000000"/>
              </w:rPr>
            </w:pPr>
            <w:r w:rsidRPr="00A936B1">
              <w:rPr>
                <w:color w:val="000000"/>
              </w:rPr>
              <w:t>Table Name: sys_user</w:t>
            </w:r>
            <w:r w:rsidR="00FB30C1">
              <w:rPr>
                <w:color w:val="000000"/>
              </w:rPr>
              <w:t>s</w:t>
            </w:r>
          </w:p>
          <w:p w14:paraId="5015CFEE" w14:textId="0906C785" w:rsidR="00A936B1" w:rsidRPr="00A936B1" w:rsidRDefault="00A936B1" w:rsidP="00A936B1">
            <w:pPr>
              <w:pStyle w:val="NormalWeb"/>
              <w:numPr>
                <w:ilvl w:val="0"/>
                <w:numId w:val="285"/>
              </w:numPr>
              <w:spacing w:before="0" w:beforeAutospacing="0" w:after="120" w:line="360" w:lineRule="auto"/>
              <w:jc w:val="both"/>
              <w:textAlignment w:val="baseline"/>
              <w:rPr>
                <w:color w:val="000000"/>
              </w:rPr>
            </w:pPr>
            <w:r w:rsidRPr="00A936B1">
              <w:rPr>
                <w:color w:val="000000"/>
              </w:rPr>
              <w:t>Column Name:  fullname</w:t>
            </w:r>
          </w:p>
          <w:p w14:paraId="6FD6B13A" w14:textId="77777777" w:rsidR="00A936B1" w:rsidRPr="00A936B1" w:rsidRDefault="00A936B1" w:rsidP="00A936B1">
            <w:pPr>
              <w:pStyle w:val="NormalWeb"/>
              <w:numPr>
                <w:ilvl w:val="0"/>
                <w:numId w:val="285"/>
              </w:numPr>
              <w:spacing w:before="0" w:beforeAutospacing="0" w:after="120" w:line="360" w:lineRule="auto"/>
              <w:jc w:val="both"/>
              <w:textAlignment w:val="baseline"/>
              <w:rPr>
                <w:color w:val="000000"/>
              </w:rPr>
            </w:pPr>
            <w:r w:rsidRPr="00A936B1">
              <w:rPr>
                <w:color w:val="000000"/>
              </w:rPr>
              <w:t>Data Type: String (255)</w:t>
            </w:r>
          </w:p>
          <w:p w14:paraId="1A5A011F" w14:textId="4D6B40D2" w:rsidR="00A936B1" w:rsidRPr="0014698E" w:rsidRDefault="00A936B1" w:rsidP="00A936B1">
            <w:pPr>
              <w:pStyle w:val="NormalWeb"/>
              <w:numPr>
                <w:ilvl w:val="0"/>
                <w:numId w:val="285"/>
              </w:numPr>
              <w:spacing w:before="80" w:beforeAutospacing="0" w:after="0" w:line="360" w:lineRule="auto"/>
              <w:jc w:val="both"/>
              <w:textAlignment w:val="baseline"/>
            </w:pPr>
            <w:r w:rsidRPr="00A936B1">
              <w:rPr>
                <w:color w:val="000000"/>
              </w:rPr>
              <w:t xml:space="preserve">Comments: </w:t>
            </w:r>
            <w:r w:rsidR="00CB3F3F">
              <w:rPr>
                <w:color w:val="000000"/>
              </w:rPr>
              <w:t>Người dùng gõ ký tự chứa người dùng muốn tìm kiếm, bấm “Tìm” hoặc gõ Enter</w:t>
            </w:r>
          </w:p>
          <w:p w14:paraId="26A29EDE" w14:textId="51F97231" w:rsidR="0014698E" w:rsidRPr="0014698E" w:rsidRDefault="0014698E" w:rsidP="0014698E">
            <w:pPr>
              <w:pStyle w:val="NormalWeb"/>
              <w:spacing w:before="80" w:beforeAutospacing="0" w:after="0" w:line="360" w:lineRule="auto"/>
              <w:ind w:left="360"/>
              <w:jc w:val="both"/>
              <w:textAlignment w:val="baseline"/>
              <w:rPr>
                <w:b/>
              </w:rPr>
            </w:pPr>
            <w:r w:rsidRPr="0014698E">
              <w:rPr>
                <w:b/>
              </w:rPr>
              <w:t>Danh sách người dùng chưa đưa vào nhóm</w:t>
            </w:r>
          </w:p>
          <w:p w14:paraId="7FA87CE1" w14:textId="77777777" w:rsidR="0014698E" w:rsidRDefault="0014698E" w:rsidP="0014698E">
            <w:pPr>
              <w:pStyle w:val="NormalWeb"/>
              <w:spacing w:before="0" w:beforeAutospacing="0" w:after="120" w:line="360" w:lineRule="auto"/>
              <w:ind w:left="360"/>
              <w:jc w:val="both"/>
              <w:textAlignment w:val="baseline"/>
            </w:pPr>
            <w:r w:rsidRPr="007C4B16">
              <w:rPr>
                <w:b/>
              </w:rPr>
              <w:t>STT</w:t>
            </w:r>
            <w:r>
              <w:t xml:space="preserve"> </w:t>
            </w:r>
          </w:p>
          <w:p w14:paraId="7DCBB207"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UI Control: Lable </w:t>
            </w:r>
          </w:p>
          <w:p w14:paraId="0A79C523"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7C8C764D" w14:textId="18EA9469" w:rsidR="0014698E" w:rsidRPr="0014698E" w:rsidRDefault="0014698E" w:rsidP="0014698E">
            <w:pPr>
              <w:pStyle w:val="NormalWeb"/>
              <w:spacing w:before="0" w:beforeAutospacing="0" w:after="120" w:line="360" w:lineRule="auto"/>
              <w:ind w:left="360"/>
              <w:jc w:val="both"/>
              <w:textAlignment w:val="baseline"/>
              <w:rPr>
                <w:b/>
              </w:rPr>
            </w:pPr>
            <w:r w:rsidRPr="0014698E">
              <w:rPr>
                <w:b/>
              </w:rPr>
              <w:t xml:space="preserve">Tên đăng nhập </w:t>
            </w:r>
          </w:p>
          <w:p w14:paraId="33A356B8"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UI Control: Lable </w:t>
            </w:r>
          </w:p>
          <w:p w14:paraId="1C42964E" w14:textId="2EE0BE68"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Table Name: </w:t>
            </w:r>
            <w:r w:rsidR="00FF047C">
              <w:t>resource_server_ resource</w:t>
            </w:r>
          </w:p>
          <w:p w14:paraId="418CF06C" w14:textId="39AA2022"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Column Name: </w:t>
            </w:r>
            <w:r w:rsidR="00FF047C">
              <w:t>NAME</w:t>
            </w:r>
          </w:p>
          <w:p w14:paraId="56F04104" w14:textId="68660B96" w:rsidR="0014698E" w:rsidRPr="007C4B16" w:rsidRDefault="0014698E" w:rsidP="0014698E">
            <w:pPr>
              <w:pStyle w:val="NormalWeb"/>
              <w:numPr>
                <w:ilvl w:val="0"/>
                <w:numId w:val="109"/>
              </w:numPr>
              <w:spacing w:before="0" w:beforeAutospacing="0" w:after="120" w:line="360" w:lineRule="auto"/>
              <w:jc w:val="both"/>
              <w:textAlignment w:val="baseline"/>
              <w:rPr>
                <w:b/>
              </w:rPr>
            </w:pPr>
            <w:r>
              <w:t xml:space="preserve">Datatype: </w:t>
            </w:r>
            <w:r w:rsidR="00FB30C1">
              <w:t>String (255)</w:t>
            </w:r>
            <w:r>
              <w:t xml:space="preserve"> </w:t>
            </w:r>
          </w:p>
          <w:p w14:paraId="59FB11DD" w14:textId="77777777" w:rsidR="0014698E" w:rsidRPr="007C4B16" w:rsidRDefault="0014698E" w:rsidP="0014698E">
            <w:pPr>
              <w:pStyle w:val="NormalWeb"/>
              <w:numPr>
                <w:ilvl w:val="0"/>
                <w:numId w:val="109"/>
              </w:numPr>
              <w:spacing w:before="0" w:beforeAutospacing="0" w:after="120" w:line="360" w:lineRule="auto"/>
              <w:jc w:val="both"/>
              <w:textAlignment w:val="baseline"/>
              <w:rPr>
                <w:b/>
              </w:rPr>
            </w:pPr>
            <w:r>
              <w:t>Nullable: No</w:t>
            </w:r>
          </w:p>
          <w:p w14:paraId="0FE93C35" w14:textId="6E0B2E0E" w:rsidR="0014698E" w:rsidRDefault="0014698E" w:rsidP="0014698E">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r w:rsidR="00EC64EE">
              <w:rPr>
                <w:color w:val="000000"/>
              </w:rPr>
              <w:t xml:space="preserve">lấy theo </w:t>
            </w:r>
            <w:r w:rsidR="00EC64EE" w:rsidRPr="00407BD5">
              <w:rPr>
                <w:b/>
                <w:color w:val="000000"/>
              </w:rPr>
              <w:t>Key_cloak_id</w:t>
            </w:r>
            <w:r w:rsidR="00EC64EE">
              <w:rPr>
                <w:color w:val="000000"/>
              </w:rPr>
              <w:t xml:space="preserve"> tương ứng </w:t>
            </w:r>
          </w:p>
          <w:p w14:paraId="01B76678" w14:textId="2F149D73" w:rsidR="0014698E" w:rsidRPr="0019585D" w:rsidRDefault="0019585D" w:rsidP="0014698E">
            <w:pPr>
              <w:pStyle w:val="NormalWeb"/>
              <w:spacing w:before="0" w:beforeAutospacing="0" w:after="120" w:line="360" w:lineRule="auto"/>
              <w:ind w:left="360"/>
              <w:jc w:val="both"/>
              <w:textAlignment w:val="baseline"/>
              <w:rPr>
                <w:b/>
              </w:rPr>
            </w:pPr>
            <w:r w:rsidRPr="0019585D">
              <w:rPr>
                <w:b/>
              </w:rPr>
              <w:t>Họ tên</w:t>
            </w:r>
          </w:p>
          <w:p w14:paraId="73E2B952"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Lable </w:t>
            </w:r>
          </w:p>
          <w:p w14:paraId="4BE17B3C"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 xml:space="preserve">Table Name: </w:t>
            </w:r>
            <w:r w:rsidRPr="0019585D">
              <w:rPr>
                <w:b/>
              </w:rPr>
              <w:t>sys_users</w:t>
            </w:r>
          </w:p>
          <w:p w14:paraId="24419D7E"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Column Name: fullname</w:t>
            </w:r>
          </w:p>
          <w:p w14:paraId="0443A572"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 xml:space="preserve">Datatype: String (255) </w:t>
            </w:r>
          </w:p>
          <w:p w14:paraId="322EC282" w14:textId="77777777" w:rsidR="0019585D" w:rsidRPr="007C4B16" w:rsidRDefault="0019585D" w:rsidP="0019585D">
            <w:pPr>
              <w:pStyle w:val="NormalWeb"/>
              <w:numPr>
                <w:ilvl w:val="0"/>
                <w:numId w:val="109"/>
              </w:numPr>
              <w:spacing w:before="0" w:beforeAutospacing="0" w:after="120" w:line="360" w:lineRule="auto"/>
              <w:jc w:val="both"/>
              <w:textAlignment w:val="baseline"/>
              <w:rPr>
                <w:b/>
              </w:rPr>
            </w:pPr>
            <w:r>
              <w:t>Nullable: No</w:t>
            </w:r>
          </w:p>
          <w:p w14:paraId="46E8C2A1" w14:textId="77777777" w:rsidR="0019585D" w:rsidRDefault="0019585D" w:rsidP="0019585D">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3865B4EF" w14:textId="77777777" w:rsidR="0014698E" w:rsidRDefault="0014698E" w:rsidP="0014698E">
            <w:pPr>
              <w:pStyle w:val="NormalWeb"/>
              <w:spacing w:before="0" w:beforeAutospacing="0" w:after="120" w:line="360" w:lineRule="auto"/>
              <w:ind w:left="360"/>
              <w:jc w:val="both"/>
              <w:textAlignment w:val="baseline"/>
            </w:pPr>
            <w:r w:rsidRPr="007C4B16">
              <w:rPr>
                <w:b/>
              </w:rPr>
              <w:t>Check box</w:t>
            </w:r>
            <w:r>
              <w:t xml:space="preserve">  </w:t>
            </w:r>
          </w:p>
          <w:p w14:paraId="30DAF6EA"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5B3F2A6D" w14:textId="55DF77A0" w:rsidR="0014698E" w:rsidRPr="00C94AF9" w:rsidRDefault="0014698E" w:rsidP="0014698E">
            <w:pPr>
              <w:pStyle w:val="NormalWeb"/>
              <w:numPr>
                <w:ilvl w:val="0"/>
                <w:numId w:val="109"/>
              </w:numPr>
              <w:spacing w:before="0" w:beforeAutospacing="0" w:after="120" w:line="360" w:lineRule="auto"/>
              <w:jc w:val="both"/>
              <w:textAlignment w:val="baseline"/>
              <w:rPr>
                <w:b/>
                <w:bCs/>
                <w:color w:val="000000"/>
              </w:rPr>
            </w:pPr>
            <w:r>
              <w:lastRenderedPageBreak/>
              <w:t xml:space="preserve">Comment: Cho phép check chọn </w:t>
            </w:r>
            <w:r w:rsidR="00407BD5">
              <w:t>user</w:t>
            </w:r>
            <w:r w:rsidR="00E65C44">
              <w:t xml:space="preserve"> muốn gán</w:t>
            </w:r>
          </w:p>
          <w:p w14:paraId="1E1FF7D2" w14:textId="77777777" w:rsidR="00C94AF9" w:rsidRPr="00C94AF9" w:rsidRDefault="00C94AF9" w:rsidP="00C94AF9">
            <w:pPr>
              <w:pStyle w:val="NormalWeb"/>
              <w:spacing w:before="0" w:beforeAutospacing="0" w:after="120" w:line="360" w:lineRule="auto"/>
              <w:ind w:left="360"/>
              <w:jc w:val="both"/>
              <w:textAlignment w:val="baseline"/>
              <w:rPr>
                <w:b/>
                <w:bCs/>
                <w:color w:val="000000"/>
              </w:rPr>
            </w:pPr>
            <w:r w:rsidRPr="00C94AF9">
              <w:rPr>
                <w:b/>
                <w:bCs/>
                <w:color w:val="000000"/>
              </w:rPr>
              <w:t>Phân trang</w:t>
            </w:r>
            <w:r w:rsidRPr="00C94AF9">
              <w:rPr>
                <w:color w:val="000000"/>
              </w:rPr>
              <w:t>:  </w:t>
            </w:r>
          </w:p>
          <w:p w14:paraId="4B72F274" w14:textId="77777777" w:rsidR="00C94AF9" w:rsidRDefault="00C94AF9" w:rsidP="00C94AF9">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13CC2AB4" w14:textId="77777777" w:rsidR="00C94AF9" w:rsidRDefault="00C94AF9" w:rsidP="00C94AF9">
            <w:pPr>
              <w:pStyle w:val="NormalWeb"/>
              <w:numPr>
                <w:ilvl w:val="0"/>
                <w:numId w:val="192"/>
              </w:numPr>
              <w:spacing w:before="0" w:beforeAutospacing="0" w:after="0" w:line="360" w:lineRule="auto"/>
              <w:jc w:val="both"/>
              <w:textAlignment w:val="baseline"/>
              <w:rPr>
                <w:color w:val="000000"/>
              </w:rPr>
            </w:pPr>
            <w:r>
              <w:rPr>
                <w:color w:val="000000"/>
              </w:rPr>
              <w:t>Hiển thị Label tại mỗi trang khi xem theo mẫu: “Tìm thấy (number), hiển thị từ 1-10”</w:t>
            </w:r>
          </w:p>
          <w:p w14:paraId="78FD07C5" w14:textId="260F9E6E" w:rsidR="00C94AF9" w:rsidRPr="00C94AF9" w:rsidRDefault="00C94AF9" w:rsidP="00C94AF9">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2F9EAABF" w14:textId="6177DE87" w:rsidR="00112DD6" w:rsidRDefault="00112DD6" w:rsidP="00112DD6">
            <w:pPr>
              <w:pStyle w:val="NormalWeb"/>
              <w:spacing w:before="80" w:beforeAutospacing="0" w:after="0" w:line="360" w:lineRule="auto"/>
              <w:jc w:val="both"/>
              <w:rPr>
                <w:bCs/>
                <w:color w:val="000000"/>
              </w:rPr>
            </w:pPr>
            <w:r>
              <w:rPr>
                <w:b/>
                <w:bCs/>
                <w:color w:val="000000"/>
              </w:rPr>
              <w:t xml:space="preserve">     Tìm kiếm người dùng đã đưa vào nhóm: </w:t>
            </w:r>
            <w:r w:rsidRPr="00CB3F3F">
              <w:rPr>
                <w:bCs/>
                <w:color w:val="000000"/>
              </w:rPr>
              <w:t>Label</w:t>
            </w:r>
          </w:p>
          <w:p w14:paraId="1F3694D9" w14:textId="0953FB50" w:rsidR="005C6219" w:rsidRPr="00A46A8C" w:rsidRDefault="005C6219" w:rsidP="00A46A8C">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w:t>
            </w:r>
            <w:r w:rsidR="00D066E7">
              <w:rPr>
                <w:bCs/>
                <w:color w:val="000000"/>
              </w:rPr>
              <w:t>đang</w:t>
            </w:r>
            <w:r>
              <w:rPr>
                <w:bCs/>
                <w:color w:val="000000"/>
              </w:rPr>
              <w:t xml:space="preserve"> được gán nhóm quyền này </w:t>
            </w:r>
          </w:p>
          <w:p w14:paraId="17ED921A" w14:textId="20F4EAAF" w:rsidR="009F71ED" w:rsidRDefault="009F71ED" w:rsidP="00112DD6">
            <w:pPr>
              <w:pStyle w:val="NormalWeb"/>
              <w:spacing w:before="0" w:beforeAutospacing="0" w:after="120" w:line="360" w:lineRule="auto"/>
              <w:ind w:left="360"/>
              <w:jc w:val="both"/>
              <w:textAlignment w:val="baseline"/>
              <w:rPr>
                <w:b/>
                <w:bCs/>
                <w:color w:val="000000"/>
              </w:rPr>
            </w:pPr>
            <w:r>
              <w:rPr>
                <w:b/>
                <w:bCs/>
                <w:color w:val="000000"/>
              </w:rPr>
              <w:t>Danh sách người dùng đã đưa vào nhóm</w:t>
            </w:r>
          </w:p>
          <w:p w14:paraId="6EDBFC89" w14:textId="50792091" w:rsidR="009F71ED" w:rsidRPr="009F71ED" w:rsidRDefault="009F71ED" w:rsidP="00112DD6">
            <w:pPr>
              <w:pStyle w:val="NormalWeb"/>
              <w:spacing w:before="0" w:beforeAutospacing="0" w:after="120" w:line="360" w:lineRule="auto"/>
              <w:ind w:left="360"/>
              <w:jc w:val="both"/>
              <w:textAlignment w:val="baseline"/>
              <w:rPr>
                <w:bCs/>
                <w:color w:val="000000"/>
              </w:rPr>
            </w:pPr>
            <w:r>
              <w:rPr>
                <w:bCs/>
                <w:color w:val="000000"/>
              </w:rPr>
              <w:t>Tương tự Danh sách người dùng chưa đưa vào nhóm</w:t>
            </w:r>
          </w:p>
          <w:p w14:paraId="7E1652F5" w14:textId="6A24FA18" w:rsidR="00112DD6" w:rsidRDefault="00D066E7" w:rsidP="00112DD6">
            <w:pPr>
              <w:pStyle w:val="NormalWeb"/>
              <w:spacing w:before="0" w:beforeAutospacing="0" w:after="120" w:line="360" w:lineRule="auto"/>
              <w:ind w:left="360"/>
              <w:jc w:val="both"/>
              <w:textAlignment w:val="baseline"/>
              <w:rPr>
                <w:b/>
                <w:bCs/>
                <w:color w:val="000000"/>
              </w:rPr>
            </w:pPr>
            <w:r>
              <w:rPr>
                <w:b/>
                <w:bCs/>
                <w:color w:val="000000"/>
              </w:rPr>
              <w:t>Button</w:t>
            </w:r>
            <w:r w:rsidR="00A46A8C">
              <w:rPr>
                <w:b/>
                <w:bCs/>
                <w:color w:val="000000"/>
              </w:rPr>
              <w:t xml:space="preserve"> Gán </w:t>
            </w:r>
          </w:p>
          <w:p w14:paraId="64B13249" w14:textId="78040ADD" w:rsidR="00A46A8C" w:rsidRPr="00C94AF9" w:rsidRDefault="00A46A8C" w:rsidP="00A46A8C">
            <w:pPr>
              <w:pStyle w:val="NormalWeb"/>
              <w:numPr>
                <w:ilvl w:val="0"/>
                <w:numId w:val="285"/>
              </w:numPr>
              <w:spacing w:before="0" w:beforeAutospacing="0" w:after="120" w:line="360" w:lineRule="auto"/>
              <w:jc w:val="both"/>
              <w:textAlignment w:val="baseline"/>
              <w:rPr>
                <w:bCs/>
                <w:color w:val="000000"/>
              </w:rPr>
            </w:pPr>
            <w:r w:rsidRPr="00C94AF9">
              <w:rPr>
                <w:bCs/>
                <w:color w:val="000000"/>
              </w:rPr>
              <w:t>UI Control: button</w:t>
            </w:r>
          </w:p>
          <w:p w14:paraId="4E21A6A3" w14:textId="5094BC85" w:rsidR="00A46A8C" w:rsidRPr="00C94AF9" w:rsidRDefault="00A46A8C" w:rsidP="00A46A8C">
            <w:pPr>
              <w:pStyle w:val="NormalWeb"/>
              <w:numPr>
                <w:ilvl w:val="0"/>
                <w:numId w:val="285"/>
              </w:numPr>
              <w:spacing w:before="0" w:beforeAutospacing="0" w:after="120" w:line="360" w:lineRule="auto"/>
              <w:jc w:val="both"/>
              <w:textAlignment w:val="baseline"/>
              <w:rPr>
                <w:bCs/>
                <w:color w:val="000000"/>
              </w:rPr>
            </w:pPr>
            <w:r w:rsidRPr="00C94AF9">
              <w:rPr>
                <w:bCs/>
                <w:color w:val="000000"/>
              </w:rPr>
              <w:t xml:space="preserve">Comment: </w:t>
            </w:r>
          </w:p>
          <w:p w14:paraId="2D11A371" w14:textId="39E6EEEC" w:rsidR="00A46A8C" w:rsidRPr="00C94AF9" w:rsidRDefault="00A46A8C" w:rsidP="00A46A8C">
            <w:pPr>
              <w:pStyle w:val="NormalWeb"/>
              <w:numPr>
                <w:ilvl w:val="0"/>
                <w:numId w:val="189"/>
              </w:numPr>
              <w:spacing w:before="0" w:beforeAutospacing="0" w:after="120" w:line="360" w:lineRule="auto"/>
              <w:jc w:val="both"/>
              <w:textAlignment w:val="baseline"/>
              <w:rPr>
                <w:bCs/>
                <w:color w:val="000000"/>
              </w:rPr>
            </w:pPr>
            <w:r w:rsidRPr="00C94AF9">
              <w:rPr>
                <w:bCs/>
                <w:color w:val="000000"/>
              </w:rPr>
              <w:t xml:space="preserve">Gán người dùng vào: sẽ tick button </w:t>
            </w:r>
            <w:r w:rsidR="00C94AF9" w:rsidRPr="00C94AF9">
              <w:rPr>
                <w:noProof/>
              </w:rPr>
              <w:drawing>
                <wp:inline distT="0" distB="0" distL="0" distR="0" wp14:anchorId="0160502F" wp14:editId="66F0DC56">
                  <wp:extent cx="571500" cy="257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1500" cy="257175"/>
                          </a:xfrm>
                          <a:prstGeom prst="rect">
                            <a:avLst/>
                          </a:prstGeom>
                        </pic:spPr>
                      </pic:pic>
                    </a:graphicData>
                  </a:graphic>
                </wp:inline>
              </w:drawing>
            </w:r>
            <w:r w:rsidR="00C94AF9" w:rsidRPr="00C94AF9">
              <w:rPr>
                <w:bCs/>
                <w:color w:val="000000"/>
              </w:rPr>
              <w:t xml:space="preserve">, chỉ enable khi người dùng tick chọn ít nhất 1 user thuộc </w:t>
            </w:r>
            <w:r w:rsidR="00C94AF9" w:rsidRPr="00C94AF9">
              <w:rPr>
                <w:b/>
                <w:bCs/>
                <w:color w:val="000000"/>
              </w:rPr>
              <w:t>Danh sách người dùng chưa đưa vào nhóm</w:t>
            </w:r>
          </w:p>
          <w:p w14:paraId="0BA8FED6" w14:textId="14B1B239" w:rsidR="00C94AF9" w:rsidRPr="00C94AF9" w:rsidRDefault="00C94AF9" w:rsidP="00C94AF9">
            <w:pPr>
              <w:pStyle w:val="NormalWeb"/>
              <w:numPr>
                <w:ilvl w:val="0"/>
                <w:numId w:val="189"/>
              </w:numPr>
              <w:spacing w:before="0" w:beforeAutospacing="0" w:after="120" w:line="360" w:lineRule="auto"/>
              <w:jc w:val="both"/>
              <w:textAlignment w:val="baseline"/>
              <w:rPr>
                <w:bCs/>
                <w:color w:val="000000"/>
              </w:rPr>
            </w:pPr>
            <w:r w:rsidRPr="00C94AF9">
              <w:rPr>
                <w:bCs/>
                <w:color w:val="000000"/>
              </w:rPr>
              <w:t>Bỏ người dùng ra khỏi nhóm quyền</w:t>
            </w:r>
            <w:r>
              <w:rPr>
                <w:bCs/>
                <w:color w:val="000000"/>
              </w:rPr>
              <w:t>:</w:t>
            </w:r>
            <w:r w:rsidRPr="00C94AF9">
              <w:rPr>
                <w:bCs/>
                <w:color w:val="000000"/>
              </w:rPr>
              <w:t xml:space="preserve"> sẽ tick button</w:t>
            </w:r>
            <w:r>
              <w:rPr>
                <w:bCs/>
                <w:color w:val="000000"/>
              </w:rPr>
              <w:t xml:space="preserve"> </w:t>
            </w:r>
            <w:r>
              <w:rPr>
                <w:noProof/>
              </w:rPr>
              <w:drawing>
                <wp:inline distT="0" distB="0" distL="0" distR="0" wp14:anchorId="3BB0DBD0" wp14:editId="0AED90CF">
                  <wp:extent cx="581025" cy="295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1025" cy="295275"/>
                          </a:xfrm>
                          <a:prstGeom prst="rect">
                            <a:avLst/>
                          </a:prstGeom>
                        </pic:spPr>
                      </pic:pic>
                    </a:graphicData>
                  </a:graphic>
                </wp:inline>
              </w:drawing>
            </w:r>
            <w:r>
              <w:rPr>
                <w:bCs/>
                <w:color w:val="000000"/>
              </w:rPr>
              <w:t xml:space="preserve">, </w:t>
            </w:r>
            <w:r w:rsidRPr="00C94AF9">
              <w:rPr>
                <w:bCs/>
                <w:color w:val="000000"/>
              </w:rPr>
              <w:t xml:space="preserve"> chỉ enable khi người dùng tick chọn ít nhất 1 user thuộc </w:t>
            </w:r>
            <w:r w:rsidRPr="00C94AF9">
              <w:rPr>
                <w:b/>
                <w:bCs/>
                <w:color w:val="000000"/>
              </w:rPr>
              <w:t xml:space="preserve">Danh sách người dùng </w:t>
            </w:r>
            <w:r>
              <w:rPr>
                <w:b/>
                <w:bCs/>
                <w:color w:val="000000"/>
              </w:rPr>
              <w:t>đã</w:t>
            </w:r>
            <w:r w:rsidRPr="00C94AF9">
              <w:rPr>
                <w:b/>
                <w:bCs/>
                <w:color w:val="000000"/>
              </w:rPr>
              <w:t xml:space="preserve"> đưa vào nhóm</w:t>
            </w:r>
          </w:p>
          <w:p w14:paraId="214B7303" w14:textId="77777777" w:rsidR="0014698E" w:rsidRDefault="0014698E" w:rsidP="0014698E">
            <w:pPr>
              <w:pStyle w:val="NormalWeb"/>
              <w:spacing w:before="0" w:beforeAutospacing="0" w:after="120" w:line="360" w:lineRule="auto"/>
              <w:ind w:left="360"/>
              <w:jc w:val="both"/>
              <w:textAlignment w:val="baseline"/>
            </w:pPr>
            <w:r w:rsidRPr="007C4B16">
              <w:rPr>
                <w:b/>
              </w:rPr>
              <w:t>Button xác nhận</w:t>
            </w:r>
            <w:r>
              <w:t xml:space="preserve"> </w:t>
            </w:r>
          </w:p>
          <w:p w14:paraId="668804A4" w14:textId="77777777" w:rsidR="0014698E" w:rsidRPr="007C4B16"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B26FD85" w14:textId="658C2B1C" w:rsidR="0014698E" w:rsidRPr="004B0DA4" w:rsidRDefault="0014698E" w:rsidP="0014698E">
            <w:pPr>
              <w:pStyle w:val="NormalWeb"/>
              <w:numPr>
                <w:ilvl w:val="0"/>
                <w:numId w:val="109"/>
              </w:numPr>
              <w:spacing w:before="0" w:beforeAutospacing="0" w:after="120" w:line="360" w:lineRule="auto"/>
              <w:jc w:val="both"/>
              <w:textAlignment w:val="baseline"/>
              <w:rPr>
                <w:b/>
                <w:bCs/>
                <w:color w:val="000000"/>
              </w:rPr>
            </w:pPr>
            <w:r>
              <w:t>Comment: Xử lý sự kiện c</w:t>
            </w:r>
            <w:r w:rsidR="00DD05D9">
              <w:t xml:space="preserve">họn user được gán </w:t>
            </w:r>
          </w:p>
          <w:p w14:paraId="71D8870B" w14:textId="77777777" w:rsidR="0014698E" w:rsidRDefault="0014698E" w:rsidP="0014698E">
            <w:pPr>
              <w:pStyle w:val="NormalWeb"/>
              <w:spacing w:before="0" w:beforeAutospacing="0" w:after="120" w:line="360" w:lineRule="auto"/>
              <w:ind w:left="360"/>
              <w:jc w:val="both"/>
              <w:textAlignment w:val="baseline"/>
            </w:pPr>
            <w:r w:rsidRPr="004B0DA4">
              <w:rPr>
                <w:b/>
              </w:rPr>
              <w:t>Button Đóng</w:t>
            </w:r>
            <w:r>
              <w:t xml:space="preserve"> </w:t>
            </w:r>
          </w:p>
          <w:p w14:paraId="1AC1A5E3" w14:textId="77777777" w:rsidR="0014698E" w:rsidRPr="004B0DA4" w:rsidRDefault="0014698E" w:rsidP="0014698E">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7C4554C" w14:textId="3F91C280" w:rsidR="00A936B1" w:rsidRPr="00C94AF9" w:rsidRDefault="0014698E" w:rsidP="00C94AF9">
            <w:pPr>
              <w:pStyle w:val="NormalWeb"/>
              <w:numPr>
                <w:ilvl w:val="0"/>
                <w:numId w:val="109"/>
              </w:numPr>
              <w:spacing w:before="0" w:beforeAutospacing="0" w:after="120" w:line="360" w:lineRule="auto"/>
              <w:jc w:val="both"/>
              <w:textAlignment w:val="baseline"/>
              <w:rPr>
                <w:b/>
                <w:bCs/>
                <w:color w:val="000000"/>
              </w:rPr>
            </w:pPr>
            <w:r>
              <w:lastRenderedPageBreak/>
              <w:t>Comment: Xử lý sự kiện đóng popup</w:t>
            </w:r>
          </w:p>
        </w:tc>
      </w:tr>
    </w:tbl>
    <w:p w14:paraId="7EB7836D" w14:textId="6F8BD4BB" w:rsidR="00E35E98" w:rsidRDefault="00E2605F" w:rsidP="00E35E98">
      <w:pPr>
        <w:pStyle w:val="Heading5"/>
      </w:pPr>
      <w:r>
        <w:lastRenderedPageBreak/>
        <w:t xml:space="preserve"> </w:t>
      </w:r>
      <w:r w:rsidR="00E35E98">
        <w:t>Mô tả dòng sự kiện phụ (Alternative Flow)</w:t>
      </w:r>
    </w:p>
    <w:p w14:paraId="6139E6BB" w14:textId="77777777" w:rsidR="00E35E98" w:rsidRDefault="00E35E98" w:rsidP="00E35E98">
      <w:pPr>
        <w:pStyle w:val="NormalWeb"/>
        <w:spacing w:before="0" w:beforeAutospacing="0" w:after="160" w:line="360" w:lineRule="auto"/>
      </w:pPr>
      <w:r>
        <w:rPr>
          <w:color w:val="000000"/>
        </w:rPr>
        <w:t>N/A</w:t>
      </w:r>
    </w:p>
    <w:p w14:paraId="055570C6" w14:textId="626CF095" w:rsidR="00E35E98" w:rsidRDefault="00E2605F" w:rsidP="00E35E98">
      <w:pPr>
        <w:pStyle w:val="Heading5"/>
      </w:pPr>
      <w:r>
        <w:t xml:space="preserve"> </w:t>
      </w:r>
      <w:r w:rsidR="00E35E98">
        <w:t>Ghi chú</w:t>
      </w:r>
    </w:p>
    <w:p w14:paraId="39D4116E" w14:textId="77777777" w:rsidR="00E35E98" w:rsidRDefault="00E35E98" w:rsidP="00E35E98">
      <w:pPr>
        <w:pStyle w:val="NormalWeb"/>
        <w:spacing w:before="0" w:beforeAutospacing="0" w:after="160" w:line="360" w:lineRule="auto"/>
      </w:pPr>
      <w:r>
        <w:rPr>
          <w:noProof/>
        </w:rPr>
        <w:drawing>
          <wp:inline distT="0" distB="0" distL="0" distR="0" wp14:anchorId="0F1F3E1C" wp14:editId="3C9E71A4">
            <wp:extent cx="5943600" cy="26219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621915"/>
                    </a:xfrm>
                    <a:prstGeom prst="rect">
                      <a:avLst/>
                    </a:prstGeom>
                  </pic:spPr>
                </pic:pic>
              </a:graphicData>
            </a:graphic>
          </wp:inline>
        </w:drawing>
      </w:r>
    </w:p>
    <w:p w14:paraId="20356654" w14:textId="3ABFAE89" w:rsidR="00E35E98" w:rsidRPr="00E35E98" w:rsidRDefault="00E35E98" w:rsidP="00E35E98"/>
    <w:p w14:paraId="59394E7F" w14:textId="32E1926F" w:rsidR="00633270" w:rsidRDefault="005F64EE" w:rsidP="0049277F">
      <w:pPr>
        <w:pStyle w:val="Heading4"/>
      </w:pPr>
      <w:r>
        <w:t>Phân quyền nhóm người dùng</w:t>
      </w:r>
    </w:p>
    <w:p w14:paraId="331B13C5" w14:textId="77777777" w:rsidR="005E7804" w:rsidRDefault="005E7804" w:rsidP="005E7804">
      <w:pPr>
        <w:pStyle w:val="Heading5"/>
      </w:pPr>
      <w:r>
        <w:t>Thông tin chung về chức năng</w:t>
      </w:r>
    </w:p>
    <w:tbl>
      <w:tblPr>
        <w:tblW w:w="9360" w:type="dxa"/>
        <w:tblInd w:w="-23" w:type="dxa"/>
        <w:tblCellMar>
          <w:top w:w="15" w:type="dxa"/>
          <w:left w:w="15" w:type="dxa"/>
          <w:bottom w:w="15" w:type="dxa"/>
          <w:right w:w="15" w:type="dxa"/>
        </w:tblCellMar>
        <w:tblLook w:val="04A0" w:firstRow="1" w:lastRow="0" w:firstColumn="1" w:lastColumn="0" w:noHBand="0" w:noVBand="1"/>
      </w:tblPr>
      <w:tblGrid>
        <w:gridCol w:w="2128"/>
        <w:gridCol w:w="7232"/>
      </w:tblGrid>
      <w:tr w:rsidR="005E7804" w14:paraId="2F9442EC" w14:textId="77777777" w:rsidTr="00073187">
        <w:trPr>
          <w:trHeight w:val="284"/>
        </w:trPr>
        <w:tc>
          <w:tcPr>
            <w:tcW w:w="0" w:type="auto"/>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D248E1" w14:textId="77777777" w:rsidR="005E7804" w:rsidRDefault="005E7804" w:rsidP="00073187">
            <w:pPr>
              <w:pStyle w:val="NormalWeb"/>
              <w:spacing w:before="0" w:beforeAutospacing="0" w:after="0" w:line="360" w:lineRule="auto"/>
              <w:ind w:left="142"/>
            </w:pPr>
            <w:r>
              <w:rPr>
                <w:b/>
                <w:bCs/>
                <w:color w:val="000000"/>
                <w:sz w:val="20"/>
                <w:szCs w:val="20"/>
              </w:rPr>
              <w:t>Tên chức năng</w:t>
            </w:r>
          </w:p>
        </w:tc>
        <w:tc>
          <w:tcPr>
            <w:tcW w:w="7232"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E42B130" w14:textId="16A12413" w:rsidR="005E7804" w:rsidRDefault="005E7804" w:rsidP="00073187">
            <w:pPr>
              <w:pStyle w:val="NormalWeb"/>
              <w:spacing w:before="0" w:beforeAutospacing="0" w:after="120" w:line="360" w:lineRule="auto"/>
              <w:jc w:val="both"/>
            </w:pPr>
            <w:r>
              <w:rPr>
                <w:color w:val="000000"/>
                <w:sz w:val="20"/>
                <w:szCs w:val="20"/>
              </w:rPr>
              <w:t xml:space="preserve">Phân quyền nhóm người dùng </w:t>
            </w:r>
          </w:p>
        </w:tc>
      </w:tr>
      <w:tr w:rsidR="005E7804" w14:paraId="139A2334" w14:textId="77777777" w:rsidTr="00073187">
        <w:trPr>
          <w:trHeight w:val="284"/>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5D83252" w14:textId="77777777" w:rsidR="005E7804" w:rsidRDefault="005E7804" w:rsidP="00073187">
            <w:pPr>
              <w:pStyle w:val="NormalWeb"/>
              <w:spacing w:before="0" w:beforeAutospacing="0" w:after="0" w:line="360" w:lineRule="auto"/>
              <w:ind w:left="142"/>
            </w:pPr>
            <w:r>
              <w:rPr>
                <w:b/>
                <w:bCs/>
                <w:color w:val="000000"/>
                <w:sz w:val="20"/>
                <w:szCs w:val="20"/>
              </w:rPr>
              <w:t>Mô tả</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320F64C8" w14:textId="01EBC929" w:rsidR="005E7804" w:rsidRDefault="005E7804" w:rsidP="00073187">
            <w:pPr>
              <w:pStyle w:val="NormalWeb"/>
              <w:spacing w:before="0" w:beforeAutospacing="0" w:after="120" w:line="360" w:lineRule="auto"/>
              <w:jc w:val="both"/>
            </w:pPr>
            <w:r>
              <w:rPr>
                <w:color w:val="000000"/>
                <w:sz w:val="20"/>
                <w:szCs w:val="20"/>
              </w:rPr>
              <w:t xml:space="preserve">Cho phép người dùng phân quyền chức năng cho nhóm người dùng </w:t>
            </w:r>
          </w:p>
        </w:tc>
      </w:tr>
      <w:tr w:rsidR="005E7804" w14:paraId="43D26B29" w14:textId="77777777" w:rsidTr="00073187">
        <w:trPr>
          <w:trHeight w:val="395"/>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B452D80" w14:textId="77777777" w:rsidR="005E7804" w:rsidRDefault="005E7804" w:rsidP="00073187">
            <w:pPr>
              <w:pStyle w:val="NormalWeb"/>
              <w:spacing w:before="0" w:beforeAutospacing="0" w:after="0" w:line="360" w:lineRule="auto"/>
              <w:ind w:left="142"/>
            </w:pPr>
            <w:r>
              <w:rPr>
                <w:b/>
                <w:bCs/>
                <w:color w:val="000000"/>
                <w:sz w:val="20"/>
                <w:szCs w:val="20"/>
              </w:rPr>
              <w:t>Tác nhân</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7EF5666" w14:textId="77777777" w:rsidR="005E7804" w:rsidRDefault="005E7804" w:rsidP="00073187">
            <w:pPr>
              <w:pStyle w:val="NormalWeb"/>
              <w:spacing w:before="0" w:beforeAutospacing="0" w:after="120" w:line="360" w:lineRule="auto"/>
              <w:jc w:val="both"/>
            </w:pPr>
            <w:r>
              <w:rPr>
                <w:color w:val="000000"/>
                <w:sz w:val="20"/>
                <w:szCs w:val="20"/>
              </w:rPr>
              <w:t>User quản lý đơn vị</w:t>
            </w:r>
          </w:p>
        </w:tc>
      </w:tr>
      <w:tr w:rsidR="005E7804" w14:paraId="6191F400" w14:textId="77777777" w:rsidTr="00073187">
        <w:trPr>
          <w:trHeight w:val="378"/>
        </w:trPr>
        <w:tc>
          <w:tcPr>
            <w:tcW w:w="0" w:type="auto"/>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A65D124" w14:textId="77777777" w:rsidR="005E7804" w:rsidRDefault="005E7804" w:rsidP="00073187">
            <w:pPr>
              <w:pStyle w:val="NormalWeb"/>
              <w:spacing w:before="0" w:beforeAutospacing="0" w:after="0" w:line="360" w:lineRule="auto"/>
              <w:ind w:left="142"/>
            </w:pPr>
            <w:r>
              <w:rPr>
                <w:b/>
                <w:bCs/>
                <w:color w:val="000000"/>
                <w:sz w:val="20"/>
                <w:szCs w:val="20"/>
              </w:rPr>
              <w:t>Điều kiện trước </w:t>
            </w:r>
          </w:p>
        </w:tc>
        <w:tc>
          <w:tcPr>
            <w:tcW w:w="7232"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F155CB2" w14:textId="77777777" w:rsidR="005E7804" w:rsidRDefault="005E7804" w:rsidP="00073187">
            <w:pPr>
              <w:pStyle w:val="NormalWeb"/>
              <w:spacing w:before="0" w:beforeAutospacing="0" w:after="120" w:line="360" w:lineRule="auto"/>
              <w:jc w:val="both"/>
            </w:pPr>
            <w:r>
              <w:rPr>
                <w:color w:val="000000"/>
                <w:sz w:val="20"/>
                <w:szCs w:val="20"/>
              </w:rPr>
              <w:t>Người dùng được phân quyền vào chức năng</w:t>
            </w:r>
          </w:p>
        </w:tc>
      </w:tr>
      <w:tr w:rsidR="005E7804" w14:paraId="71C5042C" w14:textId="77777777" w:rsidTr="00073187">
        <w:trPr>
          <w:trHeight w:val="530"/>
        </w:trPr>
        <w:tc>
          <w:tcPr>
            <w:tcW w:w="0" w:type="auto"/>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74A8DF3" w14:textId="77777777" w:rsidR="005E7804" w:rsidRDefault="005E7804" w:rsidP="00073187">
            <w:pPr>
              <w:pStyle w:val="NormalWeb"/>
              <w:spacing w:before="0" w:beforeAutospacing="0" w:after="0" w:line="360" w:lineRule="auto"/>
              <w:ind w:left="142"/>
            </w:pPr>
            <w:r>
              <w:rPr>
                <w:b/>
                <w:bCs/>
                <w:color w:val="000000"/>
                <w:sz w:val="20"/>
                <w:szCs w:val="20"/>
              </w:rPr>
              <w:t>Điều kiện sau</w:t>
            </w:r>
          </w:p>
        </w:tc>
        <w:tc>
          <w:tcPr>
            <w:tcW w:w="7232"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423476F9" w14:textId="77777777" w:rsidR="005E7804" w:rsidRDefault="005E7804" w:rsidP="00073187">
            <w:pPr>
              <w:pStyle w:val="NormalWeb"/>
              <w:spacing w:before="0" w:beforeAutospacing="0" w:after="120" w:line="360" w:lineRule="auto"/>
              <w:jc w:val="both"/>
            </w:pPr>
            <w:r>
              <w:rPr>
                <w:color w:val="000000"/>
                <w:sz w:val="20"/>
                <w:szCs w:val="20"/>
              </w:rPr>
              <w:t xml:space="preserve">Hiển thị màn hình gán quyền cho người dung </w:t>
            </w:r>
          </w:p>
        </w:tc>
      </w:tr>
      <w:tr w:rsidR="005E7804" w14:paraId="2EC369CE" w14:textId="77777777" w:rsidTr="00073187">
        <w:trPr>
          <w:trHeight w:val="284"/>
        </w:trPr>
        <w:tc>
          <w:tcPr>
            <w:tcW w:w="0" w:type="auto"/>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E3E0465" w14:textId="77777777" w:rsidR="005E7804" w:rsidRDefault="005E7804" w:rsidP="00073187">
            <w:pPr>
              <w:pStyle w:val="NormalWeb"/>
              <w:spacing w:before="0" w:beforeAutospacing="0" w:after="0" w:line="360" w:lineRule="auto"/>
              <w:ind w:left="142"/>
            </w:pPr>
            <w:r>
              <w:rPr>
                <w:b/>
                <w:bCs/>
                <w:color w:val="000000"/>
                <w:sz w:val="20"/>
                <w:szCs w:val="20"/>
              </w:rPr>
              <w:t>Ngoại lệ</w:t>
            </w:r>
          </w:p>
        </w:tc>
        <w:tc>
          <w:tcPr>
            <w:tcW w:w="7232"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1C3B6CA3" w14:textId="77777777" w:rsidR="005E7804" w:rsidRDefault="005E7804" w:rsidP="00073187">
            <w:pPr>
              <w:pStyle w:val="NormalWeb"/>
              <w:spacing w:before="0" w:beforeAutospacing="0" w:after="120" w:line="360" w:lineRule="auto"/>
              <w:jc w:val="both"/>
            </w:pPr>
            <w:r>
              <w:rPr>
                <w:color w:val="000000"/>
                <w:sz w:val="20"/>
                <w:szCs w:val="20"/>
              </w:rPr>
              <w:t>N/A</w:t>
            </w:r>
          </w:p>
        </w:tc>
      </w:tr>
      <w:tr w:rsidR="005E7804" w14:paraId="5376268A" w14:textId="77777777" w:rsidTr="00073187">
        <w:trPr>
          <w:trHeight w:val="284"/>
        </w:trPr>
        <w:tc>
          <w:tcPr>
            <w:tcW w:w="0" w:type="auto"/>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19BECD58" w14:textId="77777777" w:rsidR="005E7804" w:rsidRDefault="005E7804" w:rsidP="00073187">
            <w:pPr>
              <w:pStyle w:val="NormalWeb"/>
              <w:spacing w:before="0" w:beforeAutospacing="0" w:after="0" w:line="360" w:lineRule="auto"/>
              <w:ind w:left="142"/>
            </w:pPr>
            <w:r>
              <w:rPr>
                <w:b/>
                <w:bCs/>
                <w:color w:val="000000"/>
                <w:sz w:val="20"/>
                <w:szCs w:val="20"/>
              </w:rPr>
              <w:t>Các yêu cầu đặc biệt</w:t>
            </w:r>
          </w:p>
        </w:tc>
        <w:tc>
          <w:tcPr>
            <w:tcW w:w="7232"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47D863B6" w14:textId="77777777" w:rsidR="005E7804" w:rsidRDefault="005E7804" w:rsidP="00073187">
            <w:pPr>
              <w:pStyle w:val="NormalWeb"/>
              <w:spacing w:before="0" w:beforeAutospacing="0" w:after="120" w:line="360" w:lineRule="auto"/>
              <w:jc w:val="both"/>
            </w:pPr>
            <w:r>
              <w:rPr>
                <w:color w:val="000000"/>
                <w:sz w:val="20"/>
                <w:szCs w:val="20"/>
              </w:rPr>
              <w:t>N/A</w:t>
            </w:r>
          </w:p>
        </w:tc>
      </w:tr>
    </w:tbl>
    <w:p w14:paraId="76B16BC6" w14:textId="77777777" w:rsidR="005E7804" w:rsidRDefault="005E7804" w:rsidP="005E7804">
      <w:pPr>
        <w:pStyle w:val="Heading5"/>
      </w:pPr>
      <w:r>
        <w:lastRenderedPageBreak/>
        <w:t>Biểu đồ luồng xử lý chức năng</w:t>
      </w:r>
    </w:p>
    <w:p w14:paraId="0F807D80" w14:textId="67BFD3F9" w:rsidR="005E7804" w:rsidRDefault="001B7B39" w:rsidP="005E7804">
      <w:pPr>
        <w:pStyle w:val="NormalWeb"/>
        <w:spacing w:before="0" w:beforeAutospacing="0" w:after="160" w:line="360" w:lineRule="auto"/>
      </w:pPr>
      <w:r>
        <w:rPr>
          <w:noProof/>
        </w:rPr>
        <w:drawing>
          <wp:inline distT="0" distB="0" distL="0" distR="0" wp14:anchorId="2555FA27" wp14:editId="5F3CD2AD">
            <wp:extent cx="5943600" cy="4677284"/>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4677284"/>
                    </a:xfrm>
                    <a:prstGeom prst="rect">
                      <a:avLst/>
                    </a:prstGeom>
                    <a:noFill/>
                    <a:ln>
                      <a:noFill/>
                    </a:ln>
                  </pic:spPr>
                </pic:pic>
              </a:graphicData>
            </a:graphic>
          </wp:inline>
        </w:drawing>
      </w:r>
    </w:p>
    <w:p w14:paraId="4F5B40A3" w14:textId="77777777" w:rsidR="005E7804" w:rsidRDefault="005E7804" w:rsidP="005E7804">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695"/>
        <w:gridCol w:w="6655"/>
      </w:tblGrid>
      <w:tr w:rsidR="005E7804" w14:paraId="7273C693" w14:textId="77777777" w:rsidTr="00073187">
        <w:trPr>
          <w:trHeight w:val="530"/>
        </w:trPr>
        <w:tc>
          <w:tcPr>
            <w:tcW w:w="26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7ACB7C56" w14:textId="77777777" w:rsidR="005E7804" w:rsidRDefault="005E7804" w:rsidP="00073187">
            <w:pPr>
              <w:pStyle w:val="NormalWeb"/>
              <w:spacing w:before="0" w:beforeAutospacing="0" w:after="0" w:line="360" w:lineRule="auto"/>
              <w:jc w:val="center"/>
            </w:pPr>
            <w:r>
              <w:rPr>
                <w:b/>
                <w:bCs/>
                <w:color w:val="000000"/>
                <w:sz w:val="20"/>
                <w:szCs w:val="20"/>
              </w:rPr>
              <w:t>Hành động của tác nhân</w:t>
            </w:r>
          </w:p>
        </w:tc>
        <w:tc>
          <w:tcPr>
            <w:tcW w:w="66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B6DE840" w14:textId="77777777" w:rsidR="005E7804" w:rsidRDefault="005E7804" w:rsidP="00073187">
            <w:pPr>
              <w:pStyle w:val="NormalWeb"/>
              <w:spacing w:before="0" w:beforeAutospacing="0" w:after="0" w:line="360" w:lineRule="auto"/>
              <w:jc w:val="center"/>
            </w:pPr>
            <w:r>
              <w:rPr>
                <w:b/>
                <w:bCs/>
                <w:color w:val="000000"/>
                <w:sz w:val="20"/>
                <w:szCs w:val="20"/>
              </w:rPr>
              <w:t>Phản ứng của hệ thống</w:t>
            </w:r>
          </w:p>
        </w:tc>
      </w:tr>
      <w:tr w:rsidR="005E7804" w14:paraId="723EF0A2" w14:textId="77777777" w:rsidTr="00073187">
        <w:tc>
          <w:tcPr>
            <w:tcW w:w="26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E95E1D2" w14:textId="5B56A95C" w:rsidR="005E7804" w:rsidRDefault="005E7804" w:rsidP="00073187">
            <w:pPr>
              <w:pStyle w:val="NormalWeb"/>
              <w:spacing w:before="80" w:beforeAutospacing="0" w:after="0" w:line="360" w:lineRule="auto"/>
              <w:ind w:hanging="25"/>
              <w:jc w:val="both"/>
            </w:pPr>
            <w:r>
              <w:rPr>
                <w:color w:val="000000"/>
              </w:rPr>
              <w:t xml:space="preserve">1. Tại màn hình danh mục nhóm quyền, cột Thao tác </w:t>
            </w:r>
            <w:r w:rsidRPr="00E65C08">
              <w:rPr>
                <w:color w:val="000000"/>
              </w:rPr>
              <w:sym w:font="Wingdings" w:char="F0E0"/>
            </w:r>
            <w:r>
              <w:rPr>
                <w:color w:val="000000"/>
              </w:rPr>
              <w:t xml:space="preserve"> </w:t>
            </w:r>
            <w:r w:rsidR="001B7B39">
              <w:rPr>
                <w:color w:val="000000"/>
              </w:rPr>
              <w:t xml:space="preserve">Phân quyền nhóm người dùng </w:t>
            </w:r>
          </w:p>
        </w:tc>
        <w:tc>
          <w:tcPr>
            <w:tcW w:w="66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7052F33" w14:textId="30D09457" w:rsidR="005E7804" w:rsidRDefault="005E7804" w:rsidP="00073187">
            <w:pPr>
              <w:pStyle w:val="NormalWeb"/>
              <w:spacing w:before="80" w:beforeAutospacing="0" w:after="0" w:line="360" w:lineRule="auto"/>
              <w:ind w:hanging="21"/>
              <w:jc w:val="both"/>
            </w:pPr>
            <w:r>
              <w:rPr>
                <w:color w:val="000000"/>
              </w:rPr>
              <w:t xml:space="preserve">2. Hiển thị màn hình cho người dùng </w:t>
            </w:r>
            <w:r w:rsidR="001B7B39">
              <w:rPr>
                <w:color w:val="000000"/>
              </w:rPr>
              <w:t xml:space="preserve">chọn chức năng gán cho nhóm người dùng </w:t>
            </w:r>
          </w:p>
          <w:p w14:paraId="5CF07F4F" w14:textId="77777777" w:rsidR="005E7804" w:rsidRDefault="005E7804" w:rsidP="00073187">
            <w:pPr>
              <w:pStyle w:val="NormalWeb"/>
              <w:spacing w:before="80" w:beforeAutospacing="0" w:after="0" w:line="360" w:lineRule="auto"/>
              <w:jc w:val="both"/>
              <w:rPr>
                <w:bCs/>
                <w:color w:val="000000"/>
              </w:rPr>
            </w:pPr>
            <w:r>
              <w:rPr>
                <w:b/>
                <w:bCs/>
                <w:color w:val="000000"/>
              </w:rPr>
              <w:t xml:space="preserve">     Tên nhóm: </w:t>
            </w:r>
            <w:r w:rsidRPr="00CB3F3F">
              <w:rPr>
                <w:bCs/>
                <w:color w:val="000000"/>
              </w:rPr>
              <w:t>[Tên nhóm quyền]</w:t>
            </w:r>
          </w:p>
          <w:p w14:paraId="1150D3FE" w14:textId="4FE8F723" w:rsidR="005E7804" w:rsidRDefault="005E7804" w:rsidP="00073187">
            <w:pPr>
              <w:pStyle w:val="NormalWeb"/>
              <w:spacing w:before="80" w:beforeAutospacing="0" w:after="0" w:line="360" w:lineRule="auto"/>
              <w:jc w:val="both"/>
              <w:rPr>
                <w:bCs/>
                <w:color w:val="000000"/>
              </w:rPr>
            </w:pPr>
            <w:r>
              <w:rPr>
                <w:b/>
                <w:bCs/>
                <w:color w:val="000000"/>
              </w:rPr>
              <w:t xml:space="preserve">     Tìm kiếm </w:t>
            </w:r>
            <w:r w:rsidR="00AE793F">
              <w:rPr>
                <w:b/>
                <w:bCs/>
                <w:color w:val="000000"/>
              </w:rPr>
              <w:t>chức năng chưa gán cho</w:t>
            </w:r>
            <w:r>
              <w:rPr>
                <w:b/>
                <w:bCs/>
                <w:color w:val="000000"/>
              </w:rPr>
              <w:t xml:space="preserve"> nhóm: </w:t>
            </w:r>
            <w:r w:rsidRPr="00CB3F3F">
              <w:rPr>
                <w:bCs/>
                <w:color w:val="000000"/>
              </w:rPr>
              <w:t>Label</w:t>
            </w:r>
          </w:p>
          <w:p w14:paraId="64E16607" w14:textId="77777777" w:rsidR="005E7804" w:rsidRPr="00CB3F3F" w:rsidRDefault="005E7804" w:rsidP="005E7804">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chưa được gán nhóm quyền này </w:t>
            </w:r>
          </w:p>
          <w:p w14:paraId="1DDC2838" w14:textId="42B109E0" w:rsidR="00BA0276" w:rsidRDefault="005E7804" w:rsidP="00BA0276">
            <w:pPr>
              <w:pStyle w:val="NormalWeb"/>
              <w:spacing w:before="80" w:beforeAutospacing="0" w:after="0" w:line="360" w:lineRule="auto"/>
              <w:jc w:val="both"/>
              <w:rPr>
                <w:b/>
                <w:bCs/>
                <w:color w:val="000000"/>
              </w:rPr>
            </w:pPr>
            <w:r>
              <w:rPr>
                <w:b/>
                <w:bCs/>
                <w:color w:val="000000"/>
              </w:rPr>
              <w:t xml:space="preserve">     Tìm</w:t>
            </w:r>
            <w:r w:rsidR="00494B26">
              <w:rPr>
                <w:b/>
                <w:bCs/>
                <w:color w:val="000000"/>
              </w:rPr>
              <w:t xml:space="preserve"> </w:t>
            </w:r>
          </w:p>
          <w:p w14:paraId="388D0E83" w14:textId="4362EC56" w:rsidR="005E7804" w:rsidRPr="00A936B1" w:rsidRDefault="005E7804" w:rsidP="00BA0276">
            <w:pPr>
              <w:pStyle w:val="NormalWeb"/>
              <w:numPr>
                <w:ilvl w:val="0"/>
                <w:numId w:val="285"/>
              </w:numPr>
              <w:spacing w:before="80" w:beforeAutospacing="0" w:after="0" w:line="360" w:lineRule="auto"/>
              <w:jc w:val="both"/>
              <w:rPr>
                <w:bCs/>
                <w:color w:val="000000"/>
              </w:rPr>
            </w:pPr>
            <w:r w:rsidRPr="00A936B1">
              <w:rPr>
                <w:bCs/>
                <w:color w:val="000000"/>
              </w:rPr>
              <w:t>UI control: searchbox</w:t>
            </w:r>
          </w:p>
          <w:p w14:paraId="16729494" w14:textId="1CD49E75" w:rsidR="005E7804" w:rsidRPr="00A936B1" w:rsidRDefault="005E7804" w:rsidP="005E7804">
            <w:pPr>
              <w:pStyle w:val="NormalWeb"/>
              <w:numPr>
                <w:ilvl w:val="0"/>
                <w:numId w:val="285"/>
              </w:numPr>
              <w:spacing w:before="80" w:beforeAutospacing="0" w:after="0" w:line="360" w:lineRule="auto"/>
              <w:jc w:val="both"/>
              <w:rPr>
                <w:bCs/>
                <w:color w:val="000000"/>
              </w:rPr>
            </w:pPr>
            <w:r w:rsidRPr="00A936B1">
              <w:rPr>
                <w:color w:val="000000"/>
              </w:rPr>
              <w:t xml:space="preserve">Table Name: </w:t>
            </w:r>
          </w:p>
          <w:p w14:paraId="44BAB533" w14:textId="23CFBE4E" w:rsidR="005E7804" w:rsidRPr="00A936B1" w:rsidRDefault="005E7804" w:rsidP="005E7804">
            <w:pPr>
              <w:pStyle w:val="NormalWeb"/>
              <w:numPr>
                <w:ilvl w:val="0"/>
                <w:numId w:val="285"/>
              </w:numPr>
              <w:spacing w:before="0" w:beforeAutospacing="0" w:after="120" w:line="360" w:lineRule="auto"/>
              <w:jc w:val="both"/>
              <w:textAlignment w:val="baseline"/>
              <w:rPr>
                <w:color w:val="000000"/>
              </w:rPr>
            </w:pPr>
            <w:r w:rsidRPr="00A936B1">
              <w:rPr>
                <w:color w:val="000000"/>
              </w:rPr>
              <w:t xml:space="preserve">Column Name:  </w:t>
            </w:r>
          </w:p>
          <w:p w14:paraId="49C651A6" w14:textId="77777777" w:rsidR="005E7804" w:rsidRPr="00A936B1" w:rsidRDefault="005E7804" w:rsidP="005E7804">
            <w:pPr>
              <w:pStyle w:val="NormalWeb"/>
              <w:numPr>
                <w:ilvl w:val="0"/>
                <w:numId w:val="285"/>
              </w:numPr>
              <w:spacing w:before="0" w:beforeAutospacing="0" w:after="120" w:line="360" w:lineRule="auto"/>
              <w:jc w:val="both"/>
              <w:textAlignment w:val="baseline"/>
              <w:rPr>
                <w:color w:val="000000"/>
              </w:rPr>
            </w:pPr>
            <w:r w:rsidRPr="00A936B1">
              <w:rPr>
                <w:color w:val="000000"/>
              </w:rPr>
              <w:lastRenderedPageBreak/>
              <w:t>Data Type: String (255)</w:t>
            </w:r>
          </w:p>
          <w:p w14:paraId="58372B43" w14:textId="77777777" w:rsidR="005E7804" w:rsidRPr="0014698E" w:rsidRDefault="005E7804" w:rsidP="005E7804">
            <w:pPr>
              <w:pStyle w:val="NormalWeb"/>
              <w:numPr>
                <w:ilvl w:val="0"/>
                <w:numId w:val="285"/>
              </w:numPr>
              <w:spacing w:before="80" w:beforeAutospacing="0" w:after="0" w:line="360" w:lineRule="auto"/>
              <w:jc w:val="both"/>
              <w:textAlignment w:val="baseline"/>
            </w:pPr>
            <w:r w:rsidRPr="00A936B1">
              <w:rPr>
                <w:color w:val="000000"/>
              </w:rPr>
              <w:t xml:space="preserve">Comments: </w:t>
            </w:r>
            <w:r>
              <w:rPr>
                <w:color w:val="000000"/>
              </w:rPr>
              <w:t>Người dùng gõ ký tự chứa người dùng muốn tìm kiếm, bấm “Tìm” hoặc gõ Enter</w:t>
            </w:r>
          </w:p>
          <w:p w14:paraId="5783A100" w14:textId="08D589DA" w:rsidR="005E7804" w:rsidRPr="0014698E" w:rsidRDefault="005E7804" w:rsidP="00073187">
            <w:pPr>
              <w:pStyle w:val="NormalWeb"/>
              <w:spacing w:before="80" w:beforeAutospacing="0" w:after="0" w:line="360" w:lineRule="auto"/>
              <w:ind w:left="360"/>
              <w:jc w:val="both"/>
              <w:textAlignment w:val="baseline"/>
              <w:rPr>
                <w:b/>
              </w:rPr>
            </w:pPr>
            <w:r w:rsidRPr="0014698E">
              <w:rPr>
                <w:b/>
              </w:rPr>
              <w:t xml:space="preserve">Danh sách </w:t>
            </w:r>
            <w:r w:rsidR="00794475">
              <w:rPr>
                <w:b/>
              </w:rPr>
              <w:t>chức năng chưa gán cho</w:t>
            </w:r>
            <w:r w:rsidRPr="0014698E">
              <w:rPr>
                <w:b/>
              </w:rPr>
              <w:t xml:space="preserve"> nhóm</w:t>
            </w:r>
          </w:p>
          <w:p w14:paraId="6FC459E9" w14:textId="77777777" w:rsidR="005E7804" w:rsidRDefault="005E7804" w:rsidP="00073187">
            <w:pPr>
              <w:pStyle w:val="NormalWeb"/>
              <w:spacing w:before="0" w:beforeAutospacing="0" w:after="120" w:line="360" w:lineRule="auto"/>
              <w:ind w:left="360"/>
              <w:jc w:val="both"/>
              <w:textAlignment w:val="baseline"/>
            </w:pPr>
            <w:r w:rsidRPr="007C4B16">
              <w:rPr>
                <w:b/>
              </w:rPr>
              <w:t>STT</w:t>
            </w:r>
            <w:r>
              <w:t xml:space="preserve"> </w:t>
            </w:r>
          </w:p>
          <w:p w14:paraId="5ABA2279"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UI Control: Lable </w:t>
            </w:r>
          </w:p>
          <w:p w14:paraId="31C96C47"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Comment: Tự động tăng theo số thứ tự </w:t>
            </w:r>
          </w:p>
          <w:p w14:paraId="174B9DFC" w14:textId="0A1F9112" w:rsidR="005E7804" w:rsidRPr="0014698E" w:rsidRDefault="00E174DE" w:rsidP="00073187">
            <w:pPr>
              <w:pStyle w:val="NormalWeb"/>
              <w:spacing w:before="0" w:beforeAutospacing="0" w:after="120" w:line="360" w:lineRule="auto"/>
              <w:ind w:left="360"/>
              <w:jc w:val="both"/>
              <w:textAlignment w:val="baseline"/>
              <w:rPr>
                <w:b/>
              </w:rPr>
            </w:pPr>
            <w:r>
              <w:rPr>
                <w:b/>
              </w:rPr>
              <w:t>Mã chức năng</w:t>
            </w:r>
          </w:p>
          <w:p w14:paraId="4AF89D3F" w14:textId="2E8220A6"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UI Control: </w:t>
            </w:r>
          </w:p>
          <w:p w14:paraId="3EB5456A" w14:textId="567A57AB"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Table Name: </w:t>
            </w:r>
          </w:p>
          <w:p w14:paraId="4B34D0F1" w14:textId="54020C5D"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Column Name: </w:t>
            </w:r>
          </w:p>
          <w:p w14:paraId="44409ACC" w14:textId="46B2CA27"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Datatype: </w:t>
            </w:r>
          </w:p>
          <w:p w14:paraId="7D7F5780"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Nullable: No</w:t>
            </w:r>
          </w:p>
          <w:p w14:paraId="194CD013" w14:textId="77777777" w:rsidR="005E7804" w:rsidRDefault="005E7804" w:rsidP="005E780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lấy theo </w:t>
            </w:r>
            <w:r w:rsidRPr="00407BD5">
              <w:rPr>
                <w:b/>
                <w:color w:val="000000"/>
              </w:rPr>
              <w:t>Key_cloak_id</w:t>
            </w:r>
            <w:r>
              <w:rPr>
                <w:color w:val="000000"/>
              </w:rPr>
              <w:t xml:space="preserve"> tương ứng </w:t>
            </w:r>
          </w:p>
          <w:p w14:paraId="32D72512" w14:textId="7BFDE655" w:rsidR="005E7804" w:rsidRPr="0019585D" w:rsidRDefault="00E174DE" w:rsidP="00073187">
            <w:pPr>
              <w:pStyle w:val="NormalWeb"/>
              <w:spacing w:before="0" w:beforeAutospacing="0" w:after="120" w:line="360" w:lineRule="auto"/>
              <w:ind w:left="360"/>
              <w:jc w:val="both"/>
              <w:textAlignment w:val="baseline"/>
              <w:rPr>
                <w:b/>
              </w:rPr>
            </w:pPr>
            <w:r>
              <w:rPr>
                <w:b/>
              </w:rPr>
              <w:t>Tên chức năng</w:t>
            </w:r>
          </w:p>
          <w:p w14:paraId="02B5F7EA" w14:textId="512B5EDD"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w:t>
            </w:r>
          </w:p>
          <w:p w14:paraId="19F46D5B" w14:textId="07E326F8"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Table Name: </w:t>
            </w:r>
          </w:p>
          <w:p w14:paraId="5113E904" w14:textId="305AB40A" w:rsidR="005E7804" w:rsidRPr="007C4B16" w:rsidRDefault="005E7804" w:rsidP="005E7804">
            <w:pPr>
              <w:pStyle w:val="NormalWeb"/>
              <w:numPr>
                <w:ilvl w:val="0"/>
                <w:numId w:val="109"/>
              </w:numPr>
              <w:spacing w:before="0" w:beforeAutospacing="0" w:after="120" w:line="360" w:lineRule="auto"/>
              <w:jc w:val="both"/>
              <w:textAlignment w:val="baseline"/>
              <w:rPr>
                <w:b/>
              </w:rPr>
            </w:pPr>
            <w:r>
              <w:t>Column Name:</w:t>
            </w:r>
          </w:p>
          <w:p w14:paraId="03DF2EB3" w14:textId="22B9A319" w:rsidR="005E7804" w:rsidRPr="007C4B16" w:rsidRDefault="005E7804" w:rsidP="005E7804">
            <w:pPr>
              <w:pStyle w:val="NormalWeb"/>
              <w:numPr>
                <w:ilvl w:val="0"/>
                <w:numId w:val="109"/>
              </w:numPr>
              <w:spacing w:before="0" w:beforeAutospacing="0" w:after="120" w:line="360" w:lineRule="auto"/>
              <w:jc w:val="both"/>
              <w:textAlignment w:val="baseline"/>
              <w:rPr>
                <w:b/>
              </w:rPr>
            </w:pPr>
            <w:r>
              <w:t xml:space="preserve">Datatype: </w:t>
            </w:r>
          </w:p>
          <w:p w14:paraId="240F4040" w14:textId="77777777" w:rsidR="005E7804" w:rsidRPr="007C4B16" w:rsidRDefault="005E7804" w:rsidP="005E7804">
            <w:pPr>
              <w:pStyle w:val="NormalWeb"/>
              <w:numPr>
                <w:ilvl w:val="0"/>
                <w:numId w:val="109"/>
              </w:numPr>
              <w:spacing w:before="0" w:beforeAutospacing="0" w:after="120" w:line="360" w:lineRule="auto"/>
              <w:jc w:val="both"/>
              <w:textAlignment w:val="baseline"/>
              <w:rPr>
                <w:b/>
              </w:rPr>
            </w:pPr>
            <w:r>
              <w:t>Nullable: No</w:t>
            </w:r>
          </w:p>
          <w:p w14:paraId="7820AC11" w14:textId="77777777" w:rsidR="005E7804" w:rsidRDefault="005E7804" w:rsidP="005E7804">
            <w:pPr>
              <w:pStyle w:val="NormalWeb"/>
              <w:numPr>
                <w:ilvl w:val="0"/>
                <w:numId w:val="109"/>
              </w:numPr>
              <w:spacing w:before="0" w:beforeAutospacing="0" w:after="120" w:line="360" w:lineRule="auto"/>
              <w:jc w:val="both"/>
              <w:textAlignment w:val="baseline"/>
              <w:rPr>
                <w:b/>
                <w:bCs/>
                <w:color w:val="000000"/>
              </w:rPr>
            </w:pPr>
            <w:r>
              <w:rPr>
                <w:color w:val="000000"/>
              </w:rPr>
              <w:t xml:space="preserve">Comments: </w:t>
            </w:r>
          </w:p>
          <w:p w14:paraId="1875F9B2" w14:textId="77777777" w:rsidR="005E7804" w:rsidRDefault="005E7804" w:rsidP="00073187">
            <w:pPr>
              <w:pStyle w:val="NormalWeb"/>
              <w:spacing w:before="0" w:beforeAutospacing="0" w:after="120" w:line="360" w:lineRule="auto"/>
              <w:ind w:left="360"/>
              <w:jc w:val="both"/>
              <w:textAlignment w:val="baseline"/>
            </w:pPr>
            <w:r w:rsidRPr="007C4B16">
              <w:rPr>
                <w:b/>
              </w:rPr>
              <w:t>Check box</w:t>
            </w:r>
            <w:r>
              <w:t xml:space="preserve">  </w:t>
            </w:r>
          </w:p>
          <w:p w14:paraId="00F8DC56" w14:textId="77777777"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Checkbox </w:t>
            </w:r>
          </w:p>
          <w:p w14:paraId="66298B55" w14:textId="77777777" w:rsidR="005E7804" w:rsidRPr="00C94AF9" w:rsidRDefault="005E7804" w:rsidP="005E7804">
            <w:pPr>
              <w:pStyle w:val="NormalWeb"/>
              <w:numPr>
                <w:ilvl w:val="0"/>
                <w:numId w:val="109"/>
              </w:numPr>
              <w:spacing w:before="0" w:beforeAutospacing="0" w:after="120" w:line="360" w:lineRule="auto"/>
              <w:jc w:val="both"/>
              <w:textAlignment w:val="baseline"/>
              <w:rPr>
                <w:b/>
                <w:bCs/>
                <w:color w:val="000000"/>
              </w:rPr>
            </w:pPr>
            <w:r>
              <w:t>Comment: Cho phép check chọn user muốn gán</w:t>
            </w:r>
          </w:p>
          <w:p w14:paraId="62D32FA4" w14:textId="77777777" w:rsidR="005E7804" w:rsidRPr="00C94AF9" w:rsidRDefault="005E7804" w:rsidP="00073187">
            <w:pPr>
              <w:pStyle w:val="NormalWeb"/>
              <w:spacing w:before="0" w:beforeAutospacing="0" w:after="120" w:line="360" w:lineRule="auto"/>
              <w:ind w:left="360"/>
              <w:jc w:val="both"/>
              <w:textAlignment w:val="baseline"/>
              <w:rPr>
                <w:b/>
                <w:bCs/>
                <w:color w:val="000000"/>
              </w:rPr>
            </w:pPr>
            <w:r w:rsidRPr="00C94AF9">
              <w:rPr>
                <w:b/>
                <w:bCs/>
                <w:color w:val="000000"/>
              </w:rPr>
              <w:t>Phân trang</w:t>
            </w:r>
            <w:r w:rsidRPr="00C94AF9">
              <w:rPr>
                <w:color w:val="000000"/>
              </w:rPr>
              <w:t>:  </w:t>
            </w:r>
          </w:p>
          <w:p w14:paraId="5AD7A43B" w14:textId="77777777" w:rsidR="005E7804" w:rsidRDefault="005E7804" w:rsidP="005E7804">
            <w:pPr>
              <w:pStyle w:val="NormalWeb"/>
              <w:numPr>
                <w:ilvl w:val="0"/>
                <w:numId w:val="192"/>
              </w:numPr>
              <w:spacing w:before="0" w:beforeAutospacing="0" w:after="0" w:line="360" w:lineRule="auto"/>
              <w:jc w:val="both"/>
              <w:textAlignment w:val="baseline"/>
              <w:rPr>
                <w:color w:val="000000"/>
              </w:rPr>
            </w:pPr>
            <w:r>
              <w:rPr>
                <w:color w:val="000000"/>
              </w:rPr>
              <w:t>Phân trang 10 bản ghi/1 trang.  </w:t>
            </w:r>
          </w:p>
          <w:p w14:paraId="1DC45CBA" w14:textId="77777777" w:rsidR="005E7804" w:rsidRDefault="005E7804" w:rsidP="005E7804">
            <w:pPr>
              <w:pStyle w:val="NormalWeb"/>
              <w:numPr>
                <w:ilvl w:val="0"/>
                <w:numId w:val="192"/>
              </w:numPr>
              <w:spacing w:before="0" w:beforeAutospacing="0" w:after="0" w:line="360" w:lineRule="auto"/>
              <w:jc w:val="both"/>
              <w:textAlignment w:val="baseline"/>
              <w:rPr>
                <w:color w:val="000000"/>
              </w:rPr>
            </w:pPr>
            <w:r>
              <w:rPr>
                <w:color w:val="000000"/>
              </w:rPr>
              <w:lastRenderedPageBreak/>
              <w:t>Hiển thị Label tại mỗi trang khi xem theo mẫu: “Tìm thấy (number), hiển thị từ 1-10”</w:t>
            </w:r>
          </w:p>
          <w:p w14:paraId="112617A0" w14:textId="77777777" w:rsidR="005E7804" w:rsidRPr="00C94AF9" w:rsidRDefault="005E7804" w:rsidP="005E7804">
            <w:pPr>
              <w:pStyle w:val="NormalWeb"/>
              <w:numPr>
                <w:ilvl w:val="0"/>
                <w:numId w:val="192"/>
              </w:numPr>
              <w:spacing w:before="0" w:beforeAutospacing="0" w:after="120" w:line="360" w:lineRule="auto"/>
              <w:jc w:val="both"/>
              <w:textAlignment w:val="baseline"/>
              <w:rPr>
                <w:color w:val="000000"/>
              </w:rPr>
            </w:pPr>
            <w:r>
              <w:rPr>
                <w:color w:val="000000"/>
              </w:rPr>
              <w:t>Có thể next, quay lại trang, chọn trang để xem, hiển thị cho phép chọn 10 trang liên tiếp nhau.</w:t>
            </w:r>
          </w:p>
          <w:p w14:paraId="7D65169C" w14:textId="77777777" w:rsidR="005E7804" w:rsidRDefault="005E7804" w:rsidP="00073187">
            <w:pPr>
              <w:pStyle w:val="NormalWeb"/>
              <w:spacing w:before="80" w:beforeAutospacing="0" w:after="0" w:line="360" w:lineRule="auto"/>
              <w:jc w:val="both"/>
              <w:rPr>
                <w:bCs/>
                <w:color w:val="000000"/>
              </w:rPr>
            </w:pPr>
            <w:r>
              <w:rPr>
                <w:b/>
                <w:bCs/>
                <w:color w:val="000000"/>
              </w:rPr>
              <w:t xml:space="preserve">     Tìm kiếm người dùng đã đưa vào nhóm: </w:t>
            </w:r>
            <w:r w:rsidRPr="00CB3F3F">
              <w:rPr>
                <w:bCs/>
                <w:color w:val="000000"/>
              </w:rPr>
              <w:t>Label</w:t>
            </w:r>
          </w:p>
          <w:p w14:paraId="2A21556F" w14:textId="77777777" w:rsidR="005E7804" w:rsidRPr="00A46A8C" w:rsidRDefault="005E7804" w:rsidP="005E7804">
            <w:pPr>
              <w:pStyle w:val="NormalWeb"/>
              <w:numPr>
                <w:ilvl w:val="0"/>
                <w:numId w:val="285"/>
              </w:numPr>
              <w:spacing w:before="80" w:beforeAutospacing="0" w:after="0" w:line="360" w:lineRule="auto"/>
              <w:jc w:val="both"/>
              <w:rPr>
                <w:bCs/>
                <w:color w:val="000000"/>
              </w:rPr>
            </w:pPr>
            <w:r>
              <w:rPr>
                <w:bCs/>
                <w:color w:val="000000"/>
              </w:rPr>
              <w:t xml:space="preserve">Chỉ hiển thị và tìm kiếm người dùng đang được gán nhóm quyền này </w:t>
            </w:r>
          </w:p>
          <w:p w14:paraId="5BD7596A" w14:textId="77777777" w:rsidR="005E7804" w:rsidRDefault="005E7804" w:rsidP="00073187">
            <w:pPr>
              <w:pStyle w:val="NormalWeb"/>
              <w:spacing w:before="0" w:beforeAutospacing="0" w:after="120" w:line="360" w:lineRule="auto"/>
              <w:ind w:left="360"/>
              <w:jc w:val="both"/>
              <w:textAlignment w:val="baseline"/>
              <w:rPr>
                <w:b/>
                <w:bCs/>
                <w:color w:val="000000"/>
              </w:rPr>
            </w:pPr>
            <w:r>
              <w:rPr>
                <w:b/>
                <w:bCs/>
                <w:color w:val="000000"/>
              </w:rPr>
              <w:t>Danh sách người dùng đã đưa vào nhóm</w:t>
            </w:r>
          </w:p>
          <w:p w14:paraId="6F8E2C65" w14:textId="77777777" w:rsidR="005E7804" w:rsidRPr="009F71ED" w:rsidRDefault="005E7804" w:rsidP="00073187">
            <w:pPr>
              <w:pStyle w:val="NormalWeb"/>
              <w:spacing w:before="0" w:beforeAutospacing="0" w:after="120" w:line="360" w:lineRule="auto"/>
              <w:ind w:left="360"/>
              <w:jc w:val="both"/>
              <w:textAlignment w:val="baseline"/>
              <w:rPr>
                <w:bCs/>
                <w:color w:val="000000"/>
              </w:rPr>
            </w:pPr>
            <w:r>
              <w:rPr>
                <w:bCs/>
                <w:color w:val="000000"/>
              </w:rPr>
              <w:t>Tương tự Danh sách người dùng chưa đưa vào nhóm</w:t>
            </w:r>
          </w:p>
          <w:p w14:paraId="3C4A0651" w14:textId="77777777" w:rsidR="005E7804" w:rsidRDefault="005E7804" w:rsidP="00073187">
            <w:pPr>
              <w:pStyle w:val="NormalWeb"/>
              <w:spacing w:before="0" w:beforeAutospacing="0" w:after="120" w:line="360" w:lineRule="auto"/>
              <w:ind w:left="360"/>
              <w:jc w:val="both"/>
              <w:textAlignment w:val="baseline"/>
              <w:rPr>
                <w:b/>
                <w:bCs/>
                <w:color w:val="000000"/>
              </w:rPr>
            </w:pPr>
            <w:r>
              <w:rPr>
                <w:b/>
                <w:bCs/>
                <w:color w:val="000000"/>
              </w:rPr>
              <w:t xml:space="preserve">Button Gán </w:t>
            </w:r>
          </w:p>
          <w:p w14:paraId="7EE1335B" w14:textId="77777777" w:rsidR="005E7804" w:rsidRPr="00C94AF9" w:rsidRDefault="005E7804" w:rsidP="005E7804">
            <w:pPr>
              <w:pStyle w:val="NormalWeb"/>
              <w:numPr>
                <w:ilvl w:val="0"/>
                <w:numId w:val="285"/>
              </w:numPr>
              <w:spacing w:before="0" w:beforeAutospacing="0" w:after="120" w:line="360" w:lineRule="auto"/>
              <w:jc w:val="both"/>
              <w:textAlignment w:val="baseline"/>
              <w:rPr>
                <w:bCs/>
                <w:color w:val="000000"/>
              </w:rPr>
            </w:pPr>
            <w:r w:rsidRPr="00C94AF9">
              <w:rPr>
                <w:bCs/>
                <w:color w:val="000000"/>
              </w:rPr>
              <w:t>UI Control: button</w:t>
            </w:r>
          </w:p>
          <w:p w14:paraId="207C1369" w14:textId="77777777" w:rsidR="005E7804" w:rsidRPr="00C94AF9" w:rsidRDefault="005E7804" w:rsidP="005E7804">
            <w:pPr>
              <w:pStyle w:val="NormalWeb"/>
              <w:numPr>
                <w:ilvl w:val="0"/>
                <w:numId w:val="285"/>
              </w:numPr>
              <w:spacing w:before="0" w:beforeAutospacing="0" w:after="120" w:line="360" w:lineRule="auto"/>
              <w:jc w:val="both"/>
              <w:textAlignment w:val="baseline"/>
              <w:rPr>
                <w:bCs/>
                <w:color w:val="000000"/>
              </w:rPr>
            </w:pPr>
            <w:r w:rsidRPr="00C94AF9">
              <w:rPr>
                <w:bCs/>
                <w:color w:val="000000"/>
              </w:rPr>
              <w:t xml:space="preserve">Comment: </w:t>
            </w:r>
          </w:p>
          <w:p w14:paraId="5301659B" w14:textId="77777777" w:rsidR="005E7804" w:rsidRPr="00C94AF9" w:rsidRDefault="005E7804" w:rsidP="005E7804">
            <w:pPr>
              <w:pStyle w:val="NormalWeb"/>
              <w:numPr>
                <w:ilvl w:val="0"/>
                <w:numId w:val="189"/>
              </w:numPr>
              <w:spacing w:before="0" w:beforeAutospacing="0" w:after="120" w:line="360" w:lineRule="auto"/>
              <w:jc w:val="both"/>
              <w:textAlignment w:val="baseline"/>
              <w:rPr>
                <w:bCs/>
                <w:color w:val="000000"/>
              </w:rPr>
            </w:pPr>
            <w:r w:rsidRPr="00C94AF9">
              <w:rPr>
                <w:bCs/>
                <w:color w:val="000000"/>
              </w:rPr>
              <w:t xml:space="preserve">Gán người dùng vào: sẽ tick button </w:t>
            </w:r>
            <w:r w:rsidRPr="00C94AF9">
              <w:rPr>
                <w:noProof/>
              </w:rPr>
              <w:drawing>
                <wp:inline distT="0" distB="0" distL="0" distR="0" wp14:anchorId="731DA2D3" wp14:editId="52FC7A34">
                  <wp:extent cx="571500" cy="2571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1500" cy="257175"/>
                          </a:xfrm>
                          <a:prstGeom prst="rect">
                            <a:avLst/>
                          </a:prstGeom>
                        </pic:spPr>
                      </pic:pic>
                    </a:graphicData>
                  </a:graphic>
                </wp:inline>
              </w:drawing>
            </w:r>
            <w:r w:rsidRPr="00C94AF9">
              <w:rPr>
                <w:bCs/>
                <w:color w:val="000000"/>
              </w:rPr>
              <w:t xml:space="preserve">, chỉ enable khi người dùng tick chọn ít nhất 1 user thuộc </w:t>
            </w:r>
            <w:r w:rsidRPr="00C94AF9">
              <w:rPr>
                <w:b/>
                <w:bCs/>
                <w:color w:val="000000"/>
              </w:rPr>
              <w:t>Danh sách người dùng chưa đưa vào nhóm</w:t>
            </w:r>
          </w:p>
          <w:p w14:paraId="77A3C991" w14:textId="77777777" w:rsidR="005E7804" w:rsidRPr="00C94AF9" w:rsidRDefault="005E7804" w:rsidP="005E7804">
            <w:pPr>
              <w:pStyle w:val="NormalWeb"/>
              <w:numPr>
                <w:ilvl w:val="0"/>
                <w:numId w:val="189"/>
              </w:numPr>
              <w:spacing w:before="0" w:beforeAutospacing="0" w:after="120" w:line="360" w:lineRule="auto"/>
              <w:jc w:val="both"/>
              <w:textAlignment w:val="baseline"/>
              <w:rPr>
                <w:bCs/>
                <w:color w:val="000000"/>
              </w:rPr>
            </w:pPr>
            <w:r w:rsidRPr="00C94AF9">
              <w:rPr>
                <w:bCs/>
                <w:color w:val="000000"/>
              </w:rPr>
              <w:t>Bỏ người dùng ra khỏi nhóm quyền</w:t>
            </w:r>
            <w:r>
              <w:rPr>
                <w:bCs/>
                <w:color w:val="000000"/>
              </w:rPr>
              <w:t>:</w:t>
            </w:r>
            <w:r w:rsidRPr="00C94AF9">
              <w:rPr>
                <w:bCs/>
                <w:color w:val="000000"/>
              </w:rPr>
              <w:t xml:space="preserve"> sẽ tick button</w:t>
            </w:r>
            <w:r>
              <w:rPr>
                <w:bCs/>
                <w:color w:val="000000"/>
              </w:rPr>
              <w:t xml:space="preserve"> </w:t>
            </w:r>
            <w:r>
              <w:rPr>
                <w:noProof/>
              </w:rPr>
              <w:drawing>
                <wp:inline distT="0" distB="0" distL="0" distR="0" wp14:anchorId="3AE8F8FA" wp14:editId="16A471BA">
                  <wp:extent cx="581025" cy="2952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1025" cy="295275"/>
                          </a:xfrm>
                          <a:prstGeom prst="rect">
                            <a:avLst/>
                          </a:prstGeom>
                        </pic:spPr>
                      </pic:pic>
                    </a:graphicData>
                  </a:graphic>
                </wp:inline>
              </w:drawing>
            </w:r>
            <w:r>
              <w:rPr>
                <w:bCs/>
                <w:color w:val="000000"/>
              </w:rPr>
              <w:t xml:space="preserve">, </w:t>
            </w:r>
            <w:r w:rsidRPr="00C94AF9">
              <w:rPr>
                <w:bCs/>
                <w:color w:val="000000"/>
              </w:rPr>
              <w:t xml:space="preserve"> chỉ enable khi người dùng tick chọn ít nhất 1 user thuộc </w:t>
            </w:r>
            <w:r w:rsidRPr="00C94AF9">
              <w:rPr>
                <w:b/>
                <w:bCs/>
                <w:color w:val="000000"/>
              </w:rPr>
              <w:t xml:space="preserve">Danh sách người dùng </w:t>
            </w:r>
            <w:r>
              <w:rPr>
                <w:b/>
                <w:bCs/>
                <w:color w:val="000000"/>
              </w:rPr>
              <w:t>đã</w:t>
            </w:r>
            <w:r w:rsidRPr="00C94AF9">
              <w:rPr>
                <w:b/>
                <w:bCs/>
                <w:color w:val="000000"/>
              </w:rPr>
              <w:t xml:space="preserve"> đưa vào nhóm</w:t>
            </w:r>
          </w:p>
          <w:p w14:paraId="6178ACD8" w14:textId="77777777" w:rsidR="005E7804" w:rsidRDefault="005E7804" w:rsidP="00073187">
            <w:pPr>
              <w:pStyle w:val="NormalWeb"/>
              <w:spacing w:before="0" w:beforeAutospacing="0" w:after="120" w:line="360" w:lineRule="auto"/>
              <w:ind w:left="360"/>
              <w:jc w:val="both"/>
              <w:textAlignment w:val="baseline"/>
            </w:pPr>
            <w:r w:rsidRPr="007C4B16">
              <w:rPr>
                <w:b/>
              </w:rPr>
              <w:t>Button xác nhận</w:t>
            </w:r>
            <w:r>
              <w:t xml:space="preserve"> </w:t>
            </w:r>
          </w:p>
          <w:p w14:paraId="6D8BCD55" w14:textId="77777777" w:rsidR="005E7804" w:rsidRPr="007C4B16"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2751212E" w14:textId="77777777" w:rsidR="005E7804" w:rsidRPr="004B0DA4"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Comment: Xử lý sự kiện chọn user được gán </w:t>
            </w:r>
          </w:p>
          <w:p w14:paraId="6E729961" w14:textId="77777777" w:rsidR="005E7804" w:rsidRDefault="005E7804" w:rsidP="00073187">
            <w:pPr>
              <w:pStyle w:val="NormalWeb"/>
              <w:spacing w:before="0" w:beforeAutospacing="0" w:after="120" w:line="360" w:lineRule="auto"/>
              <w:ind w:left="360"/>
              <w:jc w:val="both"/>
              <w:textAlignment w:val="baseline"/>
            </w:pPr>
            <w:r w:rsidRPr="004B0DA4">
              <w:rPr>
                <w:b/>
              </w:rPr>
              <w:t>Button Đóng</w:t>
            </w:r>
            <w:r>
              <w:t xml:space="preserve"> </w:t>
            </w:r>
          </w:p>
          <w:p w14:paraId="3D731CDE" w14:textId="77777777" w:rsidR="005E7804" w:rsidRPr="004B0DA4" w:rsidRDefault="005E7804" w:rsidP="005E7804">
            <w:pPr>
              <w:pStyle w:val="NormalWeb"/>
              <w:numPr>
                <w:ilvl w:val="0"/>
                <w:numId w:val="109"/>
              </w:numPr>
              <w:spacing w:before="0" w:beforeAutospacing="0" w:after="120" w:line="360" w:lineRule="auto"/>
              <w:jc w:val="both"/>
              <w:textAlignment w:val="baseline"/>
              <w:rPr>
                <w:b/>
                <w:bCs/>
                <w:color w:val="000000"/>
              </w:rPr>
            </w:pPr>
            <w:r>
              <w:t xml:space="preserve">UI Control: Button </w:t>
            </w:r>
          </w:p>
          <w:p w14:paraId="04274998" w14:textId="77777777" w:rsidR="005E7804" w:rsidRPr="00C94AF9" w:rsidRDefault="005E7804" w:rsidP="005E7804">
            <w:pPr>
              <w:pStyle w:val="NormalWeb"/>
              <w:numPr>
                <w:ilvl w:val="0"/>
                <w:numId w:val="109"/>
              </w:numPr>
              <w:spacing w:before="0" w:beforeAutospacing="0" w:after="120" w:line="360" w:lineRule="auto"/>
              <w:jc w:val="both"/>
              <w:textAlignment w:val="baseline"/>
              <w:rPr>
                <w:b/>
                <w:bCs/>
                <w:color w:val="000000"/>
              </w:rPr>
            </w:pPr>
            <w:r>
              <w:t>Comment: Xử lý sự kiện đóng popup</w:t>
            </w:r>
          </w:p>
        </w:tc>
      </w:tr>
    </w:tbl>
    <w:p w14:paraId="73A25B54" w14:textId="77777777" w:rsidR="005E7804" w:rsidRDefault="005E7804" w:rsidP="005E7804">
      <w:pPr>
        <w:pStyle w:val="Heading5"/>
      </w:pPr>
      <w:r>
        <w:lastRenderedPageBreak/>
        <w:t xml:space="preserve"> Mô tả dòng sự kiện phụ (Alternative Flow)</w:t>
      </w:r>
    </w:p>
    <w:p w14:paraId="369695AF" w14:textId="77777777" w:rsidR="005E7804" w:rsidRDefault="005E7804" w:rsidP="005E7804">
      <w:pPr>
        <w:pStyle w:val="NormalWeb"/>
        <w:spacing w:before="0" w:beforeAutospacing="0" w:after="160" w:line="360" w:lineRule="auto"/>
      </w:pPr>
      <w:r>
        <w:rPr>
          <w:color w:val="000000"/>
        </w:rPr>
        <w:t>N/A</w:t>
      </w:r>
    </w:p>
    <w:p w14:paraId="49F93144" w14:textId="77777777" w:rsidR="005E7804" w:rsidRDefault="005E7804" w:rsidP="005E7804">
      <w:pPr>
        <w:pStyle w:val="Heading5"/>
      </w:pPr>
      <w:r>
        <w:lastRenderedPageBreak/>
        <w:t xml:space="preserve"> Ghi chú</w:t>
      </w:r>
    </w:p>
    <w:p w14:paraId="77E3DD9C" w14:textId="77777777" w:rsidR="005E7804" w:rsidRDefault="005E7804" w:rsidP="005E7804">
      <w:pPr>
        <w:pStyle w:val="NormalWeb"/>
        <w:spacing w:before="0" w:beforeAutospacing="0" w:after="160" w:line="360" w:lineRule="auto"/>
      </w:pPr>
      <w:r>
        <w:rPr>
          <w:noProof/>
        </w:rPr>
        <w:drawing>
          <wp:inline distT="0" distB="0" distL="0" distR="0" wp14:anchorId="3DABBD6B" wp14:editId="008E8B57">
            <wp:extent cx="5943600" cy="262191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621915"/>
                    </a:xfrm>
                    <a:prstGeom prst="rect">
                      <a:avLst/>
                    </a:prstGeom>
                  </pic:spPr>
                </pic:pic>
              </a:graphicData>
            </a:graphic>
          </wp:inline>
        </w:drawing>
      </w:r>
    </w:p>
    <w:p w14:paraId="7BB996B0" w14:textId="77777777" w:rsidR="005E7804" w:rsidRPr="00E35E98" w:rsidRDefault="005E7804" w:rsidP="005E7804"/>
    <w:p w14:paraId="12BB893D" w14:textId="77777777" w:rsidR="0004121A" w:rsidRPr="0004121A" w:rsidRDefault="0004121A" w:rsidP="0004121A"/>
    <w:p w14:paraId="13627C42" w14:textId="1BF74FF5" w:rsidR="00633270" w:rsidRDefault="007412E3" w:rsidP="0049277F">
      <w:pPr>
        <w:pStyle w:val="Heading3"/>
      </w:pPr>
      <w:bookmarkStart w:id="86" w:name="_Toc109901605"/>
      <w:r>
        <w:t xml:space="preserve"> </w:t>
      </w:r>
      <w:r w:rsidR="00633270" w:rsidRPr="00633270">
        <w:t>Quản lý người dùng</w:t>
      </w:r>
      <w:bookmarkEnd w:id="86"/>
    </w:p>
    <w:p w14:paraId="6A15D647" w14:textId="2176E9C2" w:rsidR="00633270" w:rsidRDefault="00633270" w:rsidP="0049277F">
      <w:pPr>
        <w:pStyle w:val="Heading4"/>
      </w:pPr>
      <w:r>
        <w:t>Tạo mới người dùng</w:t>
      </w:r>
    </w:p>
    <w:p w14:paraId="6AB97E3B" w14:textId="77777777" w:rsidR="00396B5C" w:rsidRDefault="00396B5C" w:rsidP="00396B5C">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497"/>
        <w:gridCol w:w="6817"/>
      </w:tblGrid>
      <w:tr w:rsidR="00396B5C" w14:paraId="2FF8AEB6" w14:textId="77777777" w:rsidTr="00073187">
        <w:trPr>
          <w:trHeight w:val="284"/>
          <w:jc w:val="center"/>
        </w:trPr>
        <w:tc>
          <w:tcPr>
            <w:tcW w:w="249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92C92C5" w14:textId="77777777" w:rsidR="00396B5C" w:rsidRDefault="00396B5C" w:rsidP="00073187">
            <w:pPr>
              <w:pStyle w:val="NormalWeb"/>
              <w:spacing w:before="0" w:beforeAutospacing="0" w:after="0" w:line="360" w:lineRule="auto"/>
              <w:ind w:left="142"/>
            </w:pPr>
            <w:r>
              <w:rPr>
                <w:b/>
                <w:bCs/>
                <w:color w:val="000000"/>
                <w:sz w:val="20"/>
                <w:szCs w:val="20"/>
              </w:rPr>
              <w:t>Tên chức năng</w:t>
            </w:r>
          </w:p>
        </w:tc>
        <w:tc>
          <w:tcPr>
            <w:tcW w:w="681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E077AA3" w14:textId="298E40C1" w:rsidR="00396B5C" w:rsidRDefault="00396B5C" w:rsidP="00073187">
            <w:pPr>
              <w:pStyle w:val="NormalWeb"/>
              <w:spacing w:before="0" w:beforeAutospacing="0" w:after="120" w:line="360" w:lineRule="auto"/>
              <w:jc w:val="both"/>
            </w:pPr>
            <w:r>
              <w:rPr>
                <w:color w:val="000000"/>
                <w:sz w:val="20"/>
                <w:szCs w:val="20"/>
              </w:rPr>
              <w:t xml:space="preserve">Thêm mới người dùng </w:t>
            </w:r>
          </w:p>
        </w:tc>
      </w:tr>
      <w:tr w:rsidR="00396B5C" w14:paraId="054BB3A0" w14:textId="77777777" w:rsidTr="00073187">
        <w:trPr>
          <w:trHeight w:val="284"/>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2533A61" w14:textId="77777777" w:rsidR="00396B5C" w:rsidRDefault="00396B5C" w:rsidP="00073187">
            <w:pPr>
              <w:pStyle w:val="NormalWeb"/>
              <w:spacing w:before="0" w:beforeAutospacing="0" w:after="0" w:line="360" w:lineRule="auto"/>
              <w:ind w:left="142"/>
            </w:pPr>
            <w:r>
              <w:rPr>
                <w:b/>
                <w:bCs/>
                <w:color w:val="000000"/>
                <w:sz w:val="20"/>
                <w:szCs w:val="20"/>
              </w:rPr>
              <w:t>Mô tả</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DF39944" w14:textId="6BDBC186" w:rsidR="00396B5C" w:rsidRDefault="00396B5C" w:rsidP="00073187">
            <w:pPr>
              <w:pStyle w:val="NormalWeb"/>
              <w:spacing w:before="0" w:beforeAutospacing="0" w:after="120" w:line="360" w:lineRule="auto"/>
              <w:jc w:val="both"/>
            </w:pPr>
            <w:r>
              <w:rPr>
                <w:color w:val="000000"/>
                <w:sz w:val="20"/>
                <w:szCs w:val="20"/>
              </w:rPr>
              <w:t xml:space="preserve">Cho phép them mới một người dùng </w:t>
            </w:r>
          </w:p>
        </w:tc>
      </w:tr>
      <w:tr w:rsidR="00396B5C" w14:paraId="6B07518B" w14:textId="77777777" w:rsidTr="00073187">
        <w:trPr>
          <w:trHeight w:val="395"/>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436C695" w14:textId="77777777" w:rsidR="00396B5C" w:rsidRDefault="00396B5C" w:rsidP="00073187">
            <w:pPr>
              <w:pStyle w:val="NormalWeb"/>
              <w:spacing w:before="0" w:beforeAutospacing="0" w:after="0" w:line="360" w:lineRule="auto"/>
              <w:ind w:left="142"/>
            </w:pPr>
            <w:r>
              <w:rPr>
                <w:b/>
                <w:bCs/>
                <w:color w:val="000000"/>
                <w:sz w:val="20"/>
                <w:szCs w:val="20"/>
              </w:rPr>
              <w:t>Tác nhân</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046D2A95" w14:textId="77777777" w:rsidR="00396B5C" w:rsidRDefault="00396B5C" w:rsidP="00073187">
            <w:pPr>
              <w:pStyle w:val="NormalWeb"/>
              <w:spacing w:before="0" w:beforeAutospacing="0" w:after="120" w:line="360" w:lineRule="auto"/>
              <w:jc w:val="both"/>
            </w:pPr>
            <w:r>
              <w:rPr>
                <w:color w:val="000000"/>
                <w:sz w:val="20"/>
                <w:szCs w:val="20"/>
              </w:rPr>
              <w:t>User quản lý đơn vị</w:t>
            </w:r>
          </w:p>
        </w:tc>
      </w:tr>
      <w:tr w:rsidR="00396B5C" w14:paraId="6B2CF91E" w14:textId="77777777" w:rsidTr="00073187">
        <w:trPr>
          <w:trHeight w:val="378"/>
          <w:jc w:val="center"/>
        </w:trPr>
        <w:tc>
          <w:tcPr>
            <w:tcW w:w="249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12D04346" w14:textId="77777777" w:rsidR="00396B5C" w:rsidRDefault="00396B5C" w:rsidP="00073187">
            <w:pPr>
              <w:pStyle w:val="NormalWeb"/>
              <w:spacing w:before="0" w:beforeAutospacing="0" w:after="0" w:line="360" w:lineRule="auto"/>
              <w:ind w:left="142"/>
            </w:pPr>
            <w:r>
              <w:rPr>
                <w:b/>
                <w:bCs/>
                <w:color w:val="000000"/>
                <w:sz w:val="20"/>
                <w:szCs w:val="20"/>
              </w:rPr>
              <w:t>Điều kiện trước </w:t>
            </w:r>
          </w:p>
        </w:tc>
        <w:tc>
          <w:tcPr>
            <w:tcW w:w="681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AB19EFB" w14:textId="77777777" w:rsidR="00396B5C" w:rsidRDefault="00396B5C" w:rsidP="00073187">
            <w:pPr>
              <w:pStyle w:val="NormalWeb"/>
              <w:spacing w:before="0" w:beforeAutospacing="0" w:after="120" w:line="360" w:lineRule="auto"/>
              <w:jc w:val="both"/>
            </w:pPr>
            <w:r>
              <w:rPr>
                <w:color w:val="000000"/>
                <w:sz w:val="20"/>
                <w:szCs w:val="20"/>
              </w:rPr>
              <w:t>User được phân quyền</w:t>
            </w:r>
          </w:p>
        </w:tc>
      </w:tr>
      <w:tr w:rsidR="00396B5C" w14:paraId="437898A0" w14:textId="77777777" w:rsidTr="00073187">
        <w:trPr>
          <w:trHeight w:val="530"/>
          <w:jc w:val="center"/>
        </w:trPr>
        <w:tc>
          <w:tcPr>
            <w:tcW w:w="249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375DF05B" w14:textId="77777777" w:rsidR="00396B5C" w:rsidRDefault="00396B5C" w:rsidP="00073187">
            <w:pPr>
              <w:pStyle w:val="NormalWeb"/>
              <w:spacing w:before="0" w:beforeAutospacing="0" w:after="0" w:line="360" w:lineRule="auto"/>
              <w:ind w:left="142"/>
            </w:pPr>
            <w:r>
              <w:rPr>
                <w:b/>
                <w:bCs/>
                <w:color w:val="000000"/>
                <w:sz w:val="20"/>
                <w:szCs w:val="20"/>
              </w:rPr>
              <w:t>Điều kiện sau</w:t>
            </w:r>
          </w:p>
        </w:tc>
        <w:tc>
          <w:tcPr>
            <w:tcW w:w="681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29DAA1A9" w14:textId="297FD6CA" w:rsidR="00396B5C" w:rsidRDefault="00396B5C" w:rsidP="00073187">
            <w:pPr>
              <w:pStyle w:val="NormalWeb"/>
              <w:spacing w:before="0" w:beforeAutospacing="0" w:after="120" w:line="360" w:lineRule="auto"/>
              <w:jc w:val="both"/>
            </w:pPr>
            <w:r>
              <w:rPr>
                <w:color w:val="000000"/>
                <w:sz w:val="20"/>
                <w:szCs w:val="20"/>
              </w:rPr>
              <w:t>User mới tạo hiển thị trong danh sách user hiển thị, Thông báo “Thêm User thành công”</w:t>
            </w:r>
          </w:p>
        </w:tc>
      </w:tr>
      <w:tr w:rsidR="00396B5C" w14:paraId="04EDCF20" w14:textId="77777777" w:rsidTr="00073187">
        <w:trPr>
          <w:trHeight w:val="284"/>
          <w:jc w:val="center"/>
        </w:trPr>
        <w:tc>
          <w:tcPr>
            <w:tcW w:w="249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4840FDD" w14:textId="77777777" w:rsidR="00396B5C" w:rsidRDefault="00396B5C" w:rsidP="00073187">
            <w:pPr>
              <w:pStyle w:val="NormalWeb"/>
              <w:spacing w:before="0" w:beforeAutospacing="0" w:after="0" w:line="360" w:lineRule="auto"/>
              <w:ind w:left="142"/>
            </w:pPr>
            <w:r>
              <w:rPr>
                <w:b/>
                <w:bCs/>
                <w:color w:val="000000"/>
                <w:sz w:val="20"/>
                <w:szCs w:val="20"/>
              </w:rPr>
              <w:t>Ngoại lệ</w:t>
            </w:r>
          </w:p>
        </w:tc>
        <w:tc>
          <w:tcPr>
            <w:tcW w:w="681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9614DAD" w14:textId="36A0665A" w:rsidR="00396B5C" w:rsidRPr="004A6402" w:rsidRDefault="00396B5C" w:rsidP="00073187">
            <w:pPr>
              <w:pStyle w:val="NormalWeb"/>
              <w:spacing w:before="0" w:beforeAutospacing="0" w:after="120" w:line="360" w:lineRule="auto"/>
              <w:jc w:val="both"/>
              <w:rPr>
                <w:sz w:val="20"/>
                <w:szCs w:val="20"/>
              </w:rPr>
            </w:pPr>
            <w:r w:rsidRPr="004A6402">
              <w:rPr>
                <w:sz w:val="20"/>
                <w:szCs w:val="20"/>
              </w:rPr>
              <w:t xml:space="preserve">Báo lỗi “Vui lòng nhập thông tin [tên trường]” khi chưa điền mà bấm Lưu </w:t>
            </w:r>
          </w:p>
        </w:tc>
      </w:tr>
      <w:tr w:rsidR="00396B5C" w14:paraId="120C03D0" w14:textId="77777777" w:rsidTr="00073187">
        <w:trPr>
          <w:trHeight w:val="284"/>
          <w:jc w:val="center"/>
        </w:trPr>
        <w:tc>
          <w:tcPr>
            <w:tcW w:w="249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22FB9F8" w14:textId="77777777" w:rsidR="00396B5C" w:rsidRDefault="00396B5C" w:rsidP="00073187">
            <w:pPr>
              <w:pStyle w:val="NormalWeb"/>
              <w:spacing w:before="0" w:beforeAutospacing="0" w:after="0" w:line="360" w:lineRule="auto"/>
              <w:ind w:left="142"/>
            </w:pPr>
            <w:r>
              <w:rPr>
                <w:b/>
                <w:bCs/>
                <w:color w:val="000000"/>
                <w:sz w:val="20"/>
                <w:szCs w:val="20"/>
              </w:rPr>
              <w:t>Các yêu cầu đặc biệt</w:t>
            </w:r>
          </w:p>
        </w:tc>
        <w:tc>
          <w:tcPr>
            <w:tcW w:w="681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6BFE3389" w14:textId="77777777" w:rsidR="00396B5C" w:rsidRDefault="00396B5C" w:rsidP="00073187">
            <w:pPr>
              <w:pStyle w:val="NormalWeb"/>
              <w:spacing w:before="0" w:beforeAutospacing="0" w:after="120" w:line="360" w:lineRule="auto"/>
              <w:jc w:val="both"/>
            </w:pPr>
            <w:r>
              <w:rPr>
                <w:color w:val="000000"/>
                <w:sz w:val="20"/>
                <w:szCs w:val="20"/>
              </w:rPr>
              <w:t>Lưu logs khi thêm mới </w:t>
            </w:r>
          </w:p>
        </w:tc>
      </w:tr>
    </w:tbl>
    <w:p w14:paraId="71FAEB8C" w14:textId="77777777" w:rsidR="00396B5C" w:rsidRDefault="00396B5C" w:rsidP="00396B5C">
      <w:pPr>
        <w:pStyle w:val="Heading5"/>
      </w:pPr>
      <w:r>
        <w:lastRenderedPageBreak/>
        <w:t xml:space="preserve">Biểu đồ </w:t>
      </w:r>
      <w:r w:rsidRPr="00382B07">
        <w:t>luồng</w:t>
      </w:r>
      <w:r>
        <w:t xml:space="preserve"> xử lý chức năng</w:t>
      </w:r>
    </w:p>
    <w:p w14:paraId="422B4169" w14:textId="3784EB70" w:rsidR="00396B5C" w:rsidRDefault="00396B5C" w:rsidP="00396B5C">
      <w:pPr>
        <w:pStyle w:val="NormalWeb"/>
        <w:spacing w:before="0" w:beforeAutospacing="0" w:after="160" w:line="360" w:lineRule="auto"/>
      </w:pPr>
      <w:r>
        <w:rPr>
          <w:noProof/>
        </w:rPr>
        <w:drawing>
          <wp:inline distT="0" distB="0" distL="0" distR="0" wp14:anchorId="1194025F" wp14:editId="1286C037">
            <wp:extent cx="5943600" cy="4717420"/>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4717420"/>
                    </a:xfrm>
                    <a:prstGeom prst="rect">
                      <a:avLst/>
                    </a:prstGeom>
                    <a:noFill/>
                    <a:ln>
                      <a:noFill/>
                    </a:ln>
                  </pic:spPr>
                </pic:pic>
              </a:graphicData>
            </a:graphic>
          </wp:inline>
        </w:drawing>
      </w:r>
    </w:p>
    <w:p w14:paraId="10793430" w14:textId="77777777" w:rsidR="00396B5C" w:rsidRDefault="00396B5C" w:rsidP="00396B5C">
      <w:pPr>
        <w:pStyle w:val="Heading5"/>
      </w:pPr>
      <w:r>
        <w:t>Mô tả dòng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396B5C" w14:paraId="62D91DC4" w14:textId="77777777" w:rsidTr="00073187">
        <w:trPr>
          <w:trHeight w:val="530"/>
        </w:trPr>
        <w:tc>
          <w:tcPr>
            <w:tcW w:w="233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4D3BD27" w14:textId="77777777" w:rsidR="00396B5C" w:rsidRDefault="00396B5C" w:rsidP="00073187">
            <w:pPr>
              <w:pStyle w:val="NormalWeb"/>
              <w:spacing w:before="0" w:beforeAutospacing="0" w:after="0" w:line="360" w:lineRule="auto"/>
              <w:jc w:val="center"/>
            </w:pPr>
            <w:r>
              <w:rPr>
                <w:b/>
                <w:bCs/>
                <w:color w:val="000000"/>
                <w:sz w:val="20"/>
                <w:szCs w:val="20"/>
              </w:rPr>
              <w:t>Hành động của tác nhân</w:t>
            </w:r>
          </w:p>
        </w:tc>
        <w:tc>
          <w:tcPr>
            <w:tcW w:w="701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1A0C3EFD" w14:textId="77777777" w:rsidR="00396B5C" w:rsidRDefault="00396B5C" w:rsidP="00073187">
            <w:pPr>
              <w:pStyle w:val="NormalWeb"/>
              <w:spacing w:before="0" w:beforeAutospacing="0" w:after="0" w:line="360" w:lineRule="auto"/>
              <w:jc w:val="center"/>
            </w:pPr>
            <w:r>
              <w:rPr>
                <w:b/>
                <w:bCs/>
                <w:color w:val="000000"/>
                <w:sz w:val="20"/>
                <w:szCs w:val="20"/>
              </w:rPr>
              <w:t>Phản ứng của hệ thống</w:t>
            </w:r>
          </w:p>
        </w:tc>
      </w:tr>
      <w:tr w:rsidR="00396B5C" w14:paraId="66E47974" w14:textId="77777777" w:rsidTr="00073187">
        <w:tc>
          <w:tcPr>
            <w:tcW w:w="233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3E57C856" w14:textId="375B90C8" w:rsidR="00396B5C" w:rsidRDefault="00396B5C" w:rsidP="00073187">
            <w:pPr>
              <w:pStyle w:val="NormalWeb"/>
              <w:spacing w:before="80" w:beforeAutospacing="0" w:after="0" w:line="360" w:lineRule="auto"/>
              <w:jc w:val="both"/>
            </w:pPr>
            <w:r>
              <w:rPr>
                <w:color w:val="000000"/>
              </w:rPr>
              <w:t xml:space="preserve">1. Chọn </w:t>
            </w:r>
            <w:r w:rsidR="005A3088">
              <w:rPr>
                <w:color w:val="000000"/>
              </w:rPr>
              <w:t>Cấp tài khoản tại màn hình Quản lý người dùng</w:t>
            </w:r>
          </w:p>
        </w:tc>
        <w:tc>
          <w:tcPr>
            <w:tcW w:w="701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48AD66CE" w14:textId="00BAFDE0" w:rsidR="00396B5C" w:rsidRDefault="00396B5C" w:rsidP="00073187">
            <w:pPr>
              <w:pStyle w:val="NormalWeb"/>
              <w:spacing w:before="80" w:beforeAutospacing="0" w:after="0" w:line="360" w:lineRule="auto"/>
              <w:jc w:val="both"/>
              <w:rPr>
                <w:color w:val="000000"/>
              </w:rPr>
            </w:pPr>
            <w:r>
              <w:rPr>
                <w:color w:val="000000"/>
              </w:rPr>
              <w:t xml:space="preserve">2. Hệ thống hiển thị màn hình thêm mới </w:t>
            </w:r>
            <w:r w:rsidR="005A3088">
              <w:rPr>
                <w:color w:val="000000"/>
              </w:rPr>
              <w:t>người dùng</w:t>
            </w:r>
          </w:p>
          <w:p w14:paraId="2597EED9" w14:textId="71477D3A" w:rsidR="00396B5C" w:rsidRDefault="00F25DA6" w:rsidP="00073187">
            <w:pPr>
              <w:pStyle w:val="NormalWeb"/>
              <w:spacing w:before="80" w:beforeAutospacing="0" w:after="0" w:line="360" w:lineRule="auto"/>
              <w:jc w:val="both"/>
            </w:pPr>
            <w:r>
              <w:rPr>
                <w:b/>
                <w:bCs/>
                <w:color w:val="000000"/>
              </w:rPr>
              <w:t>Tên tài khoản</w:t>
            </w:r>
            <w:r w:rsidR="00396B5C">
              <w:rPr>
                <w:b/>
                <w:bCs/>
                <w:color w:val="FF0000"/>
              </w:rPr>
              <w:t>*</w:t>
            </w:r>
          </w:p>
          <w:p w14:paraId="50B2D1AC" w14:textId="33CEA011" w:rsidR="00396B5C" w:rsidRPr="00C2275E"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 xml:space="preserve">UI Control: </w:t>
            </w:r>
          </w:p>
          <w:p w14:paraId="7722A154" w14:textId="5E9C0537" w:rsidR="00396B5C"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 xml:space="preserve">Table Name: </w:t>
            </w:r>
          </w:p>
          <w:p w14:paraId="0693F84C" w14:textId="283CE77C" w:rsidR="00396B5C" w:rsidRDefault="00396B5C" w:rsidP="00396B5C">
            <w:pPr>
              <w:pStyle w:val="NormalWeb"/>
              <w:numPr>
                <w:ilvl w:val="0"/>
                <w:numId w:val="274"/>
              </w:numPr>
              <w:spacing w:before="0" w:beforeAutospacing="0" w:after="120" w:line="360" w:lineRule="auto"/>
              <w:jc w:val="both"/>
              <w:textAlignment w:val="baseline"/>
              <w:rPr>
                <w:color w:val="000000"/>
              </w:rPr>
            </w:pPr>
            <w:r>
              <w:rPr>
                <w:b/>
                <w:bCs/>
                <w:color w:val="000000"/>
              </w:rPr>
              <w:t> </w:t>
            </w:r>
            <w:r>
              <w:rPr>
                <w:color w:val="000000"/>
              </w:rPr>
              <w:t xml:space="preserve">Column Name: </w:t>
            </w:r>
          </w:p>
          <w:p w14:paraId="75A93AEC" w14:textId="77777777" w:rsidR="00396B5C" w:rsidRDefault="00396B5C" w:rsidP="00396B5C">
            <w:pPr>
              <w:pStyle w:val="NormalWeb"/>
              <w:numPr>
                <w:ilvl w:val="0"/>
                <w:numId w:val="274"/>
              </w:numPr>
              <w:spacing w:before="0" w:beforeAutospacing="0" w:after="120" w:line="360" w:lineRule="auto"/>
              <w:jc w:val="both"/>
              <w:textAlignment w:val="baseline"/>
              <w:rPr>
                <w:color w:val="000000"/>
              </w:rPr>
            </w:pPr>
            <w:r>
              <w:rPr>
                <w:color w:val="000000"/>
              </w:rPr>
              <w:t>Data Type: String (255)</w:t>
            </w:r>
          </w:p>
          <w:p w14:paraId="78465C3A" w14:textId="77777777" w:rsidR="00396B5C" w:rsidRPr="00356256" w:rsidRDefault="00396B5C" w:rsidP="00396B5C">
            <w:pPr>
              <w:pStyle w:val="NormalWeb"/>
              <w:numPr>
                <w:ilvl w:val="0"/>
                <w:numId w:val="274"/>
              </w:numPr>
              <w:spacing w:before="0" w:beforeAutospacing="0" w:after="120" w:line="360" w:lineRule="auto"/>
              <w:jc w:val="both"/>
              <w:textAlignment w:val="baseline"/>
            </w:pPr>
            <w:r w:rsidRPr="00356256">
              <w:rPr>
                <w:color w:val="000000"/>
              </w:rPr>
              <w:t xml:space="preserve">Comments: </w:t>
            </w:r>
          </w:p>
          <w:p w14:paraId="3E4D1DDF" w14:textId="3C236E8C" w:rsidR="00396B5C" w:rsidRDefault="00151870" w:rsidP="00073187">
            <w:pPr>
              <w:pStyle w:val="NormalWeb"/>
              <w:spacing w:before="0" w:beforeAutospacing="0" w:after="120" w:line="360" w:lineRule="auto"/>
              <w:jc w:val="both"/>
              <w:textAlignment w:val="baseline"/>
            </w:pPr>
            <w:r>
              <w:rPr>
                <w:b/>
                <w:bCs/>
                <w:color w:val="000000"/>
              </w:rPr>
              <w:t>Mật khẩu</w:t>
            </w:r>
            <w:r w:rsidR="00396B5C" w:rsidRPr="00356256">
              <w:rPr>
                <w:b/>
                <w:bCs/>
                <w:color w:val="FF0000"/>
              </w:rPr>
              <w:t>*</w:t>
            </w:r>
          </w:p>
          <w:p w14:paraId="2F7FD725" w14:textId="77777777"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66D65D4" w14:textId="3654C05C"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lastRenderedPageBreak/>
              <w:t xml:space="preserve">Table Name: </w:t>
            </w:r>
          </w:p>
          <w:p w14:paraId="3DE8697B" w14:textId="6C64588B"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18236A01" w14:textId="77777777" w:rsidR="00396B5C" w:rsidRDefault="00396B5C" w:rsidP="00396B5C">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A6656F" w14:textId="4EB56CD4" w:rsidR="00396B5C" w:rsidRPr="00151870" w:rsidRDefault="00396B5C" w:rsidP="00396B5C">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6BE50B24" w14:textId="4A311A33" w:rsidR="00151870" w:rsidRDefault="00151870" w:rsidP="00151870">
            <w:pPr>
              <w:pStyle w:val="NormalWeb"/>
              <w:spacing w:before="0" w:beforeAutospacing="0" w:after="120" w:line="360" w:lineRule="auto"/>
              <w:jc w:val="both"/>
              <w:textAlignment w:val="baseline"/>
            </w:pPr>
            <w:r w:rsidRPr="00151870">
              <w:rPr>
                <w:b/>
                <w:bCs/>
              </w:rPr>
              <w:t xml:space="preserve">Xác nhận mật khẩu </w:t>
            </w:r>
            <w:r w:rsidRPr="00356256">
              <w:rPr>
                <w:b/>
                <w:bCs/>
                <w:color w:val="FF0000"/>
              </w:rPr>
              <w:t>*</w:t>
            </w:r>
          </w:p>
          <w:p w14:paraId="4CE9554B"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2E7A09C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AD5972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F143259"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14DC33E3" w14:textId="77777777" w:rsidR="00151870" w:rsidRPr="00356256" w:rsidRDefault="00151870" w:rsidP="00151870">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03E51693" w14:textId="3889D3AB" w:rsidR="00151870" w:rsidRDefault="00151870" w:rsidP="00151870">
            <w:pPr>
              <w:pStyle w:val="NormalWeb"/>
              <w:spacing w:before="0" w:beforeAutospacing="0" w:after="120" w:line="360" w:lineRule="auto"/>
              <w:jc w:val="both"/>
              <w:textAlignment w:val="baseline"/>
            </w:pPr>
            <w:r>
              <w:rPr>
                <w:b/>
                <w:bCs/>
                <w:color w:val="000000"/>
              </w:rPr>
              <w:t>Loại tài khoản</w:t>
            </w:r>
          </w:p>
          <w:p w14:paraId="069FADA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36D534C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2C57C6F0"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3E77A195"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0E7E940B" w14:textId="77777777" w:rsidR="00151870" w:rsidRPr="00356256" w:rsidRDefault="00151870" w:rsidP="00151870">
            <w:pPr>
              <w:pStyle w:val="NormalWeb"/>
              <w:numPr>
                <w:ilvl w:val="0"/>
                <w:numId w:val="275"/>
              </w:numPr>
              <w:spacing w:before="80" w:beforeAutospacing="0" w:after="0" w:line="360" w:lineRule="auto"/>
              <w:jc w:val="both"/>
              <w:textAlignment w:val="baseline"/>
            </w:pPr>
            <w:r w:rsidRPr="00356256">
              <w:rPr>
                <w:color w:val="000000"/>
              </w:rPr>
              <w:t xml:space="preserve">Comments: </w:t>
            </w:r>
          </w:p>
          <w:p w14:paraId="5D394A3A" w14:textId="1A8A26F5" w:rsidR="00151870" w:rsidRDefault="00151870" w:rsidP="00151870">
            <w:pPr>
              <w:pStyle w:val="NormalWeb"/>
              <w:spacing w:before="0" w:beforeAutospacing="0" w:after="120" w:line="360" w:lineRule="auto"/>
              <w:jc w:val="both"/>
              <w:textAlignment w:val="baseline"/>
            </w:pPr>
            <w:r>
              <w:rPr>
                <w:b/>
                <w:bCs/>
                <w:color w:val="000000"/>
              </w:rPr>
              <w:t>Bác sĩ</w:t>
            </w:r>
            <w:r w:rsidRPr="00356256">
              <w:rPr>
                <w:b/>
                <w:bCs/>
                <w:color w:val="FF0000"/>
              </w:rPr>
              <w:t xml:space="preserve"> </w:t>
            </w:r>
          </w:p>
          <w:p w14:paraId="79E18722"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C0A0B0D"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0856DA8D"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70B0B1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1CE0B4" w14:textId="6CF46740" w:rsidR="00151870" w:rsidRPr="00151870"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410544B1" w14:textId="4D526B50" w:rsidR="00151870" w:rsidRDefault="00151870" w:rsidP="00151870">
            <w:pPr>
              <w:pStyle w:val="NormalWeb"/>
              <w:spacing w:before="0" w:beforeAutospacing="0" w:after="120" w:line="360" w:lineRule="auto"/>
              <w:jc w:val="both"/>
              <w:textAlignment w:val="baseline"/>
            </w:pPr>
            <w:r w:rsidRPr="00151870">
              <w:rPr>
                <w:b/>
                <w:bCs/>
              </w:rPr>
              <w:t xml:space="preserve">Họ tên </w:t>
            </w:r>
            <w:r w:rsidRPr="00356256">
              <w:rPr>
                <w:b/>
                <w:bCs/>
                <w:color w:val="FF0000"/>
              </w:rPr>
              <w:t>*</w:t>
            </w:r>
          </w:p>
          <w:p w14:paraId="02292348"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F3B209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A5F7F0F"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C9A2043"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lastRenderedPageBreak/>
              <w:t>Data Type: String (255)</w:t>
            </w:r>
          </w:p>
          <w:p w14:paraId="1FD4A4ED" w14:textId="77777777" w:rsidR="00151870" w:rsidRPr="00151870"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6DEBC9D4" w14:textId="3002E3F4" w:rsidR="00151870" w:rsidRDefault="00151870" w:rsidP="00151870">
            <w:pPr>
              <w:pStyle w:val="NormalWeb"/>
              <w:spacing w:before="0" w:beforeAutospacing="0" w:after="120" w:line="360" w:lineRule="auto"/>
              <w:jc w:val="both"/>
              <w:textAlignment w:val="baseline"/>
            </w:pPr>
            <w:r>
              <w:rPr>
                <w:b/>
                <w:bCs/>
                <w:color w:val="000000"/>
              </w:rPr>
              <w:t>Số điện thoại</w:t>
            </w:r>
            <w:r w:rsidRPr="00356256">
              <w:rPr>
                <w:b/>
                <w:bCs/>
                <w:color w:val="FF0000"/>
              </w:rPr>
              <w:t>*</w:t>
            </w:r>
          </w:p>
          <w:p w14:paraId="09AACE31"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8B4F128"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094970C"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F738996" w14:textId="77777777" w:rsidR="00151870" w:rsidRDefault="00151870" w:rsidP="00151870">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7729F137" w14:textId="04AED86F" w:rsidR="00151870" w:rsidRPr="003A3BED" w:rsidRDefault="00151870" w:rsidP="00151870">
            <w:pPr>
              <w:pStyle w:val="NormalWeb"/>
              <w:numPr>
                <w:ilvl w:val="0"/>
                <w:numId w:val="275"/>
              </w:numPr>
              <w:spacing w:before="80" w:beforeAutospacing="0" w:after="0" w:line="360" w:lineRule="auto"/>
              <w:jc w:val="both"/>
              <w:textAlignment w:val="baseline"/>
            </w:pPr>
            <w:r w:rsidRPr="00356256">
              <w:rPr>
                <w:color w:val="000000"/>
              </w:rPr>
              <w:t>Comments:</w:t>
            </w:r>
          </w:p>
          <w:p w14:paraId="42B1C675" w14:textId="4FF62221" w:rsidR="003A3BED" w:rsidRDefault="003A3BED" w:rsidP="003A3BED">
            <w:pPr>
              <w:pStyle w:val="NormalWeb"/>
              <w:spacing w:before="80" w:beforeAutospacing="0" w:after="0" w:line="360" w:lineRule="auto"/>
              <w:jc w:val="both"/>
              <w:textAlignment w:val="baseline"/>
              <w:rPr>
                <w:b/>
              </w:rPr>
            </w:pPr>
            <w:r w:rsidRPr="003A3BED">
              <w:rPr>
                <w:b/>
              </w:rPr>
              <w:t>Email</w:t>
            </w:r>
          </w:p>
          <w:p w14:paraId="1BB4977B"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A240CF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412644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09DDE12"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35D300F"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30881FC2" w14:textId="44DE7963" w:rsidR="003A3BED" w:rsidRDefault="003A3BED" w:rsidP="003A3BED">
            <w:pPr>
              <w:pStyle w:val="NormalWeb"/>
              <w:spacing w:before="80" w:beforeAutospacing="0" w:after="0" w:line="360" w:lineRule="auto"/>
              <w:jc w:val="both"/>
              <w:textAlignment w:val="baseline"/>
              <w:rPr>
                <w:b/>
              </w:rPr>
            </w:pPr>
            <w:r>
              <w:rPr>
                <w:b/>
              </w:rPr>
              <w:t>Miền cập nhật dữ liệu</w:t>
            </w:r>
          </w:p>
          <w:p w14:paraId="2A4FF7D6"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58E391E6"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2D61177F"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00CF2F0B"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74C6C8C"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25E3AC26" w14:textId="1848C09C" w:rsidR="003A3BED" w:rsidRDefault="003A3BED" w:rsidP="003A3BED">
            <w:pPr>
              <w:pStyle w:val="NormalWeb"/>
              <w:spacing w:before="80" w:beforeAutospacing="0" w:after="0" w:line="360" w:lineRule="auto"/>
              <w:jc w:val="both"/>
              <w:textAlignment w:val="baseline"/>
              <w:rPr>
                <w:b/>
              </w:rPr>
            </w:pPr>
            <w:r>
              <w:rPr>
                <w:b/>
              </w:rPr>
              <w:t>Miền theo dõi dữ liệu</w:t>
            </w:r>
          </w:p>
          <w:p w14:paraId="582FD10C"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3D7390CD"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1586E157"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727F8A6A"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21EDED1C"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3A11CE9B" w14:textId="10228C05" w:rsidR="003A3BED" w:rsidRDefault="003A3BED" w:rsidP="003A3BED">
            <w:pPr>
              <w:pStyle w:val="NormalWeb"/>
              <w:spacing w:before="80" w:beforeAutospacing="0" w:after="0" w:line="360" w:lineRule="auto"/>
              <w:jc w:val="both"/>
              <w:textAlignment w:val="baseline"/>
              <w:rPr>
                <w:b/>
              </w:rPr>
            </w:pPr>
            <w:r>
              <w:rPr>
                <w:b/>
              </w:rPr>
              <w:t>Chọn nhóm quyền</w:t>
            </w:r>
          </w:p>
          <w:p w14:paraId="116E608E" w14:textId="5C402718"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lastRenderedPageBreak/>
              <w:t>UI Control: Combobox</w:t>
            </w:r>
          </w:p>
          <w:p w14:paraId="527AE58D"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4FC53461"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B774521" w14:textId="77777777" w:rsidR="003A3BED" w:rsidRDefault="003A3BED" w:rsidP="003A3BED">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09A3DF4E" w14:textId="77777777" w:rsidR="003A3BED" w:rsidRPr="003A3BED" w:rsidRDefault="003A3BED" w:rsidP="003A3BED">
            <w:pPr>
              <w:pStyle w:val="NormalWeb"/>
              <w:numPr>
                <w:ilvl w:val="0"/>
                <w:numId w:val="275"/>
              </w:numPr>
              <w:spacing w:before="80" w:beforeAutospacing="0" w:after="0" w:line="360" w:lineRule="auto"/>
              <w:jc w:val="both"/>
              <w:textAlignment w:val="baseline"/>
            </w:pPr>
            <w:r w:rsidRPr="00356256">
              <w:rPr>
                <w:color w:val="000000"/>
              </w:rPr>
              <w:t>Comments:</w:t>
            </w:r>
          </w:p>
          <w:p w14:paraId="186262A0" w14:textId="68542C2B" w:rsidR="003A3BED" w:rsidRDefault="00073187" w:rsidP="003A3BED">
            <w:pPr>
              <w:pStyle w:val="NormalWeb"/>
              <w:spacing w:before="80" w:beforeAutospacing="0" w:after="0" w:line="360" w:lineRule="auto"/>
              <w:jc w:val="both"/>
              <w:textAlignment w:val="baseline"/>
              <w:rPr>
                <w:b/>
              </w:rPr>
            </w:pPr>
            <w:r>
              <w:rPr>
                <w:b/>
              </w:rPr>
              <w:t>Ghi chú</w:t>
            </w:r>
          </w:p>
          <w:p w14:paraId="31CF604A"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UI Control: Textbox</w:t>
            </w:r>
          </w:p>
          <w:p w14:paraId="7BADC302"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541F20EE"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493F3861"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Data Type: String (255)</w:t>
            </w:r>
          </w:p>
          <w:p w14:paraId="67A9D5AE" w14:textId="108961EF" w:rsidR="00073187" w:rsidRPr="00073187" w:rsidRDefault="00073187" w:rsidP="00073187">
            <w:pPr>
              <w:pStyle w:val="NormalWeb"/>
              <w:numPr>
                <w:ilvl w:val="0"/>
                <w:numId w:val="275"/>
              </w:numPr>
              <w:spacing w:before="80" w:beforeAutospacing="0" w:after="0" w:line="360" w:lineRule="auto"/>
              <w:jc w:val="both"/>
              <w:textAlignment w:val="baseline"/>
            </w:pPr>
            <w:r w:rsidRPr="00356256">
              <w:rPr>
                <w:color w:val="000000"/>
              </w:rPr>
              <w:t>Comments:</w:t>
            </w:r>
          </w:p>
          <w:p w14:paraId="017ECBD5" w14:textId="0C22DAE8" w:rsidR="00073187" w:rsidRDefault="00073187" w:rsidP="00073187">
            <w:pPr>
              <w:pStyle w:val="NormalWeb"/>
              <w:spacing w:before="80" w:beforeAutospacing="0" w:after="0" w:line="360" w:lineRule="auto"/>
              <w:jc w:val="both"/>
              <w:textAlignment w:val="baseline"/>
              <w:rPr>
                <w:b/>
              </w:rPr>
            </w:pPr>
            <w:r w:rsidRPr="00073187">
              <w:rPr>
                <w:b/>
              </w:rPr>
              <w:t xml:space="preserve">Trạng thái hoạt động </w:t>
            </w:r>
          </w:p>
          <w:p w14:paraId="6FE58332" w14:textId="6E99929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t>RadioButton</w:t>
            </w:r>
          </w:p>
          <w:p w14:paraId="52E7172A"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067085CC" w14:textId="77777777"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25C986ED" w14:textId="2AE068A5" w:rsidR="00073187" w:rsidRDefault="00073187" w:rsidP="00073187">
            <w:pPr>
              <w:pStyle w:val="NormalWeb"/>
              <w:numPr>
                <w:ilvl w:val="0"/>
                <w:numId w:val="275"/>
              </w:numPr>
              <w:spacing w:before="0" w:beforeAutospacing="0" w:after="120" w:line="360" w:lineRule="auto"/>
              <w:jc w:val="both"/>
              <w:textAlignment w:val="baseline"/>
              <w:rPr>
                <w:color w:val="000000"/>
              </w:rPr>
            </w:pPr>
            <w:r>
              <w:rPr>
                <w:color w:val="000000"/>
              </w:rPr>
              <w:t xml:space="preserve">Data Type: </w:t>
            </w:r>
            <w:proofErr w:type="gramStart"/>
            <w:r>
              <w:t>INT(</w:t>
            </w:r>
            <w:proofErr w:type="gramEnd"/>
            <w:r>
              <w:t>1)</w:t>
            </w:r>
          </w:p>
          <w:p w14:paraId="3F4A0532" w14:textId="77777777" w:rsidR="00073187" w:rsidRPr="003A3BED" w:rsidRDefault="00073187" w:rsidP="00073187">
            <w:pPr>
              <w:pStyle w:val="NormalWeb"/>
              <w:numPr>
                <w:ilvl w:val="0"/>
                <w:numId w:val="275"/>
              </w:numPr>
              <w:spacing w:before="80" w:beforeAutospacing="0" w:after="0" w:line="360" w:lineRule="auto"/>
              <w:jc w:val="both"/>
              <w:textAlignment w:val="baseline"/>
            </w:pPr>
            <w:r w:rsidRPr="00356256">
              <w:rPr>
                <w:color w:val="000000"/>
              </w:rPr>
              <w:t>Comments:</w:t>
            </w:r>
          </w:p>
          <w:p w14:paraId="3034AD34" w14:textId="4995E69B" w:rsidR="00073187" w:rsidRDefault="008C1E06" w:rsidP="00073187">
            <w:pPr>
              <w:pStyle w:val="NormalWeb"/>
              <w:spacing w:before="80" w:beforeAutospacing="0" w:after="0" w:line="360" w:lineRule="auto"/>
              <w:jc w:val="both"/>
              <w:textAlignment w:val="baseline"/>
              <w:rPr>
                <w:b/>
              </w:rPr>
            </w:pPr>
            <w:r>
              <w:rPr>
                <w:b/>
              </w:rPr>
              <w:t>Thời hạn sử dụng</w:t>
            </w:r>
          </w:p>
          <w:p w14:paraId="5EFC2D37" w14:textId="0361E5DF"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t>Datepicker</w:t>
            </w:r>
          </w:p>
          <w:p w14:paraId="0B5F6DAD"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66FF3F64"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692FCC59" w14:textId="09B121C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Data Type: </w:t>
            </w:r>
            <w:r>
              <w:t>datetime</w:t>
            </w:r>
          </w:p>
          <w:p w14:paraId="16BC9DCE" w14:textId="7B76AF6F" w:rsidR="008C1E06" w:rsidRPr="008C1E06" w:rsidRDefault="008C1E06" w:rsidP="00073187">
            <w:pPr>
              <w:pStyle w:val="NormalWeb"/>
              <w:numPr>
                <w:ilvl w:val="0"/>
                <w:numId w:val="275"/>
              </w:numPr>
              <w:spacing w:before="80" w:beforeAutospacing="0" w:after="0" w:line="360" w:lineRule="auto"/>
              <w:jc w:val="both"/>
              <w:textAlignment w:val="baseline"/>
            </w:pPr>
            <w:r w:rsidRPr="00356256">
              <w:rPr>
                <w:color w:val="000000"/>
              </w:rPr>
              <w:t>Comments:</w:t>
            </w:r>
          </w:p>
          <w:p w14:paraId="7C1F64AE" w14:textId="252D2D66" w:rsidR="008C1E06" w:rsidRDefault="008C1E06" w:rsidP="008C1E06">
            <w:pPr>
              <w:pStyle w:val="NormalWeb"/>
              <w:spacing w:before="80" w:beforeAutospacing="0" w:after="0" w:line="360" w:lineRule="auto"/>
              <w:jc w:val="both"/>
              <w:textAlignment w:val="baseline"/>
              <w:rPr>
                <w:b/>
              </w:rPr>
            </w:pPr>
            <w:r>
              <w:rPr>
                <w:b/>
              </w:rPr>
              <w:t>Số tài khoản được cấp</w:t>
            </w:r>
          </w:p>
          <w:p w14:paraId="5B665CD9" w14:textId="058C98D8"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UI Control: </w:t>
            </w:r>
            <w:r w:rsidR="002E7CD3">
              <w:t>num stepper</w:t>
            </w:r>
          </w:p>
          <w:p w14:paraId="0104D192"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Table Name: </w:t>
            </w:r>
          </w:p>
          <w:p w14:paraId="30E86E42" w14:textId="77777777"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t xml:space="preserve">Column Name:  </w:t>
            </w:r>
          </w:p>
          <w:p w14:paraId="5FDAB7DC" w14:textId="545EE16C" w:rsidR="008C1E06" w:rsidRDefault="008C1E06" w:rsidP="008C1E06">
            <w:pPr>
              <w:pStyle w:val="NormalWeb"/>
              <w:numPr>
                <w:ilvl w:val="0"/>
                <w:numId w:val="275"/>
              </w:numPr>
              <w:spacing w:before="0" w:beforeAutospacing="0" w:after="120" w:line="360" w:lineRule="auto"/>
              <w:jc w:val="both"/>
              <w:textAlignment w:val="baseline"/>
              <w:rPr>
                <w:color w:val="000000"/>
              </w:rPr>
            </w:pPr>
            <w:r>
              <w:rPr>
                <w:color w:val="000000"/>
              </w:rPr>
              <w:lastRenderedPageBreak/>
              <w:t xml:space="preserve">Data Type: </w:t>
            </w:r>
            <w:proofErr w:type="gramStart"/>
            <w:r w:rsidR="002E7CD3">
              <w:rPr>
                <w:color w:val="000000"/>
              </w:rPr>
              <w:t>INT(</w:t>
            </w:r>
            <w:proofErr w:type="gramEnd"/>
            <w:r w:rsidR="002E7CD3">
              <w:rPr>
                <w:color w:val="000000"/>
              </w:rPr>
              <w:t>11)</w:t>
            </w:r>
          </w:p>
          <w:p w14:paraId="13353AD9" w14:textId="6BB5B15D" w:rsidR="008C1E06" w:rsidRPr="008C1E06" w:rsidRDefault="008C1E06" w:rsidP="008C1E06">
            <w:pPr>
              <w:pStyle w:val="NormalWeb"/>
              <w:numPr>
                <w:ilvl w:val="0"/>
                <w:numId w:val="275"/>
              </w:numPr>
              <w:spacing w:before="80" w:beforeAutospacing="0" w:after="0" w:line="360" w:lineRule="auto"/>
              <w:jc w:val="both"/>
              <w:textAlignment w:val="baseline"/>
            </w:pPr>
            <w:r w:rsidRPr="00356256">
              <w:rPr>
                <w:color w:val="000000"/>
              </w:rPr>
              <w:t>Comments:</w:t>
            </w:r>
          </w:p>
          <w:p w14:paraId="078E083A" w14:textId="730D9496" w:rsidR="00396B5C" w:rsidRDefault="00396B5C" w:rsidP="00073187">
            <w:pPr>
              <w:pStyle w:val="NormalWeb"/>
              <w:spacing w:before="0" w:beforeAutospacing="0" w:after="120" w:line="360" w:lineRule="auto"/>
              <w:jc w:val="both"/>
            </w:pPr>
            <w:r>
              <w:rPr>
                <w:b/>
                <w:bCs/>
                <w:color w:val="000000"/>
              </w:rPr>
              <w:t>Thêm tiếp:</w:t>
            </w:r>
            <w:r>
              <w:rPr>
                <w:color w:val="000000"/>
              </w:rPr>
              <w:t xml:space="preserve"> checkbox, người dùng sau khi điền đầy đủ thông</w:t>
            </w:r>
            <w:r w:rsidR="003A3BED">
              <w:rPr>
                <w:color w:val="000000"/>
              </w:rPr>
              <w:t xml:space="preserve"> tin</w:t>
            </w:r>
            <w:r>
              <w:rPr>
                <w:color w:val="000000"/>
              </w:rPr>
              <w:t xml:space="preserve"> nhóm quyền, tick chọn Thêm tiếp và bấm lưu, hệ thống sẽ lưu nhóm quyền được thêm mới và reset các trường dữ liệu về mặc định để người dùng thêm tiếp.</w:t>
            </w:r>
          </w:p>
          <w:p w14:paraId="6EDE55AF" w14:textId="77777777" w:rsidR="00396B5C" w:rsidRDefault="00396B5C" w:rsidP="00073187">
            <w:pPr>
              <w:pStyle w:val="NormalWeb"/>
              <w:spacing w:before="0" w:beforeAutospacing="0" w:after="120" w:line="360" w:lineRule="auto"/>
              <w:jc w:val="both"/>
            </w:pPr>
            <w:r>
              <w:rPr>
                <w:b/>
                <w:bCs/>
                <w:color w:val="000000"/>
              </w:rPr>
              <w:t xml:space="preserve">Đóng: </w:t>
            </w:r>
            <w:r>
              <w:rPr>
                <w:color w:val="000000"/>
              </w:rPr>
              <w:t>button, đóng popup thêm mới, hủy thao tác</w:t>
            </w:r>
          </w:p>
          <w:p w14:paraId="628A18C0" w14:textId="77777777" w:rsidR="00396B5C" w:rsidRDefault="00396B5C" w:rsidP="00073187">
            <w:pPr>
              <w:pStyle w:val="NormalWeb"/>
              <w:spacing w:before="0" w:beforeAutospacing="0" w:after="120" w:line="360" w:lineRule="auto"/>
              <w:jc w:val="both"/>
            </w:pPr>
            <w:r>
              <w:rPr>
                <w:b/>
                <w:bCs/>
                <w:color w:val="000000"/>
              </w:rPr>
              <w:t xml:space="preserve">Lưu: </w:t>
            </w:r>
            <w:r>
              <w:rPr>
                <w:color w:val="000000"/>
              </w:rPr>
              <w:t>Button,</w:t>
            </w:r>
            <w:r>
              <w:rPr>
                <w:b/>
                <w:bCs/>
                <w:color w:val="000000"/>
              </w:rPr>
              <w:t xml:space="preserve"> </w:t>
            </w:r>
            <w:r>
              <w:rPr>
                <w:color w:val="000000"/>
              </w:rPr>
              <w:t>Bấm vào sẽ thêm mới nhóm quyền thành công.</w:t>
            </w:r>
            <w:r>
              <w:rPr>
                <w:b/>
                <w:bCs/>
                <w:color w:val="000000"/>
              </w:rPr>
              <w:t> </w:t>
            </w:r>
          </w:p>
        </w:tc>
      </w:tr>
    </w:tbl>
    <w:p w14:paraId="66145312" w14:textId="77777777" w:rsidR="00396B5C" w:rsidRDefault="00396B5C" w:rsidP="00396B5C">
      <w:pPr>
        <w:pStyle w:val="Heading5"/>
      </w:pPr>
      <w:r>
        <w:lastRenderedPageBreak/>
        <w:t>Mô tả dòng sự kiện phụ (Alternative Flow)</w:t>
      </w:r>
    </w:p>
    <w:p w14:paraId="34C3C403" w14:textId="77777777" w:rsidR="00396B5C" w:rsidRDefault="00396B5C" w:rsidP="00396B5C">
      <w:pPr>
        <w:pStyle w:val="NormalWeb"/>
        <w:spacing w:before="0" w:beforeAutospacing="0" w:after="160" w:line="360" w:lineRule="auto"/>
      </w:pPr>
      <w:r>
        <w:rPr>
          <w:color w:val="000000"/>
        </w:rPr>
        <w:t>N/A</w:t>
      </w:r>
    </w:p>
    <w:p w14:paraId="55438533" w14:textId="77777777" w:rsidR="00396B5C" w:rsidRDefault="00396B5C" w:rsidP="00396B5C">
      <w:pPr>
        <w:pStyle w:val="Heading5"/>
      </w:pPr>
      <w:r>
        <w:t>Ghi chú</w:t>
      </w:r>
    </w:p>
    <w:p w14:paraId="69F26B1A" w14:textId="0EA222E4" w:rsidR="00396B5C" w:rsidRPr="00396B5C" w:rsidRDefault="00164084" w:rsidP="00396B5C">
      <w:pPr>
        <w:ind w:left="0"/>
      </w:pPr>
      <w:r>
        <w:rPr>
          <w:noProof/>
          <w:snapToGrid/>
        </w:rPr>
        <w:drawing>
          <wp:inline distT="0" distB="0" distL="0" distR="0" wp14:anchorId="7D2134DB" wp14:editId="75F6D545">
            <wp:extent cx="5943600" cy="28314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831465"/>
                    </a:xfrm>
                    <a:prstGeom prst="rect">
                      <a:avLst/>
                    </a:prstGeom>
                  </pic:spPr>
                </pic:pic>
              </a:graphicData>
            </a:graphic>
          </wp:inline>
        </w:drawing>
      </w:r>
    </w:p>
    <w:p w14:paraId="62CA5E66" w14:textId="12462457" w:rsidR="00633270" w:rsidRDefault="00633270" w:rsidP="0049277F">
      <w:pPr>
        <w:pStyle w:val="Heading4"/>
      </w:pPr>
      <w:r>
        <w:t>Sửa thông tin người dùng</w:t>
      </w:r>
    </w:p>
    <w:p w14:paraId="08A3D354" w14:textId="77777777" w:rsidR="00056DDD" w:rsidRDefault="00056DDD" w:rsidP="00056DDD">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056DDD" w14:paraId="6418C91B" w14:textId="77777777" w:rsidTr="00164084">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FEEFB69" w14:textId="77777777" w:rsidR="00056DDD" w:rsidRDefault="00056DDD" w:rsidP="00164084">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E2F9FF8" w14:textId="12931624" w:rsidR="00056DDD" w:rsidRDefault="00056DDD" w:rsidP="00164084">
            <w:pPr>
              <w:pStyle w:val="NormalWeb"/>
              <w:spacing w:before="0" w:beforeAutospacing="0" w:after="120" w:line="360" w:lineRule="auto"/>
              <w:jc w:val="both"/>
            </w:pPr>
            <w:r>
              <w:rPr>
                <w:color w:val="000000"/>
                <w:sz w:val="20"/>
                <w:szCs w:val="20"/>
              </w:rPr>
              <w:t>Sửa thông tin người dùng</w:t>
            </w:r>
          </w:p>
        </w:tc>
      </w:tr>
      <w:tr w:rsidR="00056DDD" w14:paraId="30B5EC26" w14:textId="77777777" w:rsidTr="00164084">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5E7ECBF" w14:textId="77777777" w:rsidR="00056DDD" w:rsidRDefault="00056DDD" w:rsidP="00164084">
            <w:pPr>
              <w:pStyle w:val="NormalWeb"/>
              <w:spacing w:before="0" w:beforeAutospacing="0" w:after="0" w:line="360" w:lineRule="auto"/>
              <w:ind w:left="142"/>
            </w:pPr>
            <w:r>
              <w:rPr>
                <w:b/>
                <w:bCs/>
                <w:color w:val="000000"/>
                <w:sz w:val="20"/>
                <w:szCs w:val="20"/>
              </w:rPr>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4D72305B" w14:textId="78511169" w:rsidR="00056DDD" w:rsidRDefault="00056DDD" w:rsidP="00164084">
            <w:pPr>
              <w:pStyle w:val="NormalWeb"/>
              <w:spacing w:before="0" w:beforeAutospacing="0" w:after="120" w:line="360" w:lineRule="auto"/>
              <w:jc w:val="both"/>
            </w:pPr>
            <w:r>
              <w:rPr>
                <w:color w:val="000000"/>
                <w:sz w:val="20"/>
                <w:szCs w:val="20"/>
              </w:rPr>
              <w:t>Cho phép người dùng sửa thông tin người dùng</w:t>
            </w:r>
          </w:p>
        </w:tc>
      </w:tr>
      <w:tr w:rsidR="00056DDD" w14:paraId="53656A10" w14:textId="77777777" w:rsidTr="00164084">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4E314685" w14:textId="77777777" w:rsidR="00056DDD" w:rsidRPr="006941AC" w:rsidRDefault="00056DDD" w:rsidP="00164084">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36B388D" w14:textId="77777777" w:rsidR="00056DDD" w:rsidRPr="006941AC" w:rsidRDefault="00056DDD" w:rsidP="00164084">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056DDD" w14:paraId="4AC08929" w14:textId="77777777" w:rsidTr="00164084">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74A2D6C7" w14:textId="77777777" w:rsidR="00056DDD" w:rsidRDefault="00056DDD" w:rsidP="00164084">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1690DF" w14:textId="19FE7FBF" w:rsidR="00056DDD" w:rsidRDefault="00056DDD" w:rsidP="00164084">
            <w:pPr>
              <w:pStyle w:val="NormalWeb"/>
              <w:spacing w:before="0" w:beforeAutospacing="0" w:after="120" w:line="360" w:lineRule="auto"/>
              <w:jc w:val="both"/>
            </w:pPr>
            <w:r>
              <w:rPr>
                <w:color w:val="000000"/>
                <w:sz w:val="20"/>
                <w:szCs w:val="20"/>
              </w:rPr>
              <w:t xml:space="preserve">User được phân quyền thực hiện Sửa thông tin người dùng </w:t>
            </w:r>
          </w:p>
        </w:tc>
      </w:tr>
      <w:tr w:rsidR="00056DDD" w14:paraId="11AE4D1D" w14:textId="77777777" w:rsidTr="00164084">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575AD50A" w14:textId="77777777" w:rsidR="00056DDD" w:rsidRDefault="00056DDD" w:rsidP="00164084">
            <w:pPr>
              <w:pStyle w:val="NormalWeb"/>
              <w:spacing w:before="0" w:beforeAutospacing="0" w:after="0" w:line="360" w:lineRule="auto"/>
              <w:ind w:left="142"/>
            </w:pPr>
            <w:r>
              <w:rPr>
                <w:b/>
                <w:bCs/>
                <w:color w:val="000000"/>
                <w:sz w:val="20"/>
                <w:szCs w:val="20"/>
              </w:rPr>
              <w:lastRenderedPageBreak/>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2ABD718" w14:textId="77777777" w:rsidR="00056DDD" w:rsidRDefault="00056DDD" w:rsidP="00056DDD">
            <w:pPr>
              <w:pStyle w:val="NormalWeb"/>
              <w:spacing w:before="0" w:beforeAutospacing="0" w:after="120" w:line="360" w:lineRule="auto"/>
              <w:jc w:val="both"/>
              <w:textAlignment w:val="baseline"/>
              <w:rPr>
                <w:color w:val="000000"/>
                <w:sz w:val="20"/>
                <w:szCs w:val="20"/>
              </w:rPr>
            </w:pPr>
            <w:r>
              <w:rPr>
                <w:color w:val="000000"/>
                <w:sz w:val="20"/>
                <w:szCs w:val="20"/>
              </w:rPr>
              <w:t>Hiển thị màn hình Sửa thông tin đơn vị với các trường thông tin được validate và hiển thị như màn hình thêm mới </w:t>
            </w:r>
          </w:p>
          <w:p w14:paraId="2567943A" w14:textId="77777777" w:rsidR="00056DDD" w:rsidRPr="006941AC" w:rsidRDefault="00056DDD" w:rsidP="00056DDD">
            <w:pPr>
              <w:pStyle w:val="NormalWeb"/>
              <w:spacing w:before="0" w:beforeAutospacing="0" w:after="120" w:line="360" w:lineRule="auto"/>
              <w:jc w:val="both"/>
              <w:textAlignment w:val="baseline"/>
              <w:rPr>
                <w:color w:val="000000"/>
                <w:sz w:val="20"/>
                <w:szCs w:val="20"/>
              </w:rPr>
            </w:pPr>
            <w:r>
              <w:rPr>
                <w:color w:val="000000"/>
                <w:sz w:val="20"/>
                <w:szCs w:val="20"/>
              </w:rPr>
              <w:t>Sửa thành công, hiển thị thông báo “Quản lý nhóm quyền Cập nhật thành công”</w:t>
            </w:r>
          </w:p>
        </w:tc>
      </w:tr>
      <w:tr w:rsidR="00056DDD" w14:paraId="031E494A" w14:textId="77777777" w:rsidTr="00164084">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6D1156B" w14:textId="77777777" w:rsidR="00056DDD" w:rsidRDefault="00056DDD" w:rsidP="00164084">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7E2F9970" w14:textId="77777777" w:rsidR="00056DDD" w:rsidRPr="006941AC" w:rsidRDefault="00056DDD" w:rsidP="00164084">
            <w:pPr>
              <w:pStyle w:val="NormalWeb"/>
              <w:spacing w:before="0" w:beforeAutospacing="0" w:after="120" w:line="360" w:lineRule="auto"/>
              <w:jc w:val="both"/>
              <w:textAlignment w:val="baseline"/>
              <w:rPr>
                <w:color w:val="000000"/>
                <w:sz w:val="20"/>
                <w:szCs w:val="20"/>
              </w:rPr>
            </w:pPr>
            <w:r>
              <w:rPr>
                <w:color w:val="000000"/>
                <w:sz w:val="20"/>
                <w:szCs w:val="20"/>
              </w:rPr>
              <w:t>Tương tự chức năng Thêm mới nhóm quyền</w:t>
            </w:r>
          </w:p>
        </w:tc>
      </w:tr>
      <w:tr w:rsidR="00056DDD" w14:paraId="2711204C" w14:textId="77777777" w:rsidTr="00164084">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3BEE4911" w14:textId="77777777" w:rsidR="00056DDD" w:rsidRDefault="00056DDD" w:rsidP="00164084">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3F75D8F6" w14:textId="77777777" w:rsidR="00056DDD" w:rsidRDefault="00056DDD" w:rsidP="00164084">
            <w:pPr>
              <w:pStyle w:val="NormalWeb"/>
              <w:spacing w:before="0" w:beforeAutospacing="0" w:after="120" w:line="360" w:lineRule="auto"/>
              <w:jc w:val="both"/>
            </w:pPr>
            <w:r>
              <w:rPr>
                <w:color w:val="000000"/>
                <w:sz w:val="20"/>
                <w:szCs w:val="20"/>
              </w:rPr>
              <w:t>Lưu logs khi sửa thông tin</w:t>
            </w:r>
          </w:p>
        </w:tc>
      </w:tr>
    </w:tbl>
    <w:p w14:paraId="3AFB6E3F" w14:textId="1566DBA6" w:rsidR="00056DDD" w:rsidRDefault="00056DDD" w:rsidP="00DC028A">
      <w:pPr>
        <w:pStyle w:val="Heading5"/>
      </w:pPr>
      <w:r>
        <w:t xml:space="preserve">Biểu đồ </w:t>
      </w:r>
      <w:r w:rsidRPr="0069273D">
        <w:t>luồng</w:t>
      </w:r>
      <w:r>
        <w:t xml:space="preserve"> xử lý chức năng</w:t>
      </w:r>
    </w:p>
    <w:p w14:paraId="5AC13749" w14:textId="77777777" w:rsidR="00056DDD" w:rsidRDefault="00056DDD" w:rsidP="00056DDD">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335"/>
        <w:gridCol w:w="7015"/>
      </w:tblGrid>
      <w:tr w:rsidR="00056DDD" w14:paraId="084355B0" w14:textId="77777777" w:rsidTr="00164084">
        <w:trPr>
          <w:trHeight w:val="530"/>
        </w:trPr>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4172C18A" w14:textId="77777777" w:rsidR="00056DDD" w:rsidRDefault="00056DDD" w:rsidP="00164084">
            <w:pPr>
              <w:pStyle w:val="NormalWeb"/>
              <w:spacing w:before="0" w:beforeAutospacing="0" w:after="0" w:line="360" w:lineRule="auto"/>
              <w:jc w:val="center"/>
            </w:pPr>
            <w:r>
              <w:rPr>
                <w:b/>
                <w:bCs/>
                <w:color w:val="000000"/>
                <w:sz w:val="20"/>
                <w:szCs w:val="20"/>
              </w:rPr>
              <w:t>Hành động của tác nhân</w:t>
            </w:r>
          </w:p>
        </w:tc>
        <w:tc>
          <w:tcPr>
            <w:tcW w:w="0" w:type="auto"/>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6A7792B0" w14:textId="77777777" w:rsidR="00056DDD" w:rsidRDefault="00056DDD" w:rsidP="00164084">
            <w:pPr>
              <w:pStyle w:val="NormalWeb"/>
              <w:spacing w:before="0" w:beforeAutospacing="0" w:after="0" w:line="360" w:lineRule="auto"/>
              <w:jc w:val="center"/>
            </w:pPr>
            <w:r>
              <w:rPr>
                <w:b/>
                <w:bCs/>
                <w:color w:val="000000"/>
                <w:sz w:val="20"/>
                <w:szCs w:val="20"/>
              </w:rPr>
              <w:t>Phản ứng của hệ thống</w:t>
            </w:r>
          </w:p>
        </w:tc>
      </w:tr>
      <w:tr w:rsidR="00056DDD" w14:paraId="5438BB98" w14:textId="77777777" w:rsidTr="0016408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A3AFC0F" w14:textId="77777777" w:rsidR="00056DDD" w:rsidRDefault="00056DDD" w:rsidP="00164084">
            <w:pPr>
              <w:pStyle w:val="NormalWeb"/>
              <w:spacing w:before="80" w:beforeAutospacing="0" w:after="0" w:line="360" w:lineRule="auto"/>
              <w:jc w:val="both"/>
            </w:pPr>
            <w:r>
              <w:rPr>
                <w:color w:val="000000"/>
              </w:rPr>
              <w:t>1. Chọn sửa thông tin tại cột thao tác</w:t>
            </w:r>
          </w:p>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63E48AFD" w14:textId="77777777" w:rsidR="00056DDD" w:rsidRDefault="00056DDD" w:rsidP="00164084">
            <w:pPr>
              <w:pStyle w:val="NormalWeb"/>
              <w:spacing w:before="80" w:beforeAutospacing="0" w:after="0" w:line="360" w:lineRule="auto"/>
              <w:ind w:hanging="7"/>
              <w:jc w:val="both"/>
            </w:pPr>
            <w:r>
              <w:rPr>
                <w:color w:val="000000"/>
              </w:rPr>
              <w:t>2. Hệ thống hiển thị pop up sửa thông tin </w:t>
            </w:r>
          </w:p>
          <w:p w14:paraId="51B4E6F3" w14:textId="77777777" w:rsidR="00056DDD" w:rsidRDefault="00056DDD" w:rsidP="00056DDD">
            <w:pPr>
              <w:pStyle w:val="NormalWeb"/>
              <w:numPr>
                <w:ilvl w:val="0"/>
                <w:numId w:val="277"/>
              </w:numPr>
              <w:spacing w:before="80" w:beforeAutospacing="0" w:after="0" w:line="360" w:lineRule="auto"/>
              <w:jc w:val="both"/>
              <w:textAlignment w:val="baseline"/>
              <w:rPr>
                <w:color w:val="000000"/>
              </w:rPr>
            </w:pPr>
            <w:r>
              <w:rPr>
                <w:color w:val="000000"/>
              </w:rPr>
              <w:t>Các trường thông tin hiển thị như khi thêm mới.</w:t>
            </w:r>
          </w:p>
          <w:p w14:paraId="240CC65B" w14:textId="77777777" w:rsidR="00056DDD" w:rsidRPr="00841836" w:rsidRDefault="00056DDD" w:rsidP="00056DDD">
            <w:pPr>
              <w:pStyle w:val="NormalWeb"/>
              <w:numPr>
                <w:ilvl w:val="0"/>
                <w:numId w:val="285"/>
              </w:numPr>
              <w:spacing w:before="0" w:beforeAutospacing="0" w:after="0" w:line="360" w:lineRule="auto"/>
              <w:jc w:val="both"/>
              <w:textAlignment w:val="baseline"/>
              <w:rPr>
                <w:color w:val="000000"/>
              </w:rPr>
            </w:pPr>
            <w:r>
              <w:rPr>
                <w:color w:val="000000"/>
              </w:rPr>
              <w:t xml:space="preserve">Các trường thông tin hiển thị thông tin nhóm quyền đã có sẵn để người dùng có thể sửa. Vô hiệu hóa ô mã nhóm quyền và không </w:t>
            </w:r>
            <w:r w:rsidRPr="00841836">
              <w:rPr>
                <w:color w:val="000000"/>
              </w:rPr>
              <w:t xml:space="preserve">cho phép sửa </w:t>
            </w:r>
          </w:p>
          <w:p w14:paraId="19224EE1" w14:textId="77777777" w:rsidR="00056DDD" w:rsidRDefault="00056DDD" w:rsidP="00056DDD">
            <w:pPr>
              <w:pStyle w:val="ListParagraph"/>
              <w:numPr>
                <w:ilvl w:val="0"/>
                <w:numId w:val="285"/>
              </w:numPr>
            </w:pPr>
            <w:r w:rsidRPr="00841836">
              <w:rPr>
                <w:rFonts w:ascii="Times New Roman" w:hAnsi="Times New Roman"/>
                <w:color w:val="000000"/>
                <w:sz w:val="24"/>
                <w:szCs w:val="24"/>
              </w:rPr>
              <w:t xml:space="preserve">Khi click lưu, dữ liệu được cập nhật vào </w:t>
            </w:r>
            <w:r w:rsidRPr="00841836">
              <w:rPr>
                <w:rFonts w:ascii="Times New Roman" w:hAnsi="Times New Roman"/>
                <w:b/>
                <w:sz w:val="24"/>
                <w:szCs w:val="24"/>
              </w:rPr>
              <w:t>Key_cloak_hsskv2</w:t>
            </w:r>
          </w:p>
        </w:tc>
      </w:tr>
      <w:tr w:rsidR="00056DDD" w14:paraId="31A814ED" w14:textId="77777777" w:rsidTr="00164084">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1F81965B" w14:textId="77777777" w:rsidR="00056DDD" w:rsidRDefault="00056DDD" w:rsidP="00164084">
            <w:pPr>
              <w:pStyle w:val="NormalWeb"/>
              <w:spacing w:before="80" w:beforeAutospacing="0" w:after="0" w:line="360" w:lineRule="auto"/>
              <w:jc w:val="both"/>
            </w:pPr>
            <w:r>
              <w:rPr>
                <w:color w:val="000000"/>
              </w:rPr>
              <w:t>3. Người dùng nhập thông tin cần sửa và bấm Lưu</w:t>
            </w:r>
          </w:p>
          <w:p w14:paraId="4971D642" w14:textId="77777777" w:rsidR="00056DDD" w:rsidRDefault="00056DDD" w:rsidP="00164084"/>
        </w:tc>
        <w:tc>
          <w:tcPr>
            <w:tcW w:w="0" w:type="auto"/>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2F357A78" w14:textId="77777777" w:rsidR="00056DDD" w:rsidRPr="00E35E98" w:rsidRDefault="00056DDD" w:rsidP="00164084">
            <w:pPr>
              <w:pStyle w:val="NormalWeb"/>
              <w:spacing w:before="80" w:beforeAutospacing="0" w:after="0" w:line="360" w:lineRule="auto"/>
              <w:jc w:val="both"/>
            </w:pPr>
            <w:r>
              <w:rPr>
                <w:color w:val="000000"/>
              </w:rPr>
              <w:t>4. Hệ thống hiển thị nhóm quyền đã sửa ngoài màn hình</w:t>
            </w:r>
          </w:p>
        </w:tc>
      </w:tr>
    </w:tbl>
    <w:p w14:paraId="18379EF1" w14:textId="77777777" w:rsidR="00056DDD" w:rsidRDefault="00056DDD" w:rsidP="00056DDD">
      <w:pPr>
        <w:pStyle w:val="Heading5"/>
      </w:pPr>
      <w:r>
        <w:t xml:space="preserve">Mô tả </w:t>
      </w:r>
      <w:r w:rsidRPr="0069273D">
        <w:t>dòng</w:t>
      </w:r>
      <w:r>
        <w:t xml:space="preserve"> sự kiện phụ (Alternative Flow)</w:t>
      </w:r>
    </w:p>
    <w:p w14:paraId="28D94B09" w14:textId="77777777" w:rsidR="00056DDD" w:rsidRDefault="00056DDD" w:rsidP="00056DDD">
      <w:pPr>
        <w:pStyle w:val="NormalWeb"/>
        <w:spacing w:before="0" w:beforeAutospacing="0" w:after="160" w:line="360" w:lineRule="auto"/>
      </w:pPr>
      <w:r>
        <w:rPr>
          <w:color w:val="000000"/>
        </w:rPr>
        <w:t>N/A</w:t>
      </w:r>
    </w:p>
    <w:p w14:paraId="27ECC625" w14:textId="4BE56B41" w:rsidR="00056DDD" w:rsidRPr="00056DDD" w:rsidRDefault="00056DDD" w:rsidP="006334B8">
      <w:pPr>
        <w:pStyle w:val="Heading5"/>
      </w:pPr>
      <w:r w:rsidRPr="0069273D">
        <w:t>Ghi</w:t>
      </w:r>
      <w:r>
        <w:t xml:space="preserve"> chú</w:t>
      </w:r>
    </w:p>
    <w:p w14:paraId="08944B85" w14:textId="77777777" w:rsidR="00633270" w:rsidRDefault="00633270" w:rsidP="0049277F">
      <w:pPr>
        <w:pStyle w:val="Heading4"/>
      </w:pPr>
      <w:r>
        <w:t>Xóa người dùng</w:t>
      </w:r>
    </w:p>
    <w:p w14:paraId="3C21E656" w14:textId="77777777" w:rsidR="00633270" w:rsidRDefault="00633270" w:rsidP="0049277F">
      <w:pPr>
        <w:pStyle w:val="Heading4"/>
      </w:pPr>
      <w:r>
        <w:t>Khóa/Mở khóa người dùng</w:t>
      </w:r>
    </w:p>
    <w:p w14:paraId="0637B140" w14:textId="48970C90" w:rsidR="00E87B33" w:rsidRDefault="00633270" w:rsidP="00E87B33">
      <w:pPr>
        <w:pStyle w:val="Heading4"/>
      </w:pPr>
      <w:r>
        <w:t>Reset mật khẩu người dùng</w:t>
      </w:r>
    </w:p>
    <w:p w14:paraId="65C9C820" w14:textId="09A39880" w:rsidR="00E87B33" w:rsidRDefault="00E87B33" w:rsidP="00E87B33">
      <w:pPr>
        <w:pStyle w:val="Heading2"/>
      </w:pPr>
      <w:r>
        <w:t xml:space="preserve">Xuất hồ sơ </w:t>
      </w:r>
    </w:p>
    <w:p w14:paraId="641E2F7A" w14:textId="73ED1E19" w:rsidR="00FC2F1C" w:rsidRDefault="0058742A" w:rsidP="0058742A">
      <w:pPr>
        <w:pStyle w:val="Heading3"/>
      </w:pPr>
      <w:r>
        <w:t>Xuất hồ sơ Cục quân y</w:t>
      </w:r>
    </w:p>
    <w:p w14:paraId="6410254C" w14:textId="77777777" w:rsidR="0058742A" w:rsidRDefault="0058742A" w:rsidP="0058742A">
      <w:pPr>
        <w:pStyle w:val="Heading5"/>
      </w:pPr>
      <w:r>
        <w:t>Thông tin chung về chức năng</w:t>
      </w:r>
    </w:p>
    <w:tbl>
      <w:tblPr>
        <w:tblW w:w="0" w:type="auto"/>
        <w:jc w:val="center"/>
        <w:tblCellMar>
          <w:top w:w="15" w:type="dxa"/>
          <w:left w:w="15" w:type="dxa"/>
          <w:bottom w:w="15" w:type="dxa"/>
          <w:right w:w="15" w:type="dxa"/>
        </w:tblCellMar>
        <w:tblLook w:val="04A0" w:firstRow="1" w:lastRow="0" w:firstColumn="1" w:lastColumn="0" w:noHBand="0" w:noVBand="1"/>
      </w:tblPr>
      <w:tblGrid>
        <w:gridCol w:w="2677"/>
        <w:gridCol w:w="6637"/>
      </w:tblGrid>
      <w:tr w:rsidR="0058742A" w14:paraId="034ACA5B" w14:textId="77777777" w:rsidTr="00724A37">
        <w:trPr>
          <w:trHeight w:val="284"/>
          <w:jc w:val="center"/>
        </w:trPr>
        <w:tc>
          <w:tcPr>
            <w:tcW w:w="2677" w:type="dxa"/>
            <w:tcBorders>
              <w:top w:val="single" w:sz="1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5A73C440" w14:textId="77777777" w:rsidR="0058742A" w:rsidRDefault="0058742A" w:rsidP="00724A37">
            <w:pPr>
              <w:pStyle w:val="NormalWeb"/>
              <w:spacing w:before="0" w:beforeAutospacing="0" w:after="0" w:line="360" w:lineRule="auto"/>
              <w:ind w:left="142"/>
            </w:pPr>
            <w:r>
              <w:rPr>
                <w:b/>
                <w:bCs/>
                <w:color w:val="000000"/>
                <w:sz w:val="20"/>
                <w:szCs w:val="20"/>
              </w:rPr>
              <w:t>Tên chức năng</w:t>
            </w:r>
          </w:p>
        </w:tc>
        <w:tc>
          <w:tcPr>
            <w:tcW w:w="6637" w:type="dxa"/>
            <w:tcBorders>
              <w:top w:val="single" w:sz="1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63CBDD1" w14:textId="7CFF1137" w:rsidR="0058742A" w:rsidRDefault="0058742A" w:rsidP="00724A37">
            <w:pPr>
              <w:pStyle w:val="NormalWeb"/>
              <w:spacing w:before="0" w:beforeAutospacing="0" w:after="120" w:line="360" w:lineRule="auto"/>
              <w:jc w:val="both"/>
            </w:pPr>
            <w:r>
              <w:rPr>
                <w:color w:val="000000"/>
                <w:sz w:val="20"/>
                <w:szCs w:val="20"/>
              </w:rPr>
              <w:t>Xuất hồ sơ cục quân y</w:t>
            </w:r>
          </w:p>
        </w:tc>
      </w:tr>
      <w:tr w:rsidR="0058742A" w14:paraId="1FF90E40" w14:textId="77777777" w:rsidTr="00724A37">
        <w:trPr>
          <w:trHeight w:val="284"/>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6741A6D9" w14:textId="77777777" w:rsidR="0058742A" w:rsidRDefault="0058742A" w:rsidP="00724A37">
            <w:pPr>
              <w:pStyle w:val="NormalWeb"/>
              <w:spacing w:before="0" w:beforeAutospacing="0" w:after="0" w:line="360" w:lineRule="auto"/>
              <w:ind w:left="142"/>
            </w:pPr>
            <w:r>
              <w:rPr>
                <w:b/>
                <w:bCs/>
                <w:color w:val="000000"/>
                <w:sz w:val="20"/>
                <w:szCs w:val="20"/>
              </w:rPr>
              <w:lastRenderedPageBreak/>
              <w:t>Mô tả</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5CAACFF7" w14:textId="2A6FFC57" w:rsidR="0058742A" w:rsidRDefault="0058742A" w:rsidP="00724A37">
            <w:pPr>
              <w:pStyle w:val="NormalWeb"/>
              <w:spacing w:before="0" w:beforeAutospacing="0" w:after="120" w:line="360" w:lineRule="auto"/>
              <w:jc w:val="both"/>
            </w:pPr>
            <w:r>
              <w:rPr>
                <w:color w:val="000000"/>
                <w:sz w:val="20"/>
                <w:szCs w:val="20"/>
              </w:rPr>
              <w:t xml:space="preserve">Cho phép người dùng xuất hồ sơ sức khỏe một quân nhân </w:t>
            </w:r>
          </w:p>
        </w:tc>
      </w:tr>
      <w:tr w:rsidR="0058742A" w14:paraId="2514E82B" w14:textId="77777777" w:rsidTr="00724A37">
        <w:trPr>
          <w:trHeight w:val="395"/>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30A466B9" w14:textId="77777777" w:rsidR="0058742A" w:rsidRPr="006941AC" w:rsidRDefault="0058742A" w:rsidP="00724A37">
            <w:pPr>
              <w:pStyle w:val="NormalWeb"/>
              <w:spacing w:before="0" w:beforeAutospacing="0" w:after="0" w:line="360" w:lineRule="auto"/>
              <w:ind w:left="142"/>
              <w:rPr>
                <w:sz w:val="20"/>
                <w:szCs w:val="20"/>
              </w:rPr>
            </w:pPr>
            <w:r w:rsidRPr="006941AC">
              <w:rPr>
                <w:b/>
                <w:bCs/>
                <w:color w:val="000000"/>
                <w:sz w:val="20"/>
                <w:szCs w:val="20"/>
              </w:rPr>
              <w:t>Tác nhân</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2E0586E6" w14:textId="77777777" w:rsidR="0058742A" w:rsidRPr="006941AC" w:rsidRDefault="0058742A" w:rsidP="00724A37">
            <w:pPr>
              <w:pStyle w:val="NormalWeb"/>
              <w:spacing w:before="0" w:beforeAutospacing="0" w:after="120" w:line="360" w:lineRule="auto"/>
              <w:jc w:val="both"/>
              <w:rPr>
                <w:sz w:val="20"/>
                <w:szCs w:val="20"/>
              </w:rPr>
            </w:pPr>
            <w:r w:rsidRPr="006941AC">
              <w:rPr>
                <w:sz w:val="20"/>
                <w:szCs w:val="20"/>
              </w:rPr>
              <w:t>User được phân quyền vào chức năng</w:t>
            </w:r>
          </w:p>
        </w:tc>
      </w:tr>
      <w:tr w:rsidR="0058742A" w14:paraId="34F301B7" w14:textId="77777777" w:rsidTr="00724A37">
        <w:trPr>
          <w:trHeight w:val="378"/>
          <w:jc w:val="center"/>
        </w:trPr>
        <w:tc>
          <w:tcPr>
            <w:tcW w:w="2677" w:type="dxa"/>
            <w:tcBorders>
              <w:top w:val="single" w:sz="4"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2E1B7F75" w14:textId="77777777" w:rsidR="0058742A" w:rsidRDefault="0058742A" w:rsidP="00724A37">
            <w:pPr>
              <w:pStyle w:val="NormalWeb"/>
              <w:spacing w:before="0" w:beforeAutospacing="0" w:after="0" w:line="360" w:lineRule="auto"/>
              <w:ind w:left="142"/>
            </w:pPr>
            <w:r>
              <w:rPr>
                <w:b/>
                <w:bCs/>
                <w:color w:val="000000"/>
                <w:sz w:val="20"/>
                <w:szCs w:val="20"/>
              </w:rPr>
              <w:t>Điều kiện trước </w:t>
            </w:r>
          </w:p>
        </w:tc>
        <w:tc>
          <w:tcPr>
            <w:tcW w:w="6637" w:type="dxa"/>
            <w:tcBorders>
              <w:top w:val="single" w:sz="4"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FF56A11" w14:textId="51CFF968" w:rsidR="0058742A" w:rsidRDefault="0058742A" w:rsidP="00724A37">
            <w:pPr>
              <w:pStyle w:val="NormalWeb"/>
              <w:spacing w:before="0" w:beforeAutospacing="0" w:after="120" w:line="360" w:lineRule="auto"/>
              <w:jc w:val="both"/>
            </w:pPr>
            <w:r>
              <w:rPr>
                <w:color w:val="000000"/>
                <w:sz w:val="20"/>
                <w:szCs w:val="20"/>
              </w:rPr>
              <w:t xml:space="preserve">User được phân quyền thực hiện </w:t>
            </w:r>
            <w:r w:rsidR="00A53F99">
              <w:rPr>
                <w:color w:val="000000"/>
                <w:sz w:val="20"/>
                <w:szCs w:val="20"/>
              </w:rPr>
              <w:t>Xuất hồ sơ quân nhân</w:t>
            </w:r>
            <w:r>
              <w:rPr>
                <w:color w:val="000000"/>
                <w:sz w:val="20"/>
                <w:szCs w:val="20"/>
              </w:rPr>
              <w:t xml:space="preserve"> </w:t>
            </w:r>
          </w:p>
        </w:tc>
      </w:tr>
      <w:tr w:rsidR="0058742A" w14:paraId="609685EF" w14:textId="77777777" w:rsidTr="00724A37">
        <w:trPr>
          <w:trHeight w:val="530"/>
          <w:jc w:val="center"/>
        </w:trPr>
        <w:tc>
          <w:tcPr>
            <w:tcW w:w="2677" w:type="dxa"/>
            <w:tcBorders>
              <w:top w:val="single" w:sz="4" w:space="0" w:color="808080"/>
              <w:left w:val="single" w:sz="18" w:space="0" w:color="808080"/>
              <w:bottom w:val="single" w:sz="8" w:space="0" w:color="808080"/>
              <w:right w:val="single" w:sz="4" w:space="0" w:color="808080"/>
            </w:tcBorders>
            <w:shd w:val="clear" w:color="auto" w:fill="F3F3F3"/>
            <w:tcMar>
              <w:top w:w="0" w:type="dxa"/>
              <w:left w:w="115" w:type="dxa"/>
              <w:bottom w:w="0" w:type="dxa"/>
              <w:right w:w="115" w:type="dxa"/>
            </w:tcMar>
            <w:vAlign w:val="center"/>
            <w:hideMark/>
          </w:tcPr>
          <w:p w14:paraId="6995A6EA" w14:textId="77777777" w:rsidR="0058742A" w:rsidRDefault="0058742A" w:rsidP="00724A37">
            <w:pPr>
              <w:pStyle w:val="NormalWeb"/>
              <w:spacing w:before="0" w:beforeAutospacing="0" w:after="0" w:line="360" w:lineRule="auto"/>
              <w:ind w:left="142"/>
            </w:pPr>
            <w:r>
              <w:rPr>
                <w:b/>
                <w:bCs/>
                <w:color w:val="000000"/>
                <w:sz w:val="20"/>
                <w:szCs w:val="20"/>
              </w:rPr>
              <w:t>Điều kiện sau</w:t>
            </w:r>
          </w:p>
        </w:tc>
        <w:tc>
          <w:tcPr>
            <w:tcW w:w="6637" w:type="dxa"/>
            <w:tcBorders>
              <w:top w:val="single" w:sz="4" w:space="0" w:color="808080"/>
              <w:left w:val="single" w:sz="4" w:space="0" w:color="808080"/>
              <w:bottom w:val="single" w:sz="8" w:space="0" w:color="808080"/>
              <w:right w:val="single" w:sz="18" w:space="0" w:color="808080"/>
            </w:tcBorders>
            <w:tcMar>
              <w:top w:w="0" w:type="dxa"/>
              <w:left w:w="115" w:type="dxa"/>
              <w:bottom w:w="0" w:type="dxa"/>
              <w:right w:w="115" w:type="dxa"/>
            </w:tcMar>
            <w:vAlign w:val="center"/>
            <w:hideMark/>
          </w:tcPr>
          <w:p w14:paraId="57472D02" w14:textId="28888D05" w:rsidR="0058742A" w:rsidRPr="006941AC" w:rsidRDefault="0058742A" w:rsidP="00724A37">
            <w:pPr>
              <w:pStyle w:val="NormalWeb"/>
              <w:spacing w:before="0" w:beforeAutospacing="0" w:after="120" w:line="360" w:lineRule="auto"/>
              <w:jc w:val="both"/>
              <w:textAlignment w:val="baseline"/>
              <w:rPr>
                <w:color w:val="000000"/>
                <w:sz w:val="20"/>
                <w:szCs w:val="20"/>
              </w:rPr>
            </w:pPr>
            <w:r>
              <w:rPr>
                <w:color w:val="000000"/>
                <w:sz w:val="20"/>
                <w:szCs w:val="20"/>
              </w:rPr>
              <w:t xml:space="preserve">Trả về file tải xuống định dạng pdf hồ sơ của quân nhân muốn xuất </w:t>
            </w:r>
          </w:p>
        </w:tc>
      </w:tr>
      <w:tr w:rsidR="0058742A" w14:paraId="55A0A2AB" w14:textId="77777777" w:rsidTr="00724A37">
        <w:trPr>
          <w:trHeight w:val="284"/>
          <w:jc w:val="center"/>
        </w:trPr>
        <w:tc>
          <w:tcPr>
            <w:tcW w:w="2677" w:type="dxa"/>
            <w:tcBorders>
              <w:top w:val="single" w:sz="8" w:space="0" w:color="808080"/>
              <w:left w:val="single" w:sz="18" w:space="0" w:color="808080"/>
              <w:bottom w:val="single" w:sz="4" w:space="0" w:color="808080"/>
              <w:right w:val="single" w:sz="4" w:space="0" w:color="808080"/>
            </w:tcBorders>
            <w:shd w:val="clear" w:color="auto" w:fill="F3F3F3"/>
            <w:tcMar>
              <w:top w:w="0" w:type="dxa"/>
              <w:left w:w="115" w:type="dxa"/>
              <w:bottom w:w="0" w:type="dxa"/>
              <w:right w:w="115" w:type="dxa"/>
            </w:tcMar>
            <w:vAlign w:val="center"/>
            <w:hideMark/>
          </w:tcPr>
          <w:p w14:paraId="099D045C" w14:textId="77777777" w:rsidR="0058742A" w:rsidRDefault="0058742A" w:rsidP="00724A37">
            <w:pPr>
              <w:pStyle w:val="NormalWeb"/>
              <w:spacing w:before="0" w:beforeAutospacing="0" w:after="0" w:line="360" w:lineRule="auto"/>
              <w:ind w:left="142"/>
            </w:pPr>
            <w:r>
              <w:rPr>
                <w:b/>
                <w:bCs/>
                <w:color w:val="000000"/>
                <w:sz w:val="20"/>
                <w:szCs w:val="20"/>
              </w:rPr>
              <w:t>Ngoại lệ</w:t>
            </w:r>
          </w:p>
        </w:tc>
        <w:tc>
          <w:tcPr>
            <w:tcW w:w="6637" w:type="dxa"/>
            <w:tcBorders>
              <w:top w:val="single" w:sz="8" w:space="0" w:color="808080"/>
              <w:left w:val="single" w:sz="4" w:space="0" w:color="808080"/>
              <w:bottom w:val="single" w:sz="4" w:space="0" w:color="808080"/>
              <w:right w:val="single" w:sz="18" w:space="0" w:color="808080"/>
            </w:tcBorders>
            <w:tcMar>
              <w:top w:w="0" w:type="dxa"/>
              <w:left w:w="115" w:type="dxa"/>
              <w:bottom w:w="0" w:type="dxa"/>
              <w:right w:w="115" w:type="dxa"/>
            </w:tcMar>
            <w:vAlign w:val="center"/>
            <w:hideMark/>
          </w:tcPr>
          <w:p w14:paraId="67BCEB6D" w14:textId="329FE0A6" w:rsidR="0058742A" w:rsidRPr="006941AC" w:rsidRDefault="0058742A" w:rsidP="00724A37">
            <w:pPr>
              <w:pStyle w:val="NormalWeb"/>
              <w:spacing w:before="0" w:beforeAutospacing="0" w:after="120" w:line="360" w:lineRule="auto"/>
              <w:jc w:val="both"/>
              <w:textAlignment w:val="baseline"/>
              <w:rPr>
                <w:color w:val="000000"/>
                <w:sz w:val="20"/>
                <w:szCs w:val="20"/>
              </w:rPr>
            </w:pPr>
          </w:p>
        </w:tc>
      </w:tr>
      <w:tr w:rsidR="0058742A" w14:paraId="12641A8A" w14:textId="77777777" w:rsidTr="00724A37">
        <w:trPr>
          <w:trHeight w:val="284"/>
          <w:jc w:val="center"/>
        </w:trPr>
        <w:tc>
          <w:tcPr>
            <w:tcW w:w="2677" w:type="dxa"/>
            <w:tcBorders>
              <w:top w:val="single" w:sz="4" w:space="0" w:color="808080"/>
              <w:left w:val="single" w:sz="18" w:space="0" w:color="808080"/>
              <w:bottom w:val="single" w:sz="18" w:space="0" w:color="808080"/>
              <w:right w:val="single" w:sz="4" w:space="0" w:color="808080"/>
            </w:tcBorders>
            <w:shd w:val="clear" w:color="auto" w:fill="F3F3F3"/>
            <w:tcMar>
              <w:top w:w="0" w:type="dxa"/>
              <w:left w:w="115" w:type="dxa"/>
              <w:bottom w:w="0" w:type="dxa"/>
              <w:right w:w="115" w:type="dxa"/>
            </w:tcMar>
            <w:vAlign w:val="center"/>
            <w:hideMark/>
          </w:tcPr>
          <w:p w14:paraId="0E8D4D72" w14:textId="77777777" w:rsidR="0058742A" w:rsidRDefault="0058742A" w:rsidP="00724A37">
            <w:pPr>
              <w:pStyle w:val="NormalWeb"/>
              <w:spacing w:before="0" w:beforeAutospacing="0" w:after="0" w:line="360" w:lineRule="auto"/>
              <w:ind w:left="142"/>
            </w:pPr>
            <w:r>
              <w:rPr>
                <w:b/>
                <w:bCs/>
                <w:color w:val="000000"/>
                <w:sz w:val="20"/>
                <w:szCs w:val="20"/>
              </w:rPr>
              <w:t>Các yêu cầu đặc biệt</w:t>
            </w:r>
          </w:p>
        </w:tc>
        <w:tc>
          <w:tcPr>
            <w:tcW w:w="6637" w:type="dxa"/>
            <w:tcBorders>
              <w:top w:val="single" w:sz="4" w:space="0" w:color="808080"/>
              <w:left w:val="single" w:sz="4" w:space="0" w:color="808080"/>
              <w:bottom w:val="single" w:sz="18" w:space="0" w:color="808080"/>
              <w:right w:val="single" w:sz="18" w:space="0" w:color="808080"/>
            </w:tcBorders>
            <w:tcMar>
              <w:top w:w="0" w:type="dxa"/>
              <w:left w:w="115" w:type="dxa"/>
              <w:bottom w:w="0" w:type="dxa"/>
              <w:right w:w="115" w:type="dxa"/>
            </w:tcMar>
            <w:vAlign w:val="center"/>
            <w:hideMark/>
          </w:tcPr>
          <w:p w14:paraId="5DE0C14A" w14:textId="77777777" w:rsidR="0058742A" w:rsidRDefault="0058742A" w:rsidP="00724A37">
            <w:pPr>
              <w:pStyle w:val="NormalWeb"/>
              <w:spacing w:before="0" w:beforeAutospacing="0" w:after="120" w:line="360" w:lineRule="auto"/>
              <w:jc w:val="both"/>
            </w:pPr>
            <w:r>
              <w:rPr>
                <w:color w:val="000000"/>
                <w:sz w:val="20"/>
                <w:szCs w:val="20"/>
              </w:rPr>
              <w:t>Lưu logs khi sửa thông tin</w:t>
            </w:r>
          </w:p>
        </w:tc>
      </w:tr>
    </w:tbl>
    <w:p w14:paraId="7A358481" w14:textId="731D784B" w:rsidR="00A53F99" w:rsidRDefault="0058742A" w:rsidP="00321958">
      <w:pPr>
        <w:pStyle w:val="Heading5"/>
      </w:pPr>
      <w:r>
        <w:t xml:space="preserve">Biểu đồ </w:t>
      </w:r>
      <w:r w:rsidRPr="0069273D">
        <w:t>luồng</w:t>
      </w:r>
      <w:r>
        <w:t xml:space="preserve"> xử lý chức năng</w:t>
      </w:r>
    </w:p>
    <w:p w14:paraId="4C9CCB1C" w14:textId="3BBCD692" w:rsidR="00321958" w:rsidRPr="00321958" w:rsidRDefault="00321958" w:rsidP="00321958">
      <w:r>
        <w:rPr>
          <w:noProof/>
          <w:snapToGrid/>
        </w:rPr>
        <w:drawing>
          <wp:inline distT="0" distB="0" distL="0" distR="0" wp14:anchorId="56808205" wp14:editId="78DD7BAE">
            <wp:extent cx="5179926" cy="3233026"/>
            <wp:effectExtent l="0" t="0" r="190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83903" cy="3235508"/>
                    </a:xfrm>
                    <a:prstGeom prst="rect">
                      <a:avLst/>
                    </a:prstGeom>
                  </pic:spPr>
                </pic:pic>
              </a:graphicData>
            </a:graphic>
          </wp:inline>
        </w:drawing>
      </w:r>
    </w:p>
    <w:p w14:paraId="2794A36F" w14:textId="77777777" w:rsidR="0058742A" w:rsidRDefault="0058742A" w:rsidP="0058742A">
      <w:pPr>
        <w:pStyle w:val="Heading5"/>
      </w:pPr>
      <w:r>
        <w:t xml:space="preserve">Mô tả </w:t>
      </w:r>
      <w:r w:rsidRPr="0069273D">
        <w:t>dòng</w:t>
      </w:r>
      <w:r>
        <w:t xml:space="preserve"> sự kiện chính (Basic Flow)</w:t>
      </w:r>
    </w:p>
    <w:tbl>
      <w:tblPr>
        <w:tblW w:w="0" w:type="auto"/>
        <w:tblCellMar>
          <w:top w:w="15" w:type="dxa"/>
          <w:left w:w="15" w:type="dxa"/>
          <w:bottom w:w="15" w:type="dxa"/>
          <w:right w:w="15" w:type="dxa"/>
        </w:tblCellMar>
        <w:tblLook w:val="04A0" w:firstRow="1" w:lastRow="0" w:firstColumn="1" w:lastColumn="0" w:noHBand="0" w:noVBand="1"/>
      </w:tblPr>
      <w:tblGrid>
        <w:gridCol w:w="2155"/>
        <w:gridCol w:w="7195"/>
      </w:tblGrid>
      <w:tr w:rsidR="0058742A" w14:paraId="071D3648" w14:textId="77777777" w:rsidTr="00321958">
        <w:trPr>
          <w:trHeight w:val="530"/>
        </w:trPr>
        <w:tc>
          <w:tcPr>
            <w:tcW w:w="215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0C4E9AE4" w14:textId="77777777" w:rsidR="0058742A" w:rsidRDefault="0058742A" w:rsidP="00724A37">
            <w:pPr>
              <w:pStyle w:val="NormalWeb"/>
              <w:spacing w:before="0" w:beforeAutospacing="0" w:after="0" w:line="360" w:lineRule="auto"/>
              <w:jc w:val="center"/>
            </w:pPr>
            <w:r>
              <w:rPr>
                <w:b/>
                <w:bCs/>
                <w:color w:val="000000"/>
                <w:sz w:val="20"/>
                <w:szCs w:val="20"/>
              </w:rPr>
              <w:t>Hành động của tác nhân</w:t>
            </w:r>
          </w:p>
        </w:tc>
        <w:tc>
          <w:tcPr>
            <w:tcW w:w="7195" w:type="dxa"/>
            <w:tcBorders>
              <w:top w:val="dotted" w:sz="4" w:space="0" w:color="000000"/>
              <w:left w:val="dotted" w:sz="4" w:space="0" w:color="000000"/>
              <w:bottom w:val="dotted" w:sz="4" w:space="0" w:color="000000"/>
              <w:right w:val="dotted" w:sz="4" w:space="0" w:color="000000"/>
            </w:tcBorders>
            <w:shd w:val="clear" w:color="auto" w:fill="EDEDED"/>
            <w:tcMar>
              <w:top w:w="0" w:type="dxa"/>
              <w:left w:w="115" w:type="dxa"/>
              <w:bottom w:w="0" w:type="dxa"/>
              <w:right w:w="115" w:type="dxa"/>
            </w:tcMar>
            <w:hideMark/>
          </w:tcPr>
          <w:p w14:paraId="3E98CDD5" w14:textId="77777777" w:rsidR="0058742A" w:rsidRDefault="0058742A" w:rsidP="00724A37">
            <w:pPr>
              <w:pStyle w:val="NormalWeb"/>
              <w:spacing w:before="0" w:beforeAutospacing="0" w:after="0" w:line="360" w:lineRule="auto"/>
              <w:jc w:val="center"/>
            </w:pPr>
            <w:r>
              <w:rPr>
                <w:b/>
                <w:bCs/>
                <w:color w:val="000000"/>
                <w:sz w:val="20"/>
                <w:szCs w:val="20"/>
              </w:rPr>
              <w:t>Phản ứng của hệ thống</w:t>
            </w:r>
          </w:p>
        </w:tc>
      </w:tr>
      <w:tr w:rsidR="0058742A" w14:paraId="1CBC0B58" w14:textId="77777777" w:rsidTr="00321958">
        <w:tc>
          <w:tcPr>
            <w:tcW w:w="21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06B809BA" w14:textId="1DF9C09E" w:rsidR="0058742A" w:rsidRDefault="0058742A" w:rsidP="00724A37">
            <w:pPr>
              <w:pStyle w:val="NormalWeb"/>
              <w:spacing w:before="80" w:beforeAutospacing="0" w:after="0" w:line="360" w:lineRule="auto"/>
              <w:jc w:val="both"/>
            </w:pPr>
            <w:r>
              <w:rPr>
                <w:color w:val="000000"/>
              </w:rPr>
              <w:t xml:space="preserve">1. Chọn </w:t>
            </w:r>
            <w:r w:rsidR="00321958">
              <w:rPr>
                <w:color w:val="000000"/>
              </w:rPr>
              <w:t>Xuất hồ sơ chi tiết tại màn chi tiết hồ sơ của quân nhân</w:t>
            </w:r>
          </w:p>
        </w:tc>
        <w:tc>
          <w:tcPr>
            <w:tcW w:w="71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hideMark/>
          </w:tcPr>
          <w:p w14:paraId="5D59E66E" w14:textId="6393BB4E" w:rsidR="0058742A" w:rsidRDefault="0058742A" w:rsidP="00724A37">
            <w:pPr>
              <w:pStyle w:val="NormalWeb"/>
              <w:spacing w:before="80" w:beforeAutospacing="0" w:after="0" w:line="360" w:lineRule="auto"/>
              <w:ind w:hanging="7"/>
              <w:jc w:val="both"/>
              <w:rPr>
                <w:color w:val="000000"/>
              </w:rPr>
            </w:pPr>
            <w:r>
              <w:rPr>
                <w:color w:val="000000"/>
              </w:rPr>
              <w:t xml:space="preserve">2. </w:t>
            </w:r>
            <w:r w:rsidR="00321958">
              <w:rPr>
                <w:color w:val="000000"/>
              </w:rPr>
              <w:t xml:space="preserve">Trả về file chi tiết hồ sơ dưới dạng tải xuống. Chi tiết </w:t>
            </w:r>
            <w:r w:rsidR="00F638E7">
              <w:rPr>
                <w:color w:val="000000"/>
              </w:rPr>
              <w:t xml:space="preserve">các </w:t>
            </w:r>
            <w:r w:rsidR="00321958">
              <w:rPr>
                <w:color w:val="000000"/>
              </w:rPr>
              <w:t>thông tin</w:t>
            </w:r>
            <w:r w:rsidR="00F638E7">
              <w:rPr>
                <w:color w:val="000000"/>
              </w:rPr>
              <w:t>:</w:t>
            </w:r>
          </w:p>
          <w:p w14:paraId="3A2FF58B" w14:textId="642EACA8" w:rsidR="00F638E7" w:rsidRDefault="00F638E7" w:rsidP="00724A37">
            <w:pPr>
              <w:pStyle w:val="NormalWeb"/>
              <w:spacing w:before="80" w:beforeAutospacing="0" w:after="0" w:line="360" w:lineRule="auto"/>
              <w:ind w:hanging="7"/>
              <w:jc w:val="both"/>
            </w:pPr>
            <w:r>
              <w:t>Phần I</w:t>
            </w:r>
            <w:r w:rsidR="003063EB">
              <w:t>.</w:t>
            </w:r>
            <w:r>
              <w:t xml:space="preserve"> Thông tin hành chính</w:t>
            </w:r>
          </w:p>
          <w:p w14:paraId="3727E86A" w14:textId="3EFB9B49" w:rsidR="00F638E7" w:rsidRDefault="00F638E7" w:rsidP="00F638E7">
            <w:pPr>
              <w:pStyle w:val="NormalWeb"/>
              <w:numPr>
                <w:ilvl w:val="0"/>
                <w:numId w:val="285"/>
              </w:numPr>
              <w:spacing w:before="80" w:beforeAutospacing="0" w:after="0" w:line="360" w:lineRule="auto"/>
              <w:jc w:val="both"/>
            </w:pPr>
            <w:r>
              <w:t>Họ và tên</w:t>
            </w:r>
            <w:r w:rsidR="009146F0">
              <w:t xml:space="preserve">: </w:t>
            </w:r>
            <w:proofErr w:type="gramStart"/>
            <w:r w:rsidR="009146F0">
              <w:t>patients.</w:t>
            </w:r>
            <w:r w:rsidR="009146F0" w:rsidRPr="009146F0">
              <w:t>fullname</w:t>
            </w:r>
            <w:proofErr w:type="gramEnd"/>
          </w:p>
          <w:p w14:paraId="05A84C6F" w14:textId="4E7692C5" w:rsidR="00F638E7" w:rsidRDefault="00F638E7" w:rsidP="00F638E7">
            <w:pPr>
              <w:pStyle w:val="NormalWeb"/>
              <w:numPr>
                <w:ilvl w:val="0"/>
                <w:numId w:val="285"/>
              </w:numPr>
              <w:spacing w:before="80" w:beforeAutospacing="0" w:after="0" w:line="360" w:lineRule="auto"/>
              <w:jc w:val="both"/>
            </w:pPr>
            <w:r>
              <w:t>Năm sinh</w:t>
            </w:r>
            <w:r w:rsidR="009146F0">
              <w:t xml:space="preserve">: </w:t>
            </w:r>
            <w:r w:rsidR="00791737">
              <w:t xml:space="preserve">patients. </w:t>
            </w:r>
            <w:r w:rsidR="00791737" w:rsidRPr="00791737">
              <w:t>year</w:t>
            </w:r>
          </w:p>
          <w:p w14:paraId="3AB43D34" w14:textId="2982649B" w:rsidR="00F638E7" w:rsidRDefault="00F638E7" w:rsidP="00F638E7">
            <w:pPr>
              <w:pStyle w:val="NormalWeb"/>
              <w:numPr>
                <w:ilvl w:val="0"/>
                <w:numId w:val="285"/>
              </w:numPr>
              <w:spacing w:before="80" w:beforeAutospacing="0" w:after="0" w:line="360" w:lineRule="auto"/>
              <w:jc w:val="both"/>
            </w:pPr>
            <w:r>
              <w:t>Giới tính</w:t>
            </w:r>
            <w:r w:rsidR="00791737">
              <w:t xml:space="preserve">: patients. </w:t>
            </w:r>
            <w:r w:rsidR="00791737" w:rsidRPr="00791737">
              <w:t>gender_id</w:t>
            </w:r>
          </w:p>
          <w:p w14:paraId="57DB6DDB" w14:textId="5B49BE05" w:rsidR="00F638E7" w:rsidRDefault="00F638E7" w:rsidP="00F638E7">
            <w:pPr>
              <w:pStyle w:val="NormalWeb"/>
              <w:numPr>
                <w:ilvl w:val="0"/>
                <w:numId w:val="285"/>
              </w:numPr>
              <w:spacing w:before="80" w:beforeAutospacing="0" w:after="0" w:line="360" w:lineRule="auto"/>
              <w:jc w:val="both"/>
            </w:pPr>
            <w:r>
              <w:t>Cấp bậc</w:t>
            </w:r>
            <w:r w:rsidR="00791737">
              <w:t xml:space="preserve">: patients. </w:t>
            </w:r>
            <w:r w:rsidR="00791737" w:rsidRPr="00791737">
              <w:t>military_level_id</w:t>
            </w:r>
          </w:p>
          <w:p w14:paraId="4010D94C" w14:textId="57EBC80E" w:rsidR="00F638E7" w:rsidRDefault="00F638E7" w:rsidP="00F638E7">
            <w:pPr>
              <w:pStyle w:val="NormalWeb"/>
              <w:numPr>
                <w:ilvl w:val="0"/>
                <w:numId w:val="285"/>
              </w:numPr>
              <w:spacing w:before="80" w:beforeAutospacing="0" w:after="0" w:line="360" w:lineRule="auto"/>
              <w:jc w:val="both"/>
            </w:pPr>
            <w:r>
              <w:t>Chức vụ</w:t>
            </w:r>
            <w:r w:rsidR="00791737">
              <w:t xml:space="preserve">: patients. </w:t>
            </w:r>
            <w:r w:rsidR="00791737" w:rsidRPr="00791737">
              <w:t>military_position_id</w:t>
            </w:r>
          </w:p>
          <w:p w14:paraId="469750AC" w14:textId="495A12FB" w:rsidR="00F638E7" w:rsidRDefault="00F638E7" w:rsidP="00F638E7">
            <w:pPr>
              <w:pStyle w:val="NormalWeb"/>
              <w:numPr>
                <w:ilvl w:val="0"/>
                <w:numId w:val="285"/>
              </w:numPr>
              <w:spacing w:before="80" w:beforeAutospacing="0" w:after="0" w:line="360" w:lineRule="auto"/>
              <w:jc w:val="both"/>
            </w:pPr>
            <w:r>
              <w:lastRenderedPageBreak/>
              <w:t>Đơn vị</w:t>
            </w:r>
            <w:r w:rsidR="00791737">
              <w:t xml:space="preserve">: patients. </w:t>
            </w:r>
            <w:r w:rsidR="00791737" w:rsidRPr="00791737">
              <w:t>organization_id</w:t>
            </w:r>
          </w:p>
          <w:p w14:paraId="4BC8B4B0" w14:textId="6763E472" w:rsidR="00F638E7" w:rsidRDefault="00F638E7" w:rsidP="00F638E7">
            <w:pPr>
              <w:pStyle w:val="NormalWeb"/>
              <w:numPr>
                <w:ilvl w:val="0"/>
                <w:numId w:val="285"/>
              </w:numPr>
              <w:spacing w:before="80" w:beforeAutospacing="0" w:after="0" w:line="360" w:lineRule="auto"/>
              <w:jc w:val="both"/>
            </w:pPr>
            <w:r>
              <w:t>Địa chỉ</w:t>
            </w:r>
            <w:r w:rsidR="00791737">
              <w:t>: patients.</w:t>
            </w:r>
            <w:r w:rsidR="007F18EA">
              <w:t xml:space="preserve"> </w:t>
            </w:r>
            <w:r w:rsidR="007F18EA" w:rsidRPr="007F18EA">
              <w:t>current_address</w:t>
            </w:r>
          </w:p>
          <w:p w14:paraId="201FAF21" w14:textId="230EFC76" w:rsidR="00F638E7" w:rsidRDefault="00F638E7" w:rsidP="00F638E7">
            <w:pPr>
              <w:pStyle w:val="NormalWeb"/>
              <w:numPr>
                <w:ilvl w:val="0"/>
                <w:numId w:val="285"/>
              </w:numPr>
              <w:spacing w:before="80" w:beforeAutospacing="0" w:after="0" w:line="360" w:lineRule="auto"/>
              <w:jc w:val="both"/>
            </w:pPr>
            <w:r>
              <w:t>Số điện thoại</w:t>
            </w:r>
            <w:r w:rsidR="00791737">
              <w:t>: patients.</w:t>
            </w:r>
            <w:r w:rsidR="007F18EA">
              <w:t xml:space="preserve"> </w:t>
            </w:r>
            <w:r w:rsidR="007F18EA" w:rsidRPr="007F18EA">
              <w:t>personal_phone_number</w:t>
            </w:r>
          </w:p>
          <w:p w14:paraId="7E3146A2" w14:textId="431F76E1" w:rsidR="00F638E7" w:rsidRDefault="00F638E7" w:rsidP="00F638E7">
            <w:pPr>
              <w:pStyle w:val="NormalWeb"/>
              <w:numPr>
                <w:ilvl w:val="0"/>
                <w:numId w:val="285"/>
              </w:numPr>
              <w:spacing w:before="80" w:beforeAutospacing="0" w:after="0" w:line="360" w:lineRule="auto"/>
              <w:jc w:val="both"/>
            </w:pPr>
            <w:r>
              <w:t>Số thẻ BHYT</w:t>
            </w:r>
            <w:r w:rsidR="00791737">
              <w:t>: patients.</w:t>
            </w:r>
            <w:r w:rsidR="007F18EA">
              <w:t xml:space="preserve"> </w:t>
            </w:r>
            <w:r w:rsidR="007F18EA" w:rsidRPr="007F18EA">
              <w:t>health_insurance_number</w:t>
            </w:r>
          </w:p>
          <w:p w14:paraId="43F7D0B3" w14:textId="38156FD3" w:rsidR="00F638E7" w:rsidRDefault="00F638E7" w:rsidP="00F638E7">
            <w:pPr>
              <w:pStyle w:val="NormalWeb"/>
              <w:spacing w:before="80" w:beforeAutospacing="0" w:after="0" w:line="360" w:lineRule="auto"/>
              <w:jc w:val="both"/>
            </w:pPr>
            <w:r>
              <w:t>Phần II</w:t>
            </w:r>
            <w:r w:rsidR="003063EB">
              <w:t>. Chuyên môn</w:t>
            </w:r>
          </w:p>
          <w:p w14:paraId="404AC064" w14:textId="487DE718" w:rsidR="003063EB" w:rsidRDefault="003063EB" w:rsidP="003063EB">
            <w:pPr>
              <w:pStyle w:val="NormalWeb"/>
              <w:numPr>
                <w:ilvl w:val="0"/>
                <w:numId w:val="325"/>
              </w:numPr>
              <w:spacing w:before="80" w:beforeAutospacing="0" w:after="0" w:line="360" w:lineRule="auto"/>
              <w:jc w:val="both"/>
            </w:pPr>
            <w:r>
              <w:t xml:space="preserve">Tiền sử </w:t>
            </w:r>
          </w:p>
          <w:p w14:paraId="21175FA8" w14:textId="1F4B51C2" w:rsidR="003063EB" w:rsidRDefault="003063EB" w:rsidP="003063EB">
            <w:pPr>
              <w:pStyle w:val="NormalWeb"/>
              <w:spacing w:before="80" w:beforeAutospacing="0" w:after="0" w:line="360" w:lineRule="auto"/>
              <w:jc w:val="both"/>
            </w:pPr>
            <w:r>
              <w:t>1.Bản thân:</w:t>
            </w:r>
          </w:p>
          <w:p w14:paraId="278C32BB" w14:textId="68D9A3F9" w:rsidR="003063EB" w:rsidRPr="006D51E6" w:rsidRDefault="003063EB" w:rsidP="003063EB">
            <w:pPr>
              <w:pStyle w:val="NormalWeb"/>
              <w:spacing w:before="80" w:beforeAutospacing="0" w:after="0" w:line="360" w:lineRule="auto"/>
              <w:jc w:val="both"/>
              <w:rPr>
                <w:b/>
              </w:rPr>
            </w:pPr>
            <w:r w:rsidRPr="006D51E6">
              <w:rPr>
                <w:b/>
              </w:rPr>
              <w:t>Bệnh lý:</w:t>
            </w:r>
          </w:p>
          <w:p w14:paraId="4188D01D" w14:textId="0D4930B8" w:rsidR="003063EB" w:rsidRDefault="003063EB" w:rsidP="003063EB">
            <w:pPr>
              <w:pStyle w:val="NormalWeb"/>
              <w:numPr>
                <w:ilvl w:val="0"/>
                <w:numId w:val="285"/>
              </w:numPr>
              <w:spacing w:before="80" w:beforeAutospacing="0" w:after="0" w:line="360" w:lineRule="auto"/>
              <w:jc w:val="both"/>
            </w:pPr>
            <w:r>
              <w:t xml:space="preserve">STT: </w:t>
            </w:r>
            <w:r w:rsidR="00313CBB">
              <w:t>Tăng dần từ 1</w:t>
            </w:r>
          </w:p>
          <w:p w14:paraId="7D1EB540" w14:textId="7D3733DD" w:rsidR="003063EB" w:rsidRDefault="003063EB" w:rsidP="003063EB">
            <w:pPr>
              <w:pStyle w:val="NormalWeb"/>
              <w:numPr>
                <w:ilvl w:val="0"/>
                <w:numId w:val="285"/>
              </w:numPr>
              <w:spacing w:before="80" w:beforeAutospacing="0" w:after="0" w:line="360" w:lineRule="auto"/>
              <w:jc w:val="both"/>
            </w:pPr>
            <w:r>
              <w:t>Mã bệnh ICD:</w:t>
            </w:r>
            <w:r w:rsidR="007F18EA">
              <w:t xml:space="preserve"> </w:t>
            </w:r>
            <w:r w:rsidR="009C2419">
              <w:t xml:space="preserve">medical_ </w:t>
            </w:r>
            <w:proofErr w:type="gramStart"/>
            <w:r w:rsidR="009C2419" w:rsidRPr="009C2419">
              <w:t>prehistoric</w:t>
            </w:r>
            <w:r w:rsidR="009C2419">
              <w:t>.</w:t>
            </w:r>
            <w:r w:rsidR="007F18EA" w:rsidRPr="007F18EA">
              <w:t>diagnoses</w:t>
            </w:r>
            <w:proofErr w:type="gramEnd"/>
            <w:r w:rsidR="007F18EA" w:rsidRPr="007F18EA">
              <w:t>_code</w:t>
            </w:r>
          </w:p>
          <w:p w14:paraId="4E04135E" w14:textId="167B1ADF" w:rsidR="003063EB" w:rsidRDefault="003063EB" w:rsidP="003063EB">
            <w:pPr>
              <w:pStyle w:val="NormalWeb"/>
              <w:numPr>
                <w:ilvl w:val="0"/>
                <w:numId w:val="285"/>
              </w:numPr>
              <w:spacing w:before="80" w:beforeAutospacing="0" w:after="0" w:line="360" w:lineRule="auto"/>
              <w:jc w:val="both"/>
            </w:pPr>
            <w:r>
              <w:t>Tên bệnh:</w:t>
            </w:r>
            <w:r w:rsidR="007F18EA">
              <w:t xml:space="preserve"> </w:t>
            </w:r>
            <w:r w:rsidR="009C2419">
              <w:t xml:space="preserve">medical_ </w:t>
            </w:r>
            <w:proofErr w:type="gramStart"/>
            <w:r w:rsidR="009C2419" w:rsidRPr="009C2419">
              <w:t>prehistoric</w:t>
            </w:r>
            <w:r w:rsidR="009C2419">
              <w:t>.</w:t>
            </w:r>
            <w:r w:rsidR="007F18EA" w:rsidRPr="007F18EA">
              <w:t>diagnoses</w:t>
            </w:r>
            <w:proofErr w:type="gramEnd"/>
            <w:r w:rsidR="007F18EA" w:rsidRPr="007F18EA">
              <w:t>_name</w:t>
            </w:r>
          </w:p>
          <w:p w14:paraId="1CFAE5E5" w14:textId="0BC2A2C6" w:rsidR="003063EB" w:rsidRDefault="003063EB" w:rsidP="003063EB">
            <w:pPr>
              <w:pStyle w:val="NormalWeb"/>
              <w:numPr>
                <w:ilvl w:val="0"/>
                <w:numId w:val="285"/>
              </w:numPr>
              <w:spacing w:before="80" w:beforeAutospacing="0" w:after="0" w:line="360" w:lineRule="auto"/>
              <w:jc w:val="both"/>
            </w:pPr>
            <w:r>
              <w:t>Năm phát hiện</w:t>
            </w:r>
            <w:r w:rsidR="007F18EA">
              <w:t xml:space="preserve">: </w:t>
            </w:r>
            <w:r w:rsidR="009C2419">
              <w:t xml:space="preserve">medical_ </w:t>
            </w:r>
            <w:proofErr w:type="gramStart"/>
            <w:r w:rsidR="009C2419" w:rsidRPr="009C2419">
              <w:t>prehistoric</w:t>
            </w:r>
            <w:r w:rsidR="009C2419">
              <w:t>.</w:t>
            </w:r>
            <w:r w:rsidR="009C2419" w:rsidRPr="009C2419">
              <w:t>recording</w:t>
            </w:r>
            <w:proofErr w:type="gramEnd"/>
            <w:r w:rsidR="009C2419" w:rsidRPr="009C2419">
              <w:t>_date</w:t>
            </w:r>
          </w:p>
          <w:p w14:paraId="11237477" w14:textId="4F7E7283" w:rsidR="006D51E6" w:rsidRDefault="006D51E6" w:rsidP="006D51E6">
            <w:pPr>
              <w:pStyle w:val="NormalWeb"/>
              <w:spacing w:before="80" w:beforeAutospacing="0" w:after="0" w:line="360" w:lineRule="auto"/>
              <w:jc w:val="both"/>
              <w:rPr>
                <w:b/>
              </w:rPr>
            </w:pPr>
            <w:r w:rsidRPr="006D51E6">
              <w:rPr>
                <w:b/>
              </w:rPr>
              <w:t>Thói quen</w:t>
            </w:r>
          </w:p>
          <w:p w14:paraId="40FBFE75" w14:textId="1DC314D0" w:rsidR="006D51E6" w:rsidRDefault="006D51E6" w:rsidP="006D51E6">
            <w:pPr>
              <w:pStyle w:val="NormalWeb"/>
              <w:numPr>
                <w:ilvl w:val="0"/>
                <w:numId w:val="285"/>
              </w:numPr>
              <w:spacing w:before="80" w:beforeAutospacing="0" w:after="0" w:line="360" w:lineRule="auto"/>
              <w:jc w:val="both"/>
            </w:pPr>
            <w:r w:rsidRPr="006D51E6">
              <w:t xml:space="preserve">Hút </w:t>
            </w:r>
            <w:r>
              <w:t>thuốc</w:t>
            </w:r>
            <w:r w:rsidR="009C2419">
              <w:t xml:space="preserve">: </w:t>
            </w:r>
            <w:r w:rsidR="00EC374C" w:rsidRPr="00EC374C">
              <w:t>medical_risk_</w:t>
            </w:r>
            <w:proofErr w:type="gramStart"/>
            <w:r w:rsidR="00EC374C" w:rsidRPr="00EC374C">
              <w:t>factor</w:t>
            </w:r>
            <w:r w:rsidR="00EC374C">
              <w:t>.smoke</w:t>
            </w:r>
            <w:proofErr w:type="gramEnd"/>
          </w:p>
          <w:p w14:paraId="1BD4E9A8" w14:textId="1455F691" w:rsidR="006D51E6" w:rsidRDefault="006D51E6" w:rsidP="006D51E6">
            <w:pPr>
              <w:pStyle w:val="NormalWeb"/>
              <w:numPr>
                <w:ilvl w:val="0"/>
                <w:numId w:val="285"/>
              </w:numPr>
              <w:spacing w:before="80" w:beforeAutospacing="0" w:after="0" w:line="360" w:lineRule="auto"/>
              <w:jc w:val="both"/>
            </w:pPr>
            <w:r>
              <w:t>Uống rượu</w:t>
            </w:r>
            <w:r w:rsidR="00EC374C">
              <w:t xml:space="preserve">: </w:t>
            </w:r>
            <w:r w:rsidR="008C36D2" w:rsidRPr="00EC374C">
              <w:t>medical_risk_</w:t>
            </w:r>
            <w:proofErr w:type="gramStart"/>
            <w:r w:rsidR="008C36D2" w:rsidRPr="00EC374C">
              <w:t>factor</w:t>
            </w:r>
            <w:r w:rsidR="008C36D2">
              <w:t>.</w:t>
            </w:r>
            <w:r w:rsidR="00017F15" w:rsidRPr="00017F15">
              <w:t>drink</w:t>
            </w:r>
            <w:proofErr w:type="gramEnd"/>
            <w:r w:rsidR="00017F15" w:rsidRPr="00017F15">
              <w:t>_wine</w:t>
            </w:r>
          </w:p>
          <w:p w14:paraId="4991723E" w14:textId="05D6C82B" w:rsidR="006D51E6" w:rsidRDefault="006D51E6" w:rsidP="006D51E6">
            <w:pPr>
              <w:pStyle w:val="NormalWeb"/>
              <w:numPr>
                <w:ilvl w:val="0"/>
                <w:numId w:val="285"/>
              </w:numPr>
              <w:spacing w:before="80" w:beforeAutospacing="0" w:after="0" w:line="360" w:lineRule="auto"/>
              <w:jc w:val="both"/>
            </w:pPr>
            <w:r>
              <w:t>Uống bia</w:t>
            </w:r>
            <w:r w:rsidR="008C36D2">
              <w:t xml:space="preserve">: </w:t>
            </w:r>
            <w:r w:rsidR="008C36D2" w:rsidRPr="00EC374C">
              <w:t>medical_risk_</w:t>
            </w:r>
            <w:proofErr w:type="gramStart"/>
            <w:r w:rsidR="008C36D2" w:rsidRPr="00EC374C">
              <w:t>factor</w:t>
            </w:r>
            <w:r w:rsidR="008C36D2">
              <w:t>.</w:t>
            </w:r>
            <w:r w:rsidR="00017F15" w:rsidRPr="00017F15">
              <w:t>drink</w:t>
            </w:r>
            <w:proofErr w:type="gramEnd"/>
            <w:r w:rsidR="00017F15" w:rsidRPr="00017F15">
              <w:t>_</w:t>
            </w:r>
            <w:r w:rsidR="00017F15">
              <w:t>beer</w:t>
            </w:r>
          </w:p>
          <w:p w14:paraId="16C1BFEF" w14:textId="55D7C2D7" w:rsidR="006D51E6" w:rsidRDefault="006D51E6" w:rsidP="006D51E6">
            <w:pPr>
              <w:pStyle w:val="NormalWeb"/>
              <w:numPr>
                <w:ilvl w:val="0"/>
                <w:numId w:val="285"/>
              </w:numPr>
              <w:spacing w:before="80" w:beforeAutospacing="0" w:after="0" w:line="360" w:lineRule="auto"/>
              <w:jc w:val="both"/>
            </w:pPr>
            <w:r>
              <w:t>HĐ thể chất</w:t>
            </w:r>
            <w:r w:rsidR="008C36D2">
              <w:t xml:space="preserve">: </w:t>
            </w:r>
            <w:r w:rsidR="008C36D2" w:rsidRPr="00EC374C">
              <w:t>medical_risk_</w:t>
            </w:r>
            <w:proofErr w:type="gramStart"/>
            <w:r w:rsidR="008C36D2" w:rsidRPr="00EC374C">
              <w:t>factor</w:t>
            </w:r>
            <w:r w:rsidR="008C36D2">
              <w:t>.</w:t>
            </w:r>
            <w:r w:rsidR="001E37E8" w:rsidRPr="001E37E8">
              <w:t>physical</w:t>
            </w:r>
            <w:proofErr w:type="gramEnd"/>
            <w:r w:rsidR="001E37E8" w:rsidRPr="001E37E8">
              <w:t>_activity</w:t>
            </w:r>
          </w:p>
          <w:p w14:paraId="6AE2693B" w14:textId="6E357009" w:rsidR="006D51E6" w:rsidRDefault="006D51E6" w:rsidP="006D51E6">
            <w:pPr>
              <w:pStyle w:val="NormalWeb"/>
              <w:numPr>
                <w:ilvl w:val="0"/>
                <w:numId w:val="326"/>
              </w:numPr>
              <w:spacing w:before="80" w:beforeAutospacing="0" w:after="0" w:line="360" w:lineRule="auto"/>
              <w:jc w:val="both"/>
            </w:pPr>
            <w:r>
              <w:t>Cường</w:t>
            </w:r>
            <w:r w:rsidR="008B459D">
              <w:t xml:space="preserve"> </w:t>
            </w:r>
            <w:r>
              <w:t>độ cao</w:t>
            </w:r>
            <w:r w:rsidR="001E37E8">
              <w:t>:</w:t>
            </w:r>
          </w:p>
          <w:p w14:paraId="1317F88B" w14:textId="19A695EF" w:rsidR="008B459D" w:rsidRDefault="008B459D" w:rsidP="008B459D">
            <w:pPr>
              <w:pStyle w:val="NormalWeb"/>
              <w:spacing w:before="80" w:beforeAutospacing="0" w:after="0" w:line="360" w:lineRule="auto"/>
              <w:ind w:left="1440"/>
              <w:jc w:val="both"/>
            </w:pPr>
            <w:r w:rsidRPr="00EC374C">
              <w:t>medical_risk_</w:t>
            </w:r>
            <w:proofErr w:type="gramStart"/>
            <w:r w:rsidRPr="00EC374C">
              <w:t>factor</w:t>
            </w:r>
            <w:r>
              <w:t>.</w:t>
            </w:r>
            <w:r w:rsidRPr="008B459D">
              <w:t>physical</w:t>
            </w:r>
            <w:proofErr w:type="gramEnd"/>
            <w:r w:rsidRPr="008B459D">
              <w:t>_activity_high</w:t>
            </w:r>
          </w:p>
          <w:p w14:paraId="46E9A4B9" w14:textId="4FB1E84B" w:rsidR="006D51E6" w:rsidRDefault="006D51E6" w:rsidP="006D51E6">
            <w:pPr>
              <w:pStyle w:val="NormalWeb"/>
              <w:numPr>
                <w:ilvl w:val="0"/>
                <w:numId w:val="326"/>
              </w:numPr>
              <w:spacing w:before="80" w:beforeAutospacing="0" w:after="0" w:line="360" w:lineRule="auto"/>
              <w:jc w:val="both"/>
            </w:pPr>
            <w:r>
              <w:t>Cường độ TB</w:t>
            </w:r>
            <w:r w:rsidR="001E37E8">
              <w:t xml:space="preserve">: </w:t>
            </w:r>
          </w:p>
          <w:p w14:paraId="77295CAF" w14:textId="0539BB10" w:rsidR="008B459D" w:rsidRDefault="008B459D" w:rsidP="008B459D">
            <w:pPr>
              <w:pStyle w:val="NormalWeb"/>
              <w:spacing w:before="80" w:beforeAutospacing="0" w:after="0" w:line="360" w:lineRule="auto"/>
              <w:ind w:left="1440"/>
              <w:jc w:val="both"/>
            </w:pPr>
            <w:r w:rsidRPr="00EC374C">
              <w:t>medical_risk_</w:t>
            </w:r>
            <w:proofErr w:type="gramStart"/>
            <w:r w:rsidRPr="00EC374C">
              <w:t>factor</w:t>
            </w:r>
            <w:r>
              <w:t>.</w:t>
            </w:r>
            <w:r w:rsidRPr="008B459D">
              <w:t>physical</w:t>
            </w:r>
            <w:proofErr w:type="gramEnd"/>
            <w:r w:rsidRPr="008B459D">
              <w:t>_activity_medium</w:t>
            </w:r>
          </w:p>
          <w:p w14:paraId="10330A02" w14:textId="076F469B" w:rsidR="007B3FAA" w:rsidRDefault="006D51E6" w:rsidP="007B3FAA">
            <w:pPr>
              <w:pStyle w:val="NormalWeb"/>
              <w:numPr>
                <w:ilvl w:val="0"/>
                <w:numId w:val="326"/>
              </w:numPr>
              <w:spacing w:before="80" w:beforeAutospacing="0" w:after="0" w:line="360" w:lineRule="auto"/>
              <w:jc w:val="both"/>
            </w:pPr>
            <w:r>
              <w:t>Cường độ nhẹ</w:t>
            </w:r>
            <w:r w:rsidR="001E37E8">
              <w:t xml:space="preserve">: </w:t>
            </w:r>
            <w:r w:rsidR="007B3FAA" w:rsidRPr="00EC374C">
              <w:t>medical_risk_</w:t>
            </w:r>
            <w:proofErr w:type="gramStart"/>
            <w:r w:rsidR="007B3FAA" w:rsidRPr="00EC374C">
              <w:t>factor</w:t>
            </w:r>
            <w:r w:rsidR="007B3FAA">
              <w:t>.</w:t>
            </w:r>
            <w:r w:rsidR="007B3FAA" w:rsidRPr="008B459D">
              <w:t>physical</w:t>
            </w:r>
            <w:proofErr w:type="gramEnd"/>
            <w:r w:rsidR="007B3FAA" w:rsidRPr="008B459D">
              <w:t>_activity_</w:t>
            </w:r>
            <w:r w:rsidR="007B3FAA">
              <w:t xml:space="preserve"> </w:t>
            </w:r>
            <w:r w:rsidR="007B3FAA" w:rsidRPr="007B3FAA">
              <w:t>light</w:t>
            </w:r>
          </w:p>
          <w:p w14:paraId="19B896A1" w14:textId="799CDDAA" w:rsidR="006D51E6" w:rsidRDefault="006D51E6" w:rsidP="006D51E6">
            <w:pPr>
              <w:pStyle w:val="NormalWeb"/>
              <w:numPr>
                <w:ilvl w:val="0"/>
                <w:numId w:val="25"/>
              </w:numPr>
              <w:spacing w:before="80" w:beforeAutospacing="0" w:after="0" w:line="360" w:lineRule="auto"/>
              <w:jc w:val="both"/>
            </w:pPr>
            <w:r>
              <w:t>Gia đình</w:t>
            </w:r>
          </w:p>
          <w:p w14:paraId="11F0C3F0" w14:textId="74305E54" w:rsidR="006D51E6" w:rsidRDefault="006D51E6" w:rsidP="006D51E6">
            <w:pPr>
              <w:pStyle w:val="NormalWeb"/>
              <w:spacing w:before="80" w:beforeAutospacing="0" w:after="0" w:line="360" w:lineRule="auto"/>
              <w:ind w:left="360"/>
              <w:jc w:val="both"/>
              <w:rPr>
                <w:b/>
              </w:rPr>
            </w:pPr>
            <w:r w:rsidRPr="006D51E6">
              <w:rPr>
                <w:b/>
              </w:rPr>
              <w:t>Bệnh lý</w:t>
            </w:r>
          </w:p>
          <w:p w14:paraId="7E9FAD0E" w14:textId="0555BA9B" w:rsidR="006D51E6" w:rsidRPr="00A80F9F" w:rsidRDefault="006D51E6" w:rsidP="006D51E6">
            <w:pPr>
              <w:pStyle w:val="NormalWeb"/>
              <w:numPr>
                <w:ilvl w:val="0"/>
                <w:numId w:val="285"/>
              </w:numPr>
              <w:spacing w:before="80" w:beforeAutospacing="0" w:after="0" w:line="360" w:lineRule="auto"/>
              <w:jc w:val="both"/>
            </w:pPr>
            <w:r w:rsidRPr="00A80F9F">
              <w:t>STT</w:t>
            </w:r>
            <w:r w:rsidR="007B3FAA">
              <w:t xml:space="preserve">: </w:t>
            </w:r>
            <w:r w:rsidR="00313CBB">
              <w:t>Tăng dần từ 1</w:t>
            </w:r>
          </w:p>
          <w:p w14:paraId="6C5C8299" w14:textId="5E34E754" w:rsidR="006D51E6" w:rsidRPr="00A80F9F" w:rsidRDefault="006D51E6" w:rsidP="006D51E6">
            <w:pPr>
              <w:pStyle w:val="NormalWeb"/>
              <w:numPr>
                <w:ilvl w:val="0"/>
                <w:numId w:val="285"/>
              </w:numPr>
              <w:spacing w:before="80" w:beforeAutospacing="0" w:after="0" w:line="360" w:lineRule="auto"/>
              <w:jc w:val="both"/>
            </w:pPr>
            <w:r w:rsidRPr="00A80F9F">
              <w:t>Nhóm bệnh</w:t>
            </w:r>
            <w:r w:rsidR="007B3FAA">
              <w:t xml:space="preserve">: </w:t>
            </w:r>
          </w:p>
          <w:p w14:paraId="47FC1BCC" w14:textId="21EE968A" w:rsidR="006D51E6" w:rsidRPr="00A80F9F" w:rsidRDefault="006D51E6" w:rsidP="006D51E6">
            <w:pPr>
              <w:pStyle w:val="NormalWeb"/>
              <w:numPr>
                <w:ilvl w:val="0"/>
                <w:numId w:val="285"/>
              </w:numPr>
              <w:spacing w:before="80" w:beforeAutospacing="0" w:after="0" w:line="360" w:lineRule="auto"/>
              <w:jc w:val="both"/>
            </w:pPr>
            <w:r w:rsidRPr="00A80F9F">
              <w:lastRenderedPageBreak/>
              <w:t>Mã bệnh ICD-10</w:t>
            </w:r>
            <w:r w:rsidR="00215E83">
              <w:t xml:space="preserve">: </w:t>
            </w:r>
            <w:r w:rsidR="00F30CE6">
              <w:t xml:space="preserve">= </w:t>
            </w:r>
            <w:r w:rsidR="00F30CE6" w:rsidRPr="00F30CE6">
              <w:t>cats_diseases_groups_</w:t>
            </w:r>
            <w:proofErr w:type="gramStart"/>
            <w:r w:rsidR="00F30CE6" w:rsidRPr="00F30CE6">
              <w:t>details</w:t>
            </w:r>
            <w:r w:rsidR="00F30CE6">
              <w:t>.code</w:t>
            </w:r>
            <w:proofErr w:type="gramEnd"/>
            <w:r w:rsidR="00F30CE6">
              <w:t xml:space="preserve">_vi của bản ghi có điều kiện </w:t>
            </w:r>
            <w:r w:rsidR="00F30CE6" w:rsidRPr="00F30CE6">
              <w:t>cats_diseases_groups_details</w:t>
            </w:r>
            <w:r w:rsidR="00F30CE6">
              <w:t xml:space="preserve">.icd10_id = </w:t>
            </w:r>
            <w:r w:rsidR="00F30CE6" w:rsidRPr="00EC374C">
              <w:t>medical_risk_factor</w:t>
            </w:r>
            <w:r w:rsidR="00F30CE6">
              <w:t>.problem_id</w:t>
            </w:r>
          </w:p>
          <w:p w14:paraId="32285CF7" w14:textId="44EA5019" w:rsidR="006D51E6" w:rsidRPr="00A80F9F" w:rsidRDefault="006D51E6" w:rsidP="006D51E6">
            <w:pPr>
              <w:pStyle w:val="NormalWeb"/>
              <w:numPr>
                <w:ilvl w:val="0"/>
                <w:numId w:val="285"/>
              </w:numPr>
              <w:spacing w:before="80" w:beforeAutospacing="0" w:after="0" w:line="360" w:lineRule="auto"/>
              <w:jc w:val="both"/>
            </w:pPr>
            <w:r w:rsidRPr="00A80F9F">
              <w:t>Tên bệnh</w:t>
            </w:r>
            <w:r w:rsidR="00F30CE6">
              <w:t>: Hiển thị theo Mã bệnh ICD-10 đã chọn</w:t>
            </w:r>
          </w:p>
          <w:p w14:paraId="011BFBD1" w14:textId="6D350875" w:rsidR="006D51E6" w:rsidRPr="00A80F9F" w:rsidRDefault="006D51E6" w:rsidP="006D51E6">
            <w:pPr>
              <w:pStyle w:val="NormalWeb"/>
              <w:numPr>
                <w:ilvl w:val="0"/>
                <w:numId w:val="285"/>
              </w:numPr>
              <w:spacing w:before="80" w:beforeAutospacing="0" w:after="0" w:line="360" w:lineRule="auto"/>
              <w:jc w:val="both"/>
            </w:pPr>
            <w:r w:rsidRPr="00A80F9F">
              <w:t>Mối quan hệ gia đình</w:t>
            </w:r>
            <w:r w:rsidR="00F30CE6">
              <w:t xml:space="preserve">: </w:t>
            </w:r>
            <w:r w:rsidR="00F30CE6" w:rsidRPr="00EC374C">
              <w:t>medical_risk_</w:t>
            </w:r>
            <w:proofErr w:type="gramStart"/>
            <w:r w:rsidR="00F30CE6" w:rsidRPr="00EC374C">
              <w:t>factor</w:t>
            </w:r>
            <w:r w:rsidR="00F30CE6">
              <w:t>.</w:t>
            </w:r>
            <w:r w:rsidR="00F30CE6" w:rsidRPr="00F30CE6">
              <w:t>relationship</w:t>
            </w:r>
            <w:proofErr w:type="gramEnd"/>
            <w:r w:rsidR="00F30CE6" w:rsidRPr="00F30CE6">
              <w:t>_id</w:t>
            </w:r>
          </w:p>
          <w:p w14:paraId="3F324FE0" w14:textId="02AB5EBD" w:rsidR="006D51E6" w:rsidRPr="00A80F9F" w:rsidRDefault="006D51E6" w:rsidP="006D51E6">
            <w:pPr>
              <w:pStyle w:val="NormalWeb"/>
              <w:numPr>
                <w:ilvl w:val="0"/>
                <w:numId w:val="285"/>
              </w:numPr>
              <w:spacing w:before="80" w:beforeAutospacing="0" w:after="0" w:line="360" w:lineRule="auto"/>
              <w:jc w:val="both"/>
            </w:pPr>
            <w:r w:rsidRPr="00A80F9F">
              <w:t>Trạng thái</w:t>
            </w:r>
            <w:r w:rsidR="00F30CE6">
              <w:t xml:space="preserve">: </w:t>
            </w:r>
            <w:r w:rsidR="00F30CE6" w:rsidRPr="00EC374C">
              <w:t>medical_risk_</w:t>
            </w:r>
            <w:proofErr w:type="gramStart"/>
            <w:r w:rsidR="00F30CE6" w:rsidRPr="00EC374C">
              <w:t>factor</w:t>
            </w:r>
            <w:r w:rsidR="00F30CE6">
              <w:t>.</w:t>
            </w:r>
            <w:r w:rsidR="00F30CE6" w:rsidRPr="00F30CE6">
              <w:t>status</w:t>
            </w:r>
            <w:proofErr w:type="gramEnd"/>
          </w:p>
          <w:p w14:paraId="47CC6FFC" w14:textId="697A6130" w:rsidR="006D51E6" w:rsidRDefault="006D51E6" w:rsidP="006D51E6">
            <w:pPr>
              <w:pStyle w:val="NormalWeb"/>
              <w:numPr>
                <w:ilvl w:val="0"/>
                <w:numId w:val="285"/>
              </w:numPr>
              <w:spacing w:before="80" w:beforeAutospacing="0" w:after="0" w:line="360" w:lineRule="auto"/>
              <w:jc w:val="both"/>
              <w:rPr>
                <w:b/>
              </w:rPr>
            </w:pPr>
            <w:r w:rsidRPr="00A80F9F">
              <w:t xml:space="preserve">Thời </w:t>
            </w:r>
            <w:r w:rsidR="00A80F9F" w:rsidRPr="00A80F9F">
              <w:t>gian bắt đầu mắc</w:t>
            </w:r>
            <w:r w:rsidR="00F30CE6">
              <w:t xml:space="preserve">: </w:t>
            </w:r>
            <w:r w:rsidR="00AE1DE1" w:rsidRPr="00AE1DE1">
              <w:t>detection_time</w:t>
            </w:r>
          </w:p>
          <w:p w14:paraId="190FA1F3" w14:textId="6A254154" w:rsidR="00A80F9F" w:rsidRDefault="00A80F9F" w:rsidP="00A80F9F">
            <w:pPr>
              <w:pStyle w:val="NormalWeb"/>
              <w:spacing w:before="80" w:beforeAutospacing="0" w:after="0" w:line="360" w:lineRule="auto"/>
              <w:jc w:val="both"/>
              <w:rPr>
                <w:b/>
              </w:rPr>
            </w:pPr>
            <w:r w:rsidRPr="00A80F9F">
              <w:rPr>
                <w:b/>
              </w:rPr>
              <w:t>Đột tử, tử vong khi còn trẻ (&lt; 60 tuổi) do bệnh lý hoặc chưa rõ nguyên nhân:</w:t>
            </w:r>
          </w:p>
          <w:p w14:paraId="32482EA0" w14:textId="3A527120" w:rsidR="00A80F9F" w:rsidRDefault="00A80F9F" w:rsidP="00A80F9F">
            <w:pPr>
              <w:pStyle w:val="NormalWeb"/>
              <w:numPr>
                <w:ilvl w:val="0"/>
                <w:numId w:val="285"/>
              </w:numPr>
              <w:spacing w:before="80" w:beforeAutospacing="0" w:after="0" w:line="360" w:lineRule="auto"/>
              <w:jc w:val="both"/>
            </w:pPr>
            <w:r>
              <w:t>STT</w:t>
            </w:r>
            <w:r w:rsidR="00AE1DE1">
              <w:t xml:space="preserve">: </w:t>
            </w:r>
            <w:r w:rsidR="00313CBB">
              <w:t>Tăng dần từ 1</w:t>
            </w:r>
          </w:p>
          <w:p w14:paraId="37E5AF24" w14:textId="499766A8" w:rsidR="00A80F9F" w:rsidRDefault="00A80F9F" w:rsidP="00A80F9F">
            <w:pPr>
              <w:pStyle w:val="NormalWeb"/>
              <w:numPr>
                <w:ilvl w:val="0"/>
                <w:numId w:val="285"/>
              </w:numPr>
              <w:spacing w:before="80" w:beforeAutospacing="0" w:after="0" w:line="360" w:lineRule="auto"/>
              <w:jc w:val="both"/>
            </w:pPr>
            <w:r>
              <w:t>Bệnh lý</w:t>
            </w:r>
            <w:r w:rsidR="00AE1DE1">
              <w:t xml:space="preserve">: </w:t>
            </w:r>
            <w:r w:rsidR="00313CBB">
              <w:t xml:space="preserve">= cats_icd10.name_vi của cats_icd10.code_vi có cats_icd10.icd10_id = </w:t>
            </w:r>
            <w:r w:rsidR="00AE1DE1" w:rsidRPr="00AE1DE1">
              <w:t>medical_family_history_sudden_death</w:t>
            </w:r>
            <w:r w:rsidR="00313CBB">
              <w:t xml:space="preserve">. </w:t>
            </w:r>
            <w:r w:rsidR="00313CBB" w:rsidRPr="00313CBB">
              <w:t>problem_id</w:t>
            </w:r>
          </w:p>
          <w:p w14:paraId="52BA2577" w14:textId="093DF962" w:rsidR="00A80F9F" w:rsidRDefault="00A80F9F" w:rsidP="00A80F9F">
            <w:pPr>
              <w:pStyle w:val="NormalWeb"/>
              <w:numPr>
                <w:ilvl w:val="0"/>
                <w:numId w:val="285"/>
              </w:numPr>
              <w:spacing w:before="80" w:beforeAutospacing="0" w:after="0" w:line="360" w:lineRule="auto"/>
              <w:jc w:val="both"/>
            </w:pPr>
            <w:r>
              <w:t>Mối quan hệ</w:t>
            </w:r>
            <w:r w:rsidR="00313CBB">
              <w:t xml:space="preserve">: </w:t>
            </w:r>
          </w:p>
          <w:p w14:paraId="2994D42F" w14:textId="4D9CCFA9" w:rsidR="00313CBB" w:rsidRDefault="00313CBB" w:rsidP="00313CBB">
            <w:pPr>
              <w:pStyle w:val="NormalWeb"/>
              <w:spacing w:before="80" w:beforeAutospacing="0" w:after="0" w:line="360" w:lineRule="auto"/>
              <w:ind w:left="720"/>
              <w:jc w:val="both"/>
            </w:pPr>
            <w:r w:rsidRPr="00AE1DE1">
              <w:t>medical_family_history_sudden_</w:t>
            </w:r>
            <w:proofErr w:type="gramStart"/>
            <w:r w:rsidRPr="00AE1DE1">
              <w:t>death</w:t>
            </w:r>
            <w:r>
              <w:t>.</w:t>
            </w:r>
            <w:r w:rsidRPr="00313CBB">
              <w:t>relationship</w:t>
            </w:r>
            <w:proofErr w:type="gramEnd"/>
            <w:r w:rsidRPr="00313CBB">
              <w:t>_id</w:t>
            </w:r>
          </w:p>
          <w:p w14:paraId="5F790E05" w14:textId="553CD2B8" w:rsidR="00A80F9F" w:rsidRDefault="00A80F9F" w:rsidP="00A80F9F">
            <w:pPr>
              <w:pStyle w:val="NormalWeb"/>
              <w:numPr>
                <w:ilvl w:val="0"/>
                <w:numId w:val="285"/>
              </w:numPr>
              <w:spacing w:before="80" w:beforeAutospacing="0" w:after="0" w:line="360" w:lineRule="auto"/>
              <w:jc w:val="both"/>
            </w:pPr>
            <w:r>
              <w:t>Trạng thái</w:t>
            </w:r>
            <w:r w:rsidR="00313CBB">
              <w:t xml:space="preserve">: </w:t>
            </w:r>
            <w:r w:rsidR="00313CBB" w:rsidRPr="00AE1DE1">
              <w:t>medical_family_history_sudden_death</w:t>
            </w:r>
            <w:r w:rsidR="00313CBB">
              <w:t xml:space="preserve">. </w:t>
            </w:r>
            <w:r w:rsidR="00313CBB" w:rsidRPr="00313CBB">
              <w:t>death_status</w:t>
            </w:r>
          </w:p>
          <w:p w14:paraId="472AAD98" w14:textId="0B41F14C" w:rsidR="00A80F9F" w:rsidRDefault="00A80F9F" w:rsidP="00A80F9F">
            <w:pPr>
              <w:pStyle w:val="NormalWeb"/>
              <w:numPr>
                <w:ilvl w:val="0"/>
                <w:numId w:val="325"/>
              </w:numPr>
              <w:spacing w:before="80" w:beforeAutospacing="0" w:after="0" w:line="360" w:lineRule="auto"/>
              <w:jc w:val="both"/>
            </w:pPr>
            <w:r>
              <w:t xml:space="preserve">Tiêm chủng </w:t>
            </w:r>
          </w:p>
          <w:p w14:paraId="7BD29E76" w14:textId="5607CA4E" w:rsidR="00A80F9F" w:rsidRDefault="00A80F9F" w:rsidP="00A80F9F">
            <w:pPr>
              <w:pStyle w:val="NormalWeb"/>
              <w:numPr>
                <w:ilvl w:val="0"/>
                <w:numId w:val="285"/>
              </w:numPr>
              <w:spacing w:before="80" w:beforeAutospacing="0" w:after="0" w:line="360" w:lineRule="auto"/>
              <w:jc w:val="both"/>
            </w:pPr>
            <w:r>
              <w:t>STT</w:t>
            </w:r>
            <w:r w:rsidR="00313CBB">
              <w:t>: Tăng dần từ 1</w:t>
            </w:r>
          </w:p>
          <w:p w14:paraId="1579F395" w14:textId="179C7E6D" w:rsidR="00A80F9F" w:rsidRDefault="00A80F9F" w:rsidP="00A80F9F">
            <w:pPr>
              <w:pStyle w:val="NormalWeb"/>
              <w:numPr>
                <w:ilvl w:val="0"/>
                <w:numId w:val="285"/>
              </w:numPr>
              <w:spacing w:before="80" w:beforeAutospacing="0" w:after="0" w:line="360" w:lineRule="auto"/>
              <w:jc w:val="both"/>
            </w:pPr>
            <w:r>
              <w:t>Tên vắc xin</w:t>
            </w:r>
            <w:r w:rsidR="00313CBB">
              <w:t xml:space="preserve">: </w:t>
            </w:r>
            <w:r w:rsidR="00313CBB" w:rsidRPr="00313CBB">
              <w:t>medical_</w:t>
            </w:r>
            <w:proofErr w:type="gramStart"/>
            <w:r w:rsidR="00313CBB" w:rsidRPr="00313CBB">
              <w:t>immunization</w:t>
            </w:r>
            <w:r w:rsidR="00313CBB">
              <w:t>.</w:t>
            </w:r>
            <w:r w:rsidR="00313CBB" w:rsidRPr="00313CBB">
              <w:t>vaccine</w:t>
            </w:r>
            <w:proofErr w:type="gramEnd"/>
            <w:r w:rsidR="00313CBB" w:rsidRPr="00313CBB">
              <w:t>_name</w:t>
            </w:r>
          </w:p>
          <w:p w14:paraId="793969B4" w14:textId="4221E63D" w:rsidR="00A80F9F" w:rsidRDefault="00A80F9F" w:rsidP="00A80F9F">
            <w:pPr>
              <w:pStyle w:val="NormalWeb"/>
              <w:numPr>
                <w:ilvl w:val="0"/>
                <w:numId w:val="285"/>
              </w:numPr>
              <w:spacing w:before="80" w:beforeAutospacing="0" w:after="0" w:line="360" w:lineRule="auto"/>
              <w:jc w:val="both"/>
            </w:pPr>
            <w:r>
              <w:t>Kháng nguyên</w:t>
            </w:r>
            <w:r w:rsidR="00313CBB">
              <w:t xml:space="preserve">: </w:t>
            </w:r>
            <w:r w:rsidR="000E1153">
              <w:t xml:space="preserve">= </w:t>
            </w:r>
            <w:r w:rsidR="000E1153" w:rsidRPr="000E1153">
              <w:t>medical_immunization_</w:t>
            </w:r>
            <w:proofErr w:type="gramStart"/>
            <w:r w:rsidR="000E1153" w:rsidRPr="000E1153">
              <w:t>details</w:t>
            </w:r>
            <w:r w:rsidR="000E1153">
              <w:t>.</w:t>
            </w:r>
            <w:r w:rsidR="000E1153" w:rsidRPr="000E1153">
              <w:t>antigen</w:t>
            </w:r>
            <w:proofErr w:type="gramEnd"/>
            <w:r w:rsidR="000E1153" w:rsidRPr="000E1153">
              <w:t>_name</w:t>
            </w:r>
            <w:r w:rsidR="000E1153">
              <w:t xml:space="preserve"> có </w:t>
            </w:r>
            <w:r w:rsidR="000E1153" w:rsidRPr="000E1153">
              <w:t>medical_immunization_details</w:t>
            </w:r>
            <w:r w:rsidR="000E1153">
              <w:t>.</w:t>
            </w:r>
            <w:r w:rsidR="000E1153" w:rsidRPr="000E1153">
              <w:t xml:space="preserve">immunization_id </w:t>
            </w:r>
            <w:r w:rsidR="000E1153">
              <w:t xml:space="preserve"> = </w:t>
            </w:r>
            <w:r w:rsidR="000E1153" w:rsidRPr="000E1153">
              <w:t>medical_immunization</w:t>
            </w:r>
            <w:r w:rsidR="000E1153">
              <w:t>.</w:t>
            </w:r>
            <w:r w:rsidR="000E1153" w:rsidRPr="000E1153">
              <w:t>immunization_id</w:t>
            </w:r>
          </w:p>
          <w:p w14:paraId="55D90AB9" w14:textId="1066531D" w:rsidR="00A80F9F" w:rsidRDefault="00A80F9F" w:rsidP="00A80F9F">
            <w:pPr>
              <w:pStyle w:val="NormalWeb"/>
              <w:numPr>
                <w:ilvl w:val="0"/>
                <w:numId w:val="285"/>
              </w:numPr>
              <w:spacing w:before="80" w:beforeAutospacing="0" w:after="0" w:line="360" w:lineRule="auto"/>
              <w:jc w:val="both"/>
            </w:pPr>
            <w:r>
              <w:t>Mũi số</w:t>
            </w:r>
            <w:r w:rsidR="000E1153">
              <w:t xml:space="preserve">: </w:t>
            </w:r>
            <w:r w:rsidR="000E1153" w:rsidRPr="000E1153">
              <w:t>medical_</w:t>
            </w:r>
            <w:proofErr w:type="gramStart"/>
            <w:r w:rsidR="000E1153" w:rsidRPr="000E1153">
              <w:t>immunization</w:t>
            </w:r>
            <w:r w:rsidR="000E1153">
              <w:t>.</w:t>
            </w:r>
            <w:r w:rsidR="000E1153" w:rsidRPr="000E1153">
              <w:t>injections</w:t>
            </w:r>
            <w:proofErr w:type="gramEnd"/>
            <w:r w:rsidR="000E1153" w:rsidRPr="000E1153">
              <w:t>_number</w:t>
            </w:r>
          </w:p>
          <w:p w14:paraId="7376B4E4" w14:textId="6AEE3CB8" w:rsidR="00A80F9F" w:rsidRDefault="00A80F9F" w:rsidP="00A80F9F">
            <w:pPr>
              <w:pStyle w:val="NormalWeb"/>
              <w:numPr>
                <w:ilvl w:val="0"/>
                <w:numId w:val="285"/>
              </w:numPr>
              <w:spacing w:before="80" w:beforeAutospacing="0" w:after="0" w:line="360" w:lineRule="auto"/>
              <w:jc w:val="both"/>
            </w:pPr>
            <w:r>
              <w:t>Ngày tiêm</w:t>
            </w:r>
            <w:r w:rsidR="000E1153">
              <w:t xml:space="preserve">: </w:t>
            </w:r>
            <w:r w:rsidR="000E1153" w:rsidRPr="000E1153">
              <w:t>medical_</w:t>
            </w:r>
            <w:proofErr w:type="gramStart"/>
            <w:r w:rsidR="000E1153" w:rsidRPr="000E1153">
              <w:t>immunization</w:t>
            </w:r>
            <w:r w:rsidR="000E1153">
              <w:t>.</w:t>
            </w:r>
            <w:r w:rsidR="000E1153" w:rsidRPr="000E1153">
              <w:t>injection</w:t>
            </w:r>
            <w:proofErr w:type="gramEnd"/>
            <w:r w:rsidR="000E1153" w:rsidRPr="000E1153">
              <w:t>_date</w:t>
            </w:r>
          </w:p>
          <w:p w14:paraId="7D3DDD19" w14:textId="0611664F" w:rsidR="00A80F9F" w:rsidRDefault="00A80F9F" w:rsidP="00A80F9F">
            <w:pPr>
              <w:pStyle w:val="NormalWeb"/>
              <w:numPr>
                <w:ilvl w:val="0"/>
                <w:numId w:val="325"/>
              </w:numPr>
              <w:spacing w:before="80" w:beforeAutospacing="0" w:after="0" w:line="360" w:lineRule="auto"/>
              <w:jc w:val="both"/>
            </w:pPr>
            <w:r>
              <w:t>Khám sức khỏe định kỳ</w:t>
            </w:r>
          </w:p>
          <w:p w14:paraId="648EA7C2" w14:textId="1D69007B" w:rsidR="00A80F9F" w:rsidRDefault="00A80F9F" w:rsidP="00A80F9F">
            <w:pPr>
              <w:pStyle w:val="NormalWeb"/>
              <w:numPr>
                <w:ilvl w:val="0"/>
                <w:numId w:val="327"/>
              </w:numPr>
              <w:spacing w:before="80" w:beforeAutospacing="0" w:after="0" w:line="360" w:lineRule="auto"/>
              <w:jc w:val="both"/>
            </w:pPr>
            <w:r>
              <w:t>Kết quả khám định kỳ ngày:</w:t>
            </w:r>
          </w:p>
          <w:p w14:paraId="50DE45D4" w14:textId="77777777" w:rsidR="00A80F9F" w:rsidRDefault="00A80F9F" w:rsidP="00A80F9F">
            <w:pPr>
              <w:pStyle w:val="NormalWeb"/>
              <w:spacing w:before="80" w:beforeAutospacing="0" w:after="0" w:line="360" w:lineRule="auto"/>
              <w:ind w:left="360"/>
              <w:jc w:val="both"/>
            </w:pPr>
            <w:r>
              <w:t xml:space="preserve">1. Khám lâm sàng </w:t>
            </w:r>
          </w:p>
          <w:p w14:paraId="4BFF54E7" w14:textId="56020AFE" w:rsidR="00A80F9F" w:rsidRDefault="00A80F9F" w:rsidP="00A80F9F">
            <w:pPr>
              <w:pStyle w:val="NormalWeb"/>
              <w:spacing w:before="80" w:beforeAutospacing="0" w:after="0" w:line="360" w:lineRule="auto"/>
              <w:ind w:left="360"/>
              <w:jc w:val="both"/>
            </w:pPr>
            <w:r>
              <w:t>1.1. Thể lực</w:t>
            </w:r>
          </w:p>
          <w:p w14:paraId="2D1173BF" w14:textId="75E89860" w:rsidR="00A80F9F" w:rsidRDefault="00A80F9F" w:rsidP="00A80F9F">
            <w:pPr>
              <w:pStyle w:val="NormalWeb"/>
              <w:spacing w:before="80" w:beforeAutospacing="0" w:after="0" w:line="360" w:lineRule="auto"/>
              <w:ind w:left="360"/>
              <w:jc w:val="both"/>
            </w:pPr>
            <w:r>
              <w:t>Chiều cao</w:t>
            </w:r>
            <w:r w:rsidR="00901DF9">
              <w:t>(</w:t>
            </w:r>
            <w:r>
              <w:t>cm</w:t>
            </w:r>
            <w:r w:rsidR="00901DF9">
              <w:t xml:space="preserve">): </w:t>
            </w:r>
            <w:r w:rsidR="001516AC" w:rsidRPr="001516AC">
              <w:t>medical_patient_</w:t>
            </w:r>
            <w:proofErr w:type="gramStart"/>
            <w:r w:rsidR="001516AC" w:rsidRPr="001516AC">
              <w:t>details</w:t>
            </w:r>
            <w:r w:rsidR="001516AC">
              <w:t>.</w:t>
            </w:r>
            <w:r w:rsidR="00901DF9">
              <w:rPr>
                <w:color w:val="000000"/>
              </w:rPr>
              <w:t>heights</w:t>
            </w:r>
            <w:proofErr w:type="gramEnd"/>
          </w:p>
          <w:p w14:paraId="7035DA98" w14:textId="1AA1B2B0" w:rsidR="00A80F9F" w:rsidRDefault="00A80F9F" w:rsidP="00A80F9F">
            <w:pPr>
              <w:pStyle w:val="NormalWeb"/>
              <w:spacing w:before="80" w:beforeAutospacing="0" w:after="0" w:line="360" w:lineRule="auto"/>
              <w:ind w:left="360"/>
              <w:jc w:val="both"/>
            </w:pPr>
            <w:r>
              <w:lastRenderedPageBreak/>
              <w:t>Cân nặng</w:t>
            </w:r>
            <w:r w:rsidR="00901DF9">
              <w:t>(</w:t>
            </w:r>
            <w:r>
              <w:t>kg</w:t>
            </w:r>
            <w:r w:rsidR="00901DF9">
              <w:t xml:space="preserve">): </w:t>
            </w:r>
            <w:r w:rsidR="001516AC" w:rsidRPr="001516AC">
              <w:t>medical_patient_</w:t>
            </w:r>
            <w:proofErr w:type="gramStart"/>
            <w:r w:rsidR="001516AC" w:rsidRPr="001516AC">
              <w:t>details</w:t>
            </w:r>
            <w:r w:rsidR="001516AC">
              <w:t>.</w:t>
            </w:r>
            <w:r w:rsidR="00901DF9">
              <w:rPr>
                <w:color w:val="000000"/>
              </w:rPr>
              <w:t>weight</w:t>
            </w:r>
            <w:proofErr w:type="gramEnd"/>
          </w:p>
          <w:p w14:paraId="2C752358" w14:textId="2D1418BB" w:rsidR="00A80F9F" w:rsidRDefault="00A80F9F" w:rsidP="00A80F9F">
            <w:pPr>
              <w:pStyle w:val="NormalWeb"/>
              <w:spacing w:before="80" w:beforeAutospacing="0" w:after="0" w:line="360" w:lineRule="auto"/>
              <w:ind w:left="360"/>
              <w:jc w:val="both"/>
            </w:pPr>
            <w:r>
              <w:t xml:space="preserve">Vòng ngực </w:t>
            </w:r>
            <w:proofErr w:type="gramStart"/>
            <w:r>
              <w:t>TB</w:t>
            </w:r>
            <w:r w:rsidR="00901DF9">
              <w:t>(</w:t>
            </w:r>
            <w:proofErr w:type="gramEnd"/>
            <w:r>
              <w:t>cm</w:t>
            </w:r>
            <w:r w:rsidR="00901DF9">
              <w:t xml:space="preserve">): </w:t>
            </w:r>
            <w:r w:rsidR="001516AC" w:rsidRPr="001516AC">
              <w:t>medical_patient_details</w:t>
            </w:r>
            <w:r w:rsidR="001516AC">
              <w:t>.</w:t>
            </w:r>
            <w:r w:rsidR="00901DF9">
              <w:rPr>
                <w:color w:val="000000"/>
              </w:rPr>
              <w:t>chest_circumference</w:t>
            </w:r>
            <w:r>
              <w:t xml:space="preserve"> </w:t>
            </w:r>
          </w:p>
          <w:p w14:paraId="74AB87FC" w14:textId="4305A188" w:rsidR="00A80F9F" w:rsidRDefault="00A80F9F" w:rsidP="00A80F9F">
            <w:pPr>
              <w:pStyle w:val="NormalWeb"/>
              <w:spacing w:before="80" w:beforeAutospacing="0" w:after="0" w:line="360" w:lineRule="auto"/>
              <w:ind w:left="360"/>
              <w:jc w:val="both"/>
            </w:pPr>
            <w:r>
              <w:t>Vòng bụng</w:t>
            </w:r>
            <w:r w:rsidR="00901DF9">
              <w:t>(</w:t>
            </w:r>
            <w:r>
              <w:t>cm</w:t>
            </w:r>
            <w:r w:rsidR="00901DF9">
              <w:t xml:space="preserve">): </w:t>
            </w:r>
            <w:r w:rsidR="004A4CA7" w:rsidRPr="004A4CA7">
              <w:t>medical_patient_</w:t>
            </w:r>
            <w:proofErr w:type="gramStart"/>
            <w:r w:rsidR="004A4CA7" w:rsidRPr="004A4CA7">
              <w:t>details</w:t>
            </w:r>
            <w:r w:rsidR="004A4CA7">
              <w:t>.</w:t>
            </w:r>
            <w:r w:rsidR="00901DF9">
              <w:rPr>
                <w:color w:val="000000"/>
              </w:rPr>
              <w:t>chest</w:t>
            </w:r>
            <w:proofErr w:type="gramEnd"/>
            <w:r w:rsidR="00901DF9">
              <w:rPr>
                <w:color w:val="000000"/>
              </w:rPr>
              <w:t>_circumference</w:t>
            </w:r>
            <w:r>
              <w:t xml:space="preserve"> </w:t>
            </w:r>
          </w:p>
          <w:p w14:paraId="2C68F4F0" w14:textId="738CD723" w:rsidR="00A80F9F" w:rsidRDefault="00A80F9F" w:rsidP="00A80F9F">
            <w:pPr>
              <w:pStyle w:val="NormalWeb"/>
              <w:spacing w:before="80" w:beforeAutospacing="0" w:after="0" w:line="360" w:lineRule="auto"/>
              <w:ind w:left="360"/>
              <w:jc w:val="both"/>
            </w:pPr>
            <w:r>
              <w:t>BMI</w:t>
            </w:r>
          </w:p>
          <w:p w14:paraId="7C219325" w14:textId="77777777" w:rsidR="00A80F9F" w:rsidRDefault="00A80F9F" w:rsidP="00A80F9F">
            <w:pPr>
              <w:pStyle w:val="NormalWeb"/>
              <w:spacing w:before="80" w:beforeAutospacing="0" w:after="0" w:line="360" w:lineRule="auto"/>
              <w:ind w:left="360"/>
              <w:jc w:val="both"/>
            </w:pPr>
            <w:r>
              <w:t xml:space="preserve">1.2. Nội khoa </w:t>
            </w:r>
          </w:p>
          <w:p w14:paraId="03BA3313" w14:textId="21D70849" w:rsidR="00594B54" w:rsidRDefault="00A80F9F" w:rsidP="00594B54">
            <w:pPr>
              <w:pStyle w:val="NormalWeb"/>
              <w:spacing w:before="80" w:beforeAutospacing="0" w:after="0" w:line="360" w:lineRule="auto"/>
              <w:ind w:left="360"/>
              <w:jc w:val="both"/>
            </w:pPr>
            <w:r>
              <w:t xml:space="preserve">a) Tim mạch </w:t>
            </w:r>
          </w:p>
          <w:p w14:paraId="1B4782EA" w14:textId="77777777" w:rsidR="00DB547F" w:rsidRDefault="00594B54" w:rsidP="00DB547F">
            <w:pPr>
              <w:pStyle w:val="NormalWeb"/>
              <w:numPr>
                <w:ilvl w:val="0"/>
                <w:numId w:val="328"/>
              </w:numPr>
              <w:spacing w:before="80" w:beforeAutospacing="0" w:after="0" w:line="360" w:lineRule="auto"/>
              <w:jc w:val="both"/>
            </w:pPr>
            <w:r>
              <w:t xml:space="preserve">Loại: </w:t>
            </w:r>
            <w:r w:rsidR="00DB547F" w:rsidRPr="00DB547F">
              <w:t>medical_</w:t>
            </w:r>
            <w:proofErr w:type="gramStart"/>
            <w:r w:rsidR="00DB547F" w:rsidRPr="00DB547F">
              <w:t>record</w:t>
            </w:r>
            <w:r w:rsidR="00DB547F">
              <w:t>.</w:t>
            </w:r>
            <w:r w:rsidRPr="00594B54">
              <w:t>heart</w:t>
            </w:r>
            <w:proofErr w:type="gramEnd"/>
            <w:r w:rsidRPr="00594B54">
              <w:t>_type</w:t>
            </w:r>
          </w:p>
          <w:p w14:paraId="7807577A" w14:textId="77777777" w:rsidR="00DB547F" w:rsidRDefault="00A80F9F" w:rsidP="00DB547F">
            <w:pPr>
              <w:pStyle w:val="NormalWeb"/>
              <w:numPr>
                <w:ilvl w:val="0"/>
                <w:numId w:val="328"/>
              </w:numPr>
              <w:spacing w:before="80" w:beforeAutospacing="0" w:after="0" w:line="360" w:lineRule="auto"/>
              <w:jc w:val="both"/>
            </w:pPr>
            <w:r>
              <w:t>Mạch</w:t>
            </w:r>
            <w:r w:rsidR="004A4CA7">
              <w:t>(</w:t>
            </w:r>
            <w:r>
              <w:t>lần/phút</w:t>
            </w:r>
            <w:r w:rsidR="004A4CA7">
              <w:t xml:space="preserve">): </w:t>
            </w:r>
            <w:r w:rsidR="00DE6F23" w:rsidRPr="00DE6F23">
              <w:t>medical_patient_</w:t>
            </w:r>
            <w:proofErr w:type="gramStart"/>
            <w:r w:rsidR="00DE6F23" w:rsidRPr="00DE6F23">
              <w:t>details</w:t>
            </w:r>
            <w:r w:rsidR="00DE6F23">
              <w:t>.</w:t>
            </w:r>
            <w:r w:rsidR="004A4CA7" w:rsidRPr="004A4CA7">
              <w:t>pulse</w:t>
            </w:r>
            <w:proofErr w:type="gramEnd"/>
          </w:p>
          <w:p w14:paraId="7D265F02" w14:textId="4B0095DD" w:rsidR="00A80F9F" w:rsidRDefault="00A80F9F" w:rsidP="00DB547F">
            <w:pPr>
              <w:pStyle w:val="NormalWeb"/>
              <w:numPr>
                <w:ilvl w:val="0"/>
                <w:numId w:val="328"/>
              </w:numPr>
              <w:spacing w:before="80" w:beforeAutospacing="0" w:after="0" w:line="360" w:lineRule="auto"/>
              <w:jc w:val="both"/>
            </w:pPr>
            <w:r>
              <w:t>Huyết áp</w:t>
            </w:r>
            <w:r w:rsidR="00DB547F">
              <w:t xml:space="preserve"> </w:t>
            </w:r>
            <w:r w:rsidR="004A4CA7">
              <w:t>(</w:t>
            </w:r>
            <w:r>
              <w:t>mmHg</w:t>
            </w:r>
            <w:r w:rsidR="004A4CA7">
              <w:t>)</w:t>
            </w:r>
            <w:r w:rsidR="00DB547F">
              <w:t xml:space="preserve">: </w:t>
            </w:r>
          </w:p>
          <w:p w14:paraId="4744201B" w14:textId="7C352E59" w:rsidR="0072598D" w:rsidRDefault="00DB547F" w:rsidP="0072598D">
            <w:pPr>
              <w:pStyle w:val="NormalWeb"/>
              <w:spacing w:before="80" w:beforeAutospacing="0" w:after="0" w:line="360" w:lineRule="auto"/>
              <w:ind w:left="1080"/>
              <w:jc w:val="both"/>
            </w:pPr>
            <w:r w:rsidRPr="00DE6F23">
              <w:t>medical_patient_</w:t>
            </w:r>
            <w:proofErr w:type="gramStart"/>
            <w:r w:rsidRPr="00DE6F23">
              <w:t>details</w:t>
            </w:r>
            <w:r>
              <w:t>.</w:t>
            </w:r>
            <w:r w:rsidRPr="004A4CA7">
              <w:t>blood</w:t>
            </w:r>
            <w:proofErr w:type="gramEnd"/>
            <w:r w:rsidRPr="004A4CA7">
              <w:t>_pressure_min</w:t>
            </w:r>
            <w:r>
              <w:t xml:space="preserve">/ </w:t>
            </w:r>
            <w:r w:rsidRPr="00DE6F23">
              <w:t>medical_patient_details</w:t>
            </w:r>
            <w:r>
              <w:t>.</w:t>
            </w:r>
            <w:r w:rsidRPr="004A4CA7">
              <w:t>blood_pressure_max</w:t>
            </w:r>
          </w:p>
          <w:p w14:paraId="1F4018AD" w14:textId="098365EA" w:rsidR="0072598D" w:rsidRDefault="0072598D" w:rsidP="0072598D">
            <w:pPr>
              <w:pStyle w:val="NormalWeb"/>
              <w:numPr>
                <w:ilvl w:val="0"/>
                <w:numId w:val="328"/>
              </w:numPr>
              <w:spacing w:before="80" w:beforeAutospacing="0" w:after="0" w:line="360" w:lineRule="auto"/>
              <w:jc w:val="both"/>
            </w:pPr>
            <w:r>
              <w:t xml:space="preserve">Ghi chú: </w:t>
            </w:r>
            <w:r w:rsidRPr="0072598D">
              <w:t>medical_</w:t>
            </w:r>
            <w:proofErr w:type="gramStart"/>
            <w:r w:rsidRPr="0072598D">
              <w:t>record.heart</w:t>
            </w:r>
            <w:proofErr w:type="gramEnd"/>
            <w:r w:rsidRPr="0072598D">
              <w:t>_</w:t>
            </w:r>
            <w:r>
              <w:t>desc</w:t>
            </w:r>
          </w:p>
          <w:p w14:paraId="4FBF5DD7" w14:textId="737073A7" w:rsidR="00A80F9F" w:rsidRDefault="00A80F9F" w:rsidP="00A80F9F">
            <w:pPr>
              <w:pStyle w:val="NormalWeb"/>
              <w:spacing w:before="80" w:beforeAutospacing="0" w:after="0" w:line="360" w:lineRule="auto"/>
              <w:ind w:left="360"/>
              <w:jc w:val="both"/>
            </w:pPr>
            <w:r>
              <w:t>b) Hô hấp</w:t>
            </w:r>
            <w:r w:rsidR="004A4CA7">
              <w:t>:</w:t>
            </w:r>
          </w:p>
          <w:p w14:paraId="4F265D1D" w14:textId="3FF89778" w:rsidR="00DB547F" w:rsidRDefault="00DB547F" w:rsidP="00DB547F">
            <w:pPr>
              <w:pStyle w:val="NormalWeb"/>
              <w:numPr>
                <w:ilvl w:val="0"/>
                <w:numId w:val="328"/>
              </w:numPr>
              <w:spacing w:before="80" w:beforeAutospacing="0" w:after="0" w:line="360" w:lineRule="auto"/>
              <w:jc w:val="both"/>
            </w:pPr>
            <w:r>
              <w:t xml:space="preserve">Loại: </w:t>
            </w:r>
            <w:r w:rsidRPr="00DB547F">
              <w:t>medical_</w:t>
            </w:r>
            <w:proofErr w:type="gramStart"/>
            <w:r w:rsidRPr="00DB547F">
              <w:t>record</w:t>
            </w:r>
            <w:r>
              <w:t>.</w:t>
            </w:r>
            <w:r w:rsidR="0072598D" w:rsidRPr="0072598D">
              <w:t>respiratory</w:t>
            </w:r>
            <w:proofErr w:type="gramEnd"/>
            <w:r w:rsidR="0072598D" w:rsidRPr="0072598D">
              <w:t>_type</w:t>
            </w:r>
          </w:p>
          <w:p w14:paraId="3C11CF5F" w14:textId="34264520" w:rsidR="004A4CA7" w:rsidRDefault="009C6625" w:rsidP="00DB547F">
            <w:pPr>
              <w:pStyle w:val="NormalWeb"/>
              <w:numPr>
                <w:ilvl w:val="0"/>
                <w:numId w:val="328"/>
              </w:numPr>
              <w:spacing w:before="80" w:beforeAutospacing="0" w:after="0" w:line="360" w:lineRule="auto"/>
              <w:jc w:val="both"/>
            </w:pPr>
            <w:r>
              <w:t>Ghi chú</w:t>
            </w:r>
            <w:r w:rsidR="00DB547F">
              <w:t xml:space="preserve">: </w:t>
            </w:r>
            <w:r w:rsidR="0072598D" w:rsidRPr="0072598D">
              <w:t>medical_</w:t>
            </w:r>
            <w:proofErr w:type="gramStart"/>
            <w:r w:rsidR="0072598D" w:rsidRPr="0072598D">
              <w:t>record.respiratory</w:t>
            </w:r>
            <w:proofErr w:type="gramEnd"/>
            <w:r w:rsidR="0072598D" w:rsidRPr="0072598D">
              <w:t>_</w:t>
            </w:r>
            <w:r w:rsidR="0072598D">
              <w:t>desc</w:t>
            </w:r>
          </w:p>
          <w:p w14:paraId="72474FDC" w14:textId="6AEF6607" w:rsidR="00A80F9F" w:rsidRDefault="00A80F9F" w:rsidP="00A80F9F">
            <w:pPr>
              <w:pStyle w:val="NormalWeb"/>
              <w:spacing w:before="80" w:beforeAutospacing="0" w:after="0" w:line="360" w:lineRule="auto"/>
              <w:ind w:left="360"/>
              <w:jc w:val="both"/>
            </w:pPr>
            <w:r>
              <w:t xml:space="preserve">c) Tiêu hóa </w:t>
            </w:r>
          </w:p>
          <w:p w14:paraId="2552CF7D" w14:textId="219A2B1D" w:rsidR="009C6625" w:rsidRDefault="009C6625" w:rsidP="009C6625">
            <w:pPr>
              <w:pStyle w:val="NormalWeb"/>
              <w:numPr>
                <w:ilvl w:val="0"/>
                <w:numId w:val="328"/>
              </w:numPr>
              <w:spacing w:before="80" w:beforeAutospacing="0" w:after="0" w:line="360" w:lineRule="auto"/>
              <w:jc w:val="both"/>
            </w:pPr>
            <w:r>
              <w:t xml:space="preserve">Loại: </w:t>
            </w:r>
            <w:r w:rsidRPr="00DB547F">
              <w:t>medical_</w:t>
            </w:r>
            <w:proofErr w:type="gramStart"/>
            <w:r w:rsidRPr="00DB547F">
              <w:t>record</w:t>
            </w:r>
            <w:r>
              <w:t>.</w:t>
            </w:r>
            <w:r w:rsidRPr="009C6625">
              <w:t>digest</w:t>
            </w:r>
            <w:proofErr w:type="gramEnd"/>
            <w:r w:rsidRPr="009C6625">
              <w:t>_type</w:t>
            </w:r>
          </w:p>
          <w:p w14:paraId="7D29FA73" w14:textId="253B54BC" w:rsidR="009C6625" w:rsidRDefault="009C6625" w:rsidP="009C6625">
            <w:pPr>
              <w:pStyle w:val="NormalWeb"/>
              <w:numPr>
                <w:ilvl w:val="0"/>
                <w:numId w:val="328"/>
              </w:numPr>
              <w:spacing w:before="80" w:beforeAutospacing="0" w:after="0" w:line="360" w:lineRule="auto"/>
              <w:jc w:val="both"/>
            </w:pPr>
            <w:r w:rsidRPr="009C6625">
              <w:t>Ghi chú</w:t>
            </w:r>
            <w:r>
              <w:t xml:space="preserve">: </w:t>
            </w:r>
            <w:r w:rsidRPr="0072598D">
              <w:t>medical_</w:t>
            </w:r>
            <w:proofErr w:type="gramStart"/>
            <w:r w:rsidRPr="0072598D">
              <w:t>record.</w:t>
            </w:r>
            <w:r w:rsidRPr="009C6625">
              <w:t>digest</w:t>
            </w:r>
            <w:proofErr w:type="gramEnd"/>
            <w:r w:rsidRPr="009C6625">
              <w:t xml:space="preserve"> </w:t>
            </w:r>
            <w:r w:rsidRPr="0072598D">
              <w:t>_</w:t>
            </w:r>
            <w:r>
              <w:t>desc</w:t>
            </w:r>
          </w:p>
          <w:p w14:paraId="1D21452B" w14:textId="0470A12D" w:rsidR="00A80F9F" w:rsidRDefault="00A80F9F" w:rsidP="00A80F9F">
            <w:pPr>
              <w:pStyle w:val="NormalWeb"/>
              <w:spacing w:before="80" w:beforeAutospacing="0" w:after="0" w:line="360" w:lineRule="auto"/>
              <w:ind w:left="360"/>
              <w:jc w:val="both"/>
            </w:pPr>
            <w:r>
              <w:t xml:space="preserve">d) Thận, tiết niệu </w:t>
            </w:r>
          </w:p>
          <w:p w14:paraId="1816F1C4" w14:textId="6FD84072"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 xml:space="preserve">. </w:t>
            </w:r>
            <w:r w:rsidRPr="009C6625">
              <w:t>urology_type</w:t>
            </w:r>
          </w:p>
          <w:p w14:paraId="6FE3FABC" w14:textId="7C6B5A7E"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urology</w:t>
            </w:r>
            <w:r w:rsidRPr="0072598D">
              <w:t>_</w:t>
            </w:r>
            <w:r>
              <w:t>desc</w:t>
            </w:r>
          </w:p>
          <w:p w14:paraId="354DAF54" w14:textId="104FB241" w:rsidR="00A80F9F" w:rsidRDefault="00A80F9F" w:rsidP="00A80F9F">
            <w:pPr>
              <w:pStyle w:val="NormalWeb"/>
              <w:spacing w:before="80" w:beforeAutospacing="0" w:after="0" w:line="360" w:lineRule="auto"/>
              <w:ind w:left="360"/>
              <w:jc w:val="both"/>
            </w:pPr>
            <w:r>
              <w:t xml:space="preserve">đ) Tâm thần-thần kinh </w:t>
            </w:r>
          </w:p>
          <w:p w14:paraId="3AA0CB87" w14:textId="4FAD4F39"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 xml:space="preserve">. </w:t>
            </w:r>
            <w:r w:rsidRPr="009C6625">
              <w:t>nerve_type_type</w:t>
            </w:r>
          </w:p>
          <w:p w14:paraId="5C761F6F" w14:textId="6AA97D87"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nerve_type</w:t>
            </w:r>
            <w:r w:rsidRPr="0072598D">
              <w:t>_</w:t>
            </w:r>
            <w:r>
              <w:t>desc</w:t>
            </w:r>
          </w:p>
          <w:p w14:paraId="7E7FF35B" w14:textId="669BCF24" w:rsidR="00A80F9F" w:rsidRDefault="00A80F9F" w:rsidP="00A80F9F">
            <w:pPr>
              <w:pStyle w:val="NormalWeb"/>
              <w:spacing w:before="80" w:beforeAutospacing="0" w:after="0" w:line="360" w:lineRule="auto"/>
              <w:ind w:left="360"/>
              <w:jc w:val="both"/>
            </w:pPr>
            <w:r>
              <w:t xml:space="preserve">e) Cơ, xương, khớp </w:t>
            </w:r>
          </w:p>
          <w:p w14:paraId="30CB036C" w14:textId="106753A0"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 xml:space="preserve">. </w:t>
            </w:r>
            <w:r w:rsidRPr="009C6625">
              <w:t>osteoarthritis_type</w:t>
            </w:r>
          </w:p>
          <w:p w14:paraId="02667CB6" w14:textId="1A771054"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osteoarthritis</w:t>
            </w:r>
            <w:r w:rsidRPr="0072598D">
              <w:t>_</w:t>
            </w:r>
            <w:r>
              <w:t>desc</w:t>
            </w:r>
          </w:p>
          <w:p w14:paraId="206BD813" w14:textId="64BA34E4" w:rsidR="006D51E6" w:rsidRDefault="00A80F9F" w:rsidP="00945FBC">
            <w:pPr>
              <w:pStyle w:val="NormalWeb"/>
              <w:spacing w:before="80" w:beforeAutospacing="0" w:after="0" w:line="360" w:lineRule="auto"/>
              <w:ind w:left="360"/>
              <w:jc w:val="both"/>
            </w:pPr>
            <w:r>
              <w:t>g) Nội tiết, chuyển hóa, miễn dịch</w:t>
            </w:r>
          </w:p>
          <w:p w14:paraId="19F52CD7" w14:textId="275BD7C5" w:rsidR="009C6625" w:rsidRDefault="009C6625" w:rsidP="009C6625">
            <w:pPr>
              <w:pStyle w:val="NormalWeb"/>
              <w:numPr>
                <w:ilvl w:val="0"/>
                <w:numId w:val="328"/>
              </w:numPr>
              <w:spacing w:before="80" w:beforeAutospacing="0" w:after="0" w:line="360" w:lineRule="auto"/>
              <w:jc w:val="both"/>
            </w:pPr>
            <w:r>
              <w:lastRenderedPageBreak/>
              <w:t xml:space="preserve">Loại: </w:t>
            </w:r>
            <w:r w:rsidRPr="00DB547F">
              <w:t>medical_record</w:t>
            </w:r>
            <w:r>
              <w:t xml:space="preserve">. </w:t>
            </w:r>
            <w:r w:rsidRPr="009C6625">
              <w:t>endocrine_type</w:t>
            </w:r>
          </w:p>
          <w:p w14:paraId="514D34F3" w14:textId="65FF2660"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endocrine</w:t>
            </w:r>
            <w:r w:rsidRPr="0072598D">
              <w:t>_</w:t>
            </w:r>
            <w:r>
              <w:t>desc</w:t>
            </w:r>
          </w:p>
          <w:p w14:paraId="72C60448" w14:textId="087028FD" w:rsidR="00945FBC" w:rsidRDefault="00945FBC" w:rsidP="00945FBC">
            <w:pPr>
              <w:pStyle w:val="NormalWeb"/>
              <w:spacing w:before="80" w:beforeAutospacing="0" w:after="0" w:line="360" w:lineRule="auto"/>
              <w:ind w:left="360"/>
              <w:jc w:val="both"/>
            </w:pPr>
            <w:r>
              <w:t xml:space="preserve">h) Bệnh máu </w:t>
            </w:r>
          </w:p>
          <w:p w14:paraId="75B7DA9F" w14:textId="15B311FB" w:rsidR="009C6625" w:rsidRDefault="009C6625" w:rsidP="009C6625">
            <w:pPr>
              <w:pStyle w:val="NormalWeb"/>
              <w:numPr>
                <w:ilvl w:val="0"/>
                <w:numId w:val="328"/>
              </w:numPr>
              <w:spacing w:before="80" w:beforeAutospacing="0" w:after="0" w:line="360" w:lineRule="auto"/>
              <w:jc w:val="both"/>
            </w:pPr>
            <w:r>
              <w:t xml:space="preserve">Loại: </w:t>
            </w:r>
            <w:r w:rsidRPr="00DB547F">
              <w:t>medical_record</w:t>
            </w:r>
            <w:r>
              <w:t xml:space="preserve">. </w:t>
            </w:r>
            <w:r w:rsidRPr="009C6625">
              <w:t>blood_type</w:t>
            </w:r>
          </w:p>
          <w:p w14:paraId="51E12BE7" w14:textId="60F23AA6" w:rsidR="009C6625" w:rsidRDefault="009C6625" w:rsidP="009C6625">
            <w:pPr>
              <w:pStyle w:val="NormalWeb"/>
              <w:numPr>
                <w:ilvl w:val="0"/>
                <w:numId w:val="328"/>
              </w:numPr>
              <w:spacing w:before="80" w:beforeAutospacing="0" w:after="0" w:line="360" w:lineRule="auto"/>
              <w:jc w:val="both"/>
            </w:pPr>
            <w:r>
              <w:t xml:space="preserve">Ghi chú:  </w:t>
            </w:r>
            <w:r w:rsidRPr="0072598D">
              <w:t>medical_record.</w:t>
            </w:r>
            <w:r>
              <w:t xml:space="preserve"> </w:t>
            </w:r>
            <w:r w:rsidRPr="009C6625">
              <w:t>blood</w:t>
            </w:r>
            <w:r w:rsidRPr="0072598D">
              <w:t>_</w:t>
            </w:r>
            <w:r>
              <w:t>desc</w:t>
            </w:r>
          </w:p>
          <w:p w14:paraId="53A10188" w14:textId="7F1D73EA" w:rsidR="009C6625" w:rsidRDefault="00945FBC" w:rsidP="009C6625">
            <w:pPr>
              <w:pStyle w:val="NormalWeb"/>
              <w:numPr>
                <w:ilvl w:val="1"/>
                <w:numId w:val="327"/>
              </w:numPr>
              <w:spacing w:before="80" w:beforeAutospacing="0" w:after="0" w:line="360" w:lineRule="auto"/>
              <w:jc w:val="both"/>
            </w:pPr>
            <w:r>
              <w:t xml:space="preserve">Ngoại khoa </w:t>
            </w:r>
          </w:p>
          <w:p w14:paraId="31C5792A" w14:textId="6D9A5656" w:rsidR="000A2570" w:rsidRDefault="000A2570" w:rsidP="000A2570">
            <w:pPr>
              <w:pStyle w:val="NormalWeb"/>
              <w:numPr>
                <w:ilvl w:val="0"/>
                <w:numId w:val="328"/>
              </w:numPr>
              <w:spacing w:before="80" w:beforeAutospacing="0" w:after="0" w:line="360" w:lineRule="auto"/>
              <w:jc w:val="both"/>
            </w:pPr>
            <w:r>
              <w:t xml:space="preserve">Loại: Loại: </w:t>
            </w:r>
            <w:r w:rsidRPr="00DB547F">
              <w:t>medical_record</w:t>
            </w:r>
            <w:r>
              <w:t xml:space="preserve">. </w:t>
            </w:r>
            <w:r w:rsidRPr="000A2570">
              <w:t>surgery_type</w:t>
            </w:r>
          </w:p>
          <w:p w14:paraId="27F4D644" w14:textId="021E93ED" w:rsidR="00BB6713"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w:t>
            </w:r>
            <w:r w:rsidRPr="000A2570">
              <w:t>surgery</w:t>
            </w:r>
            <w:r w:rsidRPr="0072598D">
              <w:t>_</w:t>
            </w:r>
            <w:r>
              <w:t>desc</w:t>
            </w:r>
          </w:p>
          <w:p w14:paraId="6A5F9E64" w14:textId="452D7F25" w:rsidR="000A2570" w:rsidRDefault="000A2570" w:rsidP="000A2570">
            <w:pPr>
              <w:pStyle w:val="NormalWeb"/>
              <w:numPr>
                <w:ilvl w:val="1"/>
                <w:numId w:val="327"/>
              </w:numPr>
              <w:spacing w:before="80" w:beforeAutospacing="0" w:after="0" w:line="360" w:lineRule="auto"/>
              <w:jc w:val="both"/>
            </w:pPr>
            <w:r>
              <w:t>Da liễu</w:t>
            </w:r>
          </w:p>
          <w:p w14:paraId="714C6334" w14:textId="21740C7E" w:rsidR="000A2570" w:rsidRDefault="000A2570" w:rsidP="000A2570">
            <w:pPr>
              <w:pStyle w:val="NormalWeb"/>
              <w:numPr>
                <w:ilvl w:val="0"/>
                <w:numId w:val="328"/>
              </w:numPr>
              <w:spacing w:before="80" w:beforeAutospacing="0" w:after="0" w:line="360" w:lineRule="auto"/>
              <w:jc w:val="both"/>
            </w:pPr>
            <w:r>
              <w:t xml:space="preserve">Loại: Loại: </w:t>
            </w:r>
            <w:r w:rsidRPr="00DB547F">
              <w:t>medical_record</w:t>
            </w:r>
            <w:r>
              <w:t xml:space="preserve">. </w:t>
            </w:r>
            <w:r w:rsidRPr="000A2570">
              <w:t>dermatology_type</w:t>
            </w:r>
          </w:p>
          <w:p w14:paraId="1A86ABEB" w14:textId="2BD524F4" w:rsidR="000A2570"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w:t>
            </w:r>
            <w:r w:rsidRPr="000A2570">
              <w:t>dermatology_desc</w:t>
            </w:r>
          </w:p>
          <w:p w14:paraId="5C8417AA" w14:textId="79D3F747" w:rsidR="000A2570" w:rsidRDefault="000A2570" w:rsidP="000A2570">
            <w:pPr>
              <w:pStyle w:val="NormalWeb"/>
              <w:numPr>
                <w:ilvl w:val="1"/>
                <w:numId w:val="327"/>
              </w:numPr>
              <w:spacing w:before="80" w:beforeAutospacing="0" w:after="0" w:line="360" w:lineRule="auto"/>
              <w:jc w:val="both"/>
            </w:pPr>
            <w:r>
              <w:t>Phụ sản</w:t>
            </w:r>
          </w:p>
          <w:p w14:paraId="26D20F8D" w14:textId="2C0D28B9" w:rsidR="000A2570" w:rsidRDefault="000A2570" w:rsidP="000A2570">
            <w:pPr>
              <w:pStyle w:val="NormalWeb"/>
              <w:numPr>
                <w:ilvl w:val="0"/>
                <w:numId w:val="328"/>
              </w:numPr>
              <w:spacing w:before="80" w:beforeAutospacing="0" w:after="0" w:line="360" w:lineRule="auto"/>
              <w:jc w:val="both"/>
            </w:pPr>
            <w:r>
              <w:t xml:space="preserve">Loại: Loại: </w:t>
            </w:r>
            <w:r w:rsidRPr="00DB547F">
              <w:t>medical_record</w:t>
            </w:r>
            <w:r>
              <w:t xml:space="preserve">. </w:t>
            </w:r>
            <w:r w:rsidRPr="000A2570">
              <w:t>maternity _type</w:t>
            </w:r>
          </w:p>
          <w:p w14:paraId="729113CD" w14:textId="16AC1070" w:rsidR="000A2570"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w:t>
            </w:r>
            <w:r w:rsidRPr="000A2570">
              <w:t>maternity_desc</w:t>
            </w:r>
          </w:p>
          <w:p w14:paraId="52D8566B" w14:textId="00DA3AFA" w:rsidR="000A2570" w:rsidRDefault="000A2570" w:rsidP="000A2570">
            <w:pPr>
              <w:pStyle w:val="NormalWeb"/>
              <w:numPr>
                <w:ilvl w:val="1"/>
                <w:numId w:val="327"/>
              </w:numPr>
              <w:spacing w:before="80" w:beforeAutospacing="0" w:after="0" w:line="360" w:lineRule="auto"/>
              <w:jc w:val="both"/>
            </w:pPr>
            <w:r>
              <w:t>Mắt</w:t>
            </w:r>
          </w:p>
          <w:p w14:paraId="507838E9" w14:textId="579C4F95" w:rsidR="000A2570" w:rsidRDefault="000A2570" w:rsidP="000A2570">
            <w:pPr>
              <w:pStyle w:val="NormalWeb"/>
              <w:numPr>
                <w:ilvl w:val="0"/>
                <w:numId w:val="328"/>
              </w:numPr>
              <w:spacing w:before="80" w:beforeAutospacing="0" w:after="0" w:line="360" w:lineRule="auto"/>
              <w:jc w:val="both"/>
            </w:pPr>
            <w:r>
              <w:t xml:space="preserve">Loại: Loại: </w:t>
            </w:r>
            <w:r w:rsidRPr="00DB547F">
              <w:t>medical_record</w:t>
            </w:r>
            <w:r>
              <w:t>. eye</w:t>
            </w:r>
            <w:r w:rsidRPr="000A2570">
              <w:t xml:space="preserve"> _type</w:t>
            </w:r>
          </w:p>
          <w:p w14:paraId="2F2C2E05" w14:textId="75503CD4" w:rsidR="000A2570" w:rsidRDefault="000A2570" w:rsidP="000A2570">
            <w:pPr>
              <w:pStyle w:val="NormalWeb"/>
              <w:numPr>
                <w:ilvl w:val="0"/>
                <w:numId w:val="328"/>
              </w:numPr>
              <w:spacing w:before="80" w:beforeAutospacing="0" w:after="0" w:line="360" w:lineRule="auto"/>
              <w:jc w:val="both"/>
            </w:pPr>
            <w:r>
              <w:t xml:space="preserve">Ghi chú:  </w:t>
            </w:r>
            <w:r w:rsidRPr="0072598D">
              <w:t>medical_record.</w:t>
            </w:r>
            <w:r>
              <w:t xml:space="preserve"> eye</w:t>
            </w:r>
            <w:r w:rsidRPr="000A2570">
              <w:t>_desc</w:t>
            </w:r>
          </w:p>
          <w:p w14:paraId="31FFCF28" w14:textId="77777777" w:rsidR="00945FBC" w:rsidRDefault="00945FBC" w:rsidP="00945FBC">
            <w:pPr>
              <w:pStyle w:val="NormalWeb"/>
              <w:spacing w:before="80" w:beforeAutospacing="0" w:after="0" w:line="360" w:lineRule="auto"/>
              <w:ind w:left="360"/>
              <w:jc w:val="both"/>
            </w:pPr>
            <w:r>
              <w:t xml:space="preserve">Thị lực </w:t>
            </w:r>
          </w:p>
          <w:p w14:paraId="1C98A610" w14:textId="1B1AF1C1" w:rsidR="00945FBC" w:rsidRDefault="00945FBC" w:rsidP="000A2570">
            <w:pPr>
              <w:pStyle w:val="NormalWeb"/>
              <w:spacing w:before="80" w:beforeAutospacing="0" w:after="0" w:line="360" w:lineRule="auto"/>
              <w:ind w:left="360"/>
              <w:jc w:val="both"/>
            </w:pPr>
            <w:r>
              <w:t xml:space="preserve">- Không kính:  </w:t>
            </w:r>
            <w:r w:rsidR="00CB7902">
              <w:t xml:space="preserve">             </w:t>
            </w:r>
          </w:p>
          <w:p w14:paraId="5D0D12B4" w14:textId="6BEB9AC8" w:rsidR="00C10983" w:rsidRDefault="00C10983" w:rsidP="00C10983">
            <w:pPr>
              <w:pStyle w:val="NormalWeb"/>
              <w:spacing w:before="80" w:beforeAutospacing="0" w:after="0" w:line="360" w:lineRule="auto"/>
              <w:ind w:left="360"/>
              <w:jc w:val="both"/>
            </w:pPr>
            <w:r>
              <w:t xml:space="preserve">          + Mắt trái: </w:t>
            </w:r>
            <w:r w:rsidRPr="00C10983">
              <w:t>left_eye_no_glasses</w:t>
            </w:r>
          </w:p>
          <w:p w14:paraId="2768A38E" w14:textId="1A30A2E4" w:rsidR="00C10983" w:rsidRDefault="00C10983" w:rsidP="00C10983">
            <w:pPr>
              <w:pStyle w:val="NormalWeb"/>
              <w:spacing w:before="80" w:beforeAutospacing="0" w:after="0" w:line="360" w:lineRule="auto"/>
              <w:ind w:left="360"/>
              <w:jc w:val="both"/>
            </w:pPr>
            <w:r>
              <w:t xml:space="preserve">          + Mắt phải: </w:t>
            </w:r>
            <w:r w:rsidRPr="00C10983">
              <w:t>right_eye_no_glasses</w:t>
            </w:r>
          </w:p>
          <w:p w14:paraId="5F05EA57" w14:textId="74B972A5" w:rsidR="00945FBC" w:rsidRDefault="00945FBC" w:rsidP="00945FBC">
            <w:pPr>
              <w:pStyle w:val="NormalWeb"/>
              <w:spacing w:before="80" w:beforeAutospacing="0" w:after="0" w:line="360" w:lineRule="auto"/>
              <w:ind w:left="360"/>
              <w:jc w:val="both"/>
            </w:pPr>
            <w:r>
              <w:t xml:space="preserve">- Có kính: </w:t>
            </w:r>
            <w:r w:rsidR="00CB7902">
              <w:t xml:space="preserve">                    </w:t>
            </w:r>
          </w:p>
          <w:p w14:paraId="2DDF947F" w14:textId="4EB708FF" w:rsidR="00C10983" w:rsidRDefault="00C10983" w:rsidP="00C10983">
            <w:pPr>
              <w:pStyle w:val="NormalWeb"/>
              <w:spacing w:before="80" w:beforeAutospacing="0" w:after="0" w:line="360" w:lineRule="auto"/>
              <w:ind w:left="360"/>
              <w:jc w:val="both"/>
            </w:pPr>
            <w:r>
              <w:t xml:space="preserve">          + Mắt trái: </w:t>
            </w:r>
            <w:r w:rsidRPr="00C10983">
              <w:t>left_eye_glasses</w:t>
            </w:r>
          </w:p>
          <w:p w14:paraId="09702246" w14:textId="64A94776" w:rsidR="00C10983" w:rsidRDefault="00C10983" w:rsidP="00CA01D1">
            <w:pPr>
              <w:pStyle w:val="NormalWeb"/>
              <w:spacing w:before="80" w:beforeAutospacing="0" w:after="0" w:line="360" w:lineRule="auto"/>
              <w:ind w:left="360"/>
              <w:jc w:val="both"/>
            </w:pPr>
            <w:r>
              <w:t xml:space="preserve">          + Mắt phải: </w:t>
            </w:r>
            <w:r w:rsidRPr="00C10983">
              <w:t>right_eye_glasses</w:t>
            </w:r>
          </w:p>
          <w:p w14:paraId="6C00D3A4" w14:textId="0034451D" w:rsidR="00CA01D1" w:rsidRDefault="00CA01D1" w:rsidP="00CA01D1">
            <w:pPr>
              <w:pStyle w:val="NormalWeb"/>
              <w:numPr>
                <w:ilvl w:val="1"/>
                <w:numId w:val="327"/>
              </w:numPr>
              <w:spacing w:before="80" w:beforeAutospacing="0" w:after="0" w:line="360" w:lineRule="auto"/>
              <w:jc w:val="both"/>
            </w:pPr>
            <w:r>
              <w:t>Tai mũi họng</w:t>
            </w:r>
          </w:p>
          <w:p w14:paraId="76C4377B" w14:textId="1FF8827B" w:rsidR="00CA01D1" w:rsidRDefault="00CA01D1" w:rsidP="00CA01D1">
            <w:pPr>
              <w:pStyle w:val="NormalWeb"/>
              <w:numPr>
                <w:ilvl w:val="0"/>
                <w:numId w:val="328"/>
              </w:numPr>
              <w:spacing w:before="80" w:beforeAutospacing="0" w:after="0" w:line="360" w:lineRule="auto"/>
              <w:jc w:val="both"/>
            </w:pPr>
            <w:r>
              <w:t xml:space="preserve">Loại: </w:t>
            </w:r>
            <w:r w:rsidRPr="00DB547F">
              <w:t>medical_record</w:t>
            </w:r>
            <w:r>
              <w:t xml:space="preserve">. </w:t>
            </w:r>
            <w:r w:rsidRPr="00CA01D1">
              <w:t>ear_nose_throat_type</w:t>
            </w:r>
          </w:p>
          <w:p w14:paraId="1DAB8788" w14:textId="7B64AB3F" w:rsidR="00CA01D1" w:rsidRDefault="00CA01D1" w:rsidP="00CA01D1">
            <w:pPr>
              <w:pStyle w:val="NormalWeb"/>
              <w:numPr>
                <w:ilvl w:val="0"/>
                <w:numId w:val="328"/>
              </w:numPr>
              <w:spacing w:before="80" w:beforeAutospacing="0" w:after="0" w:line="360" w:lineRule="auto"/>
              <w:jc w:val="both"/>
            </w:pPr>
            <w:r>
              <w:t xml:space="preserve">Ghi chú:  </w:t>
            </w:r>
            <w:r w:rsidRPr="0072598D">
              <w:t>medical_record.</w:t>
            </w:r>
            <w:r>
              <w:t xml:space="preserve"> </w:t>
            </w:r>
            <w:r w:rsidRPr="00CA01D1">
              <w:t xml:space="preserve">ear_nose_throat </w:t>
            </w:r>
            <w:r w:rsidRPr="000A2570">
              <w:t>_desc</w:t>
            </w:r>
          </w:p>
          <w:p w14:paraId="2399C281" w14:textId="1BB4F42C" w:rsidR="00CA01D1" w:rsidRDefault="00CA01D1" w:rsidP="00CA01D1">
            <w:pPr>
              <w:pStyle w:val="NormalWeb"/>
              <w:numPr>
                <w:ilvl w:val="1"/>
                <w:numId w:val="327"/>
              </w:numPr>
              <w:spacing w:before="80" w:beforeAutospacing="0" w:after="0" w:line="360" w:lineRule="auto"/>
              <w:jc w:val="both"/>
            </w:pPr>
            <w:r>
              <w:t>Răng hàm mặt</w:t>
            </w:r>
          </w:p>
          <w:p w14:paraId="5CC7A21B" w14:textId="08080CC3" w:rsidR="00CA01D1" w:rsidRDefault="00CA01D1" w:rsidP="00CA01D1">
            <w:pPr>
              <w:pStyle w:val="NormalWeb"/>
              <w:numPr>
                <w:ilvl w:val="0"/>
                <w:numId w:val="328"/>
              </w:numPr>
              <w:spacing w:before="80" w:beforeAutospacing="0" w:after="0" w:line="360" w:lineRule="auto"/>
              <w:jc w:val="both"/>
            </w:pPr>
            <w:r>
              <w:lastRenderedPageBreak/>
              <w:t xml:space="preserve">Loại: </w:t>
            </w:r>
            <w:r w:rsidRPr="00DB547F">
              <w:t>medical_record</w:t>
            </w:r>
            <w:r>
              <w:t>.</w:t>
            </w:r>
            <w:r w:rsidRPr="00CA01D1">
              <w:t>ear_nose_throat_type</w:t>
            </w:r>
          </w:p>
          <w:p w14:paraId="71A2DE71" w14:textId="77777777" w:rsidR="00CA01D1" w:rsidRDefault="00CA01D1" w:rsidP="00CA01D1">
            <w:pPr>
              <w:pStyle w:val="NormalWeb"/>
              <w:numPr>
                <w:ilvl w:val="0"/>
                <w:numId w:val="328"/>
              </w:numPr>
              <w:spacing w:before="80" w:beforeAutospacing="0" w:after="0" w:line="360" w:lineRule="auto"/>
              <w:jc w:val="both"/>
            </w:pPr>
            <w:r>
              <w:t xml:space="preserve">Ghi chú:  </w:t>
            </w:r>
            <w:r w:rsidRPr="0072598D">
              <w:t>medical_record.</w:t>
            </w:r>
            <w:r>
              <w:t xml:space="preserve"> </w:t>
            </w:r>
            <w:r w:rsidRPr="00CA01D1">
              <w:t xml:space="preserve">ear_nose_throat </w:t>
            </w:r>
            <w:r w:rsidRPr="000A2570">
              <w:t>_desc</w:t>
            </w:r>
          </w:p>
          <w:p w14:paraId="2D6BEE3E" w14:textId="77777777" w:rsidR="00017BBC" w:rsidRDefault="00017BBC" w:rsidP="00945FBC">
            <w:pPr>
              <w:pStyle w:val="NormalWeb"/>
              <w:spacing w:before="80" w:beforeAutospacing="0" w:after="0" w:line="360" w:lineRule="auto"/>
              <w:ind w:left="360"/>
              <w:jc w:val="both"/>
            </w:pPr>
            <w:r>
              <w:t xml:space="preserve">2. Khám cận lâm sàng </w:t>
            </w:r>
          </w:p>
          <w:p w14:paraId="23F2217B" w14:textId="77777777" w:rsidR="00017BBC" w:rsidRDefault="00017BBC" w:rsidP="00945FBC">
            <w:pPr>
              <w:pStyle w:val="NormalWeb"/>
              <w:spacing w:before="80" w:beforeAutospacing="0" w:after="0" w:line="360" w:lineRule="auto"/>
              <w:ind w:left="360"/>
              <w:jc w:val="both"/>
            </w:pPr>
            <w:r>
              <w:t xml:space="preserve">2.1. Xét nghiệm máu: </w:t>
            </w:r>
          </w:p>
          <w:p w14:paraId="33EC1FC2" w14:textId="45065365" w:rsidR="00017BBC" w:rsidRDefault="00017BBC" w:rsidP="00017BBC">
            <w:pPr>
              <w:pStyle w:val="NormalWeb"/>
              <w:spacing w:before="80" w:beforeAutospacing="0" w:after="0" w:line="360" w:lineRule="auto"/>
              <w:ind w:left="360"/>
              <w:jc w:val="both"/>
            </w:pPr>
            <w:r>
              <w:t>a) Công thức máu</w:t>
            </w:r>
          </w:p>
          <w:p w14:paraId="350BCE15" w14:textId="77777777" w:rsidR="00017BBC" w:rsidRDefault="00017BBC" w:rsidP="00017BBC">
            <w:pPr>
              <w:pStyle w:val="NormalWeb"/>
              <w:numPr>
                <w:ilvl w:val="0"/>
                <w:numId w:val="285"/>
              </w:numPr>
              <w:spacing w:before="80" w:beforeAutospacing="0" w:after="0" w:line="360" w:lineRule="auto"/>
              <w:jc w:val="both"/>
            </w:pPr>
            <w:r>
              <w:t>STT</w:t>
            </w:r>
          </w:p>
          <w:p w14:paraId="20EDC4C3" w14:textId="3EE0DC7F" w:rsidR="00017BBC" w:rsidRDefault="00017BBC" w:rsidP="00017BBC">
            <w:pPr>
              <w:pStyle w:val="NormalWeb"/>
              <w:numPr>
                <w:ilvl w:val="0"/>
                <w:numId w:val="285"/>
              </w:numPr>
              <w:spacing w:before="80" w:beforeAutospacing="0" w:after="0" w:line="360" w:lineRule="auto"/>
              <w:jc w:val="both"/>
            </w:pPr>
            <w:r>
              <w:t>Tên chỉ số</w:t>
            </w:r>
          </w:p>
          <w:p w14:paraId="5CA22B1B" w14:textId="09FD73D4" w:rsidR="00017BBC" w:rsidRDefault="00017BBC" w:rsidP="00017BBC">
            <w:pPr>
              <w:pStyle w:val="NormalWeb"/>
              <w:numPr>
                <w:ilvl w:val="0"/>
                <w:numId w:val="285"/>
              </w:numPr>
              <w:spacing w:before="80" w:beforeAutospacing="0" w:after="0" w:line="360" w:lineRule="auto"/>
              <w:jc w:val="both"/>
            </w:pPr>
            <w:r>
              <w:t>Giá trị</w:t>
            </w:r>
          </w:p>
          <w:p w14:paraId="545C8279" w14:textId="6A0BDF74" w:rsidR="00017BBC" w:rsidRDefault="00017BBC" w:rsidP="00017BBC">
            <w:pPr>
              <w:pStyle w:val="NormalWeb"/>
              <w:numPr>
                <w:ilvl w:val="0"/>
                <w:numId w:val="285"/>
              </w:numPr>
              <w:spacing w:before="80" w:beforeAutospacing="0" w:after="0" w:line="360" w:lineRule="auto"/>
              <w:jc w:val="both"/>
            </w:pPr>
            <w:r>
              <w:t>Đơn vị tính</w:t>
            </w:r>
          </w:p>
          <w:p w14:paraId="64885E73" w14:textId="33838F9A" w:rsidR="00017BBC" w:rsidRDefault="00017BBC" w:rsidP="00017BBC">
            <w:pPr>
              <w:pStyle w:val="NormalWeb"/>
              <w:spacing w:before="80" w:beforeAutospacing="0" w:after="0" w:line="360" w:lineRule="auto"/>
              <w:ind w:left="360"/>
              <w:jc w:val="both"/>
            </w:pPr>
            <w:r>
              <w:t>b) Sinh hóa máu</w:t>
            </w:r>
          </w:p>
          <w:p w14:paraId="7E3FF778" w14:textId="77777777" w:rsidR="00017BBC" w:rsidRDefault="00017BBC" w:rsidP="00017BBC">
            <w:pPr>
              <w:pStyle w:val="NormalWeb"/>
              <w:numPr>
                <w:ilvl w:val="0"/>
                <w:numId w:val="285"/>
              </w:numPr>
              <w:spacing w:before="80" w:beforeAutospacing="0" w:after="0" w:line="360" w:lineRule="auto"/>
              <w:jc w:val="both"/>
            </w:pPr>
            <w:r>
              <w:t>STT</w:t>
            </w:r>
          </w:p>
          <w:p w14:paraId="7705A051" w14:textId="77777777" w:rsidR="00017BBC" w:rsidRDefault="00017BBC" w:rsidP="00017BBC">
            <w:pPr>
              <w:pStyle w:val="NormalWeb"/>
              <w:numPr>
                <w:ilvl w:val="0"/>
                <w:numId w:val="285"/>
              </w:numPr>
              <w:spacing w:before="80" w:beforeAutospacing="0" w:after="0" w:line="360" w:lineRule="auto"/>
              <w:jc w:val="both"/>
            </w:pPr>
            <w:r>
              <w:t>Tên chỉ số</w:t>
            </w:r>
          </w:p>
          <w:p w14:paraId="2DE428A8" w14:textId="77777777" w:rsidR="00017BBC" w:rsidRDefault="00017BBC" w:rsidP="00017BBC">
            <w:pPr>
              <w:pStyle w:val="NormalWeb"/>
              <w:numPr>
                <w:ilvl w:val="0"/>
                <w:numId w:val="285"/>
              </w:numPr>
              <w:spacing w:before="80" w:beforeAutospacing="0" w:after="0" w:line="360" w:lineRule="auto"/>
              <w:jc w:val="both"/>
            </w:pPr>
            <w:r>
              <w:t>Giá trị</w:t>
            </w:r>
          </w:p>
          <w:p w14:paraId="24F877CB" w14:textId="77777777" w:rsidR="00017BBC" w:rsidRDefault="00017BBC" w:rsidP="00017BBC">
            <w:pPr>
              <w:pStyle w:val="NormalWeb"/>
              <w:numPr>
                <w:ilvl w:val="0"/>
                <w:numId w:val="285"/>
              </w:numPr>
              <w:spacing w:before="80" w:beforeAutospacing="0" w:after="0" w:line="360" w:lineRule="auto"/>
              <w:jc w:val="both"/>
            </w:pPr>
            <w:r>
              <w:t>Đơn vị tính</w:t>
            </w:r>
          </w:p>
          <w:p w14:paraId="5928CBA7" w14:textId="5A42239D" w:rsidR="00017BBC" w:rsidRDefault="00017BBC" w:rsidP="00017BBC">
            <w:pPr>
              <w:pStyle w:val="NormalWeb"/>
              <w:spacing w:before="80" w:beforeAutospacing="0" w:after="0" w:line="360" w:lineRule="auto"/>
              <w:ind w:left="360"/>
              <w:jc w:val="both"/>
            </w:pPr>
            <w:r>
              <w:t>c) Xét nghiệm miễn dịch</w:t>
            </w:r>
          </w:p>
          <w:p w14:paraId="2FD0B6DD" w14:textId="77777777" w:rsidR="00017BBC" w:rsidRDefault="00017BBC" w:rsidP="00017BBC">
            <w:pPr>
              <w:pStyle w:val="NormalWeb"/>
              <w:numPr>
                <w:ilvl w:val="0"/>
                <w:numId w:val="285"/>
              </w:numPr>
              <w:spacing w:before="80" w:beforeAutospacing="0" w:after="0" w:line="360" w:lineRule="auto"/>
              <w:jc w:val="both"/>
            </w:pPr>
            <w:r>
              <w:t>STT</w:t>
            </w:r>
          </w:p>
          <w:p w14:paraId="7504009E" w14:textId="77777777" w:rsidR="00017BBC" w:rsidRDefault="00017BBC" w:rsidP="00017BBC">
            <w:pPr>
              <w:pStyle w:val="NormalWeb"/>
              <w:numPr>
                <w:ilvl w:val="0"/>
                <w:numId w:val="285"/>
              </w:numPr>
              <w:spacing w:before="80" w:beforeAutospacing="0" w:after="0" w:line="360" w:lineRule="auto"/>
              <w:jc w:val="both"/>
            </w:pPr>
            <w:r>
              <w:t>Tên chỉ số</w:t>
            </w:r>
          </w:p>
          <w:p w14:paraId="3598A06A" w14:textId="77777777" w:rsidR="00017BBC" w:rsidRDefault="00017BBC" w:rsidP="00017BBC">
            <w:pPr>
              <w:pStyle w:val="NormalWeb"/>
              <w:numPr>
                <w:ilvl w:val="0"/>
                <w:numId w:val="285"/>
              </w:numPr>
              <w:spacing w:before="80" w:beforeAutospacing="0" w:after="0" w:line="360" w:lineRule="auto"/>
              <w:jc w:val="both"/>
            </w:pPr>
            <w:r>
              <w:t>Giá trị</w:t>
            </w:r>
          </w:p>
          <w:p w14:paraId="3B4ED574" w14:textId="77777777" w:rsidR="00017BBC" w:rsidRDefault="00017BBC" w:rsidP="00017BBC">
            <w:pPr>
              <w:pStyle w:val="NormalWeb"/>
              <w:numPr>
                <w:ilvl w:val="0"/>
                <w:numId w:val="285"/>
              </w:numPr>
              <w:spacing w:before="80" w:beforeAutospacing="0" w:after="0" w:line="360" w:lineRule="auto"/>
              <w:jc w:val="both"/>
            </w:pPr>
            <w:r>
              <w:t>Đơn vị tính</w:t>
            </w:r>
          </w:p>
          <w:p w14:paraId="365D2E94" w14:textId="2B021CC5" w:rsidR="00017BBC" w:rsidRDefault="00017BBC" w:rsidP="00017BBC">
            <w:pPr>
              <w:pStyle w:val="NormalWeb"/>
              <w:numPr>
                <w:ilvl w:val="1"/>
                <w:numId w:val="25"/>
              </w:numPr>
              <w:spacing w:before="80" w:beforeAutospacing="0" w:after="0" w:line="360" w:lineRule="auto"/>
              <w:jc w:val="both"/>
            </w:pPr>
            <w:r>
              <w:t xml:space="preserve"> Xét nghiệm nước tiểu</w:t>
            </w:r>
          </w:p>
          <w:p w14:paraId="0B166D36" w14:textId="50D61B83" w:rsidR="00017BBC" w:rsidRDefault="00017BBC" w:rsidP="00017BBC">
            <w:pPr>
              <w:pStyle w:val="NormalWeb"/>
              <w:numPr>
                <w:ilvl w:val="0"/>
                <w:numId w:val="285"/>
              </w:numPr>
              <w:spacing w:before="80" w:beforeAutospacing="0" w:after="0" w:line="360" w:lineRule="auto"/>
              <w:jc w:val="both"/>
            </w:pPr>
            <w:r>
              <w:t>STT</w:t>
            </w:r>
          </w:p>
          <w:p w14:paraId="2A925F17" w14:textId="77777777" w:rsidR="00017BBC" w:rsidRDefault="00017BBC" w:rsidP="00017BBC">
            <w:pPr>
              <w:pStyle w:val="NormalWeb"/>
              <w:numPr>
                <w:ilvl w:val="0"/>
                <w:numId w:val="285"/>
              </w:numPr>
              <w:spacing w:before="80" w:beforeAutospacing="0" w:after="0" w:line="360" w:lineRule="auto"/>
              <w:jc w:val="both"/>
            </w:pPr>
            <w:r>
              <w:t>Tên chỉ số</w:t>
            </w:r>
          </w:p>
          <w:p w14:paraId="36EA2D62" w14:textId="77777777" w:rsidR="00017BBC" w:rsidRDefault="00017BBC" w:rsidP="00017BBC">
            <w:pPr>
              <w:pStyle w:val="NormalWeb"/>
              <w:numPr>
                <w:ilvl w:val="0"/>
                <w:numId w:val="285"/>
              </w:numPr>
              <w:spacing w:before="80" w:beforeAutospacing="0" w:after="0" w:line="360" w:lineRule="auto"/>
              <w:jc w:val="both"/>
            </w:pPr>
            <w:r>
              <w:t>Giá trị</w:t>
            </w:r>
          </w:p>
          <w:p w14:paraId="40EA61CF" w14:textId="4CA954B2" w:rsidR="00017BBC" w:rsidRDefault="00017BBC" w:rsidP="00017BBC">
            <w:pPr>
              <w:pStyle w:val="NormalWeb"/>
              <w:numPr>
                <w:ilvl w:val="0"/>
                <w:numId w:val="285"/>
              </w:numPr>
              <w:spacing w:before="80" w:beforeAutospacing="0" w:after="0" w:line="360" w:lineRule="auto"/>
              <w:jc w:val="both"/>
            </w:pPr>
            <w:r>
              <w:t>Đơn vị tính</w:t>
            </w:r>
          </w:p>
          <w:p w14:paraId="38E34B2E" w14:textId="0248FC57" w:rsidR="00017BBC" w:rsidRDefault="00E96F9C" w:rsidP="00017BBC">
            <w:pPr>
              <w:pStyle w:val="NormalWeb"/>
              <w:numPr>
                <w:ilvl w:val="1"/>
                <w:numId w:val="25"/>
              </w:numPr>
              <w:spacing w:before="80" w:beforeAutospacing="0" w:after="0" w:line="360" w:lineRule="auto"/>
              <w:jc w:val="both"/>
            </w:pPr>
            <w:r>
              <w:t xml:space="preserve"> </w:t>
            </w:r>
            <w:r w:rsidR="00017BBC">
              <w:t>Các xét nghiệm khác</w:t>
            </w:r>
          </w:p>
          <w:p w14:paraId="02C7EE58" w14:textId="77777777" w:rsidR="00017BBC" w:rsidRDefault="00017BBC" w:rsidP="00017BBC">
            <w:pPr>
              <w:pStyle w:val="NormalWeb"/>
              <w:numPr>
                <w:ilvl w:val="0"/>
                <w:numId w:val="285"/>
              </w:numPr>
              <w:spacing w:before="80" w:beforeAutospacing="0" w:after="0" w:line="360" w:lineRule="auto"/>
              <w:jc w:val="both"/>
            </w:pPr>
            <w:r>
              <w:t>STT</w:t>
            </w:r>
          </w:p>
          <w:p w14:paraId="4B0F5626" w14:textId="4C8B00FD" w:rsidR="00017BBC" w:rsidRDefault="00017BBC" w:rsidP="00017BBC">
            <w:pPr>
              <w:pStyle w:val="NormalWeb"/>
              <w:numPr>
                <w:ilvl w:val="0"/>
                <w:numId w:val="285"/>
              </w:numPr>
              <w:spacing w:before="80" w:beforeAutospacing="0" w:after="0" w:line="360" w:lineRule="auto"/>
              <w:jc w:val="both"/>
            </w:pPr>
            <w:r>
              <w:t>Tên dịch vụ</w:t>
            </w:r>
          </w:p>
          <w:p w14:paraId="1BDED533" w14:textId="24F23AAB" w:rsidR="00017BBC" w:rsidRDefault="00017BBC" w:rsidP="00017BBC">
            <w:pPr>
              <w:pStyle w:val="NormalWeb"/>
              <w:numPr>
                <w:ilvl w:val="0"/>
                <w:numId w:val="285"/>
              </w:numPr>
              <w:spacing w:before="80" w:beforeAutospacing="0" w:after="0" w:line="360" w:lineRule="auto"/>
              <w:jc w:val="both"/>
            </w:pPr>
            <w:r>
              <w:t>Kết luận chung</w:t>
            </w:r>
          </w:p>
          <w:p w14:paraId="6A09FFCF" w14:textId="6611334E" w:rsidR="00017BBC" w:rsidRDefault="00017BBC" w:rsidP="00017BBC">
            <w:pPr>
              <w:pStyle w:val="NormalWeb"/>
              <w:numPr>
                <w:ilvl w:val="0"/>
                <w:numId w:val="25"/>
              </w:numPr>
              <w:spacing w:before="80" w:beforeAutospacing="0" w:after="0" w:line="360" w:lineRule="auto"/>
              <w:jc w:val="both"/>
            </w:pPr>
            <w:r>
              <w:lastRenderedPageBreak/>
              <w:t xml:space="preserve">Kết luận </w:t>
            </w:r>
          </w:p>
          <w:p w14:paraId="3CEA2362" w14:textId="52542CD6" w:rsidR="00017BBC" w:rsidRDefault="00E96F9C" w:rsidP="00017BBC">
            <w:pPr>
              <w:pStyle w:val="NormalWeb"/>
              <w:numPr>
                <w:ilvl w:val="1"/>
                <w:numId w:val="318"/>
              </w:numPr>
              <w:spacing w:before="80" w:beforeAutospacing="0" w:after="0" w:line="360" w:lineRule="auto"/>
              <w:jc w:val="both"/>
            </w:pPr>
            <w:r>
              <w:t xml:space="preserve"> </w:t>
            </w:r>
            <w:r w:rsidR="00017BBC">
              <w:t xml:space="preserve">Phân loại sức khỏe </w:t>
            </w:r>
          </w:p>
          <w:p w14:paraId="78A6E97D" w14:textId="77777777" w:rsidR="00017BBC" w:rsidRDefault="00017BBC" w:rsidP="00017BBC">
            <w:pPr>
              <w:pStyle w:val="NormalWeb"/>
              <w:spacing w:before="80" w:beforeAutospacing="0" w:after="0" w:line="360" w:lineRule="auto"/>
              <w:ind w:left="360"/>
              <w:jc w:val="both"/>
            </w:pPr>
            <w:r>
              <w:t xml:space="preserve">Phân loại:  </w:t>
            </w:r>
          </w:p>
          <w:p w14:paraId="776DF98E" w14:textId="77777777" w:rsidR="00017BBC" w:rsidRDefault="00017BBC" w:rsidP="00017BBC">
            <w:pPr>
              <w:pStyle w:val="NormalWeb"/>
              <w:spacing w:before="80" w:beforeAutospacing="0" w:after="0" w:line="360" w:lineRule="auto"/>
              <w:ind w:left="360"/>
              <w:jc w:val="both"/>
            </w:pPr>
            <w:r>
              <w:t xml:space="preserve">Lý do: </w:t>
            </w:r>
          </w:p>
          <w:p w14:paraId="7BC18031" w14:textId="1E44D961" w:rsidR="00017BBC" w:rsidRDefault="00E96F9C" w:rsidP="00E96F9C">
            <w:pPr>
              <w:pStyle w:val="NormalWeb"/>
              <w:numPr>
                <w:ilvl w:val="1"/>
                <w:numId w:val="318"/>
              </w:numPr>
              <w:spacing w:before="80" w:beforeAutospacing="0" w:after="0" w:line="360" w:lineRule="auto"/>
              <w:jc w:val="both"/>
            </w:pPr>
            <w:r>
              <w:t xml:space="preserve"> </w:t>
            </w:r>
            <w:r w:rsidR="00017BBC">
              <w:t>Bệnh tật cần theo dõi và chỉ định điều trị, dự phòng:</w:t>
            </w:r>
          </w:p>
          <w:p w14:paraId="418E9104" w14:textId="77777777" w:rsidR="00017BBC" w:rsidRDefault="00017BBC" w:rsidP="00017BBC">
            <w:pPr>
              <w:pStyle w:val="NormalWeb"/>
              <w:numPr>
                <w:ilvl w:val="0"/>
                <w:numId w:val="285"/>
              </w:numPr>
              <w:spacing w:before="80" w:beforeAutospacing="0" w:after="0" w:line="360" w:lineRule="auto"/>
              <w:jc w:val="both"/>
            </w:pPr>
            <w:r>
              <w:t>STT</w:t>
            </w:r>
          </w:p>
          <w:p w14:paraId="55A53EF4" w14:textId="7E25FD50" w:rsidR="00017BBC" w:rsidRDefault="00017BBC" w:rsidP="00017BBC">
            <w:pPr>
              <w:pStyle w:val="NormalWeb"/>
              <w:numPr>
                <w:ilvl w:val="0"/>
                <w:numId w:val="285"/>
              </w:numPr>
              <w:spacing w:before="80" w:beforeAutospacing="0" w:after="0" w:line="360" w:lineRule="auto"/>
              <w:jc w:val="both"/>
            </w:pPr>
            <w:r>
              <w:t>Mã bệnh</w:t>
            </w:r>
          </w:p>
          <w:p w14:paraId="17231B84" w14:textId="12BB8546" w:rsidR="00017BBC" w:rsidRDefault="00017BBC" w:rsidP="00E96F9C">
            <w:pPr>
              <w:pStyle w:val="NormalWeb"/>
              <w:numPr>
                <w:ilvl w:val="0"/>
                <w:numId w:val="285"/>
              </w:numPr>
              <w:spacing w:before="80" w:beforeAutospacing="0" w:after="0" w:line="360" w:lineRule="auto"/>
              <w:jc w:val="both"/>
            </w:pPr>
            <w:r>
              <w:t>Tên bệnh</w:t>
            </w:r>
          </w:p>
          <w:p w14:paraId="55E8AAFC" w14:textId="16A77514" w:rsidR="00E96F9C" w:rsidRDefault="00E96F9C" w:rsidP="00E96F9C">
            <w:pPr>
              <w:pStyle w:val="NormalWeb"/>
              <w:numPr>
                <w:ilvl w:val="1"/>
                <w:numId w:val="318"/>
              </w:numPr>
              <w:spacing w:before="80" w:beforeAutospacing="0" w:after="0" w:line="360" w:lineRule="auto"/>
              <w:jc w:val="both"/>
            </w:pPr>
            <w:r>
              <w:t xml:space="preserve"> Những chỉ dẫn cần thiết khác: </w:t>
            </w:r>
          </w:p>
          <w:p w14:paraId="3EF4947D" w14:textId="31434AD2" w:rsidR="00E96F9C" w:rsidRDefault="00E96F9C" w:rsidP="00E96F9C">
            <w:pPr>
              <w:pStyle w:val="NormalWeb"/>
              <w:numPr>
                <w:ilvl w:val="1"/>
                <w:numId w:val="318"/>
              </w:numPr>
              <w:spacing w:before="80" w:beforeAutospacing="0" w:after="0" w:line="360" w:lineRule="auto"/>
              <w:jc w:val="both"/>
            </w:pPr>
            <w:r>
              <w:t xml:space="preserve"> Cơ sở khám chữa bệnh</w:t>
            </w:r>
          </w:p>
          <w:p w14:paraId="16496476" w14:textId="213140E0" w:rsidR="00E96F9C" w:rsidRDefault="00E96F9C" w:rsidP="00E96F9C">
            <w:pPr>
              <w:pStyle w:val="NormalWeb"/>
              <w:numPr>
                <w:ilvl w:val="1"/>
                <w:numId w:val="318"/>
              </w:numPr>
              <w:spacing w:before="80" w:beforeAutospacing="0" w:after="0" w:line="360" w:lineRule="auto"/>
              <w:jc w:val="both"/>
            </w:pPr>
            <w:r>
              <w:t xml:space="preserve"> Bác sĩ khám</w:t>
            </w:r>
          </w:p>
          <w:p w14:paraId="74D7FAC3" w14:textId="0F0C78D0" w:rsidR="0058742A" w:rsidRDefault="0058742A" w:rsidP="00945FBC">
            <w:pPr>
              <w:pStyle w:val="NormalWeb"/>
              <w:spacing w:before="80" w:beforeAutospacing="0" w:after="0" w:line="360" w:lineRule="auto"/>
              <w:ind w:left="360"/>
              <w:jc w:val="both"/>
            </w:pPr>
          </w:p>
        </w:tc>
      </w:tr>
      <w:tr w:rsidR="00C10983" w14:paraId="621971D9" w14:textId="77777777" w:rsidTr="00321958">
        <w:tc>
          <w:tcPr>
            <w:tcW w:w="215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24437BDE" w14:textId="77777777" w:rsidR="00C10983" w:rsidRDefault="00C10983" w:rsidP="00724A37">
            <w:pPr>
              <w:pStyle w:val="NormalWeb"/>
              <w:spacing w:before="80" w:beforeAutospacing="0" w:after="0" w:line="360" w:lineRule="auto"/>
              <w:jc w:val="both"/>
              <w:rPr>
                <w:color w:val="000000"/>
              </w:rPr>
            </w:pPr>
          </w:p>
        </w:tc>
        <w:tc>
          <w:tcPr>
            <w:tcW w:w="7195" w:type="dxa"/>
            <w:tcBorders>
              <w:top w:val="dotted" w:sz="4" w:space="0" w:color="000000"/>
              <w:left w:val="dotted" w:sz="4" w:space="0" w:color="000000"/>
              <w:bottom w:val="dotted" w:sz="4" w:space="0" w:color="000000"/>
              <w:right w:val="dotted" w:sz="4" w:space="0" w:color="000000"/>
            </w:tcBorders>
            <w:tcMar>
              <w:top w:w="0" w:type="dxa"/>
              <w:left w:w="115" w:type="dxa"/>
              <w:bottom w:w="0" w:type="dxa"/>
              <w:right w:w="115" w:type="dxa"/>
            </w:tcMar>
          </w:tcPr>
          <w:p w14:paraId="4BF3C6AB" w14:textId="77777777" w:rsidR="00C10983" w:rsidRDefault="00C10983" w:rsidP="00724A37">
            <w:pPr>
              <w:pStyle w:val="NormalWeb"/>
              <w:spacing w:before="80" w:beforeAutospacing="0" w:after="0" w:line="360" w:lineRule="auto"/>
              <w:ind w:hanging="7"/>
              <w:jc w:val="both"/>
              <w:rPr>
                <w:color w:val="000000"/>
              </w:rPr>
            </w:pPr>
          </w:p>
        </w:tc>
      </w:tr>
    </w:tbl>
    <w:p w14:paraId="60CEF8F6" w14:textId="77777777" w:rsidR="0058742A" w:rsidRDefault="0058742A" w:rsidP="0058742A">
      <w:pPr>
        <w:pStyle w:val="Heading5"/>
      </w:pPr>
      <w:r>
        <w:t xml:space="preserve">Mô tả </w:t>
      </w:r>
      <w:r w:rsidRPr="0069273D">
        <w:t>dòng</w:t>
      </w:r>
      <w:r>
        <w:t xml:space="preserve"> sự kiện phụ (Alternative Flow)</w:t>
      </w:r>
    </w:p>
    <w:p w14:paraId="7F31F03F" w14:textId="77777777" w:rsidR="0058742A" w:rsidRDefault="0058742A" w:rsidP="0058742A">
      <w:pPr>
        <w:pStyle w:val="NormalWeb"/>
        <w:spacing w:before="0" w:beforeAutospacing="0" w:after="160" w:line="360" w:lineRule="auto"/>
      </w:pPr>
      <w:r>
        <w:rPr>
          <w:color w:val="000000"/>
        </w:rPr>
        <w:t>N/A</w:t>
      </w:r>
    </w:p>
    <w:p w14:paraId="39DA9CE5" w14:textId="77777777" w:rsidR="0058742A" w:rsidRPr="00056DDD" w:rsidRDefault="0058742A" w:rsidP="0058742A">
      <w:pPr>
        <w:pStyle w:val="Heading5"/>
      </w:pPr>
      <w:r w:rsidRPr="0069273D">
        <w:t>Ghi</w:t>
      </w:r>
      <w:r>
        <w:t xml:space="preserve"> chú</w:t>
      </w:r>
    </w:p>
    <w:p w14:paraId="6AA8AD60" w14:textId="77777777" w:rsidR="0058742A" w:rsidRPr="0058742A" w:rsidRDefault="0058742A" w:rsidP="0058742A"/>
    <w:p w14:paraId="749D3277" w14:textId="77777777" w:rsidR="0058742A" w:rsidRPr="0058742A" w:rsidRDefault="0058742A" w:rsidP="0058742A"/>
    <w:p w14:paraId="6DEA6D20" w14:textId="77777777" w:rsidR="00E87B33" w:rsidRPr="00E87B33" w:rsidRDefault="00E87B33" w:rsidP="00E87B33">
      <w:pPr>
        <w:pStyle w:val="NormalIndent"/>
      </w:pPr>
    </w:p>
    <w:p w14:paraId="68172DAB" w14:textId="77777777" w:rsidR="008E3940" w:rsidRPr="00EF1727" w:rsidRDefault="008E3940" w:rsidP="0049277F">
      <w:pPr>
        <w:pStyle w:val="Heading1"/>
        <w:spacing w:before="120" w:after="120"/>
        <w:rPr>
          <w:szCs w:val="24"/>
        </w:rPr>
      </w:pPr>
      <w:bookmarkStart w:id="87" w:name="_Toc6672654"/>
      <w:bookmarkStart w:id="88" w:name="_Toc109901606"/>
      <w:r w:rsidRPr="00EF1727">
        <w:rPr>
          <w:szCs w:val="24"/>
        </w:rPr>
        <w:t>CÁC YÊU CẦU PHI CHỨC NĂNG</w:t>
      </w:r>
      <w:bookmarkEnd w:id="87"/>
      <w:bookmarkEnd w:id="88"/>
    </w:p>
    <w:p w14:paraId="5C3FDE7F" w14:textId="77777777" w:rsidR="008E3940" w:rsidRPr="00EF1727" w:rsidRDefault="008E3940" w:rsidP="0049277F">
      <w:pPr>
        <w:pStyle w:val="Heading2"/>
        <w:jc w:val="both"/>
        <w:rPr>
          <w:szCs w:val="24"/>
        </w:rPr>
      </w:pPr>
      <w:bookmarkStart w:id="89" w:name="_Toc6672655"/>
      <w:bookmarkStart w:id="90" w:name="_Toc109901607"/>
      <w:r w:rsidRPr="00EF1727">
        <w:rPr>
          <w:szCs w:val="24"/>
        </w:rPr>
        <w:t>Yêu cầu bảo mật</w:t>
      </w:r>
      <w:bookmarkEnd w:id="89"/>
      <w:bookmarkEnd w:id="90"/>
    </w:p>
    <w:p w14:paraId="1947A520"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t>Hệ thống có chức năng xác thực người dùng khi đăng nhập.</w:t>
      </w:r>
    </w:p>
    <w:p w14:paraId="6C96812F"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t>Hệ thống phải xác định quyền mà người dùng hoặc hệ thống khác có để truy xuất vào các tài nguyên của hệ thống.</w:t>
      </w:r>
    </w:p>
    <w:p w14:paraId="64E6C9A1"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sidRPr="00EF1727">
        <w:rPr>
          <w:sz w:val="26"/>
          <w:szCs w:val="26"/>
        </w:rPr>
        <w:t>Thông tin pass người dùng phải được mã hóa một chiều.</w:t>
      </w:r>
    </w:p>
    <w:p w14:paraId="04D21283" w14:textId="77777777" w:rsidR="008E3940" w:rsidRPr="00EF1727" w:rsidRDefault="008E3940" w:rsidP="0049277F">
      <w:pPr>
        <w:pStyle w:val="Heading2"/>
        <w:jc w:val="both"/>
        <w:rPr>
          <w:szCs w:val="24"/>
        </w:rPr>
      </w:pPr>
      <w:bookmarkStart w:id="91" w:name="_Toc6672656"/>
      <w:bookmarkStart w:id="92" w:name="_Toc109901608"/>
      <w:bookmarkStart w:id="93" w:name="_Toc113243430"/>
      <w:r w:rsidRPr="00EF1727">
        <w:rPr>
          <w:szCs w:val="24"/>
        </w:rPr>
        <w:t>Yêu cầu sao lưu</w:t>
      </w:r>
      <w:bookmarkEnd w:id="91"/>
      <w:bookmarkEnd w:id="92"/>
    </w:p>
    <w:p w14:paraId="0A1CEA15" w14:textId="78B021B5" w:rsidR="008E3940" w:rsidRPr="00EF1727" w:rsidRDefault="008064FF" w:rsidP="0049277F">
      <w:pPr>
        <w:pStyle w:val="NormalWeb"/>
        <w:numPr>
          <w:ilvl w:val="0"/>
          <w:numId w:val="12"/>
        </w:numPr>
        <w:tabs>
          <w:tab w:val="clear" w:pos="900"/>
          <w:tab w:val="num" w:pos="360"/>
        </w:tabs>
        <w:spacing w:before="115" w:beforeAutospacing="0" w:after="0" w:line="360" w:lineRule="auto"/>
        <w:ind w:left="360"/>
        <w:jc w:val="both"/>
        <w:rPr>
          <w:sz w:val="26"/>
          <w:szCs w:val="26"/>
        </w:rPr>
      </w:pPr>
      <w:r>
        <w:rPr>
          <w:sz w:val="26"/>
          <w:szCs w:val="26"/>
        </w:rPr>
        <w:t>N/A</w:t>
      </w:r>
    </w:p>
    <w:p w14:paraId="124CEDD7" w14:textId="77777777" w:rsidR="008E3940" w:rsidRPr="00EF1727" w:rsidRDefault="008E3940" w:rsidP="0049277F">
      <w:pPr>
        <w:pStyle w:val="Heading2"/>
        <w:jc w:val="both"/>
        <w:rPr>
          <w:szCs w:val="24"/>
        </w:rPr>
      </w:pPr>
      <w:bookmarkStart w:id="94" w:name="_Toc6672657"/>
      <w:bookmarkStart w:id="95" w:name="_Toc109901609"/>
      <w:r w:rsidRPr="00EF1727">
        <w:rPr>
          <w:szCs w:val="24"/>
        </w:rPr>
        <w:lastRenderedPageBreak/>
        <w:t>Yêu cầu về tính ổn định</w:t>
      </w:r>
      <w:bookmarkEnd w:id="94"/>
      <w:bookmarkEnd w:id="95"/>
    </w:p>
    <w:p w14:paraId="2C4D0C27" w14:textId="4209148A"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Thời gian xử lý sự </w:t>
      </w:r>
      <w:r w:rsidR="008064FF">
        <w:rPr>
          <w:sz w:val="26"/>
          <w:szCs w:val="26"/>
        </w:rPr>
        <w:t>cố, lỗi hệ thống theo quy định Viettel</w:t>
      </w:r>
    </w:p>
    <w:p w14:paraId="22D7ECBE"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Tỉ lệ giao dịch thành công ≥ 90 % </w:t>
      </w:r>
    </w:p>
    <w:p w14:paraId="50A1EDD2" w14:textId="77777777" w:rsidR="008E3940" w:rsidRPr="00EF1727" w:rsidRDefault="008E3940" w:rsidP="0049277F">
      <w:pPr>
        <w:pStyle w:val="Heading2"/>
        <w:jc w:val="both"/>
        <w:rPr>
          <w:szCs w:val="24"/>
        </w:rPr>
      </w:pPr>
      <w:bookmarkStart w:id="96" w:name="_Toc6672658"/>
      <w:bookmarkStart w:id="97" w:name="_Toc109901610"/>
      <w:r w:rsidRPr="00EF1727">
        <w:rPr>
          <w:szCs w:val="24"/>
        </w:rPr>
        <w:t xml:space="preserve">Yêu cầu về </w:t>
      </w:r>
      <w:bookmarkEnd w:id="93"/>
      <w:r w:rsidRPr="00EF1727">
        <w:rPr>
          <w:szCs w:val="24"/>
        </w:rPr>
        <w:t>hiệu năng</w:t>
      </w:r>
      <w:bookmarkEnd w:id="96"/>
      <w:bookmarkEnd w:id="97"/>
    </w:p>
    <w:p w14:paraId="6F2D5EF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Thời gian xử lý trung bình đối với các chức năng nhập dữ liệu trên giao diện &lt;= 30 giây</w:t>
      </w:r>
    </w:p>
    <w:p w14:paraId="3AA1F79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Chức năng thống kê báo cáo trung bình&lt;= 120 giây</w:t>
      </w:r>
    </w:p>
    <w:p w14:paraId="72A5047E" w14:textId="77777777" w:rsidR="008E3940" w:rsidRPr="00EF1727" w:rsidRDefault="008E3940" w:rsidP="0049277F">
      <w:pPr>
        <w:pStyle w:val="Heading2"/>
        <w:jc w:val="both"/>
        <w:rPr>
          <w:szCs w:val="24"/>
        </w:rPr>
      </w:pPr>
      <w:bookmarkStart w:id="98" w:name="_Toc6672659"/>
      <w:bookmarkStart w:id="99" w:name="_Toc109901611"/>
      <w:r w:rsidRPr="00EF1727">
        <w:rPr>
          <w:szCs w:val="24"/>
        </w:rPr>
        <w:t>Yêu cầu về giao tiếp</w:t>
      </w:r>
      <w:bookmarkEnd w:id="98"/>
      <w:bookmarkEnd w:id="99"/>
    </w:p>
    <w:p w14:paraId="3FAA5A66" w14:textId="435A424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yêu cầu </w:t>
      </w:r>
      <w:r w:rsidR="008064FF">
        <w:rPr>
          <w:sz w:val="26"/>
          <w:szCs w:val="26"/>
        </w:rPr>
        <w:t xml:space="preserve">giao tiếp liên thông dữ liệu khám chữa bệnh theo chuẩn XML 4210 ban hành tại </w:t>
      </w:r>
      <w:r w:rsidR="008064FF" w:rsidRPr="008064FF">
        <w:rPr>
          <w:sz w:val="26"/>
          <w:szCs w:val="26"/>
        </w:rPr>
        <w:t>Quyết định số 4210/QĐ-BYT ngày 20 tháng 9 năm 2017 trong trường hợp cơ sở y tế (cụ thể là Bệnh viện 354) sẵn sàng liên thông kết quả khám chữa bệnh của quân nhân khám tại cơ sở y tế và được sự cho phép của Tổng cục Hậu cần, Bộ tư lện 86</w:t>
      </w:r>
    </w:p>
    <w:p w14:paraId="055AC204" w14:textId="77777777" w:rsidR="008E3940" w:rsidRPr="00EF1727" w:rsidRDefault="008E3940" w:rsidP="0049277F">
      <w:pPr>
        <w:pStyle w:val="Heading3"/>
        <w:rPr>
          <w:szCs w:val="24"/>
        </w:rPr>
      </w:pPr>
      <w:bookmarkStart w:id="100" w:name="_Toc6672660"/>
      <w:bookmarkStart w:id="101" w:name="_Toc109901612"/>
      <w:r w:rsidRPr="00EF1727">
        <w:rPr>
          <w:szCs w:val="24"/>
        </w:rPr>
        <w:t>Giao diện người dùng</w:t>
      </w:r>
      <w:bookmarkEnd w:id="100"/>
      <w:bookmarkEnd w:id="101"/>
    </w:p>
    <w:p w14:paraId="05D1C775" w14:textId="77777777" w:rsidR="008E3940" w:rsidRPr="00EF1727" w:rsidRDefault="008E3940" w:rsidP="0049277F">
      <w:pPr>
        <w:pStyle w:val="InfoBlue"/>
        <w:ind w:left="0"/>
        <w:rPr>
          <w:rFonts w:ascii="Times New Roman" w:hAnsi="Times New Roman" w:cs="Times New Roman"/>
          <w:color w:val="auto"/>
          <w:sz w:val="26"/>
          <w:szCs w:val="26"/>
        </w:rPr>
      </w:pPr>
      <w:r w:rsidRPr="00EF1727">
        <w:rPr>
          <w:rFonts w:ascii="Times New Roman" w:hAnsi="Times New Roman" w:cs="Times New Roman"/>
          <w:color w:val="auto"/>
          <w:sz w:val="26"/>
          <w:szCs w:val="26"/>
        </w:rPr>
        <w:t>Hệ thống đáp ứng các yêu cầu:</w:t>
      </w:r>
    </w:p>
    <w:p w14:paraId="5BDD893A"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web, Responsive dựa trên giao diện người thiết bị cuối người dùng thao tác</w:t>
      </w:r>
    </w:p>
    <w:p w14:paraId="5CE658F9"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mang tính hiện đại, có tính thẩm mỹ</w:t>
      </w:r>
    </w:p>
    <w:p w14:paraId="0BF03FAC"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Font chữ Unicode 6909</w:t>
      </w:r>
    </w:p>
    <w:p w14:paraId="1AC75C97"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Giao diện thiết kế trên màn hình độ phân giải tối thiểu 800x600, chế độ màu tối thiểu high color (16 bits)</w:t>
      </w:r>
    </w:p>
    <w:p w14:paraId="6D37BBAF"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Ngôn ngữ sử dụng trong toàn bộ hệ thống là tiếng việt</w:t>
      </w:r>
    </w:p>
    <w:p w14:paraId="0E281693"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Định dạng ngày được sử dụng trong hệ thống là dd/mm/yyyy</w:t>
      </w:r>
    </w:p>
    <w:p w14:paraId="32F6AB64"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Định dạng số được sử dụng trong hệ thống là 000.000,000</w:t>
      </w:r>
    </w:p>
    <w:p w14:paraId="3C19F8B0" w14:textId="77777777" w:rsidR="008E3940" w:rsidRPr="00EF1727" w:rsidRDefault="008E3940" w:rsidP="0049277F">
      <w:pPr>
        <w:pStyle w:val="Heading3"/>
        <w:rPr>
          <w:szCs w:val="24"/>
        </w:rPr>
      </w:pPr>
      <w:bookmarkStart w:id="102" w:name="_Toc6672661"/>
      <w:bookmarkStart w:id="103" w:name="_Toc109901613"/>
      <w:r w:rsidRPr="00EF1727">
        <w:rPr>
          <w:szCs w:val="24"/>
        </w:rPr>
        <w:t>Giao tiếp phần cứng</w:t>
      </w:r>
      <w:bookmarkEnd w:id="102"/>
      <w:bookmarkEnd w:id="103"/>
    </w:p>
    <w:p w14:paraId="4B665E37" w14:textId="77777777" w:rsidR="008E3940" w:rsidRPr="00EF1727" w:rsidRDefault="008E3940" w:rsidP="0049277F">
      <w:pPr>
        <w:pStyle w:val="NormalWeb"/>
        <w:spacing w:before="115" w:beforeAutospacing="0" w:after="0" w:line="360" w:lineRule="auto"/>
        <w:ind w:left="862"/>
        <w:jc w:val="both"/>
        <w:rPr>
          <w:sz w:val="26"/>
          <w:szCs w:val="26"/>
        </w:rPr>
      </w:pPr>
      <w:r w:rsidRPr="00EF1727">
        <w:rPr>
          <w:sz w:val="26"/>
          <w:szCs w:val="26"/>
        </w:rPr>
        <w:t>N/A</w:t>
      </w:r>
    </w:p>
    <w:p w14:paraId="31393B7F" w14:textId="77777777" w:rsidR="008E3940" w:rsidRPr="00EF1727" w:rsidRDefault="008E3940" w:rsidP="0049277F">
      <w:pPr>
        <w:pStyle w:val="Heading3"/>
        <w:rPr>
          <w:szCs w:val="24"/>
        </w:rPr>
      </w:pPr>
      <w:bookmarkStart w:id="104" w:name="_Toc6672662"/>
      <w:bookmarkStart w:id="105" w:name="_Toc109901614"/>
      <w:r w:rsidRPr="00EF1727">
        <w:rPr>
          <w:szCs w:val="24"/>
        </w:rPr>
        <w:lastRenderedPageBreak/>
        <w:t>Giao tiếp phần mềm bên ngoài</w:t>
      </w:r>
      <w:bookmarkEnd w:id="104"/>
      <w:bookmarkEnd w:id="105"/>
    </w:p>
    <w:p w14:paraId="495F9E0F" w14:textId="77777777" w:rsidR="008064FF" w:rsidRPr="00EF1727" w:rsidRDefault="008064FF"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yêu cầu </w:t>
      </w:r>
      <w:r>
        <w:rPr>
          <w:sz w:val="26"/>
          <w:szCs w:val="26"/>
        </w:rPr>
        <w:t xml:space="preserve">giao tiếp liên thông dữ liệu khám chữa bệnh theo chuẩn XML 4210 ban hành tại </w:t>
      </w:r>
      <w:r w:rsidRPr="008064FF">
        <w:rPr>
          <w:sz w:val="26"/>
          <w:szCs w:val="26"/>
        </w:rPr>
        <w:t>Quyết định số 4210/QĐ-BYT ngày 20 tháng 9 năm 2017 trong trường hợp cơ sở y tế (cụ thể là Bệnh viện 354) sẵn sàng liên thông kết quả khám chữa bệnh của quân nhân khám tại cơ sở y tế và được sự cho phép của Tổng cục Hậu cần, Bộ tư lện 86</w:t>
      </w:r>
    </w:p>
    <w:p w14:paraId="1D914E26" w14:textId="77777777" w:rsidR="008E3940" w:rsidRPr="00EF1727" w:rsidRDefault="008E3940" w:rsidP="0049277F">
      <w:pPr>
        <w:pStyle w:val="Heading2"/>
        <w:jc w:val="both"/>
        <w:rPr>
          <w:szCs w:val="24"/>
        </w:rPr>
      </w:pPr>
      <w:bookmarkStart w:id="106" w:name="_Toc6672663"/>
      <w:bookmarkStart w:id="107" w:name="_Toc109901615"/>
      <w:r w:rsidRPr="00EF1727">
        <w:rPr>
          <w:szCs w:val="24"/>
        </w:rPr>
        <w:t>Yêu cầu về tính hỗ trợ</w:t>
      </w:r>
      <w:bookmarkEnd w:id="106"/>
      <w:bookmarkEnd w:id="107"/>
    </w:p>
    <w:p w14:paraId="6A6FCA90"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Sau thời điểm triển khai, hệ thống được hỗ trợ bảo trì thường xuyên.</w:t>
      </w:r>
    </w:p>
    <w:p w14:paraId="5DBAF072"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Trong vòng thời gian sử dụng, mọi lỗi phần mềm đều được ưu tiên xử lý</w:t>
      </w:r>
    </w:p>
    <w:p w14:paraId="67A72219" w14:textId="77777777" w:rsidR="008E3940" w:rsidRPr="00EF1727" w:rsidRDefault="008E3940" w:rsidP="0049277F">
      <w:pPr>
        <w:pStyle w:val="Heading2"/>
        <w:jc w:val="both"/>
        <w:rPr>
          <w:szCs w:val="24"/>
        </w:rPr>
      </w:pPr>
      <w:bookmarkStart w:id="108" w:name="_Toc6672664"/>
      <w:bookmarkStart w:id="109" w:name="_Toc109901616"/>
      <w:r w:rsidRPr="00EF1727">
        <w:rPr>
          <w:szCs w:val="24"/>
        </w:rPr>
        <w:t>Yêu cầu về công nghệ và các ràng buộc</w:t>
      </w:r>
      <w:bookmarkEnd w:id="108"/>
      <w:bookmarkEnd w:id="109"/>
    </w:p>
    <w:p w14:paraId="11D40D60" w14:textId="424A121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xây dựng </w:t>
      </w:r>
      <w:r w:rsidR="008064FF">
        <w:rPr>
          <w:sz w:val="26"/>
          <w:szCs w:val="26"/>
        </w:rPr>
        <w:t xml:space="preserve">trên nền tảng công nghệ java, </w:t>
      </w:r>
      <w:r w:rsidRPr="00EF1727">
        <w:rPr>
          <w:sz w:val="26"/>
          <w:szCs w:val="26"/>
        </w:rPr>
        <w:t>CSDL là MariaDB</w:t>
      </w:r>
      <w:r w:rsidR="008064FF">
        <w:rPr>
          <w:sz w:val="26"/>
          <w:szCs w:val="26"/>
        </w:rPr>
        <w:t xml:space="preserve">, Elasticsearch, CACHE Redis, </w:t>
      </w:r>
      <w:r w:rsidR="00797E20">
        <w:rPr>
          <w:sz w:val="26"/>
          <w:szCs w:val="26"/>
        </w:rPr>
        <w:t>Messege Queue: Kafka</w:t>
      </w:r>
    </w:p>
    <w:p w14:paraId="0F11CBC2" w14:textId="1108750E"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 xml:space="preserve">Hệ thống đảm bảo chạy ổn định trên các trình duyệt </w:t>
      </w:r>
      <w:r w:rsidR="00797E20" w:rsidRPr="00797E20">
        <w:rPr>
          <w:sz w:val="26"/>
          <w:szCs w:val="26"/>
        </w:rPr>
        <w:t>Chrome  từ version 56, Firefox từ version 57</w:t>
      </w:r>
    </w:p>
    <w:p w14:paraId="38C28793" w14:textId="1CF248D2"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Thiết bị phần cứng để chạy: PC</w:t>
      </w:r>
      <w:r w:rsidR="008064FF">
        <w:rPr>
          <w:sz w:val="26"/>
          <w:szCs w:val="26"/>
        </w:rPr>
        <w:t xml:space="preserve"> có kết nối mạng nội bộ cài đặt hệ thống Hồ sơ sức khỏe quân nhân</w:t>
      </w:r>
    </w:p>
    <w:p w14:paraId="19D7F1CA" w14:textId="77777777" w:rsidR="008E3940" w:rsidRPr="00EF1727" w:rsidRDefault="008E3940" w:rsidP="0049277F">
      <w:pPr>
        <w:pStyle w:val="Heading2"/>
        <w:jc w:val="both"/>
        <w:rPr>
          <w:szCs w:val="24"/>
        </w:rPr>
      </w:pPr>
      <w:bookmarkStart w:id="110" w:name="_Toc113158481"/>
      <w:bookmarkStart w:id="111" w:name="_Toc116715980"/>
      <w:bookmarkStart w:id="112" w:name="_Toc6672665"/>
      <w:bookmarkStart w:id="113" w:name="_Toc109901617"/>
      <w:r w:rsidRPr="00EF1727">
        <w:rPr>
          <w:szCs w:val="24"/>
        </w:rPr>
        <w:t>Các yêu cầu tài liệu người dùng và hỗ trợ trực tuyến</w:t>
      </w:r>
      <w:bookmarkEnd w:id="110"/>
      <w:bookmarkEnd w:id="111"/>
      <w:bookmarkEnd w:id="112"/>
      <w:bookmarkEnd w:id="113"/>
    </w:p>
    <w:p w14:paraId="0C638EA1"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Cung cấp HDSD bản mềm và có thể download tài liệu trực tiếp trên PM</w:t>
      </w:r>
    </w:p>
    <w:p w14:paraId="7AE7609E" w14:textId="77777777" w:rsidR="008E3940" w:rsidRPr="00EF1727" w:rsidRDefault="008E3940" w:rsidP="0049277F">
      <w:pPr>
        <w:pStyle w:val="Heading2"/>
        <w:jc w:val="both"/>
        <w:rPr>
          <w:szCs w:val="24"/>
        </w:rPr>
      </w:pPr>
      <w:bookmarkStart w:id="114" w:name="_Toc113158482"/>
      <w:bookmarkStart w:id="115" w:name="_Toc116715981"/>
      <w:bookmarkStart w:id="116" w:name="_Toc6672666"/>
      <w:bookmarkStart w:id="117" w:name="_Toc109901618"/>
      <w:r w:rsidRPr="00EF1727">
        <w:rPr>
          <w:szCs w:val="24"/>
        </w:rPr>
        <w:t>Các thành phần mua ngoài</w:t>
      </w:r>
      <w:bookmarkEnd w:id="114"/>
      <w:bookmarkEnd w:id="115"/>
      <w:bookmarkEnd w:id="116"/>
      <w:bookmarkEnd w:id="117"/>
    </w:p>
    <w:p w14:paraId="1972897B" w14:textId="77777777" w:rsidR="008E3940" w:rsidRPr="00EF1727" w:rsidRDefault="008E3940" w:rsidP="0049277F">
      <w:pPr>
        <w:pStyle w:val="InfoBlue"/>
        <w:rPr>
          <w:rFonts w:ascii="Times New Roman" w:hAnsi="Times New Roman" w:cs="Times New Roman"/>
          <w:color w:val="auto"/>
          <w:sz w:val="26"/>
          <w:szCs w:val="26"/>
        </w:rPr>
      </w:pPr>
      <w:r w:rsidRPr="00EF1727">
        <w:rPr>
          <w:rFonts w:ascii="Times New Roman" w:hAnsi="Times New Roman" w:cs="Times New Roman"/>
          <w:color w:val="auto"/>
          <w:sz w:val="26"/>
          <w:szCs w:val="26"/>
        </w:rPr>
        <w:t>N/A</w:t>
      </w:r>
    </w:p>
    <w:p w14:paraId="5A1105BB" w14:textId="77777777" w:rsidR="008E3940" w:rsidRPr="00EF1727" w:rsidRDefault="008E3940" w:rsidP="0049277F">
      <w:pPr>
        <w:pStyle w:val="Heading2"/>
        <w:jc w:val="both"/>
        <w:rPr>
          <w:szCs w:val="24"/>
        </w:rPr>
      </w:pPr>
      <w:bookmarkStart w:id="118" w:name="_Toc6672667"/>
      <w:bookmarkStart w:id="119" w:name="_Toc109901619"/>
      <w:r w:rsidRPr="00EF1727">
        <w:rPr>
          <w:szCs w:val="24"/>
        </w:rPr>
        <w:t>Yêu cầu về vận hành khai thác</w:t>
      </w:r>
      <w:bookmarkEnd w:id="118"/>
      <w:bookmarkEnd w:id="119"/>
      <w:r w:rsidRPr="00EF1727">
        <w:rPr>
          <w:szCs w:val="24"/>
        </w:rPr>
        <w:t xml:space="preserve"> </w:t>
      </w:r>
    </w:p>
    <w:p w14:paraId="5A15ACCD"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Các module ứng dụng đảm bảo chạy theo cơ chế dự phòng active – active.</w:t>
      </w:r>
    </w:p>
    <w:p w14:paraId="0C931476" w14:textId="77777777" w:rsidR="008E3940" w:rsidRPr="00EF1727" w:rsidRDefault="008E3940" w:rsidP="0049277F">
      <w:pPr>
        <w:pStyle w:val="Heading2"/>
        <w:jc w:val="both"/>
        <w:rPr>
          <w:szCs w:val="24"/>
        </w:rPr>
      </w:pPr>
      <w:bookmarkStart w:id="120" w:name="_Toc6672668"/>
      <w:bookmarkStart w:id="121" w:name="_Toc109901620"/>
      <w:r w:rsidRPr="00EF1727">
        <w:rPr>
          <w:szCs w:val="24"/>
        </w:rPr>
        <w:t>Yêu cầu về giải pháp hạ tầng</w:t>
      </w:r>
      <w:bookmarkEnd w:id="120"/>
      <w:bookmarkEnd w:id="121"/>
      <w:r w:rsidRPr="00EF1727">
        <w:rPr>
          <w:szCs w:val="24"/>
        </w:rPr>
        <w:t xml:space="preserve"> </w:t>
      </w:r>
    </w:p>
    <w:p w14:paraId="01849A22"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Hệ thống sử dụng thiết bị cân bằng tải cứng cho cả WEB và CSDL</w:t>
      </w:r>
    </w:p>
    <w:p w14:paraId="5719C4B8" w14:textId="77777777" w:rsidR="008E3940" w:rsidRPr="00EF1727" w:rsidRDefault="008E3940" w:rsidP="0049277F">
      <w:pPr>
        <w:pStyle w:val="Heading2"/>
        <w:jc w:val="both"/>
        <w:rPr>
          <w:szCs w:val="24"/>
        </w:rPr>
      </w:pPr>
      <w:bookmarkStart w:id="122" w:name="_Toc6672669"/>
      <w:bookmarkStart w:id="123" w:name="_Toc109901621"/>
      <w:r w:rsidRPr="00EF1727">
        <w:rPr>
          <w:szCs w:val="24"/>
        </w:rPr>
        <w:lastRenderedPageBreak/>
        <w:t>Yêu cầu về tính ghi log</w:t>
      </w:r>
      <w:bookmarkEnd w:id="122"/>
      <w:bookmarkEnd w:id="123"/>
      <w:r w:rsidRPr="00EF1727">
        <w:rPr>
          <w:szCs w:val="24"/>
        </w:rPr>
        <w:t xml:space="preserve"> </w:t>
      </w:r>
    </w:p>
    <w:p w14:paraId="129CB3CB"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Đảm bảo ghi log theo quy định số 2011/QĐ-VTNet-CNTT</w:t>
      </w:r>
    </w:p>
    <w:p w14:paraId="20AA35BC"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Thông tin lịch sử sử dụng hệ thống của người dùng được ghi ra file.</w:t>
      </w:r>
    </w:p>
    <w:p w14:paraId="3CDC2F9C" w14:textId="77777777" w:rsidR="008E3940" w:rsidRPr="00EF1727" w:rsidRDefault="008E3940" w:rsidP="0049277F">
      <w:pPr>
        <w:pStyle w:val="Heading1"/>
        <w:spacing w:before="120" w:after="120"/>
        <w:jc w:val="both"/>
        <w:rPr>
          <w:szCs w:val="24"/>
        </w:rPr>
      </w:pPr>
      <w:bookmarkStart w:id="124" w:name="_Toc6672670"/>
      <w:bookmarkStart w:id="125" w:name="_Toc109901622"/>
      <w:r w:rsidRPr="00EF1727">
        <w:rPr>
          <w:szCs w:val="24"/>
        </w:rPr>
        <w:t>TIÊU CHUẨN NGHIỆM THU HỆ THỐNG</w:t>
      </w:r>
      <w:bookmarkEnd w:id="124"/>
      <w:bookmarkEnd w:id="125"/>
    </w:p>
    <w:p w14:paraId="661B43FE" w14:textId="77777777" w:rsidR="008E3940" w:rsidRPr="00EF1727" w:rsidRDefault="008E3940" w:rsidP="0049277F">
      <w:pPr>
        <w:pStyle w:val="NormalWeb"/>
        <w:numPr>
          <w:ilvl w:val="0"/>
          <w:numId w:val="12"/>
        </w:numPr>
        <w:tabs>
          <w:tab w:val="clear" w:pos="900"/>
          <w:tab w:val="num" w:pos="360"/>
        </w:tabs>
        <w:spacing w:before="115" w:beforeAutospacing="0" w:after="0" w:line="360" w:lineRule="auto"/>
        <w:ind w:left="360"/>
        <w:rPr>
          <w:sz w:val="26"/>
          <w:szCs w:val="26"/>
        </w:rPr>
      </w:pPr>
      <w:r w:rsidRPr="00EF1727">
        <w:rPr>
          <w:sz w:val="26"/>
          <w:szCs w:val="26"/>
        </w:rPr>
        <w:t>Hệ thống đáp ứng các yêu cầu về nghiệp vụ và hiệu năng nêu trên.</w:t>
      </w:r>
    </w:p>
    <w:p w14:paraId="71F77E13" w14:textId="3CCA1012" w:rsidR="000437EB" w:rsidRPr="00EF1727" w:rsidRDefault="000437EB" w:rsidP="0049277F">
      <w:pPr>
        <w:pStyle w:val="Heading1"/>
        <w:spacing w:before="120" w:after="120"/>
        <w:jc w:val="both"/>
        <w:rPr>
          <w:szCs w:val="24"/>
        </w:rPr>
      </w:pPr>
      <w:bookmarkStart w:id="126" w:name="_Toc109901623"/>
      <w:r>
        <w:rPr>
          <w:szCs w:val="24"/>
        </w:rPr>
        <w:t>PHỤ LỤC</w:t>
      </w:r>
      <w:bookmarkEnd w:id="126"/>
    </w:p>
    <w:p w14:paraId="0D614D69" w14:textId="3829DF37" w:rsidR="008E3940" w:rsidRPr="000437EB" w:rsidRDefault="000437EB" w:rsidP="0049277F">
      <w:pPr>
        <w:pStyle w:val="Heading2"/>
        <w:jc w:val="both"/>
        <w:rPr>
          <w:szCs w:val="24"/>
        </w:rPr>
      </w:pPr>
      <w:bookmarkStart w:id="127" w:name="_Toc109901624"/>
      <w:r w:rsidRPr="000437EB">
        <w:rPr>
          <w:szCs w:val="24"/>
        </w:rPr>
        <w:t>Phụ lục 01 – MẪU HỒ SƠ SỨC KHỎE QUÂN NHÂN</w:t>
      </w:r>
      <w:bookmarkEnd w:id="127"/>
    </w:p>
    <w:p w14:paraId="464B35EF" w14:textId="77777777" w:rsidR="0072531A" w:rsidRPr="00EF1727" w:rsidRDefault="0072531A" w:rsidP="0049277F"/>
    <w:bookmarkEnd w:id="21"/>
    <w:p w14:paraId="1BF85CCD" w14:textId="77777777" w:rsidR="00EC1134" w:rsidRPr="00EF1727" w:rsidRDefault="00EC1134" w:rsidP="0049277F"/>
    <w:sectPr w:rsidR="00EC1134" w:rsidRPr="00EF1727" w:rsidSect="00700D35">
      <w:headerReference w:type="default" r:id="rId268"/>
      <w:footerReference w:type="even" r:id="rId269"/>
      <w:footerReference w:type="default" r:id="rId270"/>
      <w:pgSz w:w="11909" w:h="16834" w:code="9"/>
      <w:pgMar w:top="1800" w:right="850" w:bottom="1138" w:left="1699" w:header="432" w:footer="432" w:gutter="0"/>
      <w:pgNumType w:start="1"/>
      <w:cols w:space="709"/>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F4EA9E" w14:textId="77777777" w:rsidR="006F5B17" w:rsidRDefault="006F5B17">
      <w:r>
        <w:separator/>
      </w:r>
    </w:p>
  </w:endnote>
  <w:endnote w:type="continuationSeparator" w:id="0">
    <w:p w14:paraId="3A47C848" w14:textId="77777777" w:rsidR="006F5B17" w:rsidRDefault="006F5B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
    <w:altName w:val="Courier New"/>
    <w:charset w:val="00"/>
    <w:family w:val="auto"/>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VnArialH">
    <w:altName w:val="Courier New"/>
    <w:charset w:val="00"/>
    <w:family w:val="auto"/>
    <w:pitch w:val="default"/>
  </w:font>
  <w:font w:name=".VnArial">
    <w:altName w:val="Calibri"/>
    <w:charset w:val="00"/>
    <w:family w:val="auto"/>
    <w:pitch w:val="default"/>
  </w:font>
  <w:font w:name=".VnHelvetIns">
    <w:charset w:val="00"/>
    <w:family w:val="auto"/>
    <w:pitch w:val="default"/>
  </w:font>
  <w:font w:name=".VnTimeH">
    <w:altName w:val="Times New Roman"/>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21804" w14:textId="77777777" w:rsidR="00C15CAB" w:rsidRDefault="00C15CAB" w:rsidP="00A712D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003BDA" w14:textId="77777777" w:rsidR="00C15CAB" w:rsidRDefault="00C15CAB" w:rsidP="000B753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B5399" w14:textId="27BD791F" w:rsidR="00C15CAB" w:rsidRPr="00D239E7" w:rsidRDefault="00C15CAB" w:rsidP="0094578C">
    <w:pPr>
      <w:pStyle w:val="Footer"/>
      <w:tabs>
        <w:tab w:val="clear" w:pos="8640"/>
        <w:tab w:val="right" w:pos="9214"/>
      </w:tabs>
      <w:ind w:right="360"/>
      <w:rPr>
        <w:i/>
        <w:sz w:val="22"/>
        <w:szCs w:val="22"/>
      </w:rPr>
    </w:pPr>
    <w:r>
      <w:rPr>
        <w:i/>
        <w:sz w:val="22"/>
        <w:szCs w:val="22"/>
      </w:rPr>
      <w:t>Hồ sơ sức khỏe quân nhân – Cục Quân Y/TCHC</w:t>
    </w:r>
    <w:r w:rsidRPr="00D239E7">
      <w:rPr>
        <w:i/>
        <w:sz w:val="22"/>
        <w:szCs w:val="22"/>
      </w:rPr>
      <w:tab/>
    </w:r>
    <w:r w:rsidRPr="00D239E7">
      <w:rPr>
        <w:i/>
        <w:sz w:val="22"/>
        <w:szCs w:val="22"/>
      </w:rPr>
      <w:tab/>
    </w:r>
    <w:r>
      <w:rPr>
        <w:i/>
        <w:sz w:val="22"/>
        <w:szCs w:val="22"/>
      </w:rPr>
      <w:t xml:space="preserve"> </w:t>
    </w:r>
    <w:r w:rsidRPr="00D239E7">
      <w:rPr>
        <w:rStyle w:val="PageNumber"/>
        <w:i/>
      </w:rPr>
      <w:fldChar w:fldCharType="begin"/>
    </w:r>
    <w:r w:rsidRPr="00D239E7">
      <w:rPr>
        <w:rStyle w:val="PageNumber"/>
        <w:i/>
      </w:rPr>
      <w:instrText xml:space="preserve"> PAGE </w:instrText>
    </w:r>
    <w:r w:rsidRPr="00D239E7">
      <w:rPr>
        <w:rStyle w:val="PageNumber"/>
        <w:i/>
      </w:rPr>
      <w:fldChar w:fldCharType="separate"/>
    </w:r>
    <w:r>
      <w:rPr>
        <w:rStyle w:val="PageNumber"/>
        <w:i/>
        <w:noProof/>
      </w:rPr>
      <w:t>126</w:t>
    </w:r>
    <w:r w:rsidRPr="00D239E7">
      <w:rPr>
        <w:rStyle w:val="PageNumber"/>
        <w:i/>
      </w:rPr>
      <w:fldChar w:fldCharType="end"/>
    </w:r>
    <w:r w:rsidRPr="00D239E7">
      <w:rPr>
        <w:rStyle w:val="PageNumber"/>
        <w:i/>
      </w:rPr>
      <w:t>/</w:t>
    </w:r>
    <w:r w:rsidRPr="00D239E7">
      <w:rPr>
        <w:rStyle w:val="PageNumber"/>
        <w:i/>
      </w:rPr>
      <w:fldChar w:fldCharType="begin"/>
    </w:r>
    <w:r w:rsidRPr="00D239E7">
      <w:rPr>
        <w:rStyle w:val="PageNumber"/>
        <w:i/>
      </w:rPr>
      <w:instrText xml:space="preserve"> NUMPAGES </w:instrText>
    </w:r>
    <w:r w:rsidRPr="00D239E7">
      <w:rPr>
        <w:rStyle w:val="PageNumber"/>
        <w:i/>
      </w:rPr>
      <w:fldChar w:fldCharType="separate"/>
    </w:r>
    <w:r>
      <w:rPr>
        <w:rStyle w:val="PageNumber"/>
        <w:i/>
        <w:noProof/>
      </w:rPr>
      <w:t>438</w:t>
    </w:r>
    <w:r w:rsidRPr="00D239E7">
      <w:rPr>
        <w:rStyle w:val="PageNumber"/>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D3953" w14:textId="77777777" w:rsidR="006F5B17" w:rsidRDefault="006F5B17">
      <w:r>
        <w:separator/>
      </w:r>
    </w:p>
  </w:footnote>
  <w:footnote w:type="continuationSeparator" w:id="0">
    <w:p w14:paraId="2CD8A55C" w14:textId="77777777" w:rsidR="006F5B17" w:rsidRDefault="006F5B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64401" w14:textId="694178CD" w:rsidR="00C15CAB" w:rsidRDefault="00C15CAB" w:rsidP="00B7495D">
    <w:pPr>
      <w:pStyle w:val="Header"/>
      <w:pBdr>
        <w:bottom w:val="single" w:sz="4" w:space="1" w:color="auto"/>
      </w:pBdr>
      <w:tabs>
        <w:tab w:val="clear" w:pos="8640"/>
        <w:tab w:val="right" w:pos="9270"/>
      </w:tabs>
      <w:rPr>
        <w:sz w:val="22"/>
        <w:szCs w:val="22"/>
      </w:rPr>
    </w:pPr>
    <w:r>
      <w:rPr>
        <w:noProof/>
        <w:sz w:val="22"/>
        <w:szCs w:val="22"/>
      </w:rPr>
      <w:pict w14:anchorId="29A2E53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4062408" o:spid="_x0000_s2049" type="#_x0000_t136" style="position:absolute;margin-left:0;margin-top:0;width:513pt;height:146.55pt;rotation:315;z-index:-251658752;mso-position-horizontal:center;mso-position-horizontal-relative:margin;mso-position-vertical:center;mso-position-vertical-relative:margin" o:allowincell="f" fillcolor="silver" stroked="f">
          <v:fill opacity=".5"/>
          <v:textpath style="font-family:&quot;Times New Roman&quot;;font-size:1pt" string="VIETTEL"/>
          <w10:wrap anchorx="margin" anchory="margin"/>
        </v:shape>
      </w:pict>
    </w:r>
  </w:p>
  <w:p w14:paraId="68CBB9AC" w14:textId="6D732930" w:rsidR="00C15CAB" w:rsidRPr="0094578C" w:rsidRDefault="00C15CAB" w:rsidP="00B7495D">
    <w:pPr>
      <w:pStyle w:val="Header"/>
      <w:pBdr>
        <w:bottom w:val="single" w:sz="4" w:space="1" w:color="auto"/>
      </w:pBdr>
      <w:tabs>
        <w:tab w:val="clear" w:pos="8640"/>
        <w:tab w:val="right" w:pos="9270"/>
      </w:tabs>
      <w:rPr>
        <w:sz w:val="22"/>
        <w:szCs w:val="22"/>
      </w:rPr>
    </w:pPr>
    <w:r w:rsidRPr="0094578C">
      <w:rPr>
        <w:sz w:val="22"/>
        <w:szCs w:val="22"/>
      </w:rPr>
      <w:t xml:space="preserve">Tài liệu </w:t>
    </w:r>
    <w:r>
      <w:rPr>
        <w:sz w:val="22"/>
        <w:szCs w:val="22"/>
      </w:rPr>
      <w:t xml:space="preserve">Phân tích </w:t>
    </w:r>
    <w:r w:rsidRPr="0094578C">
      <w:rPr>
        <w:sz w:val="22"/>
        <w:szCs w:val="22"/>
      </w:rPr>
      <w:t>Yêu cầu người sử dụng</w:t>
    </w:r>
    <w:r w:rsidRPr="0094578C">
      <w:rPr>
        <w:sz w:val="22"/>
        <w:szCs w:val="22"/>
      </w:rPr>
      <w:tab/>
    </w:r>
    <w:r>
      <w:rPr>
        <w:sz w:val="22"/>
        <w:szCs w:val="22"/>
      </w:rPr>
      <w:t xml:space="preserve">                                                                                        v1.0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singleLevel"/>
    <w:tmpl w:val="00000003"/>
    <w:name w:val="WW8Num10"/>
    <w:lvl w:ilvl="0">
      <w:start w:val="1"/>
      <w:numFmt w:val="bullet"/>
      <w:lvlText w:val=""/>
      <w:lvlJc w:val="left"/>
      <w:pPr>
        <w:tabs>
          <w:tab w:val="num" w:pos="0"/>
        </w:tabs>
        <w:ind w:left="720" w:hanging="360"/>
      </w:pPr>
      <w:rPr>
        <w:rFonts w:ascii="Wingdings" w:hAnsi="Wingdings" w:cs="Wingdings"/>
      </w:rPr>
    </w:lvl>
  </w:abstractNum>
  <w:abstractNum w:abstractNumId="1" w15:restartNumberingAfterBreak="0">
    <w:nsid w:val="00945DD6"/>
    <w:multiLevelType w:val="multilevel"/>
    <w:tmpl w:val="53101F4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95984"/>
    <w:multiLevelType w:val="multilevel"/>
    <w:tmpl w:val="5D642658"/>
    <w:lvl w:ilvl="0">
      <w:numFmt w:val="bullet"/>
      <w:lvlText w:val="-"/>
      <w:lvlJc w:val="left"/>
      <w:pPr>
        <w:tabs>
          <w:tab w:val="num" w:pos="900"/>
        </w:tabs>
        <w:ind w:left="900" w:hanging="360"/>
      </w:pPr>
      <w:rPr>
        <w:rFonts w:ascii="Times New Roman" w:eastAsia="Times New Roman" w:hAnsi="Times New Roman" w:cs="Times New Roman" w:hint="default"/>
        <w:b/>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3" w15:restartNumberingAfterBreak="0">
    <w:nsid w:val="00CA0348"/>
    <w:multiLevelType w:val="multilevel"/>
    <w:tmpl w:val="FB8CC4B0"/>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CC3BE2"/>
    <w:multiLevelType w:val="multilevel"/>
    <w:tmpl w:val="37B0DE9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0E265A"/>
    <w:multiLevelType w:val="hybridMultilevel"/>
    <w:tmpl w:val="0BCE3A96"/>
    <w:lvl w:ilvl="0" w:tplc="0A76A5CA">
      <w:start w:val="1"/>
      <w:numFmt w:val="bullet"/>
      <w:pStyle w:val="NormalTableHeader"/>
      <w:lvlText w:val="­"/>
      <w:lvlJc w:val="left"/>
      <w:pPr>
        <w:ind w:left="1350" w:hanging="360"/>
      </w:pPr>
      <w:rPr>
        <w:rFonts w:ascii="Arial" w:hAnsi="Aria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01733648"/>
    <w:multiLevelType w:val="multilevel"/>
    <w:tmpl w:val="290290D6"/>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AD729F"/>
    <w:multiLevelType w:val="multilevel"/>
    <w:tmpl w:val="26D6539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F546E6"/>
    <w:multiLevelType w:val="multilevel"/>
    <w:tmpl w:val="2C7613F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3E3179"/>
    <w:multiLevelType w:val="multilevel"/>
    <w:tmpl w:val="77660FD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134F8"/>
    <w:multiLevelType w:val="multilevel"/>
    <w:tmpl w:val="872AEED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C48DA"/>
    <w:multiLevelType w:val="multilevel"/>
    <w:tmpl w:val="3350EB0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CD6C86"/>
    <w:multiLevelType w:val="multilevel"/>
    <w:tmpl w:val="5D1A295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DC3859"/>
    <w:multiLevelType w:val="multilevel"/>
    <w:tmpl w:val="BC7EA7D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E47CD8"/>
    <w:multiLevelType w:val="multilevel"/>
    <w:tmpl w:val="6BBC77B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810A9D"/>
    <w:multiLevelType w:val="multilevel"/>
    <w:tmpl w:val="9CC23E8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C34C3B"/>
    <w:multiLevelType w:val="multilevel"/>
    <w:tmpl w:val="920661A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C70870"/>
    <w:multiLevelType w:val="multilevel"/>
    <w:tmpl w:val="A54A844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065E80"/>
    <w:multiLevelType w:val="multilevel"/>
    <w:tmpl w:val="51162E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217A80"/>
    <w:multiLevelType w:val="multilevel"/>
    <w:tmpl w:val="986A861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D8678D"/>
    <w:multiLevelType w:val="hybridMultilevel"/>
    <w:tmpl w:val="FCEA47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66F1035"/>
    <w:multiLevelType w:val="multilevel"/>
    <w:tmpl w:val="E13E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23" w15:restartNumberingAfterBreak="0">
    <w:nsid w:val="068B3ED1"/>
    <w:multiLevelType w:val="hybridMultilevel"/>
    <w:tmpl w:val="1ADA805E"/>
    <w:lvl w:ilvl="0" w:tplc="C53AB7C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6BB5A67"/>
    <w:multiLevelType w:val="multilevel"/>
    <w:tmpl w:val="B0C060A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FA5F0B"/>
    <w:multiLevelType w:val="multilevel"/>
    <w:tmpl w:val="0DFCE1BA"/>
    <w:lvl w:ilvl="0">
      <w:start w:val="1"/>
      <w:numFmt w:val="bullet"/>
      <w:lvlText w:val="-"/>
      <w:lvlJc w:val="left"/>
      <w:pPr>
        <w:ind w:left="2160" w:hanging="360"/>
      </w:pPr>
      <w:rPr>
        <w:rFonts w:ascii="Arial" w:hAnsi="Arial" w:hint="default"/>
        <w:u w:val="none"/>
      </w:rPr>
    </w:lvl>
    <w:lvl w:ilvl="1">
      <w:start w:val="1"/>
      <w:numFmt w:val="bullet"/>
      <w:lvlText w:val="+"/>
      <w:lvlJc w:val="left"/>
      <w:pPr>
        <w:ind w:left="2880" w:hanging="360"/>
      </w:pPr>
      <w:rPr>
        <w:u w:val="none"/>
      </w:rPr>
    </w:lvl>
    <w:lvl w:ilvl="2">
      <w:start w:val="1"/>
      <w:numFmt w:val="bullet"/>
      <w:pStyle w:val="Table-list-6"/>
      <w:lvlText w:val=""/>
      <w:lvlJc w:val="left"/>
      <w:pPr>
        <w:ind w:left="3600" w:hanging="360"/>
      </w:pPr>
      <w:rPr>
        <w:rFonts w:ascii="Symbol" w:hAnsi="Symbol" w:hint="default"/>
        <w:u w:val="none"/>
      </w:rPr>
    </w:lvl>
    <w:lvl w:ilvl="3">
      <w:start w:val="1"/>
      <w:numFmt w:val="bullet"/>
      <w:pStyle w:val="Table-list-7"/>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074A4445"/>
    <w:multiLevelType w:val="multilevel"/>
    <w:tmpl w:val="B360F62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A78EC"/>
    <w:multiLevelType w:val="hybridMultilevel"/>
    <w:tmpl w:val="7354FBF6"/>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8" w15:restartNumberingAfterBreak="0">
    <w:nsid w:val="07DC3169"/>
    <w:multiLevelType w:val="multilevel"/>
    <w:tmpl w:val="A882F49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537EEF"/>
    <w:multiLevelType w:val="multilevel"/>
    <w:tmpl w:val="B94077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F71273"/>
    <w:multiLevelType w:val="hybridMultilevel"/>
    <w:tmpl w:val="13563824"/>
    <w:lvl w:ilvl="0" w:tplc="7A7AF768">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hint="default"/>
      </w:rPr>
    </w:lvl>
  </w:abstractNum>
  <w:abstractNum w:abstractNumId="32" w15:restartNumberingAfterBreak="0">
    <w:nsid w:val="091C2FCE"/>
    <w:multiLevelType w:val="multilevel"/>
    <w:tmpl w:val="43D6CB4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507289"/>
    <w:multiLevelType w:val="multilevel"/>
    <w:tmpl w:val="6044A9D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5118B3"/>
    <w:multiLevelType w:val="hybridMultilevel"/>
    <w:tmpl w:val="E2383D2A"/>
    <w:lvl w:ilvl="0" w:tplc="7A7AF76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0A2A2134"/>
    <w:multiLevelType w:val="multilevel"/>
    <w:tmpl w:val="FF5A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9C1A0B"/>
    <w:multiLevelType w:val="hybridMultilevel"/>
    <w:tmpl w:val="7870CA2A"/>
    <w:lvl w:ilvl="0" w:tplc="F6C22DE6">
      <w:start w:val="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38" w15:restartNumberingAfterBreak="0">
    <w:nsid w:val="0BD04CF8"/>
    <w:multiLevelType w:val="hybridMultilevel"/>
    <w:tmpl w:val="F0D6E296"/>
    <w:lvl w:ilvl="0" w:tplc="F4FE4F7A">
      <w:numFmt w:val="bullet"/>
      <w:lvlText w:val="-"/>
      <w:lvlJc w:val="left"/>
      <w:pPr>
        <w:ind w:left="869" w:hanging="360"/>
      </w:pPr>
      <w:rPr>
        <w:rFonts w:ascii="Times New Roman" w:eastAsia="Times New Roman" w:hAnsi="Times New Roman" w:cs="Times New Roman"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39" w15:restartNumberingAfterBreak="0">
    <w:nsid w:val="0C1F2135"/>
    <w:multiLevelType w:val="multilevel"/>
    <w:tmpl w:val="59C201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5E1A4E"/>
    <w:multiLevelType w:val="multilevel"/>
    <w:tmpl w:val="AF2A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734483"/>
    <w:multiLevelType w:val="multilevel"/>
    <w:tmpl w:val="51104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C9C76C9"/>
    <w:multiLevelType w:val="multilevel"/>
    <w:tmpl w:val="8132E1C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F11D90"/>
    <w:multiLevelType w:val="multilevel"/>
    <w:tmpl w:val="B83C456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3020A1"/>
    <w:multiLevelType w:val="multilevel"/>
    <w:tmpl w:val="7B029F8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6B4219"/>
    <w:multiLevelType w:val="multilevel"/>
    <w:tmpl w:val="107C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794D5C"/>
    <w:multiLevelType w:val="hybridMultilevel"/>
    <w:tmpl w:val="455C407E"/>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7" w15:restartNumberingAfterBreak="0">
    <w:nsid w:val="0FA27254"/>
    <w:multiLevelType w:val="multilevel"/>
    <w:tmpl w:val="BF162C3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176519"/>
    <w:multiLevelType w:val="multilevel"/>
    <w:tmpl w:val="65F2917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034510F"/>
    <w:multiLevelType w:val="multilevel"/>
    <w:tmpl w:val="F2402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500EE1"/>
    <w:multiLevelType w:val="multilevel"/>
    <w:tmpl w:val="F454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FB31E3"/>
    <w:multiLevelType w:val="hybridMultilevel"/>
    <w:tmpl w:val="36ACEE74"/>
    <w:lvl w:ilvl="0" w:tplc="F4FE4F7A">
      <w:numFmt w:val="bullet"/>
      <w:lvlText w:val="-"/>
      <w:lvlJc w:val="left"/>
      <w:pPr>
        <w:ind w:left="744" w:hanging="360"/>
      </w:pPr>
      <w:rPr>
        <w:rFonts w:ascii="Times New Roman" w:eastAsia="Times New Roman"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52" w15:restartNumberingAfterBreak="0">
    <w:nsid w:val="11452732"/>
    <w:multiLevelType w:val="multilevel"/>
    <w:tmpl w:val="C6A6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12156EE1"/>
    <w:multiLevelType w:val="multilevel"/>
    <w:tmpl w:val="FFA8765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2934995"/>
    <w:multiLevelType w:val="hybridMultilevel"/>
    <w:tmpl w:val="4F0030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2FA3529"/>
    <w:multiLevelType w:val="multilevel"/>
    <w:tmpl w:val="58923AD0"/>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13CF1C2E"/>
    <w:multiLevelType w:val="multilevel"/>
    <w:tmpl w:val="834800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054A7D"/>
    <w:multiLevelType w:val="multilevel"/>
    <w:tmpl w:val="AF32C5A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BE728E"/>
    <w:multiLevelType w:val="multilevel"/>
    <w:tmpl w:val="FF5AAF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5922958"/>
    <w:multiLevelType w:val="multilevel"/>
    <w:tmpl w:val="98F2FF8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A515BA"/>
    <w:multiLevelType w:val="multilevel"/>
    <w:tmpl w:val="48BEFC3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B16A3B"/>
    <w:multiLevelType w:val="multilevel"/>
    <w:tmpl w:val="4AC258B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653715"/>
    <w:multiLevelType w:val="hybridMultilevel"/>
    <w:tmpl w:val="B97658E4"/>
    <w:lvl w:ilvl="0" w:tplc="0409000D">
      <w:start w:val="1"/>
      <w:numFmt w:val="bullet"/>
      <w:lvlText w:val=""/>
      <w:lvlJc w:val="left"/>
      <w:pPr>
        <w:ind w:left="1321" w:hanging="360"/>
      </w:pPr>
      <w:rPr>
        <w:rFonts w:ascii="Wingdings" w:hAnsi="Wingdings" w:hint="default"/>
      </w:rPr>
    </w:lvl>
    <w:lvl w:ilvl="1" w:tplc="04090003" w:tentative="1">
      <w:start w:val="1"/>
      <w:numFmt w:val="bullet"/>
      <w:lvlText w:val="o"/>
      <w:lvlJc w:val="left"/>
      <w:pPr>
        <w:ind w:left="2041" w:hanging="360"/>
      </w:pPr>
      <w:rPr>
        <w:rFonts w:ascii="Courier New" w:hAnsi="Courier New" w:cs="Courier New" w:hint="default"/>
      </w:rPr>
    </w:lvl>
    <w:lvl w:ilvl="2" w:tplc="04090005" w:tentative="1">
      <w:start w:val="1"/>
      <w:numFmt w:val="bullet"/>
      <w:lvlText w:val=""/>
      <w:lvlJc w:val="left"/>
      <w:pPr>
        <w:ind w:left="2761" w:hanging="360"/>
      </w:pPr>
      <w:rPr>
        <w:rFonts w:ascii="Wingdings" w:hAnsi="Wingdings" w:hint="default"/>
      </w:rPr>
    </w:lvl>
    <w:lvl w:ilvl="3" w:tplc="04090001" w:tentative="1">
      <w:start w:val="1"/>
      <w:numFmt w:val="bullet"/>
      <w:lvlText w:val=""/>
      <w:lvlJc w:val="left"/>
      <w:pPr>
        <w:ind w:left="3481" w:hanging="360"/>
      </w:pPr>
      <w:rPr>
        <w:rFonts w:ascii="Symbol" w:hAnsi="Symbol" w:hint="default"/>
      </w:rPr>
    </w:lvl>
    <w:lvl w:ilvl="4" w:tplc="04090003" w:tentative="1">
      <w:start w:val="1"/>
      <w:numFmt w:val="bullet"/>
      <w:lvlText w:val="o"/>
      <w:lvlJc w:val="left"/>
      <w:pPr>
        <w:ind w:left="4201" w:hanging="360"/>
      </w:pPr>
      <w:rPr>
        <w:rFonts w:ascii="Courier New" w:hAnsi="Courier New" w:cs="Courier New" w:hint="default"/>
      </w:rPr>
    </w:lvl>
    <w:lvl w:ilvl="5" w:tplc="04090005" w:tentative="1">
      <w:start w:val="1"/>
      <w:numFmt w:val="bullet"/>
      <w:lvlText w:val=""/>
      <w:lvlJc w:val="left"/>
      <w:pPr>
        <w:ind w:left="4921" w:hanging="360"/>
      </w:pPr>
      <w:rPr>
        <w:rFonts w:ascii="Wingdings" w:hAnsi="Wingdings" w:hint="default"/>
      </w:rPr>
    </w:lvl>
    <w:lvl w:ilvl="6" w:tplc="04090001" w:tentative="1">
      <w:start w:val="1"/>
      <w:numFmt w:val="bullet"/>
      <w:lvlText w:val=""/>
      <w:lvlJc w:val="left"/>
      <w:pPr>
        <w:ind w:left="5641" w:hanging="360"/>
      </w:pPr>
      <w:rPr>
        <w:rFonts w:ascii="Symbol" w:hAnsi="Symbol" w:hint="default"/>
      </w:rPr>
    </w:lvl>
    <w:lvl w:ilvl="7" w:tplc="04090003" w:tentative="1">
      <w:start w:val="1"/>
      <w:numFmt w:val="bullet"/>
      <w:lvlText w:val="o"/>
      <w:lvlJc w:val="left"/>
      <w:pPr>
        <w:ind w:left="6361" w:hanging="360"/>
      </w:pPr>
      <w:rPr>
        <w:rFonts w:ascii="Courier New" w:hAnsi="Courier New" w:cs="Courier New" w:hint="default"/>
      </w:rPr>
    </w:lvl>
    <w:lvl w:ilvl="8" w:tplc="04090005" w:tentative="1">
      <w:start w:val="1"/>
      <w:numFmt w:val="bullet"/>
      <w:lvlText w:val=""/>
      <w:lvlJc w:val="left"/>
      <w:pPr>
        <w:ind w:left="7081" w:hanging="360"/>
      </w:pPr>
      <w:rPr>
        <w:rFonts w:ascii="Wingdings" w:hAnsi="Wingdings" w:hint="default"/>
      </w:rPr>
    </w:lvl>
  </w:abstractNum>
  <w:abstractNum w:abstractNumId="64" w15:restartNumberingAfterBreak="0">
    <w:nsid w:val="178035A7"/>
    <w:multiLevelType w:val="multilevel"/>
    <w:tmpl w:val="010A550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7F4316C"/>
    <w:multiLevelType w:val="hybridMultilevel"/>
    <w:tmpl w:val="8708BD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18273286"/>
    <w:multiLevelType w:val="multilevel"/>
    <w:tmpl w:val="E708D7A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93A0991"/>
    <w:multiLevelType w:val="multilevel"/>
    <w:tmpl w:val="7EDC4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726FB8"/>
    <w:multiLevelType w:val="multilevel"/>
    <w:tmpl w:val="4C00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70" w15:restartNumberingAfterBreak="0">
    <w:nsid w:val="1A6D6E28"/>
    <w:multiLevelType w:val="multilevel"/>
    <w:tmpl w:val="8A9C2ECE"/>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9C0127"/>
    <w:multiLevelType w:val="hybridMultilevel"/>
    <w:tmpl w:val="C318E798"/>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1AD179B8"/>
    <w:multiLevelType w:val="multilevel"/>
    <w:tmpl w:val="9D2C52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74" w15:restartNumberingAfterBreak="0">
    <w:nsid w:val="1B4F4DC7"/>
    <w:multiLevelType w:val="multilevel"/>
    <w:tmpl w:val="0B60A232"/>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6C3271"/>
    <w:multiLevelType w:val="multilevel"/>
    <w:tmpl w:val="80AA58B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2034"/>
        </w:tabs>
        <w:ind w:left="203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638"/>
        </w:tabs>
        <w:ind w:left="163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6" w15:restartNumberingAfterBreak="0">
    <w:nsid w:val="1B88710A"/>
    <w:multiLevelType w:val="multilevel"/>
    <w:tmpl w:val="AEDCD07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D8D59E1"/>
    <w:multiLevelType w:val="multilevel"/>
    <w:tmpl w:val="9AE27C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C67BB6"/>
    <w:multiLevelType w:val="multilevel"/>
    <w:tmpl w:val="A2E8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DF16652"/>
    <w:multiLevelType w:val="multilevel"/>
    <w:tmpl w:val="2514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FB5EAC"/>
    <w:multiLevelType w:val="hybridMultilevel"/>
    <w:tmpl w:val="84309544"/>
    <w:lvl w:ilvl="0" w:tplc="6C2E7F4E">
      <w:start w:val="1"/>
      <w:numFmt w:val="bullet"/>
      <w:pStyle w:val="Bulle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1" w15:restartNumberingAfterBreak="0">
    <w:nsid w:val="1E031F7B"/>
    <w:multiLevelType w:val="hybridMultilevel"/>
    <w:tmpl w:val="FEEE9362"/>
    <w:lvl w:ilvl="0" w:tplc="437A11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1E5132EB"/>
    <w:multiLevelType w:val="hybridMultilevel"/>
    <w:tmpl w:val="2D3007EE"/>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1E91635E"/>
    <w:multiLevelType w:val="hybridMultilevel"/>
    <w:tmpl w:val="BB3A1DD6"/>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85" w15:restartNumberingAfterBreak="0">
    <w:nsid w:val="1F2C0A6D"/>
    <w:multiLevelType w:val="multilevel"/>
    <w:tmpl w:val="77A21CD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FC6233E"/>
    <w:multiLevelType w:val="hybridMultilevel"/>
    <w:tmpl w:val="5AAC0C54"/>
    <w:lvl w:ilvl="0" w:tplc="04090009">
      <w:start w:val="1"/>
      <w:numFmt w:val="bullet"/>
      <w:lvlText w:val=""/>
      <w:lvlJc w:val="left"/>
      <w:pPr>
        <w:ind w:left="1264" w:hanging="360"/>
      </w:pPr>
      <w:rPr>
        <w:rFonts w:ascii="Wingdings" w:hAnsi="Wingdings"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87" w15:restartNumberingAfterBreak="0">
    <w:nsid w:val="1FEB2D05"/>
    <w:multiLevelType w:val="multilevel"/>
    <w:tmpl w:val="B1DAA7B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5475CD"/>
    <w:multiLevelType w:val="multilevel"/>
    <w:tmpl w:val="085E6EA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09F2D3D"/>
    <w:multiLevelType w:val="multilevel"/>
    <w:tmpl w:val="924CD45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223DF4"/>
    <w:multiLevelType w:val="multilevel"/>
    <w:tmpl w:val="10F4AE2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7E155A"/>
    <w:multiLevelType w:val="multilevel"/>
    <w:tmpl w:val="B748C4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1A60C2E"/>
    <w:multiLevelType w:val="multilevel"/>
    <w:tmpl w:val="095A125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203126A"/>
    <w:multiLevelType w:val="multilevel"/>
    <w:tmpl w:val="3C0ACE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1F3D31"/>
    <w:multiLevelType w:val="multilevel"/>
    <w:tmpl w:val="9E8E148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24D16FD"/>
    <w:multiLevelType w:val="multilevel"/>
    <w:tmpl w:val="46904F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2635A46"/>
    <w:multiLevelType w:val="multilevel"/>
    <w:tmpl w:val="EE9EA4E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7345E9"/>
    <w:multiLevelType w:val="multilevel"/>
    <w:tmpl w:val="5ECE657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942E12"/>
    <w:multiLevelType w:val="multilevel"/>
    <w:tmpl w:val="B232CE0A"/>
    <w:lvl w:ilvl="0">
      <w:start w:val="1"/>
      <w:numFmt w:val="decimal"/>
      <w:lvlText w:val="%1."/>
      <w:lvlJc w:val="left"/>
      <w:pPr>
        <w:ind w:left="702"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98" w:hanging="720"/>
      </w:pPr>
      <w:rPr>
        <w:rFonts w:hint="default"/>
      </w:rPr>
    </w:lvl>
    <w:lvl w:ilvl="3">
      <w:start w:val="1"/>
      <w:numFmt w:val="decimal"/>
      <w:isLgl/>
      <w:lvlText w:val="%1.%2.%3.%4."/>
      <w:lvlJc w:val="left"/>
      <w:pPr>
        <w:ind w:left="1116" w:hanging="720"/>
      </w:pPr>
      <w:rPr>
        <w:rFonts w:hint="default"/>
      </w:rPr>
    </w:lvl>
    <w:lvl w:ilvl="4">
      <w:start w:val="1"/>
      <w:numFmt w:val="decimal"/>
      <w:isLgl/>
      <w:lvlText w:val="%1.%2.%3.%4.%5."/>
      <w:lvlJc w:val="left"/>
      <w:pPr>
        <w:ind w:left="1494" w:hanging="1080"/>
      </w:pPr>
      <w:rPr>
        <w:rFonts w:hint="default"/>
      </w:rPr>
    </w:lvl>
    <w:lvl w:ilvl="5">
      <w:start w:val="1"/>
      <w:numFmt w:val="decimal"/>
      <w:isLgl/>
      <w:lvlText w:val="%1.%2.%3.%4.%5.%6."/>
      <w:lvlJc w:val="left"/>
      <w:pPr>
        <w:ind w:left="1512"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908" w:hanging="1440"/>
      </w:pPr>
      <w:rPr>
        <w:rFonts w:hint="default"/>
      </w:rPr>
    </w:lvl>
    <w:lvl w:ilvl="8">
      <w:start w:val="1"/>
      <w:numFmt w:val="decimal"/>
      <w:isLgl/>
      <w:lvlText w:val="%1.%2.%3.%4.%5.%6.%7.%8.%9."/>
      <w:lvlJc w:val="left"/>
      <w:pPr>
        <w:ind w:left="2286" w:hanging="1800"/>
      </w:pPr>
      <w:rPr>
        <w:rFonts w:hint="default"/>
      </w:rPr>
    </w:lvl>
  </w:abstractNum>
  <w:abstractNum w:abstractNumId="99" w15:restartNumberingAfterBreak="0">
    <w:nsid w:val="231E759E"/>
    <w:multiLevelType w:val="hybridMultilevel"/>
    <w:tmpl w:val="FB3A8728"/>
    <w:lvl w:ilvl="0" w:tplc="F4FE4F7A">
      <w:numFmt w:val="bullet"/>
      <w:lvlText w:val="-"/>
      <w:lvlJc w:val="left"/>
      <w:pPr>
        <w:ind w:left="779" w:hanging="360"/>
      </w:pPr>
      <w:rPr>
        <w:rFonts w:ascii="Times New Roman" w:eastAsia="Times New Roman" w:hAnsi="Times New Roman" w:cs="Times New Roman" w:hint="default"/>
      </w:rPr>
    </w:lvl>
    <w:lvl w:ilvl="1" w:tplc="04090003" w:tentative="1">
      <w:start w:val="1"/>
      <w:numFmt w:val="bullet"/>
      <w:lvlText w:val="o"/>
      <w:lvlJc w:val="left"/>
      <w:pPr>
        <w:ind w:left="1499" w:hanging="360"/>
      </w:pPr>
      <w:rPr>
        <w:rFonts w:ascii="Courier New" w:hAnsi="Courier New" w:cs="Courier New" w:hint="default"/>
      </w:rPr>
    </w:lvl>
    <w:lvl w:ilvl="2" w:tplc="04090005" w:tentative="1">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100" w15:restartNumberingAfterBreak="0">
    <w:nsid w:val="233A1E72"/>
    <w:multiLevelType w:val="multilevel"/>
    <w:tmpl w:val="605AF23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AC3952"/>
    <w:multiLevelType w:val="multilevel"/>
    <w:tmpl w:val="7FD2310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03" w15:restartNumberingAfterBreak="0">
    <w:nsid w:val="23EA730D"/>
    <w:multiLevelType w:val="multilevel"/>
    <w:tmpl w:val="F9C0CD9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4F21BF6"/>
    <w:multiLevelType w:val="multilevel"/>
    <w:tmpl w:val="ADE83A6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106" w15:restartNumberingAfterBreak="0">
    <w:nsid w:val="260F45AE"/>
    <w:multiLevelType w:val="multilevel"/>
    <w:tmpl w:val="D1B2340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677D88"/>
    <w:multiLevelType w:val="hybridMultilevel"/>
    <w:tmpl w:val="180A9E64"/>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08" w15:restartNumberingAfterBreak="0">
    <w:nsid w:val="26776BA6"/>
    <w:multiLevelType w:val="multilevel"/>
    <w:tmpl w:val="3C70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C225A0"/>
    <w:multiLevelType w:val="hybridMultilevel"/>
    <w:tmpl w:val="6A524A92"/>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10" w15:restartNumberingAfterBreak="0">
    <w:nsid w:val="26D318D8"/>
    <w:multiLevelType w:val="multilevel"/>
    <w:tmpl w:val="AF085A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6EB2C1F"/>
    <w:multiLevelType w:val="multilevel"/>
    <w:tmpl w:val="BF42CD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F36DA0"/>
    <w:multiLevelType w:val="hybridMultilevel"/>
    <w:tmpl w:val="D034D2AC"/>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2706517B"/>
    <w:multiLevelType w:val="multilevel"/>
    <w:tmpl w:val="69EAA3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73A107A"/>
    <w:multiLevelType w:val="multilevel"/>
    <w:tmpl w:val="AF8E7D2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800448E"/>
    <w:multiLevelType w:val="multilevel"/>
    <w:tmpl w:val="9A26210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8E1004D"/>
    <w:multiLevelType w:val="multilevel"/>
    <w:tmpl w:val="1CECCC98"/>
    <w:lvl w:ilvl="0">
      <w:start w:val="1"/>
      <w:numFmt w:val="bullet"/>
      <w:pStyle w:val="Table-list-4"/>
      <w:lvlText w:val="-"/>
      <w:lvlJc w:val="left"/>
      <w:pPr>
        <w:ind w:left="2160" w:hanging="360"/>
      </w:pPr>
      <w:rPr>
        <w:rFonts w:ascii="Arial" w:hAnsi="Arial" w:hint="default"/>
        <w:u w:val="none"/>
      </w:rPr>
    </w:lvl>
    <w:lvl w:ilvl="1">
      <w:start w:val="1"/>
      <w:numFmt w:val="bullet"/>
      <w:pStyle w:val="Table-list-5"/>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15:restartNumberingAfterBreak="0">
    <w:nsid w:val="29A71B64"/>
    <w:multiLevelType w:val="multilevel"/>
    <w:tmpl w:val="0E12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ADB4505"/>
    <w:multiLevelType w:val="multilevel"/>
    <w:tmpl w:val="135E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0E00FA"/>
    <w:multiLevelType w:val="hybridMultilevel"/>
    <w:tmpl w:val="63760BDE"/>
    <w:lvl w:ilvl="0" w:tplc="7A7AF76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2B213D61"/>
    <w:multiLevelType w:val="multilevel"/>
    <w:tmpl w:val="E2D4786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B2D0566"/>
    <w:multiLevelType w:val="multilevel"/>
    <w:tmpl w:val="9772851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B4123F7"/>
    <w:multiLevelType w:val="multilevel"/>
    <w:tmpl w:val="7A7AFC9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BD13459"/>
    <w:multiLevelType w:val="multilevel"/>
    <w:tmpl w:val="EAEAC6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C86447E"/>
    <w:multiLevelType w:val="multilevel"/>
    <w:tmpl w:val="EA58B98C"/>
    <w:lvl w:ilvl="0">
      <w:start w:val="1"/>
      <w:numFmt w:val="bullet"/>
      <w:pStyle w:val="Table-list-2"/>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2D264AD2"/>
    <w:multiLevelType w:val="hybridMultilevel"/>
    <w:tmpl w:val="331C3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2D320B87"/>
    <w:multiLevelType w:val="multilevel"/>
    <w:tmpl w:val="CA42C45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DCE736E"/>
    <w:multiLevelType w:val="multilevel"/>
    <w:tmpl w:val="0262B3E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D44A8F"/>
    <w:multiLevelType w:val="multilevel"/>
    <w:tmpl w:val="1394822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ED4333D"/>
    <w:multiLevelType w:val="multilevel"/>
    <w:tmpl w:val="BAA85BE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F6B5A4C"/>
    <w:multiLevelType w:val="multilevel"/>
    <w:tmpl w:val="99BE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0462D3F"/>
    <w:multiLevelType w:val="multilevel"/>
    <w:tmpl w:val="2E80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08D4813"/>
    <w:multiLevelType w:val="multilevel"/>
    <w:tmpl w:val="A70AA05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0EB525B"/>
    <w:multiLevelType w:val="multilevel"/>
    <w:tmpl w:val="4AFA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186298D"/>
    <w:multiLevelType w:val="hybridMultilevel"/>
    <w:tmpl w:val="6EB229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3217652A"/>
    <w:multiLevelType w:val="multilevel"/>
    <w:tmpl w:val="AF7253F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2994DD9"/>
    <w:multiLevelType w:val="multilevel"/>
    <w:tmpl w:val="6844555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2A470AC"/>
    <w:multiLevelType w:val="hybridMultilevel"/>
    <w:tmpl w:val="9F6A53A0"/>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32B921C9"/>
    <w:multiLevelType w:val="multilevel"/>
    <w:tmpl w:val="8432038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2E83EDD"/>
    <w:multiLevelType w:val="multilevel"/>
    <w:tmpl w:val="D59A272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3DC407D"/>
    <w:multiLevelType w:val="multilevel"/>
    <w:tmpl w:val="9AF05E8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45B3EFA"/>
    <w:multiLevelType w:val="multilevel"/>
    <w:tmpl w:val="55F6262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4A54CD4"/>
    <w:multiLevelType w:val="multilevel"/>
    <w:tmpl w:val="5974527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4A5580D"/>
    <w:multiLevelType w:val="multilevel"/>
    <w:tmpl w:val="71A8CA6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5721D47"/>
    <w:multiLevelType w:val="multilevel"/>
    <w:tmpl w:val="B16AAFB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66D36AD"/>
    <w:multiLevelType w:val="multilevel"/>
    <w:tmpl w:val="8958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72B24B2"/>
    <w:multiLevelType w:val="multilevel"/>
    <w:tmpl w:val="D6EE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7805FCD"/>
    <w:multiLevelType w:val="singleLevel"/>
    <w:tmpl w:val="0409000F"/>
    <w:lvl w:ilvl="0">
      <w:start w:val="1"/>
      <w:numFmt w:val="decimal"/>
      <w:pStyle w:val="ListNumber"/>
      <w:lvlText w:val="%1."/>
      <w:lvlJc w:val="left"/>
      <w:pPr>
        <w:tabs>
          <w:tab w:val="num" w:pos="360"/>
        </w:tabs>
        <w:ind w:left="360" w:hanging="360"/>
      </w:pPr>
    </w:lvl>
  </w:abstractNum>
  <w:abstractNum w:abstractNumId="148" w15:restartNumberingAfterBreak="0">
    <w:nsid w:val="384F7157"/>
    <w:multiLevelType w:val="multilevel"/>
    <w:tmpl w:val="CB08A9D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8AB242B"/>
    <w:multiLevelType w:val="multilevel"/>
    <w:tmpl w:val="8D7A0B6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8E61568"/>
    <w:multiLevelType w:val="hybridMultilevel"/>
    <w:tmpl w:val="3F646672"/>
    <w:lvl w:ilvl="0" w:tplc="F6C22DE6">
      <w:start w:val="6"/>
      <w:numFmt w:val="bullet"/>
      <w:lvlText w:val="-"/>
      <w:lvlJc w:val="left"/>
      <w:pPr>
        <w:ind w:left="740" w:hanging="360"/>
      </w:pPr>
      <w:rPr>
        <w:rFonts w:ascii="Times New Roman" w:eastAsiaTheme="minorHAnsi" w:hAnsi="Times New Roman" w:cs="Times New Roman"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151" w15:restartNumberingAfterBreak="0">
    <w:nsid w:val="39537004"/>
    <w:multiLevelType w:val="multilevel"/>
    <w:tmpl w:val="56A683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9651A17"/>
    <w:multiLevelType w:val="multilevel"/>
    <w:tmpl w:val="1D7ECEA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9930D9E"/>
    <w:multiLevelType w:val="multilevel"/>
    <w:tmpl w:val="263ACB9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155" w15:restartNumberingAfterBreak="0">
    <w:nsid w:val="3A877F94"/>
    <w:multiLevelType w:val="multilevel"/>
    <w:tmpl w:val="28F47CB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AB748FE"/>
    <w:multiLevelType w:val="multilevel"/>
    <w:tmpl w:val="F3B2A93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AEE00AF"/>
    <w:multiLevelType w:val="hybridMultilevel"/>
    <w:tmpl w:val="DFEC01A6"/>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B2D7D34"/>
    <w:multiLevelType w:val="multilevel"/>
    <w:tmpl w:val="1C5C5C7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4910D8"/>
    <w:multiLevelType w:val="multilevel"/>
    <w:tmpl w:val="AFDADB0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B782B29"/>
    <w:multiLevelType w:val="hybridMultilevel"/>
    <w:tmpl w:val="E84C641C"/>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3BCC2E9A"/>
    <w:multiLevelType w:val="multilevel"/>
    <w:tmpl w:val="1F1CD3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C1071CE"/>
    <w:multiLevelType w:val="multilevel"/>
    <w:tmpl w:val="5A6A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C374733"/>
    <w:multiLevelType w:val="multilevel"/>
    <w:tmpl w:val="5524AD7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C90309C"/>
    <w:multiLevelType w:val="multilevel"/>
    <w:tmpl w:val="2F70226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C9D03A5"/>
    <w:multiLevelType w:val="multilevel"/>
    <w:tmpl w:val="F1001BD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167" w15:restartNumberingAfterBreak="0">
    <w:nsid w:val="3CF24530"/>
    <w:multiLevelType w:val="hybridMultilevel"/>
    <w:tmpl w:val="E54ACEDE"/>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169" w15:restartNumberingAfterBreak="0">
    <w:nsid w:val="3E6453FC"/>
    <w:multiLevelType w:val="multilevel"/>
    <w:tmpl w:val="6D4A303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E730A8E"/>
    <w:multiLevelType w:val="multilevel"/>
    <w:tmpl w:val="4BD4860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FC7D26"/>
    <w:multiLevelType w:val="hybridMultilevel"/>
    <w:tmpl w:val="82CEBC52"/>
    <w:lvl w:ilvl="0" w:tplc="E4AC2EF2">
      <w:numFmt w:val="bullet"/>
      <w:pStyle w:val="GachH-L063"/>
      <w:lvlText w:val="-"/>
      <w:lvlJc w:val="left"/>
      <w:pPr>
        <w:tabs>
          <w:tab w:val="num" w:pos="1188"/>
        </w:tabs>
        <w:ind w:left="1188" w:hanging="288"/>
      </w:pPr>
      <w:rPr>
        <w:rFonts w:ascii="Tahoma" w:eastAsia="Calibri" w:hAnsi="Tahoma" w:cs="Tahoma" w:hint="default"/>
        <w:i/>
        <w:color w:val="auto"/>
      </w:rPr>
    </w:lvl>
    <w:lvl w:ilvl="1" w:tplc="FFFFFFFF">
      <w:start w:val="1"/>
      <w:numFmt w:val="bullet"/>
      <w:lvlText w:val="o"/>
      <w:lvlJc w:val="left"/>
      <w:pPr>
        <w:tabs>
          <w:tab w:val="num" w:pos="2074"/>
        </w:tabs>
        <w:ind w:left="2074" w:hanging="360"/>
      </w:pPr>
      <w:rPr>
        <w:rFonts w:ascii="Courier New" w:hAnsi="Courier New" w:cs="Courier New" w:hint="default"/>
      </w:rPr>
    </w:lvl>
    <w:lvl w:ilvl="2" w:tplc="FFFFFFFF">
      <w:start w:val="1"/>
      <w:numFmt w:val="bullet"/>
      <w:lvlText w:val=""/>
      <w:lvlJc w:val="left"/>
      <w:pPr>
        <w:tabs>
          <w:tab w:val="num" w:pos="2794"/>
        </w:tabs>
        <w:ind w:left="2794" w:hanging="360"/>
      </w:pPr>
      <w:rPr>
        <w:rFonts w:ascii="Wingdings" w:hAnsi="Wingdings" w:hint="default"/>
      </w:rPr>
    </w:lvl>
    <w:lvl w:ilvl="3" w:tplc="FFFFFFFF">
      <w:start w:val="1"/>
      <w:numFmt w:val="bullet"/>
      <w:lvlText w:val=""/>
      <w:lvlJc w:val="left"/>
      <w:pPr>
        <w:tabs>
          <w:tab w:val="num" w:pos="3514"/>
        </w:tabs>
        <w:ind w:left="3514" w:hanging="360"/>
      </w:pPr>
      <w:rPr>
        <w:rFonts w:ascii="Symbol" w:hAnsi="Symbol" w:hint="default"/>
      </w:rPr>
    </w:lvl>
    <w:lvl w:ilvl="4" w:tplc="FFFFFFFF">
      <w:start w:val="1"/>
      <w:numFmt w:val="bullet"/>
      <w:lvlText w:val="o"/>
      <w:lvlJc w:val="left"/>
      <w:pPr>
        <w:tabs>
          <w:tab w:val="num" w:pos="4234"/>
        </w:tabs>
        <w:ind w:left="4234" w:hanging="360"/>
      </w:pPr>
      <w:rPr>
        <w:rFonts w:ascii="Courier New" w:hAnsi="Courier New" w:cs="Courier New" w:hint="default"/>
      </w:rPr>
    </w:lvl>
    <w:lvl w:ilvl="5" w:tplc="FFFFFFFF" w:tentative="1">
      <w:start w:val="1"/>
      <w:numFmt w:val="bullet"/>
      <w:lvlText w:val=""/>
      <w:lvlJc w:val="left"/>
      <w:pPr>
        <w:tabs>
          <w:tab w:val="num" w:pos="4954"/>
        </w:tabs>
        <w:ind w:left="4954" w:hanging="360"/>
      </w:pPr>
      <w:rPr>
        <w:rFonts w:ascii="Wingdings" w:hAnsi="Wingdings" w:hint="default"/>
      </w:rPr>
    </w:lvl>
    <w:lvl w:ilvl="6" w:tplc="FFFFFFFF" w:tentative="1">
      <w:start w:val="1"/>
      <w:numFmt w:val="bullet"/>
      <w:lvlText w:val=""/>
      <w:lvlJc w:val="left"/>
      <w:pPr>
        <w:tabs>
          <w:tab w:val="num" w:pos="5674"/>
        </w:tabs>
        <w:ind w:left="5674" w:hanging="360"/>
      </w:pPr>
      <w:rPr>
        <w:rFonts w:ascii="Symbol" w:hAnsi="Symbol" w:hint="default"/>
      </w:rPr>
    </w:lvl>
    <w:lvl w:ilvl="7" w:tplc="FFFFFFFF" w:tentative="1">
      <w:start w:val="1"/>
      <w:numFmt w:val="bullet"/>
      <w:lvlText w:val="o"/>
      <w:lvlJc w:val="left"/>
      <w:pPr>
        <w:tabs>
          <w:tab w:val="num" w:pos="6394"/>
        </w:tabs>
        <w:ind w:left="6394" w:hanging="360"/>
      </w:pPr>
      <w:rPr>
        <w:rFonts w:ascii="Courier New" w:hAnsi="Courier New" w:cs="Courier New" w:hint="default"/>
      </w:rPr>
    </w:lvl>
    <w:lvl w:ilvl="8" w:tplc="FFFFFFFF" w:tentative="1">
      <w:start w:val="1"/>
      <w:numFmt w:val="bullet"/>
      <w:lvlText w:val=""/>
      <w:lvlJc w:val="left"/>
      <w:pPr>
        <w:tabs>
          <w:tab w:val="num" w:pos="7114"/>
        </w:tabs>
        <w:ind w:left="7114" w:hanging="360"/>
      </w:pPr>
      <w:rPr>
        <w:rFonts w:ascii="Wingdings" w:hAnsi="Wingdings" w:hint="default"/>
      </w:rPr>
    </w:lvl>
  </w:abstractNum>
  <w:abstractNum w:abstractNumId="172" w15:restartNumberingAfterBreak="0">
    <w:nsid w:val="3F0A2DBE"/>
    <w:multiLevelType w:val="hybridMultilevel"/>
    <w:tmpl w:val="FCCEF08C"/>
    <w:lvl w:ilvl="0" w:tplc="F6C22DE6">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3F2D59B7"/>
    <w:multiLevelType w:val="multilevel"/>
    <w:tmpl w:val="F5F44FC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8A4D7A"/>
    <w:multiLevelType w:val="hybridMultilevel"/>
    <w:tmpl w:val="22C68E14"/>
    <w:lvl w:ilvl="0" w:tplc="F2B802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3F903A0E"/>
    <w:multiLevelType w:val="multilevel"/>
    <w:tmpl w:val="E9226B2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FA972C0"/>
    <w:multiLevelType w:val="multilevel"/>
    <w:tmpl w:val="029679F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CE0B15"/>
    <w:multiLevelType w:val="hybridMultilevel"/>
    <w:tmpl w:val="C8DAD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4035711F"/>
    <w:multiLevelType w:val="multilevel"/>
    <w:tmpl w:val="099264A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3628E1"/>
    <w:multiLevelType w:val="multilevel"/>
    <w:tmpl w:val="DAA0B21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75037B"/>
    <w:multiLevelType w:val="multilevel"/>
    <w:tmpl w:val="5CC66FB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1371CD7"/>
    <w:multiLevelType w:val="multilevel"/>
    <w:tmpl w:val="36C4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1687883"/>
    <w:multiLevelType w:val="multilevel"/>
    <w:tmpl w:val="26642C6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A815E2"/>
    <w:multiLevelType w:val="multilevel"/>
    <w:tmpl w:val="55900B94"/>
    <w:lvl w:ilvl="0">
      <w:start w:val="1"/>
      <w:numFmt w:val="bullet"/>
      <w:lvlText w:val=""/>
      <w:lvlJc w:val="left"/>
      <w:pPr>
        <w:ind w:left="720" w:hanging="360"/>
      </w:pPr>
      <w:rPr>
        <w:rFonts w:ascii="Symbol" w:hAnsi="Symbol" w:hint="default"/>
        <w:u w:val="none"/>
      </w:rPr>
    </w:lvl>
    <w:lvl w:ilvl="1">
      <w:start w:val="1"/>
      <w:numFmt w:val="bullet"/>
      <w:pStyle w:val="Table-list-3"/>
      <w:lvlText w:val=""/>
      <w:lvlJc w:val="left"/>
      <w:pPr>
        <w:ind w:left="1440" w:hanging="360"/>
      </w:pPr>
      <w:rPr>
        <w:rFonts w:ascii="Wingdings" w:hAnsi="Wingdings"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41C308EE"/>
    <w:multiLevelType w:val="hybridMultilevel"/>
    <w:tmpl w:val="7E0E3F5A"/>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2881C22"/>
    <w:multiLevelType w:val="hybridMultilevel"/>
    <w:tmpl w:val="E5CED696"/>
    <w:lvl w:ilvl="0" w:tplc="F4FE4F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6" w15:restartNumberingAfterBreak="0">
    <w:nsid w:val="43281A57"/>
    <w:multiLevelType w:val="multilevel"/>
    <w:tmpl w:val="665EA25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597858"/>
    <w:multiLevelType w:val="hybridMultilevel"/>
    <w:tmpl w:val="4DDEAD6A"/>
    <w:lvl w:ilvl="0" w:tplc="F4FE4F7A">
      <w:numFmt w:val="bullet"/>
      <w:lvlText w:val="-"/>
      <w:lvlJc w:val="left"/>
      <w:pPr>
        <w:ind w:left="1264" w:hanging="360"/>
      </w:pPr>
      <w:rPr>
        <w:rFonts w:ascii="Times New Roman" w:eastAsia="Times New Roman"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188" w15:restartNumberingAfterBreak="0">
    <w:nsid w:val="436E108A"/>
    <w:multiLevelType w:val="multilevel"/>
    <w:tmpl w:val="4B625C8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3792D8A"/>
    <w:multiLevelType w:val="multilevel"/>
    <w:tmpl w:val="846CBE5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593AC8"/>
    <w:multiLevelType w:val="multilevel"/>
    <w:tmpl w:val="76F8A81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4F9586B"/>
    <w:multiLevelType w:val="multilevel"/>
    <w:tmpl w:val="8CBA4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5076D6E"/>
    <w:multiLevelType w:val="multilevel"/>
    <w:tmpl w:val="E5709D0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476E0F"/>
    <w:multiLevelType w:val="hybridMultilevel"/>
    <w:tmpl w:val="2F9E363C"/>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45C439DD"/>
    <w:multiLevelType w:val="hybridMultilevel"/>
    <w:tmpl w:val="0DB8BFF4"/>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45E828FD"/>
    <w:multiLevelType w:val="multilevel"/>
    <w:tmpl w:val="3D6C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63655C4"/>
    <w:multiLevelType w:val="multilevel"/>
    <w:tmpl w:val="0B60A18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4C0334"/>
    <w:multiLevelType w:val="multilevel"/>
    <w:tmpl w:val="3324770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6D170EC"/>
    <w:multiLevelType w:val="multilevel"/>
    <w:tmpl w:val="D7009B7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200"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201"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202" w15:restartNumberingAfterBreak="0">
    <w:nsid w:val="4814722C"/>
    <w:multiLevelType w:val="multilevel"/>
    <w:tmpl w:val="CA4684C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DF5805"/>
    <w:multiLevelType w:val="multilevel"/>
    <w:tmpl w:val="1182145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A265A94"/>
    <w:multiLevelType w:val="multilevel"/>
    <w:tmpl w:val="6320424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A65523D"/>
    <w:multiLevelType w:val="multilevel"/>
    <w:tmpl w:val="7AC08D1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A7F3C15"/>
    <w:multiLevelType w:val="hybridMultilevel"/>
    <w:tmpl w:val="7528F99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4AA023A3"/>
    <w:multiLevelType w:val="hybridMultilevel"/>
    <w:tmpl w:val="AE3CADDE"/>
    <w:lvl w:ilvl="0" w:tplc="505C2FBA">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4AAE2C7C"/>
    <w:multiLevelType w:val="multilevel"/>
    <w:tmpl w:val="AF70D1C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AE16ECB"/>
    <w:multiLevelType w:val="multilevel"/>
    <w:tmpl w:val="5C0A75A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B7B00F6"/>
    <w:multiLevelType w:val="multilevel"/>
    <w:tmpl w:val="0BA65B1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BFE2257"/>
    <w:multiLevelType w:val="hybridMultilevel"/>
    <w:tmpl w:val="CFCECE98"/>
    <w:lvl w:ilvl="0" w:tplc="505C2FB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2" w15:restartNumberingAfterBreak="0">
    <w:nsid w:val="4C13379F"/>
    <w:multiLevelType w:val="multilevel"/>
    <w:tmpl w:val="F668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C33063C"/>
    <w:multiLevelType w:val="hybridMultilevel"/>
    <w:tmpl w:val="D7E654A4"/>
    <w:lvl w:ilvl="0" w:tplc="F4FE4F7A">
      <w:numFmt w:val="bullet"/>
      <w:lvlText w:val="-"/>
      <w:lvlJc w:val="left"/>
      <w:pPr>
        <w:ind w:left="692" w:hanging="360"/>
      </w:pPr>
      <w:rPr>
        <w:rFonts w:ascii="Times New Roman" w:eastAsia="Times New Roman" w:hAnsi="Times New Roman" w:cs="Times New Roman" w:hint="default"/>
      </w:rPr>
    </w:lvl>
    <w:lvl w:ilvl="1" w:tplc="04090003" w:tentative="1">
      <w:start w:val="1"/>
      <w:numFmt w:val="bullet"/>
      <w:lvlText w:val="o"/>
      <w:lvlJc w:val="left"/>
      <w:pPr>
        <w:ind w:left="1412" w:hanging="360"/>
      </w:pPr>
      <w:rPr>
        <w:rFonts w:ascii="Courier New" w:hAnsi="Courier New" w:cs="Courier New" w:hint="default"/>
      </w:rPr>
    </w:lvl>
    <w:lvl w:ilvl="2" w:tplc="04090005" w:tentative="1">
      <w:start w:val="1"/>
      <w:numFmt w:val="bullet"/>
      <w:lvlText w:val=""/>
      <w:lvlJc w:val="left"/>
      <w:pPr>
        <w:ind w:left="2132" w:hanging="360"/>
      </w:pPr>
      <w:rPr>
        <w:rFonts w:ascii="Wingdings" w:hAnsi="Wingdings" w:hint="default"/>
      </w:rPr>
    </w:lvl>
    <w:lvl w:ilvl="3" w:tplc="04090001" w:tentative="1">
      <w:start w:val="1"/>
      <w:numFmt w:val="bullet"/>
      <w:lvlText w:val=""/>
      <w:lvlJc w:val="left"/>
      <w:pPr>
        <w:ind w:left="2852" w:hanging="360"/>
      </w:pPr>
      <w:rPr>
        <w:rFonts w:ascii="Symbol" w:hAnsi="Symbol" w:hint="default"/>
      </w:rPr>
    </w:lvl>
    <w:lvl w:ilvl="4" w:tplc="04090003" w:tentative="1">
      <w:start w:val="1"/>
      <w:numFmt w:val="bullet"/>
      <w:lvlText w:val="o"/>
      <w:lvlJc w:val="left"/>
      <w:pPr>
        <w:ind w:left="3572" w:hanging="360"/>
      </w:pPr>
      <w:rPr>
        <w:rFonts w:ascii="Courier New" w:hAnsi="Courier New" w:cs="Courier New" w:hint="default"/>
      </w:rPr>
    </w:lvl>
    <w:lvl w:ilvl="5" w:tplc="04090005" w:tentative="1">
      <w:start w:val="1"/>
      <w:numFmt w:val="bullet"/>
      <w:lvlText w:val=""/>
      <w:lvlJc w:val="left"/>
      <w:pPr>
        <w:ind w:left="4292" w:hanging="360"/>
      </w:pPr>
      <w:rPr>
        <w:rFonts w:ascii="Wingdings" w:hAnsi="Wingdings" w:hint="default"/>
      </w:rPr>
    </w:lvl>
    <w:lvl w:ilvl="6" w:tplc="04090001" w:tentative="1">
      <w:start w:val="1"/>
      <w:numFmt w:val="bullet"/>
      <w:lvlText w:val=""/>
      <w:lvlJc w:val="left"/>
      <w:pPr>
        <w:ind w:left="5012" w:hanging="360"/>
      </w:pPr>
      <w:rPr>
        <w:rFonts w:ascii="Symbol" w:hAnsi="Symbol" w:hint="default"/>
      </w:rPr>
    </w:lvl>
    <w:lvl w:ilvl="7" w:tplc="04090003" w:tentative="1">
      <w:start w:val="1"/>
      <w:numFmt w:val="bullet"/>
      <w:lvlText w:val="o"/>
      <w:lvlJc w:val="left"/>
      <w:pPr>
        <w:ind w:left="5732" w:hanging="360"/>
      </w:pPr>
      <w:rPr>
        <w:rFonts w:ascii="Courier New" w:hAnsi="Courier New" w:cs="Courier New" w:hint="default"/>
      </w:rPr>
    </w:lvl>
    <w:lvl w:ilvl="8" w:tplc="04090005" w:tentative="1">
      <w:start w:val="1"/>
      <w:numFmt w:val="bullet"/>
      <w:lvlText w:val=""/>
      <w:lvlJc w:val="left"/>
      <w:pPr>
        <w:ind w:left="6452" w:hanging="360"/>
      </w:pPr>
      <w:rPr>
        <w:rFonts w:ascii="Wingdings" w:hAnsi="Wingdings" w:hint="default"/>
      </w:rPr>
    </w:lvl>
  </w:abstractNum>
  <w:abstractNum w:abstractNumId="214" w15:restartNumberingAfterBreak="0">
    <w:nsid w:val="4C3B2BDA"/>
    <w:multiLevelType w:val="hybridMultilevel"/>
    <w:tmpl w:val="FF40D66C"/>
    <w:lvl w:ilvl="0" w:tplc="7A7AF768">
      <w:start w:val="1"/>
      <w:numFmt w:val="bullet"/>
      <w:lvlText w:val="-"/>
      <w:lvlJc w:val="left"/>
      <w:pPr>
        <w:ind w:left="1500" w:hanging="360"/>
      </w:pPr>
      <w:rPr>
        <w:rFonts w:ascii="Times New Roman" w:eastAsia="Calibri" w:hAnsi="Times New Roman" w:cs="Times New Roman"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5" w15:restartNumberingAfterBreak="0">
    <w:nsid w:val="4C3D03B4"/>
    <w:multiLevelType w:val="multilevel"/>
    <w:tmpl w:val="9DBCD3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C786EB8"/>
    <w:multiLevelType w:val="hybridMultilevel"/>
    <w:tmpl w:val="A5541BF8"/>
    <w:lvl w:ilvl="0" w:tplc="6EF8BC6E">
      <w:start w:val="1"/>
      <w:numFmt w:val="bullet"/>
      <w:pStyle w:val="1Vanba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4CC726A3"/>
    <w:multiLevelType w:val="multilevel"/>
    <w:tmpl w:val="FB4423F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D6447B2"/>
    <w:multiLevelType w:val="multilevel"/>
    <w:tmpl w:val="7E2824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DA15141"/>
    <w:multiLevelType w:val="multilevel"/>
    <w:tmpl w:val="D586341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4B5A95"/>
    <w:multiLevelType w:val="multilevel"/>
    <w:tmpl w:val="7F72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6D7A23"/>
    <w:multiLevelType w:val="multilevel"/>
    <w:tmpl w:val="BF7C9BD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E974F8D"/>
    <w:multiLevelType w:val="multilevel"/>
    <w:tmpl w:val="2CA4DC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EDB6DDB"/>
    <w:multiLevelType w:val="multilevel"/>
    <w:tmpl w:val="7ED8C5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FF10EA5"/>
    <w:multiLevelType w:val="multilevel"/>
    <w:tmpl w:val="FAF63BE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0C37D87"/>
    <w:multiLevelType w:val="multilevel"/>
    <w:tmpl w:val="0CE4C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0EB068E"/>
    <w:multiLevelType w:val="hybridMultilevel"/>
    <w:tmpl w:val="6324EC44"/>
    <w:lvl w:ilvl="0" w:tplc="983A6052">
      <w:start w:val="1"/>
      <w:numFmt w:val="bullet"/>
      <w:lvlText w:val="+"/>
      <w:lvlJc w:val="left"/>
      <w:pPr>
        <w:ind w:left="630" w:hanging="360"/>
      </w:pPr>
      <w:rPr>
        <w:rFonts w:ascii="Verdana" w:hAnsi="Verdana"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11A1930"/>
    <w:multiLevelType w:val="multilevel"/>
    <w:tmpl w:val="EB40885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13D4906"/>
    <w:multiLevelType w:val="multilevel"/>
    <w:tmpl w:val="6E38E49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1B30BDD"/>
    <w:multiLevelType w:val="multilevel"/>
    <w:tmpl w:val="B55C02A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201484C"/>
    <w:multiLevelType w:val="multilevel"/>
    <w:tmpl w:val="7C8ED19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2F00384"/>
    <w:multiLevelType w:val="multilevel"/>
    <w:tmpl w:val="291ECCA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2F25C18"/>
    <w:multiLevelType w:val="multilevel"/>
    <w:tmpl w:val="9EA6F2F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2F546EE"/>
    <w:multiLevelType w:val="multilevel"/>
    <w:tmpl w:val="9D6E36E8"/>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33737A9"/>
    <w:multiLevelType w:val="hybridMultilevel"/>
    <w:tmpl w:val="17F8D106"/>
    <w:lvl w:ilvl="0" w:tplc="CE4251C6">
      <w:start w:val="1"/>
      <w:numFmt w:val="bullet"/>
      <w:pStyle w:val="Bullet2"/>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5" w15:restartNumberingAfterBreak="0">
    <w:nsid w:val="5390712A"/>
    <w:multiLevelType w:val="multilevel"/>
    <w:tmpl w:val="41C8F70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3C61979"/>
    <w:multiLevelType w:val="multilevel"/>
    <w:tmpl w:val="BE50927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4807F1B"/>
    <w:multiLevelType w:val="multilevel"/>
    <w:tmpl w:val="E452C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4F73CBB"/>
    <w:multiLevelType w:val="hybridMultilevel"/>
    <w:tmpl w:val="069A87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9" w15:restartNumberingAfterBreak="0">
    <w:nsid w:val="55457E01"/>
    <w:multiLevelType w:val="multilevel"/>
    <w:tmpl w:val="8916967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6BF1F99"/>
    <w:multiLevelType w:val="multilevel"/>
    <w:tmpl w:val="B35073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7593EFA"/>
    <w:multiLevelType w:val="multilevel"/>
    <w:tmpl w:val="6066A64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75E0A5F"/>
    <w:multiLevelType w:val="hybridMultilevel"/>
    <w:tmpl w:val="37AC1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57D71580"/>
    <w:multiLevelType w:val="hybridMultilevel"/>
    <w:tmpl w:val="23C83B88"/>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4" w15:restartNumberingAfterBreak="0">
    <w:nsid w:val="582A7B78"/>
    <w:multiLevelType w:val="multilevel"/>
    <w:tmpl w:val="F8C8A45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88B22C0"/>
    <w:multiLevelType w:val="multilevel"/>
    <w:tmpl w:val="BB7AAF1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8D8244E"/>
    <w:multiLevelType w:val="multilevel"/>
    <w:tmpl w:val="1BB65D04"/>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90B3403"/>
    <w:multiLevelType w:val="multilevel"/>
    <w:tmpl w:val="1B76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9294D2F"/>
    <w:multiLevelType w:val="multilevel"/>
    <w:tmpl w:val="AA6CA70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93A60FA"/>
    <w:multiLevelType w:val="multilevel"/>
    <w:tmpl w:val="3A02F10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9AE2113"/>
    <w:multiLevelType w:val="multilevel"/>
    <w:tmpl w:val="0614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AF363E7"/>
    <w:multiLevelType w:val="multilevel"/>
    <w:tmpl w:val="AEB6FF8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CCB13A9"/>
    <w:multiLevelType w:val="multilevel"/>
    <w:tmpl w:val="BE76545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501175"/>
    <w:multiLevelType w:val="multilevel"/>
    <w:tmpl w:val="9356BE9A"/>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D60769C"/>
    <w:multiLevelType w:val="hybridMultilevel"/>
    <w:tmpl w:val="44D404DA"/>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55" w15:restartNumberingAfterBreak="0">
    <w:nsid w:val="5DEA284C"/>
    <w:multiLevelType w:val="hybridMultilevel"/>
    <w:tmpl w:val="6FC41006"/>
    <w:lvl w:ilvl="0" w:tplc="7A7AF768">
      <w:start w:val="1"/>
      <w:numFmt w:val="bullet"/>
      <w:lvlText w:val="-"/>
      <w:lvlJc w:val="left"/>
      <w:pPr>
        <w:ind w:left="869" w:hanging="360"/>
      </w:pPr>
      <w:rPr>
        <w:rFonts w:ascii="Times New Roman" w:eastAsia="Calibri" w:hAnsi="Times New Roman" w:cs="Times New Roman"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256" w15:restartNumberingAfterBreak="0">
    <w:nsid w:val="5DF3759A"/>
    <w:multiLevelType w:val="hybridMultilevel"/>
    <w:tmpl w:val="38E2B79E"/>
    <w:lvl w:ilvl="0" w:tplc="8C20201E">
      <w:numFmt w:val="bullet"/>
      <w:lvlText w:val="-"/>
      <w:lvlJc w:val="left"/>
      <w:pPr>
        <w:ind w:left="630" w:hanging="360"/>
      </w:pPr>
      <w:rPr>
        <w:rFonts w:ascii="Times New Roman" w:eastAsia="Times New Roman"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258" w15:restartNumberingAfterBreak="0">
    <w:nsid w:val="5E9A07E2"/>
    <w:multiLevelType w:val="multilevel"/>
    <w:tmpl w:val="2C3077D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EDC5775"/>
    <w:multiLevelType w:val="multilevel"/>
    <w:tmpl w:val="B478F1C0"/>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261" w15:restartNumberingAfterBreak="0">
    <w:nsid w:val="5F657B2E"/>
    <w:multiLevelType w:val="hybridMultilevel"/>
    <w:tmpl w:val="CCA44D1C"/>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5FA466A5"/>
    <w:multiLevelType w:val="multilevel"/>
    <w:tmpl w:val="0C60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FBE4E55"/>
    <w:multiLevelType w:val="multilevel"/>
    <w:tmpl w:val="C57240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0433232"/>
    <w:multiLevelType w:val="multilevel"/>
    <w:tmpl w:val="5D40CB8E"/>
    <w:lvl w:ilvl="0">
      <w:start w:val="1"/>
      <w:numFmt w:val="upperRoman"/>
      <w:lvlText w:val="%1."/>
      <w:lvlJc w:val="left"/>
      <w:pPr>
        <w:ind w:left="1080" w:hanging="72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5" w15:restartNumberingAfterBreak="0">
    <w:nsid w:val="604E6DEC"/>
    <w:multiLevelType w:val="multilevel"/>
    <w:tmpl w:val="86CCD64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07E1418"/>
    <w:multiLevelType w:val="multilevel"/>
    <w:tmpl w:val="2C28451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14E493A"/>
    <w:multiLevelType w:val="multilevel"/>
    <w:tmpl w:val="02748DD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1567204"/>
    <w:multiLevelType w:val="multilevel"/>
    <w:tmpl w:val="BB24DEDC"/>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1984F04"/>
    <w:multiLevelType w:val="multilevel"/>
    <w:tmpl w:val="45589C4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1D32846"/>
    <w:multiLevelType w:val="multilevel"/>
    <w:tmpl w:val="6E30A78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2052CFB"/>
    <w:multiLevelType w:val="hybridMultilevel"/>
    <w:tmpl w:val="8E4C5CE8"/>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272" w15:restartNumberingAfterBreak="0">
    <w:nsid w:val="623902CB"/>
    <w:multiLevelType w:val="multilevel"/>
    <w:tmpl w:val="8EF869C0"/>
    <w:lvl w:ilvl="0">
      <w:start w:val="1"/>
      <w:numFmt w:val="decimal"/>
      <w:lvlText w:val="%1."/>
      <w:lvlJc w:val="left"/>
      <w:pPr>
        <w:tabs>
          <w:tab w:val="num" w:pos="720"/>
        </w:tabs>
        <w:ind w:left="720" w:hanging="720"/>
      </w:pPr>
    </w:lvl>
    <w:lvl w:ilvl="1">
      <w:start w:val="1"/>
      <w:numFmt w:val="decimal"/>
      <w:pStyle w:val="Heading3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3" w15:restartNumberingAfterBreak="0">
    <w:nsid w:val="62E5446A"/>
    <w:multiLevelType w:val="multilevel"/>
    <w:tmpl w:val="B8A2D16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33D5B8C"/>
    <w:multiLevelType w:val="multilevel"/>
    <w:tmpl w:val="B8DA09F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3451DD5"/>
    <w:multiLevelType w:val="multilevel"/>
    <w:tmpl w:val="420C10C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3464478"/>
    <w:multiLevelType w:val="multilevel"/>
    <w:tmpl w:val="F91ADC9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4862F3B"/>
    <w:multiLevelType w:val="multilevel"/>
    <w:tmpl w:val="7352AD0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52F16A7"/>
    <w:multiLevelType w:val="multilevel"/>
    <w:tmpl w:val="5A246BE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54A0943"/>
    <w:multiLevelType w:val="multilevel"/>
    <w:tmpl w:val="1644722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65677CE0"/>
    <w:multiLevelType w:val="multilevel"/>
    <w:tmpl w:val="4B44EB9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1" w15:restartNumberingAfterBreak="0">
    <w:nsid w:val="65FE0815"/>
    <w:multiLevelType w:val="hybridMultilevel"/>
    <w:tmpl w:val="CB0E8808"/>
    <w:lvl w:ilvl="0" w:tplc="69FE8E2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60E7FEF"/>
    <w:multiLevelType w:val="multilevel"/>
    <w:tmpl w:val="A386C70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284"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285" w15:restartNumberingAfterBreak="0">
    <w:nsid w:val="66BC18DF"/>
    <w:multiLevelType w:val="multilevel"/>
    <w:tmpl w:val="8D30DD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6EB1DDD"/>
    <w:multiLevelType w:val="multilevel"/>
    <w:tmpl w:val="9A16A9D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72379D1"/>
    <w:multiLevelType w:val="multilevel"/>
    <w:tmpl w:val="4CACDF2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72674B2"/>
    <w:multiLevelType w:val="hybridMultilevel"/>
    <w:tmpl w:val="311A16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673F1773"/>
    <w:multiLevelType w:val="hybridMultilevel"/>
    <w:tmpl w:val="859415F8"/>
    <w:lvl w:ilvl="0" w:tplc="F4FE4F7A">
      <w:numFmt w:val="bullet"/>
      <w:lvlText w:val="-"/>
      <w:lvlJc w:val="left"/>
      <w:pPr>
        <w:ind w:left="787" w:hanging="360"/>
      </w:pPr>
      <w:rPr>
        <w:rFonts w:ascii="Times New Roman" w:eastAsia="Times New Roman" w:hAnsi="Times New Roman" w:cs="Times New Roman"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90" w15:restartNumberingAfterBreak="0">
    <w:nsid w:val="681249FC"/>
    <w:multiLevelType w:val="multilevel"/>
    <w:tmpl w:val="0DCCCDE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8734BEA"/>
    <w:multiLevelType w:val="hybridMultilevel"/>
    <w:tmpl w:val="31E22802"/>
    <w:lvl w:ilvl="0" w:tplc="F4FE4F7A">
      <w:numFmt w:val="bullet"/>
      <w:lvlText w:val="-"/>
      <w:lvlJc w:val="left"/>
      <w:pPr>
        <w:ind w:left="720" w:hanging="360"/>
      </w:pPr>
      <w:rPr>
        <w:rFonts w:ascii="Times New Roman" w:eastAsia="Times New Roman" w:hAnsi="Times New Roman" w:cs="Times New Roman"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92" w15:restartNumberingAfterBreak="0">
    <w:nsid w:val="68986E5F"/>
    <w:multiLevelType w:val="multilevel"/>
    <w:tmpl w:val="E6BC3FC4"/>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98A1F54"/>
    <w:multiLevelType w:val="multilevel"/>
    <w:tmpl w:val="3C52A1C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295" w15:restartNumberingAfterBreak="0">
    <w:nsid w:val="6A6915FF"/>
    <w:multiLevelType w:val="hybridMultilevel"/>
    <w:tmpl w:val="18B8B404"/>
    <w:lvl w:ilvl="0" w:tplc="E41E1272">
      <w:start w:val="1"/>
      <w:numFmt w:val="bullet"/>
      <w:pStyle w:val="Bullet10"/>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987"/>
        </w:tabs>
        <w:ind w:left="1987" w:hanging="360"/>
      </w:pPr>
      <w:rPr>
        <w:rFonts w:ascii="Courier New" w:hAnsi="Courier New" w:cs="Courier New" w:hint="default"/>
      </w:rPr>
    </w:lvl>
    <w:lvl w:ilvl="2" w:tplc="04090005" w:tentative="1">
      <w:start w:val="1"/>
      <w:numFmt w:val="bullet"/>
      <w:lvlText w:val=""/>
      <w:lvlJc w:val="left"/>
      <w:pPr>
        <w:tabs>
          <w:tab w:val="num" w:pos="2707"/>
        </w:tabs>
        <w:ind w:left="2707" w:hanging="360"/>
      </w:pPr>
      <w:rPr>
        <w:rFonts w:ascii="Wingdings" w:hAnsi="Wingdings" w:hint="default"/>
      </w:rPr>
    </w:lvl>
    <w:lvl w:ilvl="3" w:tplc="04090001" w:tentative="1">
      <w:start w:val="1"/>
      <w:numFmt w:val="bullet"/>
      <w:lvlText w:val=""/>
      <w:lvlJc w:val="left"/>
      <w:pPr>
        <w:tabs>
          <w:tab w:val="num" w:pos="3427"/>
        </w:tabs>
        <w:ind w:left="3427" w:hanging="360"/>
      </w:pPr>
      <w:rPr>
        <w:rFonts w:ascii="Symbol" w:hAnsi="Symbol" w:hint="default"/>
      </w:rPr>
    </w:lvl>
    <w:lvl w:ilvl="4" w:tplc="04090003" w:tentative="1">
      <w:start w:val="1"/>
      <w:numFmt w:val="bullet"/>
      <w:lvlText w:val="o"/>
      <w:lvlJc w:val="left"/>
      <w:pPr>
        <w:tabs>
          <w:tab w:val="num" w:pos="4147"/>
        </w:tabs>
        <w:ind w:left="4147" w:hanging="360"/>
      </w:pPr>
      <w:rPr>
        <w:rFonts w:ascii="Courier New" w:hAnsi="Courier New" w:cs="Courier New" w:hint="default"/>
      </w:rPr>
    </w:lvl>
    <w:lvl w:ilvl="5" w:tplc="04090005" w:tentative="1">
      <w:start w:val="1"/>
      <w:numFmt w:val="bullet"/>
      <w:lvlText w:val=""/>
      <w:lvlJc w:val="left"/>
      <w:pPr>
        <w:tabs>
          <w:tab w:val="num" w:pos="4867"/>
        </w:tabs>
        <w:ind w:left="4867" w:hanging="360"/>
      </w:pPr>
      <w:rPr>
        <w:rFonts w:ascii="Wingdings" w:hAnsi="Wingdings" w:hint="default"/>
      </w:rPr>
    </w:lvl>
    <w:lvl w:ilvl="6" w:tplc="04090001" w:tentative="1">
      <w:start w:val="1"/>
      <w:numFmt w:val="bullet"/>
      <w:lvlText w:val=""/>
      <w:lvlJc w:val="left"/>
      <w:pPr>
        <w:tabs>
          <w:tab w:val="num" w:pos="5587"/>
        </w:tabs>
        <w:ind w:left="5587" w:hanging="360"/>
      </w:pPr>
      <w:rPr>
        <w:rFonts w:ascii="Symbol" w:hAnsi="Symbol" w:hint="default"/>
      </w:rPr>
    </w:lvl>
    <w:lvl w:ilvl="7" w:tplc="04090003" w:tentative="1">
      <w:start w:val="1"/>
      <w:numFmt w:val="bullet"/>
      <w:lvlText w:val="o"/>
      <w:lvlJc w:val="left"/>
      <w:pPr>
        <w:tabs>
          <w:tab w:val="num" w:pos="6307"/>
        </w:tabs>
        <w:ind w:left="6307" w:hanging="360"/>
      </w:pPr>
      <w:rPr>
        <w:rFonts w:ascii="Courier New" w:hAnsi="Courier New" w:cs="Courier New" w:hint="default"/>
      </w:rPr>
    </w:lvl>
    <w:lvl w:ilvl="8" w:tplc="04090005" w:tentative="1">
      <w:start w:val="1"/>
      <w:numFmt w:val="bullet"/>
      <w:lvlText w:val=""/>
      <w:lvlJc w:val="left"/>
      <w:pPr>
        <w:tabs>
          <w:tab w:val="num" w:pos="7027"/>
        </w:tabs>
        <w:ind w:left="7027" w:hanging="360"/>
      </w:pPr>
      <w:rPr>
        <w:rFonts w:ascii="Wingdings" w:hAnsi="Wingdings" w:hint="default"/>
      </w:rPr>
    </w:lvl>
  </w:abstractNum>
  <w:abstractNum w:abstractNumId="296" w15:restartNumberingAfterBreak="0">
    <w:nsid w:val="6B491D54"/>
    <w:multiLevelType w:val="hybridMultilevel"/>
    <w:tmpl w:val="C6DC8A9A"/>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298" w15:restartNumberingAfterBreak="0">
    <w:nsid w:val="6CFB2993"/>
    <w:multiLevelType w:val="multilevel"/>
    <w:tmpl w:val="33F4828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D5A6081"/>
    <w:multiLevelType w:val="hybridMultilevel"/>
    <w:tmpl w:val="F3EA008A"/>
    <w:lvl w:ilvl="0" w:tplc="F6C22DE6">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6D650A8F"/>
    <w:multiLevelType w:val="multilevel"/>
    <w:tmpl w:val="7952AD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E143566"/>
    <w:multiLevelType w:val="multilevel"/>
    <w:tmpl w:val="2F3A26C2"/>
    <w:lvl w:ilvl="0">
      <w:start w:val="1"/>
      <w:numFmt w:val="decimal"/>
      <w:pStyle w:val="Table-list-1"/>
      <w:lvlText w:val="%1."/>
      <w:lvlJc w:val="left"/>
      <w:pPr>
        <w:ind w:left="720" w:hanging="360"/>
      </w:pPr>
      <w:rPr>
        <w:rFont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303" w15:restartNumberingAfterBreak="0">
    <w:nsid w:val="6F0609DF"/>
    <w:multiLevelType w:val="multilevel"/>
    <w:tmpl w:val="B034538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305"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306" w15:restartNumberingAfterBreak="0">
    <w:nsid w:val="704672D6"/>
    <w:multiLevelType w:val="multilevel"/>
    <w:tmpl w:val="C4128728"/>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7" w15:restartNumberingAfterBreak="0">
    <w:nsid w:val="710D5783"/>
    <w:multiLevelType w:val="hybridMultilevel"/>
    <w:tmpl w:val="25547D60"/>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718835FD"/>
    <w:multiLevelType w:val="multilevel"/>
    <w:tmpl w:val="CC345BE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1BB67BC"/>
    <w:multiLevelType w:val="hybridMultilevel"/>
    <w:tmpl w:val="C0C49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311" w15:restartNumberingAfterBreak="0">
    <w:nsid w:val="720D3243"/>
    <w:multiLevelType w:val="multilevel"/>
    <w:tmpl w:val="C2781D6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25629A3"/>
    <w:multiLevelType w:val="multilevel"/>
    <w:tmpl w:val="2A1E13A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2987AB4"/>
    <w:multiLevelType w:val="hybridMultilevel"/>
    <w:tmpl w:val="1BB66C7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4" w15:restartNumberingAfterBreak="0">
    <w:nsid w:val="72D34B90"/>
    <w:multiLevelType w:val="multilevel"/>
    <w:tmpl w:val="4D8A0E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31A7D58"/>
    <w:multiLevelType w:val="hybridMultilevel"/>
    <w:tmpl w:val="E048D824"/>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3FA10C0"/>
    <w:multiLevelType w:val="multilevel"/>
    <w:tmpl w:val="A568113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42B586E"/>
    <w:multiLevelType w:val="multilevel"/>
    <w:tmpl w:val="85B0152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4606154"/>
    <w:multiLevelType w:val="multilevel"/>
    <w:tmpl w:val="2BF00C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320" w15:restartNumberingAfterBreak="0">
    <w:nsid w:val="74E24F8E"/>
    <w:multiLevelType w:val="multilevel"/>
    <w:tmpl w:val="7D56A8A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4E550B7"/>
    <w:multiLevelType w:val="hybridMultilevel"/>
    <w:tmpl w:val="8766DC7C"/>
    <w:lvl w:ilvl="0" w:tplc="0409000D">
      <w:start w:val="1"/>
      <w:numFmt w:val="bullet"/>
      <w:lvlText w:val=""/>
      <w:lvlJc w:val="left"/>
      <w:pPr>
        <w:ind w:left="1066" w:hanging="360"/>
      </w:pPr>
      <w:rPr>
        <w:rFonts w:ascii="Wingdings" w:hAnsi="Wingdings"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22" w15:restartNumberingAfterBreak="0">
    <w:nsid w:val="751E5EB2"/>
    <w:multiLevelType w:val="multilevel"/>
    <w:tmpl w:val="280CA39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54F2632"/>
    <w:multiLevelType w:val="hybridMultilevel"/>
    <w:tmpl w:val="06CC0860"/>
    <w:lvl w:ilvl="0" w:tplc="F4FE4F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4" w15:restartNumberingAfterBreak="0">
    <w:nsid w:val="75A9243D"/>
    <w:multiLevelType w:val="hybridMultilevel"/>
    <w:tmpl w:val="421A30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760F6562"/>
    <w:multiLevelType w:val="multilevel"/>
    <w:tmpl w:val="685C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6433222"/>
    <w:multiLevelType w:val="multilevel"/>
    <w:tmpl w:val="E434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6945A00"/>
    <w:multiLevelType w:val="hybridMultilevel"/>
    <w:tmpl w:val="12908916"/>
    <w:lvl w:ilvl="0" w:tplc="F6C22DE6">
      <w:start w:val="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8" w15:restartNumberingAfterBreak="0">
    <w:nsid w:val="769B6ACB"/>
    <w:multiLevelType w:val="multilevel"/>
    <w:tmpl w:val="6A9C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6E74FFE"/>
    <w:multiLevelType w:val="multilevel"/>
    <w:tmpl w:val="1F68306C"/>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7234B76"/>
    <w:multiLevelType w:val="hybridMultilevel"/>
    <w:tmpl w:val="810C3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77651F0D"/>
    <w:multiLevelType w:val="multilevel"/>
    <w:tmpl w:val="D878033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83134FE"/>
    <w:multiLevelType w:val="hybridMultilevel"/>
    <w:tmpl w:val="7424E79E"/>
    <w:lvl w:ilvl="0" w:tplc="B336C2A6">
      <w:start w:val="1"/>
      <w:numFmt w:val="decimal"/>
      <w:lvlText w:val="Hình %1."/>
      <w:lvlJc w:val="left"/>
      <w:pPr>
        <w:tabs>
          <w:tab w:val="num" w:pos="1440"/>
        </w:tabs>
        <w:ind w:left="1080" w:hanging="360"/>
      </w:pPr>
      <w:rPr>
        <w:rFonts w:hint="default"/>
      </w:rPr>
    </w:lvl>
    <w:lvl w:ilvl="1" w:tplc="04090019" w:tentative="1">
      <w:start w:val="1"/>
      <w:numFmt w:val="lowerLetter"/>
      <w:lvlText w:val="%2."/>
      <w:lvlJc w:val="left"/>
      <w:pPr>
        <w:tabs>
          <w:tab w:val="num" w:pos="-432"/>
        </w:tabs>
        <w:ind w:left="-432" w:hanging="360"/>
      </w:pPr>
    </w:lvl>
    <w:lvl w:ilvl="2" w:tplc="0409001B" w:tentative="1">
      <w:start w:val="1"/>
      <w:numFmt w:val="lowerRoman"/>
      <w:lvlText w:val="%3."/>
      <w:lvlJc w:val="right"/>
      <w:pPr>
        <w:tabs>
          <w:tab w:val="num" w:pos="288"/>
        </w:tabs>
        <w:ind w:left="288" w:hanging="180"/>
      </w:pPr>
    </w:lvl>
    <w:lvl w:ilvl="3" w:tplc="0409000F" w:tentative="1">
      <w:start w:val="1"/>
      <w:numFmt w:val="decimal"/>
      <w:lvlText w:val="%4."/>
      <w:lvlJc w:val="left"/>
      <w:pPr>
        <w:tabs>
          <w:tab w:val="num" w:pos="1008"/>
        </w:tabs>
        <w:ind w:left="1008" w:hanging="360"/>
      </w:pPr>
    </w:lvl>
    <w:lvl w:ilvl="4" w:tplc="04090019" w:tentative="1">
      <w:start w:val="1"/>
      <w:numFmt w:val="lowerLetter"/>
      <w:lvlText w:val="%5."/>
      <w:lvlJc w:val="left"/>
      <w:pPr>
        <w:tabs>
          <w:tab w:val="num" w:pos="1728"/>
        </w:tabs>
        <w:ind w:left="1728" w:hanging="360"/>
      </w:pPr>
    </w:lvl>
    <w:lvl w:ilvl="5" w:tplc="0409001B" w:tentative="1">
      <w:start w:val="1"/>
      <w:numFmt w:val="lowerRoman"/>
      <w:lvlText w:val="%6."/>
      <w:lvlJc w:val="right"/>
      <w:pPr>
        <w:tabs>
          <w:tab w:val="num" w:pos="2448"/>
        </w:tabs>
        <w:ind w:left="2448" w:hanging="180"/>
      </w:pPr>
    </w:lvl>
    <w:lvl w:ilvl="6" w:tplc="0409000F" w:tentative="1">
      <w:start w:val="1"/>
      <w:numFmt w:val="decimal"/>
      <w:lvlText w:val="%7."/>
      <w:lvlJc w:val="left"/>
      <w:pPr>
        <w:tabs>
          <w:tab w:val="num" w:pos="3168"/>
        </w:tabs>
        <w:ind w:left="3168" w:hanging="360"/>
      </w:pPr>
    </w:lvl>
    <w:lvl w:ilvl="7" w:tplc="04090019" w:tentative="1">
      <w:start w:val="1"/>
      <w:numFmt w:val="lowerLetter"/>
      <w:lvlText w:val="%8."/>
      <w:lvlJc w:val="left"/>
      <w:pPr>
        <w:tabs>
          <w:tab w:val="num" w:pos="3888"/>
        </w:tabs>
        <w:ind w:left="3888" w:hanging="360"/>
      </w:pPr>
    </w:lvl>
    <w:lvl w:ilvl="8" w:tplc="0409001B" w:tentative="1">
      <w:start w:val="1"/>
      <w:numFmt w:val="lowerRoman"/>
      <w:lvlText w:val="%9."/>
      <w:lvlJc w:val="right"/>
      <w:pPr>
        <w:tabs>
          <w:tab w:val="num" w:pos="4608"/>
        </w:tabs>
        <w:ind w:left="4608" w:hanging="180"/>
      </w:pPr>
    </w:lvl>
  </w:abstractNum>
  <w:abstractNum w:abstractNumId="333" w15:restartNumberingAfterBreak="0">
    <w:nsid w:val="78437B91"/>
    <w:multiLevelType w:val="hybridMultilevel"/>
    <w:tmpl w:val="64323A78"/>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34" w15:restartNumberingAfterBreak="0">
    <w:nsid w:val="788A1D69"/>
    <w:multiLevelType w:val="hybridMultilevel"/>
    <w:tmpl w:val="C21AE6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5" w15:restartNumberingAfterBreak="0">
    <w:nsid w:val="7A902D05"/>
    <w:multiLevelType w:val="hybridMultilevel"/>
    <w:tmpl w:val="A8B834DA"/>
    <w:lvl w:ilvl="0" w:tplc="F4FE4F7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6" w15:restartNumberingAfterBreak="0">
    <w:nsid w:val="7B490439"/>
    <w:multiLevelType w:val="multilevel"/>
    <w:tmpl w:val="79009BF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BB93FF5"/>
    <w:multiLevelType w:val="multilevel"/>
    <w:tmpl w:val="B412A95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hint="default"/>
      </w:rPr>
    </w:lvl>
  </w:abstractNum>
  <w:abstractNum w:abstractNumId="339" w15:restartNumberingAfterBreak="0">
    <w:nsid w:val="7C6870E2"/>
    <w:multiLevelType w:val="multilevel"/>
    <w:tmpl w:val="E00CA86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C6E5946"/>
    <w:multiLevelType w:val="hybridMultilevel"/>
    <w:tmpl w:val="0A049A4C"/>
    <w:lvl w:ilvl="0" w:tplc="F2B802AC">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41" w15:restartNumberingAfterBreak="0">
    <w:nsid w:val="7CE95873"/>
    <w:multiLevelType w:val="hybridMultilevel"/>
    <w:tmpl w:val="18F4AF8E"/>
    <w:lvl w:ilvl="0" w:tplc="F4FE4F7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2" w15:restartNumberingAfterBreak="0">
    <w:nsid w:val="7D805A66"/>
    <w:multiLevelType w:val="multilevel"/>
    <w:tmpl w:val="886C265E"/>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D8B02E6"/>
    <w:multiLevelType w:val="multilevel"/>
    <w:tmpl w:val="B134977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DC130A0"/>
    <w:multiLevelType w:val="multilevel"/>
    <w:tmpl w:val="2FBC8A46"/>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DF20251"/>
    <w:multiLevelType w:val="hybridMultilevel"/>
    <w:tmpl w:val="F830F516"/>
    <w:lvl w:ilvl="0" w:tplc="7A7AF768">
      <w:start w:val="1"/>
      <w:numFmt w:val="bullet"/>
      <w:lvlText w:val="-"/>
      <w:lvlJc w:val="left"/>
      <w:pPr>
        <w:ind w:left="1264" w:hanging="360"/>
      </w:pPr>
      <w:rPr>
        <w:rFonts w:ascii="Times New Roman" w:eastAsia="Calibri"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46" w15:restartNumberingAfterBreak="0">
    <w:nsid w:val="7E20643E"/>
    <w:multiLevelType w:val="hybridMultilevel"/>
    <w:tmpl w:val="DD7C9F2E"/>
    <w:lvl w:ilvl="0" w:tplc="7A7AF768">
      <w:start w:val="1"/>
      <w:numFmt w:val="bullet"/>
      <w:lvlText w:val="-"/>
      <w:lvlJc w:val="left"/>
      <w:pPr>
        <w:ind w:left="1264" w:hanging="360"/>
      </w:pPr>
      <w:rPr>
        <w:rFonts w:ascii="Times New Roman" w:eastAsia="Calibri"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47" w15:restartNumberingAfterBreak="0">
    <w:nsid w:val="7ED051D6"/>
    <w:multiLevelType w:val="multilevel"/>
    <w:tmpl w:val="95B023D2"/>
    <w:lvl w:ilvl="0">
      <w:start w:val="6"/>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F0A7C5F"/>
    <w:multiLevelType w:val="multilevel"/>
    <w:tmpl w:val="11C0653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F315C95"/>
    <w:multiLevelType w:val="hybridMultilevel"/>
    <w:tmpl w:val="34586B32"/>
    <w:lvl w:ilvl="0" w:tplc="7A7AF76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0" w15:restartNumberingAfterBreak="0">
    <w:nsid w:val="7F7A34BE"/>
    <w:multiLevelType w:val="multilevel"/>
    <w:tmpl w:val="57F000E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6"/>
  </w:num>
  <w:num w:numId="2">
    <w:abstractNumId w:val="105"/>
  </w:num>
  <w:num w:numId="3">
    <w:abstractNumId w:val="257"/>
  </w:num>
  <w:num w:numId="4">
    <w:abstractNumId w:val="338"/>
  </w:num>
  <w:num w:numId="5">
    <w:abstractNumId w:val="310"/>
  </w:num>
  <w:num w:numId="6">
    <w:abstractNumId w:val="260"/>
  </w:num>
  <w:num w:numId="7">
    <w:abstractNumId w:val="80"/>
  </w:num>
  <w:num w:numId="8">
    <w:abstractNumId w:val="234"/>
  </w:num>
  <w:num w:numId="9">
    <w:abstractNumId w:val="332"/>
  </w:num>
  <w:num w:numId="10">
    <w:abstractNumId w:val="147"/>
  </w:num>
  <w:num w:numId="11">
    <w:abstractNumId w:val="75"/>
  </w:num>
  <w:num w:numId="12">
    <w:abstractNumId w:val="2"/>
  </w:num>
  <w:num w:numId="13">
    <w:abstractNumId w:val="53"/>
  </w:num>
  <w:num w:numId="14">
    <w:abstractNumId w:val="56"/>
  </w:num>
  <w:num w:numId="15">
    <w:abstractNumId w:val="187"/>
  </w:num>
  <w:num w:numId="16">
    <w:abstractNumId w:val="345"/>
  </w:num>
  <w:num w:numId="17">
    <w:abstractNumId w:val="291"/>
  </w:num>
  <w:num w:numId="18">
    <w:abstractNumId w:val="256"/>
  </w:num>
  <w:num w:numId="19">
    <w:abstractNumId w:val="25"/>
  </w:num>
  <w:num w:numId="20">
    <w:abstractNumId w:val="124"/>
  </w:num>
  <w:num w:numId="21">
    <w:abstractNumId w:val="116"/>
  </w:num>
  <w:num w:numId="22">
    <w:abstractNumId w:val="301"/>
  </w:num>
  <w:num w:numId="23">
    <w:abstractNumId w:val="183"/>
  </w:num>
  <w:num w:numId="24">
    <w:abstractNumId w:val="5"/>
  </w:num>
  <w:num w:numId="25">
    <w:abstractNumId w:val="280"/>
  </w:num>
  <w:num w:numId="26">
    <w:abstractNumId w:val="98"/>
  </w:num>
  <w:num w:numId="27">
    <w:abstractNumId w:val="295"/>
  </w:num>
  <w:num w:numId="28">
    <w:abstractNumId w:val="171"/>
  </w:num>
  <w:num w:numId="29">
    <w:abstractNumId w:val="272"/>
  </w:num>
  <w:num w:numId="30">
    <w:abstractNumId w:val="216"/>
  </w:num>
  <w:num w:numId="31">
    <w:abstractNumId w:val="55"/>
  </w:num>
  <w:num w:numId="32">
    <w:abstractNumId w:val="271"/>
  </w:num>
  <w:num w:numId="33">
    <w:abstractNumId w:val="334"/>
  </w:num>
  <w:num w:numId="34">
    <w:abstractNumId w:val="333"/>
  </w:num>
  <w:num w:numId="35">
    <w:abstractNumId w:val="309"/>
  </w:num>
  <w:num w:numId="36">
    <w:abstractNumId w:val="86"/>
  </w:num>
  <w:num w:numId="37">
    <w:abstractNumId w:val="207"/>
  </w:num>
  <w:num w:numId="38">
    <w:abstractNumId w:val="81"/>
  </w:num>
  <w:num w:numId="39">
    <w:abstractNumId w:val="211"/>
  </w:num>
  <w:num w:numId="40">
    <w:abstractNumId w:val="46"/>
  </w:num>
  <w:num w:numId="41">
    <w:abstractNumId w:val="226"/>
  </w:num>
  <w:num w:numId="42">
    <w:abstractNumId w:val="174"/>
  </w:num>
  <w:num w:numId="43">
    <w:abstractNumId w:val="112"/>
  </w:num>
  <w:num w:numId="44">
    <w:abstractNumId w:val="23"/>
  </w:num>
  <w:num w:numId="45">
    <w:abstractNumId w:val="254"/>
  </w:num>
  <w:num w:numId="46">
    <w:abstractNumId w:val="340"/>
  </w:num>
  <w:num w:numId="47">
    <w:abstractNumId w:val="321"/>
  </w:num>
  <w:num w:numId="48">
    <w:abstractNumId w:val="63"/>
  </w:num>
  <w:num w:numId="49">
    <w:abstractNumId w:val="27"/>
  </w:num>
  <w:num w:numId="50">
    <w:abstractNumId w:val="107"/>
  </w:num>
  <w:num w:numId="51">
    <w:abstractNumId w:val="72"/>
    <w:lvlOverride w:ilvl="0">
      <w:lvl w:ilvl="0">
        <w:numFmt w:val="decimal"/>
        <w:lvlText w:val="%1."/>
        <w:lvlJc w:val="left"/>
      </w:lvl>
    </w:lvlOverride>
  </w:num>
  <w:num w:numId="52">
    <w:abstractNumId w:val="241"/>
  </w:num>
  <w:num w:numId="53">
    <w:abstractNumId w:val="135"/>
  </w:num>
  <w:num w:numId="54">
    <w:abstractNumId w:val="114"/>
  </w:num>
  <w:num w:numId="55">
    <w:abstractNumId w:val="61"/>
  </w:num>
  <w:num w:numId="56">
    <w:abstractNumId w:val="316"/>
  </w:num>
  <w:num w:numId="57">
    <w:abstractNumId w:val="150"/>
  </w:num>
  <w:num w:numId="58">
    <w:abstractNumId w:val="273"/>
  </w:num>
  <w:num w:numId="59">
    <w:abstractNumId w:val="145"/>
  </w:num>
  <w:num w:numId="60">
    <w:abstractNumId w:val="118"/>
  </w:num>
  <w:num w:numId="61">
    <w:abstractNumId w:val="212"/>
  </w:num>
  <w:num w:numId="62">
    <w:abstractNumId w:val="220"/>
  </w:num>
  <w:num w:numId="63">
    <w:abstractNumId w:val="131"/>
  </w:num>
  <w:num w:numId="64">
    <w:abstractNumId w:val="42"/>
  </w:num>
  <w:num w:numId="65">
    <w:abstractNumId w:val="128"/>
  </w:num>
  <w:num w:numId="66">
    <w:abstractNumId w:val="231"/>
  </w:num>
  <w:num w:numId="67">
    <w:abstractNumId w:val="36"/>
  </w:num>
  <w:num w:numId="68">
    <w:abstractNumId w:val="298"/>
  </w:num>
  <w:num w:numId="69">
    <w:abstractNumId w:val="322"/>
  </w:num>
  <w:num w:numId="70">
    <w:abstractNumId w:val="71"/>
  </w:num>
  <w:num w:numId="71">
    <w:abstractNumId w:val="244"/>
  </w:num>
  <w:num w:numId="72">
    <w:abstractNumId w:val="223"/>
  </w:num>
  <w:num w:numId="73">
    <w:abstractNumId w:val="141"/>
  </w:num>
  <w:num w:numId="74">
    <w:abstractNumId w:val="245"/>
  </w:num>
  <w:num w:numId="75">
    <w:abstractNumId w:val="336"/>
  </w:num>
  <w:num w:numId="76">
    <w:abstractNumId w:val="167"/>
  </w:num>
  <w:num w:numId="77">
    <w:abstractNumId w:val="108"/>
  </w:num>
  <w:num w:numId="78">
    <w:abstractNumId w:val="325"/>
  </w:num>
  <w:num w:numId="79">
    <w:abstractNumId w:val="253"/>
  </w:num>
  <w:num w:numId="80">
    <w:abstractNumId w:val="248"/>
  </w:num>
  <w:num w:numId="81">
    <w:abstractNumId w:val="35"/>
  </w:num>
  <w:num w:numId="82">
    <w:abstractNumId w:val="181"/>
  </w:num>
  <w:num w:numId="83">
    <w:abstractNumId w:val="328"/>
  </w:num>
  <w:num w:numId="84">
    <w:abstractNumId w:val="262"/>
  </w:num>
  <w:num w:numId="85">
    <w:abstractNumId w:val="217"/>
  </w:num>
  <w:num w:numId="86">
    <w:abstractNumId w:val="87"/>
  </w:num>
  <w:num w:numId="87">
    <w:abstractNumId w:val="151"/>
  </w:num>
  <w:num w:numId="88">
    <w:abstractNumId w:val="202"/>
  </w:num>
  <w:num w:numId="89">
    <w:abstractNumId w:val="121"/>
  </w:num>
  <w:num w:numId="90">
    <w:abstractNumId w:val="329"/>
  </w:num>
  <w:num w:numId="91">
    <w:abstractNumId w:val="331"/>
  </w:num>
  <w:num w:numId="92">
    <w:abstractNumId w:val="270"/>
  </w:num>
  <w:num w:numId="93">
    <w:abstractNumId w:val="339"/>
  </w:num>
  <w:num w:numId="94">
    <w:abstractNumId w:val="8"/>
  </w:num>
  <w:num w:numId="95">
    <w:abstractNumId w:val="194"/>
  </w:num>
  <w:num w:numId="96">
    <w:abstractNumId w:val="132"/>
  </w:num>
  <w:num w:numId="97">
    <w:abstractNumId w:val="186"/>
  </w:num>
  <w:num w:numId="98">
    <w:abstractNumId w:val="179"/>
  </w:num>
  <w:num w:numId="99">
    <w:abstractNumId w:val="177"/>
  </w:num>
  <w:num w:numId="100">
    <w:abstractNumId w:val="288"/>
  </w:num>
  <w:num w:numId="101">
    <w:abstractNumId w:val="109"/>
  </w:num>
  <w:num w:numId="102">
    <w:abstractNumId w:val="65"/>
  </w:num>
  <w:num w:numId="103">
    <w:abstractNumId w:val="125"/>
  </w:num>
  <w:num w:numId="104">
    <w:abstractNumId w:val="299"/>
  </w:num>
  <w:num w:numId="105">
    <w:abstractNumId w:val="313"/>
  </w:num>
  <w:num w:numId="106">
    <w:abstractNumId w:val="233"/>
  </w:num>
  <w:num w:numId="107">
    <w:abstractNumId w:val="136"/>
  </w:num>
  <w:num w:numId="108">
    <w:abstractNumId w:val="17"/>
  </w:num>
  <w:num w:numId="109">
    <w:abstractNumId w:val="347"/>
  </w:num>
  <w:num w:numId="110">
    <w:abstractNumId w:val="158"/>
  </w:num>
  <w:num w:numId="111">
    <w:abstractNumId w:val="115"/>
  </w:num>
  <w:num w:numId="112">
    <w:abstractNumId w:val="170"/>
  </w:num>
  <w:num w:numId="113">
    <w:abstractNumId w:val="16"/>
  </w:num>
  <w:num w:numId="114">
    <w:abstractNumId w:val="196"/>
  </w:num>
  <w:num w:numId="115">
    <w:abstractNumId w:val="11"/>
  </w:num>
  <w:num w:numId="116">
    <w:abstractNumId w:val="240"/>
  </w:num>
  <w:num w:numId="117">
    <w:abstractNumId w:val="180"/>
  </w:num>
  <w:num w:numId="118">
    <w:abstractNumId w:val="327"/>
  </w:num>
  <w:num w:numId="119">
    <w:abstractNumId w:val="198"/>
  </w:num>
  <w:num w:numId="120">
    <w:abstractNumId w:val="188"/>
  </w:num>
  <w:num w:numId="121">
    <w:abstractNumId w:val="239"/>
  </w:num>
  <w:num w:numId="122">
    <w:abstractNumId w:val="210"/>
  </w:num>
  <w:num w:numId="123">
    <w:abstractNumId w:val="26"/>
  </w:num>
  <w:num w:numId="124">
    <w:abstractNumId w:val="318"/>
  </w:num>
  <w:num w:numId="125">
    <w:abstractNumId w:val="159"/>
  </w:num>
  <w:num w:numId="126">
    <w:abstractNumId w:val="14"/>
  </w:num>
  <w:num w:numId="127">
    <w:abstractNumId w:val="58"/>
  </w:num>
  <w:num w:numId="128">
    <w:abstractNumId w:val="62"/>
  </w:num>
  <w:num w:numId="129">
    <w:abstractNumId w:val="247"/>
  </w:num>
  <w:num w:numId="130">
    <w:abstractNumId w:val="178"/>
  </w:num>
  <w:num w:numId="131">
    <w:abstractNumId w:val="39"/>
  </w:num>
  <w:num w:numId="132">
    <w:abstractNumId w:val="317"/>
  </w:num>
  <w:num w:numId="133">
    <w:abstractNumId w:val="246"/>
  </w:num>
  <w:num w:numId="134">
    <w:abstractNumId w:val="28"/>
  </w:num>
  <w:num w:numId="135">
    <w:abstractNumId w:val="172"/>
  </w:num>
  <w:num w:numId="136">
    <w:abstractNumId w:val="293"/>
  </w:num>
  <w:num w:numId="137">
    <w:abstractNumId w:val="204"/>
  </w:num>
  <w:num w:numId="138">
    <w:abstractNumId w:val="232"/>
  </w:num>
  <w:num w:numId="139">
    <w:abstractNumId w:val="49"/>
  </w:num>
  <w:num w:numId="140">
    <w:abstractNumId w:val="78"/>
  </w:num>
  <w:num w:numId="141">
    <w:abstractNumId w:val="91"/>
    <w:lvlOverride w:ilvl="0">
      <w:lvl w:ilvl="0">
        <w:numFmt w:val="decimal"/>
        <w:lvlText w:val="%1."/>
        <w:lvlJc w:val="left"/>
      </w:lvl>
    </w:lvlOverride>
  </w:num>
  <w:num w:numId="142">
    <w:abstractNumId w:val="342"/>
  </w:num>
  <w:num w:numId="143">
    <w:abstractNumId w:val="90"/>
  </w:num>
  <w:num w:numId="144">
    <w:abstractNumId w:val="152"/>
  </w:num>
  <w:num w:numId="145">
    <w:abstractNumId w:val="126"/>
  </w:num>
  <w:num w:numId="146">
    <w:abstractNumId w:val="175"/>
  </w:num>
  <w:num w:numId="147">
    <w:abstractNumId w:val="89"/>
  </w:num>
  <w:num w:numId="148">
    <w:abstractNumId w:val="193"/>
  </w:num>
  <w:num w:numId="149">
    <w:abstractNumId w:val="189"/>
  </w:num>
  <w:num w:numId="150">
    <w:abstractNumId w:val="137"/>
  </w:num>
  <w:num w:numId="151">
    <w:abstractNumId w:val="330"/>
  </w:num>
  <w:num w:numId="152">
    <w:abstractNumId w:val="267"/>
  </w:num>
  <w:num w:numId="153">
    <w:abstractNumId w:val="182"/>
  </w:num>
  <w:num w:numId="154">
    <w:abstractNumId w:val="129"/>
  </w:num>
  <w:num w:numId="155">
    <w:abstractNumId w:val="144"/>
  </w:num>
  <w:num w:numId="156">
    <w:abstractNumId w:val="12"/>
  </w:num>
  <w:num w:numId="157">
    <w:abstractNumId w:val="259"/>
  </w:num>
  <w:num w:numId="158">
    <w:abstractNumId w:val="344"/>
  </w:num>
  <w:num w:numId="159">
    <w:abstractNumId w:val="76"/>
  </w:num>
  <w:num w:numId="160">
    <w:abstractNumId w:val="243"/>
  </w:num>
  <w:num w:numId="161">
    <w:abstractNumId w:val="146"/>
  </w:num>
  <w:num w:numId="162">
    <w:abstractNumId w:val="197"/>
  </w:num>
  <w:num w:numId="163">
    <w:abstractNumId w:val="21"/>
  </w:num>
  <w:num w:numId="164">
    <w:abstractNumId w:val="274"/>
  </w:num>
  <w:num w:numId="165">
    <w:abstractNumId w:val="45"/>
  </w:num>
  <w:num w:numId="166">
    <w:abstractNumId w:val="221"/>
  </w:num>
  <w:num w:numId="167">
    <w:abstractNumId w:val="57"/>
  </w:num>
  <w:num w:numId="168">
    <w:abstractNumId w:val="285"/>
    <w:lvlOverride w:ilvl="0">
      <w:lvl w:ilvl="0">
        <w:numFmt w:val="decimal"/>
        <w:lvlText w:val="%1."/>
        <w:lvlJc w:val="left"/>
      </w:lvl>
    </w:lvlOverride>
  </w:num>
  <w:num w:numId="169">
    <w:abstractNumId w:val="191"/>
  </w:num>
  <w:num w:numId="170">
    <w:abstractNumId w:val="237"/>
  </w:num>
  <w:num w:numId="171">
    <w:abstractNumId w:val="40"/>
  </w:num>
  <w:num w:numId="172">
    <w:abstractNumId w:val="113"/>
    <w:lvlOverride w:ilvl="0">
      <w:lvl w:ilvl="0">
        <w:numFmt w:val="decimal"/>
        <w:lvlText w:val="%1."/>
        <w:lvlJc w:val="left"/>
      </w:lvl>
    </w:lvlOverride>
  </w:num>
  <w:num w:numId="173">
    <w:abstractNumId w:val="279"/>
    <w:lvlOverride w:ilvl="0">
      <w:lvl w:ilvl="0">
        <w:numFmt w:val="decimal"/>
        <w:lvlText w:val="%1."/>
        <w:lvlJc w:val="left"/>
      </w:lvl>
    </w:lvlOverride>
  </w:num>
  <w:num w:numId="174">
    <w:abstractNumId w:val="41"/>
  </w:num>
  <w:num w:numId="175">
    <w:abstractNumId w:val="59"/>
    <w:lvlOverride w:ilvl="0">
      <w:lvl w:ilvl="0">
        <w:numFmt w:val="decimal"/>
        <w:lvlText w:val="%1."/>
        <w:lvlJc w:val="left"/>
      </w:lvl>
    </w:lvlOverride>
  </w:num>
  <w:num w:numId="176">
    <w:abstractNumId w:val="18"/>
    <w:lvlOverride w:ilvl="0">
      <w:lvl w:ilvl="0">
        <w:numFmt w:val="decimal"/>
        <w:lvlText w:val="%1."/>
        <w:lvlJc w:val="left"/>
      </w:lvl>
    </w:lvlOverride>
  </w:num>
  <w:num w:numId="177">
    <w:abstractNumId w:val="162"/>
  </w:num>
  <w:num w:numId="178">
    <w:abstractNumId w:val="250"/>
  </w:num>
  <w:num w:numId="179">
    <w:abstractNumId w:val="225"/>
  </w:num>
  <w:num w:numId="180">
    <w:abstractNumId w:val="315"/>
  </w:num>
  <w:num w:numId="181">
    <w:abstractNumId w:val="341"/>
  </w:num>
  <w:num w:numId="182">
    <w:abstractNumId w:val="4"/>
  </w:num>
  <w:num w:numId="183">
    <w:abstractNumId w:val="251"/>
  </w:num>
  <w:num w:numId="184">
    <w:abstractNumId w:val="277"/>
  </w:num>
  <w:num w:numId="185">
    <w:abstractNumId w:val="229"/>
  </w:num>
  <w:num w:numId="186">
    <w:abstractNumId w:val="252"/>
  </w:num>
  <w:num w:numId="187">
    <w:abstractNumId w:val="206"/>
  </w:num>
  <w:num w:numId="188">
    <w:abstractNumId w:val="134"/>
  </w:num>
  <w:num w:numId="189">
    <w:abstractNumId w:val="20"/>
  </w:num>
  <w:num w:numId="190">
    <w:abstractNumId w:val="238"/>
  </w:num>
  <w:num w:numId="191">
    <w:abstractNumId w:val="111"/>
  </w:num>
  <w:num w:numId="192">
    <w:abstractNumId w:val="164"/>
  </w:num>
  <w:num w:numId="193">
    <w:abstractNumId w:val="153"/>
  </w:num>
  <w:num w:numId="194">
    <w:abstractNumId w:val="165"/>
  </w:num>
  <w:num w:numId="195">
    <w:abstractNumId w:val="24"/>
  </w:num>
  <w:num w:numId="196">
    <w:abstractNumId w:val="209"/>
  </w:num>
  <w:num w:numId="197">
    <w:abstractNumId w:val="66"/>
  </w:num>
  <w:num w:numId="198">
    <w:abstractNumId w:val="1"/>
  </w:num>
  <w:num w:numId="199">
    <w:abstractNumId w:val="219"/>
  </w:num>
  <w:num w:numId="200">
    <w:abstractNumId w:val="176"/>
  </w:num>
  <w:num w:numId="201">
    <w:abstractNumId w:val="311"/>
  </w:num>
  <w:num w:numId="202">
    <w:abstractNumId w:val="227"/>
  </w:num>
  <w:num w:numId="203">
    <w:abstractNumId w:val="97"/>
  </w:num>
  <w:num w:numId="204">
    <w:abstractNumId w:val="235"/>
  </w:num>
  <w:num w:numId="205">
    <w:abstractNumId w:val="190"/>
  </w:num>
  <w:num w:numId="206">
    <w:abstractNumId w:val="228"/>
  </w:num>
  <w:num w:numId="207">
    <w:abstractNumId w:val="127"/>
  </w:num>
  <w:num w:numId="208">
    <w:abstractNumId w:val="93"/>
  </w:num>
  <w:num w:numId="209">
    <w:abstractNumId w:val="48"/>
  </w:num>
  <w:num w:numId="210">
    <w:abstractNumId w:val="308"/>
  </w:num>
  <w:num w:numId="211">
    <w:abstractNumId w:val="54"/>
  </w:num>
  <w:num w:numId="212">
    <w:abstractNumId w:val="94"/>
  </w:num>
  <w:num w:numId="213">
    <w:abstractNumId w:val="142"/>
  </w:num>
  <w:num w:numId="214">
    <w:abstractNumId w:val="276"/>
  </w:num>
  <w:num w:numId="215">
    <w:abstractNumId w:val="323"/>
  </w:num>
  <w:num w:numId="216">
    <w:abstractNumId w:val="289"/>
  </w:num>
  <w:num w:numId="217">
    <w:abstractNumId w:val="138"/>
  </w:num>
  <w:num w:numId="218">
    <w:abstractNumId w:val="32"/>
  </w:num>
  <w:num w:numId="219">
    <w:abstractNumId w:val="88"/>
  </w:num>
  <w:num w:numId="220">
    <w:abstractNumId w:val="307"/>
  </w:num>
  <w:num w:numId="221">
    <w:abstractNumId w:val="33"/>
  </w:num>
  <w:num w:numId="222">
    <w:abstractNumId w:val="104"/>
  </w:num>
  <w:num w:numId="223">
    <w:abstractNumId w:val="218"/>
  </w:num>
  <w:num w:numId="224">
    <w:abstractNumId w:val="106"/>
  </w:num>
  <w:num w:numId="225">
    <w:abstractNumId w:val="38"/>
  </w:num>
  <w:num w:numId="226">
    <w:abstractNumId w:val="161"/>
  </w:num>
  <w:num w:numId="227">
    <w:abstractNumId w:val="92"/>
  </w:num>
  <w:num w:numId="228">
    <w:abstractNumId w:val="292"/>
  </w:num>
  <w:num w:numId="229">
    <w:abstractNumId w:val="258"/>
  </w:num>
  <w:num w:numId="230">
    <w:abstractNumId w:val="47"/>
  </w:num>
  <w:num w:numId="231">
    <w:abstractNumId w:val="157"/>
  </w:num>
  <w:num w:numId="232">
    <w:abstractNumId w:val="110"/>
  </w:num>
  <w:num w:numId="233">
    <w:abstractNumId w:val="13"/>
  </w:num>
  <w:num w:numId="234">
    <w:abstractNumId w:val="15"/>
  </w:num>
  <w:num w:numId="235">
    <w:abstractNumId w:val="222"/>
  </w:num>
  <w:num w:numId="236">
    <w:abstractNumId w:val="249"/>
  </w:num>
  <w:num w:numId="237">
    <w:abstractNumId w:val="337"/>
  </w:num>
  <w:num w:numId="238">
    <w:abstractNumId w:val="156"/>
  </w:num>
  <w:num w:numId="239">
    <w:abstractNumId w:val="261"/>
  </w:num>
  <w:num w:numId="240">
    <w:abstractNumId w:val="242"/>
  </w:num>
  <w:num w:numId="241">
    <w:abstractNumId w:val="192"/>
  </w:num>
  <w:num w:numId="242">
    <w:abstractNumId w:val="7"/>
  </w:num>
  <w:num w:numId="243">
    <w:abstractNumId w:val="155"/>
  </w:num>
  <w:num w:numId="244">
    <w:abstractNumId w:val="169"/>
  </w:num>
  <w:num w:numId="245">
    <w:abstractNumId w:val="278"/>
  </w:num>
  <w:num w:numId="246">
    <w:abstractNumId w:val="230"/>
  </w:num>
  <w:num w:numId="247">
    <w:abstractNumId w:val="51"/>
  </w:num>
  <w:num w:numId="248">
    <w:abstractNumId w:val="208"/>
  </w:num>
  <w:num w:numId="249">
    <w:abstractNumId w:val="148"/>
  </w:num>
  <w:num w:numId="250">
    <w:abstractNumId w:val="139"/>
  </w:num>
  <w:num w:numId="251">
    <w:abstractNumId w:val="287"/>
  </w:num>
  <w:num w:numId="252">
    <w:abstractNumId w:val="236"/>
  </w:num>
  <w:num w:numId="253">
    <w:abstractNumId w:val="296"/>
  </w:num>
  <w:num w:numId="254">
    <w:abstractNumId w:val="101"/>
  </w:num>
  <w:num w:numId="255">
    <w:abstractNumId w:val="215"/>
  </w:num>
  <w:num w:numId="256">
    <w:abstractNumId w:val="290"/>
  </w:num>
  <w:num w:numId="257">
    <w:abstractNumId w:val="100"/>
  </w:num>
  <w:num w:numId="258">
    <w:abstractNumId w:val="60"/>
  </w:num>
  <w:num w:numId="259">
    <w:abstractNumId w:val="85"/>
  </w:num>
  <w:num w:numId="260">
    <w:abstractNumId w:val="140"/>
  </w:num>
  <w:num w:numId="261">
    <w:abstractNumId w:val="163"/>
  </w:num>
  <w:num w:numId="262">
    <w:abstractNumId w:val="29"/>
  </w:num>
  <w:num w:numId="263">
    <w:abstractNumId w:val="184"/>
  </w:num>
  <w:num w:numId="264">
    <w:abstractNumId w:val="303"/>
  </w:num>
  <w:num w:numId="265">
    <w:abstractNumId w:val="314"/>
  </w:num>
  <w:num w:numId="266">
    <w:abstractNumId w:val="269"/>
  </w:num>
  <w:num w:numId="267">
    <w:abstractNumId w:val="99"/>
  </w:num>
  <w:num w:numId="268">
    <w:abstractNumId w:val="64"/>
  </w:num>
  <w:num w:numId="269">
    <w:abstractNumId w:val="275"/>
  </w:num>
  <w:num w:numId="270">
    <w:abstractNumId w:val="120"/>
  </w:num>
  <w:num w:numId="271">
    <w:abstractNumId w:val="19"/>
  </w:num>
  <w:num w:numId="272">
    <w:abstractNumId w:val="205"/>
  </w:num>
  <w:num w:numId="273">
    <w:abstractNumId w:val="103"/>
  </w:num>
  <w:num w:numId="274">
    <w:abstractNumId w:val="343"/>
  </w:num>
  <w:num w:numId="275">
    <w:abstractNumId w:val="350"/>
  </w:num>
  <w:num w:numId="276">
    <w:abstractNumId w:val="282"/>
  </w:num>
  <w:num w:numId="277">
    <w:abstractNumId w:val="203"/>
  </w:num>
  <w:num w:numId="278">
    <w:abstractNumId w:val="320"/>
  </w:num>
  <w:num w:numId="279">
    <w:abstractNumId w:val="286"/>
  </w:num>
  <w:num w:numId="280">
    <w:abstractNumId w:val="348"/>
  </w:num>
  <w:num w:numId="281">
    <w:abstractNumId w:val="96"/>
  </w:num>
  <w:num w:numId="282">
    <w:abstractNumId w:val="173"/>
  </w:num>
  <w:num w:numId="283">
    <w:abstractNumId w:val="224"/>
  </w:num>
  <w:num w:numId="284">
    <w:abstractNumId w:val="10"/>
  </w:num>
  <w:num w:numId="285">
    <w:abstractNumId w:val="143"/>
  </w:num>
  <w:num w:numId="286">
    <w:abstractNumId w:val="213"/>
  </w:num>
  <w:num w:numId="287">
    <w:abstractNumId w:val="43"/>
  </w:num>
  <w:num w:numId="288">
    <w:abstractNumId w:val="122"/>
  </w:num>
  <w:num w:numId="289">
    <w:abstractNumId w:val="266"/>
  </w:num>
  <w:num w:numId="290">
    <w:abstractNumId w:val="44"/>
  </w:num>
  <w:num w:numId="291">
    <w:abstractNumId w:val="335"/>
  </w:num>
  <w:num w:numId="292">
    <w:abstractNumId w:val="265"/>
  </w:num>
  <w:num w:numId="293">
    <w:abstractNumId w:val="133"/>
  </w:num>
  <w:num w:numId="294">
    <w:abstractNumId w:val="95"/>
  </w:num>
  <w:num w:numId="295">
    <w:abstractNumId w:val="326"/>
  </w:num>
  <w:num w:numId="296">
    <w:abstractNumId w:val="300"/>
  </w:num>
  <w:num w:numId="297">
    <w:abstractNumId w:val="263"/>
  </w:num>
  <w:num w:numId="298">
    <w:abstractNumId w:val="268"/>
  </w:num>
  <w:num w:numId="299">
    <w:abstractNumId w:val="349"/>
  </w:num>
  <w:num w:numId="300">
    <w:abstractNumId w:val="74"/>
  </w:num>
  <w:num w:numId="301">
    <w:abstractNumId w:val="3"/>
  </w:num>
  <w:num w:numId="302">
    <w:abstractNumId w:val="70"/>
  </w:num>
  <w:num w:numId="303">
    <w:abstractNumId w:val="6"/>
  </w:num>
  <w:num w:numId="304">
    <w:abstractNumId w:val="67"/>
  </w:num>
  <w:num w:numId="305">
    <w:abstractNumId w:val="79"/>
  </w:num>
  <w:num w:numId="30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52"/>
  </w:num>
  <w:num w:numId="308">
    <w:abstractNumId w:val="195"/>
  </w:num>
  <w:num w:numId="309">
    <w:abstractNumId w:val="68"/>
  </w:num>
  <w:num w:numId="310">
    <w:abstractNumId w:val="312"/>
  </w:num>
  <w:num w:numId="311">
    <w:abstractNumId w:val="149"/>
  </w:num>
  <w:num w:numId="312">
    <w:abstractNumId w:val="77"/>
  </w:num>
  <w:num w:numId="313">
    <w:abstractNumId w:val="185"/>
  </w:num>
  <w:num w:numId="314">
    <w:abstractNumId w:val="123"/>
  </w:num>
  <w:num w:numId="315">
    <w:abstractNumId w:val="9"/>
  </w:num>
  <w:num w:numId="316">
    <w:abstractNumId w:val="83"/>
  </w:num>
  <w:num w:numId="317">
    <w:abstractNumId w:val="82"/>
  </w:num>
  <w:num w:numId="318">
    <w:abstractNumId w:val="306"/>
  </w:num>
  <w:num w:numId="319">
    <w:abstractNumId w:val="347"/>
  </w:num>
  <w:num w:numId="320">
    <w:abstractNumId w:val="130"/>
  </w:num>
  <w:num w:numId="321">
    <w:abstractNumId w:val="117"/>
  </w:num>
  <w:num w:numId="322">
    <w:abstractNumId w:val="255"/>
  </w:num>
  <w:num w:numId="323">
    <w:abstractNumId w:val="281"/>
  </w:num>
  <w:num w:numId="324">
    <w:abstractNumId w:val="50"/>
  </w:num>
  <w:num w:numId="325">
    <w:abstractNumId w:val="324"/>
  </w:num>
  <w:num w:numId="326">
    <w:abstractNumId w:val="160"/>
  </w:num>
  <w:num w:numId="327">
    <w:abstractNumId w:val="264"/>
  </w:num>
  <w:num w:numId="328">
    <w:abstractNumId w:val="34"/>
  </w:num>
  <w:num w:numId="329">
    <w:abstractNumId w:val="214"/>
  </w:num>
  <w:num w:numId="330">
    <w:abstractNumId w:val="119"/>
  </w:num>
  <w:num w:numId="331">
    <w:abstractNumId w:val="30"/>
  </w:num>
  <w:num w:numId="332">
    <w:abstractNumId w:val="346"/>
  </w:num>
  <w:numIdMacAtCleanup w:val="3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activeWritingStyle w:appName="MSWord" w:lang="en-US" w:vendorID="64" w:dllVersion="5" w:nlCheck="1" w:checkStyle="1"/>
  <w:activeWritingStyle w:appName="MSWord" w:lang="en-US" w:vendorID="64" w:dllVersion="6" w:nlCheck="1" w:checkStyle="0"/>
  <w:activeWritingStyle w:appName="MSWord" w:lang="en-AU"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AU" w:vendorID="64" w:dllVersion="4096" w:nlCheck="1" w:checkStyle="0"/>
  <w:activeWritingStyle w:appName="MSWord" w:lang="en-GB" w:vendorID="64" w:dllVersion="4096"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E8D"/>
    <w:rsid w:val="000017DA"/>
    <w:rsid w:val="00002053"/>
    <w:rsid w:val="00002382"/>
    <w:rsid w:val="00002AC3"/>
    <w:rsid w:val="00004C50"/>
    <w:rsid w:val="000070AD"/>
    <w:rsid w:val="00007A06"/>
    <w:rsid w:val="00007A0E"/>
    <w:rsid w:val="00007B2C"/>
    <w:rsid w:val="00007DF6"/>
    <w:rsid w:val="00010344"/>
    <w:rsid w:val="00010B7D"/>
    <w:rsid w:val="00010C55"/>
    <w:rsid w:val="000172F5"/>
    <w:rsid w:val="00017BBC"/>
    <w:rsid w:val="00017F15"/>
    <w:rsid w:val="000206EB"/>
    <w:rsid w:val="00021449"/>
    <w:rsid w:val="00021FF3"/>
    <w:rsid w:val="000227A6"/>
    <w:rsid w:val="00023B92"/>
    <w:rsid w:val="00023E1F"/>
    <w:rsid w:val="00024C73"/>
    <w:rsid w:val="00024F27"/>
    <w:rsid w:val="00025978"/>
    <w:rsid w:val="00026254"/>
    <w:rsid w:val="00030318"/>
    <w:rsid w:val="00030DD5"/>
    <w:rsid w:val="000312DA"/>
    <w:rsid w:val="0003464A"/>
    <w:rsid w:val="00034BC7"/>
    <w:rsid w:val="000350CE"/>
    <w:rsid w:val="000351EB"/>
    <w:rsid w:val="000358D5"/>
    <w:rsid w:val="00036FAC"/>
    <w:rsid w:val="00037639"/>
    <w:rsid w:val="00040896"/>
    <w:rsid w:val="00040CFB"/>
    <w:rsid w:val="0004121A"/>
    <w:rsid w:val="00042A4B"/>
    <w:rsid w:val="000437EB"/>
    <w:rsid w:val="000442CD"/>
    <w:rsid w:val="0004462C"/>
    <w:rsid w:val="00044D6D"/>
    <w:rsid w:val="0004588D"/>
    <w:rsid w:val="00046B84"/>
    <w:rsid w:val="00050725"/>
    <w:rsid w:val="00053F4E"/>
    <w:rsid w:val="00054D3F"/>
    <w:rsid w:val="00055B7B"/>
    <w:rsid w:val="0005633D"/>
    <w:rsid w:val="00056DDD"/>
    <w:rsid w:val="0005729E"/>
    <w:rsid w:val="0005764D"/>
    <w:rsid w:val="00057C50"/>
    <w:rsid w:val="0006226D"/>
    <w:rsid w:val="000623A1"/>
    <w:rsid w:val="00062EDB"/>
    <w:rsid w:val="000659B6"/>
    <w:rsid w:val="000662AE"/>
    <w:rsid w:val="00067161"/>
    <w:rsid w:val="000675F4"/>
    <w:rsid w:val="0007198E"/>
    <w:rsid w:val="00072153"/>
    <w:rsid w:val="00072B2A"/>
    <w:rsid w:val="00073187"/>
    <w:rsid w:val="00073419"/>
    <w:rsid w:val="00077A78"/>
    <w:rsid w:val="000807C9"/>
    <w:rsid w:val="0008132A"/>
    <w:rsid w:val="00082841"/>
    <w:rsid w:val="00082A46"/>
    <w:rsid w:val="00082DE6"/>
    <w:rsid w:val="00084F3F"/>
    <w:rsid w:val="00087892"/>
    <w:rsid w:val="00087E9C"/>
    <w:rsid w:val="00087F0D"/>
    <w:rsid w:val="00090CC1"/>
    <w:rsid w:val="00090E5A"/>
    <w:rsid w:val="00090E74"/>
    <w:rsid w:val="00092838"/>
    <w:rsid w:val="0009408C"/>
    <w:rsid w:val="000947D5"/>
    <w:rsid w:val="0009603B"/>
    <w:rsid w:val="0009689F"/>
    <w:rsid w:val="000A00F3"/>
    <w:rsid w:val="000A049F"/>
    <w:rsid w:val="000A0562"/>
    <w:rsid w:val="000A181D"/>
    <w:rsid w:val="000A19D4"/>
    <w:rsid w:val="000A2570"/>
    <w:rsid w:val="000A26A9"/>
    <w:rsid w:val="000A3A5B"/>
    <w:rsid w:val="000A3EEC"/>
    <w:rsid w:val="000A4979"/>
    <w:rsid w:val="000A5143"/>
    <w:rsid w:val="000A53C5"/>
    <w:rsid w:val="000A67FA"/>
    <w:rsid w:val="000A7F5B"/>
    <w:rsid w:val="000B2488"/>
    <w:rsid w:val="000B2EEB"/>
    <w:rsid w:val="000B3610"/>
    <w:rsid w:val="000B3804"/>
    <w:rsid w:val="000B3DCE"/>
    <w:rsid w:val="000B41FE"/>
    <w:rsid w:val="000B47E6"/>
    <w:rsid w:val="000B4FAB"/>
    <w:rsid w:val="000B54A0"/>
    <w:rsid w:val="000B6019"/>
    <w:rsid w:val="000B601E"/>
    <w:rsid w:val="000B6775"/>
    <w:rsid w:val="000B6ABD"/>
    <w:rsid w:val="000B727E"/>
    <w:rsid w:val="000B749B"/>
    <w:rsid w:val="000B7535"/>
    <w:rsid w:val="000B7E7B"/>
    <w:rsid w:val="000C1494"/>
    <w:rsid w:val="000C253D"/>
    <w:rsid w:val="000C2AA0"/>
    <w:rsid w:val="000C353B"/>
    <w:rsid w:val="000C4562"/>
    <w:rsid w:val="000C4865"/>
    <w:rsid w:val="000C4CEC"/>
    <w:rsid w:val="000C6410"/>
    <w:rsid w:val="000C7E95"/>
    <w:rsid w:val="000D1A83"/>
    <w:rsid w:val="000D409E"/>
    <w:rsid w:val="000D45DC"/>
    <w:rsid w:val="000D49B3"/>
    <w:rsid w:val="000D500C"/>
    <w:rsid w:val="000D7B5F"/>
    <w:rsid w:val="000E0E2D"/>
    <w:rsid w:val="000E1153"/>
    <w:rsid w:val="000E1600"/>
    <w:rsid w:val="000E2FFF"/>
    <w:rsid w:val="000E30E5"/>
    <w:rsid w:val="000E37F1"/>
    <w:rsid w:val="000E4D4B"/>
    <w:rsid w:val="000E767A"/>
    <w:rsid w:val="000F029B"/>
    <w:rsid w:val="000F10A6"/>
    <w:rsid w:val="000F19C5"/>
    <w:rsid w:val="000F3766"/>
    <w:rsid w:val="000F3A42"/>
    <w:rsid w:val="000F4645"/>
    <w:rsid w:val="000F4747"/>
    <w:rsid w:val="000F7F7C"/>
    <w:rsid w:val="001005E3"/>
    <w:rsid w:val="00102E64"/>
    <w:rsid w:val="0010598F"/>
    <w:rsid w:val="00105C36"/>
    <w:rsid w:val="00106DB1"/>
    <w:rsid w:val="001072D4"/>
    <w:rsid w:val="00110329"/>
    <w:rsid w:val="0011116F"/>
    <w:rsid w:val="00111771"/>
    <w:rsid w:val="00112DD6"/>
    <w:rsid w:val="00112F8D"/>
    <w:rsid w:val="0011338B"/>
    <w:rsid w:val="001147E6"/>
    <w:rsid w:val="00116170"/>
    <w:rsid w:val="001163D5"/>
    <w:rsid w:val="00116EFD"/>
    <w:rsid w:val="001177B2"/>
    <w:rsid w:val="00117E24"/>
    <w:rsid w:val="00120426"/>
    <w:rsid w:val="0012229E"/>
    <w:rsid w:val="00122AC2"/>
    <w:rsid w:val="001232DE"/>
    <w:rsid w:val="00124A76"/>
    <w:rsid w:val="00125183"/>
    <w:rsid w:val="00125F8C"/>
    <w:rsid w:val="001265FA"/>
    <w:rsid w:val="00126ADF"/>
    <w:rsid w:val="00127E7B"/>
    <w:rsid w:val="0013038D"/>
    <w:rsid w:val="0013085D"/>
    <w:rsid w:val="001317C9"/>
    <w:rsid w:val="00131DFA"/>
    <w:rsid w:val="001322F7"/>
    <w:rsid w:val="001326C0"/>
    <w:rsid w:val="0013279C"/>
    <w:rsid w:val="001342BA"/>
    <w:rsid w:val="00135932"/>
    <w:rsid w:val="00135BD3"/>
    <w:rsid w:val="001360C8"/>
    <w:rsid w:val="001362FB"/>
    <w:rsid w:val="00136512"/>
    <w:rsid w:val="001365F0"/>
    <w:rsid w:val="00137D17"/>
    <w:rsid w:val="00140845"/>
    <w:rsid w:val="001418B4"/>
    <w:rsid w:val="0014341A"/>
    <w:rsid w:val="0014670D"/>
    <w:rsid w:val="0014698E"/>
    <w:rsid w:val="001475DC"/>
    <w:rsid w:val="00150542"/>
    <w:rsid w:val="00150B86"/>
    <w:rsid w:val="001516AC"/>
    <w:rsid w:val="00151870"/>
    <w:rsid w:val="0015192F"/>
    <w:rsid w:val="001528B8"/>
    <w:rsid w:val="00152954"/>
    <w:rsid w:val="00157FC2"/>
    <w:rsid w:val="001605E5"/>
    <w:rsid w:val="001606FF"/>
    <w:rsid w:val="00160E8A"/>
    <w:rsid w:val="00163448"/>
    <w:rsid w:val="001639FB"/>
    <w:rsid w:val="00163C02"/>
    <w:rsid w:val="00164084"/>
    <w:rsid w:val="00164BAE"/>
    <w:rsid w:val="00164C1A"/>
    <w:rsid w:val="00164CE6"/>
    <w:rsid w:val="00165031"/>
    <w:rsid w:val="001661E3"/>
    <w:rsid w:val="0016686F"/>
    <w:rsid w:val="00167475"/>
    <w:rsid w:val="00170247"/>
    <w:rsid w:val="00172484"/>
    <w:rsid w:val="00173197"/>
    <w:rsid w:val="00173BFB"/>
    <w:rsid w:val="001746A0"/>
    <w:rsid w:val="00174F9A"/>
    <w:rsid w:val="001752AE"/>
    <w:rsid w:val="001755A2"/>
    <w:rsid w:val="0017613C"/>
    <w:rsid w:val="00177BE6"/>
    <w:rsid w:val="001806B0"/>
    <w:rsid w:val="00180A36"/>
    <w:rsid w:val="001818E9"/>
    <w:rsid w:val="001822CD"/>
    <w:rsid w:val="001834A4"/>
    <w:rsid w:val="00183ACE"/>
    <w:rsid w:val="00184A24"/>
    <w:rsid w:val="0018688D"/>
    <w:rsid w:val="00187B03"/>
    <w:rsid w:val="00190DA2"/>
    <w:rsid w:val="00193F6C"/>
    <w:rsid w:val="0019585D"/>
    <w:rsid w:val="00196BA2"/>
    <w:rsid w:val="001972B7"/>
    <w:rsid w:val="0019777A"/>
    <w:rsid w:val="001A12FE"/>
    <w:rsid w:val="001A267F"/>
    <w:rsid w:val="001A28A9"/>
    <w:rsid w:val="001A2B77"/>
    <w:rsid w:val="001A2E68"/>
    <w:rsid w:val="001A48E4"/>
    <w:rsid w:val="001A4AED"/>
    <w:rsid w:val="001A4DDB"/>
    <w:rsid w:val="001A574E"/>
    <w:rsid w:val="001A5E46"/>
    <w:rsid w:val="001B157E"/>
    <w:rsid w:val="001B17AB"/>
    <w:rsid w:val="001B2472"/>
    <w:rsid w:val="001B28AD"/>
    <w:rsid w:val="001B3275"/>
    <w:rsid w:val="001B3A3A"/>
    <w:rsid w:val="001B4584"/>
    <w:rsid w:val="001B4F86"/>
    <w:rsid w:val="001B62BB"/>
    <w:rsid w:val="001B7999"/>
    <w:rsid w:val="001B7B39"/>
    <w:rsid w:val="001C05E5"/>
    <w:rsid w:val="001C2424"/>
    <w:rsid w:val="001C2F4E"/>
    <w:rsid w:val="001C4375"/>
    <w:rsid w:val="001C49B6"/>
    <w:rsid w:val="001C520D"/>
    <w:rsid w:val="001C5B1B"/>
    <w:rsid w:val="001C5C13"/>
    <w:rsid w:val="001C5CDB"/>
    <w:rsid w:val="001C611E"/>
    <w:rsid w:val="001C7929"/>
    <w:rsid w:val="001D1F49"/>
    <w:rsid w:val="001D1F64"/>
    <w:rsid w:val="001D22FE"/>
    <w:rsid w:val="001D3AE0"/>
    <w:rsid w:val="001D3D10"/>
    <w:rsid w:val="001D470D"/>
    <w:rsid w:val="001D5658"/>
    <w:rsid w:val="001D57ED"/>
    <w:rsid w:val="001D5A5E"/>
    <w:rsid w:val="001D66CB"/>
    <w:rsid w:val="001D6AA5"/>
    <w:rsid w:val="001D7209"/>
    <w:rsid w:val="001D7299"/>
    <w:rsid w:val="001E015A"/>
    <w:rsid w:val="001E3228"/>
    <w:rsid w:val="001E3638"/>
    <w:rsid w:val="001E379F"/>
    <w:rsid w:val="001E37E8"/>
    <w:rsid w:val="001E39FE"/>
    <w:rsid w:val="001E49BC"/>
    <w:rsid w:val="001E545A"/>
    <w:rsid w:val="001E690E"/>
    <w:rsid w:val="001E6F6D"/>
    <w:rsid w:val="001E7B16"/>
    <w:rsid w:val="001E7C64"/>
    <w:rsid w:val="001F0264"/>
    <w:rsid w:val="001F0650"/>
    <w:rsid w:val="001F0D88"/>
    <w:rsid w:val="001F0E12"/>
    <w:rsid w:val="001F100F"/>
    <w:rsid w:val="001F1798"/>
    <w:rsid w:val="001F3501"/>
    <w:rsid w:val="001F3DF2"/>
    <w:rsid w:val="001F3E83"/>
    <w:rsid w:val="001F4AF8"/>
    <w:rsid w:val="001F603A"/>
    <w:rsid w:val="001F6EEF"/>
    <w:rsid w:val="001F7B15"/>
    <w:rsid w:val="001F7BE0"/>
    <w:rsid w:val="001F7D52"/>
    <w:rsid w:val="00201837"/>
    <w:rsid w:val="00203D2E"/>
    <w:rsid w:val="00205445"/>
    <w:rsid w:val="00205C5B"/>
    <w:rsid w:val="0020626A"/>
    <w:rsid w:val="00206C70"/>
    <w:rsid w:val="0020776B"/>
    <w:rsid w:val="0020795A"/>
    <w:rsid w:val="00210BC4"/>
    <w:rsid w:val="00212053"/>
    <w:rsid w:val="002126BD"/>
    <w:rsid w:val="00212711"/>
    <w:rsid w:val="00212A08"/>
    <w:rsid w:val="002131C0"/>
    <w:rsid w:val="00214543"/>
    <w:rsid w:val="00215113"/>
    <w:rsid w:val="002153D6"/>
    <w:rsid w:val="00215E83"/>
    <w:rsid w:val="00216820"/>
    <w:rsid w:val="00217315"/>
    <w:rsid w:val="00217737"/>
    <w:rsid w:val="00217810"/>
    <w:rsid w:val="00220159"/>
    <w:rsid w:val="00220244"/>
    <w:rsid w:val="00222BE5"/>
    <w:rsid w:val="0022310D"/>
    <w:rsid w:val="002232CE"/>
    <w:rsid w:val="002238E8"/>
    <w:rsid w:val="00223A26"/>
    <w:rsid w:val="002246F4"/>
    <w:rsid w:val="00224B8B"/>
    <w:rsid w:val="00224ECB"/>
    <w:rsid w:val="0022534A"/>
    <w:rsid w:val="0022563E"/>
    <w:rsid w:val="00225811"/>
    <w:rsid w:val="00225BFD"/>
    <w:rsid w:val="00225EB4"/>
    <w:rsid w:val="0022691D"/>
    <w:rsid w:val="002269E7"/>
    <w:rsid w:val="00227386"/>
    <w:rsid w:val="00230E92"/>
    <w:rsid w:val="00232F8C"/>
    <w:rsid w:val="00232FD7"/>
    <w:rsid w:val="00233E4A"/>
    <w:rsid w:val="00237B24"/>
    <w:rsid w:val="00237E3B"/>
    <w:rsid w:val="00237F0E"/>
    <w:rsid w:val="00241179"/>
    <w:rsid w:val="0024132D"/>
    <w:rsid w:val="00242781"/>
    <w:rsid w:val="00242F8E"/>
    <w:rsid w:val="0024548B"/>
    <w:rsid w:val="002456E7"/>
    <w:rsid w:val="0024577C"/>
    <w:rsid w:val="00245D35"/>
    <w:rsid w:val="00251FF1"/>
    <w:rsid w:val="002520F5"/>
    <w:rsid w:val="00252439"/>
    <w:rsid w:val="00253965"/>
    <w:rsid w:val="00255526"/>
    <w:rsid w:val="002557D9"/>
    <w:rsid w:val="00256B93"/>
    <w:rsid w:val="00257F6B"/>
    <w:rsid w:val="00261619"/>
    <w:rsid w:val="00261760"/>
    <w:rsid w:val="002619A0"/>
    <w:rsid w:val="002626A0"/>
    <w:rsid w:val="00263895"/>
    <w:rsid w:val="00264B01"/>
    <w:rsid w:val="002650CC"/>
    <w:rsid w:val="0026651C"/>
    <w:rsid w:val="002670C7"/>
    <w:rsid w:val="002676C1"/>
    <w:rsid w:val="002676E0"/>
    <w:rsid w:val="00273858"/>
    <w:rsid w:val="00273A90"/>
    <w:rsid w:val="00273D50"/>
    <w:rsid w:val="002747F7"/>
    <w:rsid w:val="00275AF1"/>
    <w:rsid w:val="00276D1A"/>
    <w:rsid w:val="002776A6"/>
    <w:rsid w:val="0027785E"/>
    <w:rsid w:val="0028183E"/>
    <w:rsid w:val="0028277A"/>
    <w:rsid w:val="00283024"/>
    <w:rsid w:val="002833B6"/>
    <w:rsid w:val="002853E4"/>
    <w:rsid w:val="00285839"/>
    <w:rsid w:val="00291E1B"/>
    <w:rsid w:val="002941C9"/>
    <w:rsid w:val="00294C67"/>
    <w:rsid w:val="002952CD"/>
    <w:rsid w:val="00295306"/>
    <w:rsid w:val="00295A28"/>
    <w:rsid w:val="00297090"/>
    <w:rsid w:val="002976F1"/>
    <w:rsid w:val="002A4755"/>
    <w:rsid w:val="002A612D"/>
    <w:rsid w:val="002A618A"/>
    <w:rsid w:val="002A6848"/>
    <w:rsid w:val="002A687D"/>
    <w:rsid w:val="002B06DA"/>
    <w:rsid w:val="002B4F51"/>
    <w:rsid w:val="002B552D"/>
    <w:rsid w:val="002B75B4"/>
    <w:rsid w:val="002B7843"/>
    <w:rsid w:val="002B7967"/>
    <w:rsid w:val="002C1BF7"/>
    <w:rsid w:val="002C1EF3"/>
    <w:rsid w:val="002C24A8"/>
    <w:rsid w:val="002C2E75"/>
    <w:rsid w:val="002C40CF"/>
    <w:rsid w:val="002C4AC9"/>
    <w:rsid w:val="002C4C9C"/>
    <w:rsid w:val="002C6031"/>
    <w:rsid w:val="002C6ED6"/>
    <w:rsid w:val="002C6FCB"/>
    <w:rsid w:val="002C742B"/>
    <w:rsid w:val="002C7B33"/>
    <w:rsid w:val="002D0CA4"/>
    <w:rsid w:val="002D0F22"/>
    <w:rsid w:val="002D46FB"/>
    <w:rsid w:val="002D4B5E"/>
    <w:rsid w:val="002D4FED"/>
    <w:rsid w:val="002D52A3"/>
    <w:rsid w:val="002D5983"/>
    <w:rsid w:val="002D5DEE"/>
    <w:rsid w:val="002D6258"/>
    <w:rsid w:val="002D644E"/>
    <w:rsid w:val="002E17B8"/>
    <w:rsid w:val="002E2416"/>
    <w:rsid w:val="002E47DA"/>
    <w:rsid w:val="002E4E02"/>
    <w:rsid w:val="002E4E5E"/>
    <w:rsid w:val="002E60E2"/>
    <w:rsid w:val="002E64B8"/>
    <w:rsid w:val="002E6929"/>
    <w:rsid w:val="002E7CD3"/>
    <w:rsid w:val="002F0001"/>
    <w:rsid w:val="002F00C9"/>
    <w:rsid w:val="002F0104"/>
    <w:rsid w:val="002F0302"/>
    <w:rsid w:val="002F1131"/>
    <w:rsid w:val="002F1A60"/>
    <w:rsid w:val="002F241D"/>
    <w:rsid w:val="002F3A68"/>
    <w:rsid w:val="002F3B81"/>
    <w:rsid w:val="002F3B9B"/>
    <w:rsid w:val="002F4A0A"/>
    <w:rsid w:val="002F570B"/>
    <w:rsid w:val="002F5848"/>
    <w:rsid w:val="002F6E50"/>
    <w:rsid w:val="002F76A7"/>
    <w:rsid w:val="002F7D49"/>
    <w:rsid w:val="00300663"/>
    <w:rsid w:val="00300B42"/>
    <w:rsid w:val="00300D00"/>
    <w:rsid w:val="00302F40"/>
    <w:rsid w:val="00304705"/>
    <w:rsid w:val="00304B8C"/>
    <w:rsid w:val="0030636C"/>
    <w:rsid w:val="003063EB"/>
    <w:rsid w:val="00306CA2"/>
    <w:rsid w:val="003101D8"/>
    <w:rsid w:val="003102A1"/>
    <w:rsid w:val="0031161B"/>
    <w:rsid w:val="0031223E"/>
    <w:rsid w:val="00312797"/>
    <w:rsid w:val="00313665"/>
    <w:rsid w:val="00313CBB"/>
    <w:rsid w:val="003148CF"/>
    <w:rsid w:val="00315E7E"/>
    <w:rsid w:val="0031672D"/>
    <w:rsid w:val="00317A5A"/>
    <w:rsid w:val="003204DA"/>
    <w:rsid w:val="00320A83"/>
    <w:rsid w:val="00321805"/>
    <w:rsid w:val="00321958"/>
    <w:rsid w:val="00321967"/>
    <w:rsid w:val="00322C01"/>
    <w:rsid w:val="00322C1B"/>
    <w:rsid w:val="00322E85"/>
    <w:rsid w:val="00322FC4"/>
    <w:rsid w:val="003232BA"/>
    <w:rsid w:val="003233C9"/>
    <w:rsid w:val="00325432"/>
    <w:rsid w:val="00326836"/>
    <w:rsid w:val="00326F37"/>
    <w:rsid w:val="00331A03"/>
    <w:rsid w:val="00331D61"/>
    <w:rsid w:val="00332B41"/>
    <w:rsid w:val="003330E3"/>
    <w:rsid w:val="003333A7"/>
    <w:rsid w:val="00334528"/>
    <w:rsid w:val="00334B96"/>
    <w:rsid w:val="00335580"/>
    <w:rsid w:val="00340975"/>
    <w:rsid w:val="00340E62"/>
    <w:rsid w:val="003426BF"/>
    <w:rsid w:val="0034544B"/>
    <w:rsid w:val="00346680"/>
    <w:rsid w:val="00346DA9"/>
    <w:rsid w:val="00347B09"/>
    <w:rsid w:val="00347F32"/>
    <w:rsid w:val="003511DF"/>
    <w:rsid w:val="00351DC7"/>
    <w:rsid w:val="00353888"/>
    <w:rsid w:val="00353D4A"/>
    <w:rsid w:val="0035457E"/>
    <w:rsid w:val="00354CF2"/>
    <w:rsid w:val="00356256"/>
    <w:rsid w:val="00357264"/>
    <w:rsid w:val="00362B28"/>
    <w:rsid w:val="00363498"/>
    <w:rsid w:val="003637C8"/>
    <w:rsid w:val="00364129"/>
    <w:rsid w:val="003649DE"/>
    <w:rsid w:val="00364CFE"/>
    <w:rsid w:val="00365704"/>
    <w:rsid w:val="00366471"/>
    <w:rsid w:val="00366712"/>
    <w:rsid w:val="00366BB2"/>
    <w:rsid w:val="0036757F"/>
    <w:rsid w:val="0037111F"/>
    <w:rsid w:val="00371BD9"/>
    <w:rsid w:val="003722CE"/>
    <w:rsid w:val="00372DC8"/>
    <w:rsid w:val="003736FB"/>
    <w:rsid w:val="00374427"/>
    <w:rsid w:val="00376D81"/>
    <w:rsid w:val="0037753B"/>
    <w:rsid w:val="00377802"/>
    <w:rsid w:val="00377886"/>
    <w:rsid w:val="00381DB0"/>
    <w:rsid w:val="00381DD1"/>
    <w:rsid w:val="003827EA"/>
    <w:rsid w:val="00382B07"/>
    <w:rsid w:val="00382E5A"/>
    <w:rsid w:val="00385378"/>
    <w:rsid w:val="003866E6"/>
    <w:rsid w:val="00387285"/>
    <w:rsid w:val="00387DFC"/>
    <w:rsid w:val="00391656"/>
    <w:rsid w:val="003918B0"/>
    <w:rsid w:val="0039222C"/>
    <w:rsid w:val="0039473B"/>
    <w:rsid w:val="00395AA5"/>
    <w:rsid w:val="00396B5C"/>
    <w:rsid w:val="00397501"/>
    <w:rsid w:val="003A3B02"/>
    <w:rsid w:val="003A3BED"/>
    <w:rsid w:val="003A3E03"/>
    <w:rsid w:val="003A4438"/>
    <w:rsid w:val="003A4E4D"/>
    <w:rsid w:val="003A715F"/>
    <w:rsid w:val="003A7835"/>
    <w:rsid w:val="003A7D63"/>
    <w:rsid w:val="003B0162"/>
    <w:rsid w:val="003B156E"/>
    <w:rsid w:val="003B1C32"/>
    <w:rsid w:val="003B2F8C"/>
    <w:rsid w:val="003B2FDC"/>
    <w:rsid w:val="003B3D6C"/>
    <w:rsid w:val="003B51D4"/>
    <w:rsid w:val="003B64C8"/>
    <w:rsid w:val="003B6CCD"/>
    <w:rsid w:val="003C130D"/>
    <w:rsid w:val="003C164E"/>
    <w:rsid w:val="003C1B6B"/>
    <w:rsid w:val="003C1E50"/>
    <w:rsid w:val="003C3A25"/>
    <w:rsid w:val="003C3CAB"/>
    <w:rsid w:val="003C44A1"/>
    <w:rsid w:val="003C4DA1"/>
    <w:rsid w:val="003C4F72"/>
    <w:rsid w:val="003C606A"/>
    <w:rsid w:val="003C650F"/>
    <w:rsid w:val="003C6D5B"/>
    <w:rsid w:val="003D0063"/>
    <w:rsid w:val="003D3153"/>
    <w:rsid w:val="003D51F9"/>
    <w:rsid w:val="003D6B71"/>
    <w:rsid w:val="003D6D50"/>
    <w:rsid w:val="003D7352"/>
    <w:rsid w:val="003D749B"/>
    <w:rsid w:val="003D7F40"/>
    <w:rsid w:val="003E0046"/>
    <w:rsid w:val="003E0383"/>
    <w:rsid w:val="003E1E7D"/>
    <w:rsid w:val="003E3AF4"/>
    <w:rsid w:val="003E4697"/>
    <w:rsid w:val="003E48C8"/>
    <w:rsid w:val="003E497A"/>
    <w:rsid w:val="003E4F19"/>
    <w:rsid w:val="003E5CEA"/>
    <w:rsid w:val="003E7BE9"/>
    <w:rsid w:val="003F00A1"/>
    <w:rsid w:val="003F1A62"/>
    <w:rsid w:val="003F1D33"/>
    <w:rsid w:val="003F1E5D"/>
    <w:rsid w:val="003F3100"/>
    <w:rsid w:val="003F34B9"/>
    <w:rsid w:val="003F5581"/>
    <w:rsid w:val="00400568"/>
    <w:rsid w:val="00400767"/>
    <w:rsid w:val="004028B5"/>
    <w:rsid w:val="00402A68"/>
    <w:rsid w:val="00404397"/>
    <w:rsid w:val="00404678"/>
    <w:rsid w:val="004057C0"/>
    <w:rsid w:val="0040619D"/>
    <w:rsid w:val="00406EDF"/>
    <w:rsid w:val="00407BD5"/>
    <w:rsid w:val="00410084"/>
    <w:rsid w:val="00410DEC"/>
    <w:rsid w:val="004120F6"/>
    <w:rsid w:val="00412C78"/>
    <w:rsid w:val="00413039"/>
    <w:rsid w:val="00413266"/>
    <w:rsid w:val="00413F3E"/>
    <w:rsid w:val="004143D0"/>
    <w:rsid w:val="00415130"/>
    <w:rsid w:val="0041567D"/>
    <w:rsid w:val="00415CD5"/>
    <w:rsid w:val="00416E04"/>
    <w:rsid w:val="00417023"/>
    <w:rsid w:val="00417206"/>
    <w:rsid w:val="00420696"/>
    <w:rsid w:val="00420EA8"/>
    <w:rsid w:val="00421969"/>
    <w:rsid w:val="004219BA"/>
    <w:rsid w:val="004223AC"/>
    <w:rsid w:val="004223CD"/>
    <w:rsid w:val="004229EB"/>
    <w:rsid w:val="00423B0D"/>
    <w:rsid w:val="0042484D"/>
    <w:rsid w:val="00425C72"/>
    <w:rsid w:val="004260BE"/>
    <w:rsid w:val="00426572"/>
    <w:rsid w:val="00426589"/>
    <w:rsid w:val="00426A71"/>
    <w:rsid w:val="004301DC"/>
    <w:rsid w:val="00430FCC"/>
    <w:rsid w:val="00432E64"/>
    <w:rsid w:val="00433639"/>
    <w:rsid w:val="0043423B"/>
    <w:rsid w:val="004344F4"/>
    <w:rsid w:val="0043615E"/>
    <w:rsid w:val="0043743F"/>
    <w:rsid w:val="00441B9B"/>
    <w:rsid w:val="00442399"/>
    <w:rsid w:val="00442959"/>
    <w:rsid w:val="004449C7"/>
    <w:rsid w:val="00444E1A"/>
    <w:rsid w:val="00445C6E"/>
    <w:rsid w:val="0044660D"/>
    <w:rsid w:val="004466B9"/>
    <w:rsid w:val="00446A69"/>
    <w:rsid w:val="00446C05"/>
    <w:rsid w:val="00446C44"/>
    <w:rsid w:val="004476B7"/>
    <w:rsid w:val="004476FE"/>
    <w:rsid w:val="00450447"/>
    <w:rsid w:val="004510ED"/>
    <w:rsid w:val="004514C3"/>
    <w:rsid w:val="0045164D"/>
    <w:rsid w:val="00452183"/>
    <w:rsid w:val="0045224F"/>
    <w:rsid w:val="00452ACD"/>
    <w:rsid w:val="0045509C"/>
    <w:rsid w:val="004554C1"/>
    <w:rsid w:val="00457E3D"/>
    <w:rsid w:val="00460000"/>
    <w:rsid w:val="004605F7"/>
    <w:rsid w:val="00461607"/>
    <w:rsid w:val="00461FDF"/>
    <w:rsid w:val="00463455"/>
    <w:rsid w:val="0046393D"/>
    <w:rsid w:val="00463A82"/>
    <w:rsid w:val="00463D0C"/>
    <w:rsid w:val="00463D7E"/>
    <w:rsid w:val="004643E3"/>
    <w:rsid w:val="00464A30"/>
    <w:rsid w:val="00466474"/>
    <w:rsid w:val="0046670D"/>
    <w:rsid w:val="0047029E"/>
    <w:rsid w:val="00471293"/>
    <w:rsid w:val="00472ACB"/>
    <w:rsid w:val="00473162"/>
    <w:rsid w:val="004765B4"/>
    <w:rsid w:val="00482067"/>
    <w:rsid w:val="004826A9"/>
    <w:rsid w:val="00482ADF"/>
    <w:rsid w:val="0048399F"/>
    <w:rsid w:val="00483BF9"/>
    <w:rsid w:val="00484906"/>
    <w:rsid w:val="004857F6"/>
    <w:rsid w:val="00486098"/>
    <w:rsid w:val="0049112A"/>
    <w:rsid w:val="00491695"/>
    <w:rsid w:val="0049277F"/>
    <w:rsid w:val="004932D0"/>
    <w:rsid w:val="00493773"/>
    <w:rsid w:val="00494654"/>
    <w:rsid w:val="00494B26"/>
    <w:rsid w:val="00494E05"/>
    <w:rsid w:val="0049662F"/>
    <w:rsid w:val="004978DA"/>
    <w:rsid w:val="004A0C6F"/>
    <w:rsid w:val="004A2462"/>
    <w:rsid w:val="004A24D2"/>
    <w:rsid w:val="004A3309"/>
    <w:rsid w:val="004A3EB7"/>
    <w:rsid w:val="004A4BDC"/>
    <w:rsid w:val="004A4CA7"/>
    <w:rsid w:val="004A6402"/>
    <w:rsid w:val="004A654C"/>
    <w:rsid w:val="004B0AF7"/>
    <w:rsid w:val="004B0DA4"/>
    <w:rsid w:val="004B4617"/>
    <w:rsid w:val="004B4B85"/>
    <w:rsid w:val="004B4DD2"/>
    <w:rsid w:val="004B5889"/>
    <w:rsid w:val="004B5C78"/>
    <w:rsid w:val="004B6996"/>
    <w:rsid w:val="004B7097"/>
    <w:rsid w:val="004B7DEE"/>
    <w:rsid w:val="004C0F4A"/>
    <w:rsid w:val="004C1EE1"/>
    <w:rsid w:val="004C22E2"/>
    <w:rsid w:val="004C282B"/>
    <w:rsid w:val="004C48AB"/>
    <w:rsid w:val="004C4A04"/>
    <w:rsid w:val="004C4DBB"/>
    <w:rsid w:val="004C5103"/>
    <w:rsid w:val="004C5340"/>
    <w:rsid w:val="004C537F"/>
    <w:rsid w:val="004C7436"/>
    <w:rsid w:val="004C7EFA"/>
    <w:rsid w:val="004D0428"/>
    <w:rsid w:val="004D0632"/>
    <w:rsid w:val="004D0C27"/>
    <w:rsid w:val="004D133E"/>
    <w:rsid w:val="004D236F"/>
    <w:rsid w:val="004D2928"/>
    <w:rsid w:val="004D2C70"/>
    <w:rsid w:val="004D3B00"/>
    <w:rsid w:val="004D46D5"/>
    <w:rsid w:val="004D6214"/>
    <w:rsid w:val="004D75CF"/>
    <w:rsid w:val="004E1D69"/>
    <w:rsid w:val="004E24B1"/>
    <w:rsid w:val="004E33C3"/>
    <w:rsid w:val="004E3B14"/>
    <w:rsid w:val="004E4633"/>
    <w:rsid w:val="004E4F20"/>
    <w:rsid w:val="004E5E91"/>
    <w:rsid w:val="004E6A7A"/>
    <w:rsid w:val="004F010D"/>
    <w:rsid w:val="004F03B8"/>
    <w:rsid w:val="004F15F4"/>
    <w:rsid w:val="004F1EA8"/>
    <w:rsid w:val="004F1EFC"/>
    <w:rsid w:val="004F295D"/>
    <w:rsid w:val="004F30FC"/>
    <w:rsid w:val="004F4861"/>
    <w:rsid w:val="004F5A77"/>
    <w:rsid w:val="004F7C7D"/>
    <w:rsid w:val="00500FC7"/>
    <w:rsid w:val="00500FE1"/>
    <w:rsid w:val="00502F7A"/>
    <w:rsid w:val="00504153"/>
    <w:rsid w:val="0050450B"/>
    <w:rsid w:val="00504F80"/>
    <w:rsid w:val="00506A7D"/>
    <w:rsid w:val="00507523"/>
    <w:rsid w:val="00507B9A"/>
    <w:rsid w:val="00510B9C"/>
    <w:rsid w:val="00511326"/>
    <w:rsid w:val="00512099"/>
    <w:rsid w:val="00512BBB"/>
    <w:rsid w:val="00514649"/>
    <w:rsid w:val="005165D7"/>
    <w:rsid w:val="00516A8A"/>
    <w:rsid w:val="0051706D"/>
    <w:rsid w:val="00517D53"/>
    <w:rsid w:val="005215AE"/>
    <w:rsid w:val="00521825"/>
    <w:rsid w:val="005237BC"/>
    <w:rsid w:val="00526AB8"/>
    <w:rsid w:val="00530BD3"/>
    <w:rsid w:val="00531249"/>
    <w:rsid w:val="005312E8"/>
    <w:rsid w:val="00531A59"/>
    <w:rsid w:val="00531F17"/>
    <w:rsid w:val="0053387B"/>
    <w:rsid w:val="00533F9F"/>
    <w:rsid w:val="005344B4"/>
    <w:rsid w:val="0053556A"/>
    <w:rsid w:val="00535AD0"/>
    <w:rsid w:val="005366DF"/>
    <w:rsid w:val="00536AC1"/>
    <w:rsid w:val="00536FC3"/>
    <w:rsid w:val="005376A5"/>
    <w:rsid w:val="00537801"/>
    <w:rsid w:val="00540813"/>
    <w:rsid w:val="005408F7"/>
    <w:rsid w:val="00540FFD"/>
    <w:rsid w:val="0054105A"/>
    <w:rsid w:val="00542035"/>
    <w:rsid w:val="00542661"/>
    <w:rsid w:val="0054287F"/>
    <w:rsid w:val="00542D40"/>
    <w:rsid w:val="00542E5C"/>
    <w:rsid w:val="00542F29"/>
    <w:rsid w:val="005465E0"/>
    <w:rsid w:val="00547F75"/>
    <w:rsid w:val="005503D1"/>
    <w:rsid w:val="00550488"/>
    <w:rsid w:val="00551424"/>
    <w:rsid w:val="005531F6"/>
    <w:rsid w:val="00553829"/>
    <w:rsid w:val="00555946"/>
    <w:rsid w:val="00560586"/>
    <w:rsid w:val="00560C1B"/>
    <w:rsid w:val="00562677"/>
    <w:rsid w:val="00562B19"/>
    <w:rsid w:val="00563BE2"/>
    <w:rsid w:val="005653E7"/>
    <w:rsid w:val="005656E5"/>
    <w:rsid w:val="00565E9C"/>
    <w:rsid w:val="00566E86"/>
    <w:rsid w:val="00567B3C"/>
    <w:rsid w:val="00567FE4"/>
    <w:rsid w:val="00570655"/>
    <w:rsid w:val="00570971"/>
    <w:rsid w:val="00573DB0"/>
    <w:rsid w:val="00575268"/>
    <w:rsid w:val="00575CDA"/>
    <w:rsid w:val="00576F55"/>
    <w:rsid w:val="00580259"/>
    <w:rsid w:val="0058070D"/>
    <w:rsid w:val="00580B22"/>
    <w:rsid w:val="00581801"/>
    <w:rsid w:val="00582B31"/>
    <w:rsid w:val="0058311A"/>
    <w:rsid w:val="0058313A"/>
    <w:rsid w:val="00585020"/>
    <w:rsid w:val="0058516E"/>
    <w:rsid w:val="005858D5"/>
    <w:rsid w:val="005860BC"/>
    <w:rsid w:val="0058742A"/>
    <w:rsid w:val="00587F65"/>
    <w:rsid w:val="00590432"/>
    <w:rsid w:val="00591E86"/>
    <w:rsid w:val="00592119"/>
    <w:rsid w:val="00594306"/>
    <w:rsid w:val="00594B54"/>
    <w:rsid w:val="00595B24"/>
    <w:rsid w:val="00596382"/>
    <w:rsid w:val="005A0217"/>
    <w:rsid w:val="005A098F"/>
    <w:rsid w:val="005A0B4C"/>
    <w:rsid w:val="005A1C18"/>
    <w:rsid w:val="005A21BE"/>
    <w:rsid w:val="005A3088"/>
    <w:rsid w:val="005A3C76"/>
    <w:rsid w:val="005A3E2A"/>
    <w:rsid w:val="005A52FC"/>
    <w:rsid w:val="005A76EB"/>
    <w:rsid w:val="005B29CE"/>
    <w:rsid w:val="005B2EC1"/>
    <w:rsid w:val="005B386C"/>
    <w:rsid w:val="005B529F"/>
    <w:rsid w:val="005B6218"/>
    <w:rsid w:val="005B6DB4"/>
    <w:rsid w:val="005B7A13"/>
    <w:rsid w:val="005C0B09"/>
    <w:rsid w:val="005C14E5"/>
    <w:rsid w:val="005C1E8D"/>
    <w:rsid w:val="005C216C"/>
    <w:rsid w:val="005C5FA5"/>
    <w:rsid w:val="005C6219"/>
    <w:rsid w:val="005C6335"/>
    <w:rsid w:val="005C63C3"/>
    <w:rsid w:val="005C7166"/>
    <w:rsid w:val="005C7D74"/>
    <w:rsid w:val="005D0880"/>
    <w:rsid w:val="005D08AD"/>
    <w:rsid w:val="005D0A43"/>
    <w:rsid w:val="005D24EC"/>
    <w:rsid w:val="005D3CF0"/>
    <w:rsid w:val="005D3F65"/>
    <w:rsid w:val="005D516F"/>
    <w:rsid w:val="005D66A3"/>
    <w:rsid w:val="005D75BD"/>
    <w:rsid w:val="005D7DE8"/>
    <w:rsid w:val="005D7FC6"/>
    <w:rsid w:val="005E2435"/>
    <w:rsid w:val="005E33F6"/>
    <w:rsid w:val="005E42B8"/>
    <w:rsid w:val="005E46F5"/>
    <w:rsid w:val="005E49FA"/>
    <w:rsid w:val="005E5379"/>
    <w:rsid w:val="005E6065"/>
    <w:rsid w:val="005E7804"/>
    <w:rsid w:val="005E7892"/>
    <w:rsid w:val="005E7A87"/>
    <w:rsid w:val="005F0876"/>
    <w:rsid w:val="005F0C83"/>
    <w:rsid w:val="005F17FC"/>
    <w:rsid w:val="005F293F"/>
    <w:rsid w:val="005F3B4D"/>
    <w:rsid w:val="005F458F"/>
    <w:rsid w:val="005F4668"/>
    <w:rsid w:val="005F54D7"/>
    <w:rsid w:val="005F64EE"/>
    <w:rsid w:val="005F69F7"/>
    <w:rsid w:val="005F7511"/>
    <w:rsid w:val="006008D2"/>
    <w:rsid w:val="006021B5"/>
    <w:rsid w:val="00602ADA"/>
    <w:rsid w:val="00602F62"/>
    <w:rsid w:val="0060330F"/>
    <w:rsid w:val="00604EC2"/>
    <w:rsid w:val="006058A1"/>
    <w:rsid w:val="00607C26"/>
    <w:rsid w:val="006101F0"/>
    <w:rsid w:val="0061107A"/>
    <w:rsid w:val="006112D7"/>
    <w:rsid w:val="00611844"/>
    <w:rsid w:val="00612409"/>
    <w:rsid w:val="0061354C"/>
    <w:rsid w:val="006156F2"/>
    <w:rsid w:val="00620DE2"/>
    <w:rsid w:val="00621502"/>
    <w:rsid w:val="0062357F"/>
    <w:rsid w:val="00623715"/>
    <w:rsid w:val="0062395E"/>
    <w:rsid w:val="00623A91"/>
    <w:rsid w:val="00623AFC"/>
    <w:rsid w:val="006247D3"/>
    <w:rsid w:val="00625D39"/>
    <w:rsid w:val="00625D72"/>
    <w:rsid w:val="00625FCF"/>
    <w:rsid w:val="006262FE"/>
    <w:rsid w:val="006268ED"/>
    <w:rsid w:val="00630FF6"/>
    <w:rsid w:val="006314FE"/>
    <w:rsid w:val="00631A46"/>
    <w:rsid w:val="006321B5"/>
    <w:rsid w:val="0063230A"/>
    <w:rsid w:val="006328E3"/>
    <w:rsid w:val="00632C5C"/>
    <w:rsid w:val="00633270"/>
    <w:rsid w:val="006334B8"/>
    <w:rsid w:val="00634379"/>
    <w:rsid w:val="00635673"/>
    <w:rsid w:val="00635B02"/>
    <w:rsid w:val="00636677"/>
    <w:rsid w:val="006368D3"/>
    <w:rsid w:val="006404F7"/>
    <w:rsid w:val="00642D67"/>
    <w:rsid w:val="00644B49"/>
    <w:rsid w:val="00645B3D"/>
    <w:rsid w:val="006507AE"/>
    <w:rsid w:val="00652286"/>
    <w:rsid w:val="00652530"/>
    <w:rsid w:val="00652E3C"/>
    <w:rsid w:val="00652F3D"/>
    <w:rsid w:val="00652FEA"/>
    <w:rsid w:val="00653AC1"/>
    <w:rsid w:val="00654567"/>
    <w:rsid w:val="006547C7"/>
    <w:rsid w:val="00654B55"/>
    <w:rsid w:val="00654CB5"/>
    <w:rsid w:val="00654EBE"/>
    <w:rsid w:val="0065558E"/>
    <w:rsid w:val="006568CD"/>
    <w:rsid w:val="006617E7"/>
    <w:rsid w:val="00662D98"/>
    <w:rsid w:val="00663686"/>
    <w:rsid w:val="006636E3"/>
    <w:rsid w:val="00664345"/>
    <w:rsid w:val="006658E4"/>
    <w:rsid w:val="00666371"/>
    <w:rsid w:val="00667C2C"/>
    <w:rsid w:val="00670874"/>
    <w:rsid w:val="00670C8A"/>
    <w:rsid w:val="006712DC"/>
    <w:rsid w:val="0067216C"/>
    <w:rsid w:val="00672500"/>
    <w:rsid w:val="006729A5"/>
    <w:rsid w:val="00673C06"/>
    <w:rsid w:val="00677A6B"/>
    <w:rsid w:val="0068015C"/>
    <w:rsid w:val="00680BB6"/>
    <w:rsid w:val="00682A8A"/>
    <w:rsid w:val="00683636"/>
    <w:rsid w:val="0068405B"/>
    <w:rsid w:val="00684144"/>
    <w:rsid w:val="00687BA4"/>
    <w:rsid w:val="00687C08"/>
    <w:rsid w:val="0069143F"/>
    <w:rsid w:val="00691BC5"/>
    <w:rsid w:val="0069273D"/>
    <w:rsid w:val="006929D7"/>
    <w:rsid w:val="0069311E"/>
    <w:rsid w:val="00693678"/>
    <w:rsid w:val="006941AC"/>
    <w:rsid w:val="006944B8"/>
    <w:rsid w:val="00695586"/>
    <w:rsid w:val="00696732"/>
    <w:rsid w:val="00696F43"/>
    <w:rsid w:val="00696F81"/>
    <w:rsid w:val="00697030"/>
    <w:rsid w:val="00697223"/>
    <w:rsid w:val="00697EB2"/>
    <w:rsid w:val="006A1378"/>
    <w:rsid w:val="006A2130"/>
    <w:rsid w:val="006A2444"/>
    <w:rsid w:val="006A3E70"/>
    <w:rsid w:val="006A4925"/>
    <w:rsid w:val="006A63F3"/>
    <w:rsid w:val="006A7103"/>
    <w:rsid w:val="006B02B5"/>
    <w:rsid w:val="006B2528"/>
    <w:rsid w:val="006B2A32"/>
    <w:rsid w:val="006B2B3D"/>
    <w:rsid w:val="006B2EB7"/>
    <w:rsid w:val="006B4C00"/>
    <w:rsid w:val="006B4DF3"/>
    <w:rsid w:val="006B542C"/>
    <w:rsid w:val="006B54BB"/>
    <w:rsid w:val="006B5CF0"/>
    <w:rsid w:val="006B5D75"/>
    <w:rsid w:val="006C1F22"/>
    <w:rsid w:val="006C371B"/>
    <w:rsid w:val="006C425B"/>
    <w:rsid w:val="006C529D"/>
    <w:rsid w:val="006C584C"/>
    <w:rsid w:val="006C6083"/>
    <w:rsid w:val="006C688D"/>
    <w:rsid w:val="006C7466"/>
    <w:rsid w:val="006D111D"/>
    <w:rsid w:val="006D112E"/>
    <w:rsid w:val="006D29DD"/>
    <w:rsid w:val="006D2DC5"/>
    <w:rsid w:val="006D3D6E"/>
    <w:rsid w:val="006D4213"/>
    <w:rsid w:val="006D51E6"/>
    <w:rsid w:val="006D60D4"/>
    <w:rsid w:val="006D61E4"/>
    <w:rsid w:val="006D62FD"/>
    <w:rsid w:val="006D63F9"/>
    <w:rsid w:val="006D693B"/>
    <w:rsid w:val="006D6D45"/>
    <w:rsid w:val="006D72F3"/>
    <w:rsid w:val="006E2EED"/>
    <w:rsid w:val="006E439E"/>
    <w:rsid w:val="006E4445"/>
    <w:rsid w:val="006E4CDB"/>
    <w:rsid w:val="006E5362"/>
    <w:rsid w:val="006E62DD"/>
    <w:rsid w:val="006E63AE"/>
    <w:rsid w:val="006E76BB"/>
    <w:rsid w:val="006E7862"/>
    <w:rsid w:val="006F024A"/>
    <w:rsid w:val="006F0B5B"/>
    <w:rsid w:val="006F0C99"/>
    <w:rsid w:val="006F4510"/>
    <w:rsid w:val="006F4BB3"/>
    <w:rsid w:val="006F5B17"/>
    <w:rsid w:val="006F5D38"/>
    <w:rsid w:val="006F7A40"/>
    <w:rsid w:val="006F7DC1"/>
    <w:rsid w:val="00700D35"/>
    <w:rsid w:val="007013D6"/>
    <w:rsid w:val="007016E4"/>
    <w:rsid w:val="00701FE2"/>
    <w:rsid w:val="007029BB"/>
    <w:rsid w:val="00702CE6"/>
    <w:rsid w:val="007041FA"/>
    <w:rsid w:val="00704294"/>
    <w:rsid w:val="00704731"/>
    <w:rsid w:val="00705735"/>
    <w:rsid w:val="0070584C"/>
    <w:rsid w:val="00706CFB"/>
    <w:rsid w:val="00706EBC"/>
    <w:rsid w:val="00707BF5"/>
    <w:rsid w:val="00710E25"/>
    <w:rsid w:val="00711EFB"/>
    <w:rsid w:val="007120E5"/>
    <w:rsid w:val="00712297"/>
    <w:rsid w:val="00712918"/>
    <w:rsid w:val="00712F51"/>
    <w:rsid w:val="0071371E"/>
    <w:rsid w:val="0071488C"/>
    <w:rsid w:val="007156AB"/>
    <w:rsid w:val="007159B0"/>
    <w:rsid w:val="00716FAB"/>
    <w:rsid w:val="00717F4E"/>
    <w:rsid w:val="007203E4"/>
    <w:rsid w:val="00720F89"/>
    <w:rsid w:val="007223D1"/>
    <w:rsid w:val="00723274"/>
    <w:rsid w:val="0072357B"/>
    <w:rsid w:val="00723CF1"/>
    <w:rsid w:val="0072496C"/>
    <w:rsid w:val="007249B8"/>
    <w:rsid w:val="00724A37"/>
    <w:rsid w:val="00724E61"/>
    <w:rsid w:val="0072531A"/>
    <w:rsid w:val="0072598D"/>
    <w:rsid w:val="00726AB9"/>
    <w:rsid w:val="00726CD0"/>
    <w:rsid w:val="0072736D"/>
    <w:rsid w:val="00730AEF"/>
    <w:rsid w:val="00730E03"/>
    <w:rsid w:val="00731229"/>
    <w:rsid w:val="0073142A"/>
    <w:rsid w:val="007314F5"/>
    <w:rsid w:val="00731C42"/>
    <w:rsid w:val="00731D14"/>
    <w:rsid w:val="00731E65"/>
    <w:rsid w:val="00732205"/>
    <w:rsid w:val="00732BB3"/>
    <w:rsid w:val="00735FB3"/>
    <w:rsid w:val="007362CD"/>
    <w:rsid w:val="0073675F"/>
    <w:rsid w:val="00736923"/>
    <w:rsid w:val="00736B65"/>
    <w:rsid w:val="00737651"/>
    <w:rsid w:val="007412E3"/>
    <w:rsid w:val="00741A39"/>
    <w:rsid w:val="00741B47"/>
    <w:rsid w:val="00741F4E"/>
    <w:rsid w:val="00743179"/>
    <w:rsid w:val="0074494B"/>
    <w:rsid w:val="00745C7A"/>
    <w:rsid w:val="0074741B"/>
    <w:rsid w:val="00747437"/>
    <w:rsid w:val="00751609"/>
    <w:rsid w:val="00754246"/>
    <w:rsid w:val="007574AC"/>
    <w:rsid w:val="00760034"/>
    <w:rsid w:val="00760A2A"/>
    <w:rsid w:val="00760BC4"/>
    <w:rsid w:val="00762346"/>
    <w:rsid w:val="0076292E"/>
    <w:rsid w:val="00762F47"/>
    <w:rsid w:val="00763683"/>
    <w:rsid w:val="007637F2"/>
    <w:rsid w:val="0076469E"/>
    <w:rsid w:val="007646F3"/>
    <w:rsid w:val="00764E19"/>
    <w:rsid w:val="00766A13"/>
    <w:rsid w:val="00767330"/>
    <w:rsid w:val="007676EF"/>
    <w:rsid w:val="00771830"/>
    <w:rsid w:val="00772251"/>
    <w:rsid w:val="00772365"/>
    <w:rsid w:val="00772455"/>
    <w:rsid w:val="00772E5B"/>
    <w:rsid w:val="00773285"/>
    <w:rsid w:val="00773593"/>
    <w:rsid w:val="00774865"/>
    <w:rsid w:val="007813B6"/>
    <w:rsid w:val="00781623"/>
    <w:rsid w:val="00781FB4"/>
    <w:rsid w:val="00782446"/>
    <w:rsid w:val="00782A10"/>
    <w:rsid w:val="00783306"/>
    <w:rsid w:val="007834FB"/>
    <w:rsid w:val="00783618"/>
    <w:rsid w:val="00784C89"/>
    <w:rsid w:val="00785BC3"/>
    <w:rsid w:val="00786558"/>
    <w:rsid w:val="00786E00"/>
    <w:rsid w:val="00787E9A"/>
    <w:rsid w:val="00791626"/>
    <w:rsid w:val="00791737"/>
    <w:rsid w:val="007924A7"/>
    <w:rsid w:val="00792533"/>
    <w:rsid w:val="00792C25"/>
    <w:rsid w:val="007933AA"/>
    <w:rsid w:val="00793EB6"/>
    <w:rsid w:val="00794475"/>
    <w:rsid w:val="007979A8"/>
    <w:rsid w:val="00797E20"/>
    <w:rsid w:val="00797ED1"/>
    <w:rsid w:val="007A0201"/>
    <w:rsid w:val="007A025C"/>
    <w:rsid w:val="007A0B90"/>
    <w:rsid w:val="007A2FA2"/>
    <w:rsid w:val="007A421F"/>
    <w:rsid w:val="007A4740"/>
    <w:rsid w:val="007A7040"/>
    <w:rsid w:val="007A7E23"/>
    <w:rsid w:val="007B01FA"/>
    <w:rsid w:val="007B1600"/>
    <w:rsid w:val="007B1DEE"/>
    <w:rsid w:val="007B2011"/>
    <w:rsid w:val="007B21FE"/>
    <w:rsid w:val="007B3D19"/>
    <w:rsid w:val="007B3FAA"/>
    <w:rsid w:val="007B4DA0"/>
    <w:rsid w:val="007B53E5"/>
    <w:rsid w:val="007B6479"/>
    <w:rsid w:val="007B6ABA"/>
    <w:rsid w:val="007B719E"/>
    <w:rsid w:val="007C01A5"/>
    <w:rsid w:val="007C0993"/>
    <w:rsid w:val="007C0BB3"/>
    <w:rsid w:val="007C0CF1"/>
    <w:rsid w:val="007C1387"/>
    <w:rsid w:val="007C2291"/>
    <w:rsid w:val="007C2505"/>
    <w:rsid w:val="007C31AE"/>
    <w:rsid w:val="007C426C"/>
    <w:rsid w:val="007C4B16"/>
    <w:rsid w:val="007C4B95"/>
    <w:rsid w:val="007C4CF9"/>
    <w:rsid w:val="007C59BA"/>
    <w:rsid w:val="007C7A0F"/>
    <w:rsid w:val="007D0402"/>
    <w:rsid w:val="007D066E"/>
    <w:rsid w:val="007D085C"/>
    <w:rsid w:val="007D2302"/>
    <w:rsid w:val="007D2D19"/>
    <w:rsid w:val="007D3149"/>
    <w:rsid w:val="007D53CF"/>
    <w:rsid w:val="007D5BB9"/>
    <w:rsid w:val="007D610E"/>
    <w:rsid w:val="007D6595"/>
    <w:rsid w:val="007D6DD2"/>
    <w:rsid w:val="007E1BEC"/>
    <w:rsid w:val="007E1F39"/>
    <w:rsid w:val="007E1F55"/>
    <w:rsid w:val="007E20BB"/>
    <w:rsid w:val="007E3B1E"/>
    <w:rsid w:val="007E4B39"/>
    <w:rsid w:val="007E53A1"/>
    <w:rsid w:val="007E5E5A"/>
    <w:rsid w:val="007E60B0"/>
    <w:rsid w:val="007E62BA"/>
    <w:rsid w:val="007E6BF6"/>
    <w:rsid w:val="007E6FC5"/>
    <w:rsid w:val="007E79DB"/>
    <w:rsid w:val="007E7A1B"/>
    <w:rsid w:val="007F0367"/>
    <w:rsid w:val="007F100E"/>
    <w:rsid w:val="007F1085"/>
    <w:rsid w:val="007F18EA"/>
    <w:rsid w:val="007F1D22"/>
    <w:rsid w:val="007F2667"/>
    <w:rsid w:val="007F289C"/>
    <w:rsid w:val="007F2C3C"/>
    <w:rsid w:val="007F2F8F"/>
    <w:rsid w:val="007F491C"/>
    <w:rsid w:val="007F4B0B"/>
    <w:rsid w:val="007F4FC6"/>
    <w:rsid w:val="007F5116"/>
    <w:rsid w:val="007F5913"/>
    <w:rsid w:val="007F5952"/>
    <w:rsid w:val="007F5C0F"/>
    <w:rsid w:val="007F6545"/>
    <w:rsid w:val="007F68F7"/>
    <w:rsid w:val="007F79D4"/>
    <w:rsid w:val="008000CE"/>
    <w:rsid w:val="00801082"/>
    <w:rsid w:val="0080117D"/>
    <w:rsid w:val="008021E7"/>
    <w:rsid w:val="0080237A"/>
    <w:rsid w:val="00802471"/>
    <w:rsid w:val="00803D85"/>
    <w:rsid w:val="0080419F"/>
    <w:rsid w:val="00804531"/>
    <w:rsid w:val="00804FDE"/>
    <w:rsid w:val="008064FF"/>
    <w:rsid w:val="00810C77"/>
    <w:rsid w:val="00810CBA"/>
    <w:rsid w:val="00810FE1"/>
    <w:rsid w:val="00811C47"/>
    <w:rsid w:val="00812B0A"/>
    <w:rsid w:val="00813138"/>
    <w:rsid w:val="008139D2"/>
    <w:rsid w:val="008145B7"/>
    <w:rsid w:val="00814CC4"/>
    <w:rsid w:val="00816E78"/>
    <w:rsid w:val="00817FCA"/>
    <w:rsid w:val="0082440B"/>
    <w:rsid w:val="0082442D"/>
    <w:rsid w:val="0082460B"/>
    <w:rsid w:val="008267B9"/>
    <w:rsid w:val="00826E6F"/>
    <w:rsid w:val="00826ECC"/>
    <w:rsid w:val="00827616"/>
    <w:rsid w:val="00827B2A"/>
    <w:rsid w:val="00830260"/>
    <w:rsid w:val="008308CC"/>
    <w:rsid w:val="0083100D"/>
    <w:rsid w:val="00831809"/>
    <w:rsid w:val="008332CC"/>
    <w:rsid w:val="00833F8F"/>
    <w:rsid w:val="00834EB6"/>
    <w:rsid w:val="00835F10"/>
    <w:rsid w:val="0084032C"/>
    <w:rsid w:val="00840CE4"/>
    <w:rsid w:val="0084160A"/>
    <w:rsid w:val="00841836"/>
    <w:rsid w:val="00843413"/>
    <w:rsid w:val="008441DB"/>
    <w:rsid w:val="008441EE"/>
    <w:rsid w:val="00845E29"/>
    <w:rsid w:val="0084626C"/>
    <w:rsid w:val="00846917"/>
    <w:rsid w:val="0085032F"/>
    <w:rsid w:val="00850638"/>
    <w:rsid w:val="00850F8F"/>
    <w:rsid w:val="008511B0"/>
    <w:rsid w:val="008526D7"/>
    <w:rsid w:val="00852DDA"/>
    <w:rsid w:val="00852E86"/>
    <w:rsid w:val="00853580"/>
    <w:rsid w:val="008552AB"/>
    <w:rsid w:val="008573F0"/>
    <w:rsid w:val="008600BE"/>
    <w:rsid w:val="008607F0"/>
    <w:rsid w:val="008628E6"/>
    <w:rsid w:val="00863C62"/>
    <w:rsid w:val="00864537"/>
    <w:rsid w:val="00864C3E"/>
    <w:rsid w:val="00865AA8"/>
    <w:rsid w:val="00870638"/>
    <w:rsid w:val="00870683"/>
    <w:rsid w:val="008716D5"/>
    <w:rsid w:val="00871762"/>
    <w:rsid w:val="008744C0"/>
    <w:rsid w:val="0087685D"/>
    <w:rsid w:val="008769C6"/>
    <w:rsid w:val="008774AF"/>
    <w:rsid w:val="00877D89"/>
    <w:rsid w:val="0088259F"/>
    <w:rsid w:val="00882ED4"/>
    <w:rsid w:val="008870E8"/>
    <w:rsid w:val="00887468"/>
    <w:rsid w:val="0089078A"/>
    <w:rsid w:val="00890798"/>
    <w:rsid w:val="008915CB"/>
    <w:rsid w:val="00892F2B"/>
    <w:rsid w:val="00893D25"/>
    <w:rsid w:val="00894117"/>
    <w:rsid w:val="008A0209"/>
    <w:rsid w:val="008A2AD8"/>
    <w:rsid w:val="008A3C22"/>
    <w:rsid w:val="008A3DD5"/>
    <w:rsid w:val="008A51AC"/>
    <w:rsid w:val="008A5C8B"/>
    <w:rsid w:val="008A642B"/>
    <w:rsid w:val="008A7BCA"/>
    <w:rsid w:val="008A7DFA"/>
    <w:rsid w:val="008B033D"/>
    <w:rsid w:val="008B0AB3"/>
    <w:rsid w:val="008B17E8"/>
    <w:rsid w:val="008B459D"/>
    <w:rsid w:val="008B462D"/>
    <w:rsid w:val="008B737D"/>
    <w:rsid w:val="008B7EB4"/>
    <w:rsid w:val="008C03FA"/>
    <w:rsid w:val="008C0DFB"/>
    <w:rsid w:val="008C1D0F"/>
    <w:rsid w:val="008C1E06"/>
    <w:rsid w:val="008C1E98"/>
    <w:rsid w:val="008C2117"/>
    <w:rsid w:val="008C3399"/>
    <w:rsid w:val="008C36D2"/>
    <w:rsid w:val="008C3A85"/>
    <w:rsid w:val="008C3B0F"/>
    <w:rsid w:val="008C5B47"/>
    <w:rsid w:val="008C5B85"/>
    <w:rsid w:val="008C6AAC"/>
    <w:rsid w:val="008C6E26"/>
    <w:rsid w:val="008D2584"/>
    <w:rsid w:val="008D32BE"/>
    <w:rsid w:val="008D3B50"/>
    <w:rsid w:val="008D60F9"/>
    <w:rsid w:val="008D621F"/>
    <w:rsid w:val="008D7356"/>
    <w:rsid w:val="008E0ED0"/>
    <w:rsid w:val="008E1EDD"/>
    <w:rsid w:val="008E340B"/>
    <w:rsid w:val="008E3940"/>
    <w:rsid w:val="008E39BC"/>
    <w:rsid w:val="008E478C"/>
    <w:rsid w:val="008E5BAA"/>
    <w:rsid w:val="008E7230"/>
    <w:rsid w:val="008E75E3"/>
    <w:rsid w:val="008F05A8"/>
    <w:rsid w:val="008F0FEB"/>
    <w:rsid w:val="008F208B"/>
    <w:rsid w:val="008F2748"/>
    <w:rsid w:val="008F2AEB"/>
    <w:rsid w:val="008F2E55"/>
    <w:rsid w:val="008F512B"/>
    <w:rsid w:val="008F63CA"/>
    <w:rsid w:val="008F6458"/>
    <w:rsid w:val="00901753"/>
    <w:rsid w:val="00901DF9"/>
    <w:rsid w:val="009021AE"/>
    <w:rsid w:val="00902D80"/>
    <w:rsid w:val="00903235"/>
    <w:rsid w:val="00904833"/>
    <w:rsid w:val="0090649F"/>
    <w:rsid w:val="00906AA1"/>
    <w:rsid w:val="00906BD6"/>
    <w:rsid w:val="00906F56"/>
    <w:rsid w:val="0090724A"/>
    <w:rsid w:val="00907361"/>
    <w:rsid w:val="00911274"/>
    <w:rsid w:val="00911FE3"/>
    <w:rsid w:val="009122A6"/>
    <w:rsid w:val="00912378"/>
    <w:rsid w:val="009146F0"/>
    <w:rsid w:val="009167B8"/>
    <w:rsid w:val="009215EA"/>
    <w:rsid w:val="00922CF3"/>
    <w:rsid w:val="0092445E"/>
    <w:rsid w:val="00925643"/>
    <w:rsid w:val="009257DC"/>
    <w:rsid w:val="00925820"/>
    <w:rsid w:val="0092640D"/>
    <w:rsid w:val="00926993"/>
    <w:rsid w:val="00927840"/>
    <w:rsid w:val="009300AB"/>
    <w:rsid w:val="00931DF4"/>
    <w:rsid w:val="00931E94"/>
    <w:rsid w:val="00933E6B"/>
    <w:rsid w:val="009352B6"/>
    <w:rsid w:val="00935C3D"/>
    <w:rsid w:val="00941B54"/>
    <w:rsid w:val="00942C8F"/>
    <w:rsid w:val="00942FDB"/>
    <w:rsid w:val="00943162"/>
    <w:rsid w:val="0094397E"/>
    <w:rsid w:val="0094466B"/>
    <w:rsid w:val="009447F8"/>
    <w:rsid w:val="009454AF"/>
    <w:rsid w:val="0094578C"/>
    <w:rsid w:val="00945AB9"/>
    <w:rsid w:val="00945FBC"/>
    <w:rsid w:val="00946AE4"/>
    <w:rsid w:val="00947469"/>
    <w:rsid w:val="009478F6"/>
    <w:rsid w:val="00950074"/>
    <w:rsid w:val="009509B4"/>
    <w:rsid w:val="00950EB7"/>
    <w:rsid w:val="00951F4D"/>
    <w:rsid w:val="00952528"/>
    <w:rsid w:val="00952BA4"/>
    <w:rsid w:val="00953C93"/>
    <w:rsid w:val="00954173"/>
    <w:rsid w:val="00956439"/>
    <w:rsid w:val="00956B69"/>
    <w:rsid w:val="00956BD2"/>
    <w:rsid w:val="00957F18"/>
    <w:rsid w:val="0096146D"/>
    <w:rsid w:val="00963362"/>
    <w:rsid w:val="00963936"/>
    <w:rsid w:val="00963F0F"/>
    <w:rsid w:val="0096648A"/>
    <w:rsid w:val="00967AE8"/>
    <w:rsid w:val="00967F7A"/>
    <w:rsid w:val="00970D48"/>
    <w:rsid w:val="00970FCE"/>
    <w:rsid w:val="00973E09"/>
    <w:rsid w:val="00976CFF"/>
    <w:rsid w:val="009773B5"/>
    <w:rsid w:val="009776A4"/>
    <w:rsid w:val="00977FD7"/>
    <w:rsid w:val="00980BF6"/>
    <w:rsid w:val="00981EC6"/>
    <w:rsid w:val="009820C6"/>
    <w:rsid w:val="0098247D"/>
    <w:rsid w:val="00982FED"/>
    <w:rsid w:val="0098325B"/>
    <w:rsid w:val="00983569"/>
    <w:rsid w:val="00984BAC"/>
    <w:rsid w:val="00985EB4"/>
    <w:rsid w:val="00985F9B"/>
    <w:rsid w:val="00986516"/>
    <w:rsid w:val="00986A62"/>
    <w:rsid w:val="00987E2A"/>
    <w:rsid w:val="00991CBF"/>
    <w:rsid w:val="00991CC7"/>
    <w:rsid w:val="00992860"/>
    <w:rsid w:val="00992A90"/>
    <w:rsid w:val="00993C4D"/>
    <w:rsid w:val="009946F9"/>
    <w:rsid w:val="00995C86"/>
    <w:rsid w:val="009963BF"/>
    <w:rsid w:val="00996494"/>
    <w:rsid w:val="00996E82"/>
    <w:rsid w:val="00997B0C"/>
    <w:rsid w:val="009A043B"/>
    <w:rsid w:val="009A0B10"/>
    <w:rsid w:val="009A1F4E"/>
    <w:rsid w:val="009A270C"/>
    <w:rsid w:val="009A2A68"/>
    <w:rsid w:val="009A388B"/>
    <w:rsid w:val="009A3B77"/>
    <w:rsid w:val="009A4001"/>
    <w:rsid w:val="009A6BFA"/>
    <w:rsid w:val="009B040E"/>
    <w:rsid w:val="009B0D2E"/>
    <w:rsid w:val="009B10E0"/>
    <w:rsid w:val="009B2122"/>
    <w:rsid w:val="009B3181"/>
    <w:rsid w:val="009B4DD8"/>
    <w:rsid w:val="009B503D"/>
    <w:rsid w:val="009B7710"/>
    <w:rsid w:val="009B7F7F"/>
    <w:rsid w:val="009C0B24"/>
    <w:rsid w:val="009C166E"/>
    <w:rsid w:val="009C1B1F"/>
    <w:rsid w:val="009C227E"/>
    <w:rsid w:val="009C2419"/>
    <w:rsid w:val="009C2F51"/>
    <w:rsid w:val="009C316E"/>
    <w:rsid w:val="009C4503"/>
    <w:rsid w:val="009C4C59"/>
    <w:rsid w:val="009C6625"/>
    <w:rsid w:val="009C68BB"/>
    <w:rsid w:val="009C79CF"/>
    <w:rsid w:val="009D21A2"/>
    <w:rsid w:val="009D37B5"/>
    <w:rsid w:val="009D3A55"/>
    <w:rsid w:val="009D416D"/>
    <w:rsid w:val="009D4365"/>
    <w:rsid w:val="009D4BF6"/>
    <w:rsid w:val="009D5866"/>
    <w:rsid w:val="009D6B12"/>
    <w:rsid w:val="009D6C91"/>
    <w:rsid w:val="009D75FA"/>
    <w:rsid w:val="009E17AD"/>
    <w:rsid w:val="009E2F07"/>
    <w:rsid w:val="009E3186"/>
    <w:rsid w:val="009E4C5C"/>
    <w:rsid w:val="009E6621"/>
    <w:rsid w:val="009E76E7"/>
    <w:rsid w:val="009E797B"/>
    <w:rsid w:val="009E7D7C"/>
    <w:rsid w:val="009F0123"/>
    <w:rsid w:val="009F06E7"/>
    <w:rsid w:val="009F0F70"/>
    <w:rsid w:val="009F173F"/>
    <w:rsid w:val="009F17F4"/>
    <w:rsid w:val="009F4886"/>
    <w:rsid w:val="009F58A8"/>
    <w:rsid w:val="009F6B68"/>
    <w:rsid w:val="009F71ED"/>
    <w:rsid w:val="00A00958"/>
    <w:rsid w:val="00A00D75"/>
    <w:rsid w:val="00A00E83"/>
    <w:rsid w:val="00A01F98"/>
    <w:rsid w:val="00A02067"/>
    <w:rsid w:val="00A037AC"/>
    <w:rsid w:val="00A03FE0"/>
    <w:rsid w:val="00A04A43"/>
    <w:rsid w:val="00A0570E"/>
    <w:rsid w:val="00A0755B"/>
    <w:rsid w:val="00A10BD1"/>
    <w:rsid w:val="00A11257"/>
    <w:rsid w:val="00A12AA2"/>
    <w:rsid w:val="00A13D69"/>
    <w:rsid w:val="00A14E66"/>
    <w:rsid w:val="00A16E69"/>
    <w:rsid w:val="00A1773A"/>
    <w:rsid w:val="00A17D1C"/>
    <w:rsid w:val="00A17F30"/>
    <w:rsid w:val="00A2095E"/>
    <w:rsid w:val="00A20CAD"/>
    <w:rsid w:val="00A20E7B"/>
    <w:rsid w:val="00A22160"/>
    <w:rsid w:val="00A23D99"/>
    <w:rsid w:val="00A245BB"/>
    <w:rsid w:val="00A25C19"/>
    <w:rsid w:val="00A266A8"/>
    <w:rsid w:val="00A266C7"/>
    <w:rsid w:val="00A268BA"/>
    <w:rsid w:val="00A277D8"/>
    <w:rsid w:val="00A27C05"/>
    <w:rsid w:val="00A30021"/>
    <w:rsid w:val="00A31A33"/>
    <w:rsid w:val="00A31F25"/>
    <w:rsid w:val="00A33E2E"/>
    <w:rsid w:val="00A343F5"/>
    <w:rsid w:val="00A3563D"/>
    <w:rsid w:val="00A35CC4"/>
    <w:rsid w:val="00A36510"/>
    <w:rsid w:val="00A36677"/>
    <w:rsid w:val="00A37DCB"/>
    <w:rsid w:val="00A37F3A"/>
    <w:rsid w:val="00A4008D"/>
    <w:rsid w:val="00A41CF7"/>
    <w:rsid w:val="00A41D53"/>
    <w:rsid w:val="00A422E8"/>
    <w:rsid w:val="00A42D25"/>
    <w:rsid w:val="00A4324A"/>
    <w:rsid w:val="00A43C60"/>
    <w:rsid w:val="00A43E11"/>
    <w:rsid w:val="00A450D8"/>
    <w:rsid w:val="00A46513"/>
    <w:rsid w:val="00A46A8C"/>
    <w:rsid w:val="00A5014B"/>
    <w:rsid w:val="00A510F2"/>
    <w:rsid w:val="00A53B73"/>
    <w:rsid w:val="00A53E13"/>
    <w:rsid w:val="00A53F99"/>
    <w:rsid w:val="00A54340"/>
    <w:rsid w:val="00A56161"/>
    <w:rsid w:val="00A5645F"/>
    <w:rsid w:val="00A5680A"/>
    <w:rsid w:val="00A56893"/>
    <w:rsid w:val="00A56E71"/>
    <w:rsid w:val="00A60EC1"/>
    <w:rsid w:val="00A61173"/>
    <w:rsid w:val="00A642A5"/>
    <w:rsid w:val="00A643AE"/>
    <w:rsid w:val="00A643F2"/>
    <w:rsid w:val="00A64D8F"/>
    <w:rsid w:val="00A7115A"/>
    <w:rsid w:val="00A712D8"/>
    <w:rsid w:val="00A7411B"/>
    <w:rsid w:val="00A7460A"/>
    <w:rsid w:val="00A7587A"/>
    <w:rsid w:val="00A76691"/>
    <w:rsid w:val="00A76B5A"/>
    <w:rsid w:val="00A77AF9"/>
    <w:rsid w:val="00A80F9F"/>
    <w:rsid w:val="00A81FB7"/>
    <w:rsid w:val="00A84833"/>
    <w:rsid w:val="00A86BE2"/>
    <w:rsid w:val="00A86C4A"/>
    <w:rsid w:val="00A910CB"/>
    <w:rsid w:val="00A91651"/>
    <w:rsid w:val="00A936B1"/>
    <w:rsid w:val="00A9449F"/>
    <w:rsid w:val="00A94BB8"/>
    <w:rsid w:val="00A950F6"/>
    <w:rsid w:val="00A95884"/>
    <w:rsid w:val="00A95956"/>
    <w:rsid w:val="00A95BF2"/>
    <w:rsid w:val="00A95FE8"/>
    <w:rsid w:val="00A97CC0"/>
    <w:rsid w:val="00AA0C9C"/>
    <w:rsid w:val="00AA1B32"/>
    <w:rsid w:val="00AA2D03"/>
    <w:rsid w:val="00AA3A96"/>
    <w:rsid w:val="00AA3CB3"/>
    <w:rsid w:val="00AA652A"/>
    <w:rsid w:val="00AA68B0"/>
    <w:rsid w:val="00AA7C79"/>
    <w:rsid w:val="00AB05F5"/>
    <w:rsid w:val="00AB3990"/>
    <w:rsid w:val="00AB46F4"/>
    <w:rsid w:val="00AB4D3C"/>
    <w:rsid w:val="00AB54FA"/>
    <w:rsid w:val="00AB552E"/>
    <w:rsid w:val="00AB6209"/>
    <w:rsid w:val="00AB680E"/>
    <w:rsid w:val="00AB7090"/>
    <w:rsid w:val="00AB72D1"/>
    <w:rsid w:val="00AB7468"/>
    <w:rsid w:val="00AB79B4"/>
    <w:rsid w:val="00AB7A68"/>
    <w:rsid w:val="00AC0EBF"/>
    <w:rsid w:val="00AC11EA"/>
    <w:rsid w:val="00AC196B"/>
    <w:rsid w:val="00AC44BE"/>
    <w:rsid w:val="00AC4D0C"/>
    <w:rsid w:val="00AC4FCB"/>
    <w:rsid w:val="00AC5309"/>
    <w:rsid w:val="00AC5E33"/>
    <w:rsid w:val="00AC60A5"/>
    <w:rsid w:val="00AC6224"/>
    <w:rsid w:val="00AD1E6B"/>
    <w:rsid w:val="00AD2432"/>
    <w:rsid w:val="00AD24A4"/>
    <w:rsid w:val="00AD26FB"/>
    <w:rsid w:val="00AD3606"/>
    <w:rsid w:val="00AD4E1E"/>
    <w:rsid w:val="00AE1DE1"/>
    <w:rsid w:val="00AE249C"/>
    <w:rsid w:val="00AE2A62"/>
    <w:rsid w:val="00AE4183"/>
    <w:rsid w:val="00AE4484"/>
    <w:rsid w:val="00AE5031"/>
    <w:rsid w:val="00AE5CF1"/>
    <w:rsid w:val="00AE65A6"/>
    <w:rsid w:val="00AE7797"/>
    <w:rsid w:val="00AE793F"/>
    <w:rsid w:val="00AF00ED"/>
    <w:rsid w:val="00AF03FD"/>
    <w:rsid w:val="00AF1DA8"/>
    <w:rsid w:val="00AF234F"/>
    <w:rsid w:val="00AF2DCC"/>
    <w:rsid w:val="00AF3249"/>
    <w:rsid w:val="00AF4986"/>
    <w:rsid w:val="00AF52C8"/>
    <w:rsid w:val="00AF795F"/>
    <w:rsid w:val="00B0017E"/>
    <w:rsid w:val="00B00A3D"/>
    <w:rsid w:val="00B00DE2"/>
    <w:rsid w:val="00B00ED4"/>
    <w:rsid w:val="00B026DF"/>
    <w:rsid w:val="00B0446D"/>
    <w:rsid w:val="00B048DD"/>
    <w:rsid w:val="00B04B2B"/>
    <w:rsid w:val="00B04BFE"/>
    <w:rsid w:val="00B058A4"/>
    <w:rsid w:val="00B05F61"/>
    <w:rsid w:val="00B063F9"/>
    <w:rsid w:val="00B078FF"/>
    <w:rsid w:val="00B079AE"/>
    <w:rsid w:val="00B1070B"/>
    <w:rsid w:val="00B1120A"/>
    <w:rsid w:val="00B112BE"/>
    <w:rsid w:val="00B1278B"/>
    <w:rsid w:val="00B12948"/>
    <w:rsid w:val="00B12B91"/>
    <w:rsid w:val="00B12C3E"/>
    <w:rsid w:val="00B12C4F"/>
    <w:rsid w:val="00B12EA3"/>
    <w:rsid w:val="00B13481"/>
    <w:rsid w:val="00B152F7"/>
    <w:rsid w:val="00B1573E"/>
    <w:rsid w:val="00B16103"/>
    <w:rsid w:val="00B16C5E"/>
    <w:rsid w:val="00B171C7"/>
    <w:rsid w:val="00B176B0"/>
    <w:rsid w:val="00B17824"/>
    <w:rsid w:val="00B2428C"/>
    <w:rsid w:val="00B24DA5"/>
    <w:rsid w:val="00B25313"/>
    <w:rsid w:val="00B25A8A"/>
    <w:rsid w:val="00B279CD"/>
    <w:rsid w:val="00B27F3B"/>
    <w:rsid w:val="00B30400"/>
    <w:rsid w:val="00B3142C"/>
    <w:rsid w:val="00B34D95"/>
    <w:rsid w:val="00B34ED8"/>
    <w:rsid w:val="00B351CA"/>
    <w:rsid w:val="00B35534"/>
    <w:rsid w:val="00B35555"/>
    <w:rsid w:val="00B35715"/>
    <w:rsid w:val="00B362CC"/>
    <w:rsid w:val="00B36381"/>
    <w:rsid w:val="00B40AE2"/>
    <w:rsid w:val="00B416F8"/>
    <w:rsid w:val="00B421FB"/>
    <w:rsid w:val="00B43226"/>
    <w:rsid w:val="00B4335B"/>
    <w:rsid w:val="00B43C67"/>
    <w:rsid w:val="00B43E89"/>
    <w:rsid w:val="00B444D7"/>
    <w:rsid w:val="00B44D5E"/>
    <w:rsid w:val="00B45367"/>
    <w:rsid w:val="00B453AB"/>
    <w:rsid w:val="00B45401"/>
    <w:rsid w:val="00B45566"/>
    <w:rsid w:val="00B46717"/>
    <w:rsid w:val="00B46DCF"/>
    <w:rsid w:val="00B47866"/>
    <w:rsid w:val="00B47BC1"/>
    <w:rsid w:val="00B50319"/>
    <w:rsid w:val="00B51B3A"/>
    <w:rsid w:val="00B51EF3"/>
    <w:rsid w:val="00B52AED"/>
    <w:rsid w:val="00B52C6E"/>
    <w:rsid w:val="00B52FC8"/>
    <w:rsid w:val="00B540A7"/>
    <w:rsid w:val="00B54592"/>
    <w:rsid w:val="00B55243"/>
    <w:rsid w:val="00B56483"/>
    <w:rsid w:val="00B601C6"/>
    <w:rsid w:val="00B60C25"/>
    <w:rsid w:val="00B60F73"/>
    <w:rsid w:val="00B610D7"/>
    <w:rsid w:val="00B6323E"/>
    <w:rsid w:val="00B6454C"/>
    <w:rsid w:val="00B6534C"/>
    <w:rsid w:val="00B656FD"/>
    <w:rsid w:val="00B668FF"/>
    <w:rsid w:val="00B6707E"/>
    <w:rsid w:val="00B67210"/>
    <w:rsid w:val="00B677FE"/>
    <w:rsid w:val="00B702C6"/>
    <w:rsid w:val="00B705EF"/>
    <w:rsid w:val="00B70890"/>
    <w:rsid w:val="00B70F18"/>
    <w:rsid w:val="00B713BF"/>
    <w:rsid w:val="00B72848"/>
    <w:rsid w:val="00B72C8C"/>
    <w:rsid w:val="00B72CB3"/>
    <w:rsid w:val="00B72FC0"/>
    <w:rsid w:val="00B73389"/>
    <w:rsid w:val="00B737A2"/>
    <w:rsid w:val="00B7467E"/>
    <w:rsid w:val="00B7495D"/>
    <w:rsid w:val="00B74ADB"/>
    <w:rsid w:val="00B74E9F"/>
    <w:rsid w:val="00B76D69"/>
    <w:rsid w:val="00B80868"/>
    <w:rsid w:val="00B80B93"/>
    <w:rsid w:val="00B81566"/>
    <w:rsid w:val="00B82E78"/>
    <w:rsid w:val="00B837E3"/>
    <w:rsid w:val="00B8443A"/>
    <w:rsid w:val="00B84D92"/>
    <w:rsid w:val="00B85543"/>
    <w:rsid w:val="00B865B7"/>
    <w:rsid w:val="00B868B5"/>
    <w:rsid w:val="00B92CB1"/>
    <w:rsid w:val="00B92D95"/>
    <w:rsid w:val="00B934E0"/>
    <w:rsid w:val="00B9388F"/>
    <w:rsid w:val="00B94FB0"/>
    <w:rsid w:val="00B95E97"/>
    <w:rsid w:val="00BA0276"/>
    <w:rsid w:val="00BA1E3E"/>
    <w:rsid w:val="00BA1FE4"/>
    <w:rsid w:val="00BA31DE"/>
    <w:rsid w:val="00BA331E"/>
    <w:rsid w:val="00BA355B"/>
    <w:rsid w:val="00BA392D"/>
    <w:rsid w:val="00BA3AD3"/>
    <w:rsid w:val="00BA4E98"/>
    <w:rsid w:val="00BA5432"/>
    <w:rsid w:val="00BA57F1"/>
    <w:rsid w:val="00BA6B93"/>
    <w:rsid w:val="00BA6D12"/>
    <w:rsid w:val="00BB0551"/>
    <w:rsid w:val="00BB0B7E"/>
    <w:rsid w:val="00BB0F72"/>
    <w:rsid w:val="00BB3FEB"/>
    <w:rsid w:val="00BB5BCF"/>
    <w:rsid w:val="00BB64F7"/>
    <w:rsid w:val="00BB6713"/>
    <w:rsid w:val="00BB6B24"/>
    <w:rsid w:val="00BB7192"/>
    <w:rsid w:val="00BB7567"/>
    <w:rsid w:val="00BB75B3"/>
    <w:rsid w:val="00BC07C1"/>
    <w:rsid w:val="00BC306F"/>
    <w:rsid w:val="00BC53D7"/>
    <w:rsid w:val="00BC628F"/>
    <w:rsid w:val="00BD113E"/>
    <w:rsid w:val="00BD12AB"/>
    <w:rsid w:val="00BD1BF6"/>
    <w:rsid w:val="00BD42AA"/>
    <w:rsid w:val="00BD4A5A"/>
    <w:rsid w:val="00BD4AC7"/>
    <w:rsid w:val="00BD58A9"/>
    <w:rsid w:val="00BD600A"/>
    <w:rsid w:val="00BD64EB"/>
    <w:rsid w:val="00BD6E24"/>
    <w:rsid w:val="00BE0293"/>
    <w:rsid w:val="00BE05BF"/>
    <w:rsid w:val="00BE096A"/>
    <w:rsid w:val="00BE2110"/>
    <w:rsid w:val="00BE30C5"/>
    <w:rsid w:val="00BE3D97"/>
    <w:rsid w:val="00BE4BA1"/>
    <w:rsid w:val="00BE6559"/>
    <w:rsid w:val="00BE678C"/>
    <w:rsid w:val="00BE6CDB"/>
    <w:rsid w:val="00BE75BB"/>
    <w:rsid w:val="00BE7DD6"/>
    <w:rsid w:val="00BE7DEE"/>
    <w:rsid w:val="00BF0751"/>
    <w:rsid w:val="00BF139B"/>
    <w:rsid w:val="00BF19AA"/>
    <w:rsid w:val="00BF2024"/>
    <w:rsid w:val="00BF2993"/>
    <w:rsid w:val="00BF3552"/>
    <w:rsid w:val="00BF391A"/>
    <w:rsid w:val="00BF3EA2"/>
    <w:rsid w:val="00BF4C25"/>
    <w:rsid w:val="00BF4DF3"/>
    <w:rsid w:val="00BF4E11"/>
    <w:rsid w:val="00BF521C"/>
    <w:rsid w:val="00BF63A4"/>
    <w:rsid w:val="00C0063A"/>
    <w:rsid w:val="00C01B2B"/>
    <w:rsid w:val="00C02758"/>
    <w:rsid w:val="00C03908"/>
    <w:rsid w:val="00C04130"/>
    <w:rsid w:val="00C04C01"/>
    <w:rsid w:val="00C05EFB"/>
    <w:rsid w:val="00C06229"/>
    <w:rsid w:val="00C101CD"/>
    <w:rsid w:val="00C105CC"/>
    <w:rsid w:val="00C10983"/>
    <w:rsid w:val="00C11C0D"/>
    <w:rsid w:val="00C11FA7"/>
    <w:rsid w:val="00C12160"/>
    <w:rsid w:val="00C1271E"/>
    <w:rsid w:val="00C12EA3"/>
    <w:rsid w:val="00C13DA8"/>
    <w:rsid w:val="00C1498C"/>
    <w:rsid w:val="00C15C05"/>
    <w:rsid w:val="00C15CAB"/>
    <w:rsid w:val="00C164AC"/>
    <w:rsid w:val="00C16E4A"/>
    <w:rsid w:val="00C17259"/>
    <w:rsid w:val="00C17968"/>
    <w:rsid w:val="00C17EEF"/>
    <w:rsid w:val="00C21D6A"/>
    <w:rsid w:val="00C2275E"/>
    <w:rsid w:val="00C22D83"/>
    <w:rsid w:val="00C2489E"/>
    <w:rsid w:val="00C25031"/>
    <w:rsid w:val="00C252BA"/>
    <w:rsid w:val="00C2658F"/>
    <w:rsid w:val="00C27052"/>
    <w:rsid w:val="00C2740A"/>
    <w:rsid w:val="00C32920"/>
    <w:rsid w:val="00C32DEC"/>
    <w:rsid w:val="00C32EC7"/>
    <w:rsid w:val="00C33403"/>
    <w:rsid w:val="00C339E5"/>
    <w:rsid w:val="00C346C1"/>
    <w:rsid w:val="00C3529F"/>
    <w:rsid w:val="00C3533E"/>
    <w:rsid w:val="00C356F7"/>
    <w:rsid w:val="00C3709A"/>
    <w:rsid w:val="00C401F5"/>
    <w:rsid w:val="00C40417"/>
    <w:rsid w:val="00C40651"/>
    <w:rsid w:val="00C40791"/>
    <w:rsid w:val="00C40AF6"/>
    <w:rsid w:val="00C41A29"/>
    <w:rsid w:val="00C4254D"/>
    <w:rsid w:val="00C42D23"/>
    <w:rsid w:val="00C4340B"/>
    <w:rsid w:val="00C45472"/>
    <w:rsid w:val="00C45669"/>
    <w:rsid w:val="00C45CDC"/>
    <w:rsid w:val="00C46B4B"/>
    <w:rsid w:val="00C47DEA"/>
    <w:rsid w:val="00C51078"/>
    <w:rsid w:val="00C5264D"/>
    <w:rsid w:val="00C52784"/>
    <w:rsid w:val="00C535A7"/>
    <w:rsid w:val="00C54B70"/>
    <w:rsid w:val="00C56D98"/>
    <w:rsid w:val="00C5701C"/>
    <w:rsid w:val="00C573E8"/>
    <w:rsid w:val="00C612B5"/>
    <w:rsid w:val="00C6188F"/>
    <w:rsid w:val="00C6205C"/>
    <w:rsid w:val="00C62C7D"/>
    <w:rsid w:val="00C62F89"/>
    <w:rsid w:val="00C64934"/>
    <w:rsid w:val="00C67EA2"/>
    <w:rsid w:val="00C7115C"/>
    <w:rsid w:val="00C71915"/>
    <w:rsid w:val="00C72B90"/>
    <w:rsid w:val="00C754E4"/>
    <w:rsid w:val="00C75F57"/>
    <w:rsid w:val="00C76450"/>
    <w:rsid w:val="00C77232"/>
    <w:rsid w:val="00C7754B"/>
    <w:rsid w:val="00C77B9C"/>
    <w:rsid w:val="00C804DC"/>
    <w:rsid w:val="00C813B8"/>
    <w:rsid w:val="00C82B14"/>
    <w:rsid w:val="00C846D0"/>
    <w:rsid w:val="00C85AA5"/>
    <w:rsid w:val="00C85B02"/>
    <w:rsid w:val="00C85FB1"/>
    <w:rsid w:val="00C86CF4"/>
    <w:rsid w:val="00C87DDB"/>
    <w:rsid w:val="00C87E3A"/>
    <w:rsid w:val="00C90A34"/>
    <w:rsid w:val="00C911A8"/>
    <w:rsid w:val="00C921A7"/>
    <w:rsid w:val="00C927F3"/>
    <w:rsid w:val="00C92826"/>
    <w:rsid w:val="00C9395F"/>
    <w:rsid w:val="00C94AF9"/>
    <w:rsid w:val="00C97305"/>
    <w:rsid w:val="00CA01D1"/>
    <w:rsid w:val="00CA12BC"/>
    <w:rsid w:val="00CA3355"/>
    <w:rsid w:val="00CA35F6"/>
    <w:rsid w:val="00CA45DE"/>
    <w:rsid w:val="00CA4D9C"/>
    <w:rsid w:val="00CA5599"/>
    <w:rsid w:val="00CA678F"/>
    <w:rsid w:val="00CA7305"/>
    <w:rsid w:val="00CB06FB"/>
    <w:rsid w:val="00CB1A06"/>
    <w:rsid w:val="00CB218D"/>
    <w:rsid w:val="00CB2344"/>
    <w:rsid w:val="00CB3AAE"/>
    <w:rsid w:val="00CB3F3F"/>
    <w:rsid w:val="00CB5B97"/>
    <w:rsid w:val="00CB64E6"/>
    <w:rsid w:val="00CB7902"/>
    <w:rsid w:val="00CB7A67"/>
    <w:rsid w:val="00CB7ABE"/>
    <w:rsid w:val="00CC0DEB"/>
    <w:rsid w:val="00CC127D"/>
    <w:rsid w:val="00CC17B7"/>
    <w:rsid w:val="00CC1BF7"/>
    <w:rsid w:val="00CC1C25"/>
    <w:rsid w:val="00CC374C"/>
    <w:rsid w:val="00CC37A0"/>
    <w:rsid w:val="00CC5CEA"/>
    <w:rsid w:val="00CC60EB"/>
    <w:rsid w:val="00CC6F22"/>
    <w:rsid w:val="00CC7007"/>
    <w:rsid w:val="00CC7411"/>
    <w:rsid w:val="00CD08DE"/>
    <w:rsid w:val="00CD2B27"/>
    <w:rsid w:val="00CD3374"/>
    <w:rsid w:val="00CD3A28"/>
    <w:rsid w:val="00CD4AD8"/>
    <w:rsid w:val="00CD4CB0"/>
    <w:rsid w:val="00CD698D"/>
    <w:rsid w:val="00CD69EE"/>
    <w:rsid w:val="00CE090F"/>
    <w:rsid w:val="00CE12B6"/>
    <w:rsid w:val="00CE1905"/>
    <w:rsid w:val="00CE1C92"/>
    <w:rsid w:val="00CE379B"/>
    <w:rsid w:val="00CE3B0F"/>
    <w:rsid w:val="00CE3E75"/>
    <w:rsid w:val="00CE406F"/>
    <w:rsid w:val="00CE4426"/>
    <w:rsid w:val="00CE46E4"/>
    <w:rsid w:val="00CE540E"/>
    <w:rsid w:val="00CE544E"/>
    <w:rsid w:val="00CE5A02"/>
    <w:rsid w:val="00CE6666"/>
    <w:rsid w:val="00CE6704"/>
    <w:rsid w:val="00CE6AFA"/>
    <w:rsid w:val="00CE7C28"/>
    <w:rsid w:val="00CE7EF9"/>
    <w:rsid w:val="00CF032D"/>
    <w:rsid w:val="00CF26DD"/>
    <w:rsid w:val="00CF2985"/>
    <w:rsid w:val="00CF4B9D"/>
    <w:rsid w:val="00CF524B"/>
    <w:rsid w:val="00CF57A5"/>
    <w:rsid w:val="00CF5AC6"/>
    <w:rsid w:val="00CF7008"/>
    <w:rsid w:val="00CF7948"/>
    <w:rsid w:val="00CF7BE5"/>
    <w:rsid w:val="00D008B0"/>
    <w:rsid w:val="00D02FF2"/>
    <w:rsid w:val="00D031C5"/>
    <w:rsid w:val="00D04790"/>
    <w:rsid w:val="00D04A49"/>
    <w:rsid w:val="00D04B46"/>
    <w:rsid w:val="00D05291"/>
    <w:rsid w:val="00D05A49"/>
    <w:rsid w:val="00D066E7"/>
    <w:rsid w:val="00D0725B"/>
    <w:rsid w:val="00D1076A"/>
    <w:rsid w:val="00D10D54"/>
    <w:rsid w:val="00D10DEB"/>
    <w:rsid w:val="00D12DDE"/>
    <w:rsid w:val="00D13882"/>
    <w:rsid w:val="00D14221"/>
    <w:rsid w:val="00D14B06"/>
    <w:rsid w:val="00D1526C"/>
    <w:rsid w:val="00D164C1"/>
    <w:rsid w:val="00D16A00"/>
    <w:rsid w:val="00D17482"/>
    <w:rsid w:val="00D1765C"/>
    <w:rsid w:val="00D17B4A"/>
    <w:rsid w:val="00D22757"/>
    <w:rsid w:val="00D239E7"/>
    <w:rsid w:val="00D23FD9"/>
    <w:rsid w:val="00D241AB"/>
    <w:rsid w:val="00D24257"/>
    <w:rsid w:val="00D24467"/>
    <w:rsid w:val="00D248E7"/>
    <w:rsid w:val="00D2767B"/>
    <w:rsid w:val="00D31C1C"/>
    <w:rsid w:val="00D33DB3"/>
    <w:rsid w:val="00D355F4"/>
    <w:rsid w:val="00D35B85"/>
    <w:rsid w:val="00D35E24"/>
    <w:rsid w:val="00D37A95"/>
    <w:rsid w:val="00D404C9"/>
    <w:rsid w:val="00D4090F"/>
    <w:rsid w:val="00D419B0"/>
    <w:rsid w:val="00D42FAB"/>
    <w:rsid w:val="00D4358F"/>
    <w:rsid w:val="00D4495F"/>
    <w:rsid w:val="00D456A7"/>
    <w:rsid w:val="00D4581C"/>
    <w:rsid w:val="00D47965"/>
    <w:rsid w:val="00D5020A"/>
    <w:rsid w:val="00D503E6"/>
    <w:rsid w:val="00D511C1"/>
    <w:rsid w:val="00D519EE"/>
    <w:rsid w:val="00D529B2"/>
    <w:rsid w:val="00D53439"/>
    <w:rsid w:val="00D5347A"/>
    <w:rsid w:val="00D54236"/>
    <w:rsid w:val="00D5437E"/>
    <w:rsid w:val="00D549E2"/>
    <w:rsid w:val="00D54DBA"/>
    <w:rsid w:val="00D57A95"/>
    <w:rsid w:val="00D57ABC"/>
    <w:rsid w:val="00D6114E"/>
    <w:rsid w:val="00D61741"/>
    <w:rsid w:val="00D625DA"/>
    <w:rsid w:val="00D62625"/>
    <w:rsid w:val="00D6295F"/>
    <w:rsid w:val="00D63E50"/>
    <w:rsid w:val="00D662F0"/>
    <w:rsid w:val="00D714DA"/>
    <w:rsid w:val="00D7209C"/>
    <w:rsid w:val="00D725F2"/>
    <w:rsid w:val="00D73C32"/>
    <w:rsid w:val="00D73DDD"/>
    <w:rsid w:val="00D75B3E"/>
    <w:rsid w:val="00D80C63"/>
    <w:rsid w:val="00D822A5"/>
    <w:rsid w:val="00D82ABD"/>
    <w:rsid w:val="00D82E36"/>
    <w:rsid w:val="00D82EF6"/>
    <w:rsid w:val="00D8478D"/>
    <w:rsid w:val="00D854BC"/>
    <w:rsid w:val="00D85A5B"/>
    <w:rsid w:val="00D85B6D"/>
    <w:rsid w:val="00D85DC8"/>
    <w:rsid w:val="00D86D85"/>
    <w:rsid w:val="00D8776A"/>
    <w:rsid w:val="00D9088E"/>
    <w:rsid w:val="00D90ED3"/>
    <w:rsid w:val="00D9193B"/>
    <w:rsid w:val="00D9219C"/>
    <w:rsid w:val="00D9235C"/>
    <w:rsid w:val="00D9343A"/>
    <w:rsid w:val="00D9348A"/>
    <w:rsid w:val="00D947B5"/>
    <w:rsid w:val="00D94AF2"/>
    <w:rsid w:val="00D94DA2"/>
    <w:rsid w:val="00D9555E"/>
    <w:rsid w:val="00D96152"/>
    <w:rsid w:val="00D96BE5"/>
    <w:rsid w:val="00D96C4A"/>
    <w:rsid w:val="00D97914"/>
    <w:rsid w:val="00D97BA9"/>
    <w:rsid w:val="00DA05FE"/>
    <w:rsid w:val="00DA0ACF"/>
    <w:rsid w:val="00DA143C"/>
    <w:rsid w:val="00DA1A05"/>
    <w:rsid w:val="00DA1DFE"/>
    <w:rsid w:val="00DA2CD6"/>
    <w:rsid w:val="00DA2E1A"/>
    <w:rsid w:val="00DA383D"/>
    <w:rsid w:val="00DA3927"/>
    <w:rsid w:val="00DA3CD6"/>
    <w:rsid w:val="00DA4A60"/>
    <w:rsid w:val="00DA560D"/>
    <w:rsid w:val="00DA5CE1"/>
    <w:rsid w:val="00DA6F5A"/>
    <w:rsid w:val="00DB0297"/>
    <w:rsid w:val="00DB2F20"/>
    <w:rsid w:val="00DB4112"/>
    <w:rsid w:val="00DB51C4"/>
    <w:rsid w:val="00DB547F"/>
    <w:rsid w:val="00DB581E"/>
    <w:rsid w:val="00DB70A9"/>
    <w:rsid w:val="00DB7429"/>
    <w:rsid w:val="00DB7D82"/>
    <w:rsid w:val="00DC028A"/>
    <w:rsid w:val="00DC0DA6"/>
    <w:rsid w:val="00DC107A"/>
    <w:rsid w:val="00DC1F31"/>
    <w:rsid w:val="00DC2335"/>
    <w:rsid w:val="00DC3E2B"/>
    <w:rsid w:val="00DC6A57"/>
    <w:rsid w:val="00DC745F"/>
    <w:rsid w:val="00DC76D2"/>
    <w:rsid w:val="00DD0296"/>
    <w:rsid w:val="00DD05D9"/>
    <w:rsid w:val="00DD1E47"/>
    <w:rsid w:val="00DD33D2"/>
    <w:rsid w:val="00DD3EC9"/>
    <w:rsid w:val="00DD4B01"/>
    <w:rsid w:val="00DD5740"/>
    <w:rsid w:val="00DD647D"/>
    <w:rsid w:val="00DD6E23"/>
    <w:rsid w:val="00DD710D"/>
    <w:rsid w:val="00DD724C"/>
    <w:rsid w:val="00DD7A44"/>
    <w:rsid w:val="00DE1B2F"/>
    <w:rsid w:val="00DE2B8B"/>
    <w:rsid w:val="00DE2C44"/>
    <w:rsid w:val="00DE348D"/>
    <w:rsid w:val="00DE36BE"/>
    <w:rsid w:val="00DE3D7A"/>
    <w:rsid w:val="00DE4CFC"/>
    <w:rsid w:val="00DE5336"/>
    <w:rsid w:val="00DE6206"/>
    <w:rsid w:val="00DE6F23"/>
    <w:rsid w:val="00DE77AD"/>
    <w:rsid w:val="00DF0460"/>
    <w:rsid w:val="00DF0898"/>
    <w:rsid w:val="00DF109A"/>
    <w:rsid w:val="00DF1845"/>
    <w:rsid w:val="00DF231E"/>
    <w:rsid w:val="00DF40B3"/>
    <w:rsid w:val="00DF489C"/>
    <w:rsid w:val="00DF4A4A"/>
    <w:rsid w:val="00DF4D53"/>
    <w:rsid w:val="00DF7456"/>
    <w:rsid w:val="00DF7A75"/>
    <w:rsid w:val="00E006E8"/>
    <w:rsid w:val="00E009D8"/>
    <w:rsid w:val="00E01EBA"/>
    <w:rsid w:val="00E02972"/>
    <w:rsid w:val="00E03703"/>
    <w:rsid w:val="00E03F5C"/>
    <w:rsid w:val="00E05BE9"/>
    <w:rsid w:val="00E0640F"/>
    <w:rsid w:val="00E07AF2"/>
    <w:rsid w:val="00E07E72"/>
    <w:rsid w:val="00E10DDA"/>
    <w:rsid w:val="00E113BB"/>
    <w:rsid w:val="00E12187"/>
    <w:rsid w:val="00E1238B"/>
    <w:rsid w:val="00E136AB"/>
    <w:rsid w:val="00E142CC"/>
    <w:rsid w:val="00E14956"/>
    <w:rsid w:val="00E150D4"/>
    <w:rsid w:val="00E15884"/>
    <w:rsid w:val="00E16D63"/>
    <w:rsid w:val="00E174DE"/>
    <w:rsid w:val="00E1793F"/>
    <w:rsid w:val="00E20917"/>
    <w:rsid w:val="00E2111C"/>
    <w:rsid w:val="00E22A75"/>
    <w:rsid w:val="00E2521D"/>
    <w:rsid w:val="00E25965"/>
    <w:rsid w:val="00E25ED8"/>
    <w:rsid w:val="00E2605F"/>
    <w:rsid w:val="00E263F5"/>
    <w:rsid w:val="00E267A5"/>
    <w:rsid w:val="00E27369"/>
    <w:rsid w:val="00E27C9D"/>
    <w:rsid w:val="00E27D5F"/>
    <w:rsid w:val="00E30806"/>
    <w:rsid w:val="00E31164"/>
    <w:rsid w:val="00E311CC"/>
    <w:rsid w:val="00E319AE"/>
    <w:rsid w:val="00E32357"/>
    <w:rsid w:val="00E33212"/>
    <w:rsid w:val="00E33231"/>
    <w:rsid w:val="00E35E98"/>
    <w:rsid w:val="00E37C30"/>
    <w:rsid w:val="00E40732"/>
    <w:rsid w:val="00E41923"/>
    <w:rsid w:val="00E428B9"/>
    <w:rsid w:val="00E42AA6"/>
    <w:rsid w:val="00E43AC9"/>
    <w:rsid w:val="00E45C05"/>
    <w:rsid w:val="00E4629F"/>
    <w:rsid w:val="00E462AF"/>
    <w:rsid w:val="00E46A1A"/>
    <w:rsid w:val="00E50072"/>
    <w:rsid w:val="00E51C35"/>
    <w:rsid w:val="00E521CD"/>
    <w:rsid w:val="00E539BA"/>
    <w:rsid w:val="00E54D70"/>
    <w:rsid w:val="00E54EBF"/>
    <w:rsid w:val="00E559BF"/>
    <w:rsid w:val="00E571E6"/>
    <w:rsid w:val="00E601A4"/>
    <w:rsid w:val="00E60430"/>
    <w:rsid w:val="00E6137F"/>
    <w:rsid w:val="00E613BC"/>
    <w:rsid w:val="00E61917"/>
    <w:rsid w:val="00E61CF2"/>
    <w:rsid w:val="00E626D2"/>
    <w:rsid w:val="00E62F3F"/>
    <w:rsid w:val="00E64770"/>
    <w:rsid w:val="00E64CA9"/>
    <w:rsid w:val="00E64D79"/>
    <w:rsid w:val="00E64F78"/>
    <w:rsid w:val="00E65A22"/>
    <w:rsid w:val="00E65C08"/>
    <w:rsid w:val="00E65C44"/>
    <w:rsid w:val="00E6646C"/>
    <w:rsid w:val="00E670DE"/>
    <w:rsid w:val="00E7007C"/>
    <w:rsid w:val="00E71A4C"/>
    <w:rsid w:val="00E72B51"/>
    <w:rsid w:val="00E72BA6"/>
    <w:rsid w:val="00E72FF8"/>
    <w:rsid w:val="00E73198"/>
    <w:rsid w:val="00E73B37"/>
    <w:rsid w:val="00E748C2"/>
    <w:rsid w:val="00E74F87"/>
    <w:rsid w:val="00E755AD"/>
    <w:rsid w:val="00E760CD"/>
    <w:rsid w:val="00E77565"/>
    <w:rsid w:val="00E82347"/>
    <w:rsid w:val="00E82F5F"/>
    <w:rsid w:val="00E8451B"/>
    <w:rsid w:val="00E84BA3"/>
    <w:rsid w:val="00E856A4"/>
    <w:rsid w:val="00E85C0E"/>
    <w:rsid w:val="00E87B33"/>
    <w:rsid w:val="00E9077A"/>
    <w:rsid w:val="00E95869"/>
    <w:rsid w:val="00E96845"/>
    <w:rsid w:val="00E96F9C"/>
    <w:rsid w:val="00E975F1"/>
    <w:rsid w:val="00E979C5"/>
    <w:rsid w:val="00EA0012"/>
    <w:rsid w:val="00EA147C"/>
    <w:rsid w:val="00EA17B0"/>
    <w:rsid w:val="00EA3A2F"/>
    <w:rsid w:val="00EA47DD"/>
    <w:rsid w:val="00EA57A5"/>
    <w:rsid w:val="00EA5B22"/>
    <w:rsid w:val="00EA6A81"/>
    <w:rsid w:val="00EA7467"/>
    <w:rsid w:val="00EA779F"/>
    <w:rsid w:val="00EA7C90"/>
    <w:rsid w:val="00EB1162"/>
    <w:rsid w:val="00EB252B"/>
    <w:rsid w:val="00EB2550"/>
    <w:rsid w:val="00EB3A87"/>
    <w:rsid w:val="00EB441D"/>
    <w:rsid w:val="00EB4969"/>
    <w:rsid w:val="00EB4F42"/>
    <w:rsid w:val="00EB54CD"/>
    <w:rsid w:val="00EB605A"/>
    <w:rsid w:val="00EB7AE8"/>
    <w:rsid w:val="00EC0468"/>
    <w:rsid w:val="00EC0952"/>
    <w:rsid w:val="00EC0DC2"/>
    <w:rsid w:val="00EC1134"/>
    <w:rsid w:val="00EC1361"/>
    <w:rsid w:val="00EC2FE0"/>
    <w:rsid w:val="00EC374C"/>
    <w:rsid w:val="00EC41E8"/>
    <w:rsid w:val="00EC5AB8"/>
    <w:rsid w:val="00EC5AE5"/>
    <w:rsid w:val="00EC64EE"/>
    <w:rsid w:val="00ED0024"/>
    <w:rsid w:val="00ED1397"/>
    <w:rsid w:val="00ED16D8"/>
    <w:rsid w:val="00ED1C1A"/>
    <w:rsid w:val="00ED206A"/>
    <w:rsid w:val="00ED33B6"/>
    <w:rsid w:val="00ED3403"/>
    <w:rsid w:val="00ED3A29"/>
    <w:rsid w:val="00ED3D2F"/>
    <w:rsid w:val="00ED3DC2"/>
    <w:rsid w:val="00ED4F39"/>
    <w:rsid w:val="00ED5363"/>
    <w:rsid w:val="00EE199A"/>
    <w:rsid w:val="00EE1C8F"/>
    <w:rsid w:val="00EE60E1"/>
    <w:rsid w:val="00EE6D93"/>
    <w:rsid w:val="00EE773B"/>
    <w:rsid w:val="00EF0387"/>
    <w:rsid w:val="00EF0681"/>
    <w:rsid w:val="00EF0D67"/>
    <w:rsid w:val="00EF1727"/>
    <w:rsid w:val="00EF191A"/>
    <w:rsid w:val="00EF1980"/>
    <w:rsid w:val="00EF2802"/>
    <w:rsid w:val="00EF34D5"/>
    <w:rsid w:val="00EF5C54"/>
    <w:rsid w:val="00EF5F38"/>
    <w:rsid w:val="00EF72FE"/>
    <w:rsid w:val="00F00ABC"/>
    <w:rsid w:val="00F01BD5"/>
    <w:rsid w:val="00F03275"/>
    <w:rsid w:val="00F05EE5"/>
    <w:rsid w:val="00F0710C"/>
    <w:rsid w:val="00F10650"/>
    <w:rsid w:val="00F10A04"/>
    <w:rsid w:val="00F112BA"/>
    <w:rsid w:val="00F115F2"/>
    <w:rsid w:val="00F1220E"/>
    <w:rsid w:val="00F12B80"/>
    <w:rsid w:val="00F13EC7"/>
    <w:rsid w:val="00F15C89"/>
    <w:rsid w:val="00F16701"/>
    <w:rsid w:val="00F2239B"/>
    <w:rsid w:val="00F233D0"/>
    <w:rsid w:val="00F23E2E"/>
    <w:rsid w:val="00F243AA"/>
    <w:rsid w:val="00F24BB6"/>
    <w:rsid w:val="00F25DA6"/>
    <w:rsid w:val="00F30667"/>
    <w:rsid w:val="00F30CE6"/>
    <w:rsid w:val="00F30D55"/>
    <w:rsid w:val="00F32721"/>
    <w:rsid w:val="00F328F4"/>
    <w:rsid w:val="00F32BB4"/>
    <w:rsid w:val="00F335A6"/>
    <w:rsid w:val="00F33E5D"/>
    <w:rsid w:val="00F3495F"/>
    <w:rsid w:val="00F37C79"/>
    <w:rsid w:val="00F4083D"/>
    <w:rsid w:val="00F41396"/>
    <w:rsid w:val="00F41C78"/>
    <w:rsid w:val="00F4337C"/>
    <w:rsid w:val="00F434AA"/>
    <w:rsid w:val="00F43640"/>
    <w:rsid w:val="00F4440B"/>
    <w:rsid w:val="00F456AE"/>
    <w:rsid w:val="00F47319"/>
    <w:rsid w:val="00F50181"/>
    <w:rsid w:val="00F5186B"/>
    <w:rsid w:val="00F52B74"/>
    <w:rsid w:val="00F5357F"/>
    <w:rsid w:val="00F549A1"/>
    <w:rsid w:val="00F54DCA"/>
    <w:rsid w:val="00F54E1F"/>
    <w:rsid w:val="00F552CE"/>
    <w:rsid w:val="00F5743F"/>
    <w:rsid w:val="00F60D1C"/>
    <w:rsid w:val="00F614EE"/>
    <w:rsid w:val="00F61A09"/>
    <w:rsid w:val="00F61EC9"/>
    <w:rsid w:val="00F638E7"/>
    <w:rsid w:val="00F64870"/>
    <w:rsid w:val="00F6487E"/>
    <w:rsid w:val="00F64BA6"/>
    <w:rsid w:val="00F64BC5"/>
    <w:rsid w:val="00F65A4E"/>
    <w:rsid w:val="00F66407"/>
    <w:rsid w:val="00F6686B"/>
    <w:rsid w:val="00F67872"/>
    <w:rsid w:val="00F7172E"/>
    <w:rsid w:val="00F71ACA"/>
    <w:rsid w:val="00F72F03"/>
    <w:rsid w:val="00F73A0F"/>
    <w:rsid w:val="00F74BCE"/>
    <w:rsid w:val="00F75D5B"/>
    <w:rsid w:val="00F763F9"/>
    <w:rsid w:val="00F76781"/>
    <w:rsid w:val="00F80EA6"/>
    <w:rsid w:val="00F81210"/>
    <w:rsid w:val="00F82954"/>
    <w:rsid w:val="00F833E5"/>
    <w:rsid w:val="00F86AE6"/>
    <w:rsid w:val="00F8744E"/>
    <w:rsid w:val="00F874FF"/>
    <w:rsid w:val="00F91044"/>
    <w:rsid w:val="00F9106F"/>
    <w:rsid w:val="00F91D52"/>
    <w:rsid w:val="00F91F05"/>
    <w:rsid w:val="00F92808"/>
    <w:rsid w:val="00F93278"/>
    <w:rsid w:val="00F934BC"/>
    <w:rsid w:val="00F93578"/>
    <w:rsid w:val="00F94670"/>
    <w:rsid w:val="00F946B3"/>
    <w:rsid w:val="00F9482C"/>
    <w:rsid w:val="00F95156"/>
    <w:rsid w:val="00FA181B"/>
    <w:rsid w:val="00FA283B"/>
    <w:rsid w:val="00FA2925"/>
    <w:rsid w:val="00FA2959"/>
    <w:rsid w:val="00FA39DB"/>
    <w:rsid w:val="00FA3E0A"/>
    <w:rsid w:val="00FA4F47"/>
    <w:rsid w:val="00FA5244"/>
    <w:rsid w:val="00FA60FD"/>
    <w:rsid w:val="00FA6AB2"/>
    <w:rsid w:val="00FA7D05"/>
    <w:rsid w:val="00FA7F63"/>
    <w:rsid w:val="00FB0BFB"/>
    <w:rsid w:val="00FB0E01"/>
    <w:rsid w:val="00FB0F38"/>
    <w:rsid w:val="00FB0FC3"/>
    <w:rsid w:val="00FB19B4"/>
    <w:rsid w:val="00FB2E27"/>
    <w:rsid w:val="00FB30C1"/>
    <w:rsid w:val="00FB3C1C"/>
    <w:rsid w:val="00FB5E79"/>
    <w:rsid w:val="00FB6016"/>
    <w:rsid w:val="00FB64A6"/>
    <w:rsid w:val="00FC09AA"/>
    <w:rsid w:val="00FC0F91"/>
    <w:rsid w:val="00FC1257"/>
    <w:rsid w:val="00FC1F5C"/>
    <w:rsid w:val="00FC2066"/>
    <w:rsid w:val="00FC2B18"/>
    <w:rsid w:val="00FC2F1C"/>
    <w:rsid w:val="00FC3CD8"/>
    <w:rsid w:val="00FC3D58"/>
    <w:rsid w:val="00FC510C"/>
    <w:rsid w:val="00FC70A3"/>
    <w:rsid w:val="00FD01DF"/>
    <w:rsid w:val="00FD36CA"/>
    <w:rsid w:val="00FD79DF"/>
    <w:rsid w:val="00FE0023"/>
    <w:rsid w:val="00FE2036"/>
    <w:rsid w:val="00FE2382"/>
    <w:rsid w:val="00FE3020"/>
    <w:rsid w:val="00FE422B"/>
    <w:rsid w:val="00FE5053"/>
    <w:rsid w:val="00FE5DD1"/>
    <w:rsid w:val="00FE61A4"/>
    <w:rsid w:val="00FE6374"/>
    <w:rsid w:val="00FE68B9"/>
    <w:rsid w:val="00FF047C"/>
    <w:rsid w:val="00FF0582"/>
    <w:rsid w:val="00FF31A0"/>
    <w:rsid w:val="00FF56DB"/>
    <w:rsid w:val="00FF6101"/>
    <w:rsid w:val="00FF6148"/>
    <w:rsid w:val="00FF6225"/>
    <w:rsid w:val="00FF74DB"/>
    <w:rsid w:val="00FF750C"/>
    <w:rsid w:val="00FF7BF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6E9AE1E"/>
  <w15:docId w15:val="{13532E18-6889-4D36-B48F-7E0E319A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8742A"/>
    <w:pPr>
      <w:widowControl w:val="0"/>
      <w:spacing w:before="120" w:line="360" w:lineRule="auto"/>
      <w:ind w:left="544"/>
    </w:pPr>
    <w:rPr>
      <w:snapToGrid w:val="0"/>
      <w:sz w:val="24"/>
    </w:rPr>
  </w:style>
  <w:style w:type="paragraph" w:styleId="Heading1">
    <w:name w:val="heading 1"/>
    <w:aliases w:val="Heading 1(Report Only),Chapter,Heading 1(Report Only)1,Chapter1,H1,Heading1,l1,level 1 heading,DO NOT USE_h1,Level 1 Topic Heading,Section,Section Heading,h1,Head 1 (Chapter heading),1st level,I1,Chapter title,l1+toc 1,Level 1,Level 11,1.0"/>
    <w:basedOn w:val="Normal"/>
    <w:next w:val="Heading2"/>
    <w:link w:val="Heading1Char"/>
    <w:qFormat/>
    <w:rsid w:val="004B7DEE"/>
    <w:pPr>
      <w:keepNext/>
      <w:numPr>
        <w:numId w:val="11"/>
      </w:numPr>
      <w:spacing w:before="360" w:after="240"/>
      <w:outlineLvl w:val="0"/>
    </w:pPr>
    <w:rPr>
      <w:b/>
      <w:kern w:val="28"/>
    </w:rPr>
  </w:style>
  <w:style w:type="paragraph" w:styleId="Heading2">
    <w:name w:val="heading 2"/>
    <w:aliases w:val="l2,H2,h21,HD2,tieude 2,h2,Chapter Number/Appendix Letter,chn,Level 2 Topic Headi...,Heading 2 Hidden,heading 2,Sub-section,Reset numbering,Heading,5,h2 + Times New Roman,Not Italic,Left:  0&quot;,First line: ......,Level 2 Topic Heading,h21 Char Ch"/>
    <w:basedOn w:val="Normal"/>
    <w:next w:val="NormalIndent"/>
    <w:link w:val="Heading2Char"/>
    <w:qFormat/>
    <w:rsid w:val="00E87B33"/>
    <w:pPr>
      <w:keepNext/>
      <w:numPr>
        <w:ilvl w:val="1"/>
        <w:numId w:val="11"/>
      </w:numPr>
      <w:spacing w:before="240" w:after="120"/>
      <w:outlineLvl w:val="1"/>
    </w:pPr>
    <w:rPr>
      <w:b/>
    </w:rPr>
  </w:style>
  <w:style w:type="paragraph" w:styleId="Heading3">
    <w:name w:val="heading 3"/>
    <w:aliases w:val="h3,h31,h31 Char,tieude 3,H3,Heading 3 Char Char Char,d,I.1.,heading 3,underlined Heading,proj3,proj31,proj32,proj33,proj34,proj35,proj36,proj37,proj38,proj39,proj310,proj311,proj312,proj321,proj331,proj341,proj351,proj361,3,proj371,proj381,H31"/>
    <w:basedOn w:val="Normal"/>
    <w:next w:val="Normal"/>
    <w:link w:val="Heading3Char"/>
    <w:uiPriority w:val="9"/>
    <w:qFormat/>
    <w:rsid w:val="000A00F3"/>
    <w:pPr>
      <w:keepNext/>
      <w:numPr>
        <w:ilvl w:val="2"/>
        <w:numId w:val="11"/>
      </w:numPr>
      <w:tabs>
        <w:tab w:val="left" w:pos="792"/>
      </w:tabs>
      <w:spacing w:before="240"/>
      <w:jc w:val="both"/>
      <w:outlineLvl w:val="2"/>
    </w:pPr>
    <w:rPr>
      <w:b/>
      <w:i/>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l3"/>
    <w:basedOn w:val="Normal"/>
    <w:next w:val="Normal"/>
    <w:link w:val="Heading4Char"/>
    <w:uiPriority w:val="9"/>
    <w:qFormat/>
    <w:rsid w:val="00B43C67"/>
    <w:pPr>
      <w:keepNext/>
      <w:numPr>
        <w:ilvl w:val="3"/>
        <w:numId w:val="11"/>
      </w:numPr>
      <w:spacing w:before="240" w:after="60"/>
      <w:outlineLvl w:val="3"/>
    </w:pPr>
    <w:rPr>
      <w:i/>
    </w:rPr>
  </w:style>
  <w:style w:type="paragraph" w:styleId="Heading5">
    <w:name w:val="heading 5"/>
    <w:aliases w:val="Heading 5(unused),Heading 5(unused)1,h5,mh2,Module heading 2,Numbered Sub-list,heading 5,Heading5,Heading51,Heading52,Heading511,Heading53,Heading512,H5-Heading 5,l5,heading5,Heading54,Heading513,Heading521,Heading5111,Heading531"/>
    <w:basedOn w:val="Normal"/>
    <w:next w:val="Normal"/>
    <w:link w:val="Heading5Char"/>
    <w:qFormat/>
    <w:rsid w:val="004B7DEE"/>
    <w:pPr>
      <w:keepNext/>
      <w:numPr>
        <w:ilvl w:val="4"/>
        <w:numId w:val="11"/>
      </w:numPr>
      <w:jc w:val="both"/>
      <w:outlineLvl w:val="4"/>
    </w:pPr>
    <w:rPr>
      <w:b/>
    </w:rPr>
  </w:style>
  <w:style w:type="paragraph" w:styleId="Heading6">
    <w:name w:val="heading 6"/>
    <w:aliases w:val="Heading 6(unused),Heading 6 Char Char,Heading 6 Char Char Char,cnp,Caption number (page-wide),L6,Heading6,Heading61,Heading62,Heading611,Heading63,Heading612,6,h6,Heading64,Heading613,Heading621,Heading6111,Heading631,Heading6121,61,h61,62"/>
    <w:basedOn w:val="Normal"/>
    <w:next w:val="Normal"/>
    <w:link w:val="Heading6Char"/>
    <w:qFormat/>
    <w:rsid w:val="00CA12BC"/>
    <w:pPr>
      <w:keepNext/>
      <w:numPr>
        <w:ilvl w:val="5"/>
        <w:numId w:val="11"/>
      </w:numPr>
      <w:outlineLvl w:val="5"/>
    </w:pPr>
    <w:rPr>
      <w:b/>
      <w:i/>
    </w:rPr>
  </w:style>
  <w:style w:type="paragraph" w:styleId="Heading7">
    <w:name w:val="heading 7"/>
    <w:aliases w:val="Heading 7(unused),L7,cnc,Caption number (column-wide)"/>
    <w:basedOn w:val="Normal"/>
    <w:next w:val="Normal"/>
    <w:link w:val="Heading7Char"/>
    <w:qFormat/>
    <w:rsid w:val="00CA12BC"/>
    <w:pPr>
      <w:keepNext/>
      <w:numPr>
        <w:ilvl w:val="6"/>
        <w:numId w:val="11"/>
      </w:numPr>
      <w:spacing w:before="60" w:after="60"/>
      <w:outlineLvl w:val="6"/>
    </w:pPr>
    <w:rPr>
      <w:b/>
      <w:color w:val="000000"/>
    </w:rPr>
  </w:style>
  <w:style w:type="paragraph" w:styleId="Heading8">
    <w:name w:val="heading 8"/>
    <w:aliases w:val="Heading 8(unused),ctp,Caption text (page-wide)"/>
    <w:basedOn w:val="Normal"/>
    <w:next w:val="Normal"/>
    <w:link w:val="Heading8Char"/>
    <w:qFormat/>
    <w:rsid w:val="004B7DEE"/>
    <w:pPr>
      <w:keepNext/>
      <w:numPr>
        <w:ilvl w:val="7"/>
        <w:numId w:val="11"/>
      </w:numPr>
      <w:jc w:val="both"/>
      <w:outlineLvl w:val="7"/>
    </w:pPr>
    <w:rPr>
      <w:rFonts w:ascii=".VnArialH" w:hAnsi=".VnArialH"/>
      <w:b/>
    </w:rPr>
  </w:style>
  <w:style w:type="paragraph" w:styleId="Heading9">
    <w:name w:val="heading 9"/>
    <w:aliases w:val="Heading 9(unused)"/>
    <w:basedOn w:val="Normal"/>
    <w:next w:val="Normal"/>
    <w:link w:val="Heading9Char"/>
    <w:qFormat/>
    <w:rsid w:val="004B7DEE"/>
    <w:pPr>
      <w:keepNext/>
      <w:numPr>
        <w:ilvl w:val="8"/>
        <w:numId w:val="11"/>
      </w:numPr>
      <w:outlineLvl w:val="8"/>
    </w:pPr>
    <w:rPr>
      <w:rFonts w:ascii=".VnArial" w:hAnsi=".Vn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aliases w:val="Normal Indent Char1 Char,Normal Indent Char1 Char Char Char Char Char Char Char Char Char Char Char1 Char Char Char Char,Normal Indent Char Char, Char Char Char, Char Char Char  Char, Char Char Char  Char Char Char, Char Char Char "/>
    <w:basedOn w:val="Normal"/>
    <w:link w:val="NormalIndentChar"/>
    <w:autoRedefine/>
    <w:rsid w:val="008B7EB4"/>
    <w:pPr>
      <w:ind w:left="0" w:right="11"/>
    </w:pPr>
    <w:rPr>
      <w:b/>
      <w:szCs w:val="24"/>
    </w:rPr>
  </w:style>
  <w:style w:type="paragraph" w:styleId="BodyTextIndent">
    <w:name w:val="Body Text Indent"/>
    <w:basedOn w:val="Normal"/>
    <w:link w:val="BodyTextIndentChar"/>
    <w:rsid w:val="004B7DEE"/>
    <w:rPr>
      <w:rFonts w:ascii="Arial" w:hAnsi="Arial"/>
    </w:rPr>
  </w:style>
  <w:style w:type="paragraph" w:styleId="BodyTextIndent2">
    <w:name w:val="Body Text Indent 2"/>
    <w:basedOn w:val="Normal"/>
    <w:link w:val="BodyTextIndent2Char"/>
    <w:rsid w:val="004B7DEE"/>
    <w:pPr>
      <w:widowControl/>
      <w:spacing w:before="0"/>
      <w:ind w:left="720"/>
    </w:pPr>
    <w:rPr>
      <w:rFonts w:ascii=".VnTime" w:hAnsi=".VnTime"/>
      <w:snapToGrid/>
    </w:rPr>
  </w:style>
  <w:style w:type="paragraph" w:styleId="Caption">
    <w:name w:val="caption"/>
    <w:aliases w:val="Picture"/>
    <w:basedOn w:val="Normal"/>
    <w:next w:val="Normal"/>
    <w:uiPriority w:val="99"/>
    <w:qFormat/>
    <w:rsid w:val="004B7DEE"/>
    <w:pPr>
      <w:spacing w:after="120"/>
      <w:ind w:left="1440"/>
      <w:jc w:val="both"/>
    </w:pPr>
    <w:rPr>
      <w:rFonts w:ascii=".VnTime" w:hAnsi=".VnTime"/>
      <w:b/>
    </w:rPr>
  </w:style>
  <w:style w:type="paragraph" w:styleId="Footer">
    <w:name w:val="footer"/>
    <w:basedOn w:val="Normal"/>
    <w:link w:val="FooterChar"/>
    <w:rsid w:val="004B7DEE"/>
    <w:pPr>
      <w:tabs>
        <w:tab w:val="center" w:pos="4320"/>
        <w:tab w:val="right" w:pos="8640"/>
      </w:tabs>
      <w:ind w:left="0"/>
    </w:pPr>
  </w:style>
  <w:style w:type="paragraph" w:styleId="Header">
    <w:name w:val="header"/>
    <w:basedOn w:val="Normal"/>
    <w:link w:val="HeaderChar"/>
    <w:rsid w:val="004B7DEE"/>
    <w:pPr>
      <w:tabs>
        <w:tab w:val="center" w:pos="4320"/>
        <w:tab w:val="right" w:pos="8640"/>
      </w:tabs>
      <w:ind w:left="0"/>
    </w:pPr>
  </w:style>
  <w:style w:type="character" w:styleId="Hyperlink">
    <w:name w:val="Hyperlink"/>
    <w:uiPriority w:val="99"/>
    <w:rsid w:val="004B7DEE"/>
    <w:rPr>
      <w:color w:val="0000FF"/>
      <w:sz w:val="20"/>
      <w:u w:val="single"/>
    </w:rPr>
  </w:style>
  <w:style w:type="paragraph" w:customStyle="1" w:styleId="NormalCaption">
    <w:name w:val="NormalCaption"/>
    <w:basedOn w:val="Normal"/>
    <w:rsid w:val="004B7DEE"/>
    <w:pPr>
      <w:spacing w:after="120"/>
    </w:pPr>
    <w:rPr>
      <w:b/>
    </w:rPr>
  </w:style>
  <w:style w:type="paragraph" w:customStyle="1" w:styleId="NormalIndent0">
    <w:name w:val="NormalIndent"/>
    <w:basedOn w:val="Normal"/>
    <w:rsid w:val="004B7DEE"/>
    <w:pPr>
      <w:widowControl/>
      <w:ind w:left="720"/>
    </w:pPr>
    <w:rPr>
      <w:rFonts w:ascii=".VnArial" w:hAnsi=".VnArial"/>
      <w:snapToGrid/>
    </w:rPr>
  </w:style>
  <w:style w:type="paragraph" w:customStyle="1" w:styleId="NormalIndex">
    <w:name w:val="NormalIndex"/>
    <w:basedOn w:val="NormalIndent0"/>
    <w:rsid w:val="004B7DEE"/>
    <w:pPr>
      <w:tabs>
        <w:tab w:val="left" w:pos="360"/>
        <w:tab w:val="left" w:pos="450"/>
      </w:tabs>
      <w:spacing w:before="60" w:after="60"/>
      <w:ind w:hanging="360"/>
    </w:pPr>
  </w:style>
  <w:style w:type="character" w:styleId="PageNumber">
    <w:name w:val="page number"/>
    <w:basedOn w:val="DefaultParagraphFont"/>
    <w:rsid w:val="004B7DEE"/>
  </w:style>
  <w:style w:type="paragraph" w:styleId="TOC1">
    <w:name w:val="toc 1"/>
    <w:basedOn w:val="Normal"/>
    <w:next w:val="Normal"/>
    <w:autoRedefine/>
    <w:uiPriority w:val="39"/>
    <w:rsid w:val="006A3E70"/>
    <w:pPr>
      <w:tabs>
        <w:tab w:val="left" w:pos="400"/>
        <w:tab w:val="right" w:leader="dot" w:pos="8305"/>
      </w:tabs>
      <w:spacing w:after="120"/>
      <w:ind w:left="0"/>
    </w:pPr>
    <w:rPr>
      <w:b/>
      <w:noProof/>
    </w:rPr>
  </w:style>
  <w:style w:type="paragraph" w:styleId="TOC2">
    <w:name w:val="toc 2"/>
    <w:basedOn w:val="Normal"/>
    <w:next w:val="Normal"/>
    <w:autoRedefine/>
    <w:uiPriority w:val="39"/>
    <w:rsid w:val="006A3E70"/>
    <w:pPr>
      <w:tabs>
        <w:tab w:val="left" w:pos="800"/>
        <w:tab w:val="right" w:leader="dot" w:pos="8305"/>
      </w:tabs>
      <w:spacing w:before="20" w:after="20"/>
      <w:ind w:left="202"/>
    </w:pPr>
    <w:rPr>
      <w:noProof/>
    </w:rPr>
  </w:style>
  <w:style w:type="paragraph" w:styleId="TOC3">
    <w:name w:val="toc 3"/>
    <w:basedOn w:val="Normal"/>
    <w:next w:val="Normal"/>
    <w:autoRedefine/>
    <w:uiPriority w:val="39"/>
    <w:rsid w:val="004D3B00"/>
    <w:pPr>
      <w:tabs>
        <w:tab w:val="left" w:pos="1200"/>
        <w:tab w:val="right" w:leader="dot" w:pos="8305"/>
      </w:tabs>
      <w:spacing w:before="20" w:after="20"/>
      <w:ind w:left="403"/>
    </w:pPr>
    <w:rPr>
      <w:i/>
      <w:noProof/>
    </w:rPr>
  </w:style>
  <w:style w:type="paragraph" w:customStyle="1" w:styleId="NH-1">
    <w:name w:val="NH-1"/>
    <w:basedOn w:val="Normal"/>
    <w:next w:val="NH-2"/>
    <w:rsid w:val="004B7DEE"/>
    <w:pPr>
      <w:keepNext/>
      <w:tabs>
        <w:tab w:val="left" w:pos="360"/>
      </w:tabs>
      <w:ind w:left="360" w:hanging="360"/>
    </w:pPr>
    <w:rPr>
      <w:rFonts w:ascii=".VnArial" w:hAnsi=".VnArial"/>
      <w:b/>
    </w:rPr>
  </w:style>
  <w:style w:type="paragraph" w:customStyle="1" w:styleId="NH-2">
    <w:name w:val="NH-2"/>
    <w:basedOn w:val="Normal"/>
    <w:next w:val="NormalIndent"/>
    <w:rsid w:val="004B7DEE"/>
    <w:pPr>
      <w:keepNext/>
      <w:tabs>
        <w:tab w:val="left" w:pos="720"/>
      </w:tabs>
      <w:ind w:left="360" w:hanging="360"/>
    </w:pPr>
    <w:rPr>
      <w:rFonts w:ascii=".VnArial" w:hAnsi=".VnArial"/>
      <w:b/>
    </w:rPr>
  </w:style>
  <w:style w:type="paragraph" w:customStyle="1" w:styleId="NormalText">
    <w:name w:val="NormalText"/>
    <w:basedOn w:val="Normal"/>
    <w:rsid w:val="004B7DEE"/>
    <w:pPr>
      <w:ind w:left="720"/>
      <w:jc w:val="both"/>
    </w:pPr>
  </w:style>
  <w:style w:type="paragraph" w:customStyle="1" w:styleId="H5">
    <w:name w:val="H5"/>
    <w:basedOn w:val="NormalIndent"/>
    <w:next w:val="Normal"/>
    <w:rsid w:val="004B7DEE"/>
    <w:pPr>
      <w:keepNext/>
    </w:pPr>
    <w:rPr>
      <w:rFonts w:ascii=".VnTime" w:hAnsi=".VnTime"/>
      <w:b w:val="0"/>
      <w:i/>
      <w:color w:val="800080"/>
    </w:rPr>
  </w:style>
  <w:style w:type="paragraph" w:customStyle="1" w:styleId="NormalFD">
    <w:name w:val="NormalFD"/>
    <w:basedOn w:val="Normal"/>
    <w:rsid w:val="004B7DEE"/>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link w:val="FootnoteTextChar"/>
    <w:semiHidden/>
    <w:rsid w:val="004B7DEE"/>
    <w:pPr>
      <w:spacing w:before="0"/>
      <w:ind w:left="360" w:hanging="360"/>
    </w:pPr>
    <w:rPr>
      <w:sz w:val="18"/>
    </w:rPr>
  </w:style>
  <w:style w:type="character" w:styleId="FootnoteReference">
    <w:name w:val="footnote reference"/>
    <w:semiHidden/>
    <w:rsid w:val="004B7DEE"/>
    <w:rPr>
      <w:vertAlign w:val="superscript"/>
    </w:rPr>
  </w:style>
  <w:style w:type="paragraph" w:customStyle="1" w:styleId="Normal2">
    <w:name w:val="Normal 2"/>
    <w:basedOn w:val="Normal"/>
    <w:rsid w:val="004B7DEE"/>
    <w:pPr>
      <w:tabs>
        <w:tab w:val="left" w:pos="360"/>
      </w:tabs>
      <w:ind w:left="360" w:hanging="360"/>
    </w:pPr>
  </w:style>
  <w:style w:type="paragraph" w:styleId="BlockText">
    <w:name w:val="Block Text"/>
    <w:basedOn w:val="Normal"/>
    <w:rsid w:val="004B7DEE"/>
    <w:pPr>
      <w:tabs>
        <w:tab w:val="left" w:pos="8820"/>
      </w:tabs>
      <w:spacing w:before="0"/>
      <w:ind w:left="720" w:right="22"/>
      <w:jc w:val="both"/>
    </w:pPr>
    <w:rPr>
      <w:rFonts w:ascii=".VnTime" w:hAnsi=".VnTime"/>
    </w:rPr>
  </w:style>
  <w:style w:type="paragraph" w:styleId="TOC4">
    <w:name w:val="toc 4"/>
    <w:basedOn w:val="Normal"/>
    <w:next w:val="Normal"/>
    <w:autoRedefine/>
    <w:uiPriority w:val="39"/>
    <w:rsid w:val="006A3E70"/>
    <w:pPr>
      <w:tabs>
        <w:tab w:val="left" w:pos="1600"/>
        <w:tab w:val="right" w:leader="dot" w:pos="8280"/>
      </w:tabs>
      <w:spacing w:before="20" w:after="20"/>
      <w:ind w:left="576"/>
    </w:pPr>
    <w:rPr>
      <w:i/>
      <w:noProof/>
    </w:rPr>
  </w:style>
  <w:style w:type="paragraph" w:styleId="TOC5">
    <w:name w:val="toc 5"/>
    <w:basedOn w:val="Normal"/>
    <w:next w:val="Normal"/>
    <w:autoRedefine/>
    <w:uiPriority w:val="39"/>
    <w:rsid w:val="004B7DEE"/>
    <w:pPr>
      <w:spacing w:before="0"/>
      <w:ind w:left="800"/>
    </w:pPr>
    <w:rPr>
      <w:sz w:val="18"/>
    </w:rPr>
  </w:style>
  <w:style w:type="paragraph" w:styleId="TOC6">
    <w:name w:val="toc 6"/>
    <w:basedOn w:val="Normal"/>
    <w:next w:val="Normal"/>
    <w:autoRedefine/>
    <w:uiPriority w:val="39"/>
    <w:rsid w:val="004B7DEE"/>
    <w:pPr>
      <w:spacing w:before="0"/>
      <w:ind w:left="1000"/>
    </w:pPr>
    <w:rPr>
      <w:sz w:val="18"/>
    </w:rPr>
  </w:style>
  <w:style w:type="paragraph" w:styleId="TOC7">
    <w:name w:val="toc 7"/>
    <w:basedOn w:val="Normal"/>
    <w:next w:val="Normal"/>
    <w:autoRedefine/>
    <w:uiPriority w:val="39"/>
    <w:rsid w:val="004B7DEE"/>
    <w:pPr>
      <w:spacing w:before="0"/>
      <w:ind w:left="1200"/>
    </w:pPr>
    <w:rPr>
      <w:sz w:val="18"/>
    </w:rPr>
  </w:style>
  <w:style w:type="paragraph" w:styleId="TOC8">
    <w:name w:val="toc 8"/>
    <w:basedOn w:val="Normal"/>
    <w:next w:val="Normal"/>
    <w:autoRedefine/>
    <w:uiPriority w:val="39"/>
    <w:rsid w:val="004B7DEE"/>
    <w:pPr>
      <w:spacing w:before="0"/>
      <w:ind w:left="1400"/>
    </w:pPr>
    <w:rPr>
      <w:sz w:val="18"/>
    </w:rPr>
  </w:style>
  <w:style w:type="paragraph" w:styleId="TOC9">
    <w:name w:val="toc 9"/>
    <w:basedOn w:val="Normal"/>
    <w:next w:val="Normal"/>
    <w:autoRedefine/>
    <w:uiPriority w:val="39"/>
    <w:rsid w:val="004B7DEE"/>
    <w:pPr>
      <w:spacing w:before="0"/>
      <w:ind w:left="1600"/>
    </w:pPr>
    <w:rPr>
      <w:sz w:val="18"/>
    </w:rPr>
  </w:style>
  <w:style w:type="paragraph" w:styleId="BodyText">
    <w:name w:val="Body Text"/>
    <w:basedOn w:val="Normal"/>
    <w:link w:val="BodyTextChar"/>
    <w:uiPriority w:val="99"/>
    <w:qFormat/>
    <w:rsid w:val="004B7DEE"/>
    <w:pPr>
      <w:keepLines/>
      <w:spacing w:before="0" w:after="120" w:line="240" w:lineRule="atLeast"/>
      <w:ind w:left="720"/>
      <w:jc w:val="both"/>
    </w:pPr>
    <w:rPr>
      <w:snapToGrid/>
      <w:szCs w:val="24"/>
    </w:rPr>
  </w:style>
  <w:style w:type="paragraph" w:customStyle="1" w:styleId="NormalTB">
    <w:name w:val="NormalTB"/>
    <w:rsid w:val="004B7DEE"/>
    <w:pPr>
      <w:widowControl w:val="0"/>
      <w:spacing w:before="120"/>
      <w:jc w:val="center"/>
    </w:pPr>
    <w:rPr>
      <w:rFonts w:ascii=".VnTime" w:hAnsi=".VnTime"/>
      <w:b/>
      <w:snapToGrid w:val="0"/>
      <w:sz w:val="22"/>
    </w:rPr>
  </w:style>
  <w:style w:type="paragraph" w:customStyle="1" w:styleId="Vidu">
    <w:name w:val="Vidu"/>
    <w:basedOn w:val="Normal"/>
    <w:rsid w:val="004B7DEE"/>
    <w:pPr>
      <w:widowControl/>
      <w:numPr>
        <w:numId w:val="4"/>
      </w:numPr>
      <w:spacing w:before="0"/>
      <w:jc w:val="both"/>
    </w:pPr>
    <w:rPr>
      <w:snapToGrid/>
    </w:rPr>
  </w:style>
  <w:style w:type="paragraph" w:customStyle="1" w:styleId="Mucvidu">
    <w:name w:val="Mucvidu"/>
    <w:basedOn w:val="Vidu"/>
    <w:rsid w:val="004B7DEE"/>
    <w:pPr>
      <w:numPr>
        <w:numId w:val="1"/>
      </w:numPr>
      <w:tabs>
        <w:tab w:val="clear" w:pos="360"/>
      </w:tabs>
      <w:ind w:left="1080"/>
    </w:pPr>
  </w:style>
  <w:style w:type="paragraph" w:customStyle="1" w:styleId="Tailieu">
    <w:name w:val="Tailieu"/>
    <w:basedOn w:val="Refer"/>
    <w:rsid w:val="004B7DEE"/>
    <w:pPr>
      <w:numPr>
        <w:numId w:val="3"/>
      </w:numPr>
    </w:pPr>
    <w:rPr>
      <w:sz w:val="28"/>
    </w:rPr>
  </w:style>
  <w:style w:type="paragraph" w:customStyle="1" w:styleId="Refer">
    <w:name w:val="Refer"/>
    <w:basedOn w:val="Normal"/>
    <w:rsid w:val="004B7DEE"/>
    <w:pPr>
      <w:widowControl/>
      <w:spacing w:before="0" w:after="120"/>
      <w:ind w:firstLine="720"/>
      <w:jc w:val="both"/>
    </w:pPr>
    <w:rPr>
      <w:snapToGrid/>
    </w:rPr>
  </w:style>
  <w:style w:type="paragraph" w:customStyle="1" w:styleId="Point">
    <w:name w:val="Point"/>
    <w:basedOn w:val="Header"/>
    <w:rsid w:val="004B7DEE"/>
    <w:pPr>
      <w:widowControl/>
      <w:numPr>
        <w:numId w:val="2"/>
      </w:numPr>
      <w:tabs>
        <w:tab w:val="clear" w:pos="4320"/>
        <w:tab w:val="clear" w:pos="8640"/>
      </w:tabs>
      <w:spacing w:before="0"/>
      <w:jc w:val="both"/>
    </w:pPr>
    <w:rPr>
      <w:snapToGrid/>
    </w:rPr>
  </w:style>
  <w:style w:type="character" w:styleId="CommentReference">
    <w:name w:val="annotation reference"/>
    <w:semiHidden/>
    <w:rsid w:val="004B7DEE"/>
    <w:rPr>
      <w:sz w:val="16"/>
    </w:rPr>
  </w:style>
  <w:style w:type="paragraph" w:styleId="CommentText">
    <w:name w:val="annotation text"/>
    <w:basedOn w:val="Normal"/>
    <w:link w:val="CommentTextChar"/>
    <w:semiHidden/>
    <w:rsid w:val="00421969"/>
    <w:pPr>
      <w:widowControl/>
      <w:spacing w:before="0"/>
      <w:jc w:val="both"/>
    </w:pPr>
    <w:rPr>
      <w:snapToGrid/>
    </w:rPr>
  </w:style>
  <w:style w:type="paragraph" w:customStyle="1" w:styleId="Bang">
    <w:name w:val="Bang"/>
    <w:basedOn w:val="Normal"/>
    <w:link w:val="BangChar"/>
    <w:rsid w:val="004B7DEE"/>
    <w:pPr>
      <w:spacing w:before="60" w:after="60"/>
      <w:ind w:left="0"/>
      <w:jc w:val="both"/>
    </w:pPr>
    <w:rPr>
      <w:snapToGrid/>
      <w:sz w:val="18"/>
    </w:rPr>
  </w:style>
  <w:style w:type="paragraph" w:styleId="BodyText3">
    <w:name w:val="Body Text 3"/>
    <w:basedOn w:val="Normal"/>
    <w:link w:val="BodyText3Char"/>
    <w:rsid w:val="004B7DEE"/>
    <w:pPr>
      <w:widowControl/>
      <w:spacing w:before="0"/>
    </w:pPr>
    <w:rPr>
      <w:rFonts w:ascii=".VnTime" w:hAnsi=".VnTime"/>
      <w:i/>
      <w:snapToGrid/>
    </w:rPr>
  </w:style>
  <w:style w:type="paragraph" w:customStyle="1" w:styleId="Content">
    <w:name w:val="Content"/>
    <w:basedOn w:val="Normal"/>
    <w:rsid w:val="004B7DEE"/>
    <w:pPr>
      <w:widowControl/>
      <w:ind w:firstLine="720"/>
      <w:jc w:val="both"/>
    </w:pPr>
    <w:rPr>
      <w:rFonts w:ascii=".VnTime" w:hAnsi=".VnTime"/>
      <w:snapToGrid/>
    </w:rPr>
  </w:style>
  <w:style w:type="paragraph" w:styleId="TableofFigures">
    <w:name w:val="table of figures"/>
    <w:basedOn w:val="Normal"/>
    <w:next w:val="Normal"/>
    <w:uiPriority w:val="99"/>
    <w:rsid w:val="004B7DEE"/>
    <w:pPr>
      <w:tabs>
        <w:tab w:val="right" w:leader="dot" w:pos="8642"/>
      </w:tabs>
      <w:spacing w:before="0"/>
      <w:ind w:left="480" w:hanging="480"/>
    </w:pPr>
    <w:rPr>
      <w:smallCaps/>
      <w:snapToGrid/>
    </w:rPr>
  </w:style>
  <w:style w:type="paragraph" w:customStyle="1" w:styleId="NormalH">
    <w:name w:val="NormalH"/>
    <w:basedOn w:val="Normal"/>
    <w:rsid w:val="004B7DEE"/>
    <w:pPr>
      <w:pageBreakBefore/>
      <w:widowControl/>
      <w:tabs>
        <w:tab w:val="left" w:pos="2160"/>
        <w:tab w:val="right" w:pos="5040"/>
        <w:tab w:val="left" w:pos="5760"/>
        <w:tab w:val="right" w:pos="8640"/>
      </w:tabs>
      <w:spacing w:before="0"/>
    </w:pPr>
    <w:rPr>
      <w:rFonts w:ascii=".VnHelvetIns" w:hAnsi=".VnHelvetIns"/>
      <w:snapToGrid/>
      <w:sz w:val="32"/>
    </w:rPr>
  </w:style>
  <w:style w:type="paragraph" w:customStyle="1" w:styleId="TableCaption">
    <w:name w:val="TableCaption"/>
    <w:basedOn w:val="NormalIndent"/>
    <w:rsid w:val="004B7DEE"/>
    <w:rPr>
      <w:b w:val="0"/>
    </w:rPr>
  </w:style>
  <w:style w:type="character" w:styleId="Strong">
    <w:name w:val="Strong"/>
    <w:uiPriority w:val="22"/>
    <w:qFormat/>
    <w:rsid w:val="004B7DEE"/>
    <w:rPr>
      <w:b/>
    </w:rPr>
  </w:style>
  <w:style w:type="paragraph" w:styleId="Title">
    <w:name w:val="Title"/>
    <w:basedOn w:val="Normal"/>
    <w:link w:val="TitleChar"/>
    <w:qFormat/>
    <w:rsid w:val="004B7DEE"/>
    <w:pPr>
      <w:spacing w:before="240" w:after="60"/>
      <w:jc w:val="center"/>
      <w:outlineLvl w:val="0"/>
    </w:pPr>
    <w:rPr>
      <w:b/>
      <w:kern w:val="28"/>
      <w:sz w:val="32"/>
    </w:rPr>
  </w:style>
  <w:style w:type="paragraph" w:customStyle="1" w:styleId="TableTitle">
    <w:name w:val="Table Title"/>
    <w:basedOn w:val="NormalIndent"/>
    <w:autoRedefine/>
    <w:rsid w:val="004B7DEE"/>
    <w:pPr>
      <w:keepNext/>
      <w:numPr>
        <w:numId w:val="5"/>
      </w:numPr>
      <w:ind w:right="29"/>
      <w:jc w:val="right"/>
    </w:pPr>
  </w:style>
  <w:style w:type="paragraph" w:customStyle="1" w:styleId="Arial">
    <w:name w:val="Arial"/>
    <w:basedOn w:val="NormalIndent"/>
    <w:rsid w:val="004B7DEE"/>
  </w:style>
  <w:style w:type="paragraph" w:styleId="BodyText2">
    <w:name w:val="Body Text 2"/>
    <w:basedOn w:val="Normal"/>
    <w:link w:val="BodyText2Char"/>
    <w:rsid w:val="004B7DEE"/>
    <w:pPr>
      <w:ind w:left="0"/>
    </w:pPr>
  </w:style>
  <w:style w:type="paragraph" w:customStyle="1" w:styleId="NormalNV">
    <w:name w:val="NormalNV"/>
    <w:basedOn w:val="Normal"/>
    <w:rsid w:val="004B7DEE"/>
    <w:pPr>
      <w:widowControl/>
      <w:tabs>
        <w:tab w:val="left" w:pos="720"/>
        <w:tab w:val="left" w:pos="2160"/>
        <w:tab w:val="right" w:leader="dot" w:pos="8640"/>
      </w:tabs>
      <w:ind w:left="0"/>
    </w:pPr>
    <w:rPr>
      <w:rFonts w:ascii=".VnTime" w:hAnsi=".VnTime"/>
      <w:lang w:val="en-GB"/>
    </w:rPr>
  </w:style>
  <w:style w:type="paragraph" w:customStyle="1" w:styleId="TableText">
    <w:name w:val="Table Text"/>
    <w:basedOn w:val="Normal"/>
    <w:rsid w:val="004B7DEE"/>
    <w:pPr>
      <w:widowControl/>
      <w:spacing w:before="60" w:after="60" w:line="480" w:lineRule="auto"/>
      <w:ind w:left="0"/>
    </w:pPr>
    <w:rPr>
      <w:snapToGrid/>
    </w:rPr>
  </w:style>
  <w:style w:type="character" w:styleId="FollowedHyperlink">
    <w:name w:val="FollowedHyperlink"/>
    <w:uiPriority w:val="99"/>
    <w:rsid w:val="004B7DEE"/>
    <w:rPr>
      <w:color w:val="800080"/>
      <w:u w:val="single"/>
    </w:rPr>
  </w:style>
  <w:style w:type="paragraph" w:styleId="BodyTextIndent3">
    <w:name w:val="Body Text Indent 3"/>
    <w:basedOn w:val="Normal"/>
    <w:link w:val="BodyTextIndent3Char"/>
    <w:rsid w:val="004B7DEE"/>
    <w:pPr>
      <w:jc w:val="both"/>
    </w:pPr>
  </w:style>
  <w:style w:type="paragraph" w:customStyle="1" w:styleId="Table">
    <w:name w:val="Table"/>
    <w:rsid w:val="004B7DEE"/>
    <w:pPr>
      <w:numPr>
        <w:numId w:val="6"/>
      </w:numPr>
      <w:tabs>
        <w:tab w:val="left" w:pos="1080"/>
      </w:tabs>
      <w:spacing w:before="60" w:after="60"/>
      <w:jc w:val="center"/>
    </w:pPr>
    <w:rPr>
      <w:noProof/>
      <w:sz w:val="24"/>
    </w:rPr>
  </w:style>
  <w:style w:type="paragraph" w:customStyle="1" w:styleId="Name">
    <w:name w:val="Name"/>
    <w:basedOn w:val="Normal"/>
    <w:rsid w:val="004B7DEE"/>
    <w:pPr>
      <w:widowControl/>
      <w:ind w:left="0" w:firstLine="720"/>
      <w:jc w:val="both"/>
    </w:pPr>
    <w:rPr>
      <w:rFonts w:ascii=".VnTimeH" w:hAnsi=".VnTimeH"/>
      <w:snapToGrid/>
    </w:rPr>
  </w:style>
  <w:style w:type="paragraph" w:customStyle="1" w:styleId="Bullet1">
    <w:name w:val="Bullet1"/>
    <w:rsid w:val="004B7DEE"/>
    <w:pPr>
      <w:numPr>
        <w:numId w:val="7"/>
      </w:numPr>
      <w:spacing w:after="60"/>
      <w:jc w:val="both"/>
    </w:pPr>
    <w:rPr>
      <w:noProof/>
      <w:sz w:val="24"/>
    </w:rPr>
  </w:style>
  <w:style w:type="paragraph" w:customStyle="1" w:styleId="BodyText1">
    <w:name w:val="Body Text1"/>
    <w:basedOn w:val="NormalIndent"/>
    <w:rsid w:val="004B7DEE"/>
    <w:pPr>
      <w:tabs>
        <w:tab w:val="left" w:pos="1224"/>
      </w:tabs>
      <w:spacing w:before="40" w:line="300" w:lineRule="atLeast"/>
      <w:ind w:left="432"/>
    </w:pPr>
  </w:style>
  <w:style w:type="paragraph" w:customStyle="1" w:styleId="Bullet2">
    <w:name w:val="Bullet2"/>
    <w:rsid w:val="004B7DEE"/>
    <w:pPr>
      <w:numPr>
        <w:numId w:val="8"/>
      </w:numPr>
      <w:spacing w:after="60"/>
      <w:jc w:val="both"/>
    </w:pPr>
    <w:rPr>
      <w:noProof/>
      <w:sz w:val="24"/>
    </w:rPr>
  </w:style>
  <w:style w:type="paragraph" w:customStyle="1" w:styleId="Tabletext0">
    <w:name w:val="Tabletext"/>
    <w:basedOn w:val="Normal"/>
    <w:rsid w:val="004B7DEE"/>
    <w:pPr>
      <w:keepLines/>
      <w:spacing w:before="0" w:after="120" w:line="240" w:lineRule="atLeast"/>
      <w:ind w:left="0"/>
    </w:pPr>
    <w:rPr>
      <w:snapToGrid/>
    </w:rPr>
  </w:style>
  <w:style w:type="paragraph" w:customStyle="1" w:styleId="requirement">
    <w:name w:val="requirement"/>
    <w:basedOn w:val="Normal"/>
    <w:autoRedefine/>
    <w:rsid w:val="004B7DEE"/>
    <w:pPr>
      <w:widowControl/>
      <w:tabs>
        <w:tab w:val="left" w:pos="720"/>
        <w:tab w:val="left" w:pos="1440"/>
      </w:tabs>
      <w:spacing w:before="240"/>
      <w:ind w:left="2160" w:hanging="1440"/>
      <w:jc w:val="both"/>
    </w:pPr>
    <w:rPr>
      <w:snapToGrid/>
      <w:szCs w:val="24"/>
    </w:rPr>
  </w:style>
  <w:style w:type="paragraph" w:styleId="List">
    <w:name w:val="List"/>
    <w:basedOn w:val="Normal"/>
    <w:rsid w:val="004B7DEE"/>
    <w:pPr>
      <w:widowControl/>
      <w:numPr>
        <w:numId w:val="14"/>
      </w:numPr>
      <w:ind w:left="714" w:hanging="357"/>
    </w:pPr>
    <w:rPr>
      <w:snapToGrid/>
      <w:szCs w:val="24"/>
    </w:rPr>
  </w:style>
  <w:style w:type="paragraph" w:styleId="ListNumber">
    <w:name w:val="List Number"/>
    <w:rsid w:val="004B7DEE"/>
    <w:pPr>
      <w:numPr>
        <w:numId w:val="10"/>
      </w:numPr>
      <w:spacing w:before="40"/>
    </w:pPr>
  </w:style>
  <w:style w:type="character" w:customStyle="1" w:styleId="docemphroman">
    <w:name w:val="docemphroman"/>
    <w:basedOn w:val="DefaultParagraphFont"/>
    <w:rsid w:val="004B7DEE"/>
  </w:style>
  <w:style w:type="paragraph" w:styleId="DocumentMap">
    <w:name w:val="Document Map"/>
    <w:basedOn w:val="Normal"/>
    <w:link w:val="DocumentMapChar"/>
    <w:semiHidden/>
    <w:rsid w:val="004B7DEE"/>
    <w:pPr>
      <w:shd w:val="clear" w:color="auto" w:fill="000080"/>
    </w:pPr>
    <w:rPr>
      <w:rFonts w:ascii="Tahoma" w:hAnsi="Tahoma" w:cs="Tahoma"/>
    </w:rPr>
  </w:style>
  <w:style w:type="paragraph" w:styleId="CommentSubject">
    <w:name w:val="annotation subject"/>
    <w:basedOn w:val="CommentText"/>
    <w:next w:val="CommentText"/>
    <w:link w:val="CommentSubjectChar"/>
    <w:rsid w:val="008C6AAC"/>
    <w:pPr>
      <w:widowControl w:val="0"/>
      <w:spacing w:before="120"/>
      <w:jc w:val="left"/>
    </w:pPr>
    <w:rPr>
      <w:rFonts w:ascii="Arial" w:hAnsi="Arial"/>
      <w:b/>
      <w:bCs/>
      <w:snapToGrid w:val="0"/>
    </w:rPr>
  </w:style>
  <w:style w:type="paragraph" w:styleId="BalloonText">
    <w:name w:val="Balloon Text"/>
    <w:basedOn w:val="Normal"/>
    <w:link w:val="BalloonTextChar"/>
    <w:rsid w:val="008C6AAC"/>
    <w:rPr>
      <w:rFonts w:ascii="Tahoma" w:hAnsi="Tahoma" w:cs="Tahoma"/>
      <w:sz w:val="16"/>
      <w:szCs w:val="16"/>
    </w:rPr>
  </w:style>
  <w:style w:type="table" w:styleId="TableGrid">
    <w:name w:val="Table Grid"/>
    <w:basedOn w:val="TableNormal"/>
    <w:uiPriority w:val="59"/>
    <w:rsid w:val="009E797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Char">
    <w:name w:val="Body Text Char"/>
    <w:link w:val="BodyText"/>
    <w:uiPriority w:val="99"/>
    <w:rsid w:val="00C77B9C"/>
    <w:rPr>
      <w:sz w:val="24"/>
      <w:szCs w:val="24"/>
    </w:rPr>
  </w:style>
  <w:style w:type="paragraph" w:customStyle="1" w:styleId="TableData12">
    <w:name w:val="TableData12"/>
    <w:basedOn w:val="Normal"/>
    <w:rsid w:val="006A7103"/>
    <w:pPr>
      <w:spacing w:line="312" w:lineRule="auto"/>
      <w:ind w:left="0" w:right="11"/>
      <w:jc w:val="both"/>
    </w:pPr>
    <w:rPr>
      <w:rFonts w:ascii="Verdana" w:hAnsi="Verdana"/>
      <w:sz w:val="20"/>
    </w:rPr>
  </w:style>
  <w:style w:type="paragraph" w:customStyle="1" w:styleId="TableHeader12">
    <w:name w:val="TableHeader12"/>
    <w:basedOn w:val="Normal"/>
    <w:autoRedefine/>
    <w:rsid w:val="006A7103"/>
    <w:pPr>
      <w:spacing w:line="312" w:lineRule="auto"/>
      <w:ind w:left="0"/>
      <w:jc w:val="center"/>
    </w:pPr>
    <w:rPr>
      <w:b/>
      <w:bCs/>
      <w:szCs w:val="24"/>
    </w:rPr>
  </w:style>
  <w:style w:type="character" w:customStyle="1" w:styleId="Heading3Char">
    <w:name w:val="Heading 3 Char"/>
    <w:aliases w:val="h3 Char,h31 Char1,h31 Char Char,tieude 3 Char,H3 Char,Heading 3 Char Char Char Char,d Char,I.1. Char,heading 3 Char,underlined Heading Char,proj3 Char,proj31 Char,proj32 Char,proj33 Char,proj34 Char,proj35 Char,proj36 Char,proj37 Char"/>
    <w:link w:val="Heading3"/>
    <w:uiPriority w:val="9"/>
    <w:rsid w:val="000A00F3"/>
    <w:rPr>
      <w:b/>
      <w:i/>
      <w:snapToGrid w:val="0"/>
      <w:sz w:val="24"/>
    </w:rPr>
  </w:style>
  <w:style w:type="paragraph" w:customStyle="1" w:styleId="InfoBlue">
    <w:name w:val="InfoBlue"/>
    <w:basedOn w:val="Normal"/>
    <w:next w:val="BodyText"/>
    <w:qFormat/>
    <w:rsid w:val="006A4925"/>
    <w:pPr>
      <w:suppressAutoHyphens/>
      <w:spacing w:before="0" w:after="120"/>
      <w:ind w:left="540"/>
      <w:jc w:val="both"/>
    </w:pPr>
    <w:rPr>
      <w:rFonts w:ascii="Arial" w:hAnsi="Arial" w:cs="Arial"/>
      <w:snapToGrid/>
      <w:color w:val="0000FF"/>
      <w:sz w:val="20"/>
      <w:lang w:eastAsia="ar-SA"/>
    </w:rPr>
  </w:style>
  <w:style w:type="paragraph" w:styleId="NormalWeb">
    <w:name w:val="Normal (Web)"/>
    <w:basedOn w:val="Normal"/>
    <w:uiPriority w:val="99"/>
    <w:rsid w:val="009A1F4E"/>
    <w:pPr>
      <w:widowControl/>
      <w:spacing w:before="100" w:beforeAutospacing="1" w:after="115" w:line="240" w:lineRule="auto"/>
      <w:ind w:left="0"/>
    </w:pPr>
    <w:rPr>
      <w:snapToGrid/>
      <w:szCs w:val="24"/>
    </w:rPr>
  </w:style>
  <w:style w:type="character" w:customStyle="1" w:styleId="HeaderChar">
    <w:name w:val="Header Char"/>
    <w:link w:val="Header"/>
    <w:rsid w:val="008F2748"/>
    <w:rPr>
      <w:snapToGrid w:val="0"/>
      <w:sz w:val="24"/>
      <w:lang w:val="en-US" w:eastAsia="en-US" w:bidi="ar-SA"/>
    </w:rPr>
  </w:style>
  <w:style w:type="character" w:customStyle="1" w:styleId="BangChar">
    <w:name w:val="Bang Char"/>
    <w:link w:val="Bang"/>
    <w:rsid w:val="008F2748"/>
    <w:rPr>
      <w:sz w:val="18"/>
      <w:lang w:val="en-US" w:eastAsia="en-US" w:bidi="ar-SA"/>
    </w:rPr>
  </w:style>
  <w:style w:type="paragraph" w:customStyle="1" w:styleId="HeadingLv1">
    <w:name w:val="Heading Lv1"/>
    <w:basedOn w:val="Normal"/>
    <w:autoRedefine/>
    <w:rsid w:val="008F2748"/>
    <w:pPr>
      <w:spacing w:before="0"/>
      <w:ind w:left="0"/>
      <w:jc w:val="center"/>
    </w:pPr>
    <w:rPr>
      <w:rFonts w:ascii="Tahoma" w:eastAsia="MS Mincho" w:hAnsi="Tahoma" w:cs="Tahoma"/>
      <w:b/>
      <w:color w:val="6E2500"/>
      <w:sz w:val="18"/>
    </w:rPr>
  </w:style>
  <w:style w:type="paragraph" w:customStyle="1" w:styleId="tvNote">
    <w:name w:val="tvNote"/>
    <w:basedOn w:val="Normal"/>
    <w:link w:val="tvNoteChar"/>
    <w:autoRedefine/>
    <w:qFormat/>
    <w:rsid w:val="00804531"/>
    <w:pPr>
      <w:widowControl/>
      <w:spacing w:before="0" w:line="240" w:lineRule="auto"/>
      <w:ind w:left="0"/>
    </w:pPr>
    <w:rPr>
      <w:i/>
      <w:iCs/>
      <w:snapToGrid/>
      <w:color w:val="0000FF"/>
      <w:szCs w:val="24"/>
    </w:rPr>
  </w:style>
  <w:style w:type="character" w:customStyle="1" w:styleId="tvNoteChar">
    <w:name w:val="tvNote Char"/>
    <w:link w:val="tvNote"/>
    <w:rsid w:val="00804531"/>
    <w:rPr>
      <w:i/>
      <w:iCs/>
      <w:color w:val="0000FF"/>
      <w:sz w:val="24"/>
      <w:szCs w:val="24"/>
    </w:rPr>
  </w:style>
  <w:style w:type="paragraph" w:customStyle="1" w:styleId="Sothutu-1so">
    <w:name w:val="Sothutu-1so"/>
    <w:basedOn w:val="Normal"/>
    <w:uiPriority w:val="99"/>
    <w:qFormat/>
    <w:rsid w:val="00804531"/>
    <w:pPr>
      <w:widowControl/>
      <w:numPr>
        <w:numId w:val="13"/>
      </w:numPr>
      <w:spacing w:before="80" w:line="312" w:lineRule="auto"/>
      <w:jc w:val="both"/>
    </w:pPr>
    <w:rPr>
      <w:snapToGrid/>
      <w:szCs w:val="26"/>
    </w:rPr>
  </w:style>
  <w:style w:type="character" w:customStyle="1" w:styleId="WW8Num26z1">
    <w:name w:val="WW8Num26z1"/>
    <w:rsid w:val="0012229E"/>
    <w:rPr>
      <w:rFonts w:ascii="Courier New" w:hAnsi="Courier New" w:cs="Courier New"/>
    </w:rPr>
  </w:style>
  <w:style w:type="paragraph" w:styleId="ListParagraph">
    <w:name w:val="List Paragraph"/>
    <w:aliases w:val="Norm,abc,Nga 3,List Paragraph1,Đoạn của Danh sách,List Paragraph11,Paragraph,liet ke,List Paragraph111,List Paragraph1111,List Paragraph2,List Paragraph11111,Đoạn c𞹺Danh sách,Colorful List - Accent 11,List Paragraph21,Ðoạn c𞹺Danh sách"/>
    <w:basedOn w:val="Normal"/>
    <w:link w:val="ListParagraphChar"/>
    <w:uiPriority w:val="34"/>
    <w:qFormat/>
    <w:rsid w:val="00AE2A62"/>
    <w:pPr>
      <w:widowControl/>
      <w:spacing w:before="0" w:after="200" w:line="276" w:lineRule="auto"/>
      <w:ind w:left="720"/>
      <w:contextualSpacing/>
    </w:pPr>
    <w:rPr>
      <w:rFonts w:ascii="Calibri" w:hAnsi="Calibri"/>
      <w:snapToGrid/>
      <w:sz w:val="22"/>
      <w:szCs w:val="22"/>
    </w:rPr>
  </w:style>
  <w:style w:type="character" w:customStyle="1" w:styleId="ListParagraphChar">
    <w:name w:val="List Paragraph Char"/>
    <w:aliases w:val="Norm Char,abc Char,Nga 3 Char,List Paragraph1 Char,Đoạn của Danh sách Char,List Paragraph11 Char,Paragraph Char,liet ke Char,List Paragraph111 Char,List Paragraph1111 Char,List Paragraph2 Char,List Paragraph11111 Char"/>
    <w:link w:val="ListParagraph"/>
    <w:uiPriority w:val="34"/>
    <w:qFormat/>
    <w:rsid w:val="00AE2A62"/>
    <w:rPr>
      <w:rFonts w:ascii="Calibri" w:hAnsi="Calibri"/>
      <w:sz w:val="22"/>
      <w:szCs w:val="22"/>
    </w:rPr>
  </w:style>
  <w:style w:type="character" w:customStyle="1" w:styleId="NormalIndentChar">
    <w:name w:val="Normal Indent Char"/>
    <w:aliases w:val="Normal Indent Char1 Char Char,Normal Indent Char1 Char Char Char Char Char Char Char Char Char Char Char1 Char Char Char Char Char,Normal Indent Char Char Char, Char Char Char Char, Char Char Char  Char Char, Char Char Char  Char1"/>
    <w:link w:val="NormalIndent"/>
    <w:locked/>
    <w:rsid w:val="008B7EB4"/>
    <w:rPr>
      <w:b/>
      <w:snapToGrid w:val="0"/>
      <w:sz w:val="24"/>
      <w:szCs w:val="24"/>
    </w:rPr>
  </w:style>
  <w:style w:type="character" w:customStyle="1" w:styleId="Heading5Char">
    <w:name w:val="Heading 5 Char"/>
    <w:aliases w:val="Heading 5(unused) Char,Heading 5(unused)1 Char,h5 Char,mh2 Char,Module heading 2 Char,Numbered Sub-list Char,heading 5 Char,Heading5 Char,Heading51 Char,Heading52 Char,Heading511 Char,Heading53 Char,Heading512 Char,H5-Heading 5 Char"/>
    <w:link w:val="Heading5"/>
    <w:rsid w:val="00242781"/>
    <w:rPr>
      <w:b/>
      <w:snapToGrid w:val="0"/>
      <w:sz w:val="24"/>
    </w:rPr>
  </w:style>
  <w:style w:type="character" w:customStyle="1" w:styleId="ilfuvd">
    <w:name w:val="ilfuvd"/>
    <w:rsid w:val="00AE7797"/>
  </w:style>
  <w:style w:type="character" w:customStyle="1" w:styleId="CommentTextChar">
    <w:name w:val="Comment Text Char"/>
    <w:link w:val="CommentText"/>
    <w:semiHidden/>
    <w:rsid w:val="00530BD3"/>
    <w:rPr>
      <w:sz w:val="24"/>
    </w:rPr>
  </w:style>
  <w:style w:type="character" w:customStyle="1" w:styleId="tlid-translation">
    <w:name w:val="tlid-translation"/>
    <w:rsid w:val="009C1B1F"/>
  </w:style>
  <w:style w:type="character" w:customStyle="1" w:styleId="Heading1Char">
    <w:name w:val="Heading 1 Char"/>
    <w:aliases w:val="Heading 1(Report Only) Char,Chapter Char,Heading 1(Report Only)1 Char,Chapter1 Char,H1 Char,Heading1 Char,l1 Char,level 1 heading Char,DO NOT USE_h1 Char,Level 1 Topic Heading Char,Section Char,Section Heading Char,h1 Char,1st level Char"/>
    <w:link w:val="Heading1"/>
    <w:rsid w:val="00782446"/>
    <w:rPr>
      <w:b/>
      <w:snapToGrid w:val="0"/>
      <w:kern w:val="28"/>
      <w:sz w:val="24"/>
    </w:rPr>
  </w:style>
  <w:style w:type="character" w:customStyle="1" w:styleId="Heading2Char">
    <w:name w:val="Heading 2 Char"/>
    <w:aliases w:val="l2 Char,H2 Char,h21 Char,HD2 Char,tieude 2 Char,h2 Char,Chapter Number/Appendix Letter Char,chn Char,Level 2 Topic Headi... Char,Heading 2 Hidden Char,heading 2 Char,Sub-section Char,Reset numbering Char,Heading Char,5 Char,Left:  0&quot; Char"/>
    <w:link w:val="Heading2"/>
    <w:rsid w:val="00E87B33"/>
    <w:rPr>
      <w:b/>
      <w:snapToGrid w:val="0"/>
      <w:sz w:val="24"/>
    </w:rPr>
  </w:style>
  <w:style w:type="character" w:customStyle="1" w:styleId="sobjectk">
    <w:name w:val="sobjectk"/>
    <w:rsid w:val="003A715F"/>
  </w:style>
  <w:style w:type="paragraph" w:customStyle="1" w:styleId="Table-list-6">
    <w:name w:val="Table-list-6"/>
    <w:basedOn w:val="Normal"/>
    <w:link w:val="Table-list-6Char"/>
    <w:qFormat/>
    <w:rsid w:val="0072531A"/>
    <w:pPr>
      <w:widowControl/>
      <w:numPr>
        <w:ilvl w:val="2"/>
        <w:numId w:val="19"/>
      </w:numPr>
      <w:spacing w:before="0" w:line="312" w:lineRule="auto"/>
      <w:ind w:left="1309"/>
    </w:pPr>
    <w:rPr>
      <w:snapToGrid/>
      <w:szCs w:val="24"/>
    </w:rPr>
  </w:style>
  <w:style w:type="paragraph" w:customStyle="1" w:styleId="Table-list-7">
    <w:name w:val="Table-list-7"/>
    <w:basedOn w:val="Table-list-6"/>
    <w:qFormat/>
    <w:rsid w:val="0072531A"/>
    <w:pPr>
      <w:numPr>
        <w:ilvl w:val="3"/>
      </w:numPr>
      <w:tabs>
        <w:tab w:val="num" w:pos="360"/>
        <w:tab w:val="num" w:pos="2520"/>
      </w:tabs>
      <w:ind w:left="2520"/>
    </w:pPr>
  </w:style>
  <w:style w:type="character" w:customStyle="1" w:styleId="Heading4Char">
    <w:name w:val="Heading 4 Char"/>
    <w:aliases w:val="h4 Char,h41 Char,h41 + Before:  6 pt Char,Line spacing:  Multiple 1.3 li Char,标题 4 Char Char,heading 4 Char2,ZZZ Char,heading 4 Char Char,标题 4 Char Char Char Char,标题 4 Char Char Char Char Char Char Char Char Char Char,标题 41 Char,ZZZ1 Char"/>
    <w:link w:val="Heading4"/>
    <w:uiPriority w:val="9"/>
    <w:rsid w:val="0072531A"/>
    <w:rPr>
      <w:i/>
      <w:snapToGrid w:val="0"/>
      <w:sz w:val="24"/>
    </w:rPr>
  </w:style>
  <w:style w:type="character" w:customStyle="1" w:styleId="Heading6Char">
    <w:name w:val="Heading 6 Char"/>
    <w:aliases w:val="Heading 6(unused) Char,Heading 6 Char Char Char1,Heading 6 Char Char Char Char,cnp Char,Caption number (page-wide) Char,L6 Char,Heading6 Char,Heading61 Char,Heading62 Char,Heading611 Char,Heading63 Char,Heading612 Char,6 Char,h6 Char"/>
    <w:link w:val="Heading6"/>
    <w:rsid w:val="0072531A"/>
    <w:rPr>
      <w:b/>
      <w:i/>
      <w:snapToGrid w:val="0"/>
      <w:sz w:val="24"/>
    </w:rPr>
  </w:style>
  <w:style w:type="character" w:customStyle="1" w:styleId="Heading7Char">
    <w:name w:val="Heading 7 Char"/>
    <w:aliases w:val="Heading 7(unused) Char,L7 Char,cnc Char,Caption number (column-wide) Char"/>
    <w:link w:val="Heading7"/>
    <w:rsid w:val="0072531A"/>
    <w:rPr>
      <w:b/>
      <w:snapToGrid w:val="0"/>
      <w:color w:val="000000"/>
      <w:sz w:val="24"/>
    </w:rPr>
  </w:style>
  <w:style w:type="character" w:customStyle="1" w:styleId="Heading8Char">
    <w:name w:val="Heading 8 Char"/>
    <w:aliases w:val="Heading 8(unused) Char,ctp Char,Caption text (page-wide) Char"/>
    <w:link w:val="Heading8"/>
    <w:rsid w:val="0072531A"/>
    <w:rPr>
      <w:rFonts w:ascii=".VnArialH" w:hAnsi=".VnArialH"/>
      <w:b/>
      <w:snapToGrid w:val="0"/>
      <w:sz w:val="24"/>
    </w:rPr>
  </w:style>
  <w:style w:type="character" w:customStyle="1" w:styleId="Heading9Char">
    <w:name w:val="Heading 9 Char"/>
    <w:aliases w:val="Heading 9(unused) Char"/>
    <w:link w:val="Heading9"/>
    <w:rsid w:val="0072531A"/>
    <w:rPr>
      <w:rFonts w:ascii=".VnArial" w:hAnsi=".VnArial"/>
      <w:b/>
      <w:snapToGrid w:val="0"/>
      <w:sz w:val="24"/>
    </w:rPr>
  </w:style>
  <w:style w:type="character" w:customStyle="1" w:styleId="BalloonTextChar">
    <w:name w:val="Balloon Text Char"/>
    <w:link w:val="BalloonText"/>
    <w:rsid w:val="0072531A"/>
    <w:rPr>
      <w:rFonts w:ascii="Tahoma" w:hAnsi="Tahoma" w:cs="Tahoma"/>
      <w:snapToGrid w:val="0"/>
      <w:sz w:val="16"/>
      <w:szCs w:val="16"/>
    </w:rPr>
  </w:style>
  <w:style w:type="character" w:customStyle="1" w:styleId="CommentSubjectChar">
    <w:name w:val="Comment Subject Char"/>
    <w:link w:val="CommentSubject"/>
    <w:rsid w:val="0072531A"/>
    <w:rPr>
      <w:rFonts w:ascii="Arial" w:hAnsi="Arial"/>
      <w:b/>
      <w:bCs/>
      <w:snapToGrid w:val="0"/>
      <w:sz w:val="24"/>
    </w:rPr>
  </w:style>
  <w:style w:type="paragraph" w:styleId="HTMLPreformatted">
    <w:name w:val="HTML Preformatted"/>
    <w:basedOn w:val="Normal"/>
    <w:link w:val="HTMLPreformattedChar"/>
    <w:uiPriority w:val="99"/>
    <w:semiHidden/>
    <w:unhideWhenUsed/>
    <w:rsid w:val="0072531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left="0"/>
    </w:pPr>
    <w:rPr>
      <w:rFonts w:ascii="Courier New" w:hAnsi="Courier New" w:cs="Courier New"/>
      <w:snapToGrid/>
      <w:sz w:val="20"/>
    </w:rPr>
  </w:style>
  <w:style w:type="character" w:customStyle="1" w:styleId="HTMLPreformattedChar">
    <w:name w:val="HTML Preformatted Char"/>
    <w:link w:val="HTMLPreformatted"/>
    <w:uiPriority w:val="99"/>
    <w:semiHidden/>
    <w:rsid w:val="0072531A"/>
    <w:rPr>
      <w:rFonts w:ascii="Courier New" w:hAnsi="Courier New" w:cs="Courier New"/>
    </w:rPr>
  </w:style>
  <w:style w:type="table" w:customStyle="1" w:styleId="2">
    <w:name w:val="2"/>
    <w:basedOn w:val="TableNormal"/>
    <w:rsid w:val="0072531A"/>
    <w:pPr>
      <w:spacing w:line="276" w:lineRule="auto"/>
    </w:pPr>
    <w:rPr>
      <w:rFonts w:ascii="Arial" w:eastAsia="Arial" w:hAnsi="Arial" w:cs="Arial"/>
      <w:sz w:val="22"/>
      <w:szCs w:val="22"/>
      <w:lang w:val="vi"/>
    </w:rPr>
    <w:tblPr>
      <w:tblStyleRowBandSize w:val="1"/>
      <w:tblStyleColBandSize w:val="1"/>
      <w:tblCellMar>
        <w:left w:w="85" w:type="dxa"/>
      </w:tblCellMar>
    </w:tblPr>
  </w:style>
  <w:style w:type="table" w:customStyle="1" w:styleId="1">
    <w:name w:val="1"/>
    <w:basedOn w:val="TableNormal"/>
    <w:rsid w:val="0072531A"/>
    <w:pPr>
      <w:spacing w:line="276" w:lineRule="auto"/>
    </w:pPr>
    <w:rPr>
      <w:rFonts w:ascii="Arial" w:eastAsia="Arial" w:hAnsi="Arial" w:cs="Arial"/>
      <w:sz w:val="22"/>
      <w:szCs w:val="22"/>
      <w:lang w:val="vi"/>
    </w:rPr>
    <w:tblPr>
      <w:tblStyleRowBandSize w:val="1"/>
      <w:tblStyleColBandSize w:val="1"/>
    </w:tblPr>
  </w:style>
  <w:style w:type="paragraph" w:customStyle="1" w:styleId="Table-list-2">
    <w:name w:val="Table-list-2"/>
    <w:basedOn w:val="Normal"/>
    <w:link w:val="Table-list-2Char"/>
    <w:qFormat/>
    <w:rsid w:val="0072531A"/>
    <w:pPr>
      <w:widowControl/>
      <w:numPr>
        <w:numId w:val="20"/>
      </w:numPr>
      <w:spacing w:before="0" w:line="312" w:lineRule="auto"/>
      <w:ind w:left="421" w:hanging="283"/>
    </w:pPr>
    <w:rPr>
      <w:snapToGrid/>
      <w:szCs w:val="24"/>
      <w:lang w:val="vi"/>
    </w:rPr>
  </w:style>
  <w:style w:type="character" w:customStyle="1" w:styleId="Table-list-2Char">
    <w:name w:val="Table-list-2 Char"/>
    <w:link w:val="Table-list-2"/>
    <w:rsid w:val="0072531A"/>
    <w:rPr>
      <w:sz w:val="24"/>
      <w:szCs w:val="24"/>
      <w:lang w:val="vi"/>
    </w:rPr>
  </w:style>
  <w:style w:type="paragraph" w:customStyle="1" w:styleId="Table-list-4">
    <w:name w:val="Table-list-4"/>
    <w:basedOn w:val="Normal"/>
    <w:link w:val="Table-list-4Char"/>
    <w:qFormat/>
    <w:rsid w:val="0072531A"/>
    <w:pPr>
      <w:widowControl/>
      <w:numPr>
        <w:numId w:val="21"/>
      </w:numPr>
      <w:spacing w:before="0" w:line="312" w:lineRule="auto"/>
    </w:pPr>
    <w:rPr>
      <w:snapToGrid/>
      <w:szCs w:val="24"/>
    </w:rPr>
  </w:style>
  <w:style w:type="character" w:customStyle="1" w:styleId="Table-list-4Char">
    <w:name w:val="Table-list-4 Char"/>
    <w:link w:val="Table-list-4"/>
    <w:rsid w:val="0072531A"/>
    <w:rPr>
      <w:sz w:val="24"/>
      <w:szCs w:val="24"/>
    </w:rPr>
  </w:style>
  <w:style w:type="paragraph" w:customStyle="1" w:styleId="Table-list-5">
    <w:name w:val="Table-list-5"/>
    <w:basedOn w:val="Table-list-4"/>
    <w:link w:val="Table-list-5Char"/>
    <w:qFormat/>
    <w:rsid w:val="0072531A"/>
    <w:pPr>
      <w:numPr>
        <w:ilvl w:val="1"/>
      </w:numPr>
      <w:ind w:left="1167"/>
    </w:pPr>
  </w:style>
  <w:style w:type="character" w:customStyle="1" w:styleId="Table-list-5Char">
    <w:name w:val="Table-list-5 Char"/>
    <w:link w:val="Table-list-5"/>
    <w:rsid w:val="0072531A"/>
    <w:rPr>
      <w:sz w:val="24"/>
      <w:szCs w:val="24"/>
    </w:rPr>
  </w:style>
  <w:style w:type="character" w:customStyle="1" w:styleId="Table-list-6Char">
    <w:name w:val="Table-list-6 Char"/>
    <w:link w:val="Table-list-6"/>
    <w:rsid w:val="0072531A"/>
    <w:rPr>
      <w:sz w:val="24"/>
      <w:szCs w:val="24"/>
    </w:rPr>
  </w:style>
  <w:style w:type="paragraph" w:customStyle="1" w:styleId="Table-list-1">
    <w:name w:val="Table-list-1"/>
    <w:basedOn w:val="Normal"/>
    <w:link w:val="Table-list-1Char"/>
    <w:qFormat/>
    <w:rsid w:val="0072531A"/>
    <w:pPr>
      <w:widowControl/>
      <w:numPr>
        <w:numId w:val="22"/>
      </w:numPr>
      <w:spacing w:before="80" w:line="312" w:lineRule="auto"/>
    </w:pPr>
    <w:rPr>
      <w:snapToGrid/>
      <w:szCs w:val="24"/>
      <w:lang w:val="vi"/>
    </w:rPr>
  </w:style>
  <w:style w:type="character" w:customStyle="1" w:styleId="Table-list-1Char">
    <w:name w:val="Table-list-1 Char"/>
    <w:link w:val="Table-list-1"/>
    <w:rsid w:val="0072531A"/>
    <w:rPr>
      <w:sz w:val="24"/>
      <w:szCs w:val="24"/>
      <w:lang w:val="vi"/>
    </w:rPr>
  </w:style>
  <w:style w:type="paragraph" w:customStyle="1" w:styleId="Table-list-3">
    <w:name w:val="Table-list-3"/>
    <w:basedOn w:val="ListParagraph"/>
    <w:link w:val="Table-list-3Char"/>
    <w:qFormat/>
    <w:rsid w:val="0072531A"/>
    <w:pPr>
      <w:numPr>
        <w:ilvl w:val="1"/>
        <w:numId w:val="23"/>
      </w:numPr>
      <w:spacing w:after="0" w:line="312" w:lineRule="auto"/>
      <w:ind w:left="600"/>
    </w:pPr>
    <w:rPr>
      <w:rFonts w:ascii="Times New Roman" w:hAnsi="Times New Roman"/>
      <w:sz w:val="24"/>
      <w:szCs w:val="24"/>
      <w:lang w:val="vi"/>
    </w:rPr>
  </w:style>
  <w:style w:type="character" w:customStyle="1" w:styleId="Table-list-3Char">
    <w:name w:val="Table-list-3 Char"/>
    <w:link w:val="Table-list-3"/>
    <w:rsid w:val="0072531A"/>
    <w:rPr>
      <w:sz w:val="24"/>
      <w:szCs w:val="24"/>
      <w:lang w:val="vi"/>
    </w:rPr>
  </w:style>
  <w:style w:type="paragraph" w:customStyle="1" w:styleId="comment">
    <w:name w:val="comment"/>
    <w:basedOn w:val="Normal"/>
    <w:rsid w:val="0072531A"/>
    <w:pPr>
      <w:widowControl/>
      <w:ind w:left="720"/>
    </w:pPr>
    <w:rPr>
      <w:rFonts w:ascii="Arial" w:eastAsia="MS Mincho" w:hAnsi="Arial" w:cs="Arial"/>
      <w:bCs/>
      <w:i/>
      <w:sz w:val="20"/>
      <w:lang w:eastAsia="ja-JP"/>
    </w:rPr>
  </w:style>
  <w:style w:type="paragraph" w:customStyle="1" w:styleId="NormalTableHeader">
    <w:name w:val="Normal Table Header"/>
    <w:basedOn w:val="NormalIndent"/>
    <w:rsid w:val="0072531A"/>
    <w:pPr>
      <w:keepNext/>
      <w:keepLines/>
      <w:widowControl/>
      <w:numPr>
        <w:numId w:val="24"/>
      </w:numPr>
      <w:tabs>
        <w:tab w:val="left" w:pos="702"/>
        <w:tab w:val="left" w:pos="1080"/>
      </w:tabs>
      <w:spacing w:after="120"/>
      <w:ind w:left="0" w:right="0"/>
    </w:pPr>
    <w:rPr>
      <w:rFonts w:ascii="Tahoma" w:eastAsia="MS Mincho" w:hAnsi="Tahoma"/>
      <w:i/>
      <w:lang w:eastAsia="ja-JP"/>
    </w:rPr>
  </w:style>
  <w:style w:type="paragraph" w:customStyle="1" w:styleId="TableNormal1">
    <w:name w:val="Table Normal1"/>
    <w:basedOn w:val="Normal"/>
    <w:rsid w:val="0072531A"/>
    <w:pPr>
      <w:widowControl/>
      <w:tabs>
        <w:tab w:val="left" w:pos="1080"/>
      </w:tabs>
      <w:spacing w:before="40" w:after="40" w:line="240" w:lineRule="auto"/>
      <w:ind w:left="0"/>
    </w:pPr>
    <w:rPr>
      <w:rFonts w:ascii="Tahoma" w:eastAsia="MS Mincho" w:hAnsi="Tahoma" w:cs="Tahoma"/>
      <w:bCs/>
      <w:snapToGrid/>
      <w:color w:val="000000"/>
      <w:sz w:val="20"/>
      <w:szCs w:val="24"/>
      <w:lang w:val="en-GB" w:eastAsia="ja-JP"/>
    </w:rPr>
  </w:style>
  <w:style w:type="character" w:customStyle="1" w:styleId="DocumentMapChar">
    <w:name w:val="Document Map Char"/>
    <w:link w:val="DocumentMap"/>
    <w:semiHidden/>
    <w:rsid w:val="00596382"/>
    <w:rPr>
      <w:rFonts w:ascii="Tahoma" w:hAnsi="Tahoma" w:cs="Tahoma"/>
      <w:snapToGrid w:val="0"/>
      <w:sz w:val="24"/>
      <w:shd w:val="clear" w:color="auto" w:fill="000080"/>
    </w:rPr>
  </w:style>
  <w:style w:type="numbering" w:customStyle="1" w:styleId="NoList1">
    <w:name w:val="No List1"/>
    <w:next w:val="NoList"/>
    <w:uiPriority w:val="99"/>
    <w:semiHidden/>
    <w:unhideWhenUsed/>
    <w:rsid w:val="00596382"/>
  </w:style>
  <w:style w:type="numbering" w:customStyle="1" w:styleId="NoList2">
    <w:name w:val="No List2"/>
    <w:next w:val="NoList"/>
    <w:uiPriority w:val="99"/>
    <w:semiHidden/>
    <w:unhideWhenUsed/>
    <w:rsid w:val="00596382"/>
  </w:style>
  <w:style w:type="character" w:styleId="Emphasis">
    <w:name w:val="Emphasis"/>
    <w:qFormat/>
    <w:rsid w:val="00596382"/>
    <w:rPr>
      <w:i/>
      <w:iCs/>
    </w:rPr>
  </w:style>
  <w:style w:type="numbering" w:customStyle="1" w:styleId="NoList3">
    <w:name w:val="No List3"/>
    <w:next w:val="NoList"/>
    <w:uiPriority w:val="99"/>
    <w:semiHidden/>
    <w:unhideWhenUsed/>
    <w:rsid w:val="00596382"/>
  </w:style>
  <w:style w:type="paragraph" w:customStyle="1" w:styleId="Example">
    <w:name w:val="Example"/>
    <w:basedOn w:val="NormalIndent"/>
    <w:autoRedefine/>
    <w:rsid w:val="00596382"/>
    <w:pPr>
      <w:widowControl/>
      <w:tabs>
        <w:tab w:val="left" w:pos="702"/>
        <w:tab w:val="left" w:pos="1080"/>
      </w:tabs>
      <w:spacing w:before="60" w:line="288" w:lineRule="auto"/>
      <w:ind w:left="1440" w:right="0"/>
      <w:jc w:val="both"/>
    </w:pPr>
    <w:rPr>
      <w:noProof/>
      <w:sz w:val="18"/>
      <w:szCs w:val="18"/>
      <w:lang w:bidi="bn-IN"/>
    </w:rPr>
  </w:style>
  <w:style w:type="paragraph" w:customStyle="1" w:styleId="Heading10">
    <w:name w:val="Heading 10"/>
    <w:basedOn w:val="Heading4"/>
    <w:rsid w:val="00596382"/>
    <w:pPr>
      <w:widowControl/>
      <w:numPr>
        <w:ilvl w:val="0"/>
        <w:numId w:val="0"/>
      </w:numPr>
      <w:tabs>
        <w:tab w:val="left" w:pos="1276"/>
      </w:tabs>
      <w:spacing w:before="120" w:after="0" w:line="288" w:lineRule="auto"/>
      <w:ind w:left="720"/>
      <w:jc w:val="both"/>
    </w:pPr>
    <w:rPr>
      <w:iCs/>
      <w:noProof/>
      <w:sz w:val="22"/>
      <w:szCs w:val="22"/>
      <w:lang w:eastAsia="ar-SA" w:bidi="bn-IN"/>
    </w:rPr>
  </w:style>
  <w:style w:type="character" w:customStyle="1" w:styleId="TitleChar">
    <w:name w:val="Title Char"/>
    <w:link w:val="Title"/>
    <w:rsid w:val="00596382"/>
    <w:rPr>
      <w:b/>
      <w:snapToGrid w:val="0"/>
      <w:kern w:val="28"/>
      <w:sz w:val="32"/>
    </w:rPr>
  </w:style>
  <w:style w:type="character" w:customStyle="1" w:styleId="FooterChar">
    <w:name w:val="Footer Char"/>
    <w:link w:val="Footer"/>
    <w:rsid w:val="00596382"/>
    <w:rPr>
      <w:snapToGrid w:val="0"/>
      <w:sz w:val="24"/>
    </w:rPr>
  </w:style>
  <w:style w:type="paragraph" w:customStyle="1" w:styleId="Heading30">
    <w:name w:val="Heading3"/>
    <w:basedOn w:val="NormalIndent"/>
    <w:rsid w:val="00596382"/>
    <w:pPr>
      <w:widowControl/>
      <w:numPr>
        <w:ilvl w:val="1"/>
        <w:numId w:val="29"/>
      </w:numPr>
      <w:tabs>
        <w:tab w:val="left" w:pos="702"/>
        <w:tab w:val="left" w:pos="1080"/>
      </w:tabs>
      <w:spacing w:before="0" w:line="288" w:lineRule="auto"/>
      <w:ind w:right="0"/>
      <w:jc w:val="both"/>
    </w:pPr>
    <w:rPr>
      <w:rFonts w:ascii=".VnArial" w:hAnsi=".VnArial"/>
      <w:i/>
      <w:iCs/>
      <w:noProof/>
      <w:sz w:val="22"/>
      <w:szCs w:val="22"/>
      <w:lang w:bidi="bn-IN"/>
    </w:rPr>
  </w:style>
  <w:style w:type="character" w:customStyle="1" w:styleId="BodyTextIndent3Char">
    <w:name w:val="Body Text Indent 3 Char"/>
    <w:link w:val="BodyTextIndent3"/>
    <w:rsid w:val="00596382"/>
    <w:rPr>
      <w:snapToGrid w:val="0"/>
      <w:sz w:val="24"/>
    </w:rPr>
  </w:style>
  <w:style w:type="paragraph" w:customStyle="1" w:styleId="Heading1H1">
    <w:name w:val="Heading 1.H1"/>
    <w:basedOn w:val="Normal"/>
    <w:next w:val="Normal"/>
    <w:rsid w:val="00596382"/>
    <w:pPr>
      <w:keepNext/>
      <w:widowControl/>
      <w:tabs>
        <w:tab w:val="left" w:pos="432"/>
      </w:tabs>
      <w:spacing w:before="240" w:after="240" w:line="240" w:lineRule="auto"/>
      <w:ind w:left="432" w:hanging="432"/>
      <w:jc w:val="both"/>
    </w:pPr>
    <w:rPr>
      <w:b/>
      <w:caps/>
      <w:noProof/>
      <w:kern w:val="28"/>
      <w:szCs w:val="24"/>
      <w:lang w:val="en-AU" w:bidi="bn-IN"/>
    </w:rPr>
  </w:style>
  <w:style w:type="paragraph" w:customStyle="1" w:styleId="Heading2H2">
    <w:name w:val="Heading 2.H2"/>
    <w:basedOn w:val="Normal"/>
    <w:next w:val="Normal"/>
    <w:rsid w:val="00596382"/>
    <w:pPr>
      <w:keepNext/>
      <w:widowControl/>
      <w:tabs>
        <w:tab w:val="left" w:pos="576"/>
      </w:tabs>
      <w:spacing w:before="240" w:after="200" w:line="240" w:lineRule="auto"/>
      <w:ind w:left="576" w:hanging="576"/>
      <w:jc w:val="both"/>
    </w:pPr>
    <w:rPr>
      <w:b/>
      <w:noProof/>
      <w:szCs w:val="28"/>
      <w:lang w:val="en-AU" w:bidi="bn-IN"/>
    </w:rPr>
  </w:style>
  <w:style w:type="paragraph" w:customStyle="1" w:styleId="APP2">
    <w:name w:val="APP2"/>
    <w:basedOn w:val="Normal"/>
    <w:rsid w:val="00596382"/>
    <w:pPr>
      <w:widowControl/>
      <w:tabs>
        <w:tab w:val="left" w:pos="-720"/>
        <w:tab w:val="left" w:pos="0"/>
      </w:tabs>
      <w:spacing w:before="0" w:line="240" w:lineRule="auto"/>
      <w:ind w:left="-15" w:hanging="720"/>
      <w:jc w:val="both"/>
    </w:pPr>
    <w:rPr>
      <w:b/>
      <w:noProof/>
      <w:szCs w:val="28"/>
      <w:lang w:val="en-AU" w:bidi="bn-IN"/>
    </w:rPr>
  </w:style>
  <w:style w:type="paragraph" w:customStyle="1" w:styleId="App1">
    <w:name w:val="App1"/>
    <w:basedOn w:val="Heading1H1"/>
    <w:rsid w:val="00596382"/>
    <w:pPr>
      <w:tabs>
        <w:tab w:val="left" w:pos="-720"/>
        <w:tab w:val="left" w:pos="0"/>
      </w:tabs>
      <w:spacing w:before="0" w:after="0"/>
      <w:ind w:left="1440" w:hanging="1440"/>
    </w:pPr>
    <w:rPr>
      <w:caps w:val="0"/>
      <w:sz w:val="32"/>
      <w:szCs w:val="32"/>
    </w:rPr>
  </w:style>
  <w:style w:type="paragraph" w:customStyle="1" w:styleId="PARA1">
    <w:name w:val="PARA1"/>
    <w:basedOn w:val="Normal"/>
    <w:rsid w:val="00596382"/>
    <w:pPr>
      <w:widowControl/>
      <w:tabs>
        <w:tab w:val="left" w:pos="-720"/>
        <w:tab w:val="left" w:pos="-576"/>
        <w:tab w:val="left" w:pos="0"/>
      </w:tabs>
      <w:spacing w:before="0" w:line="240" w:lineRule="auto"/>
      <w:ind w:left="-15"/>
      <w:jc w:val="both"/>
    </w:pPr>
    <w:rPr>
      <w:bCs/>
      <w:noProof/>
      <w:szCs w:val="28"/>
      <w:lang w:val="en-GB" w:bidi="bn-IN"/>
    </w:rPr>
  </w:style>
  <w:style w:type="paragraph" w:customStyle="1" w:styleId="chklvl2">
    <w:name w:val="chklvl2"/>
    <w:basedOn w:val="Normal"/>
    <w:rsid w:val="00596382"/>
    <w:pPr>
      <w:widowControl/>
      <w:spacing w:before="0" w:line="240" w:lineRule="auto"/>
      <w:ind w:left="0" w:firstLine="720"/>
      <w:jc w:val="both"/>
    </w:pPr>
    <w:rPr>
      <w:bCs/>
      <w:noProof/>
      <w:sz w:val="22"/>
      <w:szCs w:val="22"/>
      <w:lang w:val="en-AU" w:bidi="bn-IN"/>
    </w:rPr>
  </w:style>
  <w:style w:type="paragraph" w:customStyle="1" w:styleId="chklvl1">
    <w:name w:val="chklvl1"/>
    <w:basedOn w:val="Normal"/>
    <w:rsid w:val="00596382"/>
    <w:pPr>
      <w:widowControl/>
      <w:spacing w:before="0" w:line="240" w:lineRule="auto"/>
      <w:ind w:left="0" w:firstLine="360"/>
      <w:jc w:val="both"/>
    </w:pPr>
    <w:rPr>
      <w:bCs/>
      <w:noProof/>
      <w:szCs w:val="24"/>
      <w:lang w:val="en-AU" w:bidi="bn-IN"/>
    </w:rPr>
  </w:style>
  <w:style w:type="paragraph" w:customStyle="1" w:styleId="chklvl3">
    <w:name w:val="chklvl3"/>
    <w:basedOn w:val="Normal"/>
    <w:rsid w:val="00596382"/>
    <w:pPr>
      <w:widowControl/>
      <w:spacing w:before="0" w:line="240" w:lineRule="auto"/>
      <w:ind w:left="0" w:firstLine="1080"/>
      <w:jc w:val="both"/>
    </w:pPr>
    <w:rPr>
      <w:bCs/>
      <w:noProof/>
      <w:szCs w:val="28"/>
      <w:lang w:val="en-AU" w:bidi="bn-IN"/>
    </w:rPr>
  </w:style>
  <w:style w:type="paragraph" w:customStyle="1" w:styleId="CHKLVL4">
    <w:name w:val="CHKLVL4"/>
    <w:basedOn w:val="Normal"/>
    <w:rsid w:val="00596382"/>
    <w:pPr>
      <w:widowControl/>
      <w:spacing w:before="0" w:line="240" w:lineRule="auto"/>
      <w:ind w:left="1440"/>
      <w:jc w:val="both"/>
    </w:pPr>
    <w:rPr>
      <w:bCs/>
      <w:i/>
      <w:iCs/>
      <w:noProof/>
      <w:szCs w:val="28"/>
      <w:lang w:val="en-AU" w:bidi="bn-IN"/>
    </w:rPr>
  </w:style>
  <w:style w:type="paragraph" w:customStyle="1" w:styleId="GLOSSARY1">
    <w:name w:val="GLOSSARY1"/>
    <w:basedOn w:val="Normal"/>
    <w:rsid w:val="00596382"/>
    <w:pPr>
      <w:widowControl/>
      <w:spacing w:before="0" w:line="240" w:lineRule="auto"/>
      <w:ind w:left="274" w:hanging="274"/>
      <w:jc w:val="both"/>
    </w:pPr>
    <w:rPr>
      <w:b/>
      <w:noProof/>
      <w:szCs w:val="28"/>
      <w:lang w:val="en-AU" w:bidi="bn-IN"/>
    </w:rPr>
  </w:style>
  <w:style w:type="paragraph" w:customStyle="1" w:styleId="h1para">
    <w:name w:val="h1para"/>
    <w:basedOn w:val="Normal"/>
    <w:rsid w:val="00596382"/>
    <w:pPr>
      <w:widowControl/>
      <w:spacing w:before="0" w:line="240" w:lineRule="auto"/>
      <w:ind w:left="450"/>
      <w:jc w:val="both"/>
    </w:pPr>
    <w:rPr>
      <w:bCs/>
      <w:noProof/>
      <w:szCs w:val="28"/>
      <w:lang w:val="en-AU" w:bidi="bn-IN"/>
    </w:rPr>
  </w:style>
  <w:style w:type="paragraph" w:customStyle="1" w:styleId="h2level">
    <w:name w:val="h2level"/>
    <w:basedOn w:val="Normal"/>
    <w:rsid w:val="00596382"/>
    <w:pPr>
      <w:widowControl/>
      <w:spacing w:before="0" w:line="240" w:lineRule="auto"/>
      <w:ind w:left="1170"/>
      <w:jc w:val="both"/>
    </w:pPr>
    <w:rPr>
      <w:bCs/>
      <w:noProof/>
      <w:szCs w:val="28"/>
      <w:lang w:val="en-AU" w:bidi="bn-IN"/>
    </w:rPr>
  </w:style>
  <w:style w:type="paragraph" w:customStyle="1" w:styleId="Titlechklst">
    <w:name w:val="Title_chklst"/>
    <w:basedOn w:val="Normal"/>
    <w:rsid w:val="00596382"/>
    <w:pPr>
      <w:widowControl/>
      <w:spacing w:before="0" w:line="240" w:lineRule="auto"/>
      <w:ind w:left="0"/>
      <w:jc w:val="center"/>
    </w:pPr>
    <w:rPr>
      <w:b/>
      <w:caps/>
      <w:noProof/>
      <w:szCs w:val="28"/>
      <w:lang w:val="en-AU" w:bidi="bn-IN"/>
    </w:rPr>
  </w:style>
  <w:style w:type="paragraph" w:customStyle="1" w:styleId="CHAPTER">
    <w:name w:val="CHAPTER"/>
    <w:basedOn w:val="Normal"/>
    <w:rsid w:val="00596382"/>
    <w:pPr>
      <w:widowControl/>
      <w:spacing w:before="0" w:line="240" w:lineRule="auto"/>
      <w:ind w:left="360" w:hanging="360"/>
      <w:jc w:val="center"/>
    </w:pPr>
    <w:rPr>
      <w:b/>
      <w:noProof/>
      <w:sz w:val="36"/>
      <w:szCs w:val="36"/>
      <w:lang w:val="en-AU" w:bidi="bn-IN"/>
    </w:rPr>
  </w:style>
  <w:style w:type="paragraph" w:customStyle="1" w:styleId="Sub-heading1">
    <w:name w:val="Sub-heading 1"/>
    <w:basedOn w:val="CHAPTER"/>
    <w:rsid w:val="00596382"/>
    <w:pPr>
      <w:jc w:val="left"/>
    </w:pPr>
    <w:rPr>
      <w:caps/>
      <w:sz w:val="28"/>
      <w:szCs w:val="28"/>
    </w:rPr>
  </w:style>
  <w:style w:type="paragraph" w:customStyle="1" w:styleId="Para">
    <w:name w:val="Para"/>
    <w:basedOn w:val="Normal"/>
    <w:rsid w:val="00596382"/>
    <w:pPr>
      <w:widowControl/>
      <w:spacing w:before="0" w:line="240" w:lineRule="auto"/>
      <w:ind w:left="432"/>
      <w:jc w:val="both"/>
    </w:pPr>
    <w:rPr>
      <w:bCs/>
      <w:noProof/>
      <w:szCs w:val="28"/>
      <w:lang w:val="en-AU" w:bidi="bn-IN"/>
    </w:rPr>
  </w:style>
  <w:style w:type="paragraph" w:customStyle="1" w:styleId="Level4">
    <w:name w:val="Level_4"/>
    <w:basedOn w:val="Normal"/>
    <w:rsid w:val="00596382"/>
    <w:pPr>
      <w:widowControl/>
      <w:spacing w:before="0" w:line="240" w:lineRule="auto"/>
      <w:ind w:left="1080"/>
      <w:jc w:val="both"/>
    </w:pPr>
    <w:rPr>
      <w:bCs/>
      <w:noProof/>
      <w:szCs w:val="28"/>
      <w:lang w:val="en-AU" w:bidi="bn-IN"/>
    </w:rPr>
  </w:style>
  <w:style w:type="paragraph" w:customStyle="1" w:styleId="Level1">
    <w:name w:val="Level_1"/>
    <w:basedOn w:val="Normal"/>
    <w:rsid w:val="00596382"/>
    <w:pPr>
      <w:widowControl/>
      <w:spacing w:before="0" w:line="240" w:lineRule="auto"/>
      <w:ind w:left="0"/>
      <w:jc w:val="both"/>
    </w:pPr>
    <w:rPr>
      <w:b/>
      <w:noProof/>
      <w:szCs w:val="28"/>
      <w:lang w:val="en-AU" w:bidi="bn-IN"/>
    </w:rPr>
  </w:style>
  <w:style w:type="paragraph" w:customStyle="1" w:styleId="Level3">
    <w:name w:val="Level_3"/>
    <w:basedOn w:val="Level1"/>
    <w:rsid w:val="00596382"/>
    <w:pPr>
      <w:ind w:left="720"/>
    </w:pPr>
    <w:rPr>
      <w:b w:val="0"/>
      <w:bCs/>
    </w:rPr>
  </w:style>
  <w:style w:type="paragraph" w:customStyle="1" w:styleId="Level2">
    <w:name w:val="Level_2"/>
    <w:basedOn w:val="Level3"/>
    <w:rsid w:val="00596382"/>
    <w:pPr>
      <w:ind w:left="432"/>
    </w:pPr>
  </w:style>
  <w:style w:type="paragraph" w:customStyle="1" w:styleId="Level5">
    <w:name w:val="Level_5"/>
    <w:basedOn w:val="Normal"/>
    <w:rsid w:val="00596382"/>
    <w:pPr>
      <w:widowControl/>
      <w:spacing w:before="0" w:line="240" w:lineRule="auto"/>
      <w:ind w:left="1440"/>
      <w:jc w:val="both"/>
    </w:pPr>
    <w:rPr>
      <w:bCs/>
      <w:noProof/>
      <w:szCs w:val="28"/>
      <w:lang w:val="en-AU" w:bidi="bn-IN"/>
    </w:rPr>
  </w:style>
  <w:style w:type="paragraph" w:customStyle="1" w:styleId="level6">
    <w:name w:val="level_6"/>
    <w:basedOn w:val="Normal"/>
    <w:rsid w:val="00596382"/>
    <w:pPr>
      <w:widowControl/>
      <w:spacing w:before="0" w:line="240" w:lineRule="auto"/>
      <w:ind w:left="1800"/>
      <w:jc w:val="both"/>
    </w:pPr>
    <w:rPr>
      <w:bCs/>
      <w:noProof/>
      <w:szCs w:val="28"/>
      <w:lang w:val="en-AU" w:bidi="bn-IN"/>
    </w:rPr>
  </w:style>
  <w:style w:type="paragraph" w:customStyle="1" w:styleId="Appendix">
    <w:name w:val="Appendix"/>
    <w:basedOn w:val="Normal"/>
    <w:rsid w:val="00596382"/>
    <w:pPr>
      <w:widowControl/>
      <w:spacing w:before="0" w:line="240" w:lineRule="auto"/>
      <w:ind w:left="0"/>
      <w:jc w:val="both"/>
    </w:pPr>
    <w:rPr>
      <w:b/>
      <w:caps/>
      <w:noProof/>
      <w:szCs w:val="24"/>
      <w:lang w:val="en-AU" w:bidi="bn-IN"/>
    </w:rPr>
  </w:style>
  <w:style w:type="paragraph" w:customStyle="1" w:styleId="Applevel2">
    <w:name w:val="App_level2"/>
    <w:basedOn w:val="Normal"/>
    <w:rsid w:val="00596382"/>
    <w:pPr>
      <w:widowControl/>
      <w:spacing w:before="0" w:line="240" w:lineRule="auto"/>
      <w:ind w:left="0"/>
      <w:jc w:val="both"/>
    </w:pPr>
    <w:rPr>
      <w:b/>
      <w:caps/>
      <w:noProof/>
      <w:szCs w:val="28"/>
      <w:lang w:val="en-AU" w:bidi="bn-IN"/>
    </w:rPr>
  </w:style>
  <w:style w:type="character" w:customStyle="1" w:styleId="FootnoteTextChar">
    <w:name w:val="Footnote Text Char"/>
    <w:link w:val="FootnoteText"/>
    <w:semiHidden/>
    <w:rsid w:val="00596382"/>
    <w:rPr>
      <w:snapToGrid w:val="0"/>
      <w:sz w:val="18"/>
    </w:rPr>
  </w:style>
  <w:style w:type="paragraph" w:customStyle="1" w:styleId="Standaard">
    <w:name w:val="Standaard"/>
    <w:rsid w:val="00596382"/>
    <w:rPr>
      <w:rFonts w:ascii="CG Times" w:hAnsi="CG Times"/>
      <w:sz w:val="24"/>
      <w:szCs w:val="24"/>
      <w:lang w:val="en-GB"/>
    </w:rPr>
  </w:style>
  <w:style w:type="character" w:customStyle="1" w:styleId="BodyTextIndentChar">
    <w:name w:val="Body Text Indent Char"/>
    <w:link w:val="BodyTextIndent"/>
    <w:rsid w:val="00596382"/>
    <w:rPr>
      <w:rFonts w:ascii="Arial" w:hAnsi="Arial"/>
      <w:snapToGrid w:val="0"/>
      <w:sz w:val="24"/>
    </w:rPr>
  </w:style>
  <w:style w:type="paragraph" w:customStyle="1" w:styleId="Starbullet">
    <w:name w:val="Starbullet"/>
    <w:basedOn w:val="Normal"/>
    <w:rsid w:val="00596382"/>
    <w:pPr>
      <w:widowControl/>
      <w:spacing w:before="0" w:after="240" w:line="240" w:lineRule="auto"/>
      <w:ind w:left="360" w:hanging="360"/>
      <w:jc w:val="both"/>
    </w:pPr>
    <w:rPr>
      <w:bCs/>
      <w:noProof/>
      <w:color w:val="000000"/>
      <w:szCs w:val="24"/>
      <w:lang w:val="en-GB" w:bidi="bn-IN"/>
    </w:rPr>
  </w:style>
  <w:style w:type="paragraph" w:customStyle="1" w:styleId="textnotindented">
    <w:name w:val="text not indented"/>
    <w:basedOn w:val="Normal"/>
    <w:rsid w:val="00596382"/>
    <w:pPr>
      <w:widowControl/>
      <w:spacing w:before="240" w:line="240" w:lineRule="auto"/>
      <w:ind w:left="0"/>
      <w:jc w:val="both"/>
    </w:pPr>
    <w:rPr>
      <w:bCs/>
      <w:noProof/>
      <w:color w:val="000000"/>
      <w:szCs w:val="24"/>
      <w:lang w:val="en-GB" w:bidi="bn-IN"/>
    </w:rPr>
  </w:style>
  <w:style w:type="paragraph" w:customStyle="1" w:styleId="table0">
    <w:name w:val="table"/>
    <w:basedOn w:val="Normal"/>
    <w:rsid w:val="00596382"/>
    <w:pPr>
      <w:widowControl/>
      <w:spacing w:before="0" w:after="120" w:line="240" w:lineRule="auto"/>
      <w:ind w:left="0"/>
    </w:pPr>
    <w:rPr>
      <w:bCs/>
      <w:noProof/>
      <w:color w:val="000000"/>
      <w:szCs w:val="24"/>
      <w:lang w:val="en-GB" w:bidi="bn-IN"/>
    </w:rPr>
  </w:style>
  <w:style w:type="paragraph" w:customStyle="1" w:styleId="Bullet">
    <w:name w:val="Bullet"/>
    <w:basedOn w:val="Normal"/>
    <w:rsid w:val="00596382"/>
    <w:pPr>
      <w:widowControl/>
      <w:tabs>
        <w:tab w:val="left" w:pos="-720"/>
        <w:tab w:val="left" w:pos="0"/>
      </w:tabs>
      <w:spacing w:before="40" w:after="80" w:line="240" w:lineRule="auto"/>
      <w:ind w:left="1440" w:hanging="720"/>
      <w:jc w:val="both"/>
    </w:pPr>
    <w:rPr>
      <w:bCs/>
      <w:noProof/>
      <w:szCs w:val="24"/>
      <w:lang w:val="en-AU" w:bidi="bn-IN"/>
    </w:rPr>
  </w:style>
  <w:style w:type="paragraph" w:customStyle="1" w:styleId="screentable">
    <w:name w:val="screen table"/>
    <w:rsid w:val="00596382"/>
    <w:pPr>
      <w:widowControl w:val="0"/>
    </w:pPr>
  </w:style>
  <w:style w:type="character" w:customStyle="1" w:styleId="BodyText3Char">
    <w:name w:val="Body Text 3 Char"/>
    <w:link w:val="BodyText3"/>
    <w:rsid w:val="00596382"/>
    <w:rPr>
      <w:rFonts w:ascii=".VnTime" w:hAnsi=".VnTime"/>
      <w:i/>
      <w:sz w:val="24"/>
    </w:rPr>
  </w:style>
  <w:style w:type="paragraph" w:customStyle="1" w:styleId="DiffListing">
    <w:name w:val="Diff Listing"/>
    <w:basedOn w:val="Normal"/>
    <w:rsid w:val="00596382"/>
    <w:pPr>
      <w:keepNext/>
      <w:widowControl/>
      <w:pBdr>
        <w:top w:val="single" w:sz="6" w:space="31" w:color="auto"/>
        <w:left w:val="single" w:sz="6" w:space="31" w:color="auto"/>
        <w:bottom w:val="single" w:sz="6" w:space="31" w:color="auto"/>
        <w:right w:val="single" w:sz="6" w:space="31" w:color="auto"/>
      </w:pBdr>
      <w:shd w:val="pct5" w:color="auto" w:fill="FFFFFF"/>
      <w:spacing w:before="0" w:line="240" w:lineRule="auto"/>
      <w:ind w:left="0"/>
    </w:pPr>
    <w:rPr>
      <w:rFonts w:ascii="Courier New" w:hAnsi="Courier New" w:cs="Courier New"/>
      <w:bCs/>
      <w:noProof/>
      <w:sz w:val="16"/>
      <w:szCs w:val="16"/>
      <w:lang w:val="en-GB" w:bidi="bn-IN"/>
    </w:rPr>
  </w:style>
  <w:style w:type="paragraph" w:customStyle="1" w:styleId="Shadedterminal">
    <w:name w:val="Shaded terminal"/>
    <w:basedOn w:val="Normal"/>
    <w:rsid w:val="00596382"/>
    <w:pPr>
      <w:widowControl/>
      <w:shd w:val="pct10" w:color="auto" w:fill="auto"/>
      <w:spacing w:before="0" w:line="240" w:lineRule="auto"/>
      <w:ind w:left="0"/>
    </w:pPr>
    <w:rPr>
      <w:rFonts w:ascii="Courier New" w:hAnsi="Courier New" w:cs="Courier New"/>
      <w:bCs/>
      <w:noProof/>
      <w:sz w:val="12"/>
      <w:szCs w:val="12"/>
      <w:lang w:val="en-GB" w:bidi="bn-IN"/>
    </w:rPr>
  </w:style>
  <w:style w:type="paragraph" w:customStyle="1" w:styleId="jlm">
    <w:name w:val="jlm"/>
    <w:basedOn w:val="Normal"/>
    <w:rsid w:val="00596382"/>
    <w:pPr>
      <w:widowControl/>
      <w:spacing w:before="0" w:line="240" w:lineRule="auto"/>
      <w:ind w:left="0"/>
    </w:pPr>
    <w:rPr>
      <w:rFonts w:ascii="Courier New" w:hAnsi="Courier New" w:cs="Courier New"/>
      <w:bCs/>
      <w:noProof/>
      <w:szCs w:val="28"/>
      <w:lang w:bidi="bn-IN"/>
    </w:rPr>
  </w:style>
  <w:style w:type="paragraph" w:customStyle="1" w:styleId="Listing">
    <w:name w:val="Listing"/>
    <w:basedOn w:val="Normal"/>
    <w:rsid w:val="00596382"/>
    <w:pPr>
      <w:widowControl/>
      <w:spacing w:before="0" w:line="240" w:lineRule="auto"/>
      <w:ind w:left="0"/>
    </w:pPr>
    <w:rPr>
      <w:rFonts w:ascii="Courier New" w:hAnsi="Courier New" w:cs="Courier New"/>
      <w:bCs/>
      <w:noProof/>
      <w:sz w:val="16"/>
      <w:szCs w:val="16"/>
      <w:lang w:val="en-AU" w:bidi="bn-IN"/>
    </w:rPr>
  </w:style>
  <w:style w:type="character" w:customStyle="1" w:styleId="BodyTextIndent2Char">
    <w:name w:val="Body Text Indent 2 Char"/>
    <w:link w:val="BodyTextIndent2"/>
    <w:rsid w:val="00596382"/>
    <w:rPr>
      <w:rFonts w:ascii=".VnTime" w:hAnsi=".VnTime"/>
      <w:sz w:val="24"/>
    </w:rPr>
  </w:style>
  <w:style w:type="paragraph" w:styleId="Index1">
    <w:name w:val="index 1"/>
    <w:basedOn w:val="Normal"/>
    <w:next w:val="Normal"/>
    <w:autoRedefine/>
    <w:semiHidden/>
    <w:rsid w:val="00596382"/>
    <w:pPr>
      <w:widowControl/>
      <w:tabs>
        <w:tab w:val="left" w:pos="702"/>
        <w:tab w:val="left" w:pos="1080"/>
      </w:tabs>
      <w:spacing w:before="0" w:line="288" w:lineRule="auto"/>
      <w:ind w:left="-18"/>
      <w:jc w:val="both"/>
    </w:pPr>
    <w:rPr>
      <w:rFonts w:ascii=".VnTime" w:hAnsi=".VnTime"/>
      <w:bCs/>
      <w:i/>
      <w:iCs/>
      <w:noProof/>
      <w:szCs w:val="28"/>
      <w:lang w:bidi="bn-IN"/>
    </w:rPr>
  </w:style>
  <w:style w:type="paragraph" w:customStyle="1" w:styleId="HeadingBig">
    <w:name w:val="Heading Big"/>
    <w:basedOn w:val="NormalTB"/>
    <w:autoRedefine/>
    <w:rsid w:val="00596382"/>
    <w:rPr>
      <w:rFonts w:ascii="Times New Roman" w:hAnsi="Times New Roman"/>
      <w:sz w:val="38"/>
      <w:szCs w:val="32"/>
    </w:rPr>
  </w:style>
  <w:style w:type="paragraph" w:customStyle="1" w:styleId="NormalT">
    <w:name w:val="NormalT"/>
    <w:basedOn w:val="Normal"/>
    <w:rsid w:val="00596382"/>
    <w:pPr>
      <w:widowControl/>
      <w:spacing w:before="0" w:line="240" w:lineRule="auto"/>
      <w:ind w:left="-15"/>
    </w:pPr>
    <w:rPr>
      <w:bCs/>
      <w:noProof/>
      <w:szCs w:val="28"/>
      <w:lang w:bidi="bn-IN"/>
    </w:rPr>
  </w:style>
  <w:style w:type="paragraph" w:customStyle="1" w:styleId="Bullet10">
    <w:name w:val="Bullet 1"/>
    <w:basedOn w:val="Normal"/>
    <w:rsid w:val="00596382"/>
    <w:pPr>
      <w:widowControl/>
      <w:numPr>
        <w:numId w:val="27"/>
      </w:numPr>
      <w:spacing w:before="0" w:line="240" w:lineRule="auto"/>
    </w:pPr>
    <w:rPr>
      <w:bCs/>
      <w:noProof/>
      <w:szCs w:val="28"/>
      <w:lang w:bidi="bn-IN"/>
    </w:rPr>
  </w:style>
  <w:style w:type="paragraph" w:customStyle="1" w:styleId="GachH-L063">
    <w:name w:val="GachH-L0.63"/>
    <w:basedOn w:val="Normal"/>
    <w:link w:val="GachH-L063Char"/>
    <w:rsid w:val="00596382"/>
    <w:pPr>
      <w:widowControl/>
      <w:numPr>
        <w:numId w:val="28"/>
      </w:numPr>
      <w:spacing w:before="80" w:line="288" w:lineRule="auto"/>
    </w:pPr>
    <w:rPr>
      <w:noProof/>
      <w:szCs w:val="28"/>
      <w:lang w:bidi="bn-IN"/>
    </w:rPr>
  </w:style>
  <w:style w:type="character" w:customStyle="1" w:styleId="GachH-L063Char">
    <w:name w:val="GachH-L0.63 Char"/>
    <w:link w:val="GachH-L063"/>
    <w:rsid w:val="00596382"/>
    <w:rPr>
      <w:noProof/>
      <w:snapToGrid w:val="0"/>
      <w:sz w:val="24"/>
      <w:szCs w:val="28"/>
      <w:lang w:bidi="bn-IN"/>
    </w:rPr>
  </w:style>
  <w:style w:type="paragraph" w:customStyle="1" w:styleId="msolistparagraph0">
    <w:name w:val="msolistparagraph"/>
    <w:basedOn w:val="Normal"/>
    <w:rsid w:val="00596382"/>
    <w:pPr>
      <w:widowControl/>
      <w:spacing w:before="100" w:beforeAutospacing="1" w:after="100" w:afterAutospacing="1" w:line="240" w:lineRule="auto"/>
      <w:ind w:left="0"/>
    </w:pPr>
    <w:rPr>
      <w:rFonts w:ascii="Arial" w:hAnsi="Arial" w:cs="Arial"/>
      <w:noProof/>
      <w:color w:val="000000"/>
      <w:sz w:val="18"/>
      <w:szCs w:val="18"/>
      <w:lang w:bidi="bn-IN"/>
    </w:rPr>
  </w:style>
  <w:style w:type="character" w:customStyle="1" w:styleId="apple-style-span">
    <w:name w:val="apple-style-span"/>
    <w:rsid w:val="00596382"/>
  </w:style>
  <w:style w:type="paragraph" w:styleId="TOCHeading">
    <w:name w:val="TOC Heading"/>
    <w:basedOn w:val="Heading1"/>
    <w:next w:val="Normal"/>
    <w:uiPriority w:val="39"/>
    <w:unhideWhenUsed/>
    <w:qFormat/>
    <w:rsid w:val="00596382"/>
    <w:pPr>
      <w:keepNext w:val="0"/>
      <w:keepLines/>
      <w:widowControl/>
      <w:numPr>
        <w:numId w:val="0"/>
      </w:numPr>
      <w:spacing w:before="240" w:after="0" w:line="259" w:lineRule="auto"/>
      <w:outlineLvl w:val="9"/>
    </w:pPr>
    <w:rPr>
      <w:rFonts w:ascii="Calibri Light" w:hAnsi="Calibri Light"/>
      <w:b w:val="0"/>
      <w:color w:val="2F5496"/>
      <w:kern w:val="0"/>
      <w:sz w:val="32"/>
      <w:szCs w:val="32"/>
      <w:lang w:bidi="bn-IN"/>
    </w:rPr>
  </w:style>
  <w:style w:type="paragraph" w:customStyle="1" w:styleId="normalthuandk">
    <w:name w:val="normal_thuandk"/>
    <w:basedOn w:val="Normal"/>
    <w:qFormat/>
    <w:rsid w:val="00596382"/>
    <w:pPr>
      <w:widowControl/>
      <w:spacing w:before="0" w:line="288" w:lineRule="auto"/>
      <w:ind w:left="0" w:firstLine="556"/>
      <w:jc w:val="both"/>
    </w:pPr>
    <w:rPr>
      <w:snapToGrid/>
      <w:szCs w:val="28"/>
      <w:lang w:bidi="bn-IN"/>
    </w:rPr>
  </w:style>
  <w:style w:type="character" w:customStyle="1" w:styleId="wfsp">
    <w:name w:val="wf__sp"/>
    <w:rsid w:val="00596382"/>
  </w:style>
  <w:style w:type="paragraph" w:styleId="NoSpacing">
    <w:name w:val="No Spacing"/>
    <w:uiPriority w:val="1"/>
    <w:qFormat/>
    <w:rsid w:val="00596382"/>
    <w:pPr>
      <w:suppressAutoHyphens/>
      <w:ind w:leftChars="-1" w:left="-1" w:hangingChars="1" w:hanging="1"/>
      <w:jc w:val="both"/>
      <w:textDirection w:val="btLr"/>
      <w:textAlignment w:val="top"/>
      <w:outlineLvl w:val="0"/>
    </w:pPr>
    <w:rPr>
      <w:bCs/>
      <w:position w:val="-1"/>
      <w:sz w:val="24"/>
      <w:szCs w:val="24"/>
    </w:rPr>
  </w:style>
  <w:style w:type="character" w:customStyle="1" w:styleId="UnresolvedMention1">
    <w:name w:val="Unresolved Mention1"/>
    <w:uiPriority w:val="99"/>
    <w:semiHidden/>
    <w:unhideWhenUsed/>
    <w:rsid w:val="00596382"/>
    <w:rPr>
      <w:color w:val="605E5C"/>
      <w:shd w:val="clear" w:color="auto" w:fill="E1DFDD"/>
    </w:rPr>
  </w:style>
  <w:style w:type="character" w:customStyle="1" w:styleId="treelabel">
    <w:name w:val="treelabel"/>
    <w:rsid w:val="00596382"/>
  </w:style>
  <w:style w:type="character" w:customStyle="1" w:styleId="objectbox">
    <w:name w:val="objectbox"/>
    <w:rsid w:val="00596382"/>
  </w:style>
  <w:style w:type="character" w:customStyle="1" w:styleId="UnresolvedMention2">
    <w:name w:val="Unresolved Mention2"/>
    <w:uiPriority w:val="99"/>
    <w:semiHidden/>
    <w:unhideWhenUsed/>
    <w:rsid w:val="00596382"/>
    <w:rPr>
      <w:color w:val="605E5C"/>
      <w:shd w:val="clear" w:color="auto" w:fill="E1DFDD"/>
    </w:rPr>
  </w:style>
  <w:style w:type="character" w:customStyle="1" w:styleId="font-text-lable">
    <w:name w:val="font-text-lable"/>
    <w:rsid w:val="00596382"/>
  </w:style>
  <w:style w:type="character" w:customStyle="1" w:styleId="text-button-from">
    <w:name w:val="text-button-from"/>
    <w:rsid w:val="00596382"/>
  </w:style>
  <w:style w:type="character" w:customStyle="1" w:styleId="BodyText2Char">
    <w:name w:val="Body Text 2 Char"/>
    <w:link w:val="BodyText2"/>
    <w:rsid w:val="00596382"/>
    <w:rPr>
      <w:snapToGrid w:val="0"/>
      <w:sz w:val="24"/>
    </w:rPr>
  </w:style>
  <w:style w:type="paragraph" w:customStyle="1" w:styleId="1Vanban">
    <w:name w:val="1.Vanban"/>
    <w:basedOn w:val="Normal"/>
    <w:link w:val="1VanbanChar"/>
    <w:autoRedefine/>
    <w:qFormat/>
    <w:rsid w:val="00954173"/>
    <w:pPr>
      <w:keepLines/>
      <w:numPr>
        <w:numId w:val="30"/>
      </w:numPr>
      <w:tabs>
        <w:tab w:val="left" w:pos="450"/>
      </w:tabs>
      <w:spacing w:line="276" w:lineRule="auto"/>
      <w:jc w:val="both"/>
    </w:pPr>
    <w:rPr>
      <w:snapToGrid/>
      <w:sz w:val="26"/>
      <w:szCs w:val="28"/>
      <w:lang w:val="nb-NO"/>
    </w:rPr>
  </w:style>
  <w:style w:type="character" w:customStyle="1" w:styleId="1VanbanChar">
    <w:name w:val="1.Vanban Char"/>
    <w:link w:val="1Vanban"/>
    <w:rsid w:val="00954173"/>
    <w:rPr>
      <w:sz w:val="26"/>
      <w:szCs w:val="28"/>
      <w:lang w:val="nb-NO"/>
    </w:rPr>
  </w:style>
  <w:style w:type="character" w:customStyle="1" w:styleId="apple-tab-span">
    <w:name w:val="apple-tab-span"/>
    <w:basedOn w:val="DefaultParagraphFont"/>
    <w:rsid w:val="00922CF3"/>
  </w:style>
  <w:style w:type="paragraph" w:customStyle="1" w:styleId="msonormal0">
    <w:name w:val="msonormal"/>
    <w:basedOn w:val="Normal"/>
    <w:rsid w:val="0068405B"/>
    <w:pPr>
      <w:widowControl/>
      <w:spacing w:before="100" w:beforeAutospacing="1" w:after="100" w:afterAutospacing="1" w:line="240" w:lineRule="auto"/>
      <w:ind w:left="0"/>
    </w:pPr>
    <w:rPr>
      <w:snapToGrid/>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971293">
      <w:bodyDiv w:val="1"/>
      <w:marLeft w:val="0"/>
      <w:marRight w:val="0"/>
      <w:marTop w:val="0"/>
      <w:marBottom w:val="0"/>
      <w:divBdr>
        <w:top w:val="none" w:sz="0" w:space="0" w:color="auto"/>
        <w:left w:val="none" w:sz="0" w:space="0" w:color="auto"/>
        <w:bottom w:val="none" w:sz="0" w:space="0" w:color="auto"/>
        <w:right w:val="none" w:sz="0" w:space="0" w:color="auto"/>
      </w:divBdr>
      <w:divsChild>
        <w:div w:id="1870680361">
          <w:marLeft w:val="-7"/>
          <w:marRight w:val="0"/>
          <w:marTop w:val="0"/>
          <w:marBottom w:val="0"/>
          <w:divBdr>
            <w:top w:val="none" w:sz="0" w:space="0" w:color="auto"/>
            <w:left w:val="none" w:sz="0" w:space="0" w:color="auto"/>
            <w:bottom w:val="none" w:sz="0" w:space="0" w:color="auto"/>
            <w:right w:val="none" w:sz="0" w:space="0" w:color="auto"/>
          </w:divBdr>
        </w:div>
        <w:div w:id="2033603799">
          <w:marLeft w:val="-7"/>
          <w:marRight w:val="0"/>
          <w:marTop w:val="0"/>
          <w:marBottom w:val="0"/>
          <w:divBdr>
            <w:top w:val="none" w:sz="0" w:space="0" w:color="auto"/>
            <w:left w:val="none" w:sz="0" w:space="0" w:color="auto"/>
            <w:bottom w:val="none" w:sz="0" w:space="0" w:color="auto"/>
            <w:right w:val="none" w:sz="0" w:space="0" w:color="auto"/>
          </w:divBdr>
        </w:div>
        <w:div w:id="971133546">
          <w:marLeft w:val="-7"/>
          <w:marRight w:val="0"/>
          <w:marTop w:val="0"/>
          <w:marBottom w:val="0"/>
          <w:divBdr>
            <w:top w:val="none" w:sz="0" w:space="0" w:color="auto"/>
            <w:left w:val="none" w:sz="0" w:space="0" w:color="auto"/>
            <w:bottom w:val="none" w:sz="0" w:space="0" w:color="auto"/>
            <w:right w:val="none" w:sz="0" w:space="0" w:color="auto"/>
          </w:divBdr>
        </w:div>
        <w:div w:id="1624845367">
          <w:marLeft w:val="-7"/>
          <w:marRight w:val="0"/>
          <w:marTop w:val="0"/>
          <w:marBottom w:val="0"/>
          <w:divBdr>
            <w:top w:val="none" w:sz="0" w:space="0" w:color="auto"/>
            <w:left w:val="none" w:sz="0" w:space="0" w:color="auto"/>
            <w:bottom w:val="none" w:sz="0" w:space="0" w:color="auto"/>
            <w:right w:val="none" w:sz="0" w:space="0" w:color="auto"/>
          </w:divBdr>
        </w:div>
        <w:div w:id="916087155">
          <w:marLeft w:val="-7"/>
          <w:marRight w:val="0"/>
          <w:marTop w:val="0"/>
          <w:marBottom w:val="0"/>
          <w:divBdr>
            <w:top w:val="none" w:sz="0" w:space="0" w:color="auto"/>
            <w:left w:val="none" w:sz="0" w:space="0" w:color="auto"/>
            <w:bottom w:val="none" w:sz="0" w:space="0" w:color="auto"/>
            <w:right w:val="none" w:sz="0" w:space="0" w:color="auto"/>
          </w:divBdr>
        </w:div>
        <w:div w:id="1332565297">
          <w:marLeft w:val="-7"/>
          <w:marRight w:val="0"/>
          <w:marTop w:val="0"/>
          <w:marBottom w:val="0"/>
          <w:divBdr>
            <w:top w:val="none" w:sz="0" w:space="0" w:color="auto"/>
            <w:left w:val="none" w:sz="0" w:space="0" w:color="auto"/>
            <w:bottom w:val="none" w:sz="0" w:space="0" w:color="auto"/>
            <w:right w:val="none" w:sz="0" w:space="0" w:color="auto"/>
          </w:divBdr>
        </w:div>
        <w:div w:id="1763840360">
          <w:marLeft w:val="-7"/>
          <w:marRight w:val="0"/>
          <w:marTop w:val="0"/>
          <w:marBottom w:val="0"/>
          <w:divBdr>
            <w:top w:val="none" w:sz="0" w:space="0" w:color="auto"/>
            <w:left w:val="none" w:sz="0" w:space="0" w:color="auto"/>
            <w:bottom w:val="none" w:sz="0" w:space="0" w:color="auto"/>
            <w:right w:val="none" w:sz="0" w:space="0" w:color="auto"/>
          </w:divBdr>
        </w:div>
        <w:div w:id="1462308382">
          <w:marLeft w:val="-7"/>
          <w:marRight w:val="0"/>
          <w:marTop w:val="0"/>
          <w:marBottom w:val="0"/>
          <w:divBdr>
            <w:top w:val="none" w:sz="0" w:space="0" w:color="auto"/>
            <w:left w:val="none" w:sz="0" w:space="0" w:color="auto"/>
            <w:bottom w:val="none" w:sz="0" w:space="0" w:color="auto"/>
            <w:right w:val="none" w:sz="0" w:space="0" w:color="auto"/>
          </w:divBdr>
        </w:div>
        <w:div w:id="1667781665">
          <w:marLeft w:val="-7"/>
          <w:marRight w:val="0"/>
          <w:marTop w:val="0"/>
          <w:marBottom w:val="0"/>
          <w:divBdr>
            <w:top w:val="none" w:sz="0" w:space="0" w:color="auto"/>
            <w:left w:val="none" w:sz="0" w:space="0" w:color="auto"/>
            <w:bottom w:val="none" w:sz="0" w:space="0" w:color="auto"/>
            <w:right w:val="none" w:sz="0" w:space="0" w:color="auto"/>
          </w:divBdr>
        </w:div>
        <w:div w:id="310595506">
          <w:marLeft w:val="-7"/>
          <w:marRight w:val="0"/>
          <w:marTop w:val="0"/>
          <w:marBottom w:val="0"/>
          <w:divBdr>
            <w:top w:val="none" w:sz="0" w:space="0" w:color="auto"/>
            <w:left w:val="none" w:sz="0" w:space="0" w:color="auto"/>
            <w:bottom w:val="none" w:sz="0" w:space="0" w:color="auto"/>
            <w:right w:val="none" w:sz="0" w:space="0" w:color="auto"/>
          </w:divBdr>
        </w:div>
      </w:divsChild>
    </w:div>
    <w:div w:id="101922362">
      <w:bodyDiv w:val="1"/>
      <w:marLeft w:val="0"/>
      <w:marRight w:val="0"/>
      <w:marTop w:val="0"/>
      <w:marBottom w:val="0"/>
      <w:divBdr>
        <w:top w:val="none" w:sz="0" w:space="0" w:color="auto"/>
        <w:left w:val="none" w:sz="0" w:space="0" w:color="auto"/>
        <w:bottom w:val="none" w:sz="0" w:space="0" w:color="auto"/>
        <w:right w:val="none" w:sz="0" w:space="0" w:color="auto"/>
      </w:divBdr>
      <w:divsChild>
        <w:div w:id="955598010">
          <w:marLeft w:val="-7"/>
          <w:marRight w:val="0"/>
          <w:marTop w:val="0"/>
          <w:marBottom w:val="0"/>
          <w:divBdr>
            <w:top w:val="none" w:sz="0" w:space="0" w:color="auto"/>
            <w:left w:val="none" w:sz="0" w:space="0" w:color="auto"/>
            <w:bottom w:val="none" w:sz="0" w:space="0" w:color="auto"/>
            <w:right w:val="none" w:sz="0" w:space="0" w:color="auto"/>
          </w:divBdr>
        </w:div>
        <w:div w:id="652610157">
          <w:marLeft w:val="-7"/>
          <w:marRight w:val="0"/>
          <w:marTop w:val="0"/>
          <w:marBottom w:val="0"/>
          <w:divBdr>
            <w:top w:val="none" w:sz="0" w:space="0" w:color="auto"/>
            <w:left w:val="none" w:sz="0" w:space="0" w:color="auto"/>
            <w:bottom w:val="none" w:sz="0" w:space="0" w:color="auto"/>
            <w:right w:val="none" w:sz="0" w:space="0" w:color="auto"/>
          </w:divBdr>
        </w:div>
        <w:div w:id="1726440959">
          <w:marLeft w:val="-7"/>
          <w:marRight w:val="0"/>
          <w:marTop w:val="0"/>
          <w:marBottom w:val="0"/>
          <w:divBdr>
            <w:top w:val="none" w:sz="0" w:space="0" w:color="auto"/>
            <w:left w:val="none" w:sz="0" w:space="0" w:color="auto"/>
            <w:bottom w:val="none" w:sz="0" w:space="0" w:color="auto"/>
            <w:right w:val="none" w:sz="0" w:space="0" w:color="auto"/>
          </w:divBdr>
        </w:div>
      </w:divsChild>
    </w:div>
    <w:div w:id="169031116">
      <w:bodyDiv w:val="1"/>
      <w:marLeft w:val="0"/>
      <w:marRight w:val="0"/>
      <w:marTop w:val="0"/>
      <w:marBottom w:val="0"/>
      <w:divBdr>
        <w:top w:val="none" w:sz="0" w:space="0" w:color="auto"/>
        <w:left w:val="none" w:sz="0" w:space="0" w:color="auto"/>
        <w:bottom w:val="none" w:sz="0" w:space="0" w:color="auto"/>
        <w:right w:val="none" w:sz="0" w:space="0" w:color="auto"/>
      </w:divBdr>
      <w:divsChild>
        <w:div w:id="1854685060">
          <w:marLeft w:val="360"/>
          <w:marRight w:val="0"/>
          <w:marTop w:val="0"/>
          <w:marBottom w:val="120"/>
          <w:divBdr>
            <w:top w:val="none" w:sz="0" w:space="0" w:color="auto"/>
            <w:left w:val="none" w:sz="0" w:space="0" w:color="auto"/>
            <w:bottom w:val="none" w:sz="0" w:space="0" w:color="auto"/>
            <w:right w:val="none" w:sz="0" w:space="0" w:color="auto"/>
          </w:divBdr>
        </w:div>
        <w:div w:id="1166480881">
          <w:marLeft w:val="360"/>
          <w:marRight w:val="0"/>
          <w:marTop w:val="0"/>
          <w:marBottom w:val="120"/>
          <w:divBdr>
            <w:top w:val="none" w:sz="0" w:space="0" w:color="auto"/>
            <w:left w:val="none" w:sz="0" w:space="0" w:color="auto"/>
            <w:bottom w:val="none" w:sz="0" w:space="0" w:color="auto"/>
            <w:right w:val="none" w:sz="0" w:space="0" w:color="auto"/>
          </w:divBdr>
        </w:div>
        <w:div w:id="2018729618">
          <w:marLeft w:val="360"/>
          <w:marRight w:val="0"/>
          <w:marTop w:val="0"/>
          <w:marBottom w:val="120"/>
          <w:divBdr>
            <w:top w:val="none" w:sz="0" w:space="0" w:color="auto"/>
            <w:left w:val="none" w:sz="0" w:space="0" w:color="auto"/>
            <w:bottom w:val="none" w:sz="0" w:space="0" w:color="auto"/>
            <w:right w:val="none" w:sz="0" w:space="0" w:color="auto"/>
          </w:divBdr>
        </w:div>
        <w:div w:id="562638071">
          <w:marLeft w:val="360"/>
          <w:marRight w:val="0"/>
          <w:marTop w:val="0"/>
          <w:marBottom w:val="120"/>
          <w:divBdr>
            <w:top w:val="none" w:sz="0" w:space="0" w:color="auto"/>
            <w:left w:val="none" w:sz="0" w:space="0" w:color="auto"/>
            <w:bottom w:val="none" w:sz="0" w:space="0" w:color="auto"/>
            <w:right w:val="none" w:sz="0" w:space="0" w:color="auto"/>
          </w:divBdr>
        </w:div>
        <w:div w:id="1393045777">
          <w:marLeft w:val="360"/>
          <w:marRight w:val="0"/>
          <w:marTop w:val="0"/>
          <w:marBottom w:val="120"/>
          <w:divBdr>
            <w:top w:val="none" w:sz="0" w:space="0" w:color="auto"/>
            <w:left w:val="none" w:sz="0" w:space="0" w:color="auto"/>
            <w:bottom w:val="none" w:sz="0" w:space="0" w:color="auto"/>
            <w:right w:val="none" w:sz="0" w:space="0" w:color="auto"/>
          </w:divBdr>
        </w:div>
        <w:div w:id="1189299922">
          <w:marLeft w:val="360"/>
          <w:marRight w:val="0"/>
          <w:marTop w:val="0"/>
          <w:marBottom w:val="120"/>
          <w:divBdr>
            <w:top w:val="none" w:sz="0" w:space="0" w:color="auto"/>
            <w:left w:val="none" w:sz="0" w:space="0" w:color="auto"/>
            <w:bottom w:val="none" w:sz="0" w:space="0" w:color="auto"/>
            <w:right w:val="none" w:sz="0" w:space="0" w:color="auto"/>
          </w:divBdr>
        </w:div>
        <w:div w:id="1454713779">
          <w:marLeft w:val="360"/>
          <w:marRight w:val="0"/>
          <w:marTop w:val="0"/>
          <w:marBottom w:val="120"/>
          <w:divBdr>
            <w:top w:val="none" w:sz="0" w:space="0" w:color="auto"/>
            <w:left w:val="none" w:sz="0" w:space="0" w:color="auto"/>
            <w:bottom w:val="none" w:sz="0" w:space="0" w:color="auto"/>
            <w:right w:val="none" w:sz="0" w:space="0" w:color="auto"/>
          </w:divBdr>
        </w:div>
        <w:div w:id="146022086">
          <w:marLeft w:val="360"/>
          <w:marRight w:val="0"/>
          <w:marTop w:val="0"/>
          <w:marBottom w:val="120"/>
          <w:divBdr>
            <w:top w:val="none" w:sz="0" w:space="0" w:color="auto"/>
            <w:left w:val="none" w:sz="0" w:space="0" w:color="auto"/>
            <w:bottom w:val="none" w:sz="0" w:space="0" w:color="auto"/>
            <w:right w:val="none" w:sz="0" w:space="0" w:color="auto"/>
          </w:divBdr>
        </w:div>
        <w:div w:id="685325772">
          <w:marLeft w:val="360"/>
          <w:marRight w:val="0"/>
          <w:marTop w:val="0"/>
          <w:marBottom w:val="120"/>
          <w:divBdr>
            <w:top w:val="none" w:sz="0" w:space="0" w:color="auto"/>
            <w:left w:val="none" w:sz="0" w:space="0" w:color="auto"/>
            <w:bottom w:val="none" w:sz="0" w:space="0" w:color="auto"/>
            <w:right w:val="none" w:sz="0" w:space="0" w:color="auto"/>
          </w:divBdr>
        </w:div>
        <w:div w:id="1731922120">
          <w:marLeft w:val="360"/>
          <w:marRight w:val="0"/>
          <w:marTop w:val="0"/>
          <w:marBottom w:val="120"/>
          <w:divBdr>
            <w:top w:val="none" w:sz="0" w:space="0" w:color="auto"/>
            <w:left w:val="none" w:sz="0" w:space="0" w:color="auto"/>
            <w:bottom w:val="none" w:sz="0" w:space="0" w:color="auto"/>
            <w:right w:val="none" w:sz="0" w:space="0" w:color="auto"/>
          </w:divBdr>
        </w:div>
        <w:div w:id="297027639">
          <w:marLeft w:val="360"/>
          <w:marRight w:val="0"/>
          <w:marTop w:val="0"/>
          <w:marBottom w:val="120"/>
          <w:divBdr>
            <w:top w:val="none" w:sz="0" w:space="0" w:color="auto"/>
            <w:left w:val="none" w:sz="0" w:space="0" w:color="auto"/>
            <w:bottom w:val="none" w:sz="0" w:space="0" w:color="auto"/>
            <w:right w:val="none" w:sz="0" w:space="0" w:color="auto"/>
          </w:divBdr>
        </w:div>
      </w:divsChild>
    </w:div>
    <w:div w:id="188763783">
      <w:bodyDiv w:val="1"/>
      <w:marLeft w:val="0"/>
      <w:marRight w:val="0"/>
      <w:marTop w:val="0"/>
      <w:marBottom w:val="0"/>
      <w:divBdr>
        <w:top w:val="none" w:sz="0" w:space="0" w:color="auto"/>
        <w:left w:val="none" w:sz="0" w:space="0" w:color="auto"/>
        <w:bottom w:val="none" w:sz="0" w:space="0" w:color="auto"/>
        <w:right w:val="none" w:sz="0" w:space="0" w:color="auto"/>
      </w:divBdr>
      <w:divsChild>
        <w:div w:id="606347346">
          <w:marLeft w:val="0"/>
          <w:marRight w:val="0"/>
          <w:marTop w:val="0"/>
          <w:marBottom w:val="0"/>
          <w:divBdr>
            <w:top w:val="none" w:sz="0" w:space="0" w:color="auto"/>
            <w:left w:val="none" w:sz="0" w:space="0" w:color="auto"/>
            <w:bottom w:val="none" w:sz="0" w:space="0" w:color="auto"/>
            <w:right w:val="none" w:sz="0" w:space="0" w:color="auto"/>
          </w:divBdr>
          <w:divsChild>
            <w:div w:id="324014979">
              <w:marLeft w:val="0"/>
              <w:marRight w:val="0"/>
              <w:marTop w:val="0"/>
              <w:marBottom w:val="0"/>
              <w:divBdr>
                <w:top w:val="none" w:sz="0" w:space="0" w:color="auto"/>
                <w:left w:val="none" w:sz="0" w:space="0" w:color="auto"/>
                <w:bottom w:val="none" w:sz="0" w:space="0" w:color="auto"/>
                <w:right w:val="none" w:sz="0" w:space="0" w:color="auto"/>
              </w:divBdr>
            </w:div>
          </w:divsChild>
        </w:div>
        <w:div w:id="1535539569">
          <w:marLeft w:val="0"/>
          <w:marRight w:val="0"/>
          <w:marTop w:val="0"/>
          <w:marBottom w:val="0"/>
          <w:divBdr>
            <w:top w:val="none" w:sz="0" w:space="0" w:color="auto"/>
            <w:left w:val="none" w:sz="0" w:space="0" w:color="auto"/>
            <w:bottom w:val="none" w:sz="0" w:space="0" w:color="auto"/>
            <w:right w:val="none" w:sz="0" w:space="0" w:color="auto"/>
          </w:divBdr>
          <w:divsChild>
            <w:div w:id="169368651">
              <w:marLeft w:val="0"/>
              <w:marRight w:val="0"/>
              <w:marTop w:val="0"/>
              <w:marBottom w:val="0"/>
              <w:divBdr>
                <w:top w:val="none" w:sz="0" w:space="0" w:color="auto"/>
                <w:left w:val="none" w:sz="0" w:space="0" w:color="auto"/>
                <w:bottom w:val="none" w:sz="0" w:space="0" w:color="auto"/>
                <w:right w:val="none" w:sz="0" w:space="0" w:color="auto"/>
              </w:divBdr>
            </w:div>
          </w:divsChild>
        </w:div>
        <w:div w:id="437454133">
          <w:marLeft w:val="0"/>
          <w:marRight w:val="0"/>
          <w:marTop w:val="0"/>
          <w:marBottom w:val="0"/>
          <w:divBdr>
            <w:top w:val="none" w:sz="0" w:space="0" w:color="auto"/>
            <w:left w:val="none" w:sz="0" w:space="0" w:color="auto"/>
            <w:bottom w:val="none" w:sz="0" w:space="0" w:color="auto"/>
            <w:right w:val="none" w:sz="0" w:space="0" w:color="auto"/>
          </w:divBdr>
        </w:div>
        <w:div w:id="734398077">
          <w:marLeft w:val="0"/>
          <w:marRight w:val="0"/>
          <w:marTop w:val="0"/>
          <w:marBottom w:val="0"/>
          <w:divBdr>
            <w:top w:val="none" w:sz="0" w:space="0" w:color="auto"/>
            <w:left w:val="none" w:sz="0" w:space="0" w:color="auto"/>
            <w:bottom w:val="none" w:sz="0" w:space="0" w:color="auto"/>
            <w:right w:val="none" w:sz="0" w:space="0" w:color="auto"/>
          </w:divBdr>
          <w:divsChild>
            <w:div w:id="1217467655">
              <w:marLeft w:val="0"/>
              <w:marRight w:val="0"/>
              <w:marTop w:val="0"/>
              <w:marBottom w:val="0"/>
              <w:divBdr>
                <w:top w:val="none" w:sz="0" w:space="0" w:color="auto"/>
                <w:left w:val="none" w:sz="0" w:space="0" w:color="auto"/>
                <w:bottom w:val="none" w:sz="0" w:space="0" w:color="auto"/>
                <w:right w:val="none" w:sz="0" w:space="0" w:color="auto"/>
              </w:divBdr>
            </w:div>
          </w:divsChild>
        </w:div>
        <w:div w:id="2009095443">
          <w:marLeft w:val="0"/>
          <w:marRight w:val="0"/>
          <w:marTop w:val="0"/>
          <w:marBottom w:val="0"/>
          <w:divBdr>
            <w:top w:val="none" w:sz="0" w:space="0" w:color="auto"/>
            <w:left w:val="none" w:sz="0" w:space="0" w:color="auto"/>
            <w:bottom w:val="none" w:sz="0" w:space="0" w:color="auto"/>
            <w:right w:val="none" w:sz="0" w:space="0" w:color="auto"/>
          </w:divBdr>
        </w:div>
        <w:div w:id="532617376">
          <w:marLeft w:val="0"/>
          <w:marRight w:val="0"/>
          <w:marTop w:val="0"/>
          <w:marBottom w:val="0"/>
          <w:divBdr>
            <w:top w:val="none" w:sz="0" w:space="0" w:color="auto"/>
            <w:left w:val="none" w:sz="0" w:space="0" w:color="auto"/>
            <w:bottom w:val="none" w:sz="0" w:space="0" w:color="auto"/>
            <w:right w:val="none" w:sz="0" w:space="0" w:color="auto"/>
          </w:divBdr>
          <w:divsChild>
            <w:div w:id="983898678">
              <w:marLeft w:val="0"/>
              <w:marRight w:val="0"/>
              <w:marTop w:val="0"/>
              <w:marBottom w:val="0"/>
              <w:divBdr>
                <w:top w:val="none" w:sz="0" w:space="0" w:color="auto"/>
                <w:left w:val="none" w:sz="0" w:space="0" w:color="auto"/>
                <w:bottom w:val="none" w:sz="0" w:space="0" w:color="auto"/>
                <w:right w:val="none" w:sz="0" w:space="0" w:color="auto"/>
              </w:divBdr>
            </w:div>
          </w:divsChild>
        </w:div>
        <w:div w:id="904679694">
          <w:marLeft w:val="0"/>
          <w:marRight w:val="0"/>
          <w:marTop w:val="0"/>
          <w:marBottom w:val="0"/>
          <w:divBdr>
            <w:top w:val="none" w:sz="0" w:space="0" w:color="auto"/>
            <w:left w:val="none" w:sz="0" w:space="0" w:color="auto"/>
            <w:bottom w:val="none" w:sz="0" w:space="0" w:color="auto"/>
            <w:right w:val="none" w:sz="0" w:space="0" w:color="auto"/>
          </w:divBdr>
        </w:div>
        <w:div w:id="435059962">
          <w:marLeft w:val="0"/>
          <w:marRight w:val="0"/>
          <w:marTop w:val="0"/>
          <w:marBottom w:val="0"/>
          <w:divBdr>
            <w:top w:val="none" w:sz="0" w:space="0" w:color="auto"/>
            <w:left w:val="none" w:sz="0" w:space="0" w:color="auto"/>
            <w:bottom w:val="none" w:sz="0" w:space="0" w:color="auto"/>
            <w:right w:val="none" w:sz="0" w:space="0" w:color="auto"/>
          </w:divBdr>
          <w:divsChild>
            <w:div w:id="823664166">
              <w:marLeft w:val="0"/>
              <w:marRight w:val="0"/>
              <w:marTop w:val="0"/>
              <w:marBottom w:val="0"/>
              <w:divBdr>
                <w:top w:val="none" w:sz="0" w:space="0" w:color="auto"/>
                <w:left w:val="none" w:sz="0" w:space="0" w:color="auto"/>
                <w:bottom w:val="none" w:sz="0" w:space="0" w:color="auto"/>
                <w:right w:val="none" w:sz="0" w:space="0" w:color="auto"/>
              </w:divBdr>
            </w:div>
          </w:divsChild>
        </w:div>
        <w:div w:id="590166115">
          <w:marLeft w:val="0"/>
          <w:marRight w:val="0"/>
          <w:marTop w:val="0"/>
          <w:marBottom w:val="0"/>
          <w:divBdr>
            <w:top w:val="none" w:sz="0" w:space="0" w:color="auto"/>
            <w:left w:val="none" w:sz="0" w:space="0" w:color="auto"/>
            <w:bottom w:val="none" w:sz="0" w:space="0" w:color="auto"/>
            <w:right w:val="none" w:sz="0" w:space="0" w:color="auto"/>
          </w:divBdr>
        </w:div>
        <w:div w:id="1864903929">
          <w:marLeft w:val="0"/>
          <w:marRight w:val="0"/>
          <w:marTop w:val="0"/>
          <w:marBottom w:val="0"/>
          <w:divBdr>
            <w:top w:val="none" w:sz="0" w:space="0" w:color="auto"/>
            <w:left w:val="none" w:sz="0" w:space="0" w:color="auto"/>
            <w:bottom w:val="none" w:sz="0" w:space="0" w:color="auto"/>
            <w:right w:val="none" w:sz="0" w:space="0" w:color="auto"/>
          </w:divBdr>
          <w:divsChild>
            <w:div w:id="1329480081">
              <w:marLeft w:val="0"/>
              <w:marRight w:val="0"/>
              <w:marTop w:val="0"/>
              <w:marBottom w:val="0"/>
              <w:divBdr>
                <w:top w:val="none" w:sz="0" w:space="0" w:color="auto"/>
                <w:left w:val="none" w:sz="0" w:space="0" w:color="auto"/>
                <w:bottom w:val="none" w:sz="0" w:space="0" w:color="auto"/>
                <w:right w:val="none" w:sz="0" w:space="0" w:color="auto"/>
              </w:divBdr>
            </w:div>
          </w:divsChild>
        </w:div>
        <w:div w:id="1861776921">
          <w:marLeft w:val="0"/>
          <w:marRight w:val="0"/>
          <w:marTop w:val="0"/>
          <w:marBottom w:val="0"/>
          <w:divBdr>
            <w:top w:val="none" w:sz="0" w:space="0" w:color="auto"/>
            <w:left w:val="none" w:sz="0" w:space="0" w:color="auto"/>
            <w:bottom w:val="none" w:sz="0" w:space="0" w:color="auto"/>
            <w:right w:val="none" w:sz="0" w:space="0" w:color="auto"/>
          </w:divBdr>
          <w:divsChild>
            <w:div w:id="1350764971">
              <w:marLeft w:val="0"/>
              <w:marRight w:val="0"/>
              <w:marTop w:val="0"/>
              <w:marBottom w:val="0"/>
              <w:divBdr>
                <w:top w:val="none" w:sz="0" w:space="0" w:color="auto"/>
                <w:left w:val="none" w:sz="0" w:space="0" w:color="auto"/>
                <w:bottom w:val="none" w:sz="0" w:space="0" w:color="auto"/>
                <w:right w:val="none" w:sz="0" w:space="0" w:color="auto"/>
              </w:divBdr>
            </w:div>
          </w:divsChild>
        </w:div>
        <w:div w:id="915868863">
          <w:marLeft w:val="0"/>
          <w:marRight w:val="0"/>
          <w:marTop w:val="0"/>
          <w:marBottom w:val="0"/>
          <w:divBdr>
            <w:top w:val="none" w:sz="0" w:space="0" w:color="auto"/>
            <w:left w:val="none" w:sz="0" w:space="0" w:color="auto"/>
            <w:bottom w:val="none" w:sz="0" w:space="0" w:color="auto"/>
            <w:right w:val="none" w:sz="0" w:space="0" w:color="auto"/>
          </w:divBdr>
          <w:divsChild>
            <w:div w:id="1420440818">
              <w:marLeft w:val="0"/>
              <w:marRight w:val="0"/>
              <w:marTop w:val="0"/>
              <w:marBottom w:val="0"/>
              <w:divBdr>
                <w:top w:val="none" w:sz="0" w:space="0" w:color="auto"/>
                <w:left w:val="none" w:sz="0" w:space="0" w:color="auto"/>
                <w:bottom w:val="none" w:sz="0" w:space="0" w:color="auto"/>
                <w:right w:val="none" w:sz="0" w:space="0" w:color="auto"/>
              </w:divBdr>
            </w:div>
          </w:divsChild>
        </w:div>
        <w:div w:id="2140175139">
          <w:marLeft w:val="0"/>
          <w:marRight w:val="0"/>
          <w:marTop w:val="0"/>
          <w:marBottom w:val="0"/>
          <w:divBdr>
            <w:top w:val="none" w:sz="0" w:space="0" w:color="auto"/>
            <w:left w:val="none" w:sz="0" w:space="0" w:color="auto"/>
            <w:bottom w:val="none" w:sz="0" w:space="0" w:color="auto"/>
            <w:right w:val="none" w:sz="0" w:space="0" w:color="auto"/>
          </w:divBdr>
        </w:div>
        <w:div w:id="1925450969">
          <w:marLeft w:val="0"/>
          <w:marRight w:val="0"/>
          <w:marTop w:val="0"/>
          <w:marBottom w:val="0"/>
          <w:divBdr>
            <w:top w:val="none" w:sz="0" w:space="0" w:color="auto"/>
            <w:left w:val="none" w:sz="0" w:space="0" w:color="auto"/>
            <w:bottom w:val="none" w:sz="0" w:space="0" w:color="auto"/>
            <w:right w:val="none" w:sz="0" w:space="0" w:color="auto"/>
          </w:divBdr>
          <w:divsChild>
            <w:div w:id="199825696">
              <w:marLeft w:val="0"/>
              <w:marRight w:val="0"/>
              <w:marTop w:val="0"/>
              <w:marBottom w:val="0"/>
              <w:divBdr>
                <w:top w:val="none" w:sz="0" w:space="0" w:color="auto"/>
                <w:left w:val="none" w:sz="0" w:space="0" w:color="auto"/>
                <w:bottom w:val="none" w:sz="0" w:space="0" w:color="auto"/>
                <w:right w:val="none" w:sz="0" w:space="0" w:color="auto"/>
              </w:divBdr>
            </w:div>
          </w:divsChild>
        </w:div>
        <w:div w:id="1885602023">
          <w:marLeft w:val="0"/>
          <w:marRight w:val="0"/>
          <w:marTop w:val="0"/>
          <w:marBottom w:val="0"/>
          <w:divBdr>
            <w:top w:val="none" w:sz="0" w:space="0" w:color="auto"/>
            <w:left w:val="none" w:sz="0" w:space="0" w:color="auto"/>
            <w:bottom w:val="none" w:sz="0" w:space="0" w:color="auto"/>
            <w:right w:val="none" w:sz="0" w:space="0" w:color="auto"/>
          </w:divBdr>
          <w:divsChild>
            <w:div w:id="1696685669">
              <w:marLeft w:val="0"/>
              <w:marRight w:val="0"/>
              <w:marTop w:val="0"/>
              <w:marBottom w:val="0"/>
              <w:divBdr>
                <w:top w:val="none" w:sz="0" w:space="0" w:color="auto"/>
                <w:left w:val="none" w:sz="0" w:space="0" w:color="auto"/>
                <w:bottom w:val="none" w:sz="0" w:space="0" w:color="auto"/>
                <w:right w:val="none" w:sz="0" w:space="0" w:color="auto"/>
              </w:divBdr>
            </w:div>
          </w:divsChild>
        </w:div>
        <w:div w:id="474447584">
          <w:marLeft w:val="0"/>
          <w:marRight w:val="0"/>
          <w:marTop w:val="0"/>
          <w:marBottom w:val="0"/>
          <w:divBdr>
            <w:top w:val="none" w:sz="0" w:space="0" w:color="auto"/>
            <w:left w:val="none" w:sz="0" w:space="0" w:color="auto"/>
            <w:bottom w:val="none" w:sz="0" w:space="0" w:color="auto"/>
            <w:right w:val="none" w:sz="0" w:space="0" w:color="auto"/>
          </w:divBdr>
        </w:div>
      </w:divsChild>
    </w:div>
    <w:div w:id="257300655">
      <w:bodyDiv w:val="1"/>
      <w:marLeft w:val="0"/>
      <w:marRight w:val="0"/>
      <w:marTop w:val="0"/>
      <w:marBottom w:val="0"/>
      <w:divBdr>
        <w:top w:val="none" w:sz="0" w:space="0" w:color="auto"/>
        <w:left w:val="none" w:sz="0" w:space="0" w:color="auto"/>
        <w:bottom w:val="none" w:sz="0" w:space="0" w:color="auto"/>
        <w:right w:val="none" w:sz="0" w:space="0" w:color="auto"/>
      </w:divBdr>
      <w:divsChild>
        <w:div w:id="1858346504">
          <w:marLeft w:val="-7"/>
          <w:marRight w:val="0"/>
          <w:marTop w:val="0"/>
          <w:marBottom w:val="0"/>
          <w:divBdr>
            <w:top w:val="none" w:sz="0" w:space="0" w:color="auto"/>
            <w:left w:val="none" w:sz="0" w:space="0" w:color="auto"/>
            <w:bottom w:val="none" w:sz="0" w:space="0" w:color="auto"/>
            <w:right w:val="none" w:sz="0" w:space="0" w:color="auto"/>
          </w:divBdr>
        </w:div>
        <w:div w:id="856507244">
          <w:marLeft w:val="-7"/>
          <w:marRight w:val="0"/>
          <w:marTop w:val="0"/>
          <w:marBottom w:val="0"/>
          <w:divBdr>
            <w:top w:val="none" w:sz="0" w:space="0" w:color="auto"/>
            <w:left w:val="none" w:sz="0" w:space="0" w:color="auto"/>
            <w:bottom w:val="none" w:sz="0" w:space="0" w:color="auto"/>
            <w:right w:val="none" w:sz="0" w:space="0" w:color="auto"/>
          </w:divBdr>
        </w:div>
        <w:div w:id="1481656743">
          <w:marLeft w:val="-7"/>
          <w:marRight w:val="0"/>
          <w:marTop w:val="0"/>
          <w:marBottom w:val="0"/>
          <w:divBdr>
            <w:top w:val="none" w:sz="0" w:space="0" w:color="auto"/>
            <w:left w:val="none" w:sz="0" w:space="0" w:color="auto"/>
            <w:bottom w:val="none" w:sz="0" w:space="0" w:color="auto"/>
            <w:right w:val="none" w:sz="0" w:space="0" w:color="auto"/>
          </w:divBdr>
        </w:div>
        <w:div w:id="546378073">
          <w:marLeft w:val="-7"/>
          <w:marRight w:val="0"/>
          <w:marTop w:val="0"/>
          <w:marBottom w:val="0"/>
          <w:divBdr>
            <w:top w:val="none" w:sz="0" w:space="0" w:color="auto"/>
            <w:left w:val="none" w:sz="0" w:space="0" w:color="auto"/>
            <w:bottom w:val="none" w:sz="0" w:space="0" w:color="auto"/>
            <w:right w:val="none" w:sz="0" w:space="0" w:color="auto"/>
          </w:divBdr>
        </w:div>
        <w:div w:id="1461806860">
          <w:marLeft w:val="-7"/>
          <w:marRight w:val="0"/>
          <w:marTop w:val="0"/>
          <w:marBottom w:val="0"/>
          <w:divBdr>
            <w:top w:val="none" w:sz="0" w:space="0" w:color="auto"/>
            <w:left w:val="none" w:sz="0" w:space="0" w:color="auto"/>
            <w:bottom w:val="none" w:sz="0" w:space="0" w:color="auto"/>
            <w:right w:val="none" w:sz="0" w:space="0" w:color="auto"/>
          </w:divBdr>
        </w:div>
      </w:divsChild>
    </w:div>
    <w:div w:id="358625235">
      <w:bodyDiv w:val="1"/>
      <w:marLeft w:val="0"/>
      <w:marRight w:val="0"/>
      <w:marTop w:val="0"/>
      <w:marBottom w:val="0"/>
      <w:divBdr>
        <w:top w:val="none" w:sz="0" w:space="0" w:color="auto"/>
        <w:left w:val="none" w:sz="0" w:space="0" w:color="auto"/>
        <w:bottom w:val="none" w:sz="0" w:space="0" w:color="auto"/>
        <w:right w:val="none" w:sz="0" w:space="0" w:color="auto"/>
      </w:divBdr>
      <w:divsChild>
        <w:div w:id="779254970">
          <w:marLeft w:val="-7"/>
          <w:marRight w:val="0"/>
          <w:marTop w:val="0"/>
          <w:marBottom w:val="0"/>
          <w:divBdr>
            <w:top w:val="none" w:sz="0" w:space="0" w:color="auto"/>
            <w:left w:val="none" w:sz="0" w:space="0" w:color="auto"/>
            <w:bottom w:val="none" w:sz="0" w:space="0" w:color="auto"/>
            <w:right w:val="none" w:sz="0" w:space="0" w:color="auto"/>
          </w:divBdr>
        </w:div>
        <w:div w:id="220213514">
          <w:marLeft w:val="-7"/>
          <w:marRight w:val="0"/>
          <w:marTop w:val="0"/>
          <w:marBottom w:val="0"/>
          <w:divBdr>
            <w:top w:val="none" w:sz="0" w:space="0" w:color="auto"/>
            <w:left w:val="none" w:sz="0" w:space="0" w:color="auto"/>
            <w:bottom w:val="none" w:sz="0" w:space="0" w:color="auto"/>
            <w:right w:val="none" w:sz="0" w:space="0" w:color="auto"/>
          </w:divBdr>
        </w:div>
        <w:div w:id="205879162">
          <w:marLeft w:val="-7"/>
          <w:marRight w:val="0"/>
          <w:marTop w:val="0"/>
          <w:marBottom w:val="0"/>
          <w:divBdr>
            <w:top w:val="none" w:sz="0" w:space="0" w:color="auto"/>
            <w:left w:val="none" w:sz="0" w:space="0" w:color="auto"/>
            <w:bottom w:val="none" w:sz="0" w:space="0" w:color="auto"/>
            <w:right w:val="none" w:sz="0" w:space="0" w:color="auto"/>
          </w:divBdr>
        </w:div>
      </w:divsChild>
    </w:div>
    <w:div w:id="484009513">
      <w:bodyDiv w:val="1"/>
      <w:marLeft w:val="0"/>
      <w:marRight w:val="0"/>
      <w:marTop w:val="0"/>
      <w:marBottom w:val="0"/>
      <w:divBdr>
        <w:top w:val="none" w:sz="0" w:space="0" w:color="auto"/>
        <w:left w:val="none" w:sz="0" w:space="0" w:color="auto"/>
        <w:bottom w:val="none" w:sz="0" w:space="0" w:color="auto"/>
        <w:right w:val="none" w:sz="0" w:space="0" w:color="auto"/>
      </w:divBdr>
      <w:divsChild>
        <w:div w:id="913204861">
          <w:marLeft w:val="-7"/>
          <w:marRight w:val="0"/>
          <w:marTop w:val="0"/>
          <w:marBottom w:val="0"/>
          <w:divBdr>
            <w:top w:val="none" w:sz="0" w:space="0" w:color="auto"/>
            <w:left w:val="none" w:sz="0" w:space="0" w:color="auto"/>
            <w:bottom w:val="none" w:sz="0" w:space="0" w:color="auto"/>
            <w:right w:val="none" w:sz="0" w:space="0" w:color="auto"/>
          </w:divBdr>
        </w:div>
        <w:div w:id="1247302664">
          <w:marLeft w:val="-7"/>
          <w:marRight w:val="0"/>
          <w:marTop w:val="0"/>
          <w:marBottom w:val="0"/>
          <w:divBdr>
            <w:top w:val="none" w:sz="0" w:space="0" w:color="auto"/>
            <w:left w:val="none" w:sz="0" w:space="0" w:color="auto"/>
            <w:bottom w:val="none" w:sz="0" w:space="0" w:color="auto"/>
            <w:right w:val="none" w:sz="0" w:space="0" w:color="auto"/>
          </w:divBdr>
        </w:div>
        <w:div w:id="1203982663">
          <w:marLeft w:val="-7"/>
          <w:marRight w:val="0"/>
          <w:marTop w:val="0"/>
          <w:marBottom w:val="0"/>
          <w:divBdr>
            <w:top w:val="none" w:sz="0" w:space="0" w:color="auto"/>
            <w:left w:val="none" w:sz="0" w:space="0" w:color="auto"/>
            <w:bottom w:val="none" w:sz="0" w:space="0" w:color="auto"/>
            <w:right w:val="none" w:sz="0" w:space="0" w:color="auto"/>
          </w:divBdr>
        </w:div>
      </w:divsChild>
    </w:div>
    <w:div w:id="493499567">
      <w:bodyDiv w:val="1"/>
      <w:marLeft w:val="0"/>
      <w:marRight w:val="0"/>
      <w:marTop w:val="0"/>
      <w:marBottom w:val="0"/>
      <w:divBdr>
        <w:top w:val="none" w:sz="0" w:space="0" w:color="auto"/>
        <w:left w:val="none" w:sz="0" w:space="0" w:color="auto"/>
        <w:bottom w:val="none" w:sz="0" w:space="0" w:color="auto"/>
        <w:right w:val="none" w:sz="0" w:space="0" w:color="auto"/>
      </w:divBdr>
    </w:div>
    <w:div w:id="511455781">
      <w:bodyDiv w:val="1"/>
      <w:marLeft w:val="0"/>
      <w:marRight w:val="0"/>
      <w:marTop w:val="0"/>
      <w:marBottom w:val="0"/>
      <w:divBdr>
        <w:top w:val="none" w:sz="0" w:space="0" w:color="auto"/>
        <w:left w:val="none" w:sz="0" w:space="0" w:color="auto"/>
        <w:bottom w:val="none" w:sz="0" w:space="0" w:color="auto"/>
        <w:right w:val="none" w:sz="0" w:space="0" w:color="auto"/>
      </w:divBdr>
      <w:divsChild>
        <w:div w:id="102655828">
          <w:marLeft w:val="1166"/>
          <w:marRight w:val="0"/>
          <w:marTop w:val="115"/>
          <w:marBottom w:val="0"/>
          <w:divBdr>
            <w:top w:val="none" w:sz="0" w:space="0" w:color="auto"/>
            <w:left w:val="none" w:sz="0" w:space="0" w:color="auto"/>
            <w:bottom w:val="none" w:sz="0" w:space="0" w:color="auto"/>
            <w:right w:val="none" w:sz="0" w:space="0" w:color="auto"/>
          </w:divBdr>
        </w:div>
        <w:div w:id="1177961403">
          <w:marLeft w:val="1166"/>
          <w:marRight w:val="0"/>
          <w:marTop w:val="115"/>
          <w:marBottom w:val="0"/>
          <w:divBdr>
            <w:top w:val="none" w:sz="0" w:space="0" w:color="auto"/>
            <w:left w:val="none" w:sz="0" w:space="0" w:color="auto"/>
            <w:bottom w:val="none" w:sz="0" w:space="0" w:color="auto"/>
            <w:right w:val="none" w:sz="0" w:space="0" w:color="auto"/>
          </w:divBdr>
        </w:div>
        <w:div w:id="1383990190">
          <w:marLeft w:val="1166"/>
          <w:marRight w:val="0"/>
          <w:marTop w:val="115"/>
          <w:marBottom w:val="0"/>
          <w:divBdr>
            <w:top w:val="none" w:sz="0" w:space="0" w:color="auto"/>
            <w:left w:val="none" w:sz="0" w:space="0" w:color="auto"/>
            <w:bottom w:val="none" w:sz="0" w:space="0" w:color="auto"/>
            <w:right w:val="none" w:sz="0" w:space="0" w:color="auto"/>
          </w:divBdr>
        </w:div>
      </w:divsChild>
    </w:div>
    <w:div w:id="558245234">
      <w:bodyDiv w:val="1"/>
      <w:marLeft w:val="0"/>
      <w:marRight w:val="0"/>
      <w:marTop w:val="0"/>
      <w:marBottom w:val="0"/>
      <w:divBdr>
        <w:top w:val="none" w:sz="0" w:space="0" w:color="auto"/>
        <w:left w:val="none" w:sz="0" w:space="0" w:color="auto"/>
        <w:bottom w:val="none" w:sz="0" w:space="0" w:color="auto"/>
        <w:right w:val="none" w:sz="0" w:space="0" w:color="auto"/>
      </w:divBdr>
    </w:div>
    <w:div w:id="599604194">
      <w:bodyDiv w:val="1"/>
      <w:marLeft w:val="0"/>
      <w:marRight w:val="0"/>
      <w:marTop w:val="0"/>
      <w:marBottom w:val="0"/>
      <w:divBdr>
        <w:top w:val="none" w:sz="0" w:space="0" w:color="auto"/>
        <w:left w:val="none" w:sz="0" w:space="0" w:color="auto"/>
        <w:bottom w:val="none" w:sz="0" w:space="0" w:color="auto"/>
        <w:right w:val="none" w:sz="0" w:space="0" w:color="auto"/>
      </w:divBdr>
      <w:divsChild>
        <w:div w:id="1302077379">
          <w:marLeft w:val="-7"/>
          <w:marRight w:val="0"/>
          <w:marTop w:val="0"/>
          <w:marBottom w:val="0"/>
          <w:divBdr>
            <w:top w:val="none" w:sz="0" w:space="0" w:color="auto"/>
            <w:left w:val="none" w:sz="0" w:space="0" w:color="auto"/>
            <w:bottom w:val="none" w:sz="0" w:space="0" w:color="auto"/>
            <w:right w:val="none" w:sz="0" w:space="0" w:color="auto"/>
          </w:divBdr>
        </w:div>
        <w:div w:id="1929338964">
          <w:marLeft w:val="-7"/>
          <w:marRight w:val="0"/>
          <w:marTop w:val="0"/>
          <w:marBottom w:val="0"/>
          <w:divBdr>
            <w:top w:val="none" w:sz="0" w:space="0" w:color="auto"/>
            <w:left w:val="none" w:sz="0" w:space="0" w:color="auto"/>
            <w:bottom w:val="none" w:sz="0" w:space="0" w:color="auto"/>
            <w:right w:val="none" w:sz="0" w:space="0" w:color="auto"/>
          </w:divBdr>
        </w:div>
        <w:div w:id="733241441">
          <w:marLeft w:val="-7"/>
          <w:marRight w:val="0"/>
          <w:marTop w:val="0"/>
          <w:marBottom w:val="0"/>
          <w:divBdr>
            <w:top w:val="none" w:sz="0" w:space="0" w:color="auto"/>
            <w:left w:val="none" w:sz="0" w:space="0" w:color="auto"/>
            <w:bottom w:val="none" w:sz="0" w:space="0" w:color="auto"/>
            <w:right w:val="none" w:sz="0" w:space="0" w:color="auto"/>
          </w:divBdr>
        </w:div>
      </w:divsChild>
    </w:div>
    <w:div w:id="641616747">
      <w:bodyDiv w:val="1"/>
      <w:marLeft w:val="0"/>
      <w:marRight w:val="0"/>
      <w:marTop w:val="0"/>
      <w:marBottom w:val="0"/>
      <w:divBdr>
        <w:top w:val="none" w:sz="0" w:space="0" w:color="auto"/>
        <w:left w:val="none" w:sz="0" w:space="0" w:color="auto"/>
        <w:bottom w:val="none" w:sz="0" w:space="0" w:color="auto"/>
        <w:right w:val="none" w:sz="0" w:space="0" w:color="auto"/>
      </w:divBdr>
      <w:divsChild>
        <w:div w:id="212498979">
          <w:marLeft w:val="-7"/>
          <w:marRight w:val="0"/>
          <w:marTop w:val="0"/>
          <w:marBottom w:val="0"/>
          <w:divBdr>
            <w:top w:val="none" w:sz="0" w:space="0" w:color="auto"/>
            <w:left w:val="none" w:sz="0" w:space="0" w:color="auto"/>
            <w:bottom w:val="none" w:sz="0" w:space="0" w:color="auto"/>
            <w:right w:val="none" w:sz="0" w:space="0" w:color="auto"/>
          </w:divBdr>
        </w:div>
        <w:div w:id="1409424395">
          <w:marLeft w:val="-7"/>
          <w:marRight w:val="0"/>
          <w:marTop w:val="0"/>
          <w:marBottom w:val="0"/>
          <w:divBdr>
            <w:top w:val="none" w:sz="0" w:space="0" w:color="auto"/>
            <w:left w:val="none" w:sz="0" w:space="0" w:color="auto"/>
            <w:bottom w:val="none" w:sz="0" w:space="0" w:color="auto"/>
            <w:right w:val="none" w:sz="0" w:space="0" w:color="auto"/>
          </w:divBdr>
        </w:div>
        <w:div w:id="832650382">
          <w:marLeft w:val="-7"/>
          <w:marRight w:val="0"/>
          <w:marTop w:val="0"/>
          <w:marBottom w:val="0"/>
          <w:divBdr>
            <w:top w:val="none" w:sz="0" w:space="0" w:color="auto"/>
            <w:left w:val="none" w:sz="0" w:space="0" w:color="auto"/>
            <w:bottom w:val="none" w:sz="0" w:space="0" w:color="auto"/>
            <w:right w:val="none" w:sz="0" w:space="0" w:color="auto"/>
          </w:divBdr>
        </w:div>
      </w:divsChild>
    </w:div>
    <w:div w:id="710033161">
      <w:bodyDiv w:val="1"/>
      <w:marLeft w:val="0"/>
      <w:marRight w:val="0"/>
      <w:marTop w:val="0"/>
      <w:marBottom w:val="0"/>
      <w:divBdr>
        <w:top w:val="none" w:sz="0" w:space="0" w:color="auto"/>
        <w:left w:val="none" w:sz="0" w:space="0" w:color="auto"/>
        <w:bottom w:val="none" w:sz="0" w:space="0" w:color="auto"/>
        <w:right w:val="none" w:sz="0" w:space="0" w:color="auto"/>
      </w:divBdr>
    </w:div>
    <w:div w:id="747195155">
      <w:bodyDiv w:val="1"/>
      <w:marLeft w:val="0"/>
      <w:marRight w:val="0"/>
      <w:marTop w:val="0"/>
      <w:marBottom w:val="0"/>
      <w:divBdr>
        <w:top w:val="none" w:sz="0" w:space="0" w:color="auto"/>
        <w:left w:val="none" w:sz="0" w:space="0" w:color="auto"/>
        <w:bottom w:val="none" w:sz="0" w:space="0" w:color="auto"/>
        <w:right w:val="none" w:sz="0" w:space="0" w:color="auto"/>
      </w:divBdr>
    </w:div>
    <w:div w:id="772898071">
      <w:bodyDiv w:val="1"/>
      <w:marLeft w:val="0"/>
      <w:marRight w:val="0"/>
      <w:marTop w:val="0"/>
      <w:marBottom w:val="0"/>
      <w:divBdr>
        <w:top w:val="none" w:sz="0" w:space="0" w:color="auto"/>
        <w:left w:val="none" w:sz="0" w:space="0" w:color="auto"/>
        <w:bottom w:val="none" w:sz="0" w:space="0" w:color="auto"/>
        <w:right w:val="none" w:sz="0" w:space="0" w:color="auto"/>
      </w:divBdr>
      <w:divsChild>
        <w:div w:id="202984094">
          <w:marLeft w:val="0"/>
          <w:marRight w:val="0"/>
          <w:marTop w:val="0"/>
          <w:marBottom w:val="0"/>
          <w:divBdr>
            <w:top w:val="none" w:sz="0" w:space="0" w:color="auto"/>
            <w:left w:val="none" w:sz="0" w:space="0" w:color="auto"/>
            <w:bottom w:val="none" w:sz="0" w:space="0" w:color="auto"/>
            <w:right w:val="none" w:sz="0" w:space="0" w:color="auto"/>
          </w:divBdr>
        </w:div>
      </w:divsChild>
    </w:div>
    <w:div w:id="872885037">
      <w:bodyDiv w:val="1"/>
      <w:marLeft w:val="0"/>
      <w:marRight w:val="0"/>
      <w:marTop w:val="0"/>
      <w:marBottom w:val="0"/>
      <w:divBdr>
        <w:top w:val="none" w:sz="0" w:space="0" w:color="auto"/>
        <w:left w:val="none" w:sz="0" w:space="0" w:color="auto"/>
        <w:bottom w:val="none" w:sz="0" w:space="0" w:color="auto"/>
        <w:right w:val="none" w:sz="0" w:space="0" w:color="auto"/>
      </w:divBdr>
      <w:divsChild>
        <w:div w:id="82462668">
          <w:marLeft w:val="-7"/>
          <w:marRight w:val="0"/>
          <w:marTop w:val="0"/>
          <w:marBottom w:val="0"/>
          <w:divBdr>
            <w:top w:val="none" w:sz="0" w:space="0" w:color="auto"/>
            <w:left w:val="none" w:sz="0" w:space="0" w:color="auto"/>
            <w:bottom w:val="none" w:sz="0" w:space="0" w:color="auto"/>
            <w:right w:val="none" w:sz="0" w:space="0" w:color="auto"/>
          </w:divBdr>
        </w:div>
      </w:divsChild>
    </w:div>
    <w:div w:id="928928343">
      <w:bodyDiv w:val="1"/>
      <w:marLeft w:val="0"/>
      <w:marRight w:val="0"/>
      <w:marTop w:val="0"/>
      <w:marBottom w:val="0"/>
      <w:divBdr>
        <w:top w:val="none" w:sz="0" w:space="0" w:color="auto"/>
        <w:left w:val="none" w:sz="0" w:space="0" w:color="auto"/>
        <w:bottom w:val="none" w:sz="0" w:space="0" w:color="auto"/>
        <w:right w:val="none" w:sz="0" w:space="0" w:color="auto"/>
      </w:divBdr>
      <w:divsChild>
        <w:div w:id="355810412">
          <w:marLeft w:val="-7"/>
          <w:marRight w:val="0"/>
          <w:marTop w:val="0"/>
          <w:marBottom w:val="0"/>
          <w:divBdr>
            <w:top w:val="none" w:sz="0" w:space="0" w:color="auto"/>
            <w:left w:val="none" w:sz="0" w:space="0" w:color="auto"/>
            <w:bottom w:val="none" w:sz="0" w:space="0" w:color="auto"/>
            <w:right w:val="none" w:sz="0" w:space="0" w:color="auto"/>
          </w:divBdr>
        </w:div>
        <w:div w:id="546917792">
          <w:marLeft w:val="-7"/>
          <w:marRight w:val="0"/>
          <w:marTop w:val="0"/>
          <w:marBottom w:val="0"/>
          <w:divBdr>
            <w:top w:val="none" w:sz="0" w:space="0" w:color="auto"/>
            <w:left w:val="none" w:sz="0" w:space="0" w:color="auto"/>
            <w:bottom w:val="none" w:sz="0" w:space="0" w:color="auto"/>
            <w:right w:val="none" w:sz="0" w:space="0" w:color="auto"/>
          </w:divBdr>
        </w:div>
        <w:div w:id="385447318">
          <w:marLeft w:val="-7"/>
          <w:marRight w:val="0"/>
          <w:marTop w:val="0"/>
          <w:marBottom w:val="0"/>
          <w:divBdr>
            <w:top w:val="none" w:sz="0" w:space="0" w:color="auto"/>
            <w:left w:val="none" w:sz="0" w:space="0" w:color="auto"/>
            <w:bottom w:val="none" w:sz="0" w:space="0" w:color="auto"/>
            <w:right w:val="none" w:sz="0" w:space="0" w:color="auto"/>
          </w:divBdr>
        </w:div>
      </w:divsChild>
    </w:div>
    <w:div w:id="929309677">
      <w:bodyDiv w:val="1"/>
      <w:marLeft w:val="0"/>
      <w:marRight w:val="0"/>
      <w:marTop w:val="0"/>
      <w:marBottom w:val="0"/>
      <w:divBdr>
        <w:top w:val="none" w:sz="0" w:space="0" w:color="auto"/>
        <w:left w:val="none" w:sz="0" w:space="0" w:color="auto"/>
        <w:bottom w:val="none" w:sz="0" w:space="0" w:color="auto"/>
        <w:right w:val="none" w:sz="0" w:space="0" w:color="auto"/>
      </w:divBdr>
    </w:div>
    <w:div w:id="991980498">
      <w:bodyDiv w:val="1"/>
      <w:marLeft w:val="0"/>
      <w:marRight w:val="0"/>
      <w:marTop w:val="0"/>
      <w:marBottom w:val="0"/>
      <w:divBdr>
        <w:top w:val="none" w:sz="0" w:space="0" w:color="auto"/>
        <w:left w:val="none" w:sz="0" w:space="0" w:color="auto"/>
        <w:bottom w:val="none" w:sz="0" w:space="0" w:color="auto"/>
        <w:right w:val="none" w:sz="0" w:space="0" w:color="auto"/>
      </w:divBdr>
      <w:divsChild>
        <w:div w:id="527984689">
          <w:marLeft w:val="-7"/>
          <w:marRight w:val="0"/>
          <w:marTop w:val="0"/>
          <w:marBottom w:val="0"/>
          <w:divBdr>
            <w:top w:val="none" w:sz="0" w:space="0" w:color="auto"/>
            <w:left w:val="none" w:sz="0" w:space="0" w:color="auto"/>
            <w:bottom w:val="none" w:sz="0" w:space="0" w:color="auto"/>
            <w:right w:val="none" w:sz="0" w:space="0" w:color="auto"/>
          </w:divBdr>
        </w:div>
        <w:div w:id="717584179">
          <w:marLeft w:val="-7"/>
          <w:marRight w:val="0"/>
          <w:marTop w:val="0"/>
          <w:marBottom w:val="0"/>
          <w:divBdr>
            <w:top w:val="none" w:sz="0" w:space="0" w:color="auto"/>
            <w:left w:val="none" w:sz="0" w:space="0" w:color="auto"/>
            <w:bottom w:val="none" w:sz="0" w:space="0" w:color="auto"/>
            <w:right w:val="none" w:sz="0" w:space="0" w:color="auto"/>
          </w:divBdr>
        </w:div>
        <w:div w:id="1968733843">
          <w:marLeft w:val="-7"/>
          <w:marRight w:val="0"/>
          <w:marTop w:val="0"/>
          <w:marBottom w:val="0"/>
          <w:divBdr>
            <w:top w:val="none" w:sz="0" w:space="0" w:color="auto"/>
            <w:left w:val="none" w:sz="0" w:space="0" w:color="auto"/>
            <w:bottom w:val="none" w:sz="0" w:space="0" w:color="auto"/>
            <w:right w:val="none" w:sz="0" w:space="0" w:color="auto"/>
          </w:divBdr>
        </w:div>
      </w:divsChild>
    </w:div>
    <w:div w:id="1061099655">
      <w:bodyDiv w:val="1"/>
      <w:marLeft w:val="0"/>
      <w:marRight w:val="0"/>
      <w:marTop w:val="0"/>
      <w:marBottom w:val="0"/>
      <w:divBdr>
        <w:top w:val="none" w:sz="0" w:space="0" w:color="auto"/>
        <w:left w:val="none" w:sz="0" w:space="0" w:color="auto"/>
        <w:bottom w:val="none" w:sz="0" w:space="0" w:color="auto"/>
        <w:right w:val="none" w:sz="0" w:space="0" w:color="auto"/>
      </w:divBdr>
      <w:divsChild>
        <w:div w:id="97717534">
          <w:marLeft w:val="1166"/>
          <w:marRight w:val="0"/>
          <w:marTop w:val="115"/>
          <w:marBottom w:val="0"/>
          <w:divBdr>
            <w:top w:val="none" w:sz="0" w:space="0" w:color="auto"/>
            <w:left w:val="none" w:sz="0" w:space="0" w:color="auto"/>
            <w:bottom w:val="none" w:sz="0" w:space="0" w:color="auto"/>
            <w:right w:val="none" w:sz="0" w:space="0" w:color="auto"/>
          </w:divBdr>
        </w:div>
        <w:div w:id="654840658">
          <w:marLeft w:val="1166"/>
          <w:marRight w:val="0"/>
          <w:marTop w:val="115"/>
          <w:marBottom w:val="0"/>
          <w:divBdr>
            <w:top w:val="none" w:sz="0" w:space="0" w:color="auto"/>
            <w:left w:val="none" w:sz="0" w:space="0" w:color="auto"/>
            <w:bottom w:val="none" w:sz="0" w:space="0" w:color="auto"/>
            <w:right w:val="none" w:sz="0" w:space="0" w:color="auto"/>
          </w:divBdr>
        </w:div>
        <w:div w:id="758601811">
          <w:marLeft w:val="1166"/>
          <w:marRight w:val="0"/>
          <w:marTop w:val="115"/>
          <w:marBottom w:val="0"/>
          <w:divBdr>
            <w:top w:val="none" w:sz="0" w:space="0" w:color="auto"/>
            <w:left w:val="none" w:sz="0" w:space="0" w:color="auto"/>
            <w:bottom w:val="none" w:sz="0" w:space="0" w:color="auto"/>
            <w:right w:val="none" w:sz="0" w:space="0" w:color="auto"/>
          </w:divBdr>
        </w:div>
      </w:divsChild>
    </w:div>
    <w:div w:id="1082873503">
      <w:bodyDiv w:val="1"/>
      <w:marLeft w:val="0"/>
      <w:marRight w:val="0"/>
      <w:marTop w:val="0"/>
      <w:marBottom w:val="0"/>
      <w:divBdr>
        <w:top w:val="none" w:sz="0" w:space="0" w:color="auto"/>
        <w:left w:val="none" w:sz="0" w:space="0" w:color="auto"/>
        <w:bottom w:val="none" w:sz="0" w:space="0" w:color="auto"/>
        <w:right w:val="none" w:sz="0" w:space="0" w:color="auto"/>
      </w:divBdr>
    </w:div>
    <w:div w:id="1300575700">
      <w:bodyDiv w:val="1"/>
      <w:marLeft w:val="0"/>
      <w:marRight w:val="0"/>
      <w:marTop w:val="0"/>
      <w:marBottom w:val="0"/>
      <w:divBdr>
        <w:top w:val="none" w:sz="0" w:space="0" w:color="auto"/>
        <w:left w:val="none" w:sz="0" w:space="0" w:color="auto"/>
        <w:bottom w:val="none" w:sz="0" w:space="0" w:color="auto"/>
        <w:right w:val="none" w:sz="0" w:space="0" w:color="auto"/>
      </w:divBdr>
    </w:div>
    <w:div w:id="1355111744">
      <w:bodyDiv w:val="1"/>
      <w:marLeft w:val="0"/>
      <w:marRight w:val="0"/>
      <w:marTop w:val="0"/>
      <w:marBottom w:val="0"/>
      <w:divBdr>
        <w:top w:val="none" w:sz="0" w:space="0" w:color="auto"/>
        <w:left w:val="none" w:sz="0" w:space="0" w:color="auto"/>
        <w:bottom w:val="none" w:sz="0" w:space="0" w:color="auto"/>
        <w:right w:val="none" w:sz="0" w:space="0" w:color="auto"/>
      </w:divBdr>
      <w:divsChild>
        <w:div w:id="1384715281">
          <w:marLeft w:val="1166"/>
          <w:marRight w:val="0"/>
          <w:marTop w:val="115"/>
          <w:marBottom w:val="0"/>
          <w:divBdr>
            <w:top w:val="none" w:sz="0" w:space="0" w:color="auto"/>
            <w:left w:val="none" w:sz="0" w:space="0" w:color="auto"/>
            <w:bottom w:val="none" w:sz="0" w:space="0" w:color="auto"/>
            <w:right w:val="none" w:sz="0" w:space="0" w:color="auto"/>
          </w:divBdr>
        </w:div>
        <w:div w:id="1640961985">
          <w:marLeft w:val="1166"/>
          <w:marRight w:val="0"/>
          <w:marTop w:val="115"/>
          <w:marBottom w:val="0"/>
          <w:divBdr>
            <w:top w:val="none" w:sz="0" w:space="0" w:color="auto"/>
            <w:left w:val="none" w:sz="0" w:space="0" w:color="auto"/>
            <w:bottom w:val="none" w:sz="0" w:space="0" w:color="auto"/>
            <w:right w:val="none" w:sz="0" w:space="0" w:color="auto"/>
          </w:divBdr>
        </w:div>
        <w:div w:id="1668710328">
          <w:marLeft w:val="1166"/>
          <w:marRight w:val="0"/>
          <w:marTop w:val="115"/>
          <w:marBottom w:val="0"/>
          <w:divBdr>
            <w:top w:val="none" w:sz="0" w:space="0" w:color="auto"/>
            <w:left w:val="none" w:sz="0" w:space="0" w:color="auto"/>
            <w:bottom w:val="none" w:sz="0" w:space="0" w:color="auto"/>
            <w:right w:val="none" w:sz="0" w:space="0" w:color="auto"/>
          </w:divBdr>
        </w:div>
      </w:divsChild>
    </w:div>
    <w:div w:id="1400858353">
      <w:bodyDiv w:val="1"/>
      <w:marLeft w:val="0"/>
      <w:marRight w:val="0"/>
      <w:marTop w:val="0"/>
      <w:marBottom w:val="0"/>
      <w:divBdr>
        <w:top w:val="none" w:sz="0" w:space="0" w:color="auto"/>
        <w:left w:val="none" w:sz="0" w:space="0" w:color="auto"/>
        <w:bottom w:val="none" w:sz="0" w:space="0" w:color="auto"/>
        <w:right w:val="none" w:sz="0" w:space="0" w:color="auto"/>
      </w:divBdr>
      <w:divsChild>
        <w:div w:id="1136291251">
          <w:marLeft w:val="-7"/>
          <w:marRight w:val="0"/>
          <w:marTop w:val="0"/>
          <w:marBottom w:val="0"/>
          <w:divBdr>
            <w:top w:val="none" w:sz="0" w:space="0" w:color="auto"/>
            <w:left w:val="none" w:sz="0" w:space="0" w:color="auto"/>
            <w:bottom w:val="none" w:sz="0" w:space="0" w:color="auto"/>
            <w:right w:val="none" w:sz="0" w:space="0" w:color="auto"/>
          </w:divBdr>
        </w:div>
        <w:div w:id="1649938796">
          <w:marLeft w:val="-7"/>
          <w:marRight w:val="0"/>
          <w:marTop w:val="0"/>
          <w:marBottom w:val="0"/>
          <w:divBdr>
            <w:top w:val="none" w:sz="0" w:space="0" w:color="auto"/>
            <w:left w:val="none" w:sz="0" w:space="0" w:color="auto"/>
            <w:bottom w:val="none" w:sz="0" w:space="0" w:color="auto"/>
            <w:right w:val="none" w:sz="0" w:space="0" w:color="auto"/>
          </w:divBdr>
        </w:div>
        <w:div w:id="615991919">
          <w:marLeft w:val="-7"/>
          <w:marRight w:val="0"/>
          <w:marTop w:val="0"/>
          <w:marBottom w:val="0"/>
          <w:divBdr>
            <w:top w:val="none" w:sz="0" w:space="0" w:color="auto"/>
            <w:left w:val="none" w:sz="0" w:space="0" w:color="auto"/>
            <w:bottom w:val="none" w:sz="0" w:space="0" w:color="auto"/>
            <w:right w:val="none" w:sz="0" w:space="0" w:color="auto"/>
          </w:divBdr>
        </w:div>
        <w:div w:id="365756974">
          <w:marLeft w:val="-7"/>
          <w:marRight w:val="0"/>
          <w:marTop w:val="0"/>
          <w:marBottom w:val="0"/>
          <w:divBdr>
            <w:top w:val="none" w:sz="0" w:space="0" w:color="auto"/>
            <w:left w:val="none" w:sz="0" w:space="0" w:color="auto"/>
            <w:bottom w:val="none" w:sz="0" w:space="0" w:color="auto"/>
            <w:right w:val="none" w:sz="0" w:space="0" w:color="auto"/>
          </w:divBdr>
        </w:div>
        <w:div w:id="2127772427">
          <w:marLeft w:val="-7"/>
          <w:marRight w:val="0"/>
          <w:marTop w:val="0"/>
          <w:marBottom w:val="0"/>
          <w:divBdr>
            <w:top w:val="none" w:sz="0" w:space="0" w:color="auto"/>
            <w:left w:val="none" w:sz="0" w:space="0" w:color="auto"/>
            <w:bottom w:val="none" w:sz="0" w:space="0" w:color="auto"/>
            <w:right w:val="none" w:sz="0" w:space="0" w:color="auto"/>
          </w:divBdr>
        </w:div>
      </w:divsChild>
    </w:div>
    <w:div w:id="1443302965">
      <w:bodyDiv w:val="1"/>
      <w:marLeft w:val="0"/>
      <w:marRight w:val="0"/>
      <w:marTop w:val="0"/>
      <w:marBottom w:val="0"/>
      <w:divBdr>
        <w:top w:val="none" w:sz="0" w:space="0" w:color="auto"/>
        <w:left w:val="none" w:sz="0" w:space="0" w:color="auto"/>
        <w:bottom w:val="none" w:sz="0" w:space="0" w:color="auto"/>
        <w:right w:val="none" w:sz="0" w:space="0" w:color="auto"/>
      </w:divBdr>
    </w:div>
    <w:div w:id="1608581669">
      <w:bodyDiv w:val="1"/>
      <w:marLeft w:val="0"/>
      <w:marRight w:val="0"/>
      <w:marTop w:val="0"/>
      <w:marBottom w:val="0"/>
      <w:divBdr>
        <w:top w:val="none" w:sz="0" w:space="0" w:color="auto"/>
        <w:left w:val="none" w:sz="0" w:space="0" w:color="auto"/>
        <w:bottom w:val="none" w:sz="0" w:space="0" w:color="auto"/>
        <w:right w:val="none" w:sz="0" w:space="0" w:color="auto"/>
      </w:divBdr>
      <w:divsChild>
        <w:div w:id="1522933981">
          <w:marLeft w:val="0"/>
          <w:marRight w:val="0"/>
          <w:marTop w:val="0"/>
          <w:marBottom w:val="0"/>
          <w:divBdr>
            <w:top w:val="none" w:sz="0" w:space="0" w:color="auto"/>
            <w:left w:val="none" w:sz="0" w:space="0" w:color="auto"/>
            <w:bottom w:val="none" w:sz="0" w:space="0" w:color="auto"/>
            <w:right w:val="none" w:sz="0" w:space="0" w:color="auto"/>
          </w:divBdr>
        </w:div>
      </w:divsChild>
    </w:div>
    <w:div w:id="1721705249">
      <w:bodyDiv w:val="1"/>
      <w:marLeft w:val="0"/>
      <w:marRight w:val="0"/>
      <w:marTop w:val="0"/>
      <w:marBottom w:val="0"/>
      <w:divBdr>
        <w:top w:val="none" w:sz="0" w:space="0" w:color="auto"/>
        <w:left w:val="none" w:sz="0" w:space="0" w:color="auto"/>
        <w:bottom w:val="none" w:sz="0" w:space="0" w:color="auto"/>
        <w:right w:val="none" w:sz="0" w:space="0" w:color="auto"/>
      </w:divBdr>
      <w:divsChild>
        <w:div w:id="15154734">
          <w:marLeft w:val="-7"/>
          <w:marRight w:val="0"/>
          <w:marTop w:val="0"/>
          <w:marBottom w:val="0"/>
          <w:divBdr>
            <w:top w:val="none" w:sz="0" w:space="0" w:color="auto"/>
            <w:left w:val="none" w:sz="0" w:space="0" w:color="auto"/>
            <w:bottom w:val="none" w:sz="0" w:space="0" w:color="auto"/>
            <w:right w:val="none" w:sz="0" w:space="0" w:color="auto"/>
          </w:divBdr>
        </w:div>
        <w:div w:id="1470782363">
          <w:marLeft w:val="-7"/>
          <w:marRight w:val="0"/>
          <w:marTop w:val="0"/>
          <w:marBottom w:val="0"/>
          <w:divBdr>
            <w:top w:val="none" w:sz="0" w:space="0" w:color="auto"/>
            <w:left w:val="none" w:sz="0" w:space="0" w:color="auto"/>
            <w:bottom w:val="none" w:sz="0" w:space="0" w:color="auto"/>
            <w:right w:val="none" w:sz="0" w:space="0" w:color="auto"/>
          </w:divBdr>
        </w:div>
        <w:div w:id="363558042">
          <w:marLeft w:val="-7"/>
          <w:marRight w:val="0"/>
          <w:marTop w:val="0"/>
          <w:marBottom w:val="0"/>
          <w:divBdr>
            <w:top w:val="none" w:sz="0" w:space="0" w:color="auto"/>
            <w:left w:val="none" w:sz="0" w:space="0" w:color="auto"/>
            <w:bottom w:val="none" w:sz="0" w:space="0" w:color="auto"/>
            <w:right w:val="none" w:sz="0" w:space="0" w:color="auto"/>
          </w:divBdr>
        </w:div>
      </w:divsChild>
    </w:div>
    <w:div w:id="1722711103">
      <w:bodyDiv w:val="1"/>
      <w:marLeft w:val="0"/>
      <w:marRight w:val="0"/>
      <w:marTop w:val="0"/>
      <w:marBottom w:val="0"/>
      <w:divBdr>
        <w:top w:val="none" w:sz="0" w:space="0" w:color="auto"/>
        <w:left w:val="none" w:sz="0" w:space="0" w:color="auto"/>
        <w:bottom w:val="none" w:sz="0" w:space="0" w:color="auto"/>
        <w:right w:val="none" w:sz="0" w:space="0" w:color="auto"/>
      </w:divBdr>
    </w:div>
    <w:div w:id="1801608579">
      <w:bodyDiv w:val="1"/>
      <w:marLeft w:val="0"/>
      <w:marRight w:val="0"/>
      <w:marTop w:val="0"/>
      <w:marBottom w:val="0"/>
      <w:divBdr>
        <w:top w:val="none" w:sz="0" w:space="0" w:color="auto"/>
        <w:left w:val="none" w:sz="0" w:space="0" w:color="auto"/>
        <w:bottom w:val="none" w:sz="0" w:space="0" w:color="auto"/>
        <w:right w:val="none" w:sz="0" w:space="0" w:color="auto"/>
      </w:divBdr>
      <w:divsChild>
        <w:div w:id="489443303">
          <w:marLeft w:val="0"/>
          <w:marRight w:val="0"/>
          <w:marTop w:val="0"/>
          <w:marBottom w:val="0"/>
          <w:divBdr>
            <w:top w:val="none" w:sz="0" w:space="0" w:color="auto"/>
            <w:left w:val="none" w:sz="0" w:space="0" w:color="auto"/>
            <w:bottom w:val="none" w:sz="0" w:space="0" w:color="auto"/>
            <w:right w:val="none" w:sz="0" w:space="0" w:color="auto"/>
          </w:divBdr>
          <w:divsChild>
            <w:div w:id="1401749775">
              <w:marLeft w:val="0"/>
              <w:marRight w:val="0"/>
              <w:marTop w:val="0"/>
              <w:marBottom w:val="0"/>
              <w:divBdr>
                <w:top w:val="none" w:sz="0" w:space="0" w:color="auto"/>
                <w:left w:val="none" w:sz="0" w:space="0" w:color="auto"/>
                <w:bottom w:val="none" w:sz="0" w:space="0" w:color="auto"/>
                <w:right w:val="none" w:sz="0" w:space="0" w:color="auto"/>
              </w:divBdr>
              <w:divsChild>
                <w:div w:id="1190071092">
                  <w:marLeft w:val="0"/>
                  <w:marRight w:val="0"/>
                  <w:marTop w:val="0"/>
                  <w:marBottom w:val="0"/>
                  <w:divBdr>
                    <w:top w:val="none" w:sz="0" w:space="0" w:color="auto"/>
                    <w:left w:val="none" w:sz="0" w:space="0" w:color="auto"/>
                    <w:bottom w:val="none" w:sz="0" w:space="0" w:color="auto"/>
                    <w:right w:val="none" w:sz="0" w:space="0" w:color="auto"/>
                  </w:divBdr>
                  <w:divsChild>
                    <w:div w:id="1048380189">
                      <w:marLeft w:val="0"/>
                      <w:marRight w:val="0"/>
                      <w:marTop w:val="0"/>
                      <w:marBottom w:val="0"/>
                      <w:divBdr>
                        <w:top w:val="none" w:sz="0" w:space="0" w:color="auto"/>
                        <w:left w:val="none" w:sz="0" w:space="0" w:color="auto"/>
                        <w:bottom w:val="none" w:sz="0" w:space="0" w:color="auto"/>
                        <w:right w:val="none" w:sz="0" w:space="0" w:color="auto"/>
                      </w:divBdr>
                    </w:div>
                    <w:div w:id="1848474669">
                      <w:marLeft w:val="0"/>
                      <w:marRight w:val="0"/>
                      <w:marTop w:val="0"/>
                      <w:marBottom w:val="0"/>
                      <w:divBdr>
                        <w:top w:val="none" w:sz="0" w:space="0" w:color="auto"/>
                        <w:left w:val="none" w:sz="0" w:space="0" w:color="auto"/>
                        <w:bottom w:val="none" w:sz="0" w:space="0" w:color="auto"/>
                        <w:right w:val="none" w:sz="0" w:space="0" w:color="auto"/>
                      </w:divBdr>
                    </w:div>
                    <w:div w:id="1950314793">
                      <w:marLeft w:val="0"/>
                      <w:marRight w:val="0"/>
                      <w:marTop w:val="0"/>
                      <w:marBottom w:val="0"/>
                      <w:divBdr>
                        <w:top w:val="none" w:sz="0" w:space="0" w:color="auto"/>
                        <w:left w:val="none" w:sz="0" w:space="0" w:color="auto"/>
                        <w:bottom w:val="none" w:sz="0" w:space="0" w:color="auto"/>
                        <w:right w:val="none" w:sz="0" w:space="0" w:color="auto"/>
                      </w:divBdr>
                    </w:div>
                    <w:div w:id="1400666282">
                      <w:marLeft w:val="0"/>
                      <w:marRight w:val="0"/>
                      <w:marTop w:val="0"/>
                      <w:marBottom w:val="0"/>
                      <w:divBdr>
                        <w:top w:val="none" w:sz="0" w:space="0" w:color="auto"/>
                        <w:left w:val="none" w:sz="0" w:space="0" w:color="auto"/>
                        <w:bottom w:val="none" w:sz="0" w:space="0" w:color="auto"/>
                        <w:right w:val="none" w:sz="0" w:space="0" w:color="auto"/>
                      </w:divBdr>
                    </w:div>
                    <w:div w:id="1258058137">
                      <w:marLeft w:val="0"/>
                      <w:marRight w:val="0"/>
                      <w:marTop w:val="0"/>
                      <w:marBottom w:val="0"/>
                      <w:divBdr>
                        <w:top w:val="none" w:sz="0" w:space="0" w:color="auto"/>
                        <w:left w:val="none" w:sz="0" w:space="0" w:color="auto"/>
                        <w:bottom w:val="none" w:sz="0" w:space="0" w:color="auto"/>
                        <w:right w:val="none" w:sz="0" w:space="0" w:color="auto"/>
                      </w:divBdr>
                    </w:div>
                    <w:div w:id="504588107">
                      <w:marLeft w:val="0"/>
                      <w:marRight w:val="0"/>
                      <w:marTop w:val="0"/>
                      <w:marBottom w:val="0"/>
                      <w:divBdr>
                        <w:top w:val="none" w:sz="0" w:space="0" w:color="auto"/>
                        <w:left w:val="none" w:sz="0" w:space="0" w:color="auto"/>
                        <w:bottom w:val="none" w:sz="0" w:space="0" w:color="auto"/>
                        <w:right w:val="none" w:sz="0" w:space="0" w:color="auto"/>
                      </w:divBdr>
                    </w:div>
                    <w:div w:id="1619606849">
                      <w:marLeft w:val="0"/>
                      <w:marRight w:val="0"/>
                      <w:marTop w:val="0"/>
                      <w:marBottom w:val="0"/>
                      <w:divBdr>
                        <w:top w:val="none" w:sz="0" w:space="0" w:color="auto"/>
                        <w:left w:val="none" w:sz="0" w:space="0" w:color="auto"/>
                        <w:bottom w:val="none" w:sz="0" w:space="0" w:color="auto"/>
                        <w:right w:val="none" w:sz="0" w:space="0" w:color="auto"/>
                      </w:divBdr>
                    </w:div>
                    <w:div w:id="49770840">
                      <w:marLeft w:val="0"/>
                      <w:marRight w:val="0"/>
                      <w:marTop w:val="0"/>
                      <w:marBottom w:val="0"/>
                      <w:divBdr>
                        <w:top w:val="none" w:sz="0" w:space="0" w:color="auto"/>
                        <w:left w:val="none" w:sz="0" w:space="0" w:color="auto"/>
                        <w:bottom w:val="none" w:sz="0" w:space="0" w:color="auto"/>
                        <w:right w:val="none" w:sz="0" w:space="0" w:color="auto"/>
                      </w:divBdr>
                    </w:div>
                    <w:div w:id="1879704374">
                      <w:marLeft w:val="0"/>
                      <w:marRight w:val="0"/>
                      <w:marTop w:val="0"/>
                      <w:marBottom w:val="0"/>
                      <w:divBdr>
                        <w:top w:val="none" w:sz="0" w:space="0" w:color="auto"/>
                        <w:left w:val="none" w:sz="0" w:space="0" w:color="auto"/>
                        <w:bottom w:val="none" w:sz="0" w:space="0" w:color="auto"/>
                        <w:right w:val="none" w:sz="0" w:space="0" w:color="auto"/>
                      </w:divBdr>
                    </w:div>
                    <w:div w:id="1004044236">
                      <w:marLeft w:val="0"/>
                      <w:marRight w:val="0"/>
                      <w:marTop w:val="0"/>
                      <w:marBottom w:val="0"/>
                      <w:divBdr>
                        <w:top w:val="none" w:sz="0" w:space="0" w:color="auto"/>
                        <w:left w:val="none" w:sz="0" w:space="0" w:color="auto"/>
                        <w:bottom w:val="none" w:sz="0" w:space="0" w:color="auto"/>
                        <w:right w:val="none" w:sz="0" w:space="0" w:color="auto"/>
                      </w:divBdr>
                    </w:div>
                    <w:div w:id="1739353024">
                      <w:marLeft w:val="0"/>
                      <w:marRight w:val="0"/>
                      <w:marTop w:val="0"/>
                      <w:marBottom w:val="0"/>
                      <w:divBdr>
                        <w:top w:val="none" w:sz="0" w:space="0" w:color="auto"/>
                        <w:left w:val="none" w:sz="0" w:space="0" w:color="auto"/>
                        <w:bottom w:val="none" w:sz="0" w:space="0" w:color="auto"/>
                        <w:right w:val="none" w:sz="0" w:space="0" w:color="auto"/>
                      </w:divBdr>
                    </w:div>
                    <w:div w:id="1436053873">
                      <w:marLeft w:val="0"/>
                      <w:marRight w:val="0"/>
                      <w:marTop w:val="0"/>
                      <w:marBottom w:val="0"/>
                      <w:divBdr>
                        <w:top w:val="none" w:sz="0" w:space="0" w:color="auto"/>
                        <w:left w:val="none" w:sz="0" w:space="0" w:color="auto"/>
                        <w:bottom w:val="none" w:sz="0" w:space="0" w:color="auto"/>
                        <w:right w:val="none" w:sz="0" w:space="0" w:color="auto"/>
                      </w:divBdr>
                    </w:div>
                    <w:div w:id="923732890">
                      <w:marLeft w:val="0"/>
                      <w:marRight w:val="0"/>
                      <w:marTop w:val="0"/>
                      <w:marBottom w:val="0"/>
                      <w:divBdr>
                        <w:top w:val="none" w:sz="0" w:space="0" w:color="auto"/>
                        <w:left w:val="none" w:sz="0" w:space="0" w:color="auto"/>
                        <w:bottom w:val="none" w:sz="0" w:space="0" w:color="auto"/>
                        <w:right w:val="none" w:sz="0" w:space="0" w:color="auto"/>
                      </w:divBdr>
                    </w:div>
                    <w:div w:id="730926869">
                      <w:marLeft w:val="0"/>
                      <w:marRight w:val="0"/>
                      <w:marTop w:val="0"/>
                      <w:marBottom w:val="0"/>
                      <w:divBdr>
                        <w:top w:val="none" w:sz="0" w:space="0" w:color="auto"/>
                        <w:left w:val="none" w:sz="0" w:space="0" w:color="auto"/>
                        <w:bottom w:val="none" w:sz="0" w:space="0" w:color="auto"/>
                        <w:right w:val="none" w:sz="0" w:space="0" w:color="auto"/>
                      </w:divBdr>
                    </w:div>
                    <w:div w:id="6232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5040">
              <w:marLeft w:val="0"/>
              <w:marRight w:val="0"/>
              <w:marTop w:val="0"/>
              <w:marBottom w:val="0"/>
              <w:divBdr>
                <w:top w:val="none" w:sz="0" w:space="0" w:color="auto"/>
                <w:left w:val="none" w:sz="0" w:space="0" w:color="auto"/>
                <w:bottom w:val="none" w:sz="0" w:space="0" w:color="auto"/>
                <w:right w:val="none" w:sz="0" w:space="0" w:color="auto"/>
              </w:divBdr>
            </w:div>
            <w:div w:id="1921139763">
              <w:marLeft w:val="0"/>
              <w:marRight w:val="0"/>
              <w:marTop w:val="0"/>
              <w:marBottom w:val="0"/>
              <w:divBdr>
                <w:top w:val="none" w:sz="0" w:space="0" w:color="auto"/>
                <w:left w:val="none" w:sz="0" w:space="0" w:color="auto"/>
                <w:bottom w:val="none" w:sz="0" w:space="0" w:color="auto"/>
                <w:right w:val="none" w:sz="0" w:space="0" w:color="auto"/>
              </w:divBdr>
            </w:div>
            <w:div w:id="79985666">
              <w:marLeft w:val="0"/>
              <w:marRight w:val="0"/>
              <w:marTop w:val="0"/>
              <w:marBottom w:val="0"/>
              <w:divBdr>
                <w:top w:val="none" w:sz="0" w:space="0" w:color="auto"/>
                <w:left w:val="none" w:sz="0" w:space="0" w:color="auto"/>
                <w:bottom w:val="none" w:sz="0" w:space="0" w:color="auto"/>
                <w:right w:val="none" w:sz="0" w:space="0" w:color="auto"/>
              </w:divBdr>
            </w:div>
            <w:div w:id="190462745">
              <w:marLeft w:val="0"/>
              <w:marRight w:val="0"/>
              <w:marTop w:val="0"/>
              <w:marBottom w:val="0"/>
              <w:divBdr>
                <w:top w:val="none" w:sz="0" w:space="0" w:color="auto"/>
                <w:left w:val="none" w:sz="0" w:space="0" w:color="auto"/>
                <w:bottom w:val="none" w:sz="0" w:space="0" w:color="auto"/>
                <w:right w:val="none" w:sz="0" w:space="0" w:color="auto"/>
              </w:divBdr>
            </w:div>
            <w:div w:id="1449545307">
              <w:marLeft w:val="0"/>
              <w:marRight w:val="0"/>
              <w:marTop w:val="0"/>
              <w:marBottom w:val="0"/>
              <w:divBdr>
                <w:top w:val="none" w:sz="0" w:space="0" w:color="auto"/>
                <w:left w:val="none" w:sz="0" w:space="0" w:color="auto"/>
                <w:bottom w:val="none" w:sz="0" w:space="0" w:color="auto"/>
                <w:right w:val="none" w:sz="0" w:space="0" w:color="auto"/>
              </w:divBdr>
            </w:div>
            <w:div w:id="348259595">
              <w:marLeft w:val="0"/>
              <w:marRight w:val="0"/>
              <w:marTop w:val="0"/>
              <w:marBottom w:val="0"/>
              <w:divBdr>
                <w:top w:val="none" w:sz="0" w:space="0" w:color="auto"/>
                <w:left w:val="none" w:sz="0" w:space="0" w:color="auto"/>
                <w:bottom w:val="none" w:sz="0" w:space="0" w:color="auto"/>
                <w:right w:val="none" w:sz="0" w:space="0" w:color="auto"/>
              </w:divBdr>
            </w:div>
            <w:div w:id="202791031">
              <w:marLeft w:val="0"/>
              <w:marRight w:val="0"/>
              <w:marTop w:val="0"/>
              <w:marBottom w:val="0"/>
              <w:divBdr>
                <w:top w:val="none" w:sz="0" w:space="0" w:color="auto"/>
                <w:left w:val="none" w:sz="0" w:space="0" w:color="auto"/>
                <w:bottom w:val="none" w:sz="0" w:space="0" w:color="auto"/>
                <w:right w:val="none" w:sz="0" w:space="0" w:color="auto"/>
              </w:divBdr>
            </w:div>
            <w:div w:id="1680616210">
              <w:marLeft w:val="0"/>
              <w:marRight w:val="0"/>
              <w:marTop w:val="0"/>
              <w:marBottom w:val="0"/>
              <w:divBdr>
                <w:top w:val="none" w:sz="0" w:space="0" w:color="auto"/>
                <w:left w:val="none" w:sz="0" w:space="0" w:color="auto"/>
                <w:bottom w:val="none" w:sz="0" w:space="0" w:color="auto"/>
                <w:right w:val="none" w:sz="0" w:space="0" w:color="auto"/>
              </w:divBdr>
            </w:div>
            <w:div w:id="1734045140">
              <w:marLeft w:val="0"/>
              <w:marRight w:val="0"/>
              <w:marTop w:val="0"/>
              <w:marBottom w:val="0"/>
              <w:divBdr>
                <w:top w:val="none" w:sz="0" w:space="0" w:color="auto"/>
                <w:left w:val="none" w:sz="0" w:space="0" w:color="auto"/>
                <w:bottom w:val="none" w:sz="0" w:space="0" w:color="auto"/>
                <w:right w:val="none" w:sz="0" w:space="0" w:color="auto"/>
              </w:divBdr>
            </w:div>
            <w:div w:id="31615381">
              <w:marLeft w:val="0"/>
              <w:marRight w:val="0"/>
              <w:marTop w:val="0"/>
              <w:marBottom w:val="0"/>
              <w:divBdr>
                <w:top w:val="none" w:sz="0" w:space="0" w:color="auto"/>
                <w:left w:val="none" w:sz="0" w:space="0" w:color="auto"/>
                <w:bottom w:val="none" w:sz="0" w:space="0" w:color="auto"/>
                <w:right w:val="none" w:sz="0" w:space="0" w:color="auto"/>
              </w:divBdr>
            </w:div>
            <w:div w:id="848789147">
              <w:marLeft w:val="0"/>
              <w:marRight w:val="0"/>
              <w:marTop w:val="0"/>
              <w:marBottom w:val="0"/>
              <w:divBdr>
                <w:top w:val="none" w:sz="0" w:space="0" w:color="auto"/>
                <w:left w:val="none" w:sz="0" w:space="0" w:color="auto"/>
                <w:bottom w:val="none" w:sz="0" w:space="0" w:color="auto"/>
                <w:right w:val="none" w:sz="0" w:space="0" w:color="auto"/>
              </w:divBdr>
            </w:div>
            <w:div w:id="1001465349">
              <w:marLeft w:val="0"/>
              <w:marRight w:val="0"/>
              <w:marTop w:val="0"/>
              <w:marBottom w:val="0"/>
              <w:divBdr>
                <w:top w:val="none" w:sz="0" w:space="0" w:color="auto"/>
                <w:left w:val="none" w:sz="0" w:space="0" w:color="auto"/>
                <w:bottom w:val="none" w:sz="0" w:space="0" w:color="auto"/>
                <w:right w:val="none" w:sz="0" w:space="0" w:color="auto"/>
              </w:divBdr>
            </w:div>
            <w:div w:id="412166785">
              <w:marLeft w:val="0"/>
              <w:marRight w:val="0"/>
              <w:marTop w:val="0"/>
              <w:marBottom w:val="0"/>
              <w:divBdr>
                <w:top w:val="none" w:sz="0" w:space="0" w:color="auto"/>
                <w:left w:val="none" w:sz="0" w:space="0" w:color="auto"/>
                <w:bottom w:val="none" w:sz="0" w:space="0" w:color="auto"/>
                <w:right w:val="none" w:sz="0" w:space="0" w:color="auto"/>
              </w:divBdr>
            </w:div>
            <w:div w:id="851332637">
              <w:marLeft w:val="0"/>
              <w:marRight w:val="0"/>
              <w:marTop w:val="0"/>
              <w:marBottom w:val="0"/>
              <w:divBdr>
                <w:top w:val="none" w:sz="0" w:space="0" w:color="auto"/>
                <w:left w:val="none" w:sz="0" w:space="0" w:color="auto"/>
                <w:bottom w:val="none" w:sz="0" w:space="0" w:color="auto"/>
                <w:right w:val="none" w:sz="0" w:space="0" w:color="auto"/>
              </w:divBdr>
            </w:div>
            <w:div w:id="1141384570">
              <w:marLeft w:val="0"/>
              <w:marRight w:val="0"/>
              <w:marTop w:val="0"/>
              <w:marBottom w:val="0"/>
              <w:divBdr>
                <w:top w:val="none" w:sz="0" w:space="0" w:color="auto"/>
                <w:left w:val="none" w:sz="0" w:space="0" w:color="auto"/>
                <w:bottom w:val="none" w:sz="0" w:space="0" w:color="auto"/>
                <w:right w:val="none" w:sz="0" w:space="0" w:color="auto"/>
              </w:divBdr>
            </w:div>
            <w:div w:id="1418820462">
              <w:marLeft w:val="0"/>
              <w:marRight w:val="0"/>
              <w:marTop w:val="0"/>
              <w:marBottom w:val="0"/>
              <w:divBdr>
                <w:top w:val="none" w:sz="0" w:space="0" w:color="auto"/>
                <w:left w:val="none" w:sz="0" w:space="0" w:color="auto"/>
                <w:bottom w:val="none" w:sz="0" w:space="0" w:color="auto"/>
                <w:right w:val="none" w:sz="0" w:space="0" w:color="auto"/>
              </w:divBdr>
            </w:div>
            <w:div w:id="1285113924">
              <w:marLeft w:val="0"/>
              <w:marRight w:val="0"/>
              <w:marTop w:val="0"/>
              <w:marBottom w:val="0"/>
              <w:divBdr>
                <w:top w:val="none" w:sz="0" w:space="0" w:color="auto"/>
                <w:left w:val="none" w:sz="0" w:space="0" w:color="auto"/>
                <w:bottom w:val="none" w:sz="0" w:space="0" w:color="auto"/>
                <w:right w:val="none" w:sz="0" w:space="0" w:color="auto"/>
              </w:divBdr>
            </w:div>
            <w:div w:id="2010912463">
              <w:marLeft w:val="0"/>
              <w:marRight w:val="0"/>
              <w:marTop w:val="0"/>
              <w:marBottom w:val="0"/>
              <w:divBdr>
                <w:top w:val="none" w:sz="0" w:space="0" w:color="auto"/>
                <w:left w:val="none" w:sz="0" w:space="0" w:color="auto"/>
                <w:bottom w:val="none" w:sz="0" w:space="0" w:color="auto"/>
                <w:right w:val="none" w:sz="0" w:space="0" w:color="auto"/>
              </w:divBdr>
            </w:div>
            <w:div w:id="468786437">
              <w:marLeft w:val="0"/>
              <w:marRight w:val="0"/>
              <w:marTop w:val="0"/>
              <w:marBottom w:val="0"/>
              <w:divBdr>
                <w:top w:val="none" w:sz="0" w:space="0" w:color="auto"/>
                <w:left w:val="none" w:sz="0" w:space="0" w:color="auto"/>
                <w:bottom w:val="none" w:sz="0" w:space="0" w:color="auto"/>
                <w:right w:val="none" w:sz="0" w:space="0" w:color="auto"/>
              </w:divBdr>
            </w:div>
            <w:div w:id="1651322356">
              <w:marLeft w:val="0"/>
              <w:marRight w:val="0"/>
              <w:marTop w:val="0"/>
              <w:marBottom w:val="0"/>
              <w:divBdr>
                <w:top w:val="none" w:sz="0" w:space="0" w:color="auto"/>
                <w:left w:val="none" w:sz="0" w:space="0" w:color="auto"/>
                <w:bottom w:val="none" w:sz="0" w:space="0" w:color="auto"/>
                <w:right w:val="none" w:sz="0" w:space="0" w:color="auto"/>
              </w:divBdr>
            </w:div>
            <w:div w:id="25108545">
              <w:marLeft w:val="0"/>
              <w:marRight w:val="0"/>
              <w:marTop w:val="0"/>
              <w:marBottom w:val="0"/>
              <w:divBdr>
                <w:top w:val="none" w:sz="0" w:space="0" w:color="auto"/>
                <w:left w:val="none" w:sz="0" w:space="0" w:color="auto"/>
                <w:bottom w:val="none" w:sz="0" w:space="0" w:color="auto"/>
                <w:right w:val="none" w:sz="0" w:space="0" w:color="auto"/>
              </w:divBdr>
            </w:div>
            <w:div w:id="1885561054">
              <w:marLeft w:val="0"/>
              <w:marRight w:val="0"/>
              <w:marTop w:val="0"/>
              <w:marBottom w:val="0"/>
              <w:divBdr>
                <w:top w:val="none" w:sz="0" w:space="0" w:color="auto"/>
                <w:left w:val="none" w:sz="0" w:space="0" w:color="auto"/>
                <w:bottom w:val="none" w:sz="0" w:space="0" w:color="auto"/>
                <w:right w:val="none" w:sz="0" w:space="0" w:color="auto"/>
              </w:divBdr>
            </w:div>
            <w:div w:id="1499299230">
              <w:marLeft w:val="0"/>
              <w:marRight w:val="0"/>
              <w:marTop w:val="0"/>
              <w:marBottom w:val="0"/>
              <w:divBdr>
                <w:top w:val="none" w:sz="0" w:space="0" w:color="auto"/>
                <w:left w:val="none" w:sz="0" w:space="0" w:color="auto"/>
                <w:bottom w:val="none" w:sz="0" w:space="0" w:color="auto"/>
                <w:right w:val="none" w:sz="0" w:space="0" w:color="auto"/>
              </w:divBdr>
            </w:div>
            <w:div w:id="980035182">
              <w:marLeft w:val="0"/>
              <w:marRight w:val="0"/>
              <w:marTop w:val="0"/>
              <w:marBottom w:val="0"/>
              <w:divBdr>
                <w:top w:val="none" w:sz="0" w:space="0" w:color="auto"/>
                <w:left w:val="none" w:sz="0" w:space="0" w:color="auto"/>
                <w:bottom w:val="none" w:sz="0" w:space="0" w:color="auto"/>
                <w:right w:val="none" w:sz="0" w:space="0" w:color="auto"/>
              </w:divBdr>
            </w:div>
            <w:div w:id="1646350062">
              <w:marLeft w:val="0"/>
              <w:marRight w:val="0"/>
              <w:marTop w:val="0"/>
              <w:marBottom w:val="0"/>
              <w:divBdr>
                <w:top w:val="none" w:sz="0" w:space="0" w:color="auto"/>
                <w:left w:val="none" w:sz="0" w:space="0" w:color="auto"/>
                <w:bottom w:val="none" w:sz="0" w:space="0" w:color="auto"/>
                <w:right w:val="none" w:sz="0" w:space="0" w:color="auto"/>
              </w:divBdr>
            </w:div>
            <w:div w:id="608052223">
              <w:marLeft w:val="0"/>
              <w:marRight w:val="0"/>
              <w:marTop w:val="0"/>
              <w:marBottom w:val="0"/>
              <w:divBdr>
                <w:top w:val="none" w:sz="0" w:space="0" w:color="auto"/>
                <w:left w:val="none" w:sz="0" w:space="0" w:color="auto"/>
                <w:bottom w:val="none" w:sz="0" w:space="0" w:color="auto"/>
                <w:right w:val="none" w:sz="0" w:space="0" w:color="auto"/>
              </w:divBdr>
            </w:div>
            <w:div w:id="1958371301">
              <w:marLeft w:val="0"/>
              <w:marRight w:val="0"/>
              <w:marTop w:val="0"/>
              <w:marBottom w:val="0"/>
              <w:divBdr>
                <w:top w:val="none" w:sz="0" w:space="0" w:color="auto"/>
                <w:left w:val="none" w:sz="0" w:space="0" w:color="auto"/>
                <w:bottom w:val="none" w:sz="0" w:space="0" w:color="auto"/>
                <w:right w:val="none" w:sz="0" w:space="0" w:color="auto"/>
              </w:divBdr>
            </w:div>
            <w:div w:id="128937541">
              <w:marLeft w:val="0"/>
              <w:marRight w:val="0"/>
              <w:marTop w:val="0"/>
              <w:marBottom w:val="0"/>
              <w:divBdr>
                <w:top w:val="none" w:sz="0" w:space="0" w:color="auto"/>
                <w:left w:val="none" w:sz="0" w:space="0" w:color="auto"/>
                <w:bottom w:val="none" w:sz="0" w:space="0" w:color="auto"/>
                <w:right w:val="none" w:sz="0" w:space="0" w:color="auto"/>
              </w:divBdr>
            </w:div>
            <w:div w:id="1844121766">
              <w:marLeft w:val="0"/>
              <w:marRight w:val="0"/>
              <w:marTop w:val="0"/>
              <w:marBottom w:val="0"/>
              <w:divBdr>
                <w:top w:val="none" w:sz="0" w:space="0" w:color="auto"/>
                <w:left w:val="none" w:sz="0" w:space="0" w:color="auto"/>
                <w:bottom w:val="none" w:sz="0" w:space="0" w:color="auto"/>
                <w:right w:val="none" w:sz="0" w:space="0" w:color="auto"/>
              </w:divBdr>
            </w:div>
            <w:div w:id="836460781">
              <w:marLeft w:val="0"/>
              <w:marRight w:val="0"/>
              <w:marTop w:val="0"/>
              <w:marBottom w:val="0"/>
              <w:divBdr>
                <w:top w:val="none" w:sz="0" w:space="0" w:color="auto"/>
                <w:left w:val="none" w:sz="0" w:space="0" w:color="auto"/>
                <w:bottom w:val="none" w:sz="0" w:space="0" w:color="auto"/>
                <w:right w:val="none" w:sz="0" w:space="0" w:color="auto"/>
              </w:divBdr>
            </w:div>
            <w:div w:id="398478983">
              <w:marLeft w:val="0"/>
              <w:marRight w:val="0"/>
              <w:marTop w:val="0"/>
              <w:marBottom w:val="0"/>
              <w:divBdr>
                <w:top w:val="none" w:sz="0" w:space="0" w:color="auto"/>
                <w:left w:val="none" w:sz="0" w:space="0" w:color="auto"/>
                <w:bottom w:val="none" w:sz="0" w:space="0" w:color="auto"/>
                <w:right w:val="none" w:sz="0" w:space="0" w:color="auto"/>
              </w:divBdr>
            </w:div>
            <w:div w:id="547913309">
              <w:marLeft w:val="0"/>
              <w:marRight w:val="0"/>
              <w:marTop w:val="0"/>
              <w:marBottom w:val="0"/>
              <w:divBdr>
                <w:top w:val="none" w:sz="0" w:space="0" w:color="auto"/>
                <w:left w:val="none" w:sz="0" w:space="0" w:color="auto"/>
                <w:bottom w:val="none" w:sz="0" w:space="0" w:color="auto"/>
                <w:right w:val="none" w:sz="0" w:space="0" w:color="auto"/>
              </w:divBdr>
            </w:div>
            <w:div w:id="1565069814">
              <w:marLeft w:val="0"/>
              <w:marRight w:val="0"/>
              <w:marTop w:val="0"/>
              <w:marBottom w:val="0"/>
              <w:divBdr>
                <w:top w:val="none" w:sz="0" w:space="0" w:color="auto"/>
                <w:left w:val="none" w:sz="0" w:space="0" w:color="auto"/>
                <w:bottom w:val="none" w:sz="0" w:space="0" w:color="auto"/>
                <w:right w:val="none" w:sz="0" w:space="0" w:color="auto"/>
              </w:divBdr>
            </w:div>
            <w:div w:id="533882015">
              <w:marLeft w:val="0"/>
              <w:marRight w:val="0"/>
              <w:marTop w:val="0"/>
              <w:marBottom w:val="0"/>
              <w:divBdr>
                <w:top w:val="none" w:sz="0" w:space="0" w:color="auto"/>
                <w:left w:val="none" w:sz="0" w:space="0" w:color="auto"/>
                <w:bottom w:val="none" w:sz="0" w:space="0" w:color="auto"/>
                <w:right w:val="none" w:sz="0" w:space="0" w:color="auto"/>
              </w:divBdr>
            </w:div>
            <w:div w:id="1247420785">
              <w:marLeft w:val="0"/>
              <w:marRight w:val="0"/>
              <w:marTop w:val="0"/>
              <w:marBottom w:val="0"/>
              <w:divBdr>
                <w:top w:val="none" w:sz="0" w:space="0" w:color="auto"/>
                <w:left w:val="none" w:sz="0" w:space="0" w:color="auto"/>
                <w:bottom w:val="none" w:sz="0" w:space="0" w:color="auto"/>
                <w:right w:val="none" w:sz="0" w:space="0" w:color="auto"/>
              </w:divBdr>
            </w:div>
            <w:div w:id="1803882557">
              <w:marLeft w:val="0"/>
              <w:marRight w:val="0"/>
              <w:marTop w:val="0"/>
              <w:marBottom w:val="0"/>
              <w:divBdr>
                <w:top w:val="none" w:sz="0" w:space="0" w:color="auto"/>
                <w:left w:val="none" w:sz="0" w:space="0" w:color="auto"/>
                <w:bottom w:val="none" w:sz="0" w:space="0" w:color="auto"/>
                <w:right w:val="none" w:sz="0" w:space="0" w:color="auto"/>
              </w:divBdr>
            </w:div>
            <w:div w:id="2046715560">
              <w:marLeft w:val="0"/>
              <w:marRight w:val="0"/>
              <w:marTop w:val="0"/>
              <w:marBottom w:val="0"/>
              <w:divBdr>
                <w:top w:val="none" w:sz="0" w:space="0" w:color="auto"/>
                <w:left w:val="none" w:sz="0" w:space="0" w:color="auto"/>
                <w:bottom w:val="none" w:sz="0" w:space="0" w:color="auto"/>
                <w:right w:val="none" w:sz="0" w:space="0" w:color="auto"/>
              </w:divBdr>
            </w:div>
            <w:div w:id="1479616549">
              <w:marLeft w:val="0"/>
              <w:marRight w:val="0"/>
              <w:marTop w:val="0"/>
              <w:marBottom w:val="0"/>
              <w:divBdr>
                <w:top w:val="none" w:sz="0" w:space="0" w:color="auto"/>
                <w:left w:val="none" w:sz="0" w:space="0" w:color="auto"/>
                <w:bottom w:val="none" w:sz="0" w:space="0" w:color="auto"/>
                <w:right w:val="none" w:sz="0" w:space="0" w:color="auto"/>
              </w:divBdr>
            </w:div>
            <w:div w:id="341007253">
              <w:marLeft w:val="0"/>
              <w:marRight w:val="0"/>
              <w:marTop w:val="0"/>
              <w:marBottom w:val="0"/>
              <w:divBdr>
                <w:top w:val="none" w:sz="0" w:space="0" w:color="auto"/>
                <w:left w:val="none" w:sz="0" w:space="0" w:color="auto"/>
                <w:bottom w:val="none" w:sz="0" w:space="0" w:color="auto"/>
                <w:right w:val="none" w:sz="0" w:space="0" w:color="auto"/>
              </w:divBdr>
            </w:div>
            <w:div w:id="1955090465">
              <w:marLeft w:val="0"/>
              <w:marRight w:val="0"/>
              <w:marTop w:val="0"/>
              <w:marBottom w:val="0"/>
              <w:divBdr>
                <w:top w:val="none" w:sz="0" w:space="0" w:color="auto"/>
                <w:left w:val="none" w:sz="0" w:space="0" w:color="auto"/>
                <w:bottom w:val="none" w:sz="0" w:space="0" w:color="auto"/>
                <w:right w:val="none" w:sz="0" w:space="0" w:color="auto"/>
              </w:divBdr>
            </w:div>
            <w:div w:id="278997070">
              <w:marLeft w:val="0"/>
              <w:marRight w:val="0"/>
              <w:marTop w:val="0"/>
              <w:marBottom w:val="0"/>
              <w:divBdr>
                <w:top w:val="none" w:sz="0" w:space="0" w:color="auto"/>
                <w:left w:val="none" w:sz="0" w:space="0" w:color="auto"/>
                <w:bottom w:val="none" w:sz="0" w:space="0" w:color="auto"/>
                <w:right w:val="none" w:sz="0" w:space="0" w:color="auto"/>
              </w:divBdr>
            </w:div>
            <w:div w:id="1595743285">
              <w:marLeft w:val="0"/>
              <w:marRight w:val="0"/>
              <w:marTop w:val="0"/>
              <w:marBottom w:val="0"/>
              <w:divBdr>
                <w:top w:val="none" w:sz="0" w:space="0" w:color="auto"/>
                <w:left w:val="none" w:sz="0" w:space="0" w:color="auto"/>
                <w:bottom w:val="none" w:sz="0" w:space="0" w:color="auto"/>
                <w:right w:val="none" w:sz="0" w:space="0" w:color="auto"/>
              </w:divBdr>
            </w:div>
            <w:div w:id="772361324">
              <w:marLeft w:val="0"/>
              <w:marRight w:val="0"/>
              <w:marTop w:val="0"/>
              <w:marBottom w:val="0"/>
              <w:divBdr>
                <w:top w:val="none" w:sz="0" w:space="0" w:color="auto"/>
                <w:left w:val="none" w:sz="0" w:space="0" w:color="auto"/>
                <w:bottom w:val="none" w:sz="0" w:space="0" w:color="auto"/>
                <w:right w:val="none" w:sz="0" w:space="0" w:color="auto"/>
              </w:divBdr>
            </w:div>
            <w:div w:id="1536036766">
              <w:marLeft w:val="0"/>
              <w:marRight w:val="0"/>
              <w:marTop w:val="0"/>
              <w:marBottom w:val="0"/>
              <w:divBdr>
                <w:top w:val="none" w:sz="0" w:space="0" w:color="auto"/>
                <w:left w:val="none" w:sz="0" w:space="0" w:color="auto"/>
                <w:bottom w:val="none" w:sz="0" w:space="0" w:color="auto"/>
                <w:right w:val="none" w:sz="0" w:space="0" w:color="auto"/>
              </w:divBdr>
            </w:div>
            <w:div w:id="561797351">
              <w:marLeft w:val="0"/>
              <w:marRight w:val="0"/>
              <w:marTop w:val="0"/>
              <w:marBottom w:val="0"/>
              <w:divBdr>
                <w:top w:val="none" w:sz="0" w:space="0" w:color="auto"/>
                <w:left w:val="none" w:sz="0" w:space="0" w:color="auto"/>
                <w:bottom w:val="none" w:sz="0" w:space="0" w:color="auto"/>
                <w:right w:val="none" w:sz="0" w:space="0" w:color="auto"/>
              </w:divBdr>
            </w:div>
            <w:div w:id="714040939">
              <w:marLeft w:val="0"/>
              <w:marRight w:val="0"/>
              <w:marTop w:val="0"/>
              <w:marBottom w:val="0"/>
              <w:divBdr>
                <w:top w:val="none" w:sz="0" w:space="0" w:color="auto"/>
                <w:left w:val="none" w:sz="0" w:space="0" w:color="auto"/>
                <w:bottom w:val="none" w:sz="0" w:space="0" w:color="auto"/>
                <w:right w:val="none" w:sz="0" w:space="0" w:color="auto"/>
              </w:divBdr>
            </w:div>
            <w:div w:id="829561386">
              <w:marLeft w:val="0"/>
              <w:marRight w:val="0"/>
              <w:marTop w:val="0"/>
              <w:marBottom w:val="0"/>
              <w:divBdr>
                <w:top w:val="none" w:sz="0" w:space="0" w:color="auto"/>
                <w:left w:val="none" w:sz="0" w:space="0" w:color="auto"/>
                <w:bottom w:val="none" w:sz="0" w:space="0" w:color="auto"/>
                <w:right w:val="none" w:sz="0" w:space="0" w:color="auto"/>
              </w:divBdr>
            </w:div>
            <w:div w:id="141270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7747">
      <w:bodyDiv w:val="1"/>
      <w:marLeft w:val="0"/>
      <w:marRight w:val="0"/>
      <w:marTop w:val="0"/>
      <w:marBottom w:val="0"/>
      <w:divBdr>
        <w:top w:val="none" w:sz="0" w:space="0" w:color="auto"/>
        <w:left w:val="none" w:sz="0" w:space="0" w:color="auto"/>
        <w:bottom w:val="none" w:sz="0" w:space="0" w:color="auto"/>
        <w:right w:val="none" w:sz="0" w:space="0" w:color="auto"/>
      </w:divBdr>
    </w:div>
    <w:div w:id="1841968727">
      <w:bodyDiv w:val="1"/>
      <w:marLeft w:val="0"/>
      <w:marRight w:val="0"/>
      <w:marTop w:val="0"/>
      <w:marBottom w:val="0"/>
      <w:divBdr>
        <w:top w:val="none" w:sz="0" w:space="0" w:color="auto"/>
        <w:left w:val="none" w:sz="0" w:space="0" w:color="auto"/>
        <w:bottom w:val="none" w:sz="0" w:space="0" w:color="auto"/>
        <w:right w:val="none" w:sz="0" w:space="0" w:color="auto"/>
      </w:divBdr>
    </w:div>
    <w:div w:id="1881626216">
      <w:bodyDiv w:val="1"/>
      <w:marLeft w:val="0"/>
      <w:marRight w:val="0"/>
      <w:marTop w:val="0"/>
      <w:marBottom w:val="0"/>
      <w:divBdr>
        <w:top w:val="none" w:sz="0" w:space="0" w:color="auto"/>
        <w:left w:val="none" w:sz="0" w:space="0" w:color="auto"/>
        <w:bottom w:val="none" w:sz="0" w:space="0" w:color="auto"/>
        <w:right w:val="none" w:sz="0" w:space="0" w:color="auto"/>
      </w:divBdr>
      <w:divsChild>
        <w:div w:id="220214301">
          <w:marLeft w:val="-7"/>
          <w:marRight w:val="0"/>
          <w:marTop w:val="0"/>
          <w:marBottom w:val="0"/>
          <w:divBdr>
            <w:top w:val="none" w:sz="0" w:space="0" w:color="auto"/>
            <w:left w:val="none" w:sz="0" w:space="0" w:color="auto"/>
            <w:bottom w:val="none" w:sz="0" w:space="0" w:color="auto"/>
            <w:right w:val="none" w:sz="0" w:space="0" w:color="auto"/>
          </w:divBdr>
        </w:div>
        <w:div w:id="1404914295">
          <w:marLeft w:val="-7"/>
          <w:marRight w:val="0"/>
          <w:marTop w:val="0"/>
          <w:marBottom w:val="0"/>
          <w:divBdr>
            <w:top w:val="none" w:sz="0" w:space="0" w:color="auto"/>
            <w:left w:val="none" w:sz="0" w:space="0" w:color="auto"/>
            <w:bottom w:val="none" w:sz="0" w:space="0" w:color="auto"/>
            <w:right w:val="none" w:sz="0" w:space="0" w:color="auto"/>
          </w:divBdr>
        </w:div>
        <w:div w:id="327638343">
          <w:marLeft w:val="-7"/>
          <w:marRight w:val="0"/>
          <w:marTop w:val="0"/>
          <w:marBottom w:val="0"/>
          <w:divBdr>
            <w:top w:val="none" w:sz="0" w:space="0" w:color="auto"/>
            <w:left w:val="none" w:sz="0" w:space="0" w:color="auto"/>
            <w:bottom w:val="none" w:sz="0" w:space="0" w:color="auto"/>
            <w:right w:val="none" w:sz="0" w:space="0" w:color="auto"/>
          </w:divBdr>
        </w:div>
      </w:divsChild>
    </w:div>
    <w:div w:id="1904944657">
      <w:bodyDiv w:val="1"/>
      <w:marLeft w:val="0"/>
      <w:marRight w:val="0"/>
      <w:marTop w:val="0"/>
      <w:marBottom w:val="0"/>
      <w:divBdr>
        <w:top w:val="none" w:sz="0" w:space="0" w:color="auto"/>
        <w:left w:val="none" w:sz="0" w:space="0" w:color="auto"/>
        <w:bottom w:val="none" w:sz="0" w:space="0" w:color="auto"/>
        <w:right w:val="none" w:sz="0" w:space="0" w:color="auto"/>
      </w:divBdr>
      <w:divsChild>
        <w:div w:id="11302718">
          <w:marLeft w:val="1166"/>
          <w:marRight w:val="0"/>
          <w:marTop w:val="115"/>
          <w:marBottom w:val="0"/>
          <w:divBdr>
            <w:top w:val="none" w:sz="0" w:space="0" w:color="auto"/>
            <w:left w:val="none" w:sz="0" w:space="0" w:color="auto"/>
            <w:bottom w:val="none" w:sz="0" w:space="0" w:color="auto"/>
            <w:right w:val="none" w:sz="0" w:space="0" w:color="auto"/>
          </w:divBdr>
        </w:div>
        <w:div w:id="88357017">
          <w:marLeft w:val="1800"/>
          <w:marRight w:val="0"/>
          <w:marTop w:val="115"/>
          <w:marBottom w:val="0"/>
          <w:divBdr>
            <w:top w:val="none" w:sz="0" w:space="0" w:color="auto"/>
            <w:left w:val="none" w:sz="0" w:space="0" w:color="auto"/>
            <w:bottom w:val="none" w:sz="0" w:space="0" w:color="auto"/>
            <w:right w:val="none" w:sz="0" w:space="0" w:color="auto"/>
          </w:divBdr>
        </w:div>
        <w:div w:id="234896157">
          <w:marLeft w:val="1166"/>
          <w:marRight w:val="0"/>
          <w:marTop w:val="115"/>
          <w:marBottom w:val="0"/>
          <w:divBdr>
            <w:top w:val="none" w:sz="0" w:space="0" w:color="auto"/>
            <w:left w:val="none" w:sz="0" w:space="0" w:color="auto"/>
            <w:bottom w:val="none" w:sz="0" w:space="0" w:color="auto"/>
            <w:right w:val="none" w:sz="0" w:space="0" w:color="auto"/>
          </w:divBdr>
        </w:div>
        <w:div w:id="992835034">
          <w:marLeft w:val="1166"/>
          <w:marRight w:val="0"/>
          <w:marTop w:val="115"/>
          <w:marBottom w:val="0"/>
          <w:divBdr>
            <w:top w:val="none" w:sz="0" w:space="0" w:color="auto"/>
            <w:left w:val="none" w:sz="0" w:space="0" w:color="auto"/>
            <w:bottom w:val="none" w:sz="0" w:space="0" w:color="auto"/>
            <w:right w:val="none" w:sz="0" w:space="0" w:color="auto"/>
          </w:divBdr>
        </w:div>
        <w:div w:id="1275871303">
          <w:marLeft w:val="1800"/>
          <w:marRight w:val="0"/>
          <w:marTop w:val="115"/>
          <w:marBottom w:val="0"/>
          <w:divBdr>
            <w:top w:val="none" w:sz="0" w:space="0" w:color="auto"/>
            <w:left w:val="none" w:sz="0" w:space="0" w:color="auto"/>
            <w:bottom w:val="none" w:sz="0" w:space="0" w:color="auto"/>
            <w:right w:val="none" w:sz="0" w:space="0" w:color="auto"/>
          </w:divBdr>
        </w:div>
        <w:div w:id="1732726740">
          <w:marLeft w:val="1166"/>
          <w:marRight w:val="0"/>
          <w:marTop w:val="115"/>
          <w:marBottom w:val="0"/>
          <w:divBdr>
            <w:top w:val="none" w:sz="0" w:space="0" w:color="auto"/>
            <w:left w:val="none" w:sz="0" w:space="0" w:color="auto"/>
            <w:bottom w:val="none" w:sz="0" w:space="0" w:color="auto"/>
            <w:right w:val="none" w:sz="0" w:space="0" w:color="auto"/>
          </w:divBdr>
        </w:div>
        <w:div w:id="1912038806">
          <w:marLeft w:val="1800"/>
          <w:marRight w:val="0"/>
          <w:marTop w:val="115"/>
          <w:marBottom w:val="0"/>
          <w:divBdr>
            <w:top w:val="none" w:sz="0" w:space="0" w:color="auto"/>
            <w:left w:val="none" w:sz="0" w:space="0" w:color="auto"/>
            <w:bottom w:val="none" w:sz="0" w:space="0" w:color="auto"/>
            <w:right w:val="none" w:sz="0" w:space="0" w:color="auto"/>
          </w:divBdr>
        </w:div>
        <w:div w:id="2093895075">
          <w:marLeft w:val="1800"/>
          <w:marRight w:val="0"/>
          <w:marTop w:val="115"/>
          <w:marBottom w:val="0"/>
          <w:divBdr>
            <w:top w:val="none" w:sz="0" w:space="0" w:color="auto"/>
            <w:left w:val="none" w:sz="0" w:space="0" w:color="auto"/>
            <w:bottom w:val="none" w:sz="0" w:space="0" w:color="auto"/>
            <w:right w:val="none" w:sz="0" w:space="0" w:color="auto"/>
          </w:divBdr>
        </w:div>
      </w:divsChild>
    </w:div>
    <w:div w:id="1909918442">
      <w:bodyDiv w:val="1"/>
      <w:marLeft w:val="0"/>
      <w:marRight w:val="0"/>
      <w:marTop w:val="0"/>
      <w:marBottom w:val="0"/>
      <w:divBdr>
        <w:top w:val="none" w:sz="0" w:space="0" w:color="auto"/>
        <w:left w:val="none" w:sz="0" w:space="0" w:color="auto"/>
        <w:bottom w:val="none" w:sz="0" w:space="0" w:color="auto"/>
        <w:right w:val="none" w:sz="0" w:space="0" w:color="auto"/>
      </w:divBdr>
    </w:div>
    <w:div w:id="1924685182">
      <w:bodyDiv w:val="1"/>
      <w:marLeft w:val="0"/>
      <w:marRight w:val="0"/>
      <w:marTop w:val="0"/>
      <w:marBottom w:val="0"/>
      <w:divBdr>
        <w:top w:val="none" w:sz="0" w:space="0" w:color="auto"/>
        <w:left w:val="none" w:sz="0" w:space="0" w:color="auto"/>
        <w:bottom w:val="none" w:sz="0" w:space="0" w:color="auto"/>
        <w:right w:val="none" w:sz="0" w:space="0" w:color="auto"/>
      </w:divBdr>
      <w:divsChild>
        <w:div w:id="643892237">
          <w:marLeft w:val="360"/>
          <w:marRight w:val="0"/>
          <w:marTop w:val="0"/>
          <w:marBottom w:val="120"/>
          <w:divBdr>
            <w:top w:val="none" w:sz="0" w:space="0" w:color="auto"/>
            <w:left w:val="none" w:sz="0" w:space="0" w:color="auto"/>
            <w:bottom w:val="none" w:sz="0" w:space="0" w:color="auto"/>
            <w:right w:val="none" w:sz="0" w:space="0" w:color="auto"/>
          </w:divBdr>
        </w:div>
      </w:divsChild>
    </w:div>
    <w:div w:id="1990135449">
      <w:bodyDiv w:val="1"/>
      <w:marLeft w:val="0"/>
      <w:marRight w:val="0"/>
      <w:marTop w:val="0"/>
      <w:marBottom w:val="0"/>
      <w:divBdr>
        <w:top w:val="none" w:sz="0" w:space="0" w:color="auto"/>
        <w:left w:val="none" w:sz="0" w:space="0" w:color="auto"/>
        <w:bottom w:val="none" w:sz="0" w:space="0" w:color="auto"/>
        <w:right w:val="none" w:sz="0" w:space="0" w:color="auto"/>
      </w:divBdr>
    </w:div>
    <w:div w:id="208405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33.vsd"/><Relationship Id="rId21" Type="http://schemas.openxmlformats.org/officeDocument/2006/relationships/image" Target="media/image10.emf"/><Relationship Id="rId42" Type="http://schemas.openxmlformats.org/officeDocument/2006/relationships/oleObject" Target="embeddings/Microsoft_Visio_2003-2010_Drawing10.vsd"/><Relationship Id="rId63" Type="http://schemas.openxmlformats.org/officeDocument/2006/relationships/image" Target="media/image39.emf"/><Relationship Id="rId84" Type="http://schemas.openxmlformats.org/officeDocument/2006/relationships/image" Target="media/image52.png"/><Relationship Id="rId138" Type="http://schemas.openxmlformats.org/officeDocument/2006/relationships/image" Target="media/image94.png"/><Relationship Id="rId159" Type="http://schemas.openxmlformats.org/officeDocument/2006/relationships/image" Target="media/image111.png"/><Relationship Id="rId170" Type="http://schemas.openxmlformats.org/officeDocument/2006/relationships/image" Target="media/image122.png"/><Relationship Id="rId191" Type="http://schemas.openxmlformats.org/officeDocument/2006/relationships/package" Target="embeddings/Microsoft_Visio_Drawing2.vsdx"/><Relationship Id="rId205" Type="http://schemas.openxmlformats.org/officeDocument/2006/relationships/image" Target="media/image153.png"/><Relationship Id="rId226" Type="http://schemas.openxmlformats.org/officeDocument/2006/relationships/image" Target="media/image174.png"/><Relationship Id="rId247" Type="http://schemas.openxmlformats.org/officeDocument/2006/relationships/image" Target="media/image195.png"/><Relationship Id="rId107" Type="http://schemas.openxmlformats.org/officeDocument/2006/relationships/oleObject" Target="embeddings/Microsoft_Visio_2003-2010_Drawing31.vsd"/><Relationship Id="rId268" Type="http://schemas.openxmlformats.org/officeDocument/2006/relationships/header" Target="header1.xml"/><Relationship Id="rId11" Type="http://schemas.openxmlformats.org/officeDocument/2006/relationships/image" Target="media/image3.emf"/><Relationship Id="rId32" Type="http://schemas.openxmlformats.org/officeDocument/2006/relationships/image" Target="media/image19.png"/><Relationship Id="rId53" Type="http://schemas.openxmlformats.org/officeDocument/2006/relationships/oleObject" Target="embeddings/Microsoft_Visio_2003-2010_Drawing14.vsd"/><Relationship Id="rId74" Type="http://schemas.openxmlformats.org/officeDocument/2006/relationships/oleObject" Target="embeddings/Microsoft_Visio_2003-2010_Drawing22.vsd"/><Relationship Id="rId128" Type="http://schemas.openxmlformats.org/officeDocument/2006/relationships/image" Target="media/image86.emf"/><Relationship Id="rId149" Type="http://schemas.openxmlformats.org/officeDocument/2006/relationships/oleObject" Target="embeddings/Microsoft_Visio_2003-2010_Drawing40.vsd"/><Relationship Id="rId5" Type="http://schemas.openxmlformats.org/officeDocument/2006/relationships/webSettings" Target="webSettings.xml"/><Relationship Id="rId95" Type="http://schemas.openxmlformats.org/officeDocument/2006/relationships/image" Target="media/image62.emf"/><Relationship Id="rId160" Type="http://schemas.openxmlformats.org/officeDocument/2006/relationships/image" Target="media/image112.png"/><Relationship Id="rId181" Type="http://schemas.openxmlformats.org/officeDocument/2006/relationships/image" Target="media/image133.png"/><Relationship Id="rId216" Type="http://schemas.openxmlformats.org/officeDocument/2006/relationships/image" Target="media/image164.png"/><Relationship Id="rId237" Type="http://schemas.openxmlformats.org/officeDocument/2006/relationships/image" Target="media/image185.png"/><Relationship Id="rId258" Type="http://schemas.openxmlformats.org/officeDocument/2006/relationships/image" Target="media/image205.png"/><Relationship Id="rId22" Type="http://schemas.openxmlformats.org/officeDocument/2006/relationships/oleObject" Target="embeddings/Microsoft_Visio_2003-2010_Drawing5.vsd"/><Relationship Id="rId43" Type="http://schemas.openxmlformats.org/officeDocument/2006/relationships/image" Target="media/image26.png"/><Relationship Id="rId64" Type="http://schemas.openxmlformats.org/officeDocument/2006/relationships/oleObject" Target="embeddings/Microsoft_Visio_2003-2010_Drawing18.vsd"/><Relationship Id="rId118" Type="http://schemas.openxmlformats.org/officeDocument/2006/relationships/image" Target="media/image78.png"/><Relationship Id="rId139" Type="http://schemas.openxmlformats.org/officeDocument/2006/relationships/image" Target="media/image95.png"/><Relationship Id="rId85" Type="http://schemas.openxmlformats.org/officeDocument/2006/relationships/image" Target="media/image53.png"/><Relationship Id="rId150" Type="http://schemas.openxmlformats.org/officeDocument/2006/relationships/image" Target="media/image102.png"/><Relationship Id="rId171" Type="http://schemas.openxmlformats.org/officeDocument/2006/relationships/image" Target="media/image123.png"/><Relationship Id="rId192" Type="http://schemas.openxmlformats.org/officeDocument/2006/relationships/image" Target="media/image143.PNG"/><Relationship Id="rId206" Type="http://schemas.openxmlformats.org/officeDocument/2006/relationships/image" Target="media/image154.png"/><Relationship Id="rId227" Type="http://schemas.openxmlformats.org/officeDocument/2006/relationships/image" Target="media/image175.png"/><Relationship Id="rId248" Type="http://schemas.openxmlformats.org/officeDocument/2006/relationships/image" Target="media/image196.png"/><Relationship Id="rId269" Type="http://schemas.openxmlformats.org/officeDocument/2006/relationships/footer" Target="footer1.xml"/><Relationship Id="rId12" Type="http://schemas.openxmlformats.org/officeDocument/2006/relationships/oleObject" Target="embeddings/Microsoft_Visio_2003-2010_Drawing2.vsd"/><Relationship Id="rId33" Type="http://schemas.openxmlformats.org/officeDocument/2006/relationships/image" Target="media/image20.emf"/><Relationship Id="rId108" Type="http://schemas.openxmlformats.org/officeDocument/2006/relationships/image" Target="media/image70.png"/><Relationship Id="rId129" Type="http://schemas.openxmlformats.org/officeDocument/2006/relationships/oleObject" Target="embeddings/Microsoft_Visio_2003-2010_Drawing36.vsd"/><Relationship Id="rId54" Type="http://schemas.openxmlformats.org/officeDocument/2006/relationships/image" Target="media/image33.png"/><Relationship Id="rId75" Type="http://schemas.openxmlformats.org/officeDocument/2006/relationships/image" Target="media/image46.png"/><Relationship Id="rId96" Type="http://schemas.openxmlformats.org/officeDocument/2006/relationships/oleObject" Target="embeddings/Microsoft_Visio_2003-2010_Drawing27.vsd"/><Relationship Id="rId140" Type="http://schemas.openxmlformats.org/officeDocument/2006/relationships/image" Target="media/image96.emf"/><Relationship Id="rId161" Type="http://schemas.openxmlformats.org/officeDocument/2006/relationships/image" Target="media/image113.png"/><Relationship Id="rId182" Type="http://schemas.openxmlformats.org/officeDocument/2006/relationships/image" Target="media/image134.png"/><Relationship Id="rId217"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186.png"/><Relationship Id="rId259" Type="http://schemas.openxmlformats.org/officeDocument/2006/relationships/image" Target="media/image206.png"/><Relationship Id="rId23" Type="http://schemas.openxmlformats.org/officeDocument/2006/relationships/image" Target="media/image11.png"/><Relationship Id="rId119" Type="http://schemas.openxmlformats.org/officeDocument/2006/relationships/image" Target="media/image79.emf"/><Relationship Id="rId270" Type="http://schemas.openxmlformats.org/officeDocument/2006/relationships/footer" Target="footer2.xml"/><Relationship Id="rId44" Type="http://schemas.openxmlformats.org/officeDocument/2006/relationships/image" Target="media/image27.emf"/><Relationship Id="rId60" Type="http://schemas.openxmlformats.org/officeDocument/2006/relationships/image" Target="media/image37.png"/><Relationship Id="rId65" Type="http://schemas.openxmlformats.org/officeDocument/2006/relationships/image" Target="media/image40.png"/><Relationship Id="rId81" Type="http://schemas.openxmlformats.org/officeDocument/2006/relationships/image" Target="media/image50.emf"/><Relationship Id="rId86" Type="http://schemas.openxmlformats.org/officeDocument/2006/relationships/image" Target="media/image54.png"/><Relationship Id="rId130" Type="http://schemas.openxmlformats.org/officeDocument/2006/relationships/image" Target="media/image87.png"/><Relationship Id="rId135" Type="http://schemas.openxmlformats.org/officeDocument/2006/relationships/oleObject" Target="embeddings/Microsoft_Visio_2003-2010_Drawing37.vsd"/><Relationship Id="rId151" Type="http://schemas.openxmlformats.org/officeDocument/2006/relationships/image" Target="media/image103.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package" Target="embeddings/Microsoft_Visio_Drawing5.vsdx"/><Relationship Id="rId172" Type="http://schemas.openxmlformats.org/officeDocument/2006/relationships/image" Target="media/image124.png"/><Relationship Id="rId193" Type="http://schemas.openxmlformats.org/officeDocument/2006/relationships/image" Target="media/image144.emf"/><Relationship Id="rId202" Type="http://schemas.openxmlformats.org/officeDocument/2006/relationships/image" Target="media/image150.png"/><Relationship Id="rId207" Type="http://schemas.openxmlformats.org/officeDocument/2006/relationships/image" Target="media/image155.png"/><Relationship Id="rId223" Type="http://schemas.openxmlformats.org/officeDocument/2006/relationships/image" Target="media/image171.png"/><Relationship Id="rId228" Type="http://schemas.openxmlformats.org/officeDocument/2006/relationships/image" Target="media/image176.png"/><Relationship Id="rId244" Type="http://schemas.openxmlformats.org/officeDocument/2006/relationships/image" Target="media/image192.png"/><Relationship Id="rId249" Type="http://schemas.openxmlformats.org/officeDocument/2006/relationships/image" Target="media/image197.emf"/><Relationship Id="rId13" Type="http://schemas.openxmlformats.org/officeDocument/2006/relationships/image" Target="media/image4.png"/><Relationship Id="rId18" Type="http://schemas.openxmlformats.org/officeDocument/2006/relationships/image" Target="media/image8.emf"/><Relationship Id="rId39" Type="http://schemas.openxmlformats.org/officeDocument/2006/relationships/image" Target="media/image24.emf"/><Relationship Id="rId109" Type="http://schemas.openxmlformats.org/officeDocument/2006/relationships/image" Target="media/image71.emf"/><Relationship Id="rId260" Type="http://schemas.openxmlformats.org/officeDocument/2006/relationships/image" Target="media/image207.png"/><Relationship Id="rId265" Type="http://schemas.openxmlformats.org/officeDocument/2006/relationships/image" Target="media/image212.png"/><Relationship Id="rId34" Type="http://schemas.openxmlformats.org/officeDocument/2006/relationships/oleObject" Target="embeddings/Microsoft_Visio_2003-2010_Drawing7.vsd"/><Relationship Id="rId50" Type="http://schemas.openxmlformats.org/officeDocument/2006/relationships/oleObject" Target="embeddings/Microsoft_Visio_2003-2010_Drawing13.vsd"/><Relationship Id="rId55" Type="http://schemas.openxmlformats.org/officeDocument/2006/relationships/image" Target="media/image34.emf"/><Relationship Id="rId76" Type="http://schemas.openxmlformats.org/officeDocument/2006/relationships/image" Target="media/image47.emf"/><Relationship Id="rId97" Type="http://schemas.openxmlformats.org/officeDocument/2006/relationships/image" Target="media/image63.png"/><Relationship Id="rId104" Type="http://schemas.openxmlformats.org/officeDocument/2006/relationships/oleObject" Target="embeddings/Microsoft_Visio_2003-2010_Drawing30.vsd"/><Relationship Id="rId120" Type="http://schemas.openxmlformats.org/officeDocument/2006/relationships/oleObject" Target="embeddings/Microsoft_Visio_2003-2010_Drawing34.vsd"/><Relationship Id="rId125" Type="http://schemas.openxmlformats.org/officeDocument/2006/relationships/image" Target="media/image84.emf"/><Relationship Id="rId141" Type="http://schemas.openxmlformats.org/officeDocument/2006/relationships/oleObject" Target="embeddings/Microsoft_Visio_2003-2010_Drawing38.vsd"/><Relationship Id="rId146" Type="http://schemas.openxmlformats.org/officeDocument/2006/relationships/image" Target="media/image100.emf"/><Relationship Id="rId167" Type="http://schemas.openxmlformats.org/officeDocument/2006/relationships/image" Target="media/image119.png"/><Relationship Id="rId188"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44.emf"/><Relationship Id="rId92" Type="http://schemas.openxmlformats.org/officeDocument/2006/relationships/image" Target="media/image60.emf"/><Relationship Id="rId162" Type="http://schemas.openxmlformats.org/officeDocument/2006/relationships/image" Target="media/image114.png"/><Relationship Id="rId183" Type="http://schemas.openxmlformats.org/officeDocument/2006/relationships/image" Target="media/image135.png"/><Relationship Id="rId213" Type="http://schemas.openxmlformats.org/officeDocument/2006/relationships/image" Target="media/image161.png"/><Relationship Id="rId218" Type="http://schemas.openxmlformats.org/officeDocument/2006/relationships/image" Target="media/image166.png"/><Relationship Id="rId234" Type="http://schemas.openxmlformats.org/officeDocument/2006/relationships/image" Target="media/image182.png"/><Relationship Id="rId239"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7.emf"/><Relationship Id="rId250" Type="http://schemas.openxmlformats.org/officeDocument/2006/relationships/oleObject" Target="embeddings/Microsoft_Visio_2003-2010_Drawing41.vsd"/><Relationship Id="rId255" Type="http://schemas.openxmlformats.org/officeDocument/2006/relationships/image" Target="media/image202.png"/><Relationship Id="rId271" Type="http://schemas.openxmlformats.org/officeDocument/2006/relationships/fontTable" Target="fontTable.xml"/><Relationship Id="rId24" Type="http://schemas.openxmlformats.org/officeDocument/2006/relationships/image" Target="media/image12.png"/><Relationship Id="rId40" Type="http://schemas.openxmlformats.org/officeDocument/2006/relationships/oleObject" Target="embeddings/Microsoft_Visio_2003-2010_Drawing9.vsd"/><Relationship Id="rId45" Type="http://schemas.openxmlformats.org/officeDocument/2006/relationships/oleObject" Target="embeddings/Microsoft_Visio_2003-2010_Drawing11.vsd"/><Relationship Id="rId66" Type="http://schemas.openxmlformats.org/officeDocument/2006/relationships/image" Target="media/image41.emf"/><Relationship Id="rId87" Type="http://schemas.openxmlformats.org/officeDocument/2006/relationships/image" Target="media/image55.png"/><Relationship Id="rId110" Type="http://schemas.openxmlformats.org/officeDocument/2006/relationships/oleObject" Target="embeddings/Microsoft_Visio_2003-2010_Drawing32.vsd"/><Relationship Id="rId115" Type="http://schemas.openxmlformats.org/officeDocument/2006/relationships/image" Target="media/image76.png"/><Relationship Id="rId131" Type="http://schemas.openxmlformats.org/officeDocument/2006/relationships/image" Target="media/image88.png"/><Relationship Id="rId136" Type="http://schemas.openxmlformats.org/officeDocument/2006/relationships/image" Target="media/image92.png"/><Relationship Id="rId157" Type="http://schemas.openxmlformats.org/officeDocument/2006/relationships/image" Target="media/image109.png"/><Relationship Id="rId178" Type="http://schemas.openxmlformats.org/officeDocument/2006/relationships/image" Target="media/image130.png"/><Relationship Id="rId61" Type="http://schemas.openxmlformats.org/officeDocument/2006/relationships/image" Target="media/image38.emf"/><Relationship Id="rId82" Type="http://schemas.openxmlformats.org/officeDocument/2006/relationships/oleObject" Target="embeddings/Microsoft_Visio_2003-2010_Drawing25.vsd"/><Relationship Id="rId152" Type="http://schemas.openxmlformats.org/officeDocument/2006/relationships/image" Target="media/image104.png"/><Relationship Id="rId173" Type="http://schemas.openxmlformats.org/officeDocument/2006/relationships/image" Target="media/image125.png"/><Relationship Id="rId194" Type="http://schemas.openxmlformats.org/officeDocument/2006/relationships/package" Target="embeddings/Microsoft_Visio_Drawing3.vsdx"/><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229" Type="http://schemas.openxmlformats.org/officeDocument/2006/relationships/image" Target="media/image177.png"/><Relationship Id="rId19" Type="http://schemas.openxmlformats.org/officeDocument/2006/relationships/oleObject" Target="embeddings/Microsoft_Visio_2003-2010_Drawing4.vsd"/><Relationship Id="rId224" Type="http://schemas.openxmlformats.org/officeDocument/2006/relationships/image" Target="media/image172.png"/><Relationship Id="rId240" Type="http://schemas.openxmlformats.org/officeDocument/2006/relationships/image" Target="media/image188.png"/><Relationship Id="rId245" Type="http://schemas.openxmlformats.org/officeDocument/2006/relationships/image" Target="media/image193.png"/><Relationship Id="rId261" Type="http://schemas.openxmlformats.org/officeDocument/2006/relationships/image" Target="media/image208.png"/><Relationship Id="rId266" Type="http://schemas.openxmlformats.org/officeDocument/2006/relationships/image" Target="media/image213.png"/><Relationship Id="rId14" Type="http://schemas.openxmlformats.org/officeDocument/2006/relationships/image" Target="media/image5.png"/><Relationship Id="rId30" Type="http://schemas.openxmlformats.org/officeDocument/2006/relationships/oleObject" Target="embeddings/Microsoft_Visio_2003-2010_Drawing6.vsd"/><Relationship Id="rId35" Type="http://schemas.openxmlformats.org/officeDocument/2006/relationships/image" Target="media/image21.png"/><Relationship Id="rId56" Type="http://schemas.openxmlformats.org/officeDocument/2006/relationships/oleObject" Target="embeddings/Microsoft_Visio_2003-2010_Drawing15.vsd"/><Relationship Id="rId77" Type="http://schemas.openxmlformats.org/officeDocument/2006/relationships/oleObject" Target="embeddings/Microsoft_Visio_2003-2010_Drawing23.vsd"/><Relationship Id="rId100" Type="http://schemas.openxmlformats.org/officeDocument/2006/relationships/image" Target="media/image65.png"/><Relationship Id="rId105" Type="http://schemas.openxmlformats.org/officeDocument/2006/relationships/image" Target="media/image68.png"/><Relationship Id="rId126" Type="http://schemas.openxmlformats.org/officeDocument/2006/relationships/oleObject" Target="embeddings/Microsoft_Visio_2003-2010_Drawing35.vsd"/><Relationship Id="rId147" Type="http://schemas.openxmlformats.org/officeDocument/2006/relationships/package" Target="embeddings/Microsoft_Visio_Drawing1.vsdx"/><Relationship Id="rId168"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oleObject" Target="embeddings/Microsoft_Visio_2003-2010_Drawing21.vsd"/><Relationship Id="rId93" Type="http://schemas.openxmlformats.org/officeDocument/2006/relationships/oleObject" Target="embeddings/Microsoft_Visio_2003-2010_Drawing26.vsd"/><Relationship Id="rId98" Type="http://schemas.openxmlformats.org/officeDocument/2006/relationships/image" Target="media/image64.emf"/><Relationship Id="rId121" Type="http://schemas.openxmlformats.org/officeDocument/2006/relationships/image" Target="media/image80.png"/><Relationship Id="rId142" Type="http://schemas.openxmlformats.org/officeDocument/2006/relationships/image" Target="media/image97.png"/><Relationship Id="rId163" Type="http://schemas.openxmlformats.org/officeDocument/2006/relationships/image" Target="media/image115.png"/><Relationship Id="rId184" Type="http://schemas.openxmlformats.org/officeDocument/2006/relationships/image" Target="media/image136.png"/><Relationship Id="rId189" Type="http://schemas.openxmlformats.org/officeDocument/2006/relationships/image" Target="media/image141.png"/><Relationship Id="rId21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62.png"/><Relationship Id="rId230" Type="http://schemas.openxmlformats.org/officeDocument/2006/relationships/image" Target="media/image178.png"/><Relationship Id="rId235" Type="http://schemas.openxmlformats.org/officeDocument/2006/relationships/image" Target="media/image183.png"/><Relationship Id="rId251" Type="http://schemas.openxmlformats.org/officeDocument/2006/relationships/image" Target="media/image198.png"/><Relationship Id="rId256" Type="http://schemas.openxmlformats.org/officeDocument/2006/relationships/image" Target="media/image203.png"/><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oleObject" Target="embeddings/Microsoft_Visio_2003-2010_Drawing19.vsd"/><Relationship Id="rId116" Type="http://schemas.openxmlformats.org/officeDocument/2006/relationships/image" Target="media/image77.emf"/><Relationship Id="rId137" Type="http://schemas.openxmlformats.org/officeDocument/2006/relationships/image" Target="media/image93.png"/><Relationship Id="rId158" Type="http://schemas.openxmlformats.org/officeDocument/2006/relationships/image" Target="media/image110.png"/><Relationship Id="rId272"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emf"/><Relationship Id="rId62" Type="http://schemas.openxmlformats.org/officeDocument/2006/relationships/oleObject" Target="embeddings/Microsoft_Visio_2003-2010_Drawing17.vsd"/><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2.png"/><Relationship Id="rId132" Type="http://schemas.openxmlformats.org/officeDocument/2006/relationships/image" Target="media/image89.png"/><Relationship Id="rId153" Type="http://schemas.openxmlformats.org/officeDocument/2006/relationships/image" Target="media/image105.png"/><Relationship Id="rId174" Type="http://schemas.openxmlformats.org/officeDocument/2006/relationships/image" Target="media/image126.png"/><Relationship Id="rId179" Type="http://schemas.openxmlformats.org/officeDocument/2006/relationships/image" Target="media/image131.png"/><Relationship Id="rId195" Type="http://schemas.openxmlformats.org/officeDocument/2006/relationships/image" Target="media/image145.emf"/><Relationship Id="rId209" Type="http://schemas.openxmlformats.org/officeDocument/2006/relationships/image" Target="media/image157.png"/><Relationship Id="rId190" Type="http://schemas.openxmlformats.org/officeDocument/2006/relationships/image" Target="media/image142.emf"/><Relationship Id="rId204" Type="http://schemas.openxmlformats.org/officeDocument/2006/relationships/image" Target="media/image152.png"/><Relationship Id="rId220" Type="http://schemas.openxmlformats.org/officeDocument/2006/relationships/image" Target="media/image168.png"/><Relationship Id="rId225" Type="http://schemas.openxmlformats.org/officeDocument/2006/relationships/image" Target="media/image173.png"/><Relationship Id="rId241" Type="http://schemas.openxmlformats.org/officeDocument/2006/relationships/image" Target="media/image189.png"/><Relationship Id="rId246" Type="http://schemas.openxmlformats.org/officeDocument/2006/relationships/image" Target="media/image194.png"/><Relationship Id="rId267" Type="http://schemas.openxmlformats.org/officeDocument/2006/relationships/image" Target="media/image214.png"/><Relationship Id="rId15" Type="http://schemas.openxmlformats.org/officeDocument/2006/relationships/image" Target="media/image6.emf"/><Relationship Id="rId36" Type="http://schemas.openxmlformats.org/officeDocument/2006/relationships/image" Target="media/image22.emf"/><Relationship Id="rId57" Type="http://schemas.openxmlformats.org/officeDocument/2006/relationships/image" Target="media/image35.png"/><Relationship Id="rId106" Type="http://schemas.openxmlformats.org/officeDocument/2006/relationships/image" Target="media/image69.emf"/><Relationship Id="rId127" Type="http://schemas.openxmlformats.org/officeDocument/2006/relationships/image" Target="media/image85.png"/><Relationship Id="rId262" Type="http://schemas.openxmlformats.org/officeDocument/2006/relationships/image" Target="media/image209.png"/><Relationship Id="rId10" Type="http://schemas.openxmlformats.org/officeDocument/2006/relationships/oleObject" Target="embeddings/Microsoft_Visio_2003-2010_Drawing1.vsd"/><Relationship Id="rId31" Type="http://schemas.openxmlformats.org/officeDocument/2006/relationships/image" Target="media/image18.png"/><Relationship Id="rId52" Type="http://schemas.openxmlformats.org/officeDocument/2006/relationships/image" Target="media/image32.emf"/><Relationship Id="rId73" Type="http://schemas.openxmlformats.org/officeDocument/2006/relationships/image" Target="media/image45.emf"/><Relationship Id="rId78" Type="http://schemas.openxmlformats.org/officeDocument/2006/relationships/image" Target="media/image48.png"/><Relationship Id="rId94" Type="http://schemas.openxmlformats.org/officeDocument/2006/relationships/image" Target="media/image61.png"/><Relationship Id="rId99" Type="http://schemas.openxmlformats.org/officeDocument/2006/relationships/oleObject" Target="embeddings/Microsoft_Visio_2003-2010_Drawing28.vsd"/><Relationship Id="rId101" Type="http://schemas.openxmlformats.org/officeDocument/2006/relationships/image" Target="media/image66.emf"/><Relationship Id="rId122" Type="http://schemas.openxmlformats.org/officeDocument/2006/relationships/image" Target="media/image81.png"/><Relationship Id="rId143" Type="http://schemas.openxmlformats.org/officeDocument/2006/relationships/image" Target="media/image98.emf"/><Relationship Id="rId148" Type="http://schemas.openxmlformats.org/officeDocument/2006/relationships/image" Target="media/image101.emf"/><Relationship Id="rId164" Type="http://schemas.openxmlformats.org/officeDocument/2006/relationships/image" Target="media/image116.png"/><Relationship Id="rId169" Type="http://schemas.openxmlformats.org/officeDocument/2006/relationships/image" Target="media/image121.png"/><Relationship Id="rId185"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32.png"/><Relationship Id="rId210" Type="http://schemas.openxmlformats.org/officeDocument/2006/relationships/image" Target="media/image158.png"/><Relationship Id="rId215" Type="http://schemas.openxmlformats.org/officeDocument/2006/relationships/image" Target="media/image163.png"/><Relationship Id="rId236" Type="http://schemas.openxmlformats.org/officeDocument/2006/relationships/image" Target="media/image184.png"/><Relationship Id="rId257" Type="http://schemas.openxmlformats.org/officeDocument/2006/relationships/image" Target="media/image204.png"/><Relationship Id="rId26" Type="http://schemas.openxmlformats.org/officeDocument/2006/relationships/image" Target="media/image14.png"/><Relationship Id="rId231" Type="http://schemas.openxmlformats.org/officeDocument/2006/relationships/image" Target="media/image179.png"/><Relationship Id="rId252" Type="http://schemas.openxmlformats.org/officeDocument/2006/relationships/image" Target="media/image199.png"/><Relationship Id="rId47" Type="http://schemas.openxmlformats.org/officeDocument/2006/relationships/image" Target="media/image29.emf"/><Relationship Id="rId68" Type="http://schemas.openxmlformats.org/officeDocument/2006/relationships/image" Target="media/image42.emf"/><Relationship Id="rId89" Type="http://schemas.openxmlformats.org/officeDocument/2006/relationships/image" Target="media/image57.png"/><Relationship Id="rId112" Type="http://schemas.openxmlformats.org/officeDocument/2006/relationships/image" Target="media/image73.png"/><Relationship Id="rId133" Type="http://schemas.openxmlformats.org/officeDocument/2006/relationships/image" Target="media/image90.png"/><Relationship Id="rId154" Type="http://schemas.openxmlformats.org/officeDocument/2006/relationships/image" Target="media/image106.png"/><Relationship Id="rId175" Type="http://schemas.openxmlformats.org/officeDocument/2006/relationships/image" Target="media/image127.png"/><Relationship Id="rId196" Type="http://schemas.openxmlformats.org/officeDocument/2006/relationships/package" Target="embeddings/Microsoft_Visio_Drawing4.vsdx"/><Relationship Id="rId200" Type="http://schemas.openxmlformats.org/officeDocument/2006/relationships/image" Target="media/image148.png"/><Relationship Id="rId16" Type="http://schemas.openxmlformats.org/officeDocument/2006/relationships/oleObject" Target="embeddings/Microsoft_Visio_2003-2010_Drawing3.vsd"/><Relationship Id="rId221" Type="http://schemas.openxmlformats.org/officeDocument/2006/relationships/image" Target="media/image169.png"/><Relationship Id="rId242" Type="http://schemas.openxmlformats.org/officeDocument/2006/relationships/image" Target="media/image190.png"/><Relationship Id="rId263" Type="http://schemas.openxmlformats.org/officeDocument/2006/relationships/image" Target="media/image210.png"/><Relationship Id="rId37" Type="http://schemas.openxmlformats.org/officeDocument/2006/relationships/oleObject" Target="embeddings/Microsoft_Visio_2003-2010_Drawing8.vsd"/><Relationship Id="rId58" Type="http://schemas.openxmlformats.org/officeDocument/2006/relationships/image" Target="media/image36.emf"/><Relationship Id="rId79" Type="http://schemas.openxmlformats.org/officeDocument/2006/relationships/image" Target="media/image49.emf"/><Relationship Id="rId102" Type="http://schemas.openxmlformats.org/officeDocument/2006/relationships/oleObject" Target="embeddings/Microsoft_Visio_2003-2010_Drawing29.vsd"/><Relationship Id="rId123" Type="http://schemas.openxmlformats.org/officeDocument/2006/relationships/image" Target="media/image82.png"/><Relationship Id="rId144" Type="http://schemas.openxmlformats.org/officeDocument/2006/relationships/oleObject" Target="embeddings/Microsoft_Visio_2003-2010_Drawing39.vsd"/><Relationship Id="rId90" Type="http://schemas.openxmlformats.org/officeDocument/2006/relationships/image" Target="media/image58.png"/><Relationship Id="rId165" Type="http://schemas.openxmlformats.org/officeDocument/2006/relationships/image" Target="media/image117.png"/><Relationship Id="rId186" Type="http://schemas.openxmlformats.org/officeDocument/2006/relationships/image" Target="media/image138.png"/><Relationship Id="rId211" Type="http://schemas.openxmlformats.org/officeDocument/2006/relationships/image" Target="media/image159.png"/><Relationship Id="rId232" Type="http://schemas.openxmlformats.org/officeDocument/2006/relationships/image" Target="media/image180.png"/><Relationship Id="rId253" Type="http://schemas.openxmlformats.org/officeDocument/2006/relationships/image" Target="media/image200.png"/><Relationship Id="rId27" Type="http://schemas.openxmlformats.org/officeDocument/2006/relationships/image" Target="media/image15.png"/><Relationship Id="rId48" Type="http://schemas.openxmlformats.org/officeDocument/2006/relationships/oleObject" Target="embeddings/Microsoft_Visio_2003-2010_Drawing12.vsd"/><Relationship Id="rId69" Type="http://schemas.openxmlformats.org/officeDocument/2006/relationships/oleObject" Target="embeddings/Microsoft_Visio_2003-2010_Drawing20.vsd"/><Relationship Id="rId113" Type="http://schemas.openxmlformats.org/officeDocument/2006/relationships/image" Target="media/image74.png"/><Relationship Id="rId134" Type="http://schemas.openxmlformats.org/officeDocument/2006/relationships/image" Target="media/image91.emf"/><Relationship Id="rId80" Type="http://schemas.openxmlformats.org/officeDocument/2006/relationships/oleObject" Target="embeddings/Microsoft_Visio_2003-2010_Drawing24.vsd"/><Relationship Id="rId155" Type="http://schemas.openxmlformats.org/officeDocument/2006/relationships/image" Target="media/image107.png"/><Relationship Id="rId176" Type="http://schemas.openxmlformats.org/officeDocument/2006/relationships/image" Target="media/image128.png"/><Relationship Id="rId197" Type="http://schemas.openxmlformats.org/officeDocument/2006/relationships/image" Target="media/image146.emf"/><Relationship Id="rId201" Type="http://schemas.openxmlformats.org/officeDocument/2006/relationships/image" Target="media/image149.png"/><Relationship Id="rId222" Type="http://schemas.openxmlformats.org/officeDocument/2006/relationships/image" Target="media/image170.png"/><Relationship Id="rId243" Type="http://schemas.openxmlformats.org/officeDocument/2006/relationships/image" Target="media/image191.png"/><Relationship Id="rId264" Type="http://schemas.openxmlformats.org/officeDocument/2006/relationships/image" Target="media/image211.png"/><Relationship Id="rId17" Type="http://schemas.openxmlformats.org/officeDocument/2006/relationships/image" Target="media/image7.png"/><Relationship Id="rId38" Type="http://schemas.openxmlformats.org/officeDocument/2006/relationships/image" Target="media/image23.png"/><Relationship Id="rId59" Type="http://schemas.openxmlformats.org/officeDocument/2006/relationships/oleObject" Target="embeddings/Microsoft_Visio_2003-2010_Drawing16.vsd"/><Relationship Id="rId103" Type="http://schemas.openxmlformats.org/officeDocument/2006/relationships/image" Target="media/image67.emf"/><Relationship Id="rId124" Type="http://schemas.openxmlformats.org/officeDocument/2006/relationships/image" Target="media/image83.png"/><Relationship Id="rId70" Type="http://schemas.openxmlformats.org/officeDocument/2006/relationships/image" Target="media/image43.png"/><Relationship Id="rId91" Type="http://schemas.openxmlformats.org/officeDocument/2006/relationships/image" Target="media/image59.png"/><Relationship Id="rId145" Type="http://schemas.openxmlformats.org/officeDocument/2006/relationships/image" Target="media/image99.png"/><Relationship Id="rId166" Type="http://schemas.openxmlformats.org/officeDocument/2006/relationships/image" Target="media/image118.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81.png"/><Relationship Id="rId254" Type="http://schemas.openxmlformats.org/officeDocument/2006/relationships/image" Target="media/image201.png"/><Relationship Id="rId28" Type="http://schemas.openxmlformats.org/officeDocument/2006/relationships/image" Target="media/image16.png"/><Relationship Id="rId49" Type="http://schemas.openxmlformats.org/officeDocument/2006/relationships/image" Target="media/image30.emf"/><Relationship Id="rId114" Type="http://schemas.openxmlformats.org/officeDocument/2006/relationships/image" Target="media/image7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Desktop\BTC-QLNS%20-%20Tai%20lieu%20phan%20tich%20yeu%20cau%20he%20thong%20V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AAE17-EAF9-4E6B-B38F-3A6684C1B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BTC-QLNS - Tai lieu phan tich yeu cau he thong V1.0</Template>
  <TotalTime>10657</TotalTime>
  <Pages>496</Pages>
  <Words>53248</Words>
  <Characters>303514</Characters>
  <Application>Microsoft Office Word</Application>
  <DocSecurity>0</DocSecurity>
  <Lines>2529</Lines>
  <Paragraphs>712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356050</CharactersWithSpaces>
  <SharedDoc>false</SharedDoc>
  <HLinks>
    <vt:vector size="192" baseType="variant">
      <vt:variant>
        <vt:i4>1310771</vt:i4>
      </vt:variant>
      <vt:variant>
        <vt:i4>188</vt:i4>
      </vt:variant>
      <vt:variant>
        <vt:i4>0</vt:i4>
      </vt:variant>
      <vt:variant>
        <vt:i4>5</vt:i4>
      </vt:variant>
      <vt:variant>
        <vt:lpwstr/>
      </vt:variant>
      <vt:variant>
        <vt:lpwstr>_Toc337114653</vt:lpwstr>
      </vt:variant>
      <vt:variant>
        <vt:i4>1310771</vt:i4>
      </vt:variant>
      <vt:variant>
        <vt:i4>182</vt:i4>
      </vt:variant>
      <vt:variant>
        <vt:i4>0</vt:i4>
      </vt:variant>
      <vt:variant>
        <vt:i4>5</vt:i4>
      </vt:variant>
      <vt:variant>
        <vt:lpwstr/>
      </vt:variant>
      <vt:variant>
        <vt:lpwstr>_Toc337114652</vt:lpwstr>
      </vt:variant>
      <vt:variant>
        <vt:i4>1310771</vt:i4>
      </vt:variant>
      <vt:variant>
        <vt:i4>176</vt:i4>
      </vt:variant>
      <vt:variant>
        <vt:i4>0</vt:i4>
      </vt:variant>
      <vt:variant>
        <vt:i4>5</vt:i4>
      </vt:variant>
      <vt:variant>
        <vt:lpwstr/>
      </vt:variant>
      <vt:variant>
        <vt:lpwstr>_Toc337114651</vt:lpwstr>
      </vt:variant>
      <vt:variant>
        <vt:i4>1310771</vt:i4>
      </vt:variant>
      <vt:variant>
        <vt:i4>170</vt:i4>
      </vt:variant>
      <vt:variant>
        <vt:i4>0</vt:i4>
      </vt:variant>
      <vt:variant>
        <vt:i4>5</vt:i4>
      </vt:variant>
      <vt:variant>
        <vt:lpwstr/>
      </vt:variant>
      <vt:variant>
        <vt:lpwstr>_Toc337114650</vt:lpwstr>
      </vt:variant>
      <vt:variant>
        <vt:i4>1376307</vt:i4>
      </vt:variant>
      <vt:variant>
        <vt:i4>164</vt:i4>
      </vt:variant>
      <vt:variant>
        <vt:i4>0</vt:i4>
      </vt:variant>
      <vt:variant>
        <vt:i4>5</vt:i4>
      </vt:variant>
      <vt:variant>
        <vt:lpwstr/>
      </vt:variant>
      <vt:variant>
        <vt:lpwstr>_Toc337114649</vt:lpwstr>
      </vt:variant>
      <vt:variant>
        <vt:i4>1376307</vt:i4>
      </vt:variant>
      <vt:variant>
        <vt:i4>158</vt:i4>
      </vt:variant>
      <vt:variant>
        <vt:i4>0</vt:i4>
      </vt:variant>
      <vt:variant>
        <vt:i4>5</vt:i4>
      </vt:variant>
      <vt:variant>
        <vt:lpwstr/>
      </vt:variant>
      <vt:variant>
        <vt:lpwstr>_Toc337114648</vt:lpwstr>
      </vt:variant>
      <vt:variant>
        <vt:i4>1376307</vt:i4>
      </vt:variant>
      <vt:variant>
        <vt:i4>152</vt:i4>
      </vt:variant>
      <vt:variant>
        <vt:i4>0</vt:i4>
      </vt:variant>
      <vt:variant>
        <vt:i4>5</vt:i4>
      </vt:variant>
      <vt:variant>
        <vt:lpwstr/>
      </vt:variant>
      <vt:variant>
        <vt:lpwstr>_Toc337114647</vt:lpwstr>
      </vt:variant>
      <vt:variant>
        <vt:i4>1376307</vt:i4>
      </vt:variant>
      <vt:variant>
        <vt:i4>146</vt:i4>
      </vt:variant>
      <vt:variant>
        <vt:i4>0</vt:i4>
      </vt:variant>
      <vt:variant>
        <vt:i4>5</vt:i4>
      </vt:variant>
      <vt:variant>
        <vt:lpwstr/>
      </vt:variant>
      <vt:variant>
        <vt:lpwstr>_Toc337114646</vt:lpwstr>
      </vt:variant>
      <vt:variant>
        <vt:i4>1376307</vt:i4>
      </vt:variant>
      <vt:variant>
        <vt:i4>140</vt:i4>
      </vt:variant>
      <vt:variant>
        <vt:i4>0</vt:i4>
      </vt:variant>
      <vt:variant>
        <vt:i4>5</vt:i4>
      </vt:variant>
      <vt:variant>
        <vt:lpwstr/>
      </vt:variant>
      <vt:variant>
        <vt:lpwstr>_Toc337114645</vt:lpwstr>
      </vt:variant>
      <vt:variant>
        <vt:i4>1376307</vt:i4>
      </vt:variant>
      <vt:variant>
        <vt:i4>134</vt:i4>
      </vt:variant>
      <vt:variant>
        <vt:i4>0</vt:i4>
      </vt:variant>
      <vt:variant>
        <vt:i4>5</vt:i4>
      </vt:variant>
      <vt:variant>
        <vt:lpwstr/>
      </vt:variant>
      <vt:variant>
        <vt:lpwstr>_Toc337114644</vt:lpwstr>
      </vt:variant>
      <vt:variant>
        <vt:i4>1376307</vt:i4>
      </vt:variant>
      <vt:variant>
        <vt:i4>128</vt:i4>
      </vt:variant>
      <vt:variant>
        <vt:i4>0</vt:i4>
      </vt:variant>
      <vt:variant>
        <vt:i4>5</vt:i4>
      </vt:variant>
      <vt:variant>
        <vt:lpwstr/>
      </vt:variant>
      <vt:variant>
        <vt:lpwstr>_Toc337114643</vt:lpwstr>
      </vt:variant>
      <vt:variant>
        <vt:i4>1376307</vt:i4>
      </vt:variant>
      <vt:variant>
        <vt:i4>122</vt:i4>
      </vt:variant>
      <vt:variant>
        <vt:i4>0</vt:i4>
      </vt:variant>
      <vt:variant>
        <vt:i4>5</vt:i4>
      </vt:variant>
      <vt:variant>
        <vt:lpwstr/>
      </vt:variant>
      <vt:variant>
        <vt:lpwstr>_Toc337114642</vt:lpwstr>
      </vt:variant>
      <vt:variant>
        <vt:i4>1376307</vt:i4>
      </vt:variant>
      <vt:variant>
        <vt:i4>116</vt:i4>
      </vt:variant>
      <vt:variant>
        <vt:i4>0</vt:i4>
      </vt:variant>
      <vt:variant>
        <vt:i4>5</vt:i4>
      </vt:variant>
      <vt:variant>
        <vt:lpwstr/>
      </vt:variant>
      <vt:variant>
        <vt:lpwstr>_Toc337114641</vt:lpwstr>
      </vt:variant>
      <vt:variant>
        <vt:i4>1376307</vt:i4>
      </vt:variant>
      <vt:variant>
        <vt:i4>110</vt:i4>
      </vt:variant>
      <vt:variant>
        <vt:i4>0</vt:i4>
      </vt:variant>
      <vt:variant>
        <vt:i4>5</vt:i4>
      </vt:variant>
      <vt:variant>
        <vt:lpwstr/>
      </vt:variant>
      <vt:variant>
        <vt:lpwstr>_Toc337114640</vt:lpwstr>
      </vt:variant>
      <vt:variant>
        <vt:i4>1179699</vt:i4>
      </vt:variant>
      <vt:variant>
        <vt:i4>104</vt:i4>
      </vt:variant>
      <vt:variant>
        <vt:i4>0</vt:i4>
      </vt:variant>
      <vt:variant>
        <vt:i4>5</vt:i4>
      </vt:variant>
      <vt:variant>
        <vt:lpwstr/>
      </vt:variant>
      <vt:variant>
        <vt:lpwstr>_Toc337114639</vt:lpwstr>
      </vt:variant>
      <vt:variant>
        <vt:i4>1179699</vt:i4>
      </vt:variant>
      <vt:variant>
        <vt:i4>98</vt:i4>
      </vt:variant>
      <vt:variant>
        <vt:i4>0</vt:i4>
      </vt:variant>
      <vt:variant>
        <vt:i4>5</vt:i4>
      </vt:variant>
      <vt:variant>
        <vt:lpwstr/>
      </vt:variant>
      <vt:variant>
        <vt:lpwstr>_Toc337114638</vt:lpwstr>
      </vt:variant>
      <vt:variant>
        <vt:i4>1179699</vt:i4>
      </vt:variant>
      <vt:variant>
        <vt:i4>92</vt:i4>
      </vt:variant>
      <vt:variant>
        <vt:i4>0</vt:i4>
      </vt:variant>
      <vt:variant>
        <vt:i4>5</vt:i4>
      </vt:variant>
      <vt:variant>
        <vt:lpwstr/>
      </vt:variant>
      <vt:variant>
        <vt:lpwstr>_Toc337114637</vt:lpwstr>
      </vt:variant>
      <vt:variant>
        <vt:i4>1179699</vt:i4>
      </vt:variant>
      <vt:variant>
        <vt:i4>86</vt:i4>
      </vt:variant>
      <vt:variant>
        <vt:i4>0</vt:i4>
      </vt:variant>
      <vt:variant>
        <vt:i4>5</vt:i4>
      </vt:variant>
      <vt:variant>
        <vt:lpwstr/>
      </vt:variant>
      <vt:variant>
        <vt:lpwstr>_Toc337114636</vt:lpwstr>
      </vt:variant>
      <vt:variant>
        <vt:i4>1179699</vt:i4>
      </vt:variant>
      <vt:variant>
        <vt:i4>80</vt:i4>
      </vt:variant>
      <vt:variant>
        <vt:i4>0</vt:i4>
      </vt:variant>
      <vt:variant>
        <vt:i4>5</vt:i4>
      </vt:variant>
      <vt:variant>
        <vt:lpwstr/>
      </vt:variant>
      <vt:variant>
        <vt:lpwstr>_Toc337114635</vt:lpwstr>
      </vt:variant>
      <vt:variant>
        <vt:i4>1179699</vt:i4>
      </vt:variant>
      <vt:variant>
        <vt:i4>74</vt:i4>
      </vt:variant>
      <vt:variant>
        <vt:i4>0</vt:i4>
      </vt:variant>
      <vt:variant>
        <vt:i4>5</vt:i4>
      </vt:variant>
      <vt:variant>
        <vt:lpwstr/>
      </vt:variant>
      <vt:variant>
        <vt:lpwstr>_Toc337114634</vt:lpwstr>
      </vt:variant>
      <vt:variant>
        <vt:i4>1179699</vt:i4>
      </vt:variant>
      <vt:variant>
        <vt:i4>68</vt:i4>
      </vt:variant>
      <vt:variant>
        <vt:i4>0</vt:i4>
      </vt:variant>
      <vt:variant>
        <vt:i4>5</vt:i4>
      </vt:variant>
      <vt:variant>
        <vt:lpwstr/>
      </vt:variant>
      <vt:variant>
        <vt:lpwstr>_Toc337114633</vt:lpwstr>
      </vt:variant>
      <vt:variant>
        <vt:i4>1179699</vt:i4>
      </vt:variant>
      <vt:variant>
        <vt:i4>62</vt:i4>
      </vt:variant>
      <vt:variant>
        <vt:i4>0</vt:i4>
      </vt:variant>
      <vt:variant>
        <vt:i4>5</vt:i4>
      </vt:variant>
      <vt:variant>
        <vt:lpwstr/>
      </vt:variant>
      <vt:variant>
        <vt:lpwstr>_Toc337114632</vt:lpwstr>
      </vt:variant>
      <vt:variant>
        <vt:i4>1179699</vt:i4>
      </vt:variant>
      <vt:variant>
        <vt:i4>56</vt:i4>
      </vt:variant>
      <vt:variant>
        <vt:i4>0</vt:i4>
      </vt:variant>
      <vt:variant>
        <vt:i4>5</vt:i4>
      </vt:variant>
      <vt:variant>
        <vt:lpwstr/>
      </vt:variant>
      <vt:variant>
        <vt:lpwstr>_Toc337114631</vt:lpwstr>
      </vt:variant>
      <vt:variant>
        <vt:i4>1179699</vt:i4>
      </vt:variant>
      <vt:variant>
        <vt:i4>50</vt:i4>
      </vt:variant>
      <vt:variant>
        <vt:i4>0</vt:i4>
      </vt:variant>
      <vt:variant>
        <vt:i4>5</vt:i4>
      </vt:variant>
      <vt:variant>
        <vt:lpwstr/>
      </vt:variant>
      <vt:variant>
        <vt:lpwstr>_Toc337114630</vt:lpwstr>
      </vt:variant>
      <vt:variant>
        <vt:i4>1245235</vt:i4>
      </vt:variant>
      <vt:variant>
        <vt:i4>44</vt:i4>
      </vt:variant>
      <vt:variant>
        <vt:i4>0</vt:i4>
      </vt:variant>
      <vt:variant>
        <vt:i4>5</vt:i4>
      </vt:variant>
      <vt:variant>
        <vt:lpwstr/>
      </vt:variant>
      <vt:variant>
        <vt:lpwstr>_Toc337114629</vt:lpwstr>
      </vt:variant>
      <vt:variant>
        <vt:i4>1245235</vt:i4>
      </vt:variant>
      <vt:variant>
        <vt:i4>38</vt:i4>
      </vt:variant>
      <vt:variant>
        <vt:i4>0</vt:i4>
      </vt:variant>
      <vt:variant>
        <vt:i4>5</vt:i4>
      </vt:variant>
      <vt:variant>
        <vt:lpwstr/>
      </vt:variant>
      <vt:variant>
        <vt:lpwstr>_Toc337114628</vt:lpwstr>
      </vt:variant>
      <vt:variant>
        <vt:i4>1245235</vt:i4>
      </vt:variant>
      <vt:variant>
        <vt:i4>32</vt:i4>
      </vt:variant>
      <vt:variant>
        <vt:i4>0</vt:i4>
      </vt:variant>
      <vt:variant>
        <vt:i4>5</vt:i4>
      </vt:variant>
      <vt:variant>
        <vt:lpwstr/>
      </vt:variant>
      <vt:variant>
        <vt:lpwstr>_Toc337114627</vt:lpwstr>
      </vt:variant>
      <vt:variant>
        <vt:i4>1245235</vt:i4>
      </vt:variant>
      <vt:variant>
        <vt:i4>26</vt:i4>
      </vt:variant>
      <vt:variant>
        <vt:i4>0</vt:i4>
      </vt:variant>
      <vt:variant>
        <vt:i4>5</vt:i4>
      </vt:variant>
      <vt:variant>
        <vt:lpwstr/>
      </vt:variant>
      <vt:variant>
        <vt:lpwstr>_Toc337114626</vt:lpwstr>
      </vt:variant>
      <vt:variant>
        <vt:i4>1245235</vt:i4>
      </vt:variant>
      <vt:variant>
        <vt:i4>20</vt:i4>
      </vt:variant>
      <vt:variant>
        <vt:i4>0</vt:i4>
      </vt:variant>
      <vt:variant>
        <vt:i4>5</vt:i4>
      </vt:variant>
      <vt:variant>
        <vt:lpwstr/>
      </vt:variant>
      <vt:variant>
        <vt:lpwstr>_Toc337114625</vt:lpwstr>
      </vt:variant>
      <vt:variant>
        <vt:i4>1245235</vt:i4>
      </vt:variant>
      <vt:variant>
        <vt:i4>14</vt:i4>
      </vt:variant>
      <vt:variant>
        <vt:i4>0</vt:i4>
      </vt:variant>
      <vt:variant>
        <vt:i4>5</vt:i4>
      </vt:variant>
      <vt:variant>
        <vt:lpwstr/>
      </vt:variant>
      <vt:variant>
        <vt:lpwstr>_Toc337114624</vt:lpwstr>
      </vt:variant>
      <vt:variant>
        <vt:i4>1245235</vt:i4>
      </vt:variant>
      <vt:variant>
        <vt:i4>8</vt:i4>
      </vt:variant>
      <vt:variant>
        <vt:i4>0</vt:i4>
      </vt:variant>
      <vt:variant>
        <vt:i4>5</vt:i4>
      </vt:variant>
      <vt:variant>
        <vt:lpwstr/>
      </vt:variant>
      <vt:variant>
        <vt:lpwstr>_Toc337114623</vt:lpwstr>
      </vt:variant>
      <vt:variant>
        <vt:i4>1245235</vt:i4>
      </vt:variant>
      <vt:variant>
        <vt:i4>2</vt:i4>
      </vt:variant>
      <vt:variant>
        <vt:i4>0</vt:i4>
      </vt:variant>
      <vt:variant>
        <vt:i4>5</vt:i4>
      </vt:variant>
      <vt:variant>
        <vt:lpwstr/>
      </vt:variant>
      <vt:variant>
        <vt:lpwstr>_Toc337114622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maint</dc:creator>
  <cp:lastModifiedBy>SOpen</cp:lastModifiedBy>
  <cp:revision>163</cp:revision>
  <cp:lastPrinted>2017-03-21T10:55:00Z</cp:lastPrinted>
  <dcterms:created xsi:type="dcterms:W3CDTF">2021-11-30T09:02:00Z</dcterms:created>
  <dcterms:modified xsi:type="dcterms:W3CDTF">2023-01-07T10:29:00Z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BMPSD">
    <vt:lpwstr>M</vt:lpwstr>
  </property>
  <property fmtid="{D5CDD505-2E9C-101B-9397-08002B2CF9AE}" pid="3" name="Save">
    <vt:lpwstr>VTIS\dungcs</vt:lpwstr>
  </property>
  <property fmtid="{D5CDD505-2E9C-101B-9397-08002B2CF9AE}" pid="4" name="VBMF">
    <vt:lpwstr>hunglm11@viettel.com.vnNhungNT16@viettel.com.vnHoangNV21@viettel.com.vnhanhttm@viettel.com.vnanhquan@viettel.com.vnkhainq@viettel.com.vntuancx@viettel.com.vn</vt:lpwstr>
  </property>
</Properties>
</file>